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C866" w14:textId="459E44B0" w:rsidR="00376E65" w:rsidRPr="00BF01FE" w:rsidRDefault="00BF01FE" w:rsidP="00BF01FE">
      <w:pPr>
        <w:pStyle w:val="Section-ChapterSCP"/>
      </w:pPr>
      <w:r w:rsidRPr="00BF01FE">
        <w:t>Chapter</w:t>
      </w:r>
      <w:r>
        <w:t xml:space="preserve"> 1</w:t>
      </w:r>
    </w:p>
    <w:p w14:paraId="33816C1F" w14:textId="2FC681F7" w:rsidR="00BF01FE" w:rsidRDefault="00BF01FE">
      <w:pPr>
        <w:rPr>
          <w:noProof/>
        </w:rPr>
      </w:pPr>
      <w:r>
        <w:t xml:space="preserve">My first </w:t>
      </w:r>
      <w:r w:rsidR="003E6E8E">
        <w:t xml:space="preserve">test </w:t>
      </w:r>
      <w:r>
        <w:t>paragraph l</w:t>
      </w:r>
      <w:r>
        <w:rPr>
          <w:noProof/>
        </w:rPr>
        <w:t>orem ipsum dolor sit amet, consectetuer adipiscing elit. Maecenas porttitor congue massa. Fusce posuere, magna sed pulvinar ultricies, purus lectus malesuada libero, sit amet commodo magna eros quis urna.</w:t>
      </w:r>
    </w:p>
    <w:p w14:paraId="56763808" w14:textId="0B06AF84" w:rsidR="00BF01FE" w:rsidRDefault="00BF01FE">
      <w:pPr>
        <w:rPr>
          <w:noProof/>
        </w:rPr>
      </w:pPr>
      <w:r>
        <w:rPr>
          <w:noProof/>
        </w:rPr>
        <w:t>Nunc viverra imperdiet enim. Fusce est. Vivamus a tellus</w:t>
      </w:r>
      <w:r w:rsidR="00487FE7">
        <w:rPr>
          <w:rStyle w:val="EndnoteReference"/>
          <w:noProof/>
        </w:rPr>
        <w:endnoteReference w:id="1"/>
      </w:r>
      <w:r>
        <w:rPr>
          <w:noProof/>
        </w:rPr>
        <w:t>.</w:t>
      </w:r>
    </w:p>
    <w:p w14:paraId="45CCBE52" w14:textId="3E6FCDDA" w:rsidR="00BF01FE" w:rsidRPr="00AC79E2" w:rsidRDefault="00AC79E2" w:rsidP="00AC79E2">
      <w:pPr>
        <w:pStyle w:val="Section-Chapter2SCP2"/>
      </w:pPr>
      <w:r>
        <w:lastRenderedPageBreak/>
        <w:t>Interlude</w:t>
      </w:r>
    </w:p>
    <w:p w14:paraId="45E3CE51" w14:textId="0B1D3C5C" w:rsidR="0036696A" w:rsidRDefault="000D385E">
      <w:proofErr w:type="gramStart"/>
      <w:r>
        <w:t>Thus</w:t>
      </w:r>
      <w:proofErr w:type="gramEnd"/>
      <w:r>
        <w:t xml:space="preserve"> begins a separate section of the document, </w:t>
      </w:r>
      <w:proofErr w:type="spellStart"/>
      <w:r w:rsidR="0021158C">
        <w:t>p</w:t>
      </w:r>
      <w:r w:rsidR="0036696A">
        <w:rPr>
          <w:noProof/>
        </w:rPr>
        <w:t>ellentesque</w:t>
      </w:r>
      <w:proofErr w:type="spellEnd"/>
      <w:r w:rsidR="0036696A">
        <w:rPr>
          <w:noProof/>
        </w:rPr>
        <w:t xml:space="preserve"> habitant morbi tristique senectus et netus et malesuada fames ac turpis egestas. Proin pharetra nonummy pede. Mauris et orci.</w:t>
      </w:r>
    </w:p>
    <w:p w14:paraId="0222074A" w14:textId="567ECCFF" w:rsidR="0036696A" w:rsidRDefault="0036696A">
      <w:pPr>
        <w:rPr>
          <w:noProof/>
        </w:rPr>
      </w:pPr>
      <w:r>
        <w:rPr>
          <w:noProof/>
        </w:rPr>
        <w:t>Aenean nec lorem. In porttitor</w:t>
      </w:r>
      <w:r w:rsidR="00553E0A">
        <w:rPr>
          <w:rStyle w:val="EndnoteReference"/>
          <w:noProof/>
        </w:rPr>
        <w:endnoteReference w:id="2"/>
      </w:r>
      <w:r>
        <w:rPr>
          <w:noProof/>
        </w:rPr>
        <w:t>. Donec laoreet nonummy augue.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9E" w14:paraId="6D9D7757" w14:textId="77777777" w:rsidTr="00F60F9E">
        <w:tc>
          <w:tcPr>
            <w:tcW w:w="4675" w:type="dxa"/>
          </w:tcPr>
          <w:p w14:paraId="2BEA3760" w14:textId="08368B17" w:rsidR="00F60F9E" w:rsidRDefault="00F60F9E">
            <w:pPr>
              <w:rPr>
                <w:noProof/>
              </w:rPr>
            </w:pPr>
            <w:r>
              <w:rPr>
                <w:noProof/>
              </w:rPr>
              <w:t>Cell 1</w:t>
            </w:r>
          </w:p>
        </w:tc>
        <w:tc>
          <w:tcPr>
            <w:tcW w:w="4675" w:type="dxa"/>
          </w:tcPr>
          <w:p w14:paraId="535B38C3" w14:textId="507F748E" w:rsidR="00F60F9E" w:rsidRDefault="00F60F9E">
            <w:pPr>
              <w:rPr>
                <w:noProof/>
              </w:rPr>
            </w:pPr>
            <w:r>
              <w:rPr>
                <w:noProof/>
              </w:rPr>
              <w:t>Test paragraph</w:t>
            </w:r>
            <w:r w:rsidR="004C2C9C">
              <w:rPr>
                <w:noProof/>
              </w:rPr>
              <w:t>-table</w:t>
            </w:r>
          </w:p>
        </w:tc>
      </w:tr>
      <w:tr w:rsidR="00F60F9E" w14:paraId="38661323" w14:textId="77777777" w:rsidTr="00F60F9E">
        <w:tc>
          <w:tcPr>
            <w:tcW w:w="4675" w:type="dxa"/>
          </w:tcPr>
          <w:p w14:paraId="4CF83107" w14:textId="3CA07ED9" w:rsidR="00F60F9E" w:rsidRDefault="004C2C9C">
            <w:pPr>
              <w:rPr>
                <w:noProof/>
              </w:rPr>
            </w:pPr>
            <w:r>
              <w:rPr>
                <w:noProof/>
              </w:rPr>
              <w:t>Cell 3</w:t>
            </w:r>
          </w:p>
        </w:tc>
        <w:tc>
          <w:tcPr>
            <w:tcW w:w="4675" w:type="dxa"/>
          </w:tcPr>
          <w:p w14:paraId="687DAD16" w14:textId="488C914B" w:rsidR="00F60F9E" w:rsidRDefault="004C2C9C">
            <w:pPr>
              <w:rPr>
                <w:noProof/>
              </w:rPr>
            </w:pPr>
            <w:r>
              <w:rPr>
                <w:noProof/>
              </w:rPr>
              <w:t>Cell 4</w:t>
            </w:r>
          </w:p>
        </w:tc>
      </w:tr>
    </w:tbl>
    <w:p w14:paraId="4C452833" w14:textId="77777777" w:rsidR="00F60F9E" w:rsidRDefault="00F60F9E">
      <w:pPr>
        <w:rPr>
          <w:noProof/>
        </w:rPr>
      </w:pPr>
    </w:p>
    <w:p w14:paraId="08B698B3" w14:textId="36624880" w:rsidR="00BF01FE" w:rsidRDefault="0036696A">
      <w:r>
        <w:rPr>
          <w:noProof/>
        </w:rPr>
        <w:t>Suspendisse dui purus, scelerisque at, vulputate vitae, pretium mattis, nunc. Mauris eget neque at sem venenatis eleifend. Ut nonummy.</w:t>
      </w:r>
    </w:p>
    <w:sectPr w:rsidR="00BF01FE" w:rsidSect="00D1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0F388" w14:textId="77777777" w:rsidR="005C277D" w:rsidRDefault="005C277D" w:rsidP="00487FE7">
      <w:pPr>
        <w:spacing w:after="0" w:line="240" w:lineRule="auto"/>
      </w:pPr>
      <w:r>
        <w:separator/>
      </w:r>
    </w:p>
  </w:endnote>
  <w:endnote w:type="continuationSeparator" w:id="0">
    <w:p w14:paraId="182DD29A" w14:textId="77777777" w:rsidR="005C277D" w:rsidRDefault="005C277D" w:rsidP="00487FE7">
      <w:pPr>
        <w:spacing w:after="0" w:line="240" w:lineRule="auto"/>
      </w:pPr>
      <w:r>
        <w:continuationSeparator/>
      </w:r>
    </w:p>
  </w:endnote>
  <w:endnote w:id="1">
    <w:p w14:paraId="3710FFEC" w14:textId="77777777" w:rsidR="00C9365B" w:rsidRDefault="00487FE7">
      <w:pPr>
        <w:pStyle w:val="EndnoteText"/>
      </w:pPr>
      <w:r>
        <w:rPr>
          <w:rStyle w:val="EndnoteReference"/>
        </w:rPr>
        <w:endnoteRef/>
      </w:r>
      <w:r>
        <w:t xml:space="preserve"> This is the first endnote</w:t>
      </w:r>
      <w:r w:rsidR="00C9365B">
        <w:t xml:space="preserve">, it has a table: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65B" w14:paraId="5D75AFF3" w14:textId="77777777" w:rsidTr="00C9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416364" w14:textId="26436116" w:rsidR="00C9365B" w:rsidRDefault="00C9365B">
            <w:pPr>
              <w:pStyle w:val="EndnoteText"/>
            </w:pPr>
            <w:r>
              <w:t>Test table para: notes</w:t>
            </w:r>
          </w:p>
        </w:tc>
        <w:tc>
          <w:tcPr>
            <w:tcW w:w="4675" w:type="dxa"/>
          </w:tcPr>
          <w:p w14:paraId="178ED45D" w14:textId="6CF76D73" w:rsidR="00C9365B" w:rsidRDefault="004B2B20">
            <w:pPr>
              <w:pStyle w:val="Endnot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header 2</w:t>
            </w:r>
          </w:p>
        </w:tc>
      </w:tr>
      <w:tr w:rsidR="00C9365B" w14:paraId="12F32F6F" w14:textId="77777777" w:rsidTr="00C93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EBF804" w14:textId="0580478F" w:rsidR="00C9365B" w:rsidRDefault="004B2B20">
            <w:pPr>
              <w:pStyle w:val="EndnoteText"/>
            </w:pPr>
            <w:r>
              <w:t>Cell 3</w:t>
            </w:r>
          </w:p>
        </w:tc>
        <w:tc>
          <w:tcPr>
            <w:tcW w:w="4675" w:type="dxa"/>
          </w:tcPr>
          <w:p w14:paraId="259652CC" w14:textId="624C6844" w:rsidR="00C9365B" w:rsidRDefault="004B2B20">
            <w:pPr>
              <w:pStyle w:val="Endnot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4</w:t>
            </w:r>
          </w:p>
        </w:tc>
      </w:tr>
    </w:tbl>
    <w:p w14:paraId="1A88104E" w14:textId="580E48F0" w:rsidR="00487FE7" w:rsidRDefault="00487FE7">
      <w:pPr>
        <w:pStyle w:val="EndnoteText"/>
      </w:pPr>
    </w:p>
  </w:endnote>
  <w:endnote w:id="2">
    <w:p w14:paraId="598B4533" w14:textId="5B95ABD6" w:rsidR="00553E0A" w:rsidRDefault="00553E0A">
      <w:pPr>
        <w:pStyle w:val="EndnoteText"/>
      </w:pPr>
      <w:r>
        <w:rPr>
          <w:rStyle w:val="EndnoteReference"/>
        </w:rPr>
        <w:endnoteRef/>
      </w:r>
      <w:r>
        <w:t xml:space="preserve"> This is the second endnote</w:t>
      </w:r>
    </w:p>
    <w:p w14:paraId="17EE1A18" w14:textId="2AD319C0" w:rsidR="00553E0A" w:rsidRDefault="00553E0A">
      <w:pPr>
        <w:pStyle w:val="EndnoteText"/>
      </w:pPr>
      <w:r>
        <w:t xml:space="preserve">And here is my </w:t>
      </w:r>
      <w:r w:rsidR="00512C86">
        <w:t xml:space="preserve">standard </w:t>
      </w:r>
      <w:bookmarkStart w:id="0" w:name="_GoBack"/>
      <w:bookmarkEnd w:id="0"/>
      <w:r>
        <w:t>endnote test para.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6A451" w14:textId="77777777" w:rsidR="005C277D" w:rsidRDefault="005C277D" w:rsidP="00487FE7">
      <w:pPr>
        <w:spacing w:after="0" w:line="240" w:lineRule="auto"/>
      </w:pPr>
      <w:r>
        <w:separator/>
      </w:r>
    </w:p>
  </w:footnote>
  <w:footnote w:type="continuationSeparator" w:id="0">
    <w:p w14:paraId="2A27988F" w14:textId="77777777" w:rsidR="005C277D" w:rsidRDefault="005C277D" w:rsidP="00487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00A2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FC1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5ADD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AA6F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641A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32C3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0C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44DB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8E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41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32A17"/>
    <w:multiLevelType w:val="multilevel"/>
    <w:tmpl w:val="D8F0FC86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A426D3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9B3A5B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86744"/>
    <w:multiLevelType w:val="multilevel"/>
    <w:tmpl w:val="1378465A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260035"/>
    <w:multiLevelType w:val="multilevel"/>
    <w:tmpl w:val="7B501A68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DD29A1"/>
    <w:multiLevelType w:val="multilevel"/>
    <w:tmpl w:val="3A1C9A1A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80386"/>
    <w:multiLevelType w:val="multilevel"/>
    <w:tmpl w:val="B37ADFE6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784BBC"/>
    <w:multiLevelType w:val="multilevel"/>
    <w:tmpl w:val="FD7C01B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10336D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0AD5CE3"/>
    <w:multiLevelType w:val="multilevel"/>
    <w:tmpl w:val="CE8425A6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83541C"/>
    <w:multiLevelType w:val="multilevel"/>
    <w:tmpl w:val="90F222BC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11"/>
  </w:num>
  <w:num w:numId="10">
    <w:abstractNumId w:val="12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69"/>
    <w:rsid w:val="000D385E"/>
    <w:rsid w:val="0021158C"/>
    <w:rsid w:val="002A1EA5"/>
    <w:rsid w:val="0036696A"/>
    <w:rsid w:val="00376E65"/>
    <w:rsid w:val="003E6E8E"/>
    <w:rsid w:val="00487FE7"/>
    <w:rsid w:val="004B2B20"/>
    <w:rsid w:val="004C2C9C"/>
    <w:rsid w:val="00512C86"/>
    <w:rsid w:val="00553E0A"/>
    <w:rsid w:val="005C277D"/>
    <w:rsid w:val="007F4269"/>
    <w:rsid w:val="00AC79E2"/>
    <w:rsid w:val="00BF01FE"/>
    <w:rsid w:val="00C3400B"/>
    <w:rsid w:val="00C7607E"/>
    <w:rsid w:val="00C9365B"/>
    <w:rsid w:val="00D11020"/>
    <w:rsid w:val="00F6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863F6"/>
  <w15:chartTrackingRefBased/>
  <w15:docId w15:val="{BC5A369A-085D-F944-A2EE-C29D2511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BF01F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BF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BF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BF0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BF01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BF01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BF01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BF01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BF0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BF01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BF01F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01FE"/>
  </w:style>
  <w:style w:type="character" w:customStyle="1" w:styleId="Heading1Char">
    <w:name w:val="Heading 1 Char"/>
    <w:basedOn w:val="DefaultParagraphFont"/>
    <w:link w:val="Heading1"/>
    <w:uiPriority w:val="89"/>
    <w:rsid w:val="00BF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BF0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BF01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BF01F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BF01FE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BF01FE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BF01F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BF01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BF01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BF01FE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BF01F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BF01FE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BF01FE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BF01FE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BF01FE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BF01FE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BF01FE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BF01FE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BF01FE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BF01FE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BF01FE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BF01FE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BF01FE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BF01FE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BF01FE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BF01FE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BF01FE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BF01FE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BF01FE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BF01FE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BF01FE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BF01FE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BF01FE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BF01FE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BF01FE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BF01FE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BF01FE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BF01FE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BF01FE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BF01FE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BF01FE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BF01FE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BF01FE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BF01FE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BF01FE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BF01FE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BF01FE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BF01FE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BF01FE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BF01FE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BF01FE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BF01FE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BF01FE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BF01FE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BF01FE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BF01FE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BF01FE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BF01FE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BF01FE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BF01F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BF01FE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BF01FE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BF01FE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BF01FE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BF01FE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BF01FE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BF01FE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BF01FE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BF01FE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BF01FE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BF01FE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BF01FE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BF01FE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BF01F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BF01FE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BF01FE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BF01FE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BF01FE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BF01FE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BF01FE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BF01FE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BF01FE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BF01FE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BF01FE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BF01FE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BF01FE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BF01FE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BF01FE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BF01FE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BF01FE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BF01FE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BF01F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BF01FE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BF01FE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BF01FE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BF0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BF01FE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BF01FE"/>
  </w:style>
  <w:style w:type="paragraph" w:styleId="BlockText">
    <w:name w:val="Block Text"/>
    <w:basedOn w:val="Normal"/>
    <w:uiPriority w:val="89"/>
    <w:semiHidden/>
    <w:unhideWhenUsed/>
    <w:rsid w:val="00BF01F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BF01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BF01FE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BF01F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BF01FE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BF01F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BF01F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BF01F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BF01FE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BF01F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BF01FE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BF01FE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BF01FE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BF01F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BF01FE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BF01F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BF01FE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BF01F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BF01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BF01F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BF01FE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BF01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BF0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BF01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BF0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BF01FE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BF01F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BF01F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BF01F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BF01F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BF01F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BF01F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BF01F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BF01FE"/>
  </w:style>
  <w:style w:type="character" w:customStyle="1" w:styleId="DateChar">
    <w:name w:val="Date Char"/>
    <w:basedOn w:val="DefaultParagraphFont"/>
    <w:link w:val="Date"/>
    <w:uiPriority w:val="89"/>
    <w:semiHidden/>
    <w:rsid w:val="00BF01FE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BF01F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BF01FE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BF01F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BF01FE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BF01FE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BF01FE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F01FE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F01FE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BF01F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BF01F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BF01F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BF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BF01FE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BF01FE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F01FE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F01FE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BF01FE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BF01FE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BF01FE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BF01FE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BF01FE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BF01FE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BF01FE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BF01FE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BF01FE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BF01FE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BF01FE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BF01FE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BF01FE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BF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BF01FE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BF01FE"/>
  </w:style>
  <w:style w:type="paragraph" w:styleId="HTMLAddress">
    <w:name w:val="HTML Address"/>
    <w:basedOn w:val="Normal"/>
    <w:link w:val="HTMLAddressChar"/>
    <w:uiPriority w:val="89"/>
    <w:semiHidden/>
    <w:unhideWhenUsed/>
    <w:rsid w:val="00BF01F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BF01FE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BF01FE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BF01FE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BF01FE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BF01FE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BF01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BF01FE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BF01F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BF01F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BF01FE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BF01FE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BF01F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BF01F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BF01F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BF01F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BF01F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BF01F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BF01F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BF01F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BF01F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BF01F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BF01FE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BF01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BF01FE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BF01FE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BF01FE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BF01FE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BF01FE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BF01FE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BF01FE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BF01FE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BF01FE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BF01FE"/>
  </w:style>
  <w:style w:type="paragraph" w:styleId="List">
    <w:name w:val="List"/>
    <w:basedOn w:val="Normal"/>
    <w:uiPriority w:val="89"/>
    <w:semiHidden/>
    <w:unhideWhenUsed/>
    <w:rsid w:val="00BF01FE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BF01FE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BF01FE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BF01FE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BF01FE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BF01FE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BF01FE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BF01FE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BF01FE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BF01FE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BF01F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BF01F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BF01F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BF01F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BF01FE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BF01FE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BF01FE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BF01FE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BF01FE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BF01FE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BF01FE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BF01F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BF01F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BF01F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BF01F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BF01F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BF01F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BF01F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BF01FE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BF01FE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BF01FE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BF01FE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BF01FE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BF01FE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BF01FE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BF01FE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BF01FE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BF01FE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BF01FE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BF01FE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BF01FE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BF0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BF01FE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BF01F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BF01F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BF01F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BF01FE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BF0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BF01F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BF01FE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BF01F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BF0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BF01F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BF01FE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BF01FE"/>
  </w:style>
  <w:style w:type="character" w:styleId="PlaceholderText">
    <w:name w:val="Placeholder Text"/>
    <w:basedOn w:val="DefaultParagraphFont"/>
    <w:uiPriority w:val="89"/>
    <w:semiHidden/>
    <w:rsid w:val="00BF01FE"/>
    <w:rPr>
      <w:color w:val="808080"/>
    </w:rPr>
  </w:style>
  <w:style w:type="table" w:styleId="PlainTable1">
    <w:name w:val="Plain Table 1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BF01FE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BF01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BF01F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BF01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BF01FE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BF01FE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BF01FE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BF01F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BF01FE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BF01FE"/>
    <w:rPr>
      <w:u w:val="dotted"/>
    </w:rPr>
  </w:style>
  <w:style w:type="character" w:styleId="Strong">
    <w:name w:val="Strong"/>
    <w:basedOn w:val="DefaultParagraphFont"/>
    <w:uiPriority w:val="89"/>
    <w:qFormat/>
    <w:rsid w:val="00BF01FE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BF01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BF01F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BF01F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BF01F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BF01FE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BF01FE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BF01FE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BF01FE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BF01FE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BF01F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BF01FE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BF01FE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BF01F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BF01FE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BF01FE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BF0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BF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BF01F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BF01FE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BF01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BF01F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BF01F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BF01F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BF01F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BF01F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BF01F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BF01F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BF01FE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BF0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1CC16B-EE82-644E-9F82-87FDB56C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10</TotalTime>
  <Pages>2</Pages>
  <Words>110</Words>
  <Characters>628</Characters>
  <Application>Microsoft Office Word</Application>
  <DocSecurity>0</DocSecurity>
  <Lines>5</Lines>
  <Paragraphs>1</Paragraphs>
  <ScaleCrop>false</ScaleCrop>
  <Company>Macmillan Publishers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18</cp:revision>
  <dcterms:created xsi:type="dcterms:W3CDTF">2022-01-11T15:12:00Z</dcterms:created>
  <dcterms:modified xsi:type="dcterms:W3CDTF">2022-01-11T15:22:00Z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6.4.4</vt:lpwstr>
  </property>
  <property fmtid="{D5CDD505-2E9C-101B-9397-08002B2CF9AE}" pid="3" name="TemplateName">
    <vt:lpwstr>RSuite.dotx</vt:lpwstr>
  </property>
</Properties>
</file>