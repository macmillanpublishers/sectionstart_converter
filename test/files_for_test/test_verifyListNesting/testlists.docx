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A52C" w14:textId="382D497C" w:rsidR="00BE46A9" w:rsidRDefault="00997291" w:rsidP="00997291">
      <w:pPr>
        <w:pStyle w:val="Body-TextTx"/>
      </w:pPr>
      <w:r>
        <w:t>Here we go</w:t>
      </w:r>
    </w:p>
    <w:p w14:paraId="3C68F802" w14:textId="42FFEB5B" w:rsidR="00997291" w:rsidRDefault="00997291" w:rsidP="00997291">
      <w:pPr>
        <w:pStyle w:val="Alpha-Level-1-ListAl1"/>
      </w:pPr>
      <w:r>
        <w:t>Good list</w:t>
      </w:r>
    </w:p>
    <w:p w14:paraId="6EF4D47A" w14:textId="5126A5DE" w:rsidR="00997291" w:rsidRDefault="00997291" w:rsidP="00997291">
      <w:pPr>
        <w:pStyle w:val="Alpha-Level-1-List-ParagraphAl1p"/>
      </w:pPr>
      <w:r>
        <w:t>With every list element</w:t>
      </w:r>
    </w:p>
    <w:p w14:paraId="51E29E4F" w14:textId="77777777" w:rsidR="00997291" w:rsidRDefault="00997291" w:rsidP="00997291">
      <w:pPr>
        <w:pStyle w:val="Alpha-Level-2-ListAl2"/>
      </w:pPr>
      <w:r>
        <w:t xml:space="preserve">For one </w:t>
      </w:r>
    </w:p>
    <w:p w14:paraId="52B6194D" w14:textId="78F10891" w:rsidR="00997291" w:rsidRDefault="00997291" w:rsidP="00997291">
      <w:pPr>
        <w:pStyle w:val="Alpha-Level-2-List-ParagraphAl2p"/>
      </w:pPr>
      <w:r>
        <w:t>type</w:t>
      </w:r>
    </w:p>
    <w:p w14:paraId="22F054C7" w14:textId="028F41A0" w:rsidR="00997291" w:rsidRDefault="00997291" w:rsidP="00997291">
      <w:pPr>
        <w:pStyle w:val="Alpha-Level-3-ListAl3"/>
      </w:pPr>
      <w:r>
        <w:t>which is</w:t>
      </w:r>
    </w:p>
    <w:p w14:paraId="4CD552EB" w14:textId="594D1EF1" w:rsidR="00997291" w:rsidRDefault="00997291" w:rsidP="00997291">
      <w:pPr>
        <w:pStyle w:val="Alpha-Level-3-List-ParagraphAl3p"/>
      </w:pPr>
      <w:r>
        <w:t>alpha-list.</w:t>
      </w:r>
    </w:p>
    <w:p w14:paraId="7EA8E09C" w14:textId="626AEB19" w:rsidR="00997291" w:rsidRDefault="00997291" w:rsidP="00997291">
      <w:pPr>
        <w:pStyle w:val="Alpha-Level-2-ListAl2"/>
      </w:pPr>
      <w:r>
        <w:t>And</w:t>
      </w:r>
    </w:p>
    <w:p w14:paraId="2CB7E7D7" w14:textId="7C53212C" w:rsidR="00997291" w:rsidRDefault="00997291" w:rsidP="00997291">
      <w:pPr>
        <w:pStyle w:val="Alpha-Level-3-ListAl3"/>
      </w:pPr>
      <w:r>
        <w:t>Back</w:t>
      </w:r>
    </w:p>
    <w:p w14:paraId="0FA47A99" w14:textId="57FE8A3E" w:rsidR="00997291" w:rsidRDefault="00997291" w:rsidP="00997291">
      <w:pPr>
        <w:pStyle w:val="Alpha-Level-1-List-ParagraphAl1p"/>
      </w:pPr>
      <w:r>
        <w:t>Again</w:t>
      </w:r>
    </w:p>
    <w:p w14:paraId="5B0A575F" w14:textId="3CDF5D70" w:rsidR="00997291" w:rsidRDefault="00997291" w:rsidP="00997291">
      <w:pPr>
        <w:pStyle w:val="Alpha-Level-1-ListAl1"/>
      </w:pPr>
      <w:r>
        <w:t>To L1</w:t>
      </w:r>
    </w:p>
    <w:p w14:paraId="62C76860" w14:textId="0CE8B09C" w:rsidR="00997291" w:rsidRPr="00997291" w:rsidRDefault="00997291" w:rsidP="00997291">
      <w:pPr>
        <w:pStyle w:val="Body-TextTx"/>
      </w:pPr>
      <w:r>
        <w:t xml:space="preserve">Test 1: </w:t>
      </w:r>
      <w:r w:rsidRPr="00997291">
        <w:t>BL3 / p &gt; BL1p conditional</w:t>
      </w:r>
      <w:r>
        <w:t xml:space="preserve"> (pass, with extract)</w:t>
      </w:r>
    </w:p>
    <w:p w14:paraId="628EF9B8" w14:textId="658B3632" w:rsidR="00997291" w:rsidRDefault="00997291" w:rsidP="00997291">
      <w:pPr>
        <w:pStyle w:val="Bullet-Level-1-ListBl1"/>
      </w:pPr>
      <w:r>
        <w:t>Conditional pass</w:t>
      </w:r>
    </w:p>
    <w:p w14:paraId="1F26F004" w14:textId="471B72C9" w:rsidR="00997291" w:rsidRDefault="00997291" w:rsidP="00997291">
      <w:pPr>
        <w:pStyle w:val="Bullet-Level-2-ListBl2"/>
      </w:pPr>
      <w:r>
        <w:t>BL2</w:t>
      </w:r>
    </w:p>
    <w:p w14:paraId="28C62476" w14:textId="061ACB71" w:rsidR="00997291" w:rsidRDefault="00997291" w:rsidP="00997291">
      <w:pPr>
        <w:pStyle w:val="Bullet-Level-3-ListBl3"/>
        <w:numPr>
          <w:ilvl w:val="0"/>
          <w:numId w:val="0"/>
        </w:numPr>
        <w:ind w:left="2520" w:hanging="360"/>
      </w:pPr>
      <w:r>
        <w:t>Bl3</w:t>
      </w:r>
    </w:p>
    <w:p w14:paraId="4CFB735C" w14:textId="09881540" w:rsidR="00E765EE" w:rsidRDefault="00E765EE" w:rsidP="00997291">
      <w:pPr>
        <w:pStyle w:val="Bullet-Level-3-ListBl3"/>
        <w:numPr>
          <w:ilvl w:val="0"/>
          <w:numId w:val="0"/>
        </w:numPr>
        <w:ind w:left="2520" w:hanging="360"/>
      </w:pPr>
      <w:r>
        <w:t>More Bl3p, Bl3p &gt;. Bl3p test (should pass)</w:t>
      </w:r>
    </w:p>
    <w:p w14:paraId="4D659E3C" w14:textId="7CF48C0C" w:rsidR="00997291" w:rsidRDefault="00997291" w:rsidP="00997291">
      <w:pPr>
        <w:pStyle w:val="Extract3Ext3"/>
      </w:pPr>
      <w:r>
        <w:t>Interceding extract</w:t>
      </w:r>
    </w:p>
    <w:p w14:paraId="758F1B43" w14:textId="0568C8DF" w:rsidR="00FE6438" w:rsidRDefault="00997291" w:rsidP="00FE6438">
      <w:pPr>
        <w:pStyle w:val="Bullet-Level-1-List-ParagraphBl1p"/>
      </w:pPr>
      <w:r>
        <w:t>Target: Bl1p, should be ok</w:t>
      </w:r>
    </w:p>
    <w:p w14:paraId="23C0FC0E" w14:textId="4C8155A9" w:rsidR="00FE6438" w:rsidRDefault="00FE6438" w:rsidP="00FE6438">
      <w:pPr>
        <w:pStyle w:val="Body-TextTx"/>
      </w:pPr>
      <w:r>
        <w:t xml:space="preserve">Test 2: </w:t>
      </w:r>
      <w:r w:rsidRPr="00997291">
        <w:t>BL3 / p &gt; BL1p conditional</w:t>
      </w:r>
      <w:r>
        <w:t xml:space="preserve"> (</w:t>
      </w:r>
      <w:r w:rsidR="003F7C0F">
        <w:t>Not OK</w:t>
      </w:r>
      <w:r>
        <w:t>, with extract)</w:t>
      </w:r>
    </w:p>
    <w:p w14:paraId="2A9E95B0" w14:textId="56AAC104" w:rsidR="009E1AAF" w:rsidRDefault="009E1AAF" w:rsidP="009E1AAF">
      <w:pPr>
        <w:pStyle w:val="Unnum-Level-1-ListUl1"/>
      </w:pPr>
      <w:r>
        <w:lastRenderedPageBreak/>
        <w:t>UL1</w:t>
      </w:r>
    </w:p>
    <w:p w14:paraId="6FBB9D41" w14:textId="68FEC1A8" w:rsidR="009E1AAF" w:rsidRPr="00997291" w:rsidRDefault="009E1AAF" w:rsidP="009E1AAF">
      <w:pPr>
        <w:pStyle w:val="Unnum-Level-1-List-ParagraphUl1p"/>
      </w:pPr>
      <w:r>
        <w:t>UL1p</w:t>
      </w:r>
    </w:p>
    <w:p w14:paraId="356A3ACF" w14:textId="77777777" w:rsidR="00FE6438" w:rsidRDefault="00FE6438" w:rsidP="00FE6438">
      <w:pPr>
        <w:pStyle w:val="Bullet-Level-2-ListBl2"/>
      </w:pPr>
      <w:r>
        <w:t>BL2</w:t>
      </w:r>
    </w:p>
    <w:p w14:paraId="475EE832" w14:textId="77777777" w:rsidR="00FE6438" w:rsidRDefault="00FE6438" w:rsidP="00FE6438">
      <w:pPr>
        <w:pStyle w:val="Bullet-Level-3-ListBl3"/>
        <w:numPr>
          <w:ilvl w:val="0"/>
          <w:numId w:val="0"/>
        </w:numPr>
        <w:ind w:left="2520" w:hanging="360"/>
      </w:pPr>
      <w:r>
        <w:t>Bl3</w:t>
      </w:r>
    </w:p>
    <w:p w14:paraId="1EFEAD91" w14:textId="77777777" w:rsidR="00FE6438" w:rsidRDefault="00FE6438" w:rsidP="00FE6438">
      <w:pPr>
        <w:pStyle w:val="Extract3Ext3"/>
      </w:pPr>
      <w:r>
        <w:t>Interceding extract</w:t>
      </w:r>
    </w:p>
    <w:p w14:paraId="2B5560A1" w14:textId="4FADA328" w:rsidR="00FE6438" w:rsidRDefault="00FE6438" w:rsidP="00FE6438">
      <w:pPr>
        <w:pStyle w:val="Bullet-Level-1-List-ParagraphBl1p"/>
      </w:pPr>
      <w:r>
        <w:t>Target: B</w:t>
      </w:r>
      <w:r w:rsidR="00253FAD">
        <w:t>L</w:t>
      </w:r>
      <w:r>
        <w:t xml:space="preserve">1p, </w:t>
      </w:r>
      <w:r w:rsidR="00253FAD">
        <w:t>fail</w:t>
      </w:r>
      <w:r w:rsidR="004D318B">
        <w:t xml:space="preserve"> test2</w:t>
      </w:r>
      <w:r w:rsidR="00AC2395">
        <w:t xml:space="preserve"> </w:t>
      </w:r>
      <w:proofErr w:type="spellStart"/>
      <w:r w:rsidR="00AC2395">
        <w:t>list_nesting</w:t>
      </w:r>
      <w:proofErr w:type="spellEnd"/>
    </w:p>
    <w:p w14:paraId="20065885" w14:textId="77777777" w:rsidR="00E765EE" w:rsidRPr="00E765EE" w:rsidRDefault="00E765EE" w:rsidP="00E765EE">
      <w:pPr>
        <w:pStyle w:val="Body-TextTx"/>
      </w:pPr>
      <w:r>
        <w:t xml:space="preserve">Test 3: </w:t>
      </w:r>
      <w:r w:rsidRPr="00E765EE">
        <w:t>BL1 / p &gt; NL1p Not OK</w:t>
      </w:r>
    </w:p>
    <w:p w14:paraId="787B0D7A" w14:textId="107CDAAD" w:rsidR="00FE6438" w:rsidRDefault="00E765EE" w:rsidP="00E765EE">
      <w:pPr>
        <w:pStyle w:val="Bullet-Level-1-ListBl1"/>
      </w:pPr>
      <w:r>
        <w:t>BL1</w:t>
      </w:r>
    </w:p>
    <w:p w14:paraId="20DDD1A7" w14:textId="4579A1B8" w:rsidR="00E765EE" w:rsidRDefault="00E765EE" w:rsidP="00E765EE">
      <w:pPr>
        <w:pStyle w:val="Num-Level-1-List-ParagraphNl1p"/>
      </w:pPr>
      <w:r>
        <w:t>NL1p should fail</w:t>
      </w:r>
      <w:r w:rsidR="00A36A9A">
        <w:t xml:space="preserve"> test</w:t>
      </w:r>
      <w:r w:rsidR="004D318B">
        <w:t>3</w:t>
      </w:r>
      <w:r w:rsidR="00AC2395">
        <w:t xml:space="preserve"> </w:t>
      </w:r>
      <w:proofErr w:type="spellStart"/>
      <w:r w:rsidR="00AC2395">
        <w:t>list_nesting</w:t>
      </w:r>
      <w:proofErr w:type="spellEnd"/>
    </w:p>
    <w:p w14:paraId="3EF4BF1C" w14:textId="5C1261C0" w:rsidR="00E765EE" w:rsidRDefault="00E765EE" w:rsidP="00E765EE">
      <w:pPr>
        <w:pStyle w:val="Body-TextTx"/>
      </w:pPr>
      <w:r>
        <w:t xml:space="preserve">Test </w:t>
      </w:r>
      <w:r w:rsidR="00951AF0">
        <w:t>4</w:t>
      </w:r>
      <w:r>
        <w:t>:</w:t>
      </w:r>
      <w:r w:rsidR="008B5BAE">
        <w:t xml:space="preserve"> </w:t>
      </w:r>
      <w:r w:rsidR="008B5BAE" w:rsidRPr="008B5BAE">
        <w:t>BL2 / p &gt; NL3</w:t>
      </w:r>
      <w:proofErr w:type="gramStart"/>
      <w:r w:rsidR="008B5BAE" w:rsidRPr="008B5BAE">
        <w:t>p  Not</w:t>
      </w:r>
      <w:proofErr w:type="gramEnd"/>
      <w:r w:rsidR="008B5BAE" w:rsidRPr="008B5BAE">
        <w:t xml:space="preserve"> OK</w:t>
      </w:r>
    </w:p>
    <w:p w14:paraId="483CE8E1" w14:textId="5C2F1F7D" w:rsidR="008B5BAE" w:rsidRDefault="008B5BAE" w:rsidP="008B5BAE">
      <w:pPr>
        <w:pStyle w:val="Bullet-Level-1-ListBl1"/>
      </w:pPr>
      <w:r>
        <w:t>BL1</w:t>
      </w:r>
    </w:p>
    <w:p w14:paraId="16D7ED75" w14:textId="1A5BB060" w:rsidR="008B5BAE" w:rsidRDefault="008B5BAE" w:rsidP="008B5BAE">
      <w:pPr>
        <w:pStyle w:val="Bullet-Level-2-ListBl2"/>
      </w:pPr>
      <w:r>
        <w:t>BL2</w:t>
      </w:r>
    </w:p>
    <w:p w14:paraId="4A8A1EC7" w14:textId="193321D4" w:rsidR="008B5BAE" w:rsidRDefault="008B5BAE" w:rsidP="008B5BAE">
      <w:pPr>
        <w:pStyle w:val="Bullet-Level-2-List-ParagraphBl2p"/>
      </w:pPr>
      <w:r>
        <w:t>BL2p</w:t>
      </w:r>
    </w:p>
    <w:p w14:paraId="59A57963" w14:textId="5E55DAFB" w:rsidR="008B5BAE" w:rsidRDefault="008B5BAE" w:rsidP="008B5BAE">
      <w:pPr>
        <w:pStyle w:val="Num-Level-3-List-ParagraphNl3p"/>
      </w:pPr>
      <w:r>
        <w:t>NL3p</w:t>
      </w:r>
      <w:r w:rsidR="00693D28">
        <w:t>,</w:t>
      </w:r>
      <w:r>
        <w:t xml:space="preserve"> fail</w:t>
      </w:r>
      <w:r w:rsidR="00693D28">
        <w:t xml:space="preserve"> test4</w:t>
      </w:r>
      <w:r w:rsidR="00F50EF8">
        <w:t xml:space="preserve"> </w:t>
      </w:r>
      <w:proofErr w:type="spellStart"/>
      <w:r w:rsidR="00F50EF8">
        <w:t>list_nesting</w:t>
      </w:r>
      <w:proofErr w:type="spellEnd"/>
    </w:p>
    <w:p w14:paraId="0231DD20" w14:textId="77777777" w:rsidR="00473B87" w:rsidRPr="00473B87" w:rsidRDefault="004A1E17" w:rsidP="00473B87">
      <w:pPr>
        <w:pStyle w:val="Body-TextTx"/>
      </w:pPr>
      <w:r>
        <w:t xml:space="preserve">Test </w:t>
      </w:r>
      <w:r w:rsidR="006409A2">
        <w:t>5</w:t>
      </w:r>
      <w:r>
        <w:t xml:space="preserve">: </w:t>
      </w:r>
      <w:r w:rsidR="00473B87" w:rsidRPr="00473B87">
        <w:t>BL1 / p &gt; NL1 Warn</w:t>
      </w:r>
    </w:p>
    <w:p w14:paraId="120E1177" w14:textId="636DB965" w:rsidR="00473B87" w:rsidRDefault="00473B87" w:rsidP="00473B87">
      <w:pPr>
        <w:pStyle w:val="Bullet-Level-1-ListBl1"/>
      </w:pPr>
      <w:r>
        <w:t>BL1</w:t>
      </w:r>
    </w:p>
    <w:p w14:paraId="4A9EE1B7" w14:textId="3D51FA77" w:rsidR="006409A2" w:rsidRDefault="00473B87" w:rsidP="00473B87">
      <w:pPr>
        <w:pStyle w:val="Num-Level-1-ListNl1"/>
      </w:pPr>
      <w:r>
        <w:t>NL1 Warn</w:t>
      </w:r>
      <w:r w:rsidR="000E317B">
        <w:t>, warn test5</w:t>
      </w:r>
      <w:r w:rsidR="00542A84">
        <w:t xml:space="preserve"> </w:t>
      </w:r>
      <w:proofErr w:type="spellStart"/>
      <w:r w:rsidR="00542A84">
        <w:t>list_warn</w:t>
      </w:r>
      <w:proofErr w:type="spellEnd"/>
    </w:p>
    <w:p w14:paraId="1C455979" w14:textId="24849F8F" w:rsidR="00674765" w:rsidRPr="00674765" w:rsidRDefault="00674765" w:rsidP="00674765">
      <w:pPr>
        <w:pStyle w:val="Body-TextTx"/>
      </w:pPr>
      <w:r>
        <w:t xml:space="preserve">Test 6: </w:t>
      </w:r>
      <w:r w:rsidRPr="00674765">
        <w:t>BL1 / p &gt; BL2 OK</w:t>
      </w:r>
    </w:p>
    <w:p w14:paraId="52FC6B74" w14:textId="428DBA97" w:rsidR="00674765" w:rsidRDefault="00674765" w:rsidP="00674765">
      <w:pPr>
        <w:pStyle w:val="Bullet-Level-1-ListBl1"/>
      </w:pPr>
      <w:r>
        <w:t>BL1</w:t>
      </w:r>
    </w:p>
    <w:p w14:paraId="490DCD24" w14:textId="4FADA5C9" w:rsidR="00674765" w:rsidRDefault="00674765" w:rsidP="00674765">
      <w:pPr>
        <w:pStyle w:val="Bullet-Level-1-List-ParagraphBl1p"/>
      </w:pPr>
      <w:r>
        <w:lastRenderedPageBreak/>
        <w:t>BL1p</w:t>
      </w:r>
    </w:p>
    <w:p w14:paraId="245F9E80" w14:textId="1A16237B" w:rsidR="00674765" w:rsidRDefault="00674765" w:rsidP="00674765">
      <w:pPr>
        <w:pStyle w:val="Bullet-Level-2-ListBl2"/>
      </w:pPr>
      <w:r>
        <w:t>BL2 pass</w:t>
      </w:r>
    </w:p>
    <w:p w14:paraId="3AC53A35" w14:textId="2B27DE9F" w:rsidR="00674765" w:rsidRPr="00674765" w:rsidRDefault="00674765" w:rsidP="00674765">
      <w:pPr>
        <w:pStyle w:val="Body-TextTx"/>
      </w:pPr>
      <w:r>
        <w:t xml:space="preserve">Test 7: </w:t>
      </w:r>
      <w:r w:rsidRPr="00674765">
        <w:t>BL3 / p &gt; NL2 conditional</w:t>
      </w:r>
      <w:r>
        <w:t xml:space="preserve"> pass</w:t>
      </w:r>
    </w:p>
    <w:p w14:paraId="2F870C1D" w14:textId="3B56E509" w:rsidR="00674765" w:rsidRDefault="00674765" w:rsidP="00716B16">
      <w:pPr>
        <w:pStyle w:val="Bullet-Level-1-ListBl1"/>
      </w:pPr>
      <w:r>
        <w:t>BL1</w:t>
      </w:r>
    </w:p>
    <w:p w14:paraId="6AE89078" w14:textId="2452B521" w:rsidR="00674765" w:rsidRDefault="00674765" w:rsidP="00674765">
      <w:pPr>
        <w:pStyle w:val="Bullet-Level-1-List-ParagraphBl1p"/>
      </w:pPr>
      <w:r>
        <w:t>BL1p</w:t>
      </w:r>
    </w:p>
    <w:p w14:paraId="13FB8291" w14:textId="4E41CCE9" w:rsidR="00674765" w:rsidRDefault="00674765" w:rsidP="00674765">
      <w:pPr>
        <w:pStyle w:val="Extract4Ext4"/>
      </w:pPr>
      <w:r>
        <w:t>Extract4</w:t>
      </w:r>
    </w:p>
    <w:p w14:paraId="76FB46EC" w14:textId="27FB9100" w:rsidR="00674765" w:rsidRDefault="00327131" w:rsidP="00327131">
      <w:pPr>
        <w:pStyle w:val="Num-Level-2-ListNl2"/>
      </w:pPr>
      <w:r>
        <w:t>N</w:t>
      </w:r>
      <w:r w:rsidR="00674765">
        <w:t>L2</w:t>
      </w:r>
    </w:p>
    <w:p w14:paraId="78F673CE" w14:textId="7F4827D7" w:rsidR="00327131" w:rsidRDefault="00327131" w:rsidP="00732658">
      <w:pPr>
        <w:pStyle w:val="Num-Level-2-List-ParagraphNl2p"/>
      </w:pPr>
      <w:r>
        <w:t>Nl2p</w:t>
      </w:r>
    </w:p>
    <w:p w14:paraId="0E2D6DBA" w14:textId="23D55E09" w:rsidR="00732658" w:rsidRDefault="00732658" w:rsidP="00732658">
      <w:pPr>
        <w:pStyle w:val="Extract1Ext1"/>
      </w:pPr>
      <w:r>
        <w:t>Extract1</w:t>
      </w:r>
    </w:p>
    <w:p w14:paraId="5E5BF7A7" w14:textId="4B854F25" w:rsidR="00674765" w:rsidRDefault="00327131" w:rsidP="00732658">
      <w:pPr>
        <w:pStyle w:val="Bullet-Level-3-ListBl3"/>
      </w:pPr>
      <w:r>
        <w:t>BL3</w:t>
      </w:r>
    </w:p>
    <w:p w14:paraId="543A0A0B" w14:textId="0E03A771" w:rsidR="00732658" w:rsidRDefault="00732658" w:rsidP="00732658">
      <w:pPr>
        <w:pStyle w:val="Bullet-Level-3-List-ParagraphBl3p"/>
      </w:pPr>
      <w:r>
        <w:t>BL3p</w:t>
      </w:r>
    </w:p>
    <w:p w14:paraId="3D3B49EE" w14:textId="61099810" w:rsidR="00732658" w:rsidRDefault="00732658" w:rsidP="00732658">
      <w:pPr>
        <w:pStyle w:val="Num-Level-2-ListNl2"/>
      </w:pPr>
      <w:r>
        <w:t>NL2 pass</w:t>
      </w:r>
    </w:p>
    <w:p w14:paraId="63D7F029" w14:textId="6ACE7B12" w:rsidR="009E7618" w:rsidRPr="00674765" w:rsidRDefault="009E7618" w:rsidP="009E7618">
      <w:pPr>
        <w:pStyle w:val="Body-TextTx"/>
      </w:pPr>
      <w:r>
        <w:t xml:space="preserve">Test 8: </w:t>
      </w:r>
      <w:r w:rsidRPr="00674765">
        <w:t>BL3 / p &gt; NL2 conditional</w:t>
      </w:r>
      <w:r>
        <w:t xml:space="preserve"> Not OK</w:t>
      </w:r>
    </w:p>
    <w:p w14:paraId="6E254C41" w14:textId="77777777" w:rsidR="009E7618" w:rsidRDefault="009E7618" w:rsidP="001E65CE">
      <w:pPr>
        <w:pStyle w:val="Bullet-Level-1-ListBl1"/>
      </w:pPr>
      <w:r>
        <w:t>BL1</w:t>
      </w:r>
    </w:p>
    <w:p w14:paraId="27EB4104" w14:textId="77777777" w:rsidR="009E7618" w:rsidRDefault="009E7618" w:rsidP="009E7618">
      <w:pPr>
        <w:pStyle w:val="Bullet-Level-1-List-ParagraphBl1p"/>
      </w:pPr>
      <w:r>
        <w:t>BL1p</w:t>
      </w:r>
    </w:p>
    <w:p w14:paraId="072A0369" w14:textId="77777777" w:rsidR="009E7618" w:rsidRDefault="009E7618" w:rsidP="009E7618">
      <w:pPr>
        <w:pStyle w:val="Extract4Ext4"/>
      </w:pPr>
      <w:r>
        <w:t>Extract4</w:t>
      </w:r>
    </w:p>
    <w:p w14:paraId="71D17529" w14:textId="5600013B" w:rsidR="009E7618" w:rsidRDefault="009E7618" w:rsidP="009E7618">
      <w:pPr>
        <w:pStyle w:val="Bullet-Level-2-ListBl2"/>
      </w:pPr>
      <w:r>
        <w:t>BL2</w:t>
      </w:r>
    </w:p>
    <w:p w14:paraId="11454244" w14:textId="77777777" w:rsidR="009E7618" w:rsidRDefault="009E7618" w:rsidP="009E7618">
      <w:pPr>
        <w:pStyle w:val="Extract1Ext1"/>
      </w:pPr>
      <w:r>
        <w:t>Extract1</w:t>
      </w:r>
    </w:p>
    <w:p w14:paraId="290BF555" w14:textId="77777777" w:rsidR="009E7618" w:rsidRDefault="009E7618" w:rsidP="009E7618">
      <w:pPr>
        <w:pStyle w:val="Bullet-Level-3-ListBl3"/>
      </w:pPr>
      <w:r>
        <w:t>BL3</w:t>
      </w:r>
    </w:p>
    <w:p w14:paraId="4ACF946C" w14:textId="77777777" w:rsidR="009E7618" w:rsidRDefault="009E7618" w:rsidP="009E7618">
      <w:pPr>
        <w:pStyle w:val="Bullet-Level-3-List-ParagraphBl3p"/>
      </w:pPr>
      <w:r>
        <w:lastRenderedPageBreak/>
        <w:t>BL3p</w:t>
      </w:r>
    </w:p>
    <w:p w14:paraId="481B8C08" w14:textId="3C722000" w:rsidR="009E7618" w:rsidRDefault="009E7618" w:rsidP="009E7618">
      <w:pPr>
        <w:pStyle w:val="Num-Level-2-ListNl2"/>
      </w:pPr>
      <w:r>
        <w:t>NL</w:t>
      </w:r>
      <w:r w:rsidR="0085084A">
        <w:t>2</w:t>
      </w:r>
      <w:r w:rsidR="008C779E">
        <w:t>, fail test 8</w:t>
      </w:r>
      <w:r w:rsidR="00CF0FDD">
        <w:t xml:space="preserve"> </w:t>
      </w:r>
      <w:proofErr w:type="spellStart"/>
      <w:r w:rsidR="00CF0FDD">
        <w:t>list_change</w:t>
      </w:r>
      <w:proofErr w:type="spellEnd"/>
    </w:p>
    <w:p w14:paraId="335E3138" w14:textId="77777777" w:rsidR="000B0D44" w:rsidRPr="000B0D44" w:rsidRDefault="000B0D44" w:rsidP="000B0D44">
      <w:pPr>
        <w:pStyle w:val="Body-TextTx"/>
      </w:pPr>
      <w:r>
        <w:t xml:space="preserve">Test 9: </w:t>
      </w:r>
      <w:r w:rsidRPr="000B0D44">
        <w:t>BL1 / p &gt; BL3 Not OK</w:t>
      </w:r>
    </w:p>
    <w:p w14:paraId="6115F659" w14:textId="12D4736F" w:rsidR="000B0D44" w:rsidRDefault="000B0D44" w:rsidP="000B0D44">
      <w:pPr>
        <w:pStyle w:val="Bullet-Level-1-ListBl1"/>
      </w:pPr>
      <w:r>
        <w:t>BL1</w:t>
      </w:r>
    </w:p>
    <w:p w14:paraId="7B5D1501" w14:textId="25BFE114" w:rsidR="000B0D44" w:rsidRDefault="000B0D44" w:rsidP="000B0D44">
      <w:pPr>
        <w:pStyle w:val="Bullet-Level-3-ListBl3"/>
      </w:pPr>
      <w:r>
        <w:t>BL3 fail</w:t>
      </w:r>
      <w:r w:rsidR="00B87F63">
        <w:t xml:space="preserve"> test 9</w:t>
      </w:r>
      <w:r w:rsidR="00F2631F">
        <w:t xml:space="preserve"> </w:t>
      </w:r>
      <w:proofErr w:type="spellStart"/>
      <w:r w:rsidR="00F2631F">
        <w:t>list_nesting</w:t>
      </w:r>
      <w:proofErr w:type="spellEnd"/>
    </w:p>
    <w:p w14:paraId="165EEBDB" w14:textId="77777777" w:rsidR="00437756" w:rsidRPr="00437756" w:rsidRDefault="0029207D" w:rsidP="00437756">
      <w:pPr>
        <w:pStyle w:val="Body-TextTx"/>
      </w:pPr>
      <w:r>
        <w:t xml:space="preserve">Test 10: </w:t>
      </w:r>
      <w:r w:rsidR="00437756" w:rsidRPr="00437756">
        <w:t>BL3 / p &gt; NL3 Not OK</w:t>
      </w:r>
    </w:p>
    <w:p w14:paraId="5E5AA862" w14:textId="5262AFEA" w:rsidR="00437756" w:rsidRDefault="00437756" w:rsidP="00B17197">
      <w:pPr>
        <w:pStyle w:val="Bullet-Level-1-ListBl1"/>
      </w:pPr>
      <w:r>
        <w:t>BL1</w:t>
      </w:r>
    </w:p>
    <w:p w14:paraId="2F03777B" w14:textId="2D60183E" w:rsidR="00437756" w:rsidRDefault="00B17197" w:rsidP="00B17197">
      <w:pPr>
        <w:pStyle w:val="Alpha-Level-2-ListAl2"/>
      </w:pPr>
      <w:r>
        <w:t>A</w:t>
      </w:r>
      <w:r w:rsidR="00437756">
        <w:t>L2</w:t>
      </w:r>
    </w:p>
    <w:p w14:paraId="0C8C9BDB" w14:textId="69A3BB39" w:rsidR="00437756" w:rsidRDefault="00437756" w:rsidP="00B17197">
      <w:pPr>
        <w:pStyle w:val="Bullet-Level-3-ListBl3"/>
      </w:pPr>
      <w:r>
        <w:t>BL3</w:t>
      </w:r>
    </w:p>
    <w:p w14:paraId="49525651" w14:textId="03F70D15" w:rsidR="00437756" w:rsidRDefault="00437756" w:rsidP="00B17197">
      <w:pPr>
        <w:pStyle w:val="Num-Level-3-ListNl3"/>
      </w:pPr>
      <w:r>
        <w:t>NL3 fail</w:t>
      </w:r>
      <w:r w:rsidR="00BD1260">
        <w:t xml:space="preserve"> test 10</w:t>
      </w:r>
      <w:r w:rsidR="00D14D37">
        <w:t xml:space="preserve"> </w:t>
      </w:r>
      <w:proofErr w:type="spellStart"/>
      <w:r w:rsidR="00D14D37">
        <w:t>list_change</w:t>
      </w:r>
      <w:proofErr w:type="spellEnd"/>
    </w:p>
    <w:p w14:paraId="21DDED02" w14:textId="5D92DCE3" w:rsidR="00711A20" w:rsidRPr="00437756" w:rsidRDefault="00711A20" w:rsidP="00711A20">
      <w:pPr>
        <w:pStyle w:val="Body-TextTx"/>
      </w:pPr>
      <w:r>
        <w:t>Test 1</w:t>
      </w:r>
      <w:r>
        <w:t>1</w:t>
      </w:r>
      <w:r>
        <w:t xml:space="preserve">: </w:t>
      </w:r>
      <w:r>
        <w:t>Non-list</w:t>
      </w:r>
      <w:r w:rsidRPr="00437756">
        <w:t xml:space="preserve"> &gt; </w:t>
      </w:r>
      <w:r>
        <w:t>BL2</w:t>
      </w:r>
      <w:r w:rsidRPr="00437756">
        <w:t xml:space="preserve"> Not OK</w:t>
      </w:r>
    </w:p>
    <w:p w14:paraId="5A5F164B" w14:textId="08AC6E09" w:rsidR="00711A20" w:rsidRDefault="00711A20" w:rsidP="00711A20">
      <w:pPr>
        <w:pStyle w:val="Extract-HeadExthead"/>
      </w:pPr>
      <w:proofErr w:type="spellStart"/>
      <w:r>
        <w:t>ExHead</w:t>
      </w:r>
      <w:proofErr w:type="spellEnd"/>
    </w:p>
    <w:p w14:paraId="5A0614BA" w14:textId="0733C61D" w:rsidR="00711A20" w:rsidRDefault="00711A20" w:rsidP="00711A20">
      <w:pPr>
        <w:pStyle w:val="Extract1Ext1"/>
      </w:pPr>
      <w:r>
        <w:t>Extract2</w:t>
      </w:r>
    </w:p>
    <w:p w14:paraId="68440985" w14:textId="7EA74B25" w:rsidR="00711A20" w:rsidRDefault="00711A20" w:rsidP="00711A20">
      <w:pPr>
        <w:pStyle w:val="Bullet-Level-2-ListBl2"/>
      </w:pPr>
      <w:r>
        <w:t>BL2 fail</w:t>
      </w:r>
      <w:r w:rsidR="0004121F">
        <w:t xml:space="preserve"> test 11</w:t>
      </w:r>
      <w:r w:rsidR="00D14D37">
        <w:t xml:space="preserve"> </w:t>
      </w:r>
      <w:proofErr w:type="spellStart"/>
      <w:r w:rsidR="00D14D37">
        <w:t>list_nesting</w:t>
      </w:r>
      <w:proofErr w:type="spellEnd"/>
    </w:p>
    <w:p w14:paraId="76C37EB4" w14:textId="7DF72898" w:rsidR="00711A20" w:rsidRDefault="00711A20" w:rsidP="00711A20">
      <w:pPr>
        <w:pStyle w:val="Bullet-Level-2-List-ParagraphBl2p"/>
      </w:pPr>
      <w:r>
        <w:t>BL2p</w:t>
      </w:r>
    </w:p>
    <w:p w14:paraId="7EEEEBF6" w14:textId="3ACA55C2" w:rsidR="00006604" w:rsidRPr="00437756" w:rsidRDefault="00006604" w:rsidP="00006604">
      <w:pPr>
        <w:pStyle w:val="Body-TextTx"/>
      </w:pPr>
      <w:r>
        <w:t>Test 1</w:t>
      </w:r>
      <w:r>
        <w:t>2</w:t>
      </w:r>
      <w:r>
        <w:t>: Non-list</w:t>
      </w:r>
      <w:r w:rsidRPr="00437756">
        <w:t xml:space="preserve"> &gt;</w:t>
      </w:r>
      <w:r>
        <w:t xml:space="preserve"> Extract &gt;</w:t>
      </w:r>
      <w:r w:rsidRPr="00437756">
        <w:t xml:space="preserve"> </w:t>
      </w:r>
      <w:r>
        <w:t>AL1</w:t>
      </w:r>
      <w:r w:rsidRPr="00437756">
        <w:t xml:space="preserve"> OK</w:t>
      </w:r>
    </w:p>
    <w:p w14:paraId="2EDF29C4" w14:textId="77777777" w:rsidR="00006604" w:rsidRDefault="00006604" w:rsidP="00006604">
      <w:pPr>
        <w:pStyle w:val="Extract-HeadExthead"/>
      </w:pPr>
      <w:proofErr w:type="spellStart"/>
      <w:r>
        <w:t>ExHead</w:t>
      </w:r>
      <w:proofErr w:type="spellEnd"/>
    </w:p>
    <w:p w14:paraId="4251FF2C" w14:textId="24002B42" w:rsidR="00006604" w:rsidRDefault="00006604" w:rsidP="00A05D52">
      <w:pPr>
        <w:pStyle w:val="Extract2Ext2"/>
      </w:pPr>
      <w:r>
        <w:t>Extract2</w:t>
      </w:r>
    </w:p>
    <w:p w14:paraId="35884E6E" w14:textId="53FEA57B" w:rsidR="0063091C" w:rsidRDefault="0063091C" w:rsidP="0063091C">
      <w:pPr>
        <w:pStyle w:val="Alpha-Level-1-ListAl1"/>
      </w:pPr>
      <w:r>
        <w:t>AL1</w:t>
      </w:r>
    </w:p>
    <w:p w14:paraId="6B1F3074" w14:textId="050F6AF6" w:rsidR="0063091C" w:rsidRDefault="0063091C" w:rsidP="0063091C">
      <w:pPr>
        <w:pStyle w:val="Alpha-Level-1-List-ParagraphAl1p"/>
      </w:pPr>
      <w:r>
        <w:lastRenderedPageBreak/>
        <w:t>AL1p</w:t>
      </w:r>
    </w:p>
    <w:p w14:paraId="252D82CB" w14:textId="43C2AAB3" w:rsidR="00006604" w:rsidRPr="00437756" w:rsidRDefault="00006604" w:rsidP="00006604">
      <w:pPr>
        <w:pStyle w:val="Body-TextTx"/>
      </w:pPr>
      <w:r>
        <w:t>Test 1</w:t>
      </w:r>
      <w:r w:rsidR="0063091C">
        <w:t>3</w:t>
      </w:r>
      <w:r>
        <w:t xml:space="preserve">: </w:t>
      </w:r>
      <w:r>
        <w:t>BL2p &gt; NL3</w:t>
      </w:r>
      <w:r w:rsidRPr="00437756">
        <w:t xml:space="preserve"> OK</w:t>
      </w:r>
    </w:p>
    <w:p w14:paraId="0DDD5412" w14:textId="7CE0670F" w:rsidR="00006604" w:rsidRDefault="0063091C" w:rsidP="0063091C">
      <w:pPr>
        <w:pStyle w:val="Alpha-Level-1-ListAl1"/>
      </w:pPr>
      <w:r>
        <w:t>AL1</w:t>
      </w:r>
    </w:p>
    <w:p w14:paraId="478BDE69" w14:textId="5C356C74" w:rsidR="0063091C" w:rsidRDefault="0063091C" w:rsidP="00C643C3">
      <w:pPr>
        <w:pStyle w:val="Bullet-Level-2-ListBl2"/>
      </w:pPr>
      <w:r>
        <w:t>BL2</w:t>
      </w:r>
    </w:p>
    <w:p w14:paraId="088E943B" w14:textId="4F8FE41A" w:rsidR="0063091C" w:rsidRDefault="0063091C" w:rsidP="0063091C">
      <w:pPr>
        <w:pStyle w:val="Bullet-Level-2-List-ParagraphBl2p"/>
      </w:pPr>
      <w:r>
        <w:t>BL2p</w:t>
      </w:r>
    </w:p>
    <w:p w14:paraId="5E2EA9FC" w14:textId="184B27B4" w:rsidR="0063091C" w:rsidRDefault="0063091C" w:rsidP="0063091C">
      <w:pPr>
        <w:pStyle w:val="Num-Level-3-ListNl3"/>
      </w:pPr>
      <w:r>
        <w:t>NL3</w:t>
      </w:r>
    </w:p>
    <w:p w14:paraId="163EF58A" w14:textId="610FA8FC" w:rsidR="0063091C" w:rsidRDefault="0063091C" w:rsidP="0063091C">
      <w:pPr>
        <w:pStyle w:val="Body-TextTx"/>
      </w:pPr>
      <w:r>
        <w:t>Test 1</w:t>
      </w:r>
      <w:r w:rsidR="0005059B">
        <w:t>4</w:t>
      </w:r>
      <w:r>
        <w:t>: BL</w:t>
      </w:r>
      <w:r>
        <w:t>1</w:t>
      </w:r>
      <w:r>
        <w:t xml:space="preserve"> &gt; </w:t>
      </w:r>
      <w:r>
        <w:t>NL2p Not</w:t>
      </w:r>
      <w:r w:rsidRPr="00437756">
        <w:t xml:space="preserve"> OK</w:t>
      </w:r>
    </w:p>
    <w:p w14:paraId="1B1A879C" w14:textId="6EC77B44" w:rsidR="0063091C" w:rsidRDefault="0063091C" w:rsidP="000868D8">
      <w:pPr>
        <w:pStyle w:val="Bullet-Level-1-ListBl1"/>
      </w:pPr>
      <w:r>
        <w:t>BL1</w:t>
      </w:r>
    </w:p>
    <w:p w14:paraId="75D0DB55" w14:textId="21E6FC3B" w:rsidR="0063091C" w:rsidRDefault="0063091C" w:rsidP="000868D8">
      <w:pPr>
        <w:pStyle w:val="Num-Level-2-List-ParagraphNl2p"/>
      </w:pPr>
      <w:r>
        <w:t>NL2p fail</w:t>
      </w:r>
      <w:r w:rsidR="0033794D">
        <w:t xml:space="preserve"> test 13</w:t>
      </w:r>
      <w:r w:rsidR="000026A6">
        <w:t xml:space="preserve"> </w:t>
      </w:r>
      <w:proofErr w:type="spellStart"/>
      <w:r w:rsidR="000026A6">
        <w:t>list_nesting</w:t>
      </w:r>
      <w:proofErr w:type="spellEnd"/>
    </w:p>
    <w:p w14:paraId="30779FED" w14:textId="0AD63A47" w:rsidR="0063091C" w:rsidRDefault="0063091C" w:rsidP="0063091C">
      <w:pPr>
        <w:pStyle w:val="Body-TextTx"/>
      </w:pPr>
      <w:r>
        <w:t>Test 1</w:t>
      </w:r>
      <w:r w:rsidR="0005059B">
        <w:t>5</w:t>
      </w:r>
      <w:r>
        <w:t xml:space="preserve">: </w:t>
      </w:r>
      <w:r w:rsidRPr="0063091C">
        <w:t>BL2 / p &gt; BL</w:t>
      </w:r>
      <w:proofErr w:type="gramStart"/>
      <w:r w:rsidRPr="0063091C">
        <w:t>1  conditional</w:t>
      </w:r>
      <w:proofErr w:type="gramEnd"/>
      <w:r>
        <w:t xml:space="preserve"> OK</w:t>
      </w:r>
    </w:p>
    <w:p w14:paraId="37028612" w14:textId="76DE1F07" w:rsidR="0063091C" w:rsidRDefault="0063091C" w:rsidP="00FC3168">
      <w:pPr>
        <w:pStyle w:val="Bullet-Level-1-ListBl1"/>
      </w:pPr>
      <w:r>
        <w:t>BL1</w:t>
      </w:r>
    </w:p>
    <w:p w14:paraId="400774FF" w14:textId="42593C1D" w:rsidR="0063091C" w:rsidRDefault="0063091C" w:rsidP="00FC3168">
      <w:pPr>
        <w:pStyle w:val="Bullet-Level-2-ListBl2"/>
      </w:pPr>
      <w:r>
        <w:t>BL2</w:t>
      </w:r>
    </w:p>
    <w:p w14:paraId="74640604" w14:textId="45AB8A5D" w:rsidR="0063091C" w:rsidRDefault="0063091C" w:rsidP="00FC3168">
      <w:pPr>
        <w:pStyle w:val="Extract3Ext3"/>
      </w:pPr>
      <w:r>
        <w:t>Ext3</w:t>
      </w:r>
    </w:p>
    <w:p w14:paraId="398206AB" w14:textId="1D8FCE50" w:rsidR="0063091C" w:rsidRDefault="0063091C" w:rsidP="00FC3168">
      <w:pPr>
        <w:pStyle w:val="Bullet-Level-2-List-ParagraphBl2p"/>
      </w:pPr>
      <w:r>
        <w:t>BL2p</w:t>
      </w:r>
    </w:p>
    <w:p w14:paraId="30EA8FE8" w14:textId="062A970D" w:rsidR="0063091C" w:rsidRDefault="0063091C" w:rsidP="00FC3168">
      <w:pPr>
        <w:pStyle w:val="Bullet-Level-1-ListBl1"/>
      </w:pPr>
      <w:r>
        <w:t>BL1</w:t>
      </w:r>
    </w:p>
    <w:p w14:paraId="325787E4" w14:textId="1944B36F" w:rsidR="00CA0EFC" w:rsidRDefault="00CA0EFC" w:rsidP="00CA0EFC">
      <w:pPr>
        <w:pStyle w:val="Body-TextTx"/>
      </w:pPr>
      <w:r>
        <w:t>Test 1</w:t>
      </w:r>
      <w:r>
        <w:t>6</w:t>
      </w:r>
      <w:r>
        <w:t xml:space="preserve">: </w:t>
      </w:r>
      <w:proofErr w:type="spellStart"/>
      <w:r>
        <w:t>Nonlist</w:t>
      </w:r>
      <w:proofErr w:type="spellEnd"/>
      <w:r>
        <w:t xml:space="preserve"> &gt; AL1p Not OK</w:t>
      </w:r>
    </w:p>
    <w:p w14:paraId="2AF17057" w14:textId="1CC9F623" w:rsidR="00F53B60" w:rsidRDefault="00CA0EFC" w:rsidP="00210093">
      <w:pPr>
        <w:pStyle w:val="Alpha-Level-1-List-ParagraphAl1p"/>
      </w:pPr>
      <w:r>
        <w:t xml:space="preserve">AL1p fail </w:t>
      </w:r>
      <w:proofErr w:type="spellStart"/>
      <w:r>
        <w:t>list_nesting</w:t>
      </w:r>
      <w:proofErr w:type="spellEnd"/>
    </w:p>
    <w:p w14:paraId="5D10B2CE" w14:textId="6E2C5364" w:rsidR="009B7196" w:rsidRDefault="009B7196" w:rsidP="009B7196">
      <w:pPr>
        <w:pStyle w:val="Body-TextTx"/>
      </w:pPr>
      <w:r>
        <w:t>Test 1</w:t>
      </w:r>
      <w:r>
        <w:t>7</w:t>
      </w:r>
      <w:r>
        <w:t xml:space="preserve">: </w:t>
      </w:r>
      <w:proofErr w:type="spellStart"/>
      <w:r>
        <w:t>Nonlist</w:t>
      </w:r>
      <w:proofErr w:type="spellEnd"/>
      <w:r>
        <w:t xml:space="preserve"> &gt; AL1p Not OK</w:t>
      </w:r>
    </w:p>
    <w:p w14:paraId="64A85DA7" w14:textId="77777777" w:rsidR="009B7196" w:rsidRDefault="009B7196" w:rsidP="009B7196">
      <w:pPr>
        <w:pStyle w:val="Extract1Ext1"/>
      </w:pPr>
      <w:r>
        <w:t>Extract-1</w:t>
      </w:r>
    </w:p>
    <w:p w14:paraId="2A1DC130" w14:textId="77777777" w:rsidR="009B7196" w:rsidRPr="00711A20" w:rsidRDefault="009B7196" w:rsidP="009B7196">
      <w:pPr>
        <w:pStyle w:val="Alpha-Level-1-List-ParagraphAl1p"/>
      </w:pPr>
      <w:r>
        <w:lastRenderedPageBreak/>
        <w:t xml:space="preserve">AL1p fail </w:t>
      </w:r>
      <w:proofErr w:type="spellStart"/>
      <w:r>
        <w:t>list_nesting</w:t>
      </w:r>
      <w:proofErr w:type="spellEnd"/>
    </w:p>
    <w:p w14:paraId="0AF46699" w14:textId="77777777" w:rsidR="009B7196" w:rsidRPr="00711A20" w:rsidRDefault="009B7196" w:rsidP="00210093">
      <w:pPr>
        <w:pStyle w:val="Alpha-Level-1-List-ParagraphAl1p"/>
      </w:pPr>
    </w:p>
    <w:sectPr w:rsidR="009B7196" w:rsidRPr="00711A20" w:rsidSect="0001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8D"/>
    <w:rsid w:val="000026A6"/>
    <w:rsid w:val="00006604"/>
    <w:rsid w:val="00012DA0"/>
    <w:rsid w:val="0004121F"/>
    <w:rsid w:val="0005059B"/>
    <w:rsid w:val="000868D8"/>
    <w:rsid w:val="000B0D44"/>
    <w:rsid w:val="000E317B"/>
    <w:rsid w:val="00113E8D"/>
    <w:rsid w:val="001E65CE"/>
    <w:rsid w:val="00210093"/>
    <w:rsid w:val="00253FAD"/>
    <w:rsid w:val="0029207D"/>
    <w:rsid w:val="00327131"/>
    <w:rsid w:val="0033794D"/>
    <w:rsid w:val="003F7C0F"/>
    <w:rsid w:val="00437756"/>
    <w:rsid w:val="00473B87"/>
    <w:rsid w:val="004A1E17"/>
    <w:rsid w:val="004D318B"/>
    <w:rsid w:val="00542A84"/>
    <w:rsid w:val="005B17E5"/>
    <w:rsid w:val="0063091C"/>
    <w:rsid w:val="006409A2"/>
    <w:rsid w:val="00674765"/>
    <w:rsid w:val="00693D28"/>
    <w:rsid w:val="00711A20"/>
    <w:rsid w:val="00716B16"/>
    <w:rsid w:val="00732658"/>
    <w:rsid w:val="0085084A"/>
    <w:rsid w:val="008B5BAE"/>
    <w:rsid w:val="008C779E"/>
    <w:rsid w:val="00951AF0"/>
    <w:rsid w:val="00997291"/>
    <w:rsid w:val="009B7196"/>
    <w:rsid w:val="009E1AAF"/>
    <w:rsid w:val="009E7618"/>
    <w:rsid w:val="00A05D52"/>
    <w:rsid w:val="00A36A9A"/>
    <w:rsid w:val="00AC2395"/>
    <w:rsid w:val="00B17197"/>
    <w:rsid w:val="00B223D4"/>
    <w:rsid w:val="00B87F63"/>
    <w:rsid w:val="00BD1260"/>
    <w:rsid w:val="00BE46A9"/>
    <w:rsid w:val="00C643C3"/>
    <w:rsid w:val="00C83C35"/>
    <w:rsid w:val="00CA0EFC"/>
    <w:rsid w:val="00CF0FDD"/>
    <w:rsid w:val="00D14D37"/>
    <w:rsid w:val="00DE791C"/>
    <w:rsid w:val="00E765EE"/>
    <w:rsid w:val="00EA5A4A"/>
    <w:rsid w:val="00F2631F"/>
    <w:rsid w:val="00F50EF8"/>
    <w:rsid w:val="00F53B60"/>
    <w:rsid w:val="00FC3168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CD267"/>
  <w15:chartTrackingRefBased/>
  <w15:docId w15:val="{55363CE0-B73B-6A40-8DBC-A8493CA2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">
    <w:name w:val="Normal"/>
    <w:uiPriority w:val="89"/>
    <w:qFormat/>
    <w:rsid w:val="00A36A9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A36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A36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A36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A36A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A36A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A36A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A36A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A36A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A36A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A36A9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36A9A"/>
  </w:style>
  <w:style w:type="paragraph" w:styleId="BalloonText">
    <w:name w:val="Balloon Text"/>
    <w:basedOn w:val="Normal"/>
    <w:link w:val="BalloonTextChar"/>
    <w:uiPriority w:val="89"/>
    <w:semiHidden/>
    <w:unhideWhenUsed/>
    <w:rsid w:val="00A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A36A9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89"/>
    <w:rsid w:val="00A36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A36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A36A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A36A9A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A36A9A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A36A9A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A36A9A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A36A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A36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A36A9A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A36A9A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A36A9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A36A9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A36A9A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A36A9A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A36A9A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A36A9A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A36A9A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A36A9A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A36A9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A36A9A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A36A9A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A36A9A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A36A9A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A36A9A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A36A9A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A36A9A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A36A9A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A36A9A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A36A9A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A36A9A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A36A9A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A36A9A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A36A9A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A36A9A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A36A9A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A36A9A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A36A9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A36A9A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A36A9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A36A9A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A36A9A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A36A9A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A36A9A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A36A9A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A36A9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A36A9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A36A9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A36A9A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A36A9A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A36A9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A36A9A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A36A9A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A36A9A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A36A9A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A36A9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A36A9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A36A9A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A36A9A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A36A9A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A36A9A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A36A9A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A36A9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A36A9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A36A9A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A36A9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A36A9A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A36A9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A36A9A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A36A9A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A36A9A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A36A9A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A36A9A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A36A9A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A36A9A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89"/>
    <w:semiHidden/>
    <w:unhideWhenUsed/>
    <w:rsid w:val="00A36A9A"/>
  </w:style>
  <w:style w:type="paragraph" w:styleId="BlockText">
    <w:name w:val="Block Text"/>
    <w:basedOn w:val="Normal"/>
    <w:uiPriority w:val="89"/>
    <w:semiHidden/>
    <w:unhideWhenUsed/>
    <w:rsid w:val="00A36A9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A36A9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A36A9A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A36A9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A36A9A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A36A9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A36A9A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A36A9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A36A9A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A36A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A36A9A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A36A9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A36A9A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A36A9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A36A9A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A36A9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A36A9A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A36A9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A36A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A36A9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A36A9A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A36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A36A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A36A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A36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A36A9A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A36A9A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A36A9A"/>
  </w:style>
  <w:style w:type="character" w:customStyle="1" w:styleId="DateChar">
    <w:name w:val="Date Char"/>
    <w:basedOn w:val="DefaultParagraphFont"/>
    <w:link w:val="Date"/>
    <w:uiPriority w:val="89"/>
    <w:semiHidden/>
    <w:rsid w:val="00A36A9A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A36A9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A36A9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A36A9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A36A9A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A36A9A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A36A9A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A36A9A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36A9A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A36A9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A36A9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A36A9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A3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A36A9A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A36A9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A36A9A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6A9A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A36A9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A36A9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A36A9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A36A9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A36A9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A36A9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A36A9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A36A9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A36A9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A36A9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A36A9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A36A9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A36A9A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A3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A36A9A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A36A9A"/>
  </w:style>
  <w:style w:type="paragraph" w:styleId="HTMLAddress">
    <w:name w:val="HTML Address"/>
    <w:basedOn w:val="Normal"/>
    <w:link w:val="HTMLAddressChar"/>
    <w:uiPriority w:val="89"/>
    <w:semiHidden/>
    <w:unhideWhenUsed/>
    <w:rsid w:val="00A36A9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A36A9A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A36A9A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A36A9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A36A9A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A36A9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A36A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A36A9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A36A9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A36A9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A36A9A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A36A9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A36A9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A36A9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A36A9A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A36A9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A36A9A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A36A9A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A36A9A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A36A9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A36A9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A36A9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A36A9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A36A9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A36A9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A36A9A"/>
  </w:style>
  <w:style w:type="paragraph" w:styleId="List">
    <w:name w:val="List"/>
    <w:basedOn w:val="Normal"/>
    <w:uiPriority w:val="89"/>
    <w:semiHidden/>
    <w:unhideWhenUsed/>
    <w:rsid w:val="00A36A9A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A36A9A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A36A9A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A36A9A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A36A9A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A36A9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A36A9A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A36A9A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A36A9A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A36A9A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A36A9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A36A9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A36A9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A36A9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A36A9A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A36A9A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A36A9A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A36A9A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A36A9A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A36A9A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A36A9A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A36A9A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A36A9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A36A9A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A36A9A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A36A9A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A36A9A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A36A9A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A36A9A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A36A9A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A36A9A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A36A9A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A36A9A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A36A9A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A36A9A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A3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A36A9A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A36A9A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A36A9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A36A9A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A36A9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A3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A36A9A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A36A9A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A36A9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A36A9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A36A9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A36A9A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A36A9A"/>
  </w:style>
  <w:style w:type="character" w:styleId="PlaceholderText">
    <w:name w:val="Placeholder Text"/>
    <w:basedOn w:val="DefaultParagraphFont"/>
    <w:uiPriority w:val="89"/>
    <w:semiHidden/>
    <w:rsid w:val="00A36A9A"/>
    <w:rPr>
      <w:color w:val="808080"/>
    </w:rPr>
  </w:style>
  <w:style w:type="table" w:styleId="PlainTable1">
    <w:name w:val="Plain Table 1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A36A9A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A36A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A36A9A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A3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A36A9A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A36A9A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A36A9A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A36A9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A36A9A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A36A9A"/>
    <w:rPr>
      <w:u w:val="dotted"/>
    </w:rPr>
  </w:style>
  <w:style w:type="character" w:styleId="Strong">
    <w:name w:val="Strong"/>
    <w:basedOn w:val="DefaultParagraphFont"/>
    <w:uiPriority w:val="89"/>
    <w:qFormat/>
    <w:rsid w:val="00A36A9A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A36A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A36A9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A36A9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A36A9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A36A9A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A36A9A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A36A9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A36A9A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A36A9A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A36A9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A36A9A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A36A9A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A36A9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A36A9A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unhideWhenUsed/>
    <w:rsid w:val="00A36A9A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A36A9A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unhideWhenUsed/>
    <w:rsid w:val="00A36A9A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A36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A3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A36A9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A36A9A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A36A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A36A9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A36A9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A36A9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A36A9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A36A9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A36A9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A36A9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A36A9A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A3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62</TotalTime>
  <Pages>6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Publishers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54</cp:revision>
  <dcterms:created xsi:type="dcterms:W3CDTF">2021-09-20T18:16:00Z</dcterms:created>
  <dcterms:modified xsi:type="dcterms:W3CDTF">2021-09-21T16:36:00Z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Name">
    <vt:lpwstr>RSuite.dotx</vt:lpwstr>
  </property>
</Properties>
</file>