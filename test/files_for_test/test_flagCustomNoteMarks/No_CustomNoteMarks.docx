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33F9" w14:textId="10BBECDD" w:rsidR="00DB5D86" w:rsidRDefault="00A4632A">
      <w:r>
        <w:t>This is just a test of custom note marks.</w:t>
      </w:r>
    </w:p>
    <w:p w14:paraId="147A82D3" w14:textId="274DA82F" w:rsidR="00A4632A" w:rsidRDefault="00A4632A">
      <w:r>
        <w:t>Here I have some regular content, nothing exciting, just regular words. There is some sort of annotation though (regular footnote mark)!</w:t>
      </w:r>
    </w:p>
    <w:p w14:paraId="6DB7E6D9" w14:textId="5F3E6A45" w:rsidR="00A4632A" w:rsidRDefault="00A4632A">
      <w:proofErr w:type="spellStart"/>
      <w:r>
        <w:t>Hre</w:t>
      </w:r>
      <w:proofErr w:type="spellEnd"/>
      <w:r>
        <w:t xml:space="preserve"> is something else interesting, with a regular endnote mark.</w:t>
      </w:r>
    </w:p>
    <w:p w14:paraId="24133C39" w14:textId="2108D550" w:rsidR="00A4632A" w:rsidRDefault="00A4632A"/>
    <w:p w14:paraId="6AEC3520" w14:textId="344C8FE4" w:rsidR="00A4632A" w:rsidRDefault="00A4632A">
      <w:r>
        <w:t>Part the middle:</w:t>
      </w:r>
    </w:p>
    <w:p w14:paraId="7838E8E7" w14:textId="787FB9F2" w:rsidR="00A4632A" w:rsidRDefault="00A4632A">
      <w:r>
        <w:t>This idea for some reason I give a custom footnote mark to.</w:t>
      </w:r>
    </w:p>
    <w:p w14:paraId="4248380B" w14:textId="570D73CC" w:rsidR="00A4632A" w:rsidRDefault="00A4632A">
      <w:r>
        <w:t>This idea for some reason I give a custom endnote mark to.</w:t>
      </w:r>
    </w:p>
    <w:p w14:paraId="1CAB8160" w14:textId="3A202EC1" w:rsidR="002C15DF" w:rsidRDefault="002C15DF">
      <w:r>
        <w:t xml:space="preserve">One more so our counts are </w:t>
      </w:r>
      <w:proofErr w:type="spellStart"/>
      <w:r>
        <w:t>distcnct</w:t>
      </w:r>
      <w:proofErr w:type="spellEnd"/>
      <w:r>
        <w:t>.</w:t>
      </w:r>
    </w:p>
    <w:p w14:paraId="76BDAE5D" w14:textId="67127CBF" w:rsidR="00A4632A" w:rsidRDefault="00A4632A">
      <w:r>
        <w:t>Now tables with same: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632A" w14:paraId="0D0670CF" w14:textId="77777777" w:rsidTr="00A4632A">
        <w:tc>
          <w:tcPr>
            <w:tcW w:w="3116" w:type="dxa"/>
          </w:tcPr>
          <w:p w14:paraId="63059F73" w14:textId="6A43BFE0" w:rsidR="00A4632A" w:rsidRDefault="00A4632A">
            <w:r>
              <w:t>An idea</w:t>
            </w:r>
          </w:p>
        </w:tc>
        <w:tc>
          <w:tcPr>
            <w:tcW w:w="3117" w:type="dxa"/>
          </w:tcPr>
          <w:p w14:paraId="69C2DCCF" w14:textId="7FAE6D30" w:rsidR="00A4632A" w:rsidRDefault="00A4632A">
            <w:r>
              <w:t>A more complicated idea, with regular footnote</w:t>
            </w:r>
            <w:r w:rsidR="002C15DF">
              <w:t>?</w:t>
            </w:r>
          </w:p>
        </w:tc>
        <w:tc>
          <w:tcPr>
            <w:tcW w:w="3117" w:type="dxa"/>
          </w:tcPr>
          <w:p w14:paraId="17FFA15D" w14:textId="58FFBDC6" w:rsidR="002C15DF" w:rsidRDefault="002C15DF">
            <w:r>
              <w:t>First para.</w:t>
            </w:r>
          </w:p>
          <w:p w14:paraId="739DEFD3" w14:textId="619FCACA" w:rsidR="00A4632A" w:rsidRDefault="00A4632A">
            <w:r>
              <w:t>Idea with custom footnote</w:t>
            </w:r>
          </w:p>
        </w:tc>
      </w:tr>
      <w:tr w:rsidR="00A4632A" w14:paraId="31C6E887" w14:textId="77777777" w:rsidTr="00A4632A">
        <w:tc>
          <w:tcPr>
            <w:tcW w:w="3116" w:type="dxa"/>
          </w:tcPr>
          <w:p w14:paraId="4B22721E" w14:textId="2242A028" w:rsidR="00A4632A" w:rsidRDefault="00A4632A">
            <w:r>
              <w:t>A second idea</w:t>
            </w:r>
          </w:p>
        </w:tc>
        <w:tc>
          <w:tcPr>
            <w:tcW w:w="3117" w:type="dxa"/>
          </w:tcPr>
          <w:p w14:paraId="0380B63A" w14:textId="4A338711" w:rsidR="00A4632A" w:rsidRDefault="00A4632A">
            <w:proofErr w:type="spellStart"/>
            <w:r>
              <w:t>Elabotration</w:t>
            </w:r>
            <w:proofErr w:type="spellEnd"/>
            <w:r>
              <w:t>, with endnote</w:t>
            </w:r>
            <w:r w:rsidR="002C15DF">
              <w:t>.</w:t>
            </w:r>
          </w:p>
        </w:tc>
        <w:tc>
          <w:tcPr>
            <w:tcW w:w="3117" w:type="dxa"/>
          </w:tcPr>
          <w:p w14:paraId="7BDB93ED" w14:textId="35D16F4B" w:rsidR="00A4632A" w:rsidRDefault="00A4632A">
            <w:r>
              <w:t xml:space="preserve">Elaboration, with </w:t>
            </w:r>
            <w:r w:rsidR="002C15DF">
              <w:t>custom endnote.</w:t>
            </w:r>
          </w:p>
        </w:tc>
      </w:tr>
    </w:tbl>
    <w:p w14:paraId="4B48A1EC" w14:textId="77777777" w:rsidR="00A4632A" w:rsidRDefault="00A4632A"/>
    <w:p w14:paraId="64CCCE94" w14:textId="73D68AE1" w:rsidR="00A4632A" w:rsidRDefault="00A4632A">
      <w:r>
        <w:t>Part 2</w:t>
      </w:r>
    </w:p>
    <w:p w14:paraId="35DBD8FE" w14:textId="3EA75B1A" w:rsidR="00A4632A" w:rsidRDefault="00A4632A" w:rsidP="00A4632A">
      <w:r>
        <w:t>Here I have some regular content, nothing exciting, just regular words. There is some sort of annotation though (regular footnote mark) again!</w:t>
      </w:r>
    </w:p>
    <w:p w14:paraId="4E204976" w14:textId="355EB988" w:rsidR="00A4632A" w:rsidRDefault="00A4632A" w:rsidP="00A4632A">
      <w:proofErr w:type="spellStart"/>
      <w:r>
        <w:t>Hre</w:t>
      </w:r>
      <w:proofErr w:type="spellEnd"/>
      <w:r>
        <w:t xml:space="preserve"> is something else interesting, with a regular endnote mark again.</w:t>
      </w:r>
    </w:p>
    <w:p w14:paraId="089ACDF5" w14:textId="77777777" w:rsidR="00A4632A" w:rsidRDefault="00A4632A"/>
    <w:sectPr w:rsidR="00A4632A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384ED" w14:textId="77777777" w:rsidR="00951429" w:rsidRDefault="00951429" w:rsidP="002C15DF">
      <w:pPr>
        <w:spacing w:after="0" w:line="240" w:lineRule="auto"/>
      </w:pPr>
      <w:r>
        <w:separator/>
      </w:r>
    </w:p>
  </w:endnote>
  <w:endnote w:type="continuationSeparator" w:id="0">
    <w:p w14:paraId="02FB4A8E" w14:textId="77777777" w:rsidR="00951429" w:rsidRDefault="00951429" w:rsidP="002C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6491" w14:textId="77777777" w:rsidR="00951429" w:rsidRDefault="00951429" w:rsidP="002C15DF">
      <w:pPr>
        <w:spacing w:after="0" w:line="240" w:lineRule="auto"/>
      </w:pPr>
      <w:r>
        <w:separator/>
      </w:r>
    </w:p>
  </w:footnote>
  <w:footnote w:type="continuationSeparator" w:id="0">
    <w:p w14:paraId="133F76D6" w14:textId="77777777" w:rsidR="00951429" w:rsidRDefault="00951429" w:rsidP="002C1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16C6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FC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0A6D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0CAA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D017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C6B1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7EB1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8AAF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2A53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88C6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E3554B"/>
    <w:multiLevelType w:val="multilevel"/>
    <w:tmpl w:val="77AA3016"/>
    <w:name w:val="objNumberLT3"/>
    <w:lvl w:ilvl="0">
      <w:start w:val="1"/>
      <w:numFmt w:val="decimal"/>
      <w:pStyle w:val="Num-Level-2-ListNl2"/>
      <w:lvlText w:val="%1."/>
      <w:lvlJc w:val="left"/>
      <w:pPr>
        <w:tabs>
          <w:tab w:val="num" w:pos="2149"/>
        </w:tabs>
        <w:ind w:left="1865" w:hanging="425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1" w15:restartNumberingAfterBreak="0">
    <w:nsid w:val="126673C6"/>
    <w:multiLevelType w:val="multilevel"/>
    <w:tmpl w:val="CAF84902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4D1E7A"/>
    <w:multiLevelType w:val="multilevel"/>
    <w:tmpl w:val="E3EC98B0"/>
    <w:name w:val="objNumberLT4"/>
    <w:lvl w:ilvl="0">
      <w:start w:val="1"/>
      <w:numFmt w:val="decimal"/>
      <w:pStyle w:val="Num-Level-3-ListNl3"/>
      <w:lvlText w:val="%1."/>
      <w:lvlJc w:val="left"/>
      <w:pPr>
        <w:tabs>
          <w:tab w:val="num" w:pos="2869"/>
        </w:tabs>
        <w:ind w:left="2585" w:hanging="425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3" w15:restartNumberingAfterBreak="0">
    <w:nsid w:val="1BE31717"/>
    <w:multiLevelType w:val="multilevel"/>
    <w:tmpl w:val="D31C8412"/>
    <w:name w:val="objBulletLT4"/>
    <w:lvl w:ilvl="0">
      <w:start w:val="1"/>
      <w:numFmt w:val="bullet"/>
      <w:pStyle w:val="Bullet-Level-3-ListBl3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4" w15:restartNumberingAfterBreak="0">
    <w:nsid w:val="205B75C0"/>
    <w:multiLevelType w:val="multilevel"/>
    <w:tmpl w:val="F4A0415E"/>
    <w:name w:val="objAlphaLT3"/>
    <w:lvl w:ilvl="0">
      <w:start w:val="1"/>
      <w:numFmt w:val="lowerLetter"/>
      <w:pStyle w:val="Alpha-Level-2-ListAl2"/>
      <w:lvlText w:val="%1)"/>
      <w:lvlJc w:val="left"/>
      <w:pPr>
        <w:tabs>
          <w:tab w:val="num" w:pos="2149"/>
        </w:tabs>
        <w:ind w:left="1865" w:hanging="425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5" w15:restartNumberingAfterBreak="0">
    <w:nsid w:val="20E10B9B"/>
    <w:multiLevelType w:val="multilevel"/>
    <w:tmpl w:val="0409001D"/>
    <w:name w:val="objNumber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C233CA"/>
    <w:multiLevelType w:val="multilevel"/>
    <w:tmpl w:val="F3CEF0E8"/>
    <w:name w:val="objBulletLT2"/>
    <w:lvl w:ilvl="0">
      <w:start w:val="1"/>
      <w:numFmt w:val="bullet"/>
      <w:pStyle w:val="Bullet-Level-1-ListBl1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 w15:restartNumberingAfterBreak="0">
    <w:nsid w:val="45F879BE"/>
    <w:multiLevelType w:val="multilevel"/>
    <w:tmpl w:val="1F1262D8"/>
    <w:name w:val="objAlphaLT"/>
    <w:lvl w:ilvl="0">
      <w:start w:val="1"/>
      <w:numFmt w:val="lowerLetter"/>
      <w:lvlText w:val="%1)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695271"/>
    <w:multiLevelType w:val="multilevel"/>
    <w:tmpl w:val="0F5A2BEC"/>
    <w:name w:val="objNumberLT"/>
    <w:lvl w:ilvl="0">
      <w:start w:val="1"/>
      <w:numFmt w:val="decimal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7A4892"/>
    <w:multiLevelType w:val="multilevel"/>
    <w:tmpl w:val="12BE716C"/>
    <w:name w:val="objAlphaLT4"/>
    <w:lvl w:ilvl="0">
      <w:start w:val="1"/>
      <w:numFmt w:val="lowerLetter"/>
      <w:pStyle w:val="Alpha-Level-3-ListAl3"/>
      <w:lvlText w:val="%1)"/>
      <w:lvlJc w:val="left"/>
      <w:pPr>
        <w:tabs>
          <w:tab w:val="num" w:pos="2869"/>
        </w:tabs>
        <w:ind w:left="2585" w:hanging="425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20" w15:restartNumberingAfterBreak="0">
    <w:nsid w:val="5AD200AD"/>
    <w:multiLevelType w:val="multilevel"/>
    <w:tmpl w:val="74C665AA"/>
    <w:name w:val="objBulletLT5"/>
    <w:lvl w:ilvl="0">
      <w:start w:val="1"/>
      <w:numFmt w:val="bullet"/>
      <w:pStyle w:val="Bulleted-ParagraphBp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1" w15:restartNumberingAfterBreak="0">
    <w:nsid w:val="5D97319B"/>
    <w:multiLevelType w:val="multilevel"/>
    <w:tmpl w:val="E7FAE8BA"/>
    <w:name w:val="objNumberLT2"/>
    <w:lvl w:ilvl="0">
      <w:start w:val="1"/>
      <w:numFmt w:val="decimal"/>
      <w:pStyle w:val="Num-Level-1-ListNl1"/>
      <w:lvlText w:val="%1.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6F585A8C"/>
    <w:multiLevelType w:val="multilevel"/>
    <w:tmpl w:val="29586450"/>
    <w:name w:val="objAlphaLT2"/>
    <w:lvl w:ilvl="0">
      <w:start w:val="1"/>
      <w:numFmt w:val="lowerLetter"/>
      <w:pStyle w:val="Alpha-Level-1-ListAl1"/>
      <w:lvlText w:val="%1)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721C7E0E"/>
    <w:multiLevelType w:val="multilevel"/>
    <w:tmpl w:val="0409001F"/>
    <w:name w:val="objNumber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011317"/>
    <w:multiLevelType w:val="multilevel"/>
    <w:tmpl w:val="04090023"/>
    <w:name w:val="objNumber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9A32D38"/>
    <w:multiLevelType w:val="multilevel"/>
    <w:tmpl w:val="1084D3E8"/>
    <w:name w:val="objBulletLT3"/>
    <w:lvl w:ilvl="0">
      <w:start w:val="1"/>
      <w:numFmt w:val="bullet"/>
      <w:pStyle w:val="Bullet-Level-2-ListBl2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6" w15:restartNumberingAfterBreak="0">
    <w:nsid w:val="7A0E44B1"/>
    <w:multiLevelType w:val="multilevel"/>
    <w:tmpl w:val="4E7A1466"/>
    <w:name w:val="objNumberLT5"/>
    <w:lvl w:ilvl="0">
      <w:start w:val="1"/>
      <w:numFmt w:val="decimal"/>
      <w:pStyle w:val="Numbered-ParagraphNp"/>
      <w:lvlText w:val="%1.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1"/>
  </w:num>
  <w:num w:numId="2">
    <w:abstractNumId w:val="16"/>
  </w:num>
  <w:num w:numId="3">
    <w:abstractNumId w:val="25"/>
  </w:num>
  <w:num w:numId="4">
    <w:abstractNumId w:val="13"/>
  </w:num>
  <w:num w:numId="5">
    <w:abstractNumId w:val="18"/>
  </w:num>
  <w:num w:numId="6">
    <w:abstractNumId w:val="21"/>
  </w:num>
  <w:num w:numId="7">
    <w:abstractNumId w:val="10"/>
  </w:num>
  <w:num w:numId="8">
    <w:abstractNumId w:val="12"/>
  </w:num>
  <w:num w:numId="9">
    <w:abstractNumId w:val="17"/>
  </w:num>
  <w:num w:numId="10">
    <w:abstractNumId w:val="22"/>
  </w:num>
  <w:num w:numId="11">
    <w:abstractNumId w:val="14"/>
  </w:num>
  <w:num w:numId="12">
    <w:abstractNumId w:val="19"/>
  </w:num>
  <w:num w:numId="13">
    <w:abstractNumId w:val="20"/>
  </w:num>
  <w:num w:numId="14">
    <w:abstractNumId w:val="26"/>
  </w:num>
  <w:num w:numId="15">
    <w:abstractNumId w:val="23"/>
  </w:num>
  <w:num w:numId="16">
    <w:abstractNumId w:val="15"/>
  </w:num>
  <w:num w:numId="17">
    <w:abstractNumId w:val="24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2A"/>
    <w:rsid w:val="00012DA0"/>
    <w:rsid w:val="002C15DF"/>
    <w:rsid w:val="007D12A2"/>
    <w:rsid w:val="00951429"/>
    <w:rsid w:val="009C14D0"/>
    <w:rsid w:val="00A4632A"/>
    <w:rsid w:val="00D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F2C2E"/>
  <w15:chartTrackingRefBased/>
  <w15:docId w15:val="{9808EF18-AA71-D24E-92B7-4AEFD770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7D12A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7D1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7D1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7D1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7D12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7D12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7D12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7D12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7D12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7D12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7D12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12A2"/>
  </w:style>
  <w:style w:type="character" w:customStyle="1" w:styleId="Heading1Char">
    <w:name w:val="Heading 1 Char"/>
    <w:basedOn w:val="DefaultParagraphFont"/>
    <w:link w:val="Heading1"/>
    <w:uiPriority w:val="89"/>
    <w:rsid w:val="007D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7D1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7D12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7D12A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7D12A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7D12A2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7D12A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7D12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7D12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7D12A2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7D12A2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7D12A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7D12A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7D12A2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7D12A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7D12A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7D12A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7D12A2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7D12A2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7D12A2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7D12A2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7D12A2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7D12A2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7D12A2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7D12A2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7D12A2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7D12A2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7D12A2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qFormat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7D12A2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7D12A2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7D12A2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7D12A2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7D12A2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7D12A2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7D12A2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7D12A2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7D12A2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7D12A2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7D12A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7D12A2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7D12A2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7D12A2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7D12A2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7D12A2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7D12A2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7D12A2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7D12A2"/>
    <w:pPr>
      <w:widowControl w:val="0"/>
      <w:numPr>
        <w:numId w:val="10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7D12A2"/>
    <w:pPr>
      <w:widowControl w:val="0"/>
      <w:numPr>
        <w:numId w:val="11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7D12A2"/>
    <w:pPr>
      <w:widowControl w:val="0"/>
      <w:numPr>
        <w:numId w:val="1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7D12A2"/>
    <w:pPr>
      <w:widowControl w:val="0"/>
      <w:numPr>
        <w:numId w:val="13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7D12A2"/>
    <w:pPr>
      <w:widowControl w:val="0"/>
      <w:numPr>
        <w:numId w:val="14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7D12A2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7D12A2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7D12A2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7D12A2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7D12A2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7D12A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7D12A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7D12A2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7D12A2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7D12A2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7D12A2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7D12A2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7D12A2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7D12A2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7D12A2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7D12A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7D12A2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7D12A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7D12A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7D12A2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7D12A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7D12A2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7D12A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7D12A2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7D12A2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7D12A2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7D12A2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7D12A2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7D12A2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7D12A2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7D12A2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7D12A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7D12A2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7D12A2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7D12A2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7D12A2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7D12A2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7D12A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7D12A2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7D12A2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7D12A2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7D12A2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7D12A2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7D12A2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7D12A2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7D12A2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7D12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7D12A2"/>
    <w:pPr>
      <w:numPr>
        <w:numId w:val="15"/>
      </w:numPr>
    </w:pPr>
  </w:style>
  <w:style w:type="numbering" w:styleId="1ai">
    <w:name w:val="Outline List 1"/>
    <w:basedOn w:val="NoList"/>
    <w:uiPriority w:val="89"/>
    <w:semiHidden/>
    <w:unhideWhenUsed/>
    <w:rsid w:val="007D12A2"/>
    <w:pPr>
      <w:numPr>
        <w:numId w:val="16"/>
      </w:numPr>
    </w:pPr>
  </w:style>
  <w:style w:type="numbering" w:styleId="ArticleSection">
    <w:name w:val="Outline List 3"/>
    <w:basedOn w:val="NoList"/>
    <w:uiPriority w:val="89"/>
    <w:semiHidden/>
    <w:unhideWhenUsed/>
    <w:rsid w:val="007D12A2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7D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7D12A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7D12A2"/>
  </w:style>
  <w:style w:type="paragraph" w:styleId="BlockText">
    <w:name w:val="Block Text"/>
    <w:basedOn w:val="Normal"/>
    <w:uiPriority w:val="89"/>
    <w:semiHidden/>
    <w:unhideWhenUsed/>
    <w:rsid w:val="007D12A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7D12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7D12A2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7D12A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7D12A2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7D12A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7D12A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7D12A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7D12A2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7D12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7D12A2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7D12A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7D12A2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7D12A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7D12A2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7D12A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7D12A2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7D12A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7D1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7D12A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7D12A2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7D1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7D12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7D1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7D1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7D12A2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7D12A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7D12A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7D12A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7D12A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7D12A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7D12A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7D12A2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7D12A2"/>
  </w:style>
  <w:style w:type="character" w:customStyle="1" w:styleId="DateChar">
    <w:name w:val="Date Char"/>
    <w:basedOn w:val="DefaultParagraphFont"/>
    <w:link w:val="Date"/>
    <w:uiPriority w:val="89"/>
    <w:semiHidden/>
    <w:rsid w:val="007D12A2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7D12A2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7D12A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7D12A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7D12A2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7D12A2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7D12A2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7D12A2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D12A2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7D12A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7D12A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7D12A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7D1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7D12A2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7D12A2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7D12A2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12A2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7D12A2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7D12A2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7D12A2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7D12A2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7D12A2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7D12A2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7D12A2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7D12A2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7D12A2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7D12A2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7D12A2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7D12A2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7D12A2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7D1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7D12A2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7D12A2"/>
  </w:style>
  <w:style w:type="paragraph" w:styleId="HTMLAddress">
    <w:name w:val="HTML Address"/>
    <w:basedOn w:val="Normal"/>
    <w:link w:val="HTMLAddressChar"/>
    <w:uiPriority w:val="89"/>
    <w:semiHidden/>
    <w:unhideWhenUsed/>
    <w:rsid w:val="007D12A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7D12A2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7D12A2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7D12A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7D12A2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7D12A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7D12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7D12A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7D12A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7D12A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7D12A2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7D12A2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7D12A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7D12A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7D12A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7D12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7D12A2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7D12A2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7D12A2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7D12A2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7D12A2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7D12A2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7D12A2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7D12A2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7D12A2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7D12A2"/>
  </w:style>
  <w:style w:type="paragraph" w:styleId="List">
    <w:name w:val="List"/>
    <w:basedOn w:val="Normal"/>
    <w:uiPriority w:val="89"/>
    <w:semiHidden/>
    <w:unhideWhenUsed/>
    <w:rsid w:val="007D12A2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7D12A2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7D12A2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7D12A2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7D12A2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7D12A2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7D12A2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7D12A2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7D12A2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7D12A2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7D12A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7D12A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7D12A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7D12A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7D12A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7D12A2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7D12A2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7D12A2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7D12A2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7D12A2"/>
    <w:pPr>
      <w:numPr>
        <w:numId w:val="27"/>
      </w:numPr>
      <w:contextualSpacing/>
    </w:pPr>
  </w:style>
  <w:style w:type="paragraph" w:styleId="ListParagraph">
    <w:name w:val="List Paragraph"/>
    <w:basedOn w:val="Normal"/>
    <w:uiPriority w:val="89"/>
    <w:qFormat/>
    <w:rsid w:val="007D12A2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7D12A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7D12A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7D12A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7D12A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7D12A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7D12A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7D12A2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7D12A2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7D12A2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7D12A2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7D12A2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7D12A2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7D12A2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7D12A2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7D12A2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7D12A2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7D12A2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7D12A2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7D12A2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7D12A2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7D12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7D12A2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7D12A2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7D12A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7D12A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7D12A2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7D12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7D12A2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7D12A2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7D12A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7D12A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7D12A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7D12A2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7D12A2"/>
  </w:style>
  <w:style w:type="character" w:styleId="PlaceholderText">
    <w:name w:val="Placeholder Text"/>
    <w:basedOn w:val="DefaultParagraphFont"/>
    <w:uiPriority w:val="89"/>
    <w:semiHidden/>
    <w:rsid w:val="007D12A2"/>
    <w:rPr>
      <w:color w:val="808080"/>
    </w:rPr>
  </w:style>
  <w:style w:type="table" w:styleId="PlainTable1">
    <w:name w:val="Plain Table 1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7D12A2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7D12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7D12A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7D12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7D12A2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7D12A2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7D12A2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7D12A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7D12A2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7D12A2"/>
    <w:rPr>
      <w:u w:val="dotted"/>
    </w:rPr>
  </w:style>
  <w:style w:type="character" w:styleId="Strong">
    <w:name w:val="Strong"/>
    <w:basedOn w:val="DefaultParagraphFont"/>
    <w:uiPriority w:val="89"/>
    <w:qFormat/>
    <w:rsid w:val="007D12A2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7D1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7D12A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7D12A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7D12A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7D12A2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7D12A2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7D12A2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7D12A2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7D12A2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7D12A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7D12A2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7D12A2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7D12A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7D12A2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7D12A2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7D12A2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7D12A2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7D1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7D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7D12A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7D12A2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7D12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7D12A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7D12A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7D12A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7D12A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7D12A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7D12A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7D12A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7D12A2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7D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78EB5-1E2D-7745-8661-62617FBA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2</cp:revision>
  <dcterms:created xsi:type="dcterms:W3CDTF">2021-01-05T19:14:00Z</dcterms:created>
  <dcterms:modified xsi:type="dcterms:W3CDTF">2021-01-05T19:43:00Z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6.21</vt:lpwstr>
  </property>
  <property fmtid="{D5CDD505-2E9C-101B-9397-08002B2CF9AE}" pid="3" name="Template">
    <vt:lpwstr>2</vt:lpwstr>
  </property>
</Properties>
</file>