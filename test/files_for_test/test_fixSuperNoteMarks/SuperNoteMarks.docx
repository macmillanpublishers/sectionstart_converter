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BFAF" w14:textId="3C58DADA" w:rsidR="00402693" w:rsidRDefault="007D6973">
      <w:r>
        <w:t>Main body content.</w:t>
      </w:r>
      <w:r>
        <w:rPr>
          <w:rStyle w:val="FootnoteReference"/>
        </w:rPr>
        <w:footnoteReference w:id="2"/>
      </w:r>
      <w:r>
        <w:rPr>
          <w:rStyle w:val="EndnoteReference"/>
        </w:rPr>
        <w:endnoteReference w:id="2"/>
      </w:r>
    </w:p>
    <w:p w14:paraId="428C58BE" w14:textId="133DADE7" w:rsidR="007D6973" w:rsidRDefault="007D6973">
      <w:r>
        <w:t>Second para.</w:t>
      </w:r>
      <w:r>
        <w:rPr>
          <w:rStyle w:val="FootnoteReference"/>
        </w:rPr>
        <w:footnoteReference w:id="3"/>
      </w:r>
      <w:r>
        <w:rPr>
          <w:rStyle w:val="EndnoteReference"/>
        </w:rPr>
        <w:endnoteReference w:id="3"/>
      </w:r>
    </w:p>
    <w:p w14:paraId="40452FF0" w14:textId="2E3736AE" w:rsidR="008E6E5A" w:rsidRDefault="008E6E5A">
      <w:r>
        <w:t>Third para</w:t>
      </w:r>
      <w:r w:rsidR="00933ACB">
        <w:rPr>
          <w:rStyle w:val="FootnoteReference"/>
        </w:rPr>
        <w:footnoteReference w:id="4"/>
      </w:r>
      <w:r w:rsidR="00933ACB">
        <w:rPr>
          <w:rStyle w:val="EndnoteReference"/>
        </w:rPr>
        <w:endnoteReference w:id="4"/>
      </w:r>
    </w:p>
    <w:p w14:paraId="173989A1" w14:textId="683AC18B" w:rsidR="00D01465" w:rsidRDefault="00D01465">
      <w:r>
        <w:t>Fourth para</w:t>
      </w:r>
      <w:r w:rsidR="00DF082C">
        <w:rPr>
          <w:rStyle w:val="FootnoteReference"/>
        </w:rPr>
        <w:footnoteReference w:customMarkFollows="1" w:id="5"/>
        <w:t>*</w:t>
      </w:r>
      <w:r w:rsidR="00C81AE0">
        <w:rPr>
          <w:rStyle w:val="EndnoteReference"/>
        </w:rPr>
        <w:endnoteReference w:customMarkFollows="1" w:id="5"/>
        <w:t>^</w:t>
      </w:r>
    </w:p>
    <w:p w14:paraId="4C9B739E" w14:textId="353BDD63" w:rsidR="00DF082C" w:rsidRDefault="00DF082C">
      <w:r>
        <w:t>Fifth para.</w:t>
      </w:r>
      <w:r w:rsidRPr="00DF082C">
        <w:rPr>
          <w:rStyle w:val="FootnoteReference"/>
        </w:rPr>
        <w:footnoteReference w:customMarkFollows="1" w:id="6"/>
        <w:sym w:font="Symbol" w:char="F066"/>
      </w:r>
      <w:r w:rsidR="00C81AE0" w:rsidRPr="00C81AE0">
        <w:rPr>
          <w:rStyle w:val="EndnoteReference"/>
        </w:rPr>
        <w:endnoteReference w:customMarkFollows="1" w:id="6"/>
        <w:sym w:font="Symbol" w:char="F0B6"/>
      </w:r>
    </w:p>
    <w:sectPr w:rsidR="00DF082C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E6AC" w14:textId="77777777" w:rsidR="00C12856" w:rsidRDefault="00C12856" w:rsidP="007D6973">
      <w:pPr>
        <w:spacing w:after="0" w:line="240" w:lineRule="auto"/>
      </w:pPr>
      <w:r>
        <w:separator/>
      </w:r>
    </w:p>
  </w:endnote>
  <w:endnote w:type="continuationSeparator" w:id="0">
    <w:p w14:paraId="45E148A3" w14:textId="77777777" w:rsidR="00C12856" w:rsidRDefault="00C12856" w:rsidP="007D6973">
      <w:pPr>
        <w:spacing w:after="0" w:line="240" w:lineRule="auto"/>
      </w:pPr>
      <w:r>
        <w:continuationSeparator/>
      </w:r>
    </w:p>
  </w:endnote>
  <w:endnote w:type="continuationNotice" w:id="1">
    <w:p w14:paraId="67E840DC" w14:textId="77777777" w:rsidR="00C12856" w:rsidRDefault="00C12856">
      <w:pPr>
        <w:spacing w:after="0" w:line="240" w:lineRule="auto"/>
      </w:pPr>
    </w:p>
  </w:endnote>
  <w:endnote w:id="2">
    <w:p w14:paraId="37D0A50D" w14:textId="7798BF1E" w:rsidR="007D6973" w:rsidRDefault="007D6973">
      <w:pPr>
        <w:pStyle w:val="EndnoteText"/>
      </w:pPr>
      <w:r>
        <w:rPr>
          <w:rStyle w:val="EndnoteReference"/>
        </w:rPr>
        <w:endnoteRef/>
      </w:r>
      <w:r>
        <w:t xml:space="preserve"> Good </w:t>
      </w:r>
      <w:proofErr w:type="spellStart"/>
      <w:r>
        <w:t>eN</w:t>
      </w:r>
      <w:proofErr w:type="spellEnd"/>
      <w:r>
        <w:t xml:space="preserve"> mark.</w:t>
      </w:r>
    </w:p>
  </w:endnote>
  <w:endnote w:id="3">
    <w:p w14:paraId="32E9B737" w14:textId="5D9D1DEF" w:rsidR="007D6973" w:rsidRDefault="007D6973">
      <w:pPr>
        <w:pStyle w:val="EndnoteText"/>
      </w:pPr>
      <w:r w:rsidRPr="00933ACB">
        <w:rPr>
          <w:rStyle w:val="supersup"/>
        </w:rPr>
        <w:endnoteRef/>
      </w:r>
      <w:r>
        <w:t xml:space="preserve"> Misstyled </w:t>
      </w:r>
      <w:proofErr w:type="spellStart"/>
      <w:r>
        <w:t>eN</w:t>
      </w:r>
      <w:proofErr w:type="spellEnd"/>
      <w:r>
        <w:t xml:space="preserve"> mark.</w:t>
      </w:r>
    </w:p>
  </w:endnote>
  <w:endnote w:id="4">
    <w:p w14:paraId="69AB7850" w14:textId="32111EBA" w:rsidR="00933ACB" w:rsidRPr="00FC3529" w:rsidRDefault="00933ACB" w:rsidP="00FC3529">
      <w:pPr>
        <w:pStyle w:val="EndnoteText"/>
        <w:rPr>
          <w:rStyle w:val="EndnoteReference"/>
        </w:rPr>
      </w:pPr>
      <w:r w:rsidRPr="00E91A7D">
        <w:rPr>
          <w:vertAlign w:val="superscript"/>
        </w:rPr>
        <w:endnoteRef/>
      </w:r>
      <w:r w:rsidRPr="00FC3529">
        <w:rPr>
          <w:rStyle w:val="EndnoteReference"/>
        </w:rPr>
        <w:t xml:space="preserve"> </w:t>
      </w:r>
      <w:r w:rsidR="00C03249">
        <w:t xml:space="preserve">Directly styled </w:t>
      </w:r>
      <w:proofErr w:type="spellStart"/>
      <w:r w:rsidR="00C03249">
        <w:t>eN</w:t>
      </w:r>
      <w:proofErr w:type="spellEnd"/>
      <w:r w:rsidR="00C03249">
        <w:t xml:space="preserve"> mark</w:t>
      </w:r>
    </w:p>
  </w:endnote>
  <w:endnote w:id="5">
    <w:p w14:paraId="311FDC0C" w14:textId="4E88A74F" w:rsidR="00C81AE0" w:rsidRDefault="00C81AE0">
      <w:pPr>
        <w:pStyle w:val="EndnoteText"/>
      </w:pPr>
      <w:r w:rsidRPr="00C81AE0">
        <w:rPr>
          <w:vertAlign w:val="superscript"/>
        </w:rPr>
        <w:t>^</w:t>
      </w:r>
      <w:r>
        <w:t xml:space="preserve"> Custom </w:t>
      </w:r>
      <w:proofErr w:type="spellStart"/>
      <w:r>
        <w:t>eN</w:t>
      </w:r>
      <w:proofErr w:type="spellEnd"/>
      <w:r>
        <w:t xml:space="preserve"> mark, styled wrong.</w:t>
      </w:r>
    </w:p>
  </w:endnote>
  <w:endnote w:id="6">
    <w:p w14:paraId="54A8E83E" w14:textId="4B2CB138" w:rsidR="00C81AE0" w:rsidRDefault="00C81AE0">
      <w:pPr>
        <w:pStyle w:val="EndnoteText"/>
      </w:pPr>
      <w:r w:rsidRPr="00C81AE0">
        <w:rPr>
          <w:rStyle w:val="EndnoteReference"/>
        </w:rPr>
        <w:sym w:font="Symbol" w:char="F0B6"/>
      </w:r>
      <w:r>
        <w:t xml:space="preserve"> </w:t>
      </w:r>
      <w:r>
        <w:t xml:space="preserve">Custom </w:t>
      </w:r>
      <w:proofErr w:type="spellStart"/>
      <w:r>
        <w:t>eN</w:t>
      </w:r>
      <w:proofErr w:type="spellEnd"/>
      <w:r>
        <w:t xml:space="preserve"> mark, symbol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5254F" w14:textId="77777777" w:rsidR="00C12856" w:rsidRDefault="00C12856" w:rsidP="007D6973">
      <w:pPr>
        <w:spacing w:after="0" w:line="240" w:lineRule="auto"/>
      </w:pPr>
      <w:r>
        <w:separator/>
      </w:r>
    </w:p>
  </w:footnote>
  <w:footnote w:type="continuationSeparator" w:id="0">
    <w:p w14:paraId="0590BAE3" w14:textId="77777777" w:rsidR="00C12856" w:rsidRDefault="00C12856" w:rsidP="007D6973">
      <w:pPr>
        <w:spacing w:after="0" w:line="240" w:lineRule="auto"/>
      </w:pPr>
      <w:r>
        <w:continuationSeparator/>
      </w:r>
    </w:p>
  </w:footnote>
  <w:footnote w:type="continuationNotice" w:id="1">
    <w:p w14:paraId="65B251F7" w14:textId="77777777" w:rsidR="00C12856" w:rsidRDefault="00C12856">
      <w:pPr>
        <w:spacing w:after="0" w:line="240" w:lineRule="auto"/>
      </w:pPr>
    </w:p>
  </w:footnote>
  <w:footnote w:id="2">
    <w:p w14:paraId="5A3881FF" w14:textId="0AF201C3" w:rsidR="007D6973" w:rsidRDefault="007D6973">
      <w:pPr>
        <w:pStyle w:val="FootnoteText"/>
      </w:pPr>
      <w:r>
        <w:rPr>
          <w:rStyle w:val="FootnoteReference"/>
        </w:rPr>
        <w:footnoteRef/>
      </w:r>
      <w:r>
        <w:t xml:space="preserve"> Normal </w:t>
      </w:r>
      <w:proofErr w:type="spellStart"/>
      <w:r>
        <w:t>fN</w:t>
      </w:r>
      <w:proofErr w:type="spellEnd"/>
      <w:r>
        <w:t xml:space="preserve"> mark</w:t>
      </w:r>
    </w:p>
  </w:footnote>
  <w:footnote w:id="3">
    <w:p w14:paraId="329170A0" w14:textId="623D2091" w:rsidR="007D6973" w:rsidRDefault="007D6973">
      <w:pPr>
        <w:pStyle w:val="FootnoteText"/>
      </w:pPr>
      <w:r w:rsidRPr="007D6973">
        <w:rPr>
          <w:rStyle w:val="supersup"/>
        </w:rPr>
        <w:footnoteRef/>
      </w:r>
      <w:r>
        <w:t xml:space="preserve"> Misstyled </w:t>
      </w:r>
      <w:proofErr w:type="spellStart"/>
      <w:r>
        <w:t>fN</w:t>
      </w:r>
      <w:proofErr w:type="spellEnd"/>
      <w:r>
        <w:t xml:space="preserve"> mark</w:t>
      </w:r>
    </w:p>
  </w:footnote>
  <w:footnote w:id="4">
    <w:p w14:paraId="303780DA" w14:textId="1AED416D" w:rsidR="00933ACB" w:rsidRDefault="00933ACB">
      <w:pPr>
        <w:pStyle w:val="FootnoteText"/>
      </w:pPr>
      <w:r w:rsidRPr="00FF2798">
        <w:rPr>
          <w:vertAlign w:val="superscript"/>
        </w:rPr>
        <w:footnoteRef/>
      </w:r>
      <w:r w:rsidRPr="00FF2798">
        <w:t xml:space="preserve"> </w:t>
      </w:r>
      <w:r w:rsidR="00FF2798">
        <w:t xml:space="preserve">Directly styled </w:t>
      </w:r>
      <w:proofErr w:type="spellStart"/>
      <w:r w:rsidR="00FF2798">
        <w:t>fN</w:t>
      </w:r>
      <w:proofErr w:type="spellEnd"/>
      <w:r w:rsidR="00FF2798">
        <w:t xml:space="preserve"> mark</w:t>
      </w:r>
    </w:p>
  </w:footnote>
  <w:footnote w:id="5">
    <w:p w14:paraId="4CC7E326" w14:textId="6F5C7C4C" w:rsidR="00DF082C" w:rsidRDefault="00DF082C">
      <w:pPr>
        <w:pStyle w:val="FootnoteText"/>
      </w:pPr>
      <w:r>
        <w:rPr>
          <w:rStyle w:val="FootnoteReference"/>
        </w:rPr>
        <w:t>*</w:t>
      </w:r>
      <w:r>
        <w:t xml:space="preserve"> Custom </w:t>
      </w:r>
      <w:proofErr w:type="spellStart"/>
      <w:r>
        <w:t>fN</w:t>
      </w:r>
      <w:proofErr w:type="spellEnd"/>
      <w:r>
        <w:t xml:space="preserve"> marker.</w:t>
      </w:r>
    </w:p>
  </w:footnote>
  <w:footnote w:id="6">
    <w:p w14:paraId="51673FB1" w14:textId="1B09E289" w:rsidR="00DF082C" w:rsidRDefault="00DF082C">
      <w:pPr>
        <w:pStyle w:val="FootnoteText"/>
      </w:pPr>
      <w:r w:rsidRPr="00DF082C">
        <w:rPr>
          <w:rStyle w:val="supersup"/>
        </w:rPr>
        <w:sym w:font="Symbol" w:char="F066"/>
      </w:r>
      <w:r>
        <w:t xml:space="preserve"> Custom </w:t>
      </w:r>
      <w:proofErr w:type="spellStart"/>
      <w:r>
        <w:t>fN</w:t>
      </w:r>
      <w:proofErr w:type="spellEnd"/>
      <w:r>
        <w:t xml:space="preserve"> symbol marker styled wrong.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7626C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080C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A78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3E53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8A8C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1CAF2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497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218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406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C89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77166"/>
    <w:multiLevelType w:val="multilevel"/>
    <w:tmpl w:val="73CAA3CE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C03C54"/>
    <w:multiLevelType w:val="multilevel"/>
    <w:tmpl w:val="2B26C24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2D086C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6DD1393"/>
    <w:multiLevelType w:val="multilevel"/>
    <w:tmpl w:val="4CA60B9A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E1372A"/>
    <w:multiLevelType w:val="multilevel"/>
    <w:tmpl w:val="9680473C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5059D3"/>
    <w:multiLevelType w:val="multilevel"/>
    <w:tmpl w:val="5D4809C6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F042C0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D756F0"/>
    <w:multiLevelType w:val="multilevel"/>
    <w:tmpl w:val="6802967C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E75A54"/>
    <w:multiLevelType w:val="multilevel"/>
    <w:tmpl w:val="E858126E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F6C0C4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604EE4"/>
    <w:multiLevelType w:val="multilevel"/>
    <w:tmpl w:val="6AFA96EC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7"/>
  </w:num>
  <w:num w:numId="5">
    <w:abstractNumId w:val="10"/>
  </w:num>
  <w:num w:numId="6">
    <w:abstractNumId w:val="20"/>
  </w:num>
  <w:num w:numId="7">
    <w:abstractNumId w:val="15"/>
  </w:num>
  <w:num w:numId="8">
    <w:abstractNumId w:val="14"/>
  </w:num>
  <w:num w:numId="9">
    <w:abstractNumId w:val="19"/>
  </w:num>
  <w:num w:numId="10">
    <w:abstractNumId w:val="12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73"/>
    <w:rsid w:val="00012DA0"/>
    <w:rsid w:val="00177F67"/>
    <w:rsid w:val="002635F9"/>
    <w:rsid w:val="00402693"/>
    <w:rsid w:val="007D6973"/>
    <w:rsid w:val="008E6E5A"/>
    <w:rsid w:val="00933ACB"/>
    <w:rsid w:val="00B85593"/>
    <w:rsid w:val="00C03249"/>
    <w:rsid w:val="00C12856"/>
    <w:rsid w:val="00C31C40"/>
    <w:rsid w:val="00C81AE0"/>
    <w:rsid w:val="00D01465"/>
    <w:rsid w:val="00DE585E"/>
    <w:rsid w:val="00DF082C"/>
    <w:rsid w:val="00E023FF"/>
    <w:rsid w:val="00E91A7D"/>
    <w:rsid w:val="00FC3529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AD490"/>
  <w15:chartTrackingRefBased/>
  <w15:docId w15:val="{DD974CC6-9E63-3944-A012-40425456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C0324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C03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C0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C03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C03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C032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C032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C032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C032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C032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C032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3249"/>
  </w:style>
  <w:style w:type="paragraph" w:styleId="FootnoteText">
    <w:name w:val="footnote text"/>
    <w:basedOn w:val="Normal"/>
    <w:link w:val="FootnoteTextChar"/>
    <w:semiHidden/>
    <w:unhideWhenUsed/>
    <w:rsid w:val="00C03249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3249"/>
    <w:rPr>
      <w:rFonts w:ascii="Times New Roman" w:hAnsi="Times New Roman" w:cs="Times New Roman"/>
      <w:szCs w:val="20"/>
    </w:rPr>
  </w:style>
  <w:style w:type="character" w:styleId="FootnoteReference">
    <w:name w:val="footnote reference"/>
    <w:basedOn w:val="DefaultParagraphFont"/>
    <w:uiPriority w:val="89"/>
    <w:semiHidden/>
    <w:unhideWhenUsed/>
    <w:rsid w:val="00C0324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89"/>
    <w:rsid w:val="00C0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C03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C032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C0324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C0324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C03249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C0324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C032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C032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C03249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C0324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C03249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C03249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C03249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C03249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C03249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C03249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C03249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C03249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C03249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C03249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C03249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C03249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C03249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C03249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C03249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C03249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C03249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C03249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C03249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C03249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C03249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C03249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C03249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C03249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C03249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C03249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C03249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C03249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C03249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C03249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C03249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C03249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C03249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C0324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C0324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C03249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C0324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C03249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C03249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C03249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C03249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C03249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C03249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C03249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C03249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C0324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C03249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C03249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C03249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C03249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C03249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C03249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C03249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C03249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C03249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C03249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C03249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C03249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C03249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C03249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C03249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C03249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C03249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C0324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C03249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C03249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C03249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C03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C0324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C03249"/>
  </w:style>
  <w:style w:type="paragraph" w:styleId="BlockText">
    <w:name w:val="Block Text"/>
    <w:basedOn w:val="Normal"/>
    <w:uiPriority w:val="89"/>
    <w:semiHidden/>
    <w:unhideWhenUsed/>
    <w:rsid w:val="00C032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C032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C03249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C032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C03249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C0324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C0324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C0324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C03249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C0324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C03249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C0324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C0324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C032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C03249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C0324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C03249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C0324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C032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C0324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C03249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C03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C03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C03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C03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C03249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C0324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C03249"/>
  </w:style>
  <w:style w:type="character" w:customStyle="1" w:styleId="DateChar">
    <w:name w:val="Date Char"/>
    <w:basedOn w:val="DefaultParagraphFont"/>
    <w:link w:val="Date"/>
    <w:uiPriority w:val="89"/>
    <w:semiHidden/>
    <w:rsid w:val="00C03249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C0324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C0324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C0324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C03249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C03249"/>
    <w:rPr>
      <w:i/>
      <w:iCs/>
    </w:rPr>
  </w:style>
  <w:style w:type="character" w:styleId="EndnoteReference">
    <w:name w:val="endnote reference"/>
    <w:basedOn w:val="DefaultParagraphFont"/>
    <w:uiPriority w:val="89"/>
    <w:unhideWhenUsed/>
    <w:rsid w:val="00C03249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C03249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C03249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C0324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C032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C0324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C0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C03249"/>
    <w:rPr>
      <w:sz w:val="22"/>
      <w:szCs w:val="22"/>
    </w:rPr>
  </w:style>
  <w:style w:type="table" w:styleId="GridTable1Light">
    <w:name w:val="Grid Table 1 Light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C0324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C0324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C0324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C0324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C0324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C0324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C0324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C0324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C0324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C0324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C0324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C0324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C03249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C0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C03249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C03249"/>
  </w:style>
  <w:style w:type="paragraph" w:styleId="HTMLAddress">
    <w:name w:val="HTML Address"/>
    <w:basedOn w:val="Normal"/>
    <w:link w:val="HTMLAddressChar"/>
    <w:uiPriority w:val="89"/>
    <w:semiHidden/>
    <w:unhideWhenUsed/>
    <w:rsid w:val="00C0324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C03249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C03249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C0324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C03249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C0324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C032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C0324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C0324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C0324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C03249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C0324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C0324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C032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C0324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C03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C03249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C03249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C03249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C0324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C0324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C0324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C0324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C0324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C0324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C03249"/>
  </w:style>
  <w:style w:type="paragraph" w:styleId="List">
    <w:name w:val="List"/>
    <w:basedOn w:val="Normal"/>
    <w:uiPriority w:val="89"/>
    <w:semiHidden/>
    <w:unhideWhenUsed/>
    <w:rsid w:val="00C03249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C03249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C03249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C03249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C03249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C03249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C03249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C03249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C03249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C03249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C0324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C032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C032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C032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C032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C03249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C03249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C03249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C03249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C03249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C03249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C0324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C0324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C0324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C0324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C0324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C0324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C0324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C03249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C03249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C03249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C03249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C03249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C03249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C03249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C032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C03249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C0324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C0324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C0324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C0324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C032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C03249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C03249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C0324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C032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C0324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C03249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C03249"/>
  </w:style>
  <w:style w:type="character" w:styleId="PlaceholderText">
    <w:name w:val="Placeholder Text"/>
    <w:basedOn w:val="DefaultParagraphFont"/>
    <w:uiPriority w:val="89"/>
    <w:semiHidden/>
    <w:rsid w:val="00C03249"/>
    <w:rPr>
      <w:color w:val="808080"/>
    </w:rPr>
  </w:style>
  <w:style w:type="table" w:styleId="PlainTable1">
    <w:name w:val="Plain Table 1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C03249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C032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C0324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C032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C03249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C03249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C03249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C0324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C03249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C03249"/>
    <w:rPr>
      <w:u w:val="dotted"/>
    </w:rPr>
  </w:style>
  <w:style w:type="character" w:styleId="Strong">
    <w:name w:val="Strong"/>
    <w:basedOn w:val="DefaultParagraphFont"/>
    <w:uiPriority w:val="89"/>
    <w:qFormat/>
    <w:rsid w:val="00C03249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C032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C0324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C032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C0324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C03249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C03249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C03249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C03249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C03249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C0324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C03249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C03249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C0324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C03249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C03249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C03249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C03249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C03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C0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C032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C03249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C032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C032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C032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C032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C032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C032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C032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C0324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C03249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C03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CC60E5-AB4B-5B44-A4AE-81DE7C7B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18</TotalTime>
  <Pages>1</Pages>
  <Words>11</Words>
  <Characters>66</Characters>
  <Application>Microsoft Office Word</Application>
  <DocSecurity>0</DocSecurity>
  <Lines>1</Lines>
  <Paragraphs>1</Paragraphs>
  <ScaleCrop>false</ScaleCrop>
  <Company>Macmillan Publishers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14</cp:revision>
  <dcterms:created xsi:type="dcterms:W3CDTF">2021-06-04T21:12:00Z</dcterms:created>
  <dcterms:modified xsi:type="dcterms:W3CDTF">2021-06-07T18:33:00Z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6.3.1</vt:lpwstr>
  </property>
  <property fmtid="{D5CDD505-2E9C-101B-9397-08002B2CF9AE}" pid="3" name="TemplateName">
    <vt:lpwstr>RSuite.dotx</vt:lpwstr>
  </property>
</Properties>
</file>