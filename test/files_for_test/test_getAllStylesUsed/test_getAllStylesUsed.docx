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203E0" w14:textId="2EDB1067" w:rsidR="00841E5B" w:rsidRPr="00392BC2" w:rsidRDefault="00392BC2" w:rsidP="00392BC2">
      <w:pPr>
        <w:pStyle w:val="Section-BookBOOK"/>
      </w:pPr>
      <w:r w:rsidRPr="00392BC2">
        <w:t>Book</w:t>
      </w:r>
    </w:p>
    <w:p w14:paraId="25111A28" w14:textId="618B2827" w:rsidR="00392BC2" w:rsidRDefault="00392BC2" w:rsidP="00392BC2">
      <w:pPr>
        <w:pStyle w:val="Section-ChapterSCP"/>
      </w:pPr>
      <w:r w:rsidRPr="00392BC2">
        <w:lastRenderedPageBreak/>
        <w:t>Chapter</w:t>
      </w:r>
      <w:r w:rsidR="00A9663C">
        <w:t>1</w:t>
      </w:r>
    </w:p>
    <w:p w14:paraId="0E63F210" w14:textId="6559A147" w:rsidR="00392BC2" w:rsidRDefault="00122F76" w:rsidP="00392BC2">
      <w:pPr>
        <w:pStyle w:val="TitleTtl"/>
      </w:pPr>
      <w:r>
        <w:t>Title1</w:t>
      </w:r>
    </w:p>
    <w:p w14:paraId="3A8D07F8" w14:textId="67CF2C27" w:rsidR="003B252A" w:rsidRDefault="003B252A" w:rsidP="003B252A">
      <w:pPr>
        <w:pStyle w:val="Body-TextTx"/>
        <w:rPr>
          <w:i/>
        </w:rPr>
      </w:pPr>
      <w:proofErr w:type="spellStart"/>
      <w:r>
        <w:t>First</w:t>
      </w:r>
      <w:r w:rsidRPr="00AD102A">
        <w:rPr>
          <w:rStyle w:val="itali"/>
        </w:rPr>
        <w:t>Bt</w:t>
      </w:r>
      <w:proofErr w:type="spellEnd"/>
    </w:p>
    <w:p w14:paraId="5046DE97" w14:textId="49D63885" w:rsidR="003B252A" w:rsidRPr="003B252A" w:rsidRDefault="003B252A" w:rsidP="003B252A">
      <w:pPr>
        <w:pStyle w:val="Body-TextTx"/>
        <w:rPr>
          <w:color w:val="0563C1" w:themeColor="hyperlink"/>
          <w:u w:val="single"/>
        </w:rPr>
      </w:pPr>
      <w:r>
        <w:t>2nd</w:t>
      </w:r>
      <w:r w:rsidRPr="003B252A">
        <w:rPr>
          <w:rStyle w:val="Hyperlink"/>
        </w:rPr>
        <w:t>Bt</w:t>
      </w:r>
    </w:p>
    <w:p w14:paraId="512522C9" w14:textId="3A433536" w:rsidR="00392BC2" w:rsidRDefault="003B252A" w:rsidP="003B252A">
      <w:pPr>
        <w:pStyle w:val="EXTRACT-AEXT-A"/>
      </w:pPr>
      <w:r w:rsidRPr="003B252A">
        <w:t>EXTRACT-A</w:t>
      </w:r>
    </w:p>
    <w:p w14:paraId="3F5D2BDD" w14:textId="7FE4D223" w:rsidR="003B252A" w:rsidRPr="003B252A" w:rsidRDefault="003B252A" w:rsidP="003B252A">
      <w:pPr>
        <w:pStyle w:val="Body-TextTx"/>
      </w:pPr>
      <w:r>
        <w:t>ExtABt1</w:t>
      </w:r>
    </w:p>
    <w:p w14:paraId="61AA9B7B" w14:textId="21A15F83" w:rsidR="003B252A" w:rsidRDefault="003B252A" w:rsidP="003B252A">
      <w:pPr>
        <w:pStyle w:val="ENDEND"/>
      </w:pPr>
      <w:r w:rsidRPr="003B252A">
        <w:t>END EXTRACT-A</w:t>
      </w:r>
    </w:p>
    <w:p w14:paraId="46D9EA20" w14:textId="5133B236" w:rsidR="00A21F17" w:rsidRDefault="00F53D85" w:rsidP="00F53D85">
      <w:pPr>
        <w:pStyle w:val="Text-MessageTmg"/>
      </w:pPr>
      <w:r>
        <w:t>Tmg</w:t>
      </w:r>
      <w:r w:rsidR="00D72B82" w:rsidRPr="00C35F23">
        <w:rPr>
          <w:rStyle w:val="badcstylebadc"/>
        </w:rPr>
        <w:t>1</w:t>
      </w:r>
    </w:p>
    <w:p w14:paraId="28CEE72C" w14:textId="3D2D9FE4" w:rsidR="00A21F17" w:rsidRDefault="00A21F17" w:rsidP="00A21F17">
      <w:pPr>
        <w:pStyle w:val="BOX-ABOX-A"/>
      </w:pPr>
      <w:r w:rsidRPr="00A21F17">
        <w:t>BOX-A</w:t>
      </w:r>
    </w:p>
    <w:p w14:paraId="1A5BBBFB" w14:textId="1924C103" w:rsidR="00A21F17" w:rsidRPr="00A21F17" w:rsidRDefault="00A21F17" w:rsidP="00A21F17">
      <w:pPr>
        <w:pStyle w:val="Body-TextTx"/>
      </w:pPr>
      <w:r>
        <w:t>BoxaBt1</w:t>
      </w:r>
    </w:p>
    <w:p w14:paraId="376ABB7A" w14:textId="68A61F6D" w:rsidR="00A21F17" w:rsidRPr="00A21F17" w:rsidRDefault="00A21F17" w:rsidP="00A21F17">
      <w:pPr>
        <w:pStyle w:val="ENDEND"/>
      </w:pPr>
      <w:r w:rsidRPr="00A21F17">
        <w:t>END BOX-A</w:t>
      </w:r>
    </w:p>
    <w:p w14:paraId="3BE31213" w14:textId="0FCBEA93" w:rsidR="006B6F1B" w:rsidRDefault="006B6F1B" w:rsidP="006B6F1B">
      <w:r>
        <w:t>Normal1</w:t>
      </w:r>
    </w:p>
    <w:p w14:paraId="48108791" w14:textId="71D88B75" w:rsidR="00A21F17" w:rsidRPr="00A21F17" w:rsidRDefault="00C35F23" w:rsidP="00C35F23">
      <w:pPr>
        <w:pStyle w:val="BadPstyle"/>
      </w:pPr>
      <w:r>
        <w:t>Badpstyl1</w:t>
      </w:r>
    </w:p>
    <w:p w14:paraId="5CBB46FA" w14:textId="64CF0587" w:rsidR="00392BC2" w:rsidRDefault="00392BC2" w:rsidP="00392BC2">
      <w:pPr>
        <w:pStyle w:val="Section-Chapter2SCP2"/>
      </w:pPr>
      <w:r w:rsidRPr="00392BC2">
        <w:lastRenderedPageBreak/>
        <w:t>Alt Chapter</w:t>
      </w:r>
      <w:r w:rsidR="00122F76">
        <w:t>2</w:t>
      </w:r>
    </w:p>
    <w:p w14:paraId="5404D504" w14:textId="5B43FE86" w:rsidR="00392BC2" w:rsidRPr="00392BC2" w:rsidRDefault="00122F76" w:rsidP="00392BC2">
      <w:pPr>
        <w:pStyle w:val="TitleTtl"/>
      </w:pPr>
      <w:r>
        <w:t>Title2</w:t>
      </w:r>
    </w:p>
    <w:p w14:paraId="3124B69D" w14:textId="299C354E" w:rsidR="00392BC2" w:rsidRDefault="008B5F19" w:rsidP="00392BC2">
      <w:pPr>
        <w:pStyle w:val="Body-TextTx"/>
      </w:pPr>
      <w:r>
        <w:t>C2BT1</w:t>
      </w:r>
    </w:p>
    <w:p w14:paraId="68B5BF7C" w14:textId="5A69355B" w:rsidR="008B5F19" w:rsidRDefault="008B5F19" w:rsidP="008B5F19">
      <w:pPr>
        <w:pStyle w:val="BOX-ABOX-A"/>
      </w:pPr>
      <w:r w:rsidRPr="008B5F19">
        <w:t>BOX-A</w:t>
      </w:r>
      <w:r>
        <w:t>2</w:t>
      </w:r>
    </w:p>
    <w:p w14:paraId="1130CF0F" w14:textId="5F39BDB9" w:rsidR="008B5F19" w:rsidRDefault="008B5F19" w:rsidP="008B5F19">
      <w:pPr>
        <w:pStyle w:val="Body-TextTx"/>
      </w:pPr>
      <w:r>
        <w:t>C2Boxbt1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5F19" w14:paraId="30B7F88E" w14:textId="77777777" w:rsidTr="008B5F19">
        <w:tc>
          <w:tcPr>
            <w:tcW w:w="4675" w:type="dxa"/>
          </w:tcPr>
          <w:p w14:paraId="74999F64" w14:textId="0071DEDE" w:rsidR="008B5F19" w:rsidRPr="008B5F19" w:rsidRDefault="008B5F19" w:rsidP="008B5F19">
            <w:pPr>
              <w:pStyle w:val="Table-HeadTbhd"/>
            </w:pPr>
            <w:proofErr w:type="spellStart"/>
            <w:r>
              <w:t>BoxTblHd</w:t>
            </w:r>
            <w:proofErr w:type="spellEnd"/>
          </w:p>
        </w:tc>
        <w:tc>
          <w:tcPr>
            <w:tcW w:w="4675" w:type="dxa"/>
          </w:tcPr>
          <w:p w14:paraId="4484AB99" w14:textId="78119355" w:rsidR="008B5F19" w:rsidRDefault="008B5F19" w:rsidP="008B5F19">
            <w:pPr>
              <w:pStyle w:val="Body-TextTx"/>
              <w:pBdr>
                <w:left w:val="none" w:sz="0" w:space="0" w:color="auto"/>
              </w:pBdr>
              <w:ind w:firstLine="0"/>
            </w:pPr>
            <w:proofErr w:type="spellStart"/>
            <w:r>
              <w:t>BoxTblBt</w:t>
            </w:r>
            <w:proofErr w:type="spellEnd"/>
          </w:p>
        </w:tc>
      </w:tr>
      <w:tr w:rsidR="008B5F19" w14:paraId="0EF0ECC8" w14:textId="77777777" w:rsidTr="008B5F19">
        <w:tc>
          <w:tcPr>
            <w:tcW w:w="4675" w:type="dxa"/>
          </w:tcPr>
          <w:p w14:paraId="1CC72F9D" w14:textId="59B28D86" w:rsidR="008B5F19" w:rsidRDefault="008B5F19" w:rsidP="008B5F19">
            <w:pPr>
              <w:pStyle w:val="Table-TextTbtx"/>
            </w:pPr>
            <w:proofErr w:type="spellStart"/>
            <w:r>
              <w:t>BoxTblTxt</w:t>
            </w:r>
            <w:proofErr w:type="spellEnd"/>
          </w:p>
        </w:tc>
        <w:tc>
          <w:tcPr>
            <w:tcW w:w="4675" w:type="dxa"/>
          </w:tcPr>
          <w:p w14:paraId="207A4D37" w14:textId="34994DB1" w:rsidR="008B5F19" w:rsidRDefault="008B5F19" w:rsidP="008B5F19">
            <w:proofErr w:type="spellStart"/>
            <w:r>
              <w:t>BoxTblNorm</w:t>
            </w:r>
            <w:r w:rsidRPr="00323AA0">
              <w:rPr>
                <w:rStyle w:val="badcstylebadc"/>
              </w:rPr>
              <w:t>al</w:t>
            </w:r>
            <w:proofErr w:type="spellEnd"/>
          </w:p>
        </w:tc>
      </w:tr>
    </w:tbl>
    <w:p w14:paraId="45305094" w14:textId="0D2D9DD9" w:rsidR="008B5F19" w:rsidRPr="008B5F19" w:rsidRDefault="008B5F19" w:rsidP="008B5F19">
      <w:pPr>
        <w:pStyle w:val="Body-TextTx"/>
        <w:ind w:firstLine="0"/>
      </w:pPr>
      <w:proofErr w:type="spellStart"/>
      <w:r>
        <w:t>Tblbtfollow</w:t>
      </w:r>
      <w:proofErr w:type="spellEnd"/>
    </w:p>
    <w:p w14:paraId="780B7BD8" w14:textId="36235456" w:rsidR="008B5F19" w:rsidRPr="008B5F19" w:rsidRDefault="008B5F19" w:rsidP="008B5F19">
      <w:pPr>
        <w:pStyle w:val="ENDEND"/>
      </w:pPr>
      <w:r w:rsidRPr="008B5F19">
        <w:t>END BOX-A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5F19" w14:paraId="31281B60" w14:textId="77777777" w:rsidTr="00F31A38">
        <w:tc>
          <w:tcPr>
            <w:tcW w:w="4675" w:type="dxa"/>
          </w:tcPr>
          <w:p w14:paraId="0DEA00A4" w14:textId="77777777" w:rsidR="008B5F19" w:rsidRPr="008B5F19" w:rsidRDefault="008B5F19" w:rsidP="00F31A38">
            <w:pPr>
              <w:pStyle w:val="Table-HeadTbhd"/>
            </w:pPr>
            <w:proofErr w:type="spellStart"/>
            <w:r>
              <w:t>BoxTblHd</w:t>
            </w:r>
            <w:proofErr w:type="spellEnd"/>
          </w:p>
        </w:tc>
        <w:tc>
          <w:tcPr>
            <w:tcW w:w="4675" w:type="dxa"/>
          </w:tcPr>
          <w:p w14:paraId="65275656" w14:textId="77777777" w:rsidR="008B5F19" w:rsidRDefault="008B5F19" w:rsidP="00F31A38">
            <w:pPr>
              <w:pStyle w:val="Body-TextTx"/>
              <w:pBdr>
                <w:left w:val="none" w:sz="0" w:space="0" w:color="auto"/>
              </w:pBdr>
              <w:ind w:firstLine="0"/>
            </w:pPr>
            <w:proofErr w:type="spellStart"/>
            <w:r>
              <w:t>BoxTblBt</w:t>
            </w:r>
            <w:proofErr w:type="spellEnd"/>
          </w:p>
        </w:tc>
      </w:tr>
      <w:tr w:rsidR="008B5F19" w14:paraId="03E79268" w14:textId="77777777" w:rsidTr="00F31A38">
        <w:tc>
          <w:tcPr>
            <w:tcW w:w="4675" w:type="dxa"/>
          </w:tcPr>
          <w:p w14:paraId="6AAF0E8F" w14:textId="77777777" w:rsidR="008B5F19" w:rsidRDefault="008B5F19" w:rsidP="00F31A38">
            <w:pPr>
              <w:pStyle w:val="Table-TextTbtx"/>
            </w:pPr>
            <w:proofErr w:type="spellStart"/>
            <w:r>
              <w:t>BoxTblTxt</w:t>
            </w:r>
            <w:proofErr w:type="spellEnd"/>
          </w:p>
        </w:tc>
        <w:tc>
          <w:tcPr>
            <w:tcW w:w="4675" w:type="dxa"/>
          </w:tcPr>
          <w:p w14:paraId="58CE783D" w14:textId="2692BFBF" w:rsidR="008B5F19" w:rsidRDefault="008B5F19" w:rsidP="00323AA0">
            <w:pPr>
              <w:pStyle w:val="BadPstyle"/>
            </w:pPr>
            <w:proofErr w:type="spellStart"/>
            <w:r w:rsidRPr="00323AA0">
              <w:t>BoxTbl</w:t>
            </w:r>
            <w:r w:rsidR="00AF1D33" w:rsidRPr="00323AA0">
              <w:t>Bad</w:t>
            </w:r>
            <w:r w:rsidR="00EA1B80" w:rsidRPr="00323AA0">
              <w:t>ps</w:t>
            </w:r>
            <w:proofErr w:type="spellEnd"/>
          </w:p>
        </w:tc>
      </w:tr>
    </w:tbl>
    <w:p w14:paraId="0467377F" w14:textId="77777777" w:rsidR="008B5F19" w:rsidRDefault="008B5F19" w:rsidP="00392BC2">
      <w:pPr>
        <w:pStyle w:val="Body-TextTx"/>
      </w:pPr>
    </w:p>
    <w:p w14:paraId="650A3108" w14:textId="09042E8A" w:rsidR="00392BC2" w:rsidRDefault="00392BC2" w:rsidP="00392BC2">
      <w:pPr>
        <w:pStyle w:val="Section-ChapterSCP"/>
      </w:pPr>
      <w:r w:rsidRPr="00392BC2">
        <w:lastRenderedPageBreak/>
        <w:t>Chapter</w:t>
      </w:r>
      <w:r w:rsidR="00122F76">
        <w:t>3</w:t>
      </w:r>
    </w:p>
    <w:p w14:paraId="41273BE9" w14:textId="75B15CAA" w:rsidR="00392BC2" w:rsidRDefault="00122F76" w:rsidP="00392BC2">
      <w:pPr>
        <w:pStyle w:val="TitleTtl"/>
      </w:pPr>
      <w:r>
        <w:t>Title3</w:t>
      </w:r>
    </w:p>
    <w:p w14:paraId="303CDDA5" w14:textId="7EB122E5" w:rsidR="00A73661" w:rsidRPr="00A73661" w:rsidRDefault="00A73661" w:rsidP="00A73661">
      <w:pPr>
        <w:pStyle w:val="Body-TextTx"/>
      </w:pPr>
      <w:r>
        <w:t>Bt</w:t>
      </w:r>
      <w:r w:rsidRPr="00AD102A">
        <w:rPr>
          <w:rStyle w:val="itali"/>
        </w:rPr>
        <w:t>3</w:t>
      </w:r>
    </w:p>
    <w:p w14:paraId="0376D339" w14:textId="032AF263" w:rsidR="00A21F17" w:rsidRDefault="00A21F17" w:rsidP="00A21F17">
      <w:pPr>
        <w:pStyle w:val="EXTRACT-AEXT-A"/>
      </w:pPr>
      <w:r w:rsidRPr="003B252A">
        <w:t>EXTRACT-A</w:t>
      </w:r>
      <w:r>
        <w:t>2</w:t>
      </w:r>
    </w:p>
    <w:p w14:paraId="0091D72D" w14:textId="0C09B8D3" w:rsidR="00A21F17" w:rsidRDefault="00A21F17" w:rsidP="00A21F17">
      <w:pPr>
        <w:pStyle w:val="Body-TextTx"/>
      </w:pPr>
      <w:r>
        <w:t>ExtABt2</w:t>
      </w:r>
    </w:p>
    <w:p w14:paraId="6C043943" w14:textId="60223A22" w:rsidR="008B5F19" w:rsidRPr="003B252A" w:rsidRDefault="008B5F19" w:rsidP="008B5F19">
      <w:pPr>
        <w:pStyle w:val="Body-Text-ContinuedTxc"/>
      </w:pPr>
      <w:r>
        <w:t>ExtrABTC1</w:t>
      </w:r>
    </w:p>
    <w:p w14:paraId="1A14379C" w14:textId="10DE467C" w:rsidR="00392BC2" w:rsidRDefault="00A21F17" w:rsidP="00AD102A">
      <w:pPr>
        <w:pStyle w:val="ENDEND"/>
      </w:pPr>
      <w:r w:rsidRPr="003B252A">
        <w:t>END EXTRACT-A</w:t>
      </w:r>
    </w:p>
    <w:p w14:paraId="5B72505E" w14:textId="7693B32C" w:rsidR="00A44A5A" w:rsidRDefault="00A44A5A" w:rsidP="00A44A5A">
      <w:r>
        <w:t>Normal2</w:t>
      </w:r>
    </w:p>
    <w:p w14:paraId="092D3D6D" w14:textId="02E7303F" w:rsidR="00A44A5A" w:rsidRPr="00392BC2" w:rsidRDefault="00AD102A" w:rsidP="006B6F1B">
      <w:pPr>
        <w:pStyle w:val="Body-TextTx"/>
        <w:ind w:firstLine="0"/>
      </w:pPr>
      <w:r>
        <w:t>Bt4</w:t>
      </w:r>
      <w:r w:rsidR="00295EE8">
        <w:rPr>
          <w:rStyle w:val="FootnoteReference"/>
        </w:rPr>
        <w:footnoteReference w:id="1"/>
      </w:r>
    </w:p>
    <w:p w14:paraId="7C380C52" w14:textId="0C735FAB" w:rsidR="00392BC2" w:rsidRDefault="00A44A5A">
      <w:r>
        <w:t>Normal3</w:t>
      </w:r>
      <w:bookmarkStart w:id="0" w:name="_GoBack"/>
      <w:bookmarkEnd w:id="0"/>
    </w:p>
    <w:sectPr w:rsidR="00392BC2" w:rsidSect="00D1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82AB8" w14:textId="77777777" w:rsidR="002D4EF9" w:rsidRDefault="002D4EF9" w:rsidP="00295EE8">
      <w:pPr>
        <w:spacing w:after="0" w:line="240" w:lineRule="auto"/>
      </w:pPr>
      <w:r>
        <w:separator/>
      </w:r>
    </w:p>
  </w:endnote>
  <w:endnote w:type="continuationSeparator" w:id="0">
    <w:p w14:paraId="5C2BD03F" w14:textId="77777777" w:rsidR="002D4EF9" w:rsidRDefault="002D4EF9" w:rsidP="00295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916EF" w14:textId="77777777" w:rsidR="002D4EF9" w:rsidRDefault="002D4EF9" w:rsidP="00295EE8">
      <w:pPr>
        <w:spacing w:after="0" w:line="240" w:lineRule="auto"/>
      </w:pPr>
      <w:r>
        <w:separator/>
      </w:r>
    </w:p>
  </w:footnote>
  <w:footnote w:type="continuationSeparator" w:id="0">
    <w:p w14:paraId="1933481C" w14:textId="77777777" w:rsidR="002D4EF9" w:rsidRDefault="002D4EF9" w:rsidP="00295EE8">
      <w:pPr>
        <w:spacing w:after="0" w:line="240" w:lineRule="auto"/>
      </w:pPr>
      <w:r>
        <w:continuationSeparator/>
      </w:r>
    </w:p>
  </w:footnote>
  <w:footnote w:id="1">
    <w:p w14:paraId="7A328081" w14:textId="5F9D0CA4" w:rsidR="00295EE8" w:rsidRDefault="00295EE8">
      <w:pPr>
        <w:pStyle w:val="FootnoteText"/>
      </w:pPr>
      <w:r>
        <w:rPr>
          <w:rStyle w:val="FootnoteReference"/>
        </w:rPr>
        <w:footnoteRef/>
      </w:r>
      <w:r>
        <w:t xml:space="preserve"> Fn</w:t>
      </w:r>
      <w:r w:rsidRPr="00295EE8">
        <w:rPr>
          <w:rStyle w:val="itali"/>
        </w:rPr>
        <w:t>1</w:t>
      </w:r>
    </w:p>
    <w:p w14:paraId="26FAD927" w14:textId="2F444F11" w:rsidR="00295EE8" w:rsidRDefault="00295EE8">
      <w:pPr>
        <w:pStyle w:val="FootnoteText"/>
        <w:rPr>
          <w:rStyle w:val="boldb"/>
        </w:rPr>
      </w:pPr>
      <w:r>
        <w:t>Next pa</w:t>
      </w:r>
      <w:r w:rsidRPr="00295EE8">
        <w:rPr>
          <w:rStyle w:val="boldb"/>
        </w:rPr>
        <w:t>ra</w:t>
      </w:r>
    </w:p>
    <w:p w14:paraId="6A9A0A07" w14:textId="7F1A7EFC" w:rsidR="00510F57" w:rsidRDefault="00510F57" w:rsidP="00510F57">
      <w:pPr>
        <w:pStyle w:val="A-HeadAhead"/>
      </w:pPr>
      <w:r w:rsidRPr="00872E5E">
        <w:rPr>
          <w:rStyle w:val="BookTitle"/>
        </w:rPr>
        <w:t>FN A</w:t>
      </w:r>
      <w:r>
        <w:t>h</w:t>
      </w:r>
      <w:r w:rsidRPr="00872E5E">
        <w:rPr>
          <w:rStyle w:val="badcstylebadc"/>
        </w:rPr>
        <w:t>ea</w:t>
      </w:r>
      <w:r>
        <w:t>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E00A2F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4FC1B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5ADDE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AA6FA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641A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32C3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E0CF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44DB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D8EF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3412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32A17"/>
    <w:multiLevelType w:val="multilevel"/>
    <w:tmpl w:val="D8F0FC86"/>
    <w:name w:val="objAlphaLT"/>
    <w:lvl w:ilvl="0">
      <w:start w:val="1"/>
      <w:numFmt w:val="lowerLetter"/>
      <w:pStyle w:val="Alpha-Level-1-ListAl1"/>
      <w:lvlText w:val="%1)"/>
      <w:lvlJc w:val="left"/>
      <w:pPr>
        <w:ind w:left="360" w:hanging="360"/>
      </w:pPr>
    </w:lvl>
    <w:lvl w:ilvl="1">
      <w:start w:val="1"/>
      <w:numFmt w:val="lowerLetter"/>
      <w:pStyle w:val="Alpha-Level-2-ListAl2"/>
      <w:lvlText w:val="%2)"/>
      <w:lvlJc w:val="left"/>
      <w:pPr>
        <w:ind w:left="720" w:hanging="360"/>
      </w:pPr>
    </w:lvl>
    <w:lvl w:ilvl="2">
      <w:start w:val="1"/>
      <w:numFmt w:val="lowerLetter"/>
      <w:pStyle w:val="Alpha-Level-3-ListAl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CA426D3"/>
    <w:multiLevelType w:val="multilevel"/>
    <w:tmpl w:val="0409001F"/>
    <w:name w:val="objBulletLT5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9B3A5B"/>
    <w:multiLevelType w:val="multilevel"/>
    <w:tmpl w:val="0409001D"/>
    <w:name w:val="objBulletLT5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B086744"/>
    <w:multiLevelType w:val="multilevel"/>
    <w:tmpl w:val="1378465A"/>
    <w:name w:val="objBulletLT3"/>
    <w:lvl w:ilvl="0">
      <w:start w:val="1"/>
      <w:numFmt w:val="bullet"/>
      <w:pStyle w:val="Bullet-Level-2-ListBl2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260035"/>
    <w:multiLevelType w:val="multilevel"/>
    <w:tmpl w:val="7B501A68"/>
    <w:name w:val="objNumParaLT"/>
    <w:lvl w:ilvl="0">
      <w:start w:val="1"/>
      <w:numFmt w:val="decimal"/>
      <w:pStyle w:val="Numbered-ParagraphNp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3DD29A1"/>
    <w:multiLevelType w:val="multilevel"/>
    <w:tmpl w:val="3A1C9A1A"/>
    <w:name w:val="objBulletLT5"/>
    <w:lvl w:ilvl="0">
      <w:start w:val="1"/>
      <w:numFmt w:val="bullet"/>
      <w:pStyle w:val="Bulleted-ParagraphB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080386"/>
    <w:multiLevelType w:val="multilevel"/>
    <w:tmpl w:val="B37ADFE6"/>
    <w:name w:val="objNumberLT"/>
    <w:lvl w:ilvl="0">
      <w:start w:val="1"/>
      <w:numFmt w:val="decimal"/>
      <w:pStyle w:val="Num-Level-1-ListNl1"/>
      <w:lvlText w:val="%1."/>
      <w:lvlJc w:val="left"/>
      <w:pPr>
        <w:ind w:left="360" w:hanging="360"/>
      </w:pPr>
    </w:lvl>
    <w:lvl w:ilvl="1">
      <w:start w:val="1"/>
      <w:numFmt w:val="decimal"/>
      <w:pStyle w:val="Num-Level-2-ListNl2"/>
      <w:lvlText w:val="%2."/>
      <w:lvlJc w:val="left"/>
      <w:pPr>
        <w:ind w:left="720" w:hanging="360"/>
      </w:pPr>
    </w:lvl>
    <w:lvl w:ilvl="2">
      <w:start w:val="1"/>
      <w:numFmt w:val="decimal"/>
      <w:pStyle w:val="Num-Level-3-ListNl3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784BBC"/>
    <w:multiLevelType w:val="multilevel"/>
    <w:tmpl w:val="FD7C01BA"/>
    <w:name w:val="objBulletLT4"/>
    <w:lvl w:ilvl="0">
      <w:start w:val="1"/>
      <w:numFmt w:val="bullet"/>
      <w:pStyle w:val="Bullet-Level-3-ListBl3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610336D"/>
    <w:multiLevelType w:val="multilevel"/>
    <w:tmpl w:val="04090023"/>
    <w:name w:val="objBulletLT5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0AD5CE3"/>
    <w:multiLevelType w:val="multilevel"/>
    <w:tmpl w:val="CE8425A6"/>
    <w:name w:val="objBulletL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83541C"/>
    <w:multiLevelType w:val="multilevel"/>
    <w:tmpl w:val="90F222BC"/>
    <w:name w:val="objBulletLT2"/>
    <w:lvl w:ilvl="0">
      <w:start w:val="1"/>
      <w:numFmt w:val="bullet"/>
      <w:pStyle w:val="Bullet-Level-1-ListBl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9"/>
  </w:num>
  <w:num w:numId="2">
    <w:abstractNumId w:val="20"/>
  </w:num>
  <w:num w:numId="3">
    <w:abstractNumId w:val="13"/>
  </w:num>
  <w:num w:numId="4">
    <w:abstractNumId w:val="17"/>
  </w:num>
  <w:num w:numId="5">
    <w:abstractNumId w:val="16"/>
  </w:num>
  <w:num w:numId="6">
    <w:abstractNumId w:val="10"/>
  </w:num>
  <w:num w:numId="7">
    <w:abstractNumId w:val="15"/>
  </w:num>
  <w:num w:numId="8">
    <w:abstractNumId w:val="14"/>
  </w:num>
  <w:num w:numId="9">
    <w:abstractNumId w:val="11"/>
  </w:num>
  <w:num w:numId="10">
    <w:abstractNumId w:val="12"/>
  </w:num>
  <w:num w:numId="11">
    <w:abstractNumId w:val="1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C2"/>
    <w:rsid w:val="00122F76"/>
    <w:rsid w:val="00295EE8"/>
    <w:rsid w:val="002D4EF9"/>
    <w:rsid w:val="00323AA0"/>
    <w:rsid w:val="00392BC2"/>
    <w:rsid w:val="003B252A"/>
    <w:rsid w:val="00510F57"/>
    <w:rsid w:val="00620160"/>
    <w:rsid w:val="006B6F1B"/>
    <w:rsid w:val="00841E5B"/>
    <w:rsid w:val="00872E5E"/>
    <w:rsid w:val="008B5F19"/>
    <w:rsid w:val="00A21F17"/>
    <w:rsid w:val="00A44A5A"/>
    <w:rsid w:val="00A73661"/>
    <w:rsid w:val="00A9663C"/>
    <w:rsid w:val="00AD102A"/>
    <w:rsid w:val="00AF1D33"/>
    <w:rsid w:val="00BC116C"/>
    <w:rsid w:val="00C35F23"/>
    <w:rsid w:val="00D11020"/>
    <w:rsid w:val="00D72B82"/>
    <w:rsid w:val="00DA18EA"/>
    <w:rsid w:val="00EA1B80"/>
    <w:rsid w:val="00F5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D66CA"/>
  <w15:chartTrackingRefBased/>
  <w15:docId w15:val="{38BACF7B-A30A-8F4F-B225-AE2B7920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8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89"/>
    <w:qFormat/>
    <w:rsid w:val="00AF1D33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89"/>
    <w:qFormat/>
    <w:rsid w:val="00AF1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AF1D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AF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AF1D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semiHidden/>
    <w:unhideWhenUsed/>
    <w:qFormat/>
    <w:rsid w:val="00AF1D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AF1D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AF1D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AF1D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AF1D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AF1D3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F1D33"/>
  </w:style>
  <w:style w:type="character" w:customStyle="1" w:styleId="Heading1Char">
    <w:name w:val="Heading 1 Char"/>
    <w:basedOn w:val="DefaultParagraphFont"/>
    <w:link w:val="Heading1"/>
    <w:uiPriority w:val="89"/>
    <w:rsid w:val="00AF1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AF1D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AF1D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AF1D33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9"/>
    <w:semiHidden/>
    <w:rsid w:val="00AF1D33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AF1D33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AF1D33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AF1D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AF1D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ction-BookBOOK">
    <w:name w:val="Section-Book (BOOK)"/>
    <w:basedOn w:val="Normal"/>
    <w:next w:val="Body-TextTx"/>
    <w:uiPriority w:val="3"/>
    <w:rsid w:val="00AF1D33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2SCP2">
    <w:name w:val="Section-Chapter2 (SCP2)"/>
    <w:basedOn w:val="Normal"/>
    <w:next w:val="TitleTtl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F6C14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llustration-CreditsSIC">
    <w:name w:val="Section-Illustration-Credits (SIC)"/>
    <w:basedOn w:val="Normal"/>
    <w:next w:val="Main-HeadMHead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PermissionsSPRM">
    <w:name w:val="Section-Permissions (SPRM)"/>
    <w:basedOn w:val="Normal"/>
    <w:next w:val="Main-HeadMHead"/>
    <w:uiPriority w:val="3"/>
    <w:rsid w:val="00AF1D33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AF1D33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AF1D33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AF1D33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AF1D33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AF1D33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AF1D33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AF1D33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AF1D33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AF1D33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AF1D33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AF1D33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AF1D33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AF1D33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AF1D33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AF1D33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Body-Text2Tx2">
    <w:name w:val="Body-Text2 (Tx2)"/>
    <w:basedOn w:val="Normal"/>
    <w:qFormat/>
    <w:rsid w:val="00AF1D33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AF1D33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Verse-HeadVhead">
    <w:name w:val="Verse-Head (Vhead)"/>
    <w:basedOn w:val="Normal"/>
    <w:next w:val="Verse1Vrs1"/>
    <w:rsid w:val="00AF1D33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Verse1Vrs1">
    <w:name w:val="Verse1 (Vrs1)"/>
    <w:basedOn w:val="Normal"/>
    <w:qFormat/>
    <w:rsid w:val="00AF1D33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DroplineV1drop">
    <w:name w:val="Verse1-Dropline (V1drop)"/>
    <w:basedOn w:val="Normal"/>
    <w:next w:val="Verse1Vrs1"/>
    <w:qFormat/>
    <w:rsid w:val="00AF1D33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AF1D33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AF1D33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AF1D33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1-indent4Vrs1-i4">
    <w:name w:val="Verse1-indent4 (Vrs1-i4)"/>
    <w:basedOn w:val="Normal"/>
    <w:next w:val="Verse1Vrs1"/>
    <w:rsid w:val="00AF1D33"/>
    <w:pPr>
      <w:widowControl w:val="0"/>
      <w:pBdr>
        <w:left w:val="single" w:sz="36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1-indent5Vrs1-i5">
    <w:name w:val="Verse1-indent5 (Vrs1-i5)"/>
    <w:basedOn w:val="Normal"/>
    <w:next w:val="Verse1Vrs1"/>
    <w:rsid w:val="00AF1D33"/>
    <w:pPr>
      <w:widowControl w:val="0"/>
      <w:pBdr>
        <w:left w:val="single" w:sz="36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AF1D33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DroplineV2drop">
    <w:name w:val="Verse2-Dropline (V2drop)"/>
    <w:basedOn w:val="Normal"/>
    <w:next w:val="Verse2Vrs2"/>
    <w:qFormat/>
    <w:rsid w:val="00AF1D33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AF1D33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AF1D33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AF1D33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-indent4Vrs2-i4">
    <w:name w:val="Verse2-indent4 (Vrs2-i4)"/>
    <w:basedOn w:val="Normal"/>
    <w:next w:val="Verse2Vrs2"/>
    <w:rsid w:val="00AF1D33"/>
    <w:pPr>
      <w:widowControl w:val="0"/>
      <w:pBdr>
        <w:left w:val="double" w:sz="18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2-indent5Vrs2-i5">
    <w:name w:val="Verse2-indent5 (Vrs2-i5)"/>
    <w:basedOn w:val="Normal"/>
    <w:next w:val="Verse2Vrs2"/>
    <w:rsid w:val="00AF1D33"/>
    <w:pPr>
      <w:widowControl w:val="0"/>
      <w:pBdr>
        <w:left w:val="double" w:sz="18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-SourceVsrc">
    <w:name w:val="Verse-Source (Vsrc)"/>
    <w:basedOn w:val="Normal"/>
    <w:next w:val="Body-TextTx"/>
    <w:rsid w:val="00AF1D33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AF1D33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-HeadExthead">
    <w:name w:val="Extract-Head (Exthead)"/>
    <w:basedOn w:val="Normal"/>
    <w:next w:val="Extract1Ext1"/>
    <w:rsid w:val="00AF1D33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Extract1Ext1">
    <w:name w:val="Extract1 (Ext1)"/>
    <w:basedOn w:val="Normal"/>
    <w:qFormat/>
    <w:rsid w:val="00AF1D33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AF1D33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3Ext3">
    <w:name w:val="Extract3 (Ext3)"/>
    <w:basedOn w:val="Normal"/>
    <w:qFormat/>
    <w:rsid w:val="00AF1D33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AF1D33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AF1D33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AF1D33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AF1D33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AF1D33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AF1D33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AF1D33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AF1D33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AF1D33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AF1D33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AF1D33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AF1D33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AF1D33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AF1D33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Tmg">
    <w:name w:val="Text-Message (Tmg)"/>
    <w:basedOn w:val="Normal"/>
    <w:rsid w:val="00AF1D33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AF1D33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AF1D33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AF1D33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AF1D33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AF1D33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AF1D33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AF1D33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AF1D33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AF1D33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AF1D33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AF1D33"/>
    <w:pPr>
      <w:widowControl w:val="0"/>
      <w:numPr>
        <w:numId w:val="2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AF1D33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AF1D33"/>
    <w:pPr>
      <w:widowControl w:val="0"/>
      <w:numPr>
        <w:numId w:val="3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AF1D33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AF1D33"/>
    <w:pPr>
      <w:widowControl w:val="0"/>
      <w:numPr>
        <w:numId w:val="4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AF1D33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AF1D33"/>
    <w:pPr>
      <w:widowControl w:val="0"/>
      <w:numPr>
        <w:numId w:val="5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AF1D33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AF1D33"/>
    <w:pPr>
      <w:widowControl w:val="0"/>
      <w:numPr>
        <w:ilvl w:val="1"/>
        <w:numId w:val="5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AF1D33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AF1D33"/>
    <w:pPr>
      <w:widowControl w:val="0"/>
      <w:numPr>
        <w:ilvl w:val="2"/>
        <w:numId w:val="5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AF1D33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AF1D33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AF1D33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AF1D33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AF1D33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AF1D33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AF1D33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AF1D33"/>
    <w:pPr>
      <w:widowControl w:val="0"/>
      <w:numPr>
        <w:numId w:val="6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AF1D33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AF1D33"/>
    <w:pPr>
      <w:widowControl w:val="0"/>
      <w:numPr>
        <w:ilvl w:val="1"/>
        <w:numId w:val="6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AF1D33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AF1D33"/>
    <w:pPr>
      <w:widowControl w:val="0"/>
      <w:numPr>
        <w:ilvl w:val="2"/>
        <w:numId w:val="6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AF1D33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AF1D33"/>
    <w:pPr>
      <w:widowControl w:val="0"/>
      <w:numPr>
        <w:numId w:val="7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AF1D33"/>
    <w:pPr>
      <w:widowControl w:val="0"/>
      <w:numPr>
        <w:numId w:val="8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AF1D33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AF1D33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AF1D33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AF1D33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AF1D33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AF1D33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AF1D33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AF1D33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AF1D33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AF1D33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AF1D33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AF1D33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AF1D33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AF1D33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QuestionQues">
    <w:name w:val="Question (Ques)"/>
    <w:basedOn w:val="Normal"/>
    <w:rsid w:val="00AF1D33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AnswerAns">
    <w:name w:val="Answer (Ans)"/>
    <w:basedOn w:val="Normal"/>
    <w:rsid w:val="00AF1D33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peaker1Sp1">
    <w:name w:val="Speaker1 (Sp1)"/>
    <w:basedOn w:val="Normal"/>
    <w:rsid w:val="00AF1D33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AF1D33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AF1D33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AF1D33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AF1D33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AF1D33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AF1D33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AF1D33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AF1D33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AF1D33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AF1D33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AF1D33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AF1D33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AF1D33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AF1D33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AF1D33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AF1D33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rsid w:val="00AF1D33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AF1D33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AF1D33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AF1D33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AF1D33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AF1D33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AF1D33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AF1D33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AF1D33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AF1D33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AF1D33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AF1D33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AF1D33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AF1D33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AF1D33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AF1D33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AF1D33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AF1D33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AF1D33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AF1D33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AF1D33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AF1D33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AF1D33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AF1D33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AF1D33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AF1D33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AF1D33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AF1D33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AF1D33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AF1D33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AF1D33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AF1D33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AF1D33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E8F3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AF1D33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D4DA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3cs3">
    <w:name w:val="cstyle3 (cs3)"/>
    <w:basedOn w:val="DefaultParagraphFont"/>
    <w:uiPriority w:val="1"/>
    <w:rsid w:val="00AF1D33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0C1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4cs4">
    <w:name w:val="cstyle4 (cs4)"/>
    <w:basedOn w:val="DefaultParagraphFont"/>
    <w:uiPriority w:val="1"/>
    <w:rsid w:val="00AF1D33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ACA8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5cs5">
    <w:name w:val="cstyle5 (cs5)"/>
    <w:basedOn w:val="DefaultParagraphFont"/>
    <w:uiPriority w:val="1"/>
    <w:rsid w:val="00AF1D33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988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6cs6">
    <w:name w:val="cstyle6 (cs6)"/>
    <w:basedOn w:val="DefaultParagraphFont"/>
    <w:uiPriority w:val="1"/>
    <w:rsid w:val="00AF1D33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848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AF1D33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AF1D33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AF1D33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AF1D33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AF1D33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AF1D33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AF1D33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AF1D33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AF1D33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AF1D33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AF1D33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AF1D33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AF1D33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AF1D33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AF1D33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AF1D33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AF1D33"/>
    <w:pPr>
      <w:numPr>
        <w:numId w:val="9"/>
      </w:numPr>
    </w:pPr>
  </w:style>
  <w:style w:type="numbering" w:styleId="1ai">
    <w:name w:val="Outline List 1"/>
    <w:basedOn w:val="NoList"/>
    <w:uiPriority w:val="89"/>
    <w:semiHidden/>
    <w:unhideWhenUsed/>
    <w:rsid w:val="00AF1D33"/>
    <w:pPr>
      <w:numPr>
        <w:numId w:val="10"/>
      </w:numPr>
    </w:pPr>
  </w:style>
  <w:style w:type="numbering" w:styleId="ArticleSection">
    <w:name w:val="Outline List 3"/>
    <w:basedOn w:val="NoList"/>
    <w:uiPriority w:val="89"/>
    <w:semiHidden/>
    <w:unhideWhenUsed/>
    <w:rsid w:val="00AF1D33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89"/>
    <w:semiHidden/>
    <w:unhideWhenUsed/>
    <w:rsid w:val="00AF1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AF1D3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9"/>
    <w:semiHidden/>
    <w:unhideWhenUsed/>
    <w:rsid w:val="00AF1D33"/>
  </w:style>
  <w:style w:type="paragraph" w:styleId="BlockText">
    <w:name w:val="Block Text"/>
    <w:basedOn w:val="Normal"/>
    <w:uiPriority w:val="89"/>
    <w:semiHidden/>
    <w:unhideWhenUsed/>
    <w:rsid w:val="00AF1D3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AF1D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AF1D33"/>
    <w:rPr>
      <w:sz w:val="22"/>
      <w:szCs w:val="22"/>
    </w:rPr>
  </w:style>
  <w:style w:type="paragraph" w:styleId="BodyText2">
    <w:name w:val="Body Text 2"/>
    <w:basedOn w:val="Normal"/>
    <w:link w:val="BodyText2Char"/>
    <w:uiPriority w:val="89"/>
    <w:semiHidden/>
    <w:unhideWhenUsed/>
    <w:rsid w:val="00AF1D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AF1D33"/>
    <w:rPr>
      <w:sz w:val="22"/>
      <w:szCs w:val="22"/>
    </w:rPr>
  </w:style>
  <w:style w:type="paragraph" w:styleId="BodyText3">
    <w:name w:val="Body Text 3"/>
    <w:basedOn w:val="Normal"/>
    <w:link w:val="BodyText3Char"/>
    <w:uiPriority w:val="89"/>
    <w:semiHidden/>
    <w:unhideWhenUsed/>
    <w:rsid w:val="00AF1D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AF1D3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AF1D3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AF1D33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AF1D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AF1D33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AF1D3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AF1D33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AF1D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AF1D33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AF1D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AF1D33"/>
    <w:rPr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AF1D3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AF1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AF1D3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AF1D33"/>
    <w:rPr>
      <w:sz w:val="22"/>
      <w:szCs w:val="22"/>
    </w:rPr>
  </w:style>
  <w:style w:type="table" w:styleId="ColorfulGrid">
    <w:name w:val="Colorful Grid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89"/>
    <w:semiHidden/>
    <w:unhideWhenUsed/>
    <w:rsid w:val="00AF1D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AF1D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AF1D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AF1D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AF1D33"/>
    <w:rPr>
      <w:b/>
      <w:bCs/>
      <w:sz w:val="20"/>
      <w:szCs w:val="20"/>
    </w:rPr>
  </w:style>
  <w:style w:type="table" w:styleId="DarkList">
    <w:name w:val="Dark List"/>
    <w:basedOn w:val="TableNormal"/>
    <w:uiPriority w:val="89"/>
    <w:semiHidden/>
    <w:unhideWhenUsed/>
    <w:rsid w:val="00AF1D33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semiHidden/>
    <w:unhideWhenUsed/>
    <w:rsid w:val="00AF1D33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semiHidden/>
    <w:unhideWhenUsed/>
    <w:rsid w:val="00AF1D33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semiHidden/>
    <w:unhideWhenUsed/>
    <w:rsid w:val="00AF1D33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semiHidden/>
    <w:unhideWhenUsed/>
    <w:rsid w:val="00AF1D33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semiHidden/>
    <w:unhideWhenUsed/>
    <w:rsid w:val="00AF1D33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semiHidden/>
    <w:unhideWhenUsed/>
    <w:rsid w:val="00AF1D33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AF1D33"/>
  </w:style>
  <w:style w:type="character" w:customStyle="1" w:styleId="DateChar">
    <w:name w:val="Date Char"/>
    <w:basedOn w:val="DefaultParagraphFont"/>
    <w:link w:val="Date"/>
    <w:uiPriority w:val="89"/>
    <w:semiHidden/>
    <w:rsid w:val="00AF1D33"/>
    <w:rPr>
      <w:sz w:val="22"/>
      <w:szCs w:val="22"/>
    </w:rPr>
  </w:style>
  <w:style w:type="paragraph" w:styleId="DocumentMap">
    <w:name w:val="Document Map"/>
    <w:basedOn w:val="Normal"/>
    <w:link w:val="DocumentMapChar"/>
    <w:uiPriority w:val="89"/>
    <w:semiHidden/>
    <w:unhideWhenUsed/>
    <w:rsid w:val="00AF1D3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AF1D3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AF1D3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AF1D33"/>
    <w:rPr>
      <w:sz w:val="22"/>
      <w:szCs w:val="22"/>
    </w:rPr>
  </w:style>
  <w:style w:type="character" w:styleId="Emphasis">
    <w:name w:val="Emphasis"/>
    <w:basedOn w:val="DefaultParagraphFont"/>
    <w:uiPriority w:val="89"/>
    <w:qFormat/>
    <w:rsid w:val="00AF1D33"/>
    <w:rPr>
      <w:i/>
      <w:iCs/>
    </w:rPr>
  </w:style>
  <w:style w:type="character" w:styleId="EndnoteReference">
    <w:name w:val="endnote reference"/>
    <w:basedOn w:val="DefaultParagraphFont"/>
    <w:uiPriority w:val="89"/>
    <w:semiHidden/>
    <w:unhideWhenUsed/>
    <w:rsid w:val="00AF1D3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AF1D33"/>
    <w:pPr>
      <w:spacing w:after="0" w:line="48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F1D33"/>
    <w:rPr>
      <w:rFonts w:ascii="Times New Roman" w:hAnsi="Times New Roman" w:cs="Times New Roman"/>
      <w:szCs w:val="20"/>
    </w:rPr>
  </w:style>
  <w:style w:type="paragraph" w:styleId="EnvelopeAddress">
    <w:name w:val="envelope address"/>
    <w:basedOn w:val="Normal"/>
    <w:uiPriority w:val="89"/>
    <w:semiHidden/>
    <w:unhideWhenUsed/>
    <w:rsid w:val="00AF1D3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AF1D3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AF1D3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AF1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AF1D33"/>
    <w:rPr>
      <w:sz w:val="22"/>
      <w:szCs w:val="22"/>
    </w:rPr>
  </w:style>
  <w:style w:type="character" w:styleId="FootnoteReference">
    <w:name w:val="footnote reference"/>
    <w:basedOn w:val="DefaultParagraphFont"/>
    <w:uiPriority w:val="89"/>
    <w:semiHidden/>
    <w:unhideWhenUsed/>
    <w:rsid w:val="00AF1D33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AF1D33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F1D33"/>
    <w:rPr>
      <w:rFonts w:ascii="Times New Roman" w:hAnsi="Times New Roman" w:cs="Times New Roman"/>
      <w:szCs w:val="20"/>
    </w:rPr>
  </w:style>
  <w:style w:type="table" w:styleId="GridTable1Light">
    <w:name w:val="Grid Table 1 Light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AF1D33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AF1D33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AF1D33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AF1D33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AF1D33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AF1D33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AF1D33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AF1D33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AF1D33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AF1D33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AF1D33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AF1D33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AF1D33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AF1D33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89"/>
    <w:semiHidden/>
    <w:unhideWhenUsed/>
    <w:rsid w:val="00AF1D33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89"/>
    <w:semiHidden/>
    <w:unhideWhenUsed/>
    <w:rsid w:val="00AF1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AF1D33"/>
    <w:rPr>
      <w:sz w:val="22"/>
      <w:szCs w:val="22"/>
    </w:rPr>
  </w:style>
  <w:style w:type="character" w:styleId="HTMLAcronym">
    <w:name w:val="HTML Acronym"/>
    <w:basedOn w:val="DefaultParagraphFont"/>
    <w:uiPriority w:val="89"/>
    <w:semiHidden/>
    <w:unhideWhenUsed/>
    <w:rsid w:val="00AF1D33"/>
  </w:style>
  <w:style w:type="paragraph" w:styleId="HTMLAddress">
    <w:name w:val="HTML Address"/>
    <w:basedOn w:val="Normal"/>
    <w:link w:val="HTMLAddressChar"/>
    <w:uiPriority w:val="89"/>
    <w:semiHidden/>
    <w:unhideWhenUsed/>
    <w:rsid w:val="00AF1D3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AF1D33"/>
    <w:rPr>
      <w:i/>
      <w:iCs/>
      <w:sz w:val="22"/>
      <w:szCs w:val="22"/>
    </w:rPr>
  </w:style>
  <w:style w:type="character" w:styleId="HTMLCite">
    <w:name w:val="HTML Cite"/>
    <w:basedOn w:val="DefaultParagraphFont"/>
    <w:uiPriority w:val="89"/>
    <w:semiHidden/>
    <w:unhideWhenUsed/>
    <w:rsid w:val="00AF1D33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AF1D3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AF1D33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AF1D3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AF1D3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AF1D3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AF1D3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AF1D3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AF1D33"/>
    <w:rPr>
      <w:i/>
      <w:iCs/>
    </w:rPr>
  </w:style>
  <w:style w:type="character" w:styleId="Hyperlink">
    <w:name w:val="Hyperlink"/>
    <w:basedOn w:val="DefaultParagraphFont"/>
    <w:uiPriority w:val="89"/>
    <w:unhideWhenUsed/>
    <w:rsid w:val="00AF1D3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AF1D3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AF1D3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AF1D3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AF1D3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AF1D3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AF1D3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AF1D3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AF1D3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AF1D3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AF1D3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AF1D33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AF1D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AF1D33"/>
    <w:rPr>
      <w:i/>
      <w:iCs/>
      <w:color w:val="4472C4" w:themeColor="accent1"/>
      <w:sz w:val="22"/>
      <w:szCs w:val="22"/>
    </w:rPr>
  </w:style>
  <w:style w:type="character" w:styleId="IntenseReference">
    <w:name w:val="Intense Reference"/>
    <w:basedOn w:val="DefaultParagraphFont"/>
    <w:uiPriority w:val="89"/>
    <w:qFormat/>
    <w:rsid w:val="00AF1D33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semiHidden/>
    <w:unhideWhenUsed/>
    <w:rsid w:val="00AF1D33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semiHidden/>
    <w:unhideWhenUsed/>
    <w:rsid w:val="00AF1D33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semiHidden/>
    <w:unhideWhenUsed/>
    <w:rsid w:val="00AF1D33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semiHidden/>
    <w:unhideWhenUsed/>
    <w:rsid w:val="00AF1D33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semiHidden/>
    <w:unhideWhenUsed/>
    <w:rsid w:val="00AF1D33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semiHidden/>
    <w:unhideWhenUsed/>
    <w:rsid w:val="00AF1D33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semiHidden/>
    <w:unhideWhenUsed/>
    <w:rsid w:val="00AF1D33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AF1D33"/>
  </w:style>
  <w:style w:type="paragraph" w:styleId="List">
    <w:name w:val="List"/>
    <w:basedOn w:val="Normal"/>
    <w:uiPriority w:val="89"/>
    <w:semiHidden/>
    <w:unhideWhenUsed/>
    <w:rsid w:val="00AF1D33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AF1D33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AF1D33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AF1D33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AF1D33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AF1D33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AF1D33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AF1D33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AF1D33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AF1D33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AF1D3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AF1D3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AF1D3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AF1D3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AF1D33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AF1D33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AF1D33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AF1D33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AF1D33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AF1D33"/>
    <w:pPr>
      <w:numPr>
        <w:numId w:val="21"/>
      </w:numPr>
      <w:contextualSpacing/>
    </w:pPr>
  </w:style>
  <w:style w:type="paragraph" w:styleId="ListParagraph">
    <w:name w:val="List Paragraph"/>
    <w:basedOn w:val="Normal"/>
    <w:uiPriority w:val="89"/>
    <w:qFormat/>
    <w:rsid w:val="00AF1D33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AF1D33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AF1D33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AF1D33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AF1D33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AF1D33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AF1D33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AF1D33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AF1D33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AF1D33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AF1D33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AF1D33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AF1D33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AF1D33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AF1D33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AF1D33"/>
    <w:rPr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AF1D33"/>
    <w:rPr>
      <w:color w:val="2F5496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AF1D33"/>
    <w:rPr>
      <w:color w:val="C45911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AF1D33"/>
    <w:rPr>
      <w:color w:val="7B7B7B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AF1D33"/>
    <w:rPr>
      <w:color w:val="BF8F00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AF1D33"/>
    <w:rPr>
      <w:color w:val="2E74B5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AF1D33"/>
    <w:rPr>
      <w:color w:val="538135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AF1D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AF1D33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semiHidden/>
    <w:unhideWhenUsed/>
    <w:rsid w:val="00AF1D3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semiHidden/>
    <w:unhideWhenUsed/>
    <w:rsid w:val="00AF1D3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semiHidden/>
    <w:unhideWhenUsed/>
    <w:rsid w:val="00AF1D3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semiHidden/>
    <w:unhideWhenUsed/>
    <w:rsid w:val="00AF1D3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semiHidden/>
    <w:unhideWhenUsed/>
    <w:rsid w:val="00AF1D3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semiHidden/>
    <w:unhideWhenUsed/>
    <w:rsid w:val="00AF1D3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semiHidden/>
    <w:unhideWhenUsed/>
    <w:rsid w:val="00AF1D3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semiHidden/>
    <w:unhideWhenUsed/>
    <w:rsid w:val="00AF1D33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semiHidden/>
    <w:unhideWhenUsed/>
    <w:rsid w:val="00AF1D3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semiHidden/>
    <w:unhideWhenUsed/>
    <w:rsid w:val="00AF1D3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semiHidden/>
    <w:unhideWhenUsed/>
    <w:rsid w:val="00AF1D3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semiHidden/>
    <w:unhideWhenUsed/>
    <w:rsid w:val="00AF1D3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semiHidden/>
    <w:unhideWhenUsed/>
    <w:rsid w:val="00AF1D3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semiHidden/>
    <w:unhideWhenUsed/>
    <w:rsid w:val="00AF1D3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semiHidden/>
    <w:unhideWhenUsed/>
    <w:rsid w:val="00AF1D3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semiHidden/>
    <w:unhideWhenUsed/>
    <w:rsid w:val="00AF1D33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89"/>
    <w:semiHidden/>
    <w:unhideWhenUsed/>
    <w:rsid w:val="00AF1D3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89"/>
    <w:semiHidden/>
    <w:unhideWhenUsed/>
    <w:rsid w:val="00AF1D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AF1D33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89"/>
    <w:qFormat/>
    <w:rsid w:val="00AF1D33"/>
    <w:rPr>
      <w:sz w:val="22"/>
      <w:szCs w:val="22"/>
    </w:rPr>
  </w:style>
  <w:style w:type="paragraph" w:styleId="NormalWeb">
    <w:name w:val="Normal (Web)"/>
    <w:basedOn w:val="Normal"/>
    <w:uiPriority w:val="89"/>
    <w:semiHidden/>
    <w:unhideWhenUsed/>
    <w:rsid w:val="00AF1D3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AF1D3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AF1D3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AF1D33"/>
    <w:rPr>
      <w:sz w:val="22"/>
      <w:szCs w:val="22"/>
    </w:rPr>
  </w:style>
  <w:style w:type="character" w:styleId="PageNumber">
    <w:name w:val="page number"/>
    <w:basedOn w:val="DefaultParagraphFont"/>
    <w:uiPriority w:val="89"/>
    <w:semiHidden/>
    <w:unhideWhenUsed/>
    <w:rsid w:val="00AF1D33"/>
  </w:style>
  <w:style w:type="character" w:styleId="PlaceholderText">
    <w:name w:val="Placeholder Text"/>
    <w:basedOn w:val="DefaultParagraphFont"/>
    <w:uiPriority w:val="89"/>
    <w:semiHidden/>
    <w:rsid w:val="00AF1D33"/>
    <w:rPr>
      <w:color w:val="808080"/>
    </w:rPr>
  </w:style>
  <w:style w:type="table" w:styleId="PlainTable1">
    <w:name w:val="Plain Table 1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AF1D33"/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AF1D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AF1D33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AF1D3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AF1D33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AF1D33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AF1D33"/>
    <w:rPr>
      <w:sz w:val="22"/>
      <w:szCs w:val="22"/>
    </w:rPr>
  </w:style>
  <w:style w:type="paragraph" w:styleId="Signature">
    <w:name w:val="Signature"/>
    <w:basedOn w:val="Normal"/>
    <w:link w:val="SignatureChar"/>
    <w:uiPriority w:val="89"/>
    <w:semiHidden/>
    <w:unhideWhenUsed/>
    <w:rsid w:val="00AF1D3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AF1D33"/>
    <w:rPr>
      <w:sz w:val="22"/>
      <w:szCs w:val="22"/>
    </w:rPr>
  </w:style>
  <w:style w:type="character" w:styleId="SmartHyperlink">
    <w:name w:val="Smart Hyperlink"/>
    <w:basedOn w:val="DefaultParagraphFont"/>
    <w:uiPriority w:val="89"/>
    <w:semiHidden/>
    <w:unhideWhenUsed/>
    <w:rsid w:val="00AF1D33"/>
    <w:rPr>
      <w:u w:val="dotted"/>
    </w:rPr>
  </w:style>
  <w:style w:type="character" w:styleId="Strong">
    <w:name w:val="Strong"/>
    <w:basedOn w:val="DefaultParagraphFont"/>
    <w:uiPriority w:val="89"/>
    <w:qFormat/>
    <w:rsid w:val="00AF1D33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AF1D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AF1D33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89"/>
    <w:qFormat/>
    <w:rsid w:val="00AF1D3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AF1D3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AF1D33"/>
    <w:pPr>
      <w:spacing w:after="160" w:line="259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AF1D33"/>
    <w:pPr>
      <w:spacing w:after="160" w:line="259" w:lineRule="auto"/>
    </w:pPr>
    <w:rPr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AF1D33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AF1D33"/>
    <w:pPr>
      <w:spacing w:after="160" w:line="259" w:lineRule="auto"/>
    </w:pPr>
    <w:rPr>
      <w:b/>
      <w:bCs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AF1D33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AF1D3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AF1D33"/>
    <w:pPr>
      <w:spacing w:after="160" w:line="259" w:lineRule="auto"/>
    </w:pPr>
    <w:rPr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89"/>
    <w:rsid w:val="00AF1D33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AF1D3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AF1D33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semiHidden/>
    <w:unhideWhenUsed/>
    <w:rsid w:val="00AF1D33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9"/>
    <w:qFormat/>
    <w:rsid w:val="00AF1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AF1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AF1D3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AF1D33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AF1D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AF1D3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AF1D3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AF1D3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AF1D3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AF1D3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AF1D3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AF1D3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AF1D33"/>
    <w:pPr>
      <w:outlineLvl w:val="9"/>
    </w:pPr>
  </w:style>
  <w:style w:type="character" w:styleId="UnresolvedMention">
    <w:name w:val="Unresolved Mention"/>
    <w:basedOn w:val="DefaultParagraphFont"/>
    <w:uiPriority w:val="89"/>
    <w:semiHidden/>
    <w:unhideWhenUsed/>
    <w:rsid w:val="00AF1D33"/>
    <w:rPr>
      <w:color w:val="605E5C"/>
      <w:shd w:val="clear" w:color="auto" w:fill="E1DFDD"/>
    </w:rPr>
  </w:style>
  <w:style w:type="paragraph" w:customStyle="1" w:styleId="BadPstyle">
    <w:name w:val="BadPstyle"/>
    <w:basedOn w:val="Normal"/>
    <w:uiPriority w:val="89"/>
    <w:qFormat/>
    <w:rsid w:val="00C35F23"/>
    <w:rPr>
      <w:u w:val="single"/>
    </w:rPr>
  </w:style>
  <w:style w:type="character" w:customStyle="1" w:styleId="badcstylebadc">
    <w:name w:val="badcstyle (badc)"/>
    <w:basedOn w:val="DefaultParagraphFont"/>
    <w:uiPriority w:val="1"/>
    <w:qFormat/>
    <w:rsid w:val="00C35F23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.retzer/Library/Containers/com.microsoft.Word/Data/Documents/RSuiteStyleTemplate/StyleTemplate_auto-generate/RSu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EDF106-48F1-B844-8B76-69F58D898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RSuite.dotx</Template>
  <TotalTime>40</TotalTime>
  <Pages>4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Publishers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Retzer</dc:creator>
  <cp:keywords/>
  <dc:description/>
  <cp:lastModifiedBy>Matthew Retzer</cp:lastModifiedBy>
  <cp:revision>18</cp:revision>
  <dcterms:created xsi:type="dcterms:W3CDTF">2022-05-17T19:32:00Z</dcterms:created>
  <dcterms:modified xsi:type="dcterms:W3CDTF">2022-05-18T15:02:00Z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6.4.4</vt:lpwstr>
  </property>
  <property fmtid="{D5CDD505-2E9C-101B-9397-08002B2CF9AE}" pid="3" name="Template">
    <vt:lpwstr>2</vt:lpwstr>
  </property>
</Properties>
</file>