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5576" w14:textId="77777777" w:rsidR="00850D0A" w:rsidRDefault="00850D0A">
      <w:r>
        <w:t>Attach an old template and use 2 para styles + 1 char style with matching style ids for enw template</w:t>
      </w:r>
    </w:p>
    <w:p w14:paraId="4B63FBEF" w14:textId="706E8AA1" w:rsidR="00E34346" w:rsidRDefault="00E34346">
      <w:r>
        <w:t>Make u pa clashing parastyle, style with it, ditto existin c clashing style</w:t>
      </w:r>
    </w:p>
    <w:p w14:paraId="3C796583" w14:textId="3F2A0DE6" w:rsidR="00850D0A" w:rsidRDefault="00850D0A">
      <w:r>
        <w:t>Attach a new template, use all of those styles again with new style version(s)</w:t>
      </w:r>
    </w:p>
    <w:p w14:paraId="18381DAC" w14:textId="718FC726" w:rsidR="00850D0A" w:rsidRDefault="00850D0A">
      <w:r>
        <w:t xml:space="preserve">Make up 2 styles with hortnames that will clash, 1 with one of the existing problem styles, 1 with some other new </w:t>
      </w:r>
      <w:r w:rsidR="00BA2DDD">
        <w:t xml:space="preserve">clashing </w:t>
      </w:r>
      <w:r>
        <w:t>style (I guess one should be a charstyle)</w:t>
      </w:r>
    </w:p>
    <w:p w14:paraId="3BD7031C" w14:textId="20DF5E9B" w:rsidR="00850D0A" w:rsidRDefault="00850D0A">
      <w:r>
        <w:t>Copy and paste contents into Endnotes</w:t>
      </w:r>
      <w:r w:rsidR="00093FA7">
        <w:rPr>
          <w:rStyle w:val="FootnoteReference"/>
        </w:rPr>
        <w:footnoteReference w:id="1"/>
      </w:r>
      <w:r w:rsidR="00093FA7">
        <w:rPr>
          <w:rStyle w:val="EndnoteReference"/>
        </w:rPr>
        <w:endnoteReference w:id="1"/>
      </w:r>
      <w:r>
        <w:t>, foornotes</w:t>
      </w:r>
      <w:r w:rsidR="009E6168">
        <w:rPr>
          <w:rStyle w:val="FootnoteReference"/>
        </w:rPr>
        <w:footnoteReference w:id="2"/>
      </w:r>
      <w:r>
        <w:t>.</w:t>
      </w:r>
    </w:p>
    <w:p w14:paraId="429F28C8" w14:textId="77777777" w:rsidR="00850D0A" w:rsidRDefault="007D4CCE" w:rsidP="006C654F">
      <w:pPr>
        <w:pStyle w:val="Dedicationded"/>
      </w:pPr>
      <w:r>
        <w:t>My (old) Dedication</w:t>
      </w:r>
    </w:p>
    <w:p w14:paraId="6EEC51CD" w14:textId="77777777" w:rsidR="007D4CCE" w:rsidRDefault="007D4CCE" w:rsidP="006C654F">
      <w:pPr>
        <w:pStyle w:val="Epigraph-verseepiv"/>
      </w:pPr>
      <w:r>
        <w:t>My old epigraph verse</w:t>
      </w:r>
    </w:p>
    <w:p w14:paraId="7B0B1ACF" w14:textId="45456D06" w:rsidR="007D4CCE" w:rsidRDefault="00BA2DDD" w:rsidP="00F4790B">
      <w:pPr>
        <w:pStyle w:val="DedicationdeD0"/>
      </w:pPr>
      <w:r>
        <w:t xml:space="preserve">My </w:t>
      </w:r>
      <w:r w:rsidR="00F4790B">
        <w:t>custom pre-existing compound clashing para style</w:t>
      </w:r>
      <w:r>
        <w:t xml:space="preserve"> Dedication</w:t>
      </w:r>
      <w:r w:rsidR="00F4790B">
        <w:t xml:space="preserve"> deD.</w:t>
      </w:r>
    </w:p>
    <w:p w14:paraId="6F2F8153" w14:textId="09BCE28C" w:rsidR="00F4790B" w:rsidRDefault="00F4790B" w:rsidP="00F4790B">
      <w:pPr>
        <w:pStyle w:val="headNotehdnT"/>
      </w:pPr>
      <w:r>
        <w:t xml:space="preserve">My custom pre-exsiting clashing para style headnote  hdnT </w:t>
      </w:r>
      <w:r w:rsidRPr="00F4790B">
        <w:rPr>
          <w:rStyle w:val="SMALLCAPSSC"/>
        </w:rPr>
        <w:t>with bad smallcaps too</w:t>
      </w:r>
      <w:r>
        <w:t xml:space="preserve">. </w:t>
      </w:r>
    </w:p>
    <w:p w14:paraId="3AD504C4" w14:textId="71D7AEC8" w:rsidR="00594DBA" w:rsidRDefault="00594DBA" w:rsidP="004F1A04">
      <w:pPr>
        <w:pStyle w:val="DedicationDed1"/>
      </w:pPr>
      <w:r>
        <w:t>My new Dedication</w:t>
      </w:r>
    </w:p>
    <w:p w14:paraId="7BD628C3" w14:textId="2B2EBB52" w:rsidR="00BA2DDD" w:rsidRDefault="00BA2DDD" w:rsidP="004F1A04">
      <w:pPr>
        <w:pStyle w:val="AddressAdd0"/>
      </w:pPr>
      <w:r>
        <w:t>My new Address</w:t>
      </w:r>
    </w:p>
    <w:p w14:paraId="7A287DB5" w14:textId="6079349B" w:rsidR="00BA2DDD" w:rsidRDefault="00BA2DDD" w:rsidP="004F1A04">
      <w:pPr>
        <w:pStyle w:val="Display1DISP10"/>
      </w:pPr>
      <w:r>
        <w:t xml:space="preserve">My post-existing </w:t>
      </w:r>
      <w:r w:rsidR="004F1A04">
        <w:t>custom</w:t>
      </w:r>
      <w:r w:rsidR="006F13A2">
        <w:t xml:space="preserve"> </w:t>
      </w:r>
      <w:r w:rsidR="004F1A04">
        <w:t>Display1 SISP1</w:t>
      </w:r>
      <w:r>
        <w:t xml:space="preserve">, clashing </w:t>
      </w:r>
      <w:r w:rsidRPr="004F1A04">
        <w:rPr>
          <w:rStyle w:val="CSTYLE1CS10"/>
        </w:rPr>
        <w:t>charstyle</w:t>
      </w:r>
    </w:p>
    <w:p w14:paraId="7410626B" w14:textId="359F37C9" w:rsidR="00850D0A" w:rsidRDefault="00BA2DDD" w:rsidP="002533EE">
      <w:pPr>
        <w:pStyle w:val="Captioncap1"/>
      </w:pPr>
      <w:r>
        <w:t xml:space="preserve">My post-existing </w:t>
      </w:r>
      <w:r>
        <w:t>clashing coumpound style</w:t>
      </w:r>
      <w:r w:rsidR="002533EE">
        <w:t xml:space="preserve"> Caption</w:t>
      </w:r>
    </w:p>
    <w:sectPr w:rsidR="00850D0A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EADF" w14:textId="77777777" w:rsidR="00B91E08" w:rsidRDefault="00B91E08" w:rsidP="00093FA7">
      <w:pPr>
        <w:spacing w:after="0" w:line="240" w:lineRule="auto"/>
      </w:pPr>
      <w:r>
        <w:separator/>
      </w:r>
    </w:p>
  </w:endnote>
  <w:endnote w:type="continuationSeparator" w:id="0">
    <w:p w14:paraId="6FB1BB0C" w14:textId="77777777" w:rsidR="00B91E08" w:rsidRDefault="00B91E08" w:rsidP="00093FA7">
      <w:pPr>
        <w:spacing w:after="0" w:line="240" w:lineRule="auto"/>
      </w:pPr>
      <w:r>
        <w:continuationSeparator/>
      </w:r>
    </w:p>
  </w:endnote>
  <w:endnote w:id="1">
    <w:p w14:paraId="0A4D4EFF" w14:textId="77777777" w:rsidR="00093FA7" w:rsidRDefault="00093FA7" w:rsidP="00093FA7">
      <w:pPr>
        <w:pStyle w:val="Dedicationded"/>
      </w:pPr>
      <w:r>
        <w:rPr>
          <w:rStyle w:val="EndnoteReference"/>
        </w:rPr>
        <w:endnoteRef/>
      </w:r>
      <w:r>
        <w:t xml:space="preserve"> </w:t>
      </w:r>
      <w:r>
        <w:t>My (old) Dedication</w:t>
      </w:r>
    </w:p>
    <w:p w14:paraId="52DC316D" w14:textId="77777777" w:rsidR="00093FA7" w:rsidRDefault="00093FA7" w:rsidP="00093FA7">
      <w:pPr>
        <w:pStyle w:val="Epigraph-verseepiv"/>
      </w:pPr>
      <w:r>
        <w:t>My old epigraph verse</w:t>
      </w:r>
    </w:p>
    <w:p w14:paraId="6461038E" w14:textId="77777777" w:rsidR="00093FA7" w:rsidRDefault="00093FA7" w:rsidP="00093FA7">
      <w:pPr>
        <w:pStyle w:val="DedicationdeD0"/>
      </w:pPr>
      <w:r>
        <w:t>My custom pre-existing compound clashing para style Dedication deD.</w:t>
      </w:r>
    </w:p>
    <w:p w14:paraId="78D23A12" w14:textId="77777777" w:rsidR="00093FA7" w:rsidRDefault="00093FA7" w:rsidP="00093FA7">
      <w:pPr>
        <w:pStyle w:val="headNotehdnT"/>
      </w:pPr>
      <w:r>
        <w:t xml:space="preserve">My custom pre-exsiting clashing para style headnote  hdnT </w:t>
      </w:r>
      <w:r w:rsidRPr="00F4790B">
        <w:rPr>
          <w:rStyle w:val="SMALLCAPSSC"/>
        </w:rPr>
        <w:t>with bad smallcaps too</w:t>
      </w:r>
      <w:r>
        <w:t xml:space="preserve">. </w:t>
      </w:r>
    </w:p>
    <w:p w14:paraId="340ABC6D" w14:textId="77777777" w:rsidR="00093FA7" w:rsidRDefault="00093FA7" w:rsidP="00093FA7">
      <w:pPr>
        <w:pStyle w:val="DedicationDed1"/>
      </w:pPr>
      <w:r>
        <w:t>My new Dedication</w:t>
      </w:r>
    </w:p>
    <w:p w14:paraId="1AEB6D0E" w14:textId="77777777" w:rsidR="00093FA7" w:rsidRDefault="00093FA7" w:rsidP="00093FA7">
      <w:pPr>
        <w:pStyle w:val="AddressAdd0"/>
      </w:pPr>
      <w:r>
        <w:t>My new Address</w:t>
      </w:r>
    </w:p>
    <w:p w14:paraId="54C36230" w14:textId="77777777" w:rsidR="00093FA7" w:rsidRDefault="00093FA7" w:rsidP="00093FA7">
      <w:pPr>
        <w:pStyle w:val="Display1DISP10"/>
      </w:pPr>
      <w:r>
        <w:t xml:space="preserve">My post-existing custom Display1 SISP1, clashing </w:t>
      </w:r>
      <w:r w:rsidRPr="004F1A04">
        <w:rPr>
          <w:rStyle w:val="CSTYLE1CS10"/>
        </w:rPr>
        <w:t>charstyle</w:t>
      </w:r>
    </w:p>
    <w:p w14:paraId="669ABCCD" w14:textId="77777777" w:rsidR="00093FA7" w:rsidRDefault="00093FA7" w:rsidP="00093FA7">
      <w:pPr>
        <w:pStyle w:val="Captioncap1"/>
      </w:pPr>
      <w:r>
        <w:t>My post-existing clashing coumpound style Caption</w:t>
      </w:r>
    </w:p>
    <w:p w14:paraId="34E9A080" w14:textId="1B8CF986" w:rsidR="00093FA7" w:rsidRDefault="00093FA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7B9F" w14:textId="77777777" w:rsidR="00B91E08" w:rsidRDefault="00B91E08" w:rsidP="00093FA7">
      <w:pPr>
        <w:spacing w:after="0" w:line="240" w:lineRule="auto"/>
      </w:pPr>
      <w:r>
        <w:separator/>
      </w:r>
    </w:p>
  </w:footnote>
  <w:footnote w:type="continuationSeparator" w:id="0">
    <w:p w14:paraId="15E472D7" w14:textId="77777777" w:rsidR="00B91E08" w:rsidRDefault="00B91E08" w:rsidP="00093FA7">
      <w:pPr>
        <w:spacing w:after="0" w:line="240" w:lineRule="auto"/>
      </w:pPr>
      <w:r>
        <w:continuationSeparator/>
      </w:r>
    </w:p>
  </w:footnote>
  <w:footnote w:id="1">
    <w:p w14:paraId="42C4E67D" w14:textId="4176D172" w:rsidR="00093FA7" w:rsidRDefault="00093FA7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</w:p>
  </w:footnote>
  <w:footnote w:id="2">
    <w:p w14:paraId="3250B455" w14:textId="77777777" w:rsidR="009E6168" w:rsidRDefault="009E6168" w:rsidP="009E6168">
      <w:pPr>
        <w:pStyle w:val="Dedicationded"/>
      </w:pPr>
      <w:r>
        <w:rPr>
          <w:rStyle w:val="FootnoteReference"/>
        </w:rPr>
        <w:footnoteRef/>
      </w:r>
      <w:r>
        <w:t xml:space="preserve"> </w:t>
      </w:r>
      <w:r>
        <w:t>My (old) Dedication</w:t>
      </w:r>
    </w:p>
    <w:p w14:paraId="5D23001C" w14:textId="77777777" w:rsidR="009E6168" w:rsidRDefault="009E6168" w:rsidP="009E6168">
      <w:pPr>
        <w:pStyle w:val="Epigraph-verseepiv"/>
      </w:pPr>
      <w:r>
        <w:t>My old epigraph verse</w:t>
      </w:r>
    </w:p>
    <w:p w14:paraId="22C82D35" w14:textId="77777777" w:rsidR="009E6168" w:rsidRDefault="009E6168" w:rsidP="009E6168">
      <w:pPr>
        <w:pStyle w:val="DedicationdeD0"/>
      </w:pPr>
      <w:r>
        <w:t>My custom pre-existing compound clashing para style Dedication deD.</w:t>
      </w:r>
    </w:p>
    <w:p w14:paraId="747B0778" w14:textId="77777777" w:rsidR="009E6168" w:rsidRDefault="009E6168" w:rsidP="009E6168">
      <w:pPr>
        <w:pStyle w:val="headNotehdnT"/>
      </w:pPr>
      <w:r>
        <w:t xml:space="preserve">My custom pre-exsiting clashing para style headnote  hdnT </w:t>
      </w:r>
      <w:r w:rsidRPr="00F4790B">
        <w:rPr>
          <w:rStyle w:val="SMALLCAPSSC"/>
        </w:rPr>
        <w:t>with bad smallcaps too</w:t>
      </w:r>
      <w:r>
        <w:t xml:space="preserve">. </w:t>
      </w:r>
    </w:p>
    <w:p w14:paraId="2EDA6FCB" w14:textId="77777777" w:rsidR="009E6168" w:rsidRDefault="009E6168" w:rsidP="009E6168">
      <w:pPr>
        <w:pStyle w:val="DedicationDed1"/>
      </w:pPr>
      <w:r>
        <w:t>My new Dedication</w:t>
      </w:r>
    </w:p>
    <w:p w14:paraId="0CFF997D" w14:textId="77777777" w:rsidR="009E6168" w:rsidRDefault="009E6168" w:rsidP="009E6168">
      <w:pPr>
        <w:pStyle w:val="AddressAdd0"/>
      </w:pPr>
      <w:r>
        <w:t>My new Address</w:t>
      </w:r>
    </w:p>
    <w:p w14:paraId="44B0029D" w14:textId="77777777" w:rsidR="009E6168" w:rsidRDefault="009E6168" w:rsidP="009E6168">
      <w:pPr>
        <w:pStyle w:val="Display1DISP10"/>
      </w:pPr>
      <w:r>
        <w:t xml:space="preserve">My post-existing custom Display1 SISP1, clashing </w:t>
      </w:r>
      <w:r w:rsidRPr="004F1A04">
        <w:rPr>
          <w:rStyle w:val="CSTYLE1CS10"/>
        </w:rPr>
        <w:t>charstyle</w:t>
      </w:r>
    </w:p>
    <w:p w14:paraId="2F610F56" w14:textId="77777777" w:rsidR="009E6168" w:rsidRDefault="009E6168" w:rsidP="009E6168">
      <w:pPr>
        <w:pStyle w:val="Captioncap1"/>
      </w:pPr>
      <w:r>
        <w:t>My post-existing clashing coumpound style Caption</w:t>
      </w:r>
    </w:p>
    <w:p w14:paraId="343D1ECD" w14:textId="73CA489D" w:rsidR="009E6168" w:rsidRDefault="009E6168">
      <w:pPr>
        <w:pStyle w:val="FootnoteText"/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C634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7E7DAF"/>
    <w:multiLevelType w:val="multilevel"/>
    <w:tmpl w:val="F6C22D18"/>
    <w:lvl w:ilvl="0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B420C"/>
    <w:multiLevelType w:val="multilevel"/>
    <w:tmpl w:val="608C556C"/>
    <w:lvl w:ilvl="0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907465"/>
    <w:multiLevelType w:val="hybridMultilevel"/>
    <w:tmpl w:val="F2CC3130"/>
    <w:lvl w:ilvl="0" w:tplc="52B2FFD4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660FD0"/>
    <w:multiLevelType w:val="hybridMultilevel"/>
    <w:tmpl w:val="92B83722"/>
    <w:lvl w:ilvl="0" w:tplc="E514F4A6">
      <w:start w:val="1"/>
      <w:numFmt w:val="bullet"/>
      <w:pStyle w:val="ChecklistSubentrycksl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B8F1439"/>
    <w:multiLevelType w:val="hybridMultilevel"/>
    <w:tmpl w:val="D1E62528"/>
    <w:lvl w:ilvl="0" w:tplc="B8CCEB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B45868"/>
    <w:multiLevelType w:val="hybridMultilevel"/>
    <w:tmpl w:val="A0EE4470"/>
    <w:lvl w:ilvl="0" w:tplc="F95CC7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CD76B7"/>
    <w:multiLevelType w:val="hybridMultilevel"/>
    <w:tmpl w:val="6E24F42C"/>
    <w:lvl w:ilvl="0" w:tplc="CABAED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C04BE"/>
    <w:multiLevelType w:val="hybridMultilevel"/>
    <w:tmpl w:val="881ADF92"/>
    <w:lvl w:ilvl="0" w:tplc="D55E0024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98D6EA64">
      <w:start w:val="1"/>
      <w:numFmt w:val="bullet"/>
      <w:pStyle w:val="ListBulletbl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2587BB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194E77BD"/>
    <w:multiLevelType w:val="multilevel"/>
    <w:tmpl w:val="48AEBE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E6D74E9"/>
    <w:multiLevelType w:val="multilevel"/>
    <w:tmpl w:val="7C8ED9C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3C502BA"/>
    <w:multiLevelType w:val="multilevel"/>
    <w:tmpl w:val="5A48EF1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B8842E5"/>
    <w:multiLevelType w:val="hybridMultilevel"/>
    <w:tmpl w:val="7568A8B4"/>
    <w:lvl w:ilvl="0" w:tplc="A476DB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E46913"/>
    <w:multiLevelType w:val="hybridMultilevel"/>
    <w:tmpl w:val="B7886686"/>
    <w:lvl w:ilvl="0" w:tplc="46BC0594">
      <w:start w:val="1"/>
      <w:numFmt w:val="bullet"/>
      <w:pStyle w:val="SidebarListBulletsbbl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304E56BD"/>
    <w:multiLevelType w:val="hybridMultilevel"/>
    <w:tmpl w:val="7C8ED9C8"/>
    <w:lvl w:ilvl="0" w:tplc="B694CBA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1653729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8F24D66"/>
    <w:multiLevelType w:val="hybridMultilevel"/>
    <w:tmpl w:val="991AF554"/>
    <w:lvl w:ilvl="0" w:tplc="270A1F2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DD01743"/>
    <w:multiLevelType w:val="hybridMultilevel"/>
    <w:tmpl w:val="DF462FAE"/>
    <w:lvl w:ilvl="0" w:tplc="973C54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9DD68EE"/>
    <w:multiLevelType w:val="hybridMultilevel"/>
    <w:tmpl w:val="5F40A2D2"/>
    <w:lvl w:ilvl="0" w:tplc="B6127622">
      <w:start w:val="1"/>
      <w:numFmt w:val="bullet"/>
      <w:pStyle w:val="BulletedParagraphsbp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59D9167C"/>
    <w:multiLevelType w:val="hybridMultilevel"/>
    <w:tmpl w:val="5EB6FA98"/>
    <w:lvl w:ilvl="0" w:tplc="E61A1BDE">
      <w:start w:val="1"/>
      <w:numFmt w:val="bullet"/>
      <w:pStyle w:val="Checklistck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5B6A88A8">
      <w:start w:val="1"/>
      <w:numFmt w:val="bullet"/>
      <w:pStyle w:val="Checklistck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719CF"/>
    <w:multiLevelType w:val="hybridMultilevel"/>
    <w:tmpl w:val="7D7ECF7C"/>
    <w:lvl w:ilvl="0" w:tplc="6D8278F2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E75B05"/>
    <w:multiLevelType w:val="hybridMultilevel"/>
    <w:tmpl w:val="FF9C8AA0"/>
    <w:lvl w:ilvl="0" w:tplc="9EBE7A1A">
      <w:start w:val="1"/>
      <w:numFmt w:val="bullet"/>
      <w:pStyle w:val="BoxListBulletb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EC1B92"/>
    <w:multiLevelType w:val="hybridMultilevel"/>
    <w:tmpl w:val="0C544B40"/>
    <w:lvl w:ilvl="0" w:tplc="5E58C0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A4C1D"/>
    <w:multiLevelType w:val="hybridMultilevel"/>
    <w:tmpl w:val="D4182682"/>
    <w:lvl w:ilvl="0" w:tplc="B54219DE">
      <w:start w:val="1"/>
      <w:numFmt w:val="bullet"/>
      <w:pStyle w:val="ListBulletSubentrybs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69A06494"/>
    <w:multiLevelType w:val="hybridMultilevel"/>
    <w:tmpl w:val="48707D08"/>
    <w:lvl w:ilvl="0" w:tplc="065C6124">
      <w:start w:val="1"/>
      <w:numFmt w:val="bullet"/>
      <w:pStyle w:val="Extract-BulletListextbl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3" w15:restartNumberingAfterBreak="0">
    <w:nsid w:val="6AF45B03"/>
    <w:multiLevelType w:val="hybridMultilevel"/>
    <w:tmpl w:val="DFD8E346"/>
    <w:lvl w:ilvl="0" w:tplc="6F6288D2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6B641F27"/>
    <w:multiLevelType w:val="hybridMultilevel"/>
    <w:tmpl w:val="0200F46C"/>
    <w:lvl w:ilvl="0" w:tplc="9F1693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36C54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E6453ED"/>
    <w:multiLevelType w:val="hybridMultilevel"/>
    <w:tmpl w:val="930A6442"/>
    <w:lvl w:ilvl="0" w:tplc="96E2F8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F80193"/>
    <w:multiLevelType w:val="hybridMultilevel"/>
    <w:tmpl w:val="A066D122"/>
    <w:lvl w:ilvl="0" w:tplc="9DD0B42A">
      <w:start w:val="1"/>
      <w:numFmt w:val="bullet"/>
      <w:pStyle w:val="AppendixListBulletap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26"/>
  </w:num>
  <w:num w:numId="5">
    <w:abstractNumId w:val="17"/>
  </w:num>
  <w:num w:numId="6">
    <w:abstractNumId w:val="44"/>
  </w:num>
  <w:num w:numId="7">
    <w:abstractNumId w:val="16"/>
  </w:num>
  <w:num w:numId="8">
    <w:abstractNumId w:val="39"/>
  </w:num>
  <w:num w:numId="9">
    <w:abstractNumId w:val="43"/>
  </w:num>
  <w:num w:numId="10">
    <w:abstractNumId w:val="13"/>
  </w:num>
  <w:num w:numId="11">
    <w:abstractNumId w:val="28"/>
  </w:num>
  <w:num w:numId="12">
    <w:abstractNumId w:val="47"/>
  </w:num>
  <w:num w:numId="13">
    <w:abstractNumId w:val="36"/>
  </w:num>
  <w:num w:numId="14">
    <w:abstractNumId w:val="19"/>
  </w:num>
  <w:num w:numId="15">
    <w:abstractNumId w:val="20"/>
  </w:num>
  <w:num w:numId="16">
    <w:abstractNumId w:val="38"/>
  </w:num>
  <w:num w:numId="17">
    <w:abstractNumId w:val="46"/>
  </w:num>
  <w:num w:numId="18">
    <w:abstractNumId w:val="12"/>
  </w:num>
  <w:num w:numId="19">
    <w:abstractNumId w:val="40"/>
  </w:num>
  <w:num w:numId="20">
    <w:abstractNumId w:val="23"/>
  </w:num>
  <w:num w:numId="21">
    <w:abstractNumId w:val="11"/>
  </w:num>
  <w:num w:numId="22">
    <w:abstractNumId w:val="15"/>
  </w:num>
  <w:num w:numId="23">
    <w:abstractNumId w:val="35"/>
  </w:num>
  <w:num w:numId="24">
    <w:abstractNumId w:val="21"/>
  </w:num>
  <w:num w:numId="25">
    <w:abstractNumId w:val="22"/>
  </w:num>
  <w:num w:numId="26">
    <w:abstractNumId w:val="25"/>
  </w:num>
  <w:num w:numId="27">
    <w:abstractNumId w:val="42"/>
  </w:num>
  <w:num w:numId="28">
    <w:abstractNumId w:val="2"/>
  </w:num>
  <w:num w:numId="29">
    <w:abstractNumId w:val="1"/>
  </w:num>
  <w:num w:numId="30">
    <w:abstractNumId w:val="3"/>
  </w:num>
  <w:num w:numId="31">
    <w:abstractNumId w:val="9"/>
  </w:num>
  <w:num w:numId="32">
    <w:abstractNumId w:val="4"/>
  </w:num>
  <w:num w:numId="33">
    <w:abstractNumId w:val="7"/>
  </w:num>
  <w:num w:numId="34">
    <w:abstractNumId w:val="6"/>
  </w:num>
  <w:num w:numId="35">
    <w:abstractNumId w:val="5"/>
  </w:num>
  <w:num w:numId="36">
    <w:abstractNumId w:val="10"/>
  </w:num>
  <w:num w:numId="37">
    <w:abstractNumId w:val="8"/>
  </w:num>
  <w:num w:numId="38">
    <w:abstractNumId w:val="37"/>
  </w:num>
  <w:num w:numId="39">
    <w:abstractNumId w:val="45"/>
  </w:num>
  <w:num w:numId="40">
    <w:abstractNumId w:val="27"/>
  </w:num>
  <w:num w:numId="41">
    <w:abstractNumId w:val="0"/>
  </w:num>
  <w:num w:numId="42">
    <w:abstractNumId w:val="48"/>
  </w:num>
  <w:num w:numId="43">
    <w:abstractNumId w:val="49"/>
  </w:num>
  <w:num w:numId="44">
    <w:abstractNumId w:val="29"/>
  </w:num>
  <w:num w:numId="45">
    <w:abstractNumId w:val="34"/>
  </w:num>
  <w:num w:numId="46">
    <w:abstractNumId w:val="33"/>
  </w:num>
  <w:num w:numId="47">
    <w:abstractNumId w:val="14"/>
  </w:num>
  <w:num w:numId="48">
    <w:abstractNumId w:val="32"/>
  </w:num>
  <w:num w:numId="49">
    <w:abstractNumId w:val="31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0A"/>
    <w:rsid w:val="00093FA7"/>
    <w:rsid w:val="001C2494"/>
    <w:rsid w:val="002533EE"/>
    <w:rsid w:val="002F5406"/>
    <w:rsid w:val="004F1A04"/>
    <w:rsid w:val="00594DBA"/>
    <w:rsid w:val="006C654F"/>
    <w:rsid w:val="006F13A2"/>
    <w:rsid w:val="0074189F"/>
    <w:rsid w:val="007D4CCE"/>
    <w:rsid w:val="00850D0A"/>
    <w:rsid w:val="009E6168"/>
    <w:rsid w:val="00B91E08"/>
    <w:rsid w:val="00BA2DDD"/>
    <w:rsid w:val="00CF339B"/>
    <w:rsid w:val="00D11020"/>
    <w:rsid w:val="00D473AF"/>
    <w:rsid w:val="00E34346"/>
    <w:rsid w:val="00F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1664F"/>
  <w15:chartTrackingRefBased/>
  <w15:docId w15:val="{041348B6-AC2A-2F48-B52C-95D7E32F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4F1A0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4F1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4F1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4F1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4F1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unhideWhenUsed/>
    <w:qFormat/>
    <w:rsid w:val="004F1A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4F1A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4F1A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4F1A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4F1A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4F1A0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1A04"/>
  </w:style>
  <w:style w:type="character" w:customStyle="1" w:styleId="Heading1Char">
    <w:name w:val="Heading 1 Char"/>
    <w:basedOn w:val="DefaultParagraphFont"/>
    <w:link w:val="Heading1"/>
    <w:uiPriority w:val="89"/>
    <w:rsid w:val="004F1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4F1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4F1A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4F1A0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rsid w:val="004F1A0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4F1A0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4F1A0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4F1A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4F1A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89"/>
    <w:semiHidden/>
    <w:unhideWhenUsed/>
    <w:rsid w:val="004F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4F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4F1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4F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4F1A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89"/>
    <w:semiHidden/>
    <w:unhideWhenUsed/>
    <w:rsid w:val="004F1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4F1A04"/>
    <w:rPr>
      <w:rFonts w:ascii="Segoe UI" w:hAnsi="Segoe UI" w:cs="Segoe UI"/>
      <w:sz w:val="18"/>
      <w:szCs w:val="18"/>
    </w:rPr>
  </w:style>
  <w:style w:type="paragraph" w:customStyle="1" w:styleId="FrontSalesTitlefst">
    <w:name w:val="Front Sales Title (fst)"/>
    <w:basedOn w:val="Normal"/>
    <w:next w:val="FrontSalesTextNoIndentfstx1"/>
    <w:rsid w:val="00BA2DDD"/>
    <w:pPr>
      <w:pBdr>
        <w:left w:val="dotted" w:sz="48" w:space="4" w:color="FF6666"/>
      </w:pBdr>
      <w:tabs>
        <w:tab w:val="left" w:pos="1888"/>
        <w:tab w:val="center" w:pos="4320"/>
      </w:tabs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FrontSalesSubtitlefsst">
    <w:name w:val="Front Sales Subtitle (fsst)"/>
    <w:basedOn w:val="Normal"/>
    <w:next w:val="FrontSalesTextNoIndentfstx1"/>
    <w:rsid w:val="00BA2DDD"/>
    <w:pPr>
      <w:pBdr>
        <w:left w:val="doubleWave" w:sz="6" w:space="4" w:color="FF6666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FrontSalesTextfstx">
    <w:name w:val="Front Sales Text (fstx)"/>
    <w:basedOn w:val="Normal"/>
    <w:rsid w:val="00BA2DDD"/>
    <w:pPr>
      <w:pBdr>
        <w:left w:val="thinThickLargeGap" w:sz="36" w:space="4" w:color="FF6666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rontSalesTextNoIndentfstx1">
    <w:name w:val="Front Sales Text NoIndent (fstx1)"/>
    <w:basedOn w:val="Normal"/>
    <w:next w:val="FrontSalesTextfstx"/>
    <w:rsid w:val="00BA2DDD"/>
    <w:pPr>
      <w:pBdr>
        <w:left w:val="thickThinLargeGap" w:sz="36" w:space="4" w:color="FF6666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FrontSalesQuoteHeadfsqh">
    <w:name w:val="Front Sales Quote Head (fsqh)"/>
    <w:basedOn w:val="Normal"/>
    <w:next w:val="FrontSalesQuoteNoIndentfsq1"/>
    <w:rsid w:val="00BA2DDD"/>
    <w:pPr>
      <w:pBdr>
        <w:left w:val="triple" w:sz="12" w:space="4" w:color="FF6666"/>
      </w:pBdr>
      <w:spacing w:before="360" w:line="480" w:lineRule="auto"/>
      <w:jc w:val="center"/>
    </w:pPr>
    <w:rPr>
      <w:rFonts w:ascii="Arial Black" w:hAnsi="Arial Black"/>
    </w:rPr>
  </w:style>
  <w:style w:type="paragraph" w:customStyle="1" w:styleId="FrontSalesQuotefsq">
    <w:name w:val="Front Sales Quote (fsq)"/>
    <w:basedOn w:val="Normal"/>
    <w:rsid w:val="00BA2DDD"/>
    <w:pPr>
      <w:pBdr>
        <w:left w:val="wave" w:sz="12" w:space="4" w:color="FF6666"/>
      </w:pBdr>
      <w:spacing w:line="480" w:lineRule="auto"/>
      <w:ind w:firstLine="720"/>
    </w:pPr>
    <w:rPr>
      <w:rFonts w:ascii="Arial" w:hAnsi="Arial" w:cs="Arial"/>
    </w:rPr>
  </w:style>
  <w:style w:type="paragraph" w:customStyle="1" w:styleId="FrontSalesQuoteNoIndentfsq1">
    <w:name w:val="Front Sales Quote NoIndent (fsq1)"/>
    <w:rsid w:val="00BA2DDD"/>
    <w:pPr>
      <w:widowControl w:val="0"/>
      <w:pBdr>
        <w:left w:val="single" w:sz="48" w:space="4" w:color="FF6666"/>
      </w:pBdr>
      <w:spacing w:line="480" w:lineRule="auto"/>
    </w:pPr>
    <w:rPr>
      <w:rFonts w:ascii="Arial" w:eastAsiaTheme="minorEastAsia" w:hAnsi="Arial" w:cs="Arial"/>
      <w:sz w:val="22"/>
    </w:rPr>
  </w:style>
  <w:style w:type="paragraph" w:customStyle="1" w:styleId="FrontSalesQuoteSourcefsqs">
    <w:name w:val="Front Sales Quote Source (fsqs)"/>
    <w:basedOn w:val="Normal"/>
    <w:next w:val="FrontSalesTextfstx"/>
    <w:rsid w:val="00BA2DDD"/>
    <w:pPr>
      <w:pBdr>
        <w:left w:val="double" w:sz="18" w:space="4" w:color="FF6666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AdCardMainHeadacmh">
    <w:name w:val="Ad Card Main Head (acmh)"/>
    <w:basedOn w:val="Normal"/>
    <w:next w:val="AdCardListofTitlesacl"/>
    <w:rsid w:val="00BA2DDD"/>
    <w:pPr>
      <w:pBdr>
        <w:left w:val="double" w:sz="18" w:space="4" w:color="CC66FF"/>
      </w:pBdr>
      <w:spacing w:line="480" w:lineRule="auto"/>
      <w:jc w:val="center"/>
    </w:pPr>
    <w:rPr>
      <w:rFonts w:ascii="Arial Black" w:hAnsi="Arial Black"/>
      <w:sz w:val="32"/>
      <w:szCs w:val="32"/>
    </w:rPr>
  </w:style>
  <w:style w:type="paragraph" w:customStyle="1" w:styleId="AdCardSubheadacsh">
    <w:name w:val="Ad Card Subhead (acsh)"/>
    <w:basedOn w:val="Normal"/>
    <w:next w:val="AdCardListofTitlesacl"/>
    <w:rsid w:val="00BA2DDD"/>
    <w:pPr>
      <w:pBdr>
        <w:left w:val="dotted" w:sz="48" w:space="4" w:color="CC66FF"/>
      </w:pBdr>
      <w:spacing w:line="480" w:lineRule="auto"/>
      <w:jc w:val="center"/>
    </w:pPr>
    <w:rPr>
      <w:rFonts w:ascii="Arial" w:hAnsi="Arial" w:cs="Arial"/>
      <w:sz w:val="28"/>
      <w:szCs w:val="28"/>
    </w:rPr>
  </w:style>
  <w:style w:type="paragraph" w:customStyle="1" w:styleId="AdCardListofTitlesacl">
    <w:name w:val="Ad Card List of Titles (acl)"/>
    <w:basedOn w:val="Normal"/>
    <w:rsid w:val="00BA2DDD"/>
    <w:pPr>
      <w:pBdr>
        <w:left w:val="single" w:sz="48" w:space="4" w:color="CC66FF"/>
      </w:pBdr>
      <w:spacing w:before="480"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HalftitleBookTitlehtit">
    <w:name w:val="Halftitle Book Title (htit)"/>
    <w:basedOn w:val="Normal"/>
    <w:next w:val="TitlepageBookTitletit"/>
    <w:rsid w:val="00BA2DDD"/>
    <w:pPr>
      <w:pBdr>
        <w:left w:val="single" w:sz="48" w:space="4" w:color="CCFF66"/>
      </w:pBdr>
      <w:spacing w:before="1440"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TitlepageBookTitletit">
    <w:name w:val="Titlepage Book Title (tit)"/>
    <w:basedOn w:val="Normal"/>
    <w:next w:val="TitlepageBookSubtitlestit"/>
    <w:rsid w:val="00BA2DDD"/>
    <w:pPr>
      <w:pBdr>
        <w:left w:val="double" w:sz="18" w:space="4" w:color="CCFF66"/>
      </w:pBdr>
      <w:spacing w:before="1440" w:after="480" w:line="480" w:lineRule="auto"/>
      <w:jc w:val="center"/>
    </w:pPr>
    <w:rPr>
      <w:rFonts w:ascii="Arial Black" w:hAnsi="Arial Black"/>
      <w:sz w:val="48"/>
      <w:szCs w:val="36"/>
    </w:rPr>
  </w:style>
  <w:style w:type="paragraph" w:customStyle="1" w:styleId="TitlepageBookSubtitlestit">
    <w:name w:val="Titlepage Book Subtitle (stit)"/>
    <w:basedOn w:val="Normal"/>
    <w:rsid w:val="00BA2DDD"/>
    <w:pPr>
      <w:pBdr>
        <w:left w:val="single" w:sz="18" w:space="4" w:color="CCFF66"/>
      </w:pBdr>
      <w:spacing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TitlepageAuthorNameau">
    <w:name w:val="Titlepage Author Name (au)"/>
    <w:basedOn w:val="Normal"/>
    <w:rsid w:val="00BA2DDD"/>
    <w:pPr>
      <w:pBdr>
        <w:left w:val="dotted" w:sz="48" w:space="4" w:color="CCFF66"/>
      </w:pBdr>
      <w:spacing w:before="480"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ContributorNamecon">
    <w:name w:val="Titlepage Contributor Name (con)"/>
    <w:basedOn w:val="Normal"/>
    <w:rsid w:val="00BA2DDD"/>
    <w:pPr>
      <w:pBdr>
        <w:left w:val="wav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TranslatorNametran">
    <w:name w:val="Titlepage Translator Name (tran)"/>
    <w:basedOn w:val="Normal"/>
    <w:rsid w:val="00BA2DDD"/>
    <w:pPr>
      <w:pBdr>
        <w:left w:val="doubleWav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SeriesTitleser">
    <w:name w:val="Titlepage Series Title (ser)"/>
    <w:basedOn w:val="Normal"/>
    <w:rsid w:val="00BA2DDD"/>
    <w:pPr>
      <w:pBdr>
        <w:left w:val="double" w:sz="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ReadingLinerl">
    <w:name w:val="Titlepage Reading Line (rl)"/>
    <w:basedOn w:val="Normal"/>
    <w:rsid w:val="00BA2DDD"/>
    <w:pPr>
      <w:pBdr>
        <w:left w:val="dashSmallGap" w:sz="18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ImprintLineimp">
    <w:name w:val="Titlepage Imprint Line (imp)"/>
    <w:basedOn w:val="Normal"/>
    <w:rsid w:val="00BA2DDD"/>
    <w:pPr>
      <w:pBdr>
        <w:left w:val="triple" w:sz="12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TitlepagePublisherNamepub">
    <w:name w:val="Titlepage Publisher Name (pub)"/>
    <w:basedOn w:val="Normal"/>
    <w:next w:val="TitlepageCitiescit"/>
    <w:rsid w:val="00BA2DDD"/>
    <w:pPr>
      <w:pBdr>
        <w:left w:val="thinThickLargeGap" w:sz="36" w:space="4" w:color="CCFF66"/>
      </w:pBdr>
      <w:spacing w:after="0" w:line="48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itlepageCitiescit">
    <w:name w:val="Titlepage Cities (cit)"/>
    <w:basedOn w:val="Normal"/>
    <w:rsid w:val="00BA2DDD"/>
    <w:pPr>
      <w:pBdr>
        <w:left w:val="thickThinLargeGap" w:sz="36" w:space="4" w:color="CCFF66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CopyrightTextsinglespacecrtx">
    <w:name w:val="Copyright Text single space (crtx)"/>
    <w:basedOn w:val="Normal"/>
    <w:rsid w:val="00BA2DDD"/>
    <w:pPr>
      <w:pBdr>
        <w:left w:val="single" w:sz="48" w:space="4" w:color="FFCC66"/>
      </w:pBdr>
      <w:spacing w:after="0"/>
    </w:pPr>
    <w:rPr>
      <w:rFonts w:ascii="Times New Roman" w:hAnsi="Times New Roman"/>
      <w:sz w:val="20"/>
    </w:rPr>
  </w:style>
  <w:style w:type="paragraph" w:customStyle="1" w:styleId="Dedicationded">
    <w:name w:val="Dedication (ded)"/>
    <w:basedOn w:val="Normal"/>
    <w:rsid w:val="00BA2DDD"/>
    <w:pPr>
      <w:pBdr>
        <w:left w:val="single" w:sz="48" w:space="31" w:color="6666FF"/>
      </w:pBdr>
      <w:spacing w:after="0" w:line="480" w:lineRule="auto"/>
      <w:ind w:left="540" w:right="547"/>
    </w:pPr>
    <w:rPr>
      <w:rFonts w:ascii="Times New Roman" w:hAnsi="Times New Roman"/>
    </w:rPr>
  </w:style>
  <w:style w:type="paragraph" w:customStyle="1" w:styleId="DedicationAuthordedau">
    <w:name w:val="Dedication Author (dedau)"/>
    <w:basedOn w:val="Normal"/>
    <w:rsid w:val="00BA2DDD"/>
    <w:pPr>
      <w:pBdr>
        <w:left w:val="double" w:sz="18" w:space="31" w:color="6666FF"/>
      </w:pBdr>
      <w:spacing w:after="0" w:line="480" w:lineRule="auto"/>
      <w:ind w:left="540" w:right="547"/>
      <w:jc w:val="right"/>
    </w:pPr>
    <w:rPr>
      <w:rFonts w:ascii="Times New Roman" w:hAnsi="Times New Roman"/>
    </w:rPr>
  </w:style>
  <w:style w:type="paragraph" w:customStyle="1" w:styleId="Epigraph-non-verseepi">
    <w:name w:val="Epigraph - non-verse (epi)"/>
    <w:basedOn w:val="Normal"/>
    <w:rsid w:val="00BA2DDD"/>
    <w:pPr>
      <w:pBdr>
        <w:left w:val="single" w:sz="48" w:space="31" w:color="FF6FCF"/>
      </w:pBdr>
      <w:spacing w:before="240" w:after="240" w:line="360" w:lineRule="auto"/>
      <w:ind w:left="547" w:right="547"/>
    </w:pPr>
    <w:rPr>
      <w:rFonts w:ascii="Arial" w:hAnsi="Arial" w:cs="Arial"/>
    </w:rPr>
  </w:style>
  <w:style w:type="paragraph" w:customStyle="1" w:styleId="Epigraph-verseepiv">
    <w:name w:val="Epigraph - verse (epiv)"/>
    <w:basedOn w:val="Normal"/>
    <w:rsid w:val="00BA2DDD"/>
    <w:pPr>
      <w:pBdr>
        <w:left w:val="double" w:sz="18" w:space="31" w:color="FF6FCF"/>
      </w:pBdr>
      <w:tabs>
        <w:tab w:val="left" w:pos="2160"/>
      </w:tabs>
      <w:spacing w:line="480" w:lineRule="auto"/>
      <w:ind w:left="907" w:right="547" w:hanging="360"/>
      <w:contextualSpacing/>
    </w:pPr>
    <w:rPr>
      <w:rFonts w:ascii="Arial" w:hAnsi="Arial" w:cs="Arial"/>
    </w:rPr>
  </w:style>
  <w:style w:type="paragraph" w:customStyle="1" w:styleId="EpigraphSourceeps">
    <w:name w:val="Epigraph Source (eps)"/>
    <w:basedOn w:val="Normal"/>
    <w:rsid w:val="00BA2DDD"/>
    <w:pPr>
      <w:pBdr>
        <w:left w:val="dotted" w:sz="48" w:space="31" w:color="FF99CC"/>
      </w:pBdr>
      <w:spacing w:after="0" w:line="480" w:lineRule="auto"/>
      <w:ind w:left="540" w:right="540"/>
      <w:jc w:val="right"/>
    </w:pPr>
    <w:rPr>
      <w:rFonts w:ascii="Times New Roman" w:hAnsi="Times New Roman"/>
      <w:sz w:val="24"/>
    </w:rPr>
  </w:style>
  <w:style w:type="paragraph" w:customStyle="1" w:styleId="TOCFrontmatterHeadcfmh">
    <w:name w:val="TOC Frontmatter Head (cfmh)"/>
    <w:basedOn w:val="Normal"/>
    <w:rsid w:val="00BA2DDD"/>
    <w:pPr>
      <w:pBdr>
        <w:left w:val="wave" w:sz="12" w:space="4" w:color="66FFFF"/>
      </w:pBdr>
      <w:spacing w:after="0" w:line="360" w:lineRule="auto"/>
    </w:pPr>
    <w:rPr>
      <w:rFonts w:ascii="Times New Roman" w:hAnsi="Times New Roman"/>
      <w:sz w:val="24"/>
    </w:rPr>
  </w:style>
  <w:style w:type="paragraph" w:customStyle="1" w:styleId="TOCPartNumbercpn">
    <w:name w:val="TOC Part Number  (cpn)"/>
    <w:basedOn w:val="Normal"/>
    <w:rsid w:val="00BA2DDD"/>
    <w:pPr>
      <w:pBdr>
        <w:left w:val="dotted" w:sz="48" w:space="4" w:color="66FFFF"/>
      </w:pBdr>
      <w:spacing w:before="240" w:line="360" w:lineRule="auto"/>
      <w:contextualSpacing/>
    </w:pPr>
    <w:rPr>
      <w:rFonts w:ascii="Arial Black" w:hAnsi="Arial Black"/>
      <w:bCs/>
      <w:sz w:val="32"/>
      <w:szCs w:val="32"/>
    </w:rPr>
  </w:style>
  <w:style w:type="paragraph" w:customStyle="1" w:styleId="TOCPartTitlecpt">
    <w:name w:val="TOC Part Title (cpt)"/>
    <w:basedOn w:val="Normal"/>
    <w:rsid w:val="00BA2DDD"/>
    <w:pPr>
      <w:pBdr>
        <w:left w:val="triple" w:sz="12" w:space="4" w:color="66FFFF"/>
      </w:pBdr>
      <w:spacing w:after="240" w:line="360" w:lineRule="auto"/>
      <w:contextualSpacing/>
    </w:pPr>
    <w:rPr>
      <w:rFonts w:ascii="Arial Narrow" w:hAnsi="Arial Narrow"/>
      <w:sz w:val="28"/>
      <w:szCs w:val="28"/>
    </w:rPr>
  </w:style>
  <w:style w:type="paragraph" w:customStyle="1" w:styleId="TOCChapterNumberccn">
    <w:name w:val="TOC Chapter Number (ccn)"/>
    <w:basedOn w:val="Normal"/>
    <w:rsid w:val="00BA2DDD"/>
    <w:pPr>
      <w:pBdr>
        <w:left w:val="single" w:sz="48" w:space="4" w:color="66FFFF"/>
      </w:pBdr>
      <w:spacing w:before="240" w:line="360" w:lineRule="auto"/>
      <w:contextualSpacing/>
    </w:pPr>
    <w:rPr>
      <w:rFonts w:ascii="Arial Black" w:hAnsi="Arial Black"/>
      <w:sz w:val="28"/>
      <w:szCs w:val="28"/>
    </w:rPr>
  </w:style>
  <w:style w:type="paragraph" w:customStyle="1" w:styleId="TOCChapterTitlecct">
    <w:name w:val="TOC Chapter Title (cct)"/>
    <w:basedOn w:val="Normal"/>
    <w:rsid w:val="00BA2DDD"/>
    <w:pPr>
      <w:pBdr>
        <w:left w:val="double" w:sz="18" w:space="4" w:color="66FFFF"/>
      </w:pBdr>
      <w:spacing w:line="360" w:lineRule="auto"/>
      <w:contextualSpacing/>
    </w:pPr>
    <w:rPr>
      <w:rFonts w:ascii="Arial" w:hAnsi="Arial" w:cs="Arial"/>
    </w:rPr>
  </w:style>
  <w:style w:type="paragraph" w:customStyle="1" w:styleId="TOCLevel-1ChapterHeadch1">
    <w:name w:val="TOC Level-1 Chapter Head (ch1)"/>
    <w:basedOn w:val="Normal"/>
    <w:rsid w:val="00BA2DDD"/>
    <w:pPr>
      <w:pBdr>
        <w:left w:val="thickThinLargeGap" w:sz="36" w:space="31" w:color="66FFFF"/>
      </w:pBdr>
      <w:spacing w:after="0" w:line="360" w:lineRule="auto"/>
      <w:ind w:left="540"/>
      <w:contextualSpacing/>
    </w:pPr>
    <w:rPr>
      <w:rFonts w:ascii="Times New Roman" w:hAnsi="Times New Roman"/>
      <w:sz w:val="20"/>
    </w:rPr>
  </w:style>
  <w:style w:type="paragraph" w:customStyle="1" w:styleId="TOCBackmatterHeadcbmh">
    <w:name w:val="TOC Backmatter Head (cbmh)"/>
    <w:basedOn w:val="Normal"/>
    <w:rsid w:val="00BA2DDD"/>
    <w:pPr>
      <w:pBdr>
        <w:left w:val="doubleWave" w:sz="6" w:space="4" w:color="66FFFF"/>
      </w:pBdr>
      <w:spacing w:before="240" w:after="0" w:line="360" w:lineRule="auto"/>
    </w:pPr>
    <w:rPr>
      <w:rFonts w:ascii="Times New Roman" w:hAnsi="Times New Roman"/>
      <w:sz w:val="24"/>
    </w:rPr>
  </w:style>
  <w:style w:type="paragraph" w:customStyle="1" w:styleId="FMHeadfmh">
    <w:name w:val="FM Head (fmh)"/>
    <w:basedOn w:val="Normal"/>
    <w:next w:val="FMTextNo-Indentfmtx1"/>
    <w:rsid w:val="00BA2DDD"/>
    <w:pPr>
      <w:pBdr>
        <w:left w:val="dotted" w:sz="48" w:space="4" w:color="66FFCC"/>
      </w:pBdr>
      <w:spacing w:before="720"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FMSubheadfmsh">
    <w:name w:val="FM Subhead (fmsh)"/>
    <w:basedOn w:val="Normal"/>
    <w:next w:val="FMTextNo-Indentfmtx1"/>
    <w:rsid w:val="00BA2DDD"/>
    <w:pPr>
      <w:pBdr>
        <w:left w:val="wave" w:sz="12" w:space="4" w:color="66FFCC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FMAuthorNamefmau">
    <w:name w:val="FM Author Name (fmau)"/>
    <w:basedOn w:val="Normal"/>
    <w:rsid w:val="00BA2DDD"/>
    <w:pPr>
      <w:pBdr>
        <w:left w:val="doubleWave" w:sz="6" w:space="4" w:color="66FFCC"/>
      </w:pBdr>
      <w:spacing w:after="0" w:line="480" w:lineRule="auto"/>
      <w:jc w:val="center"/>
    </w:pPr>
    <w:rPr>
      <w:rFonts w:ascii="Times New Roman" w:hAnsi="Times New Roman"/>
      <w:sz w:val="24"/>
    </w:rPr>
  </w:style>
  <w:style w:type="paragraph" w:customStyle="1" w:styleId="FMEpigraph-non-versefmepi">
    <w:name w:val="FM Epigraph - non-verse (fmepi)"/>
    <w:rsid w:val="00BA2DDD"/>
    <w:pPr>
      <w:widowControl w:val="0"/>
      <w:pBdr>
        <w:left w:val="single" w:sz="18" w:space="31" w:color="66FFCC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FMEpigraph-versefmepiv">
    <w:name w:val="FM Epigraph - verse (fmepiv)"/>
    <w:rsid w:val="00BA2DDD"/>
    <w:pPr>
      <w:widowControl w:val="0"/>
      <w:pBdr>
        <w:left w:val="double" w:sz="6" w:space="31" w:color="66FFCC"/>
      </w:pBdr>
      <w:spacing w:before="240" w:after="240" w:line="480" w:lineRule="auto"/>
      <w:ind w:left="907" w:right="547" w:hanging="360"/>
      <w:contextualSpacing/>
    </w:pPr>
    <w:rPr>
      <w:rFonts w:ascii="Arial" w:eastAsiaTheme="minorEastAsia" w:hAnsi="Arial" w:cs="Arial"/>
    </w:rPr>
  </w:style>
  <w:style w:type="paragraph" w:customStyle="1" w:styleId="FMEpigraphSourcefmeps">
    <w:name w:val="FM Epigraph Source (fmeps)"/>
    <w:basedOn w:val="Normal"/>
    <w:rsid w:val="00BA2DDD"/>
    <w:pPr>
      <w:pBdr>
        <w:left w:val="dotted" w:sz="36" w:space="31" w:color="66FFCC"/>
      </w:pBdr>
      <w:spacing w:before="120" w:after="0" w:line="480" w:lineRule="auto"/>
      <w:ind w:left="720"/>
      <w:jc w:val="right"/>
    </w:pPr>
    <w:rPr>
      <w:rFonts w:ascii="Times New Roman" w:hAnsi="Times New Roman"/>
      <w:sz w:val="24"/>
    </w:rPr>
  </w:style>
  <w:style w:type="paragraph" w:customStyle="1" w:styleId="FMLevel-1Subheadfmh1">
    <w:name w:val="FM Level-1 Subhead (fmh1)"/>
    <w:next w:val="FMTextNo-Indentfmtx1"/>
    <w:rsid w:val="00BA2DDD"/>
    <w:pPr>
      <w:widowControl w:val="0"/>
      <w:pBdr>
        <w:left w:val="triple" w:sz="12" w:space="4" w:color="66FFCC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FMLevel-2Subheadfmh2">
    <w:name w:val="FM Level-2 Subhead (fmh2)"/>
    <w:next w:val="FMTextNo-Indentfmtx1"/>
    <w:rsid w:val="00BA2DDD"/>
    <w:pPr>
      <w:widowControl w:val="0"/>
      <w:pBdr>
        <w:left w:val="thinThickLargeGap" w:sz="36" w:space="4" w:color="66FFCC"/>
      </w:pBdr>
      <w:spacing w:before="360" w:line="480" w:lineRule="auto"/>
      <w:outlineLvl w:val="3"/>
    </w:pPr>
    <w:rPr>
      <w:rFonts w:ascii="Arial" w:eastAsiaTheme="minorEastAsia" w:hAnsi="Arial" w:cs="Arial"/>
      <w:sz w:val="32"/>
    </w:rPr>
  </w:style>
  <w:style w:type="paragraph" w:customStyle="1" w:styleId="FMLevel-3Subheadfmh3">
    <w:name w:val="FM Level-3 Subhead (fmh3)"/>
    <w:next w:val="FMTextNo-Indentfmtx1"/>
    <w:rsid w:val="00BA2DDD"/>
    <w:pPr>
      <w:widowControl w:val="0"/>
      <w:pBdr>
        <w:left w:val="thickThinLargeGap" w:sz="36" w:space="4" w:color="66FFCC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FMLevel-4Subheadfmh4">
    <w:name w:val="FM Level-4 Subhead (fmh4)"/>
    <w:next w:val="FMTextNo-Indentfmtx1"/>
    <w:rsid w:val="00BA2DDD"/>
    <w:pPr>
      <w:widowControl w:val="0"/>
      <w:pBdr>
        <w:left w:val="single" w:sz="8" w:space="4" w:color="66FFCC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FMLevel-5Subheadfmh5">
    <w:name w:val="FM Level-5 Subhead (fmh5)"/>
    <w:next w:val="FMTextNo-Indentfmtx1"/>
    <w:rsid w:val="00BA2DDD"/>
    <w:pPr>
      <w:widowControl w:val="0"/>
      <w:pBdr>
        <w:left w:val="dashed" w:sz="4" w:space="4" w:color="66FFCC"/>
      </w:pBdr>
      <w:spacing w:before="360" w:line="480" w:lineRule="auto"/>
    </w:pPr>
    <w:rPr>
      <w:rFonts w:ascii="Arial Black" w:eastAsiaTheme="minorEastAsia" w:hAnsi="Arial Black" w:cs="Arial"/>
    </w:rPr>
  </w:style>
  <w:style w:type="paragraph" w:customStyle="1" w:styleId="FMTextfmtx">
    <w:name w:val="FM Text (fmtx)"/>
    <w:basedOn w:val="Normal"/>
    <w:rsid w:val="00BA2DDD"/>
    <w:pPr>
      <w:pBdr>
        <w:left w:val="single" w:sz="48" w:space="4" w:color="66FF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FMTextNo-Indentfmtx1">
    <w:name w:val="FM Text No-Indent (fmtx1)"/>
    <w:next w:val="FMTextfmtx"/>
    <w:rsid w:val="00BA2DDD"/>
    <w:pPr>
      <w:widowControl w:val="0"/>
      <w:pBdr>
        <w:left w:val="double" w:sz="18" w:space="4" w:color="66FFCC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FMHeadALTafmh">
    <w:name w:val="FM Head ALT (afmh)"/>
    <w:basedOn w:val="FMHeadfmh"/>
    <w:next w:val="FMTextNo-IndentALTafmtx1"/>
    <w:rsid w:val="00BA2DDD"/>
    <w:pPr>
      <w:spacing w:before="360"/>
    </w:pPr>
    <w:rPr>
      <w:rFonts w:ascii="Arial Narrow" w:hAnsi="Arial Narrow" w:cs="Arial"/>
      <w:sz w:val="34"/>
      <w:szCs w:val="34"/>
    </w:rPr>
  </w:style>
  <w:style w:type="paragraph" w:customStyle="1" w:styleId="FMTextALTafmtx">
    <w:name w:val="FM Text ALT (afmtx)"/>
    <w:basedOn w:val="FMTextfmtx"/>
    <w:rsid w:val="00BA2DDD"/>
    <w:rPr>
      <w:rFonts w:ascii="Arial" w:hAnsi="Arial" w:cs="Arial"/>
      <w:sz w:val="22"/>
    </w:rPr>
  </w:style>
  <w:style w:type="paragraph" w:customStyle="1" w:styleId="FMTextNo-IndentALTafmtx1">
    <w:name w:val="FM Text No-Indent ALT (afmtx1)"/>
    <w:basedOn w:val="FMTextfmtx"/>
    <w:rsid w:val="00BA2DDD"/>
    <w:pPr>
      <w:spacing w:before="120"/>
      <w:ind w:firstLine="0"/>
    </w:pPr>
    <w:rPr>
      <w:rFonts w:ascii="Arial" w:hAnsi="Arial" w:cs="Arial"/>
      <w:sz w:val="22"/>
    </w:rPr>
  </w:style>
  <w:style w:type="paragraph" w:customStyle="1" w:styleId="FMAuthorSignatureausig">
    <w:name w:val="FM Author Signature (ausig)"/>
    <w:basedOn w:val="Normal"/>
    <w:rsid w:val="00BA2DDD"/>
    <w:pPr>
      <w:pBdr>
        <w:left w:val="single" w:sz="8" w:space="4" w:color="66FFCC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FMDramatisPersonaefmdp">
    <w:name w:val="FM Dramatis Personae (fmdp)"/>
    <w:basedOn w:val="Normal"/>
    <w:rsid w:val="00BA2DDD"/>
    <w:pPr>
      <w:pBdr>
        <w:left w:val="single" w:sz="8" w:space="4" w:color="66FFCC"/>
      </w:pBdr>
      <w:spacing w:line="480" w:lineRule="auto"/>
    </w:pPr>
    <w:rPr>
      <w:rFonts w:ascii="Courier New" w:hAnsi="Courier New"/>
    </w:rPr>
  </w:style>
  <w:style w:type="paragraph" w:customStyle="1" w:styleId="PartNumberpn">
    <w:name w:val="Part Number (pn)"/>
    <w:basedOn w:val="Normal"/>
    <w:rsid w:val="00BA2DDD"/>
    <w:pPr>
      <w:pBdr>
        <w:left w:val="dotted" w:sz="48" w:space="4" w:color="FF0080"/>
      </w:pBdr>
      <w:spacing w:before="720" w:line="480" w:lineRule="auto"/>
      <w:jc w:val="center"/>
      <w:outlineLvl w:val="0"/>
    </w:pPr>
    <w:rPr>
      <w:rFonts w:ascii="Arial Black" w:hAnsi="Arial Black"/>
      <w:sz w:val="48"/>
      <w:szCs w:val="36"/>
    </w:rPr>
  </w:style>
  <w:style w:type="paragraph" w:customStyle="1" w:styleId="PartTitlept">
    <w:name w:val="Part Title (pt)"/>
    <w:basedOn w:val="Normal"/>
    <w:rsid w:val="00BA2DDD"/>
    <w:pPr>
      <w:pBdr>
        <w:left w:val="triple" w:sz="12" w:space="4" w:color="FF0080"/>
      </w:pBdr>
      <w:spacing w:line="480" w:lineRule="auto"/>
      <w:jc w:val="center"/>
      <w:outlineLvl w:val="0"/>
    </w:pPr>
    <w:rPr>
      <w:rFonts w:ascii="Arial" w:hAnsi="Arial" w:cs="Arial"/>
      <w:sz w:val="48"/>
      <w:szCs w:val="36"/>
    </w:rPr>
  </w:style>
  <w:style w:type="paragraph" w:customStyle="1" w:styleId="PartSubtitlepst">
    <w:name w:val="Part Subtitle (pst)"/>
    <w:basedOn w:val="Normal"/>
    <w:rsid w:val="00BA2DDD"/>
    <w:pPr>
      <w:pBdr>
        <w:left w:val="single" w:sz="18" w:space="4" w:color="FF0080"/>
      </w:pBdr>
      <w:spacing w:line="480" w:lineRule="auto"/>
      <w:jc w:val="center"/>
    </w:pPr>
    <w:rPr>
      <w:rFonts w:ascii="Arial Narrow" w:hAnsi="Arial Narrow"/>
      <w:sz w:val="28"/>
      <w:szCs w:val="28"/>
    </w:rPr>
  </w:style>
  <w:style w:type="paragraph" w:customStyle="1" w:styleId="PartEpigraph-non-versepepi">
    <w:name w:val="Part Epigraph - non-verse (pepi)"/>
    <w:basedOn w:val="PartEpigraph-versepepiv"/>
    <w:rsid w:val="00BA2DDD"/>
    <w:pPr>
      <w:spacing w:before="240" w:after="240" w:line="360" w:lineRule="auto"/>
      <w:ind w:left="1267" w:right="547" w:hanging="720"/>
    </w:pPr>
  </w:style>
  <w:style w:type="paragraph" w:customStyle="1" w:styleId="PartEpigraph-versepepiv">
    <w:name w:val="Part Epigraph - verse (pepiv)"/>
    <w:rsid w:val="00BA2DDD"/>
    <w:pPr>
      <w:widowControl w:val="0"/>
      <w:pBdr>
        <w:left w:val="doubleWave" w:sz="6" w:space="31" w:color="FF0080"/>
      </w:pBdr>
      <w:spacing w:line="480" w:lineRule="auto"/>
      <w:ind w:left="540" w:right="540"/>
    </w:pPr>
    <w:rPr>
      <w:rFonts w:ascii="Arial" w:eastAsiaTheme="minorEastAsia" w:hAnsi="Arial" w:cs="Arial"/>
    </w:rPr>
  </w:style>
  <w:style w:type="paragraph" w:customStyle="1" w:styleId="PartEpigraphSourcepeps">
    <w:name w:val="Part Epigraph Source (peps)"/>
    <w:rsid w:val="00BA2DDD"/>
    <w:pPr>
      <w:widowControl w:val="0"/>
      <w:pBdr>
        <w:left w:val="dashSmallGap" w:sz="24" w:space="31" w:color="FF008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artOpeningTextpotx">
    <w:name w:val="Part Opening Text (potx)"/>
    <w:basedOn w:val="Text-Standardtx"/>
    <w:rsid w:val="00BA2DDD"/>
    <w:pPr>
      <w:pBdr>
        <w:left w:val="single" w:sz="48" w:space="4" w:color="FF0080"/>
      </w:pBdr>
    </w:pPr>
  </w:style>
  <w:style w:type="paragraph" w:customStyle="1" w:styleId="PartOpeningTextNo-Indentpotx1">
    <w:name w:val="Part Opening Text No-Indent (potx1)"/>
    <w:basedOn w:val="Text-StdNo-Indenttx1"/>
    <w:rsid w:val="00BA2DDD"/>
    <w:pPr>
      <w:pBdr>
        <w:left w:val="double" w:sz="18" w:space="4" w:color="FF0080"/>
      </w:pBdr>
    </w:pPr>
    <w:rPr>
      <w:szCs w:val="28"/>
    </w:rPr>
  </w:style>
  <w:style w:type="paragraph" w:customStyle="1" w:styleId="PartOrnamentporn">
    <w:name w:val="Part Ornament (porn)"/>
    <w:rsid w:val="00BA2DDD"/>
    <w:pPr>
      <w:widowControl w:val="0"/>
      <w:pBdr>
        <w:left w:val="single" w:sz="48" w:space="4" w:color="FF0080"/>
      </w:pBdr>
      <w:shd w:val="clear" w:color="auto" w:fill="D9D9D9"/>
      <w:jc w:val="center"/>
    </w:pPr>
    <w:rPr>
      <w:rFonts w:ascii="Arial" w:eastAsiaTheme="minorEastAsia" w:hAnsi="Arial" w:cs="Times New Roman"/>
      <w:szCs w:val="28"/>
    </w:rPr>
  </w:style>
  <w:style w:type="paragraph" w:customStyle="1" w:styleId="PartOrnamentALTporn2">
    <w:name w:val="Part Ornament ALT (porn2)"/>
    <w:rsid w:val="00BA2DDD"/>
    <w:pPr>
      <w:widowControl w:val="0"/>
      <w:pBdr>
        <w:left w:val="double" w:sz="18" w:space="4" w:color="FF0080"/>
      </w:pBdr>
      <w:shd w:val="clear" w:color="auto" w:fill="D9D9D9"/>
      <w:jc w:val="center"/>
    </w:pPr>
    <w:rPr>
      <w:rFonts w:ascii="Arial" w:eastAsiaTheme="minorEastAsia" w:hAnsi="Arial" w:cs="Arial"/>
      <w:sz w:val="22"/>
      <w:szCs w:val="26"/>
    </w:rPr>
  </w:style>
  <w:style w:type="paragraph" w:customStyle="1" w:styleId="PartContentsMainHeadpcmh">
    <w:name w:val="Part Contents Main Head (pcmh)"/>
    <w:next w:val="PartContentsHeadpch"/>
    <w:rsid w:val="00BA2DDD"/>
    <w:pPr>
      <w:widowControl w:val="0"/>
      <w:pBdr>
        <w:left w:val="thinThickLargeGap" w:sz="36" w:space="4" w:color="FF0080"/>
      </w:pBdr>
      <w:spacing w:line="480" w:lineRule="auto"/>
    </w:pPr>
    <w:rPr>
      <w:rFonts w:ascii="Arial" w:eastAsiaTheme="minorEastAsia" w:hAnsi="Arial" w:cs="Arial"/>
    </w:rPr>
  </w:style>
  <w:style w:type="paragraph" w:customStyle="1" w:styleId="PartContentsHeadpch">
    <w:name w:val="Part Contents Head (pch)"/>
    <w:rsid w:val="00BA2DDD"/>
    <w:pPr>
      <w:widowControl w:val="0"/>
      <w:pBdr>
        <w:left w:val="thickThinLargeGap" w:sz="36" w:space="4" w:color="FF0080"/>
      </w:pBdr>
      <w:spacing w:line="480" w:lineRule="auto"/>
    </w:pPr>
    <w:rPr>
      <w:rFonts w:ascii="Arial Narrow" w:eastAsiaTheme="minorEastAsia" w:hAnsi="Arial Narrow" w:cs="Times New Roman"/>
      <w:sz w:val="20"/>
    </w:rPr>
  </w:style>
  <w:style w:type="paragraph" w:customStyle="1" w:styleId="ChapNumbercn">
    <w:name w:val="Chap Number (cn)"/>
    <w:basedOn w:val="Normal"/>
    <w:next w:val="ChapTitlect"/>
    <w:qFormat/>
    <w:rsid w:val="00BA2DDD"/>
    <w:pPr>
      <w:pBdr>
        <w:left w:val="double" w:sz="18" w:space="4" w:color="00FF00"/>
      </w:pBdr>
      <w:spacing w:line="480" w:lineRule="auto"/>
      <w:jc w:val="center"/>
      <w:outlineLvl w:val="1"/>
    </w:pPr>
    <w:rPr>
      <w:rFonts w:ascii="Arial Black" w:hAnsi="Arial Black"/>
      <w:sz w:val="48"/>
      <w:szCs w:val="36"/>
    </w:rPr>
  </w:style>
  <w:style w:type="paragraph" w:customStyle="1" w:styleId="ChapTitlect">
    <w:name w:val="Chap Title (ct)"/>
    <w:basedOn w:val="Normal"/>
    <w:qFormat/>
    <w:rsid w:val="00BA2DDD"/>
    <w:pPr>
      <w:pBdr>
        <w:left w:val="dotted" w:sz="48" w:space="4" w:color="00FF00"/>
      </w:pBdr>
      <w:spacing w:line="480" w:lineRule="auto"/>
      <w:jc w:val="center"/>
      <w:outlineLvl w:val="1"/>
    </w:pPr>
    <w:rPr>
      <w:rFonts w:ascii="Arial" w:hAnsi="Arial" w:cs="Arial"/>
      <w:sz w:val="48"/>
      <w:szCs w:val="36"/>
    </w:rPr>
  </w:style>
  <w:style w:type="paragraph" w:customStyle="1" w:styleId="ChapSubtitlecst">
    <w:name w:val="Chap Subtitle (cst)"/>
    <w:basedOn w:val="Normal"/>
    <w:rsid w:val="00BA2DDD"/>
    <w:pPr>
      <w:pBdr>
        <w:left w:val="triple" w:sz="12" w:space="4" w:color="00FF00"/>
      </w:pBdr>
      <w:spacing w:line="480" w:lineRule="auto"/>
      <w:contextualSpacing/>
      <w:jc w:val="center"/>
    </w:pPr>
    <w:rPr>
      <w:rFonts w:ascii="Arial Narrow" w:hAnsi="Arial Narrow"/>
      <w:sz w:val="36"/>
      <w:szCs w:val="28"/>
    </w:rPr>
  </w:style>
  <w:style w:type="paragraph" w:customStyle="1" w:styleId="ChapAuthorca">
    <w:name w:val="Chap Author (ca)"/>
    <w:basedOn w:val="Normal"/>
    <w:rsid w:val="00BA2DDD"/>
    <w:pPr>
      <w:pBdr>
        <w:left w:val="double" w:sz="6" w:space="4" w:color="00FF00"/>
      </w:pBdr>
      <w:spacing w:after="0" w:line="48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Dateline-Chapterdl">
    <w:name w:val="Dateline - Chapter (dl)"/>
    <w:basedOn w:val="Normal"/>
    <w:rsid w:val="00BA2DDD"/>
    <w:pPr>
      <w:pBdr>
        <w:left w:val="wave" w:sz="6" w:space="4" w:color="00FF00"/>
      </w:pBdr>
      <w:spacing w:line="480" w:lineRule="auto"/>
    </w:pPr>
    <w:rPr>
      <w:rFonts w:ascii="Courier New" w:hAnsi="Courier New"/>
    </w:rPr>
  </w:style>
  <w:style w:type="paragraph" w:customStyle="1" w:styleId="ChapEpigraph-non-versecepi">
    <w:name w:val="Chap Epigraph - non-verse (cepi)"/>
    <w:rsid w:val="00BA2DDD"/>
    <w:pPr>
      <w:widowControl w:val="0"/>
      <w:pBdr>
        <w:left w:val="thinThickLargeGap" w:sz="36" w:space="31" w:color="00FF00"/>
      </w:pBdr>
      <w:spacing w:before="240" w:after="240" w:line="360" w:lineRule="auto"/>
      <w:ind w:left="547" w:right="547"/>
      <w:jc w:val="both"/>
    </w:pPr>
    <w:rPr>
      <w:rFonts w:ascii="Arial" w:eastAsiaTheme="minorEastAsia" w:hAnsi="Arial" w:cs="Arial"/>
    </w:rPr>
  </w:style>
  <w:style w:type="paragraph" w:customStyle="1" w:styleId="ChapEpigraph-versecepiv">
    <w:name w:val="Chap Epigraph - verse (cepiv)"/>
    <w:rsid w:val="00BA2DDD"/>
    <w:pPr>
      <w:widowControl w:val="0"/>
      <w:pBdr>
        <w:left w:val="thickThinLargeGap" w:sz="36" w:space="31" w:color="00FF00"/>
      </w:pBdr>
      <w:spacing w:before="240" w:line="480" w:lineRule="auto"/>
      <w:ind w:left="1267" w:right="547" w:hanging="720"/>
      <w:contextualSpacing/>
    </w:pPr>
    <w:rPr>
      <w:rFonts w:ascii="Arial" w:eastAsiaTheme="minorEastAsia" w:hAnsi="Arial" w:cs="Arial"/>
    </w:rPr>
  </w:style>
  <w:style w:type="paragraph" w:customStyle="1" w:styleId="ChapEpigraphSourceceps">
    <w:name w:val="Chap Epigraph Source (ceps)"/>
    <w:rsid w:val="00BA2DDD"/>
    <w:pPr>
      <w:widowControl w:val="0"/>
      <w:pBdr>
        <w:left w:val="single" w:sz="18" w:space="31" w:color="00FF00"/>
      </w:pBdr>
      <w:spacing w:line="48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ChapOpeningTextcotx">
    <w:name w:val="Chap Opening Text (cotx)"/>
    <w:basedOn w:val="Normal"/>
    <w:rsid w:val="00BA2DDD"/>
    <w:pPr>
      <w:pBdr>
        <w:left w:val="doubleWave" w:sz="6" w:space="4" w:color="00FF00"/>
      </w:pBdr>
      <w:spacing w:before="2880"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ChapOpeningTextNo-Indentcotx1">
    <w:name w:val="Chap Opening Text No-Indent (cotx1)"/>
    <w:basedOn w:val="Normal"/>
    <w:qFormat/>
    <w:rsid w:val="00BA2DDD"/>
    <w:pPr>
      <w:pBdr>
        <w:left w:val="single" w:sz="48" w:space="4" w:color="00FF00"/>
      </w:pBdr>
      <w:spacing w:before="2880" w:after="0" w:line="480" w:lineRule="auto"/>
    </w:pPr>
    <w:rPr>
      <w:rFonts w:ascii="Times New Roman" w:hAnsi="Times New Roman"/>
      <w:sz w:val="24"/>
    </w:rPr>
  </w:style>
  <w:style w:type="paragraph" w:customStyle="1" w:styleId="ChapOrnamentcorn">
    <w:name w:val="Chap Ornament (corn)"/>
    <w:rsid w:val="00BA2DDD"/>
    <w:pPr>
      <w:widowControl w:val="0"/>
      <w:pBdr>
        <w:left w:val="single" w:sz="48" w:space="4" w:color="00FF00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ChapOrnamentALTcorn2">
    <w:name w:val="Chap Ornament ALT (corn2)"/>
    <w:rsid w:val="00BA2DDD"/>
    <w:pPr>
      <w:widowControl w:val="0"/>
      <w:pBdr>
        <w:left w:val="double" w:sz="18" w:space="4" w:color="00FF00"/>
      </w:pBdr>
      <w:shd w:val="clear" w:color="auto" w:fill="D9D9D9"/>
      <w:jc w:val="center"/>
    </w:pPr>
    <w:rPr>
      <w:rFonts w:ascii="Arial" w:eastAsiaTheme="minorEastAsia" w:hAnsi="Arial" w:cs="Arial"/>
      <w:sz w:val="26"/>
      <w:szCs w:val="26"/>
    </w:rPr>
  </w:style>
  <w:style w:type="paragraph" w:customStyle="1" w:styleId="VolumeNumbervoln">
    <w:name w:val="Volume Number (voln)"/>
    <w:basedOn w:val="Normal"/>
    <w:rsid w:val="00BA2DDD"/>
    <w:pPr>
      <w:pBdr>
        <w:left w:val="thinThickLargeGap" w:sz="36" w:space="4" w:color="FF0080"/>
      </w:pBdr>
      <w:spacing w:after="360" w:line="480" w:lineRule="auto"/>
      <w:jc w:val="center"/>
    </w:pPr>
    <w:rPr>
      <w:rFonts w:ascii="Arial" w:hAnsi="Arial" w:cs="Arial"/>
      <w:sz w:val="36"/>
      <w:szCs w:val="36"/>
    </w:rPr>
  </w:style>
  <w:style w:type="paragraph" w:customStyle="1" w:styleId="VolumeTitlevolt">
    <w:name w:val="Volume Title (volt)"/>
    <w:basedOn w:val="Normal"/>
    <w:rsid w:val="00BA2DDD"/>
    <w:pPr>
      <w:pBdr>
        <w:left w:val="thickThinLargeGap" w:sz="36" w:space="4" w:color="FF0080"/>
      </w:pBdr>
      <w:spacing w:after="0" w:line="480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CollectionBookNumberbkn">
    <w:name w:val="Collection Book Number (bkn)"/>
    <w:basedOn w:val="Normal"/>
    <w:rsid w:val="00BA2DDD"/>
    <w:pPr>
      <w:pBdr>
        <w:left w:val="double" w:sz="6" w:space="4" w:color="FF0080"/>
      </w:pBdr>
      <w:spacing w:line="480" w:lineRule="auto"/>
      <w:jc w:val="center"/>
    </w:pPr>
    <w:rPr>
      <w:rFonts w:ascii="Arial" w:hAnsi="Arial" w:cs="Arial"/>
      <w:sz w:val="32"/>
      <w:szCs w:val="32"/>
    </w:rPr>
  </w:style>
  <w:style w:type="paragraph" w:customStyle="1" w:styleId="CollectionBookTitlebkt">
    <w:name w:val="Collection Book Title (bkt)"/>
    <w:basedOn w:val="Normal"/>
    <w:rsid w:val="00BA2DDD"/>
    <w:pPr>
      <w:pBdr>
        <w:left w:val="single" w:sz="8" w:space="4" w:color="FF0080"/>
      </w:pBdr>
      <w:spacing w:after="0" w:line="480" w:lineRule="auto"/>
      <w:jc w:val="center"/>
    </w:pPr>
    <w:rPr>
      <w:rFonts w:ascii="Times New Roman" w:hAnsi="Times New Roman"/>
      <w:sz w:val="32"/>
      <w:szCs w:val="32"/>
    </w:rPr>
  </w:style>
  <w:style w:type="paragraph" w:customStyle="1" w:styleId="Text-Standardtx">
    <w:name w:val="Text - Standard (tx)"/>
    <w:basedOn w:val="Normal"/>
    <w:qFormat/>
    <w:rsid w:val="00BA2DDD"/>
    <w:pPr>
      <w:pBdr>
        <w:left w:val="single" w:sz="48" w:space="4" w:color="66CC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InitialCapic">
    <w:name w:val="Initial Cap (ic)"/>
    <w:basedOn w:val="Normal"/>
    <w:rsid w:val="00BA2DDD"/>
    <w:pPr>
      <w:pBdr>
        <w:left w:val="single" w:sz="8" w:space="4" w:color="66CCFF"/>
      </w:pBdr>
      <w:spacing w:after="0" w:line="48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89"/>
    <w:semiHidden/>
    <w:unhideWhenUsed/>
    <w:rsid w:val="004F1A04"/>
    <w:rPr>
      <w:vertAlign w:val="superscript"/>
    </w:rPr>
  </w:style>
  <w:style w:type="paragraph" w:customStyle="1" w:styleId="Text-StdNo-Indenttx1">
    <w:name w:val="Text - Std No-Indent (tx1)"/>
    <w:qFormat/>
    <w:rsid w:val="00BA2DDD"/>
    <w:pPr>
      <w:widowControl w:val="0"/>
      <w:pBdr>
        <w:left w:val="double" w:sz="18" w:space="4" w:color="66CCFF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Text-StandardALTatx">
    <w:name w:val="Text - Standard ALT (atx)"/>
    <w:rsid w:val="00BA2DDD"/>
    <w:pPr>
      <w:widowControl w:val="0"/>
      <w:pBdr>
        <w:left w:val="dotted" w:sz="48" w:space="4" w:color="66CCFF"/>
      </w:pBdr>
      <w:spacing w:line="480" w:lineRule="auto"/>
      <w:ind w:firstLine="720"/>
    </w:pPr>
    <w:rPr>
      <w:rFonts w:ascii="Arial" w:eastAsiaTheme="minorEastAsia" w:hAnsi="Arial" w:cs="Times New Roman"/>
      <w:sz w:val="22"/>
      <w:szCs w:val="22"/>
    </w:rPr>
  </w:style>
  <w:style w:type="paragraph" w:customStyle="1" w:styleId="Text-StdNo-IndentALTatx1">
    <w:name w:val="Text - Std No-Indent ALT (atx1)"/>
    <w:rsid w:val="00BA2DDD"/>
    <w:pPr>
      <w:widowControl w:val="0"/>
      <w:pBdr>
        <w:left w:val="triple" w:sz="12" w:space="4" w:color="66CCFF"/>
      </w:pBdr>
      <w:spacing w:before="120" w:line="480" w:lineRule="auto"/>
    </w:pPr>
    <w:rPr>
      <w:rFonts w:ascii="Arial" w:eastAsiaTheme="minorEastAsia" w:hAnsi="Arial" w:cs="Times New Roman"/>
      <w:sz w:val="22"/>
      <w:szCs w:val="22"/>
    </w:rPr>
  </w:style>
  <w:style w:type="paragraph" w:customStyle="1" w:styleId="Text-ComputerTypecom">
    <w:name w:val="Text - Computer Type (com)"/>
    <w:basedOn w:val="Normal"/>
    <w:rsid w:val="00BA2DDD"/>
    <w:pPr>
      <w:pBdr>
        <w:left w:val="thinThickLargeGap" w:sz="36" w:space="4" w:color="66CCFF"/>
      </w:pBdr>
      <w:spacing w:after="0" w:line="480" w:lineRule="auto"/>
      <w:ind w:firstLine="720"/>
    </w:pPr>
    <w:rPr>
      <w:rFonts w:ascii="Courier New" w:hAnsi="Courier New"/>
    </w:rPr>
  </w:style>
  <w:style w:type="paragraph" w:customStyle="1" w:styleId="Text-ComputerTypeNo-Indentcom1">
    <w:name w:val="Text - Computer Type No-Indent (com1)"/>
    <w:basedOn w:val="Normal"/>
    <w:rsid w:val="00BA2DDD"/>
    <w:pPr>
      <w:pBdr>
        <w:left w:val="thickThinLargeGap" w:sz="36" w:space="4" w:color="66CCFF"/>
      </w:pBdr>
      <w:spacing w:after="0" w:line="480" w:lineRule="auto"/>
    </w:pPr>
    <w:rPr>
      <w:rFonts w:ascii="Courier New" w:hAnsi="Courier New"/>
    </w:rPr>
  </w:style>
  <w:style w:type="paragraph" w:customStyle="1" w:styleId="Text-Narrativenar">
    <w:name w:val="Text - Narrative (nar)"/>
    <w:rsid w:val="00BA2DDD"/>
    <w:pPr>
      <w:widowControl w:val="0"/>
      <w:pBdr>
        <w:left w:val="wave" w:sz="12" w:space="4" w:color="66CCFF"/>
      </w:pBdr>
      <w:spacing w:line="480" w:lineRule="auto"/>
      <w:ind w:firstLine="720"/>
    </w:pPr>
    <w:rPr>
      <w:rFonts w:ascii="Arial Narrow" w:eastAsiaTheme="minorEastAsia" w:hAnsi="Arial Narrow" w:cs="Times New Roman"/>
      <w:sz w:val="22"/>
      <w:szCs w:val="22"/>
    </w:rPr>
  </w:style>
  <w:style w:type="paragraph" w:customStyle="1" w:styleId="Text-NarrativeNo-Indentnar1">
    <w:name w:val="Text - Narrative No-Indent (nar1)"/>
    <w:basedOn w:val="Normal"/>
    <w:rsid w:val="00BA2DDD"/>
    <w:pPr>
      <w:pBdr>
        <w:left w:val="doubleWave" w:sz="6" w:space="4" w:color="66CCFF"/>
      </w:pBdr>
      <w:spacing w:after="0" w:line="480" w:lineRule="auto"/>
    </w:pPr>
    <w:rPr>
      <w:rFonts w:ascii="Arial Narrow" w:hAnsi="Arial Narrow"/>
    </w:rPr>
  </w:style>
  <w:style w:type="paragraph" w:customStyle="1" w:styleId="Text-Dialoguedia">
    <w:name w:val="Text - Dialogue (dia)"/>
    <w:basedOn w:val="Normal"/>
    <w:rsid w:val="00BA2DDD"/>
    <w:pPr>
      <w:pBdr>
        <w:left w:val="single" w:sz="18" w:space="31" w:color="66CCFF"/>
      </w:pBdr>
      <w:spacing w:after="120" w:line="480" w:lineRule="auto"/>
      <w:ind w:left="900" w:right="540" w:hanging="360"/>
    </w:pPr>
    <w:rPr>
      <w:rFonts w:ascii="Arial" w:hAnsi="Arial" w:cs="Arial"/>
    </w:rPr>
  </w:style>
  <w:style w:type="paragraph" w:customStyle="1" w:styleId="DisplayPhrasedis">
    <w:name w:val="Display Phrase (dis)"/>
    <w:basedOn w:val="Normal"/>
    <w:rsid w:val="00BA2DDD"/>
    <w:pPr>
      <w:shd w:val="clear" w:color="auto" w:fill="66CCFF"/>
      <w:spacing w:after="0"/>
    </w:pPr>
    <w:rPr>
      <w:rFonts w:ascii="Times New Roman" w:hAnsi="Times New Roman"/>
      <w:sz w:val="24"/>
    </w:rPr>
  </w:style>
  <w:style w:type="paragraph" w:customStyle="1" w:styleId="Storydatelinesdl">
    <w:name w:val="Story dateline (sdl)"/>
    <w:basedOn w:val="Normal"/>
    <w:rsid w:val="00BA2DDD"/>
    <w:pPr>
      <w:pBdr>
        <w:left w:val="double" w:sz="6" w:space="4" w:color="66CCFF"/>
      </w:pBdr>
      <w:spacing w:line="480" w:lineRule="auto"/>
    </w:pPr>
    <w:rPr>
      <w:rFonts w:ascii="Courier New" w:hAnsi="Courier New"/>
    </w:rPr>
  </w:style>
  <w:style w:type="paragraph" w:customStyle="1" w:styleId="Storylocationlinesloc">
    <w:name w:val="Story location line (sloc)"/>
    <w:basedOn w:val="Normal"/>
    <w:rsid w:val="00BA2DDD"/>
    <w:pPr>
      <w:pBdr>
        <w:left w:val="dashSmallGap" w:sz="24" w:space="4" w:color="66CCFF"/>
      </w:pBdr>
      <w:spacing w:line="480" w:lineRule="auto"/>
    </w:pPr>
    <w:rPr>
      <w:rFonts w:ascii="Courier New" w:hAnsi="Courier New"/>
    </w:rPr>
  </w:style>
  <w:style w:type="paragraph" w:customStyle="1" w:styleId="SpaceBreak">
    <w:name w:val="Space Break (#)"/>
    <w:basedOn w:val="Normal"/>
    <w:rsid w:val="00BA2DDD"/>
    <w:pPr>
      <w:pBdr>
        <w:left w:val="single" w:sz="48" w:space="4" w:color="D9D9D9" w:themeColor="background1" w:themeShade="D9"/>
      </w:pBdr>
      <w:shd w:val="clear" w:color="auto" w:fill="D9D9D9"/>
      <w:spacing w:after="0"/>
      <w:jc w:val="center"/>
    </w:pPr>
    <w:rPr>
      <w:rFonts w:ascii="Times New Roman" w:hAnsi="Times New Roman"/>
      <w:sz w:val="24"/>
    </w:rPr>
  </w:style>
  <w:style w:type="paragraph" w:customStyle="1" w:styleId="SpaceBreakwithOrnamentorn">
    <w:name w:val="Space Break with Ornament (orn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withALTOrnamentorn2">
    <w:name w:val="Space Break with ALT Ornament (orn2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404040"/>
      <w:spacing w:line="360" w:lineRule="auto"/>
      <w:jc w:val="center"/>
    </w:pPr>
    <w:rPr>
      <w:rFonts w:ascii="Arial" w:eastAsiaTheme="minorEastAsia" w:hAnsi="Arial" w:cs="Times New Roman"/>
      <w:color w:val="FFFFFF" w:themeColor="background1"/>
      <w:sz w:val="22"/>
      <w:szCs w:val="22"/>
    </w:rPr>
  </w:style>
  <w:style w:type="paragraph" w:customStyle="1" w:styleId="SectionBreaksbr">
    <w:name w:val="Section Break (sbr)"/>
    <w:basedOn w:val="Normal"/>
    <w:rsid w:val="00BA2DDD"/>
    <w:pPr>
      <w:pBdr>
        <w:left w:val="single" w:sz="48" w:space="4" w:color="D9D9D9" w:themeColor="background1" w:themeShade="D9"/>
      </w:pBdr>
      <w:shd w:val="clear" w:color="auto" w:fill="D9D9D9"/>
      <w:jc w:val="center"/>
    </w:pPr>
    <w:rPr>
      <w:sz w:val="28"/>
    </w:rPr>
  </w:style>
  <w:style w:type="paragraph" w:customStyle="1" w:styleId="PageBreakpb">
    <w:name w:val="Page Break (pb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</w:pPr>
    <w:rPr>
      <w:rFonts w:ascii="Times New Roman" w:eastAsiaTheme="minorEastAsia" w:hAnsi="Times New Roman" w:cs="Times New Roman"/>
      <w:sz w:val="28"/>
    </w:rPr>
  </w:style>
  <w:style w:type="paragraph" w:customStyle="1" w:styleId="SpaceBreak-1-Linels1">
    <w:name w:val="Space Break - 1-Line (ls1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</w:rPr>
  </w:style>
  <w:style w:type="paragraph" w:customStyle="1" w:styleId="SpaceBreak-2-Linels2">
    <w:name w:val="Space Break - 2-Line (ls2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48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SpaceBreak-3-Linels3">
    <w:name w:val="Space Break - 3-Line (ls3)"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spacing w:line="720" w:lineRule="auto"/>
      <w:jc w:val="center"/>
    </w:pPr>
    <w:rPr>
      <w:rFonts w:ascii="Times New Roman" w:eastAsiaTheme="minorEastAsia" w:hAnsi="Times New Roman" w:cs="Times New Roman"/>
    </w:rPr>
  </w:style>
  <w:style w:type="paragraph" w:customStyle="1" w:styleId="Head-Level-1h1">
    <w:name w:val="Head - Level-1 (h1)"/>
    <w:basedOn w:val="Normal"/>
    <w:next w:val="Text-StdNo-Indenttx1"/>
    <w:qFormat/>
    <w:rsid w:val="00BA2DDD"/>
    <w:pPr>
      <w:pBdr>
        <w:left w:val="single" w:sz="48" w:space="4" w:color="FF00FF"/>
      </w:pBdr>
      <w:spacing w:before="360" w:after="0" w:line="480" w:lineRule="auto"/>
      <w:outlineLvl w:val="2"/>
    </w:pPr>
    <w:rPr>
      <w:rFonts w:ascii="Arial Black" w:hAnsi="Arial Black"/>
      <w:sz w:val="32"/>
      <w:szCs w:val="32"/>
    </w:rPr>
  </w:style>
  <w:style w:type="paragraph" w:customStyle="1" w:styleId="Head-Level-2h2">
    <w:name w:val="Head - Level-2 (h2)"/>
    <w:basedOn w:val="Normal"/>
    <w:qFormat/>
    <w:rsid w:val="00BA2DDD"/>
    <w:pPr>
      <w:pBdr>
        <w:left w:val="double" w:sz="18" w:space="4" w:color="FF00FF"/>
      </w:pBdr>
      <w:spacing w:before="360" w:after="0" w:line="480" w:lineRule="auto"/>
      <w:outlineLvl w:val="3"/>
    </w:pPr>
    <w:rPr>
      <w:rFonts w:ascii="Arial" w:hAnsi="Arial" w:cs="Arial"/>
      <w:sz w:val="32"/>
    </w:rPr>
  </w:style>
  <w:style w:type="paragraph" w:customStyle="1" w:styleId="Head-Level-3h3">
    <w:name w:val="Head - Level-3 (h3)"/>
    <w:basedOn w:val="Normal"/>
    <w:rsid w:val="00BA2DDD"/>
    <w:pPr>
      <w:pBdr>
        <w:left w:val="dotted" w:sz="48" w:space="4" w:color="FF00FF"/>
      </w:pBdr>
      <w:spacing w:before="360" w:after="0" w:line="480" w:lineRule="auto"/>
    </w:pPr>
    <w:rPr>
      <w:rFonts w:ascii="Arial Black" w:hAnsi="Arial Black"/>
      <w:sz w:val="28"/>
      <w:szCs w:val="28"/>
    </w:rPr>
  </w:style>
  <w:style w:type="paragraph" w:customStyle="1" w:styleId="Head-Level-4h4">
    <w:name w:val="Head - Level-4 (h4)"/>
    <w:basedOn w:val="Normal"/>
    <w:rsid w:val="00BA2DDD"/>
    <w:pPr>
      <w:pBdr>
        <w:left w:val="triple" w:sz="12" w:space="4" w:color="FF00FF"/>
      </w:pBdr>
      <w:spacing w:before="360" w:after="0" w:line="480" w:lineRule="auto"/>
    </w:pPr>
    <w:rPr>
      <w:rFonts w:ascii="Arial" w:hAnsi="Arial" w:cs="Arial"/>
      <w:sz w:val="28"/>
      <w:szCs w:val="28"/>
    </w:rPr>
  </w:style>
  <w:style w:type="paragraph" w:customStyle="1" w:styleId="Head-Level-5h5">
    <w:name w:val="Head - Level-5 (h5)"/>
    <w:basedOn w:val="Normal"/>
    <w:rsid w:val="00BA2DDD"/>
    <w:pPr>
      <w:pBdr>
        <w:left w:val="thinThickLargeGap" w:sz="36" w:space="4" w:color="FF00FF"/>
      </w:pBdr>
      <w:spacing w:before="360" w:after="0" w:line="480" w:lineRule="auto"/>
    </w:pPr>
    <w:rPr>
      <w:rFonts w:ascii="Arial Black" w:hAnsi="Arial Black"/>
    </w:rPr>
  </w:style>
  <w:style w:type="paragraph" w:customStyle="1" w:styleId="Head-Level-6h6">
    <w:name w:val="Head - Level-6 (h6)"/>
    <w:basedOn w:val="Normal"/>
    <w:rsid w:val="00BA2DDD"/>
    <w:pPr>
      <w:pBdr>
        <w:left w:val="thickThinLargeGap" w:sz="36" w:space="4" w:color="FF00FF"/>
      </w:pBdr>
      <w:spacing w:before="360" w:after="0" w:line="480" w:lineRule="auto"/>
    </w:pPr>
    <w:rPr>
      <w:rFonts w:ascii="Arial" w:hAnsi="Arial" w:cs="Arial"/>
      <w:iCs/>
    </w:rPr>
  </w:style>
  <w:style w:type="paragraph" w:customStyle="1" w:styleId="Dateline-Texttdl">
    <w:name w:val="Dateline - Text (tdl)"/>
    <w:basedOn w:val="Normal"/>
    <w:rsid w:val="00BA2DDD"/>
    <w:pPr>
      <w:pBdr>
        <w:left w:val="wave" w:sz="12" w:space="4" w:color="FF00FF"/>
      </w:pBdr>
      <w:spacing w:line="480" w:lineRule="auto"/>
    </w:pPr>
    <w:rPr>
      <w:rFonts w:ascii="Courier New" w:hAnsi="Courier New"/>
    </w:rPr>
  </w:style>
  <w:style w:type="paragraph" w:customStyle="1" w:styleId="Extractext">
    <w:name w:val="Extract (ext)"/>
    <w:basedOn w:val="Normal"/>
    <w:rsid w:val="00BA2DDD"/>
    <w:pPr>
      <w:pBdr>
        <w:left w:val="single" w:sz="48" w:space="31" w:color="FF8000"/>
      </w:pBdr>
      <w:spacing w:after="0" w:line="480" w:lineRule="auto"/>
      <w:ind w:left="540" w:right="540" w:firstLine="720"/>
    </w:pPr>
    <w:rPr>
      <w:rFonts w:ascii="Times New Roman" w:hAnsi="Times New Roman"/>
      <w:sz w:val="24"/>
    </w:rPr>
  </w:style>
  <w:style w:type="paragraph" w:customStyle="1" w:styleId="ExtractHeadexth">
    <w:name w:val="Extract Head (exth)"/>
    <w:rsid w:val="00BA2DDD"/>
    <w:pPr>
      <w:widowControl w:val="0"/>
      <w:pBdr>
        <w:left w:val="dotted" w:sz="48" w:space="31" w:color="FF8000"/>
      </w:pBdr>
      <w:spacing w:before="120" w:line="480" w:lineRule="auto"/>
      <w:ind w:left="540" w:right="540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VerseorPoetryextv">
    <w:name w:val="Extract - Verse or Poetry (extv)"/>
    <w:rsid w:val="00BA2DDD"/>
    <w:pPr>
      <w:widowControl w:val="0"/>
      <w:pBdr>
        <w:left w:val="single" w:sz="48" w:space="31" w:color="FF8000"/>
      </w:pBdr>
      <w:spacing w:line="480" w:lineRule="auto"/>
      <w:ind w:left="1080" w:right="720" w:hanging="360"/>
    </w:pPr>
    <w:rPr>
      <w:rFonts w:ascii="Times New Roman" w:eastAsiaTheme="minorEastAsia" w:hAnsi="Times New Roman" w:cs="Times New Roman"/>
      <w:szCs w:val="22"/>
    </w:rPr>
  </w:style>
  <w:style w:type="paragraph" w:customStyle="1" w:styleId="Extract-Noteextn">
    <w:name w:val="Extract - Note (extn)"/>
    <w:rsid w:val="00BA2DDD"/>
    <w:pPr>
      <w:widowControl w:val="0"/>
      <w:pBdr>
        <w:left w:val="thinThickLargeGap" w:sz="36" w:space="31" w:color="FF8000"/>
      </w:pBdr>
      <w:spacing w:before="120" w:line="360" w:lineRule="auto"/>
      <w:ind w:left="540" w:right="540"/>
    </w:pPr>
    <w:rPr>
      <w:rFonts w:ascii="Times New Roman" w:eastAsiaTheme="minorEastAsia" w:hAnsi="Times New Roman" w:cs="Times New Roman"/>
      <w:sz w:val="20"/>
      <w:szCs w:val="22"/>
    </w:rPr>
  </w:style>
  <w:style w:type="paragraph" w:customStyle="1" w:styleId="Extract-NoteHeadextnh">
    <w:name w:val="Extract - Note Head (extnh)"/>
    <w:rsid w:val="00BA2DDD"/>
    <w:pPr>
      <w:widowControl w:val="0"/>
      <w:pBdr>
        <w:left w:val="thickThinLargeGap" w:sz="36" w:space="31" w:color="FF8000"/>
      </w:pBdr>
      <w:spacing w:before="120" w:line="360" w:lineRule="auto"/>
      <w:ind w:left="540" w:right="540"/>
    </w:pPr>
    <w:rPr>
      <w:rFonts w:ascii="Arial" w:eastAsiaTheme="minorEastAsia" w:hAnsi="Arial" w:cs="Arial"/>
      <w:sz w:val="18"/>
      <w:szCs w:val="22"/>
    </w:rPr>
  </w:style>
  <w:style w:type="paragraph" w:customStyle="1" w:styleId="Extract-Headlineexthl">
    <w:name w:val="Extract - Headline (exthl)"/>
    <w:rsid w:val="00BA2DDD"/>
    <w:pPr>
      <w:widowControl w:val="0"/>
      <w:pBdr>
        <w:left w:val="triple" w:sz="12" w:space="31" w:color="FF8000"/>
      </w:pBdr>
      <w:spacing w:line="480" w:lineRule="auto"/>
      <w:ind w:left="540" w:right="540"/>
      <w:jc w:val="center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Extract-Emailextem">
    <w:name w:val="Extract - Email (extem)"/>
    <w:rsid w:val="00BA2DDD"/>
    <w:pPr>
      <w:widowControl w:val="0"/>
      <w:pBdr>
        <w:left w:val="wave" w:sz="12" w:space="31" w:color="FF8000"/>
      </w:pBdr>
      <w:spacing w:after="120" w:line="360" w:lineRule="auto"/>
      <w:ind w:left="547" w:right="547"/>
    </w:pPr>
    <w:rPr>
      <w:rFonts w:ascii="Courier New" w:eastAsiaTheme="minorEastAsia" w:hAnsi="Courier New" w:cs="Times New Roman"/>
      <w:szCs w:val="22"/>
    </w:rPr>
  </w:style>
  <w:style w:type="paragraph" w:customStyle="1" w:styleId="Extract-EmailHeadingemh">
    <w:name w:val="Extract - Email Heading (emh)"/>
    <w:rsid w:val="00BA2DDD"/>
    <w:pPr>
      <w:widowControl w:val="0"/>
      <w:pBdr>
        <w:left w:val="doubleWave" w:sz="6" w:space="31" w:color="FF8000"/>
      </w:pBdr>
      <w:spacing w:line="360" w:lineRule="auto"/>
      <w:ind w:left="540" w:right="540"/>
    </w:pPr>
    <w:rPr>
      <w:rFonts w:ascii="Arial" w:eastAsiaTheme="minorEastAsia" w:hAnsi="Arial" w:cs="Arial"/>
      <w:sz w:val="20"/>
      <w:szCs w:val="22"/>
    </w:rPr>
  </w:style>
  <w:style w:type="paragraph" w:customStyle="1" w:styleId="Extract-Websiteextws">
    <w:name w:val="Extract - Website (extws)"/>
    <w:rsid w:val="00BA2DDD"/>
    <w:pPr>
      <w:widowControl w:val="0"/>
      <w:pBdr>
        <w:left w:val="single" w:sz="18" w:space="31" w:color="FF8000"/>
      </w:pBdr>
      <w:spacing w:line="360" w:lineRule="auto"/>
      <w:ind w:left="540" w:right="540"/>
    </w:pPr>
    <w:rPr>
      <w:rFonts w:ascii="Courier New" w:eastAsiaTheme="minorEastAsia" w:hAnsi="Courier New" w:cs="Times New Roman"/>
      <w:szCs w:val="22"/>
    </w:rPr>
  </w:style>
  <w:style w:type="paragraph" w:customStyle="1" w:styleId="Extract-SongLyricextsl">
    <w:name w:val="Extract - Song Lyric (extsl)"/>
    <w:rsid w:val="00BA2DDD"/>
    <w:pPr>
      <w:widowControl w:val="0"/>
      <w:pBdr>
        <w:left w:val="double" w:sz="18" w:space="31" w:color="FF8000"/>
      </w:pBdr>
      <w:spacing w:line="480" w:lineRule="auto"/>
      <w:ind w:left="1440" w:right="720" w:hanging="720"/>
    </w:pPr>
    <w:rPr>
      <w:rFonts w:ascii="Arial" w:eastAsiaTheme="minorEastAsia" w:hAnsi="Arial" w:cs="Arial"/>
      <w:sz w:val="22"/>
      <w:szCs w:val="22"/>
    </w:rPr>
  </w:style>
  <w:style w:type="paragraph" w:customStyle="1" w:styleId="Extract-BusinessCardextbc">
    <w:name w:val="Extract - Business Card (extbc)"/>
    <w:rsid w:val="00BA2DDD"/>
    <w:pPr>
      <w:widowControl w:val="0"/>
      <w:pBdr>
        <w:left w:val="double" w:sz="6" w:space="31" w:color="FF8000"/>
      </w:pBdr>
      <w:spacing w:line="480" w:lineRule="auto"/>
      <w:ind w:left="540" w:right="540"/>
    </w:pPr>
    <w:rPr>
      <w:rFonts w:ascii="Arial" w:eastAsiaTheme="minorEastAsia" w:hAnsi="Arial" w:cs="Arial"/>
      <w:szCs w:val="22"/>
    </w:rPr>
  </w:style>
  <w:style w:type="paragraph" w:customStyle="1" w:styleId="Extract-Telegramtel">
    <w:name w:val="Extract - Telegram (tel)"/>
    <w:basedOn w:val="Extract-Emailextem"/>
    <w:rsid w:val="00BA2DDD"/>
  </w:style>
  <w:style w:type="paragraph" w:customStyle="1" w:styleId="Extract-Inscriptionins">
    <w:name w:val="Extract - Inscription (ins)"/>
    <w:basedOn w:val="Extractext"/>
    <w:rsid w:val="00BA2DDD"/>
    <w:pPr>
      <w:ind w:right="360" w:firstLine="0"/>
    </w:pPr>
    <w:rPr>
      <w:rFonts w:ascii="Arial Narrow" w:hAnsi="Arial Narrow"/>
    </w:rPr>
  </w:style>
  <w:style w:type="paragraph" w:customStyle="1" w:styleId="Extract-ScheduleofEventssch">
    <w:name w:val="Extract - Schedule of Events (sch)"/>
    <w:rsid w:val="00BA2DDD"/>
    <w:pPr>
      <w:widowControl w:val="0"/>
      <w:pBdr>
        <w:left w:val="single" w:sz="8" w:space="31" w:color="FF8000"/>
      </w:pBdr>
      <w:spacing w:before="120" w:line="480" w:lineRule="auto"/>
      <w:ind w:left="540" w:right="360"/>
    </w:pPr>
    <w:rPr>
      <w:rFonts w:ascii="Times New Roman" w:eastAsiaTheme="minorEastAsia" w:hAnsi="Times New Roman" w:cs="Times New Roman"/>
      <w:szCs w:val="22"/>
    </w:rPr>
  </w:style>
  <w:style w:type="paragraph" w:customStyle="1" w:styleId="EpigraphinText-non-versetepi">
    <w:name w:val="Epigraph in Text - non-verse (tepi)"/>
    <w:rsid w:val="00BA2DDD"/>
    <w:pPr>
      <w:widowControl w:val="0"/>
      <w:pBdr>
        <w:left w:val="dotted" w:sz="48" w:space="31" w:color="FF8000"/>
      </w:pBdr>
      <w:spacing w:before="240" w:after="240" w:line="360" w:lineRule="auto"/>
      <w:ind w:left="720" w:right="720"/>
    </w:pPr>
    <w:rPr>
      <w:rFonts w:ascii="Arial" w:eastAsiaTheme="minorEastAsia" w:hAnsi="Arial" w:cs="Arial"/>
    </w:rPr>
  </w:style>
  <w:style w:type="paragraph" w:customStyle="1" w:styleId="EpigraphinText-versetepiv">
    <w:name w:val="Epigraph in Text - verse (tepiv)"/>
    <w:rsid w:val="00BA2DDD"/>
    <w:pPr>
      <w:widowControl w:val="0"/>
      <w:pBdr>
        <w:left w:val="triple" w:sz="12" w:space="31" w:color="FF8000"/>
      </w:pBdr>
      <w:spacing w:line="480" w:lineRule="auto"/>
      <w:ind w:left="1080" w:right="720" w:hanging="360"/>
    </w:pPr>
    <w:rPr>
      <w:rFonts w:ascii="Arial" w:eastAsiaTheme="minorEastAsia" w:hAnsi="Arial" w:cs="Arial"/>
    </w:rPr>
  </w:style>
  <w:style w:type="paragraph" w:customStyle="1" w:styleId="EpigraphinText-Sourceteps">
    <w:name w:val="Epigraph in Text - Source (teps)"/>
    <w:rsid w:val="00BA2DDD"/>
    <w:pPr>
      <w:widowControl w:val="0"/>
      <w:pBdr>
        <w:left w:val="wave" w:sz="12" w:space="31" w:color="FF8000"/>
      </w:pBdr>
      <w:spacing w:line="480" w:lineRule="auto"/>
      <w:ind w:left="720" w:right="720"/>
      <w:jc w:val="right"/>
    </w:pPr>
    <w:rPr>
      <w:rFonts w:ascii="Times New Roman" w:eastAsiaTheme="minorEastAsia" w:hAnsi="Times New Roman" w:cs="Times New Roman"/>
    </w:rPr>
  </w:style>
  <w:style w:type="paragraph" w:customStyle="1" w:styleId="LetterExtGeneralextl">
    <w:name w:val="Letter Ext General (extl)"/>
    <w:basedOn w:val="Normal"/>
    <w:rsid w:val="00BA2DDD"/>
    <w:pPr>
      <w:pBdr>
        <w:left w:val="dotted" w:sz="48" w:space="31" w:color="FF0000"/>
      </w:pBdr>
      <w:spacing w:line="480" w:lineRule="auto"/>
      <w:ind w:left="547" w:right="547"/>
    </w:pPr>
    <w:rPr>
      <w:rFonts w:ascii="Arial Narrow" w:hAnsi="Arial Narrow"/>
    </w:rPr>
  </w:style>
  <w:style w:type="paragraph" w:customStyle="1" w:styleId="LetterExtHeadnotehn">
    <w:name w:val="Letter Ext Headnote (hn)"/>
    <w:rsid w:val="00BA2DDD"/>
    <w:pPr>
      <w:widowControl w:val="0"/>
      <w:pBdr>
        <w:left w:val="thinThickLargeGap" w:sz="36" w:space="31" w:color="FF0000"/>
      </w:pBdr>
      <w:spacing w:line="480" w:lineRule="auto"/>
      <w:ind w:left="540" w:right="540"/>
      <w:jc w:val="center"/>
    </w:pPr>
    <w:rPr>
      <w:rFonts w:ascii="Arial Narrow" w:eastAsiaTheme="minorEastAsia" w:hAnsi="Arial Narrow" w:cs="Times New Roman"/>
    </w:rPr>
  </w:style>
  <w:style w:type="paragraph" w:customStyle="1" w:styleId="LetterExtDatelineldl">
    <w:name w:val="Letter Ext Dateline (ldl)"/>
    <w:rsid w:val="00BA2DDD"/>
    <w:pPr>
      <w:widowControl w:val="0"/>
      <w:pBdr>
        <w:left w:val="wav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</w:rPr>
  </w:style>
  <w:style w:type="paragraph" w:customStyle="1" w:styleId="LetterExtAddressladd">
    <w:name w:val="Letter Ext Address (ladd)"/>
    <w:rsid w:val="00BA2DDD"/>
    <w:pPr>
      <w:widowControl w:val="0"/>
      <w:pBdr>
        <w:left w:val="thickThinLargeGap" w:sz="36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Arial"/>
      <w:sz w:val="22"/>
      <w:szCs w:val="22"/>
    </w:rPr>
  </w:style>
  <w:style w:type="paragraph" w:customStyle="1" w:styleId="LetterExtSalutationlsa">
    <w:name w:val="Letter Ext Salutation (lsa)"/>
    <w:rsid w:val="00BA2DDD"/>
    <w:pPr>
      <w:widowControl w:val="0"/>
      <w:pBdr>
        <w:left w:val="doubleWave" w:sz="6" w:space="31" w:color="FF0000"/>
      </w:pBdr>
      <w:spacing w:line="480" w:lineRule="auto"/>
      <w:ind w:left="547" w:right="547" w:firstLine="720"/>
    </w:pPr>
    <w:rPr>
      <w:rFonts w:ascii="Arial Narrow" w:eastAsiaTheme="minorEastAsia" w:hAnsi="Arial Narrow" w:cs="Times New Roman"/>
    </w:rPr>
  </w:style>
  <w:style w:type="paragraph" w:customStyle="1" w:styleId="LetterExtBodyTextltx">
    <w:name w:val="Letter Ext Body Text (ltx)"/>
    <w:rsid w:val="00BA2DDD"/>
    <w:pPr>
      <w:widowControl w:val="0"/>
      <w:pBdr>
        <w:left w:val="single" w:sz="48" w:space="31" w:color="FF0000"/>
      </w:pBdr>
      <w:spacing w:line="480" w:lineRule="auto"/>
      <w:ind w:left="540" w:right="540" w:firstLine="720"/>
    </w:pPr>
    <w:rPr>
      <w:rFonts w:ascii="Arial Narrow" w:eastAsiaTheme="minorEastAsia" w:hAnsi="Arial Narrow" w:cs="Times New Roman"/>
      <w:iCs/>
    </w:rPr>
  </w:style>
  <w:style w:type="paragraph" w:customStyle="1" w:styleId="LetterExtBodyTextNo-Indentltx1">
    <w:name w:val="Letter Ext Body Text No-Indent (ltx1)"/>
    <w:rsid w:val="00BA2DDD"/>
    <w:pPr>
      <w:widowControl w:val="0"/>
      <w:pBdr>
        <w:left w:val="double" w:sz="18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</w:rPr>
  </w:style>
  <w:style w:type="paragraph" w:customStyle="1" w:styleId="LetterExtClosinglcl">
    <w:name w:val="Letter Ext Closing (lcl)"/>
    <w:rsid w:val="00BA2DDD"/>
    <w:pPr>
      <w:widowControl w:val="0"/>
      <w:pBdr>
        <w:left w:val="triple" w:sz="12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iCs/>
    </w:rPr>
  </w:style>
  <w:style w:type="paragraph" w:customStyle="1" w:styleId="LetterExtSignaturelsig">
    <w:name w:val="Letter Ext Signature (lsig)"/>
    <w:rsid w:val="00BA2DDD"/>
    <w:pPr>
      <w:widowControl w:val="0"/>
      <w:pBdr>
        <w:left w:val="dashSmallGap" w:sz="24" w:space="31" w:color="FF0000"/>
      </w:pBdr>
      <w:spacing w:line="480" w:lineRule="auto"/>
      <w:ind w:left="540" w:right="540"/>
      <w:jc w:val="right"/>
    </w:pPr>
    <w:rPr>
      <w:rFonts w:ascii="Arial Narrow" w:eastAsiaTheme="minorEastAsia" w:hAnsi="Arial Narrow" w:cs="Times New Roman"/>
      <w:szCs w:val="22"/>
    </w:rPr>
  </w:style>
  <w:style w:type="paragraph" w:customStyle="1" w:styleId="LetterExtPostscriptlps">
    <w:name w:val="Letter Ext Postscript (lps)"/>
    <w:rsid w:val="00BA2DDD"/>
    <w:pPr>
      <w:widowControl w:val="0"/>
      <w:pBdr>
        <w:left w:val="single" w:sz="24" w:space="31" w:color="FF0000"/>
      </w:pBdr>
      <w:spacing w:line="480" w:lineRule="auto"/>
      <w:ind w:left="540" w:right="540"/>
    </w:pPr>
    <w:rPr>
      <w:rFonts w:ascii="Arial Narrow" w:eastAsiaTheme="minorEastAsia" w:hAnsi="Arial Narrow" w:cs="Times New Roman"/>
      <w:szCs w:val="22"/>
    </w:rPr>
  </w:style>
  <w:style w:type="paragraph" w:customStyle="1" w:styleId="ScreenplayExtractsp">
    <w:name w:val="Screenplay Extract (sp)"/>
    <w:rsid w:val="00BA2DDD"/>
    <w:pPr>
      <w:widowControl w:val="0"/>
      <w:pBdr>
        <w:left w:val="triple" w:sz="12" w:space="4" w:color="66FF66"/>
      </w:pBdr>
      <w:spacing w:line="480" w:lineRule="auto"/>
      <w:ind w:left="2880" w:right="2880"/>
    </w:pPr>
    <w:rPr>
      <w:rFonts w:ascii="Courier New" w:eastAsiaTheme="minorEastAsia" w:hAnsi="Courier New" w:cs="Times New Roman"/>
    </w:rPr>
  </w:style>
  <w:style w:type="paragraph" w:customStyle="1" w:styleId="ScreenplayHeadsph">
    <w:name w:val="Screenplay Head (sph)"/>
    <w:rsid w:val="00BA2DDD"/>
    <w:pPr>
      <w:widowControl w:val="0"/>
      <w:pBdr>
        <w:left w:val="single" w:sz="48" w:space="4" w:color="66FF66"/>
      </w:pBdr>
      <w:spacing w:line="480" w:lineRule="auto"/>
      <w:jc w:val="center"/>
    </w:pPr>
    <w:rPr>
      <w:rFonts w:ascii="Arial" w:eastAsiaTheme="minorEastAsia" w:hAnsi="Arial" w:cs="Arial"/>
      <w:sz w:val="28"/>
      <w:szCs w:val="28"/>
    </w:rPr>
  </w:style>
  <w:style w:type="paragraph" w:customStyle="1" w:styleId="ScreenplaySubheadspsh">
    <w:name w:val="Screenplay Subhead (spsh)"/>
    <w:rsid w:val="00BA2DDD"/>
    <w:pPr>
      <w:widowControl w:val="0"/>
      <w:pBdr>
        <w:left w:val="dotted" w:sz="48" w:space="4" w:color="66FF66"/>
      </w:pBdr>
      <w:spacing w:line="480" w:lineRule="auto"/>
      <w:jc w:val="center"/>
    </w:pPr>
    <w:rPr>
      <w:rFonts w:ascii="Arial" w:eastAsiaTheme="minorEastAsia" w:hAnsi="Arial" w:cs="Arial"/>
    </w:rPr>
  </w:style>
  <w:style w:type="paragraph" w:customStyle="1" w:styleId="ScreenplayTextsptx">
    <w:name w:val="Screenplay Text (sptx)"/>
    <w:basedOn w:val="Normal"/>
    <w:rsid w:val="00BA2DDD"/>
    <w:pPr>
      <w:pBdr>
        <w:left w:val="wave" w:sz="12" w:space="4" w:color="66FF66"/>
      </w:pBdr>
      <w:spacing w:line="480" w:lineRule="auto"/>
      <w:ind w:left="2160" w:right="2160" w:firstLine="360"/>
    </w:pPr>
    <w:rPr>
      <w:rFonts w:ascii="Courier New" w:hAnsi="Courier New"/>
    </w:rPr>
  </w:style>
  <w:style w:type="paragraph" w:customStyle="1" w:styleId="ScreenplayTextNo-Indentsptx1">
    <w:name w:val="Screenplay Text No-Indent (sptx1)"/>
    <w:rsid w:val="00BA2DDD"/>
    <w:pPr>
      <w:widowControl w:val="0"/>
      <w:pBdr>
        <w:left w:val="doubleWave" w:sz="6" w:space="4" w:color="66FF66"/>
      </w:pBdr>
      <w:spacing w:line="480" w:lineRule="auto"/>
      <w:ind w:left="2160"/>
    </w:pPr>
    <w:rPr>
      <w:rFonts w:ascii="Courier New" w:eastAsiaTheme="minorEastAsia" w:hAnsi="Courier New" w:cs="Times New Roman"/>
    </w:rPr>
  </w:style>
  <w:style w:type="paragraph" w:customStyle="1" w:styleId="ScreenplayStageDirectionssd">
    <w:name w:val="Screenplay Stage Directions (sd)"/>
    <w:rsid w:val="00BA2DDD"/>
    <w:pPr>
      <w:widowControl w:val="0"/>
      <w:pBdr>
        <w:left w:val="dashSmallGap" w:sz="24" w:space="4" w:color="66FF66"/>
      </w:pBdr>
      <w:spacing w:after="120" w:line="480" w:lineRule="auto"/>
      <w:ind w:left="2160"/>
    </w:pPr>
    <w:rPr>
      <w:rFonts w:ascii="Arial Narrow" w:eastAsiaTheme="minorEastAsia" w:hAnsi="Arial Narrow" w:cs="Times New Roman"/>
    </w:rPr>
  </w:style>
  <w:style w:type="paragraph" w:customStyle="1" w:styleId="ScreenplaySpeakers">
    <w:name w:val="Screenplay Speaker (s)"/>
    <w:rsid w:val="00BA2DDD"/>
    <w:pPr>
      <w:widowControl w:val="0"/>
      <w:pBdr>
        <w:left w:val="double" w:sz="18" w:space="4" w:color="66FF66"/>
      </w:pBdr>
      <w:spacing w:before="240" w:line="480" w:lineRule="auto"/>
      <w:jc w:val="center"/>
    </w:pPr>
    <w:rPr>
      <w:rFonts w:ascii="Courier New" w:eastAsiaTheme="minorEastAsia" w:hAnsi="Courier New" w:cs="Times New Roman"/>
    </w:rPr>
  </w:style>
  <w:style w:type="paragraph" w:customStyle="1" w:styleId="ScreenplayDramatisPersonaedp">
    <w:name w:val="Screenplay Dramatis Personae (dp)"/>
    <w:basedOn w:val="Normal"/>
    <w:rsid w:val="00BA2DDD"/>
    <w:pPr>
      <w:pBdr>
        <w:left w:val="single" w:sz="24" w:space="4" w:color="66FF66"/>
      </w:pBdr>
      <w:spacing w:line="480" w:lineRule="auto"/>
    </w:pPr>
    <w:rPr>
      <w:rFonts w:ascii="Courier New" w:hAnsi="Courier New"/>
    </w:rPr>
  </w:style>
  <w:style w:type="paragraph" w:customStyle="1" w:styleId="PoemTitlevt">
    <w:name w:val="Poem Title (vt)"/>
    <w:basedOn w:val="Normal"/>
    <w:rsid w:val="00BA2DDD"/>
    <w:pPr>
      <w:pBdr>
        <w:left w:val="double" w:sz="18" w:space="4" w:color="00FFFF"/>
      </w:pBdr>
      <w:spacing w:line="480" w:lineRule="auto"/>
      <w:jc w:val="center"/>
      <w:outlineLvl w:val="1"/>
    </w:pPr>
    <w:rPr>
      <w:rFonts w:ascii="Arial Black" w:hAnsi="Arial Black"/>
      <w:sz w:val="36"/>
      <w:szCs w:val="36"/>
    </w:rPr>
  </w:style>
  <w:style w:type="paragraph" w:customStyle="1" w:styleId="PoemSubtitlevst">
    <w:name w:val="Poem Subtitle (vst)"/>
    <w:basedOn w:val="Normal"/>
    <w:rsid w:val="00BA2DDD"/>
    <w:pPr>
      <w:pBdr>
        <w:left w:val="triple" w:sz="12" w:space="4" w:color="00FFFF"/>
      </w:pBdr>
      <w:spacing w:line="480" w:lineRule="auto"/>
      <w:jc w:val="center"/>
    </w:pPr>
    <w:rPr>
      <w:rFonts w:ascii="Arial" w:hAnsi="Arial"/>
      <w:sz w:val="32"/>
      <w:szCs w:val="36"/>
    </w:rPr>
  </w:style>
  <w:style w:type="paragraph" w:customStyle="1" w:styleId="PoemLevel-1Subheadvh1">
    <w:name w:val="Poem Level-1 Subhead (vh1)"/>
    <w:rsid w:val="00BA2DDD"/>
    <w:pPr>
      <w:widowControl w:val="0"/>
      <w:pBdr>
        <w:left w:val="thinThickLargeGap" w:sz="36" w:space="4" w:color="00FFFF"/>
      </w:pBdr>
      <w:spacing w:before="360" w:line="480" w:lineRule="auto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PoemLevel-2Subheadvh2">
    <w:name w:val="Poem Level-2 Subhead (vh2)"/>
    <w:rsid w:val="00BA2DDD"/>
    <w:pPr>
      <w:widowControl w:val="0"/>
      <w:pBdr>
        <w:left w:val="thickThinLargeGap" w:sz="36" w:space="4" w:color="00FFFF"/>
      </w:pBdr>
      <w:spacing w:before="360" w:line="480" w:lineRule="auto"/>
    </w:pPr>
    <w:rPr>
      <w:rFonts w:ascii="Arial" w:eastAsiaTheme="minorEastAsia" w:hAnsi="Arial" w:cs="Arial"/>
      <w:sz w:val="32"/>
    </w:rPr>
  </w:style>
  <w:style w:type="paragraph" w:customStyle="1" w:styleId="PoemLevel-3Subheadvh3">
    <w:name w:val="Poem Level-3 Subhead (vh3)"/>
    <w:rsid w:val="00BA2DDD"/>
    <w:pPr>
      <w:widowControl w:val="0"/>
      <w:pBdr>
        <w:left w:val="wave" w:sz="12" w:space="4" w:color="00FFFF"/>
      </w:pBdr>
      <w:spacing w:before="360" w:line="480" w:lineRule="auto"/>
    </w:pPr>
    <w:rPr>
      <w:rFonts w:ascii="Arial Black" w:eastAsiaTheme="minorEastAsia" w:hAnsi="Arial Black" w:cs="Times New Roman"/>
      <w:sz w:val="28"/>
      <w:szCs w:val="28"/>
    </w:rPr>
  </w:style>
  <w:style w:type="paragraph" w:customStyle="1" w:styleId="PoemLevel-4Subheadvh4">
    <w:name w:val="Poem Level-4 Subhead (vh4)"/>
    <w:rsid w:val="00BA2DDD"/>
    <w:pPr>
      <w:widowControl w:val="0"/>
      <w:pBdr>
        <w:left w:val="doubleWave" w:sz="6" w:space="4" w:color="00FFFF"/>
      </w:pBdr>
      <w:spacing w:before="360" w:line="480" w:lineRule="auto"/>
    </w:pPr>
    <w:rPr>
      <w:rFonts w:ascii="Arial" w:eastAsiaTheme="minorEastAsia" w:hAnsi="Arial" w:cs="Arial"/>
      <w:sz w:val="28"/>
      <w:szCs w:val="28"/>
    </w:rPr>
  </w:style>
  <w:style w:type="paragraph" w:customStyle="1" w:styleId="PoemLevel-5Subheadvh5">
    <w:name w:val="Poem Level-5 Subhead (vh5)"/>
    <w:rsid w:val="00BA2DDD"/>
    <w:pPr>
      <w:widowControl w:val="0"/>
      <w:pBdr>
        <w:left w:val="single" w:sz="24" w:space="4" w:color="00FFFF"/>
      </w:pBdr>
      <w:spacing w:before="360" w:line="480" w:lineRule="auto"/>
    </w:pPr>
    <w:rPr>
      <w:rFonts w:ascii="Arial Black" w:eastAsiaTheme="minorEastAsia" w:hAnsi="Arial Black" w:cs="Times New Roman"/>
    </w:rPr>
  </w:style>
  <w:style w:type="paragraph" w:customStyle="1" w:styleId="PoemNumericSubheadsvhn">
    <w:name w:val="Poem Numeric Subheads (vhn)"/>
    <w:basedOn w:val="Normal"/>
    <w:rsid w:val="00BA2DDD"/>
    <w:pPr>
      <w:pBdr>
        <w:left w:val="double" w:sz="6" w:space="4" w:color="00FFFF"/>
      </w:pBdr>
      <w:spacing w:line="360" w:lineRule="auto"/>
    </w:pPr>
    <w:rPr>
      <w:rFonts w:ascii="Arial Narrow" w:hAnsi="Arial Narrow" w:cs="Arial"/>
      <w:sz w:val="28"/>
      <w:szCs w:val="28"/>
    </w:rPr>
  </w:style>
  <w:style w:type="paragraph" w:customStyle="1" w:styleId="PoemEpigraph-non-versevepi">
    <w:name w:val="Poem Epigraph - non-verse (vepi)"/>
    <w:rsid w:val="00BA2DDD"/>
    <w:pPr>
      <w:widowControl w:val="0"/>
      <w:pBdr>
        <w:left w:val="single" w:sz="8" w:space="31" w:color="00FFFF"/>
      </w:pBdr>
      <w:spacing w:before="240" w:after="240" w:line="360" w:lineRule="auto"/>
      <w:ind w:left="547" w:right="547"/>
    </w:pPr>
    <w:rPr>
      <w:rFonts w:ascii="Arial" w:eastAsiaTheme="minorEastAsia" w:hAnsi="Arial" w:cs="Arial"/>
    </w:rPr>
  </w:style>
  <w:style w:type="paragraph" w:customStyle="1" w:styleId="PoemEpigraph-versevepiv">
    <w:name w:val="Poem Epigraph - verse (vepiv)"/>
    <w:basedOn w:val="Normal"/>
    <w:rsid w:val="00BA2DDD"/>
    <w:pPr>
      <w:pBdr>
        <w:left w:val="dotted" w:sz="18" w:space="31" w:color="00FFFF"/>
      </w:pBdr>
      <w:spacing w:after="0" w:line="480" w:lineRule="auto"/>
      <w:ind w:left="1260" w:right="540" w:hanging="720"/>
    </w:pPr>
    <w:rPr>
      <w:rFonts w:ascii="Times New Roman" w:hAnsi="Times New Roman"/>
      <w:sz w:val="24"/>
    </w:rPr>
  </w:style>
  <w:style w:type="paragraph" w:customStyle="1" w:styleId="PoemEpigraphSourceveps">
    <w:name w:val="Poem Epigraph Source (veps)"/>
    <w:rsid w:val="00BA2DDD"/>
    <w:pPr>
      <w:widowControl w:val="0"/>
      <w:pBdr>
        <w:left w:val="dashSmallGap" w:sz="18" w:space="31" w:color="00FFFF"/>
      </w:pBdr>
      <w:spacing w:line="360" w:lineRule="auto"/>
      <w:ind w:left="540" w:right="540"/>
      <w:jc w:val="right"/>
    </w:pPr>
    <w:rPr>
      <w:rFonts w:ascii="Times New Roman" w:eastAsiaTheme="minorEastAsia" w:hAnsi="Times New Roman" w:cs="Times New Roman"/>
    </w:rPr>
  </w:style>
  <w:style w:type="paragraph" w:customStyle="1" w:styleId="PoemDatelinevdl">
    <w:name w:val="Poem Dateline (vdl)"/>
    <w:basedOn w:val="Normal"/>
    <w:rsid w:val="00BA2DDD"/>
    <w:pPr>
      <w:pBdr>
        <w:left w:val="single" w:sz="8" w:space="4" w:color="00FFFF"/>
      </w:pBdr>
      <w:spacing w:line="480" w:lineRule="auto"/>
    </w:pPr>
    <w:rPr>
      <w:rFonts w:ascii="Courier New" w:hAnsi="Courier New"/>
    </w:rPr>
  </w:style>
  <w:style w:type="paragraph" w:customStyle="1" w:styleId="PoemDedicationvded">
    <w:name w:val="Poem Dedication (vded)"/>
    <w:basedOn w:val="Normal"/>
    <w:rsid w:val="00BA2DDD"/>
    <w:pPr>
      <w:pBdr>
        <w:left w:val="single" w:sz="8" w:space="31" w:color="00FFFF"/>
      </w:pBdr>
      <w:spacing w:line="480" w:lineRule="auto"/>
      <w:ind w:left="720" w:right="720"/>
      <w:jc w:val="center"/>
    </w:pPr>
    <w:rPr>
      <w:rFonts w:ascii="Arial Narrow" w:hAnsi="Arial Narrow"/>
    </w:rPr>
  </w:style>
  <w:style w:type="paragraph" w:customStyle="1" w:styleId="VerseTextvtx">
    <w:name w:val="Verse Text (vtx)"/>
    <w:basedOn w:val="Normal"/>
    <w:rsid w:val="00BA2DDD"/>
    <w:pPr>
      <w:pBdr>
        <w:left w:val="single" w:sz="48" w:space="4" w:color="00FFFF"/>
      </w:pBdr>
      <w:spacing w:after="0" w:line="480" w:lineRule="auto"/>
      <w:ind w:left="360" w:hanging="360"/>
    </w:pPr>
    <w:rPr>
      <w:rFonts w:ascii="Times New Roman" w:hAnsi="Times New Roman"/>
      <w:sz w:val="24"/>
    </w:rPr>
  </w:style>
  <w:style w:type="paragraph" w:customStyle="1" w:styleId="VerseRun-inTextvrtx">
    <w:name w:val="Verse Run-in Text (vrtx)"/>
    <w:basedOn w:val="Normal"/>
    <w:rsid w:val="00BA2DDD"/>
    <w:pPr>
      <w:pBdr>
        <w:left w:val="dotted" w:sz="48" w:space="4" w:color="00FFFF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VerseRun-inTextNo-Indentvrtx1">
    <w:name w:val="Verse Run-in Text No-Indent (vrtx1)"/>
    <w:basedOn w:val="Normal"/>
    <w:rsid w:val="00BA2DDD"/>
    <w:pPr>
      <w:pBdr>
        <w:left w:val="dashSmallGap" w:sz="24" w:space="4" w:color="00FFFF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ListHeadlh">
    <w:name w:val="List Head (lh)"/>
    <w:basedOn w:val="Normal"/>
    <w:rsid w:val="00BA2DDD"/>
    <w:pPr>
      <w:pBdr>
        <w:left w:val="thinThickLargeGap" w:sz="36" w:space="31" w:color="0000FF"/>
      </w:pBdr>
      <w:spacing w:line="480" w:lineRule="auto"/>
      <w:ind w:left="540"/>
    </w:pPr>
    <w:rPr>
      <w:rFonts w:ascii="Arial Black" w:hAnsi="Arial Black"/>
    </w:rPr>
  </w:style>
  <w:style w:type="paragraph" w:customStyle="1" w:styleId="ListNumnl">
    <w:name w:val="List Num (nl)"/>
    <w:rsid w:val="00BA2DDD"/>
    <w:pPr>
      <w:widowControl w:val="0"/>
      <w:pBdr>
        <w:left w:val="single" w:sz="4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NumSubentrynsl">
    <w:name w:val="List Num Subentry (nsl)"/>
    <w:rsid w:val="00BA2DDD"/>
    <w:pPr>
      <w:widowControl w:val="0"/>
      <w:pBdr>
        <w:left w:val="single" w:sz="48" w:space="31" w:color="0000FF"/>
      </w:pBdr>
      <w:spacing w:line="480" w:lineRule="auto"/>
      <w:ind w:left="1440" w:right="547" w:hanging="360"/>
    </w:pPr>
    <w:rPr>
      <w:rFonts w:ascii="Times New Roman" w:eastAsiaTheme="minorEastAsia" w:hAnsi="Times New Roman" w:cs="Times New Roman"/>
    </w:rPr>
  </w:style>
  <w:style w:type="paragraph" w:customStyle="1" w:styleId="ListAlphaal">
    <w:name w:val="List Alpha (al)"/>
    <w:rsid w:val="00BA2DDD"/>
    <w:pPr>
      <w:widowControl w:val="0"/>
      <w:pBdr>
        <w:left w:val="double" w:sz="18" w:space="31" w:color="0000FF"/>
      </w:pBdr>
      <w:spacing w:line="480" w:lineRule="auto"/>
      <w:ind w:left="907" w:right="547" w:hanging="360"/>
    </w:pPr>
    <w:rPr>
      <w:rFonts w:ascii="Times New Roman" w:eastAsiaTheme="minorEastAsia" w:hAnsi="Times New Roman" w:cs="Times New Roman"/>
    </w:rPr>
  </w:style>
  <w:style w:type="paragraph" w:customStyle="1" w:styleId="ListAlphaSubentryasl">
    <w:name w:val="List Alpha Subentry (asl)"/>
    <w:rsid w:val="00BA2DDD"/>
    <w:pPr>
      <w:widowControl w:val="0"/>
      <w:pBdr>
        <w:left w:val="double" w:sz="18" w:space="31" w:color="0000FF"/>
      </w:pBdr>
      <w:spacing w:line="480" w:lineRule="auto"/>
      <w:ind w:left="1080" w:right="540"/>
    </w:pPr>
    <w:rPr>
      <w:rFonts w:ascii="Times New Roman" w:eastAsiaTheme="minorEastAsia" w:hAnsi="Times New Roman" w:cs="Times New Roman"/>
    </w:rPr>
  </w:style>
  <w:style w:type="paragraph" w:customStyle="1" w:styleId="ListBulletbl">
    <w:name w:val="List Bullet (bl)"/>
    <w:rsid w:val="00BA2DDD"/>
    <w:pPr>
      <w:widowControl w:val="0"/>
      <w:numPr>
        <w:ilvl w:val="1"/>
        <w:numId w:val="14"/>
      </w:numPr>
      <w:pBdr>
        <w:left w:val="dotted" w:sz="48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ListBulletSubentrybsl">
    <w:name w:val="List Bullet Subentry (bsl)"/>
    <w:rsid w:val="00BA2DDD"/>
    <w:pPr>
      <w:widowControl w:val="0"/>
      <w:numPr>
        <w:numId w:val="19"/>
      </w:numPr>
      <w:pBdr>
        <w:left w:val="dotted" w:sz="48" w:space="31" w:color="0000FF"/>
      </w:pBdr>
      <w:spacing w:line="480" w:lineRule="auto"/>
      <w:ind w:right="547"/>
    </w:pPr>
    <w:rPr>
      <w:rFonts w:ascii="Times New Roman" w:eastAsiaTheme="minorEastAsia" w:hAnsi="Times New Roman" w:cs="Times New Roman"/>
    </w:rPr>
  </w:style>
  <w:style w:type="paragraph" w:customStyle="1" w:styleId="ListUnnumul">
    <w:name w:val="List Unnum (ul)"/>
    <w:basedOn w:val="Normal"/>
    <w:rsid w:val="00BA2DDD"/>
    <w:pPr>
      <w:pBdr>
        <w:left w:val="triple" w:sz="12" w:space="31" w:color="0000FF"/>
      </w:pBdr>
      <w:spacing w:after="0" w:line="480" w:lineRule="auto"/>
      <w:ind w:left="907" w:right="547" w:hanging="360"/>
    </w:pPr>
    <w:rPr>
      <w:rFonts w:ascii="Times New Roman" w:hAnsi="Times New Roman"/>
      <w:sz w:val="24"/>
    </w:rPr>
  </w:style>
  <w:style w:type="paragraph" w:customStyle="1" w:styleId="ListUnnumSubentryusl">
    <w:name w:val="List Unnum Subentry (usl)"/>
    <w:rsid w:val="00BA2DDD"/>
    <w:pPr>
      <w:widowControl w:val="0"/>
      <w:pBdr>
        <w:left w:val="triple" w:sz="12" w:space="31" w:color="0000FF"/>
      </w:pBdr>
      <w:spacing w:line="480" w:lineRule="auto"/>
      <w:ind w:left="1440" w:right="540" w:hanging="360"/>
    </w:pPr>
    <w:rPr>
      <w:rFonts w:ascii="Times New Roman" w:eastAsiaTheme="minorEastAsia" w:hAnsi="Times New Roman" w:cs="Times New Roman"/>
    </w:rPr>
  </w:style>
  <w:style w:type="paragraph" w:customStyle="1" w:styleId="Checklistck">
    <w:name w:val="Checklist (ck)"/>
    <w:rsid w:val="00BA2DDD"/>
    <w:pPr>
      <w:widowControl w:val="0"/>
      <w:numPr>
        <w:ilvl w:val="1"/>
        <w:numId w:val="13"/>
      </w:numPr>
      <w:pBdr>
        <w:left w:val="thickThinLargeGap" w:sz="36" w:space="31" w:color="0000FF"/>
      </w:pBdr>
      <w:spacing w:line="480" w:lineRule="auto"/>
      <w:ind w:left="907" w:right="547"/>
    </w:pPr>
    <w:rPr>
      <w:rFonts w:ascii="Times New Roman" w:eastAsiaTheme="minorEastAsia" w:hAnsi="Times New Roman" w:cs="Times New Roman"/>
    </w:rPr>
  </w:style>
  <w:style w:type="paragraph" w:customStyle="1" w:styleId="ChecklistSubentrycksl">
    <w:name w:val="Checklist Subentry (cksl)"/>
    <w:rsid w:val="00BA2DDD"/>
    <w:pPr>
      <w:widowControl w:val="0"/>
      <w:numPr>
        <w:numId w:val="22"/>
      </w:numPr>
      <w:pBdr>
        <w:left w:val="thickThinLargeGap" w:sz="36" w:space="31" w:color="0000FF"/>
      </w:pBdr>
      <w:spacing w:line="480" w:lineRule="auto"/>
      <w:ind w:left="1440" w:right="547"/>
    </w:pPr>
    <w:rPr>
      <w:rFonts w:ascii="Times New Roman" w:eastAsiaTheme="minorEastAsia" w:hAnsi="Times New Roman" w:cs="Times New Roman"/>
    </w:rPr>
  </w:style>
  <w:style w:type="paragraph" w:customStyle="1" w:styleId="NumberedParagraphsnp">
    <w:name w:val="Numbered Paragraphs (np)"/>
    <w:rsid w:val="00BA2DDD"/>
    <w:pPr>
      <w:widowControl w:val="0"/>
      <w:pBdr>
        <w:left w:val="wave" w:sz="12" w:space="31" w:color="0000FF"/>
      </w:pBdr>
      <w:spacing w:before="120" w:line="480" w:lineRule="auto"/>
      <w:ind w:left="900" w:right="540" w:hanging="360"/>
    </w:pPr>
    <w:rPr>
      <w:rFonts w:ascii="Times New Roman" w:eastAsiaTheme="minorEastAsia" w:hAnsi="Times New Roman" w:cs="Times New Roman"/>
    </w:rPr>
  </w:style>
  <w:style w:type="paragraph" w:customStyle="1" w:styleId="BulletedParagraphsbp">
    <w:name w:val="Bulleted Paragraphs (bp)"/>
    <w:rsid w:val="00BA2DDD"/>
    <w:pPr>
      <w:widowControl w:val="0"/>
      <w:numPr>
        <w:numId w:val="23"/>
      </w:numPr>
      <w:pBdr>
        <w:left w:val="doubleWave" w:sz="6" w:space="31" w:color="0000FF"/>
      </w:pBdr>
      <w:spacing w:before="120" w:line="480" w:lineRule="auto"/>
      <w:ind w:left="900" w:right="547"/>
    </w:pPr>
    <w:rPr>
      <w:rFonts w:ascii="Times New Roman" w:eastAsiaTheme="minorEastAsia" w:hAnsi="Times New Roman" w:cs="Times New Roman"/>
    </w:rPr>
  </w:style>
  <w:style w:type="paragraph" w:customStyle="1" w:styleId="ColumnHeadch">
    <w:name w:val="Column Head (ch)"/>
    <w:basedOn w:val="Normal"/>
    <w:rsid w:val="00BA2DDD"/>
    <w:pPr>
      <w:pBdr>
        <w:left w:val="single" w:sz="24" w:space="31" w:color="0000FF"/>
      </w:pBdr>
      <w:spacing w:line="480" w:lineRule="auto"/>
      <w:ind w:left="540" w:right="2880"/>
    </w:pPr>
    <w:rPr>
      <w:rFonts w:ascii="Arial Black" w:hAnsi="Arial Black"/>
    </w:rPr>
  </w:style>
  <w:style w:type="paragraph" w:customStyle="1" w:styleId="ColumnTextcoltx">
    <w:name w:val="Column Text (coltx)"/>
    <w:basedOn w:val="Normal"/>
    <w:rsid w:val="00BA2DDD"/>
    <w:pPr>
      <w:pBdr>
        <w:left w:val="double" w:sz="12" w:space="4" w:color="0000FF"/>
      </w:pBdr>
      <w:spacing w:after="0" w:line="480" w:lineRule="auto"/>
      <w:ind w:right="4320" w:firstLine="720"/>
    </w:pPr>
    <w:rPr>
      <w:rFonts w:ascii="Times New Roman" w:hAnsi="Times New Roman"/>
      <w:sz w:val="24"/>
    </w:rPr>
  </w:style>
  <w:style w:type="paragraph" w:customStyle="1" w:styleId="ColumnTextNo-Indentcoltx1">
    <w:name w:val="Column Text No-Indent (coltx1)"/>
    <w:rsid w:val="00BA2DDD"/>
    <w:pPr>
      <w:widowControl w:val="0"/>
      <w:pBdr>
        <w:left w:val="triple" w:sz="6" w:space="4" w:color="0000FF"/>
      </w:pBdr>
      <w:spacing w:line="480" w:lineRule="auto"/>
      <w:ind w:right="4320"/>
    </w:pPr>
    <w:rPr>
      <w:rFonts w:ascii="Times New Roman" w:eastAsiaTheme="minorEastAsia" w:hAnsi="Times New Roman" w:cs="Times New Roman"/>
    </w:rPr>
  </w:style>
  <w:style w:type="paragraph" w:customStyle="1" w:styleId="Illustrationholderill">
    <w:name w:val="Illustration holder (ill)"/>
    <w:basedOn w:val="Normal"/>
    <w:rsid w:val="00BA2DDD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800040"/>
      <w:spacing w:before="240" w:after="240"/>
    </w:pPr>
    <w:rPr>
      <w:rFonts w:ascii="Times New Roman" w:hAnsi="Times New Roman"/>
      <w:sz w:val="24"/>
    </w:rPr>
  </w:style>
  <w:style w:type="paragraph" w:customStyle="1" w:styleId="Captioncap">
    <w:name w:val="Caption (cap)"/>
    <w:basedOn w:val="Normal"/>
    <w:rsid w:val="00BA2DDD"/>
    <w:pPr>
      <w:pBdr>
        <w:left w:val="single" w:sz="48" w:space="4" w:color="800040"/>
      </w:pBdr>
      <w:spacing w:line="480" w:lineRule="auto"/>
    </w:pPr>
    <w:rPr>
      <w:rFonts w:ascii="Arial Black" w:hAnsi="Arial Black" w:cs="Arial"/>
      <w:sz w:val="20"/>
      <w:szCs w:val="20"/>
    </w:rPr>
  </w:style>
  <w:style w:type="paragraph" w:customStyle="1" w:styleId="IllustrationSourceis">
    <w:name w:val="Illustration Source (is)"/>
    <w:basedOn w:val="Normal"/>
    <w:rsid w:val="00BA2DDD"/>
    <w:pPr>
      <w:pBdr>
        <w:left w:val="double" w:sz="18" w:space="4" w:color="800040"/>
      </w:pBdr>
      <w:spacing w:line="480" w:lineRule="auto"/>
    </w:pPr>
    <w:rPr>
      <w:rFonts w:ascii="Arial" w:hAnsi="Arial" w:cs="Arial"/>
      <w:sz w:val="20"/>
      <w:szCs w:val="20"/>
    </w:rPr>
  </w:style>
  <w:style w:type="paragraph" w:customStyle="1" w:styleId="Menumenu">
    <w:name w:val="Menu (menu)"/>
    <w:basedOn w:val="Normal"/>
    <w:rsid w:val="00BA2DDD"/>
    <w:pPr>
      <w:pBdr>
        <w:left w:val="wave" w:sz="12" w:space="31" w:color="FFFF66"/>
      </w:pBdr>
      <w:spacing w:line="480" w:lineRule="auto"/>
      <w:ind w:left="540"/>
    </w:pPr>
    <w:rPr>
      <w:rFonts w:ascii="Arial" w:hAnsi="Arial"/>
    </w:rPr>
  </w:style>
  <w:style w:type="paragraph" w:customStyle="1" w:styleId="ChapterContentscc">
    <w:name w:val="Chapter Contents (cc)"/>
    <w:basedOn w:val="Normal"/>
    <w:rsid w:val="00BA2DDD"/>
    <w:pPr>
      <w:pBdr>
        <w:left w:val="doubleWave" w:sz="6" w:space="4" w:color="FFFF66"/>
      </w:pBdr>
      <w:spacing w:before="120"/>
    </w:pPr>
    <w:rPr>
      <w:rFonts w:ascii="Arial Narrow" w:hAnsi="Arial Narrow"/>
    </w:rPr>
  </w:style>
  <w:style w:type="paragraph" w:customStyle="1" w:styleId="RecipeHeadrh">
    <w:name w:val="Recipe Head (rh)"/>
    <w:rsid w:val="00BA2DDD"/>
    <w:pPr>
      <w:widowControl w:val="0"/>
      <w:pBdr>
        <w:left w:val="thinThickLargeGap" w:sz="36" w:space="4" w:color="80FF00"/>
      </w:pBdr>
      <w:spacing w:before="48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RecipeSubheadrsh">
    <w:name w:val="Recipe Subhead (rsh)"/>
    <w:rsid w:val="00BA2DDD"/>
    <w:pPr>
      <w:widowControl w:val="0"/>
      <w:pBdr>
        <w:left w:val="thickThinLargeGap" w:sz="36" w:space="4" w:color="80FF00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RecipeLevel-1Subheadrh1">
    <w:name w:val="Recipe Level-1 Subhead (rh1)"/>
    <w:rsid w:val="00BA2DDD"/>
    <w:pPr>
      <w:widowControl w:val="0"/>
      <w:pBdr>
        <w:left w:val="wave" w:sz="12" w:space="4" w:color="80FF00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RecipeLevel-2Subheadrh2">
    <w:name w:val="Recipe Level-2 Subhead (rh2)"/>
    <w:rsid w:val="00BA2DDD"/>
    <w:pPr>
      <w:widowControl w:val="0"/>
      <w:pBdr>
        <w:left w:val="doubleWave" w:sz="6" w:space="4" w:color="80FF00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RecipeLevel-3Subheadrh3">
    <w:name w:val="Recipe Level-3 Subhead (rh3)"/>
    <w:rsid w:val="00BA2DDD"/>
    <w:pPr>
      <w:widowControl w:val="0"/>
      <w:pBdr>
        <w:left w:val="dashSmallGap" w:sz="24" w:space="4" w:color="80FF00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RecipeLevel-4Subheadrh4">
    <w:name w:val="Recipe Level-4 Subhead (rh4)"/>
    <w:rsid w:val="00BA2DDD"/>
    <w:pPr>
      <w:widowControl w:val="0"/>
      <w:pBdr>
        <w:left w:val="double" w:sz="6" w:space="4" w:color="80FF00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RecipeLevel-5Subheadrh5">
    <w:name w:val="Recipe Level-5 Subhead (rh5)"/>
    <w:rsid w:val="00BA2DDD"/>
    <w:pPr>
      <w:widowControl w:val="0"/>
      <w:pBdr>
        <w:left w:val="single" w:sz="8" w:space="4" w:color="80FF00"/>
      </w:pBdr>
      <w:spacing w:before="120" w:line="480" w:lineRule="auto"/>
    </w:pPr>
    <w:rPr>
      <w:rFonts w:ascii="Arial Black" w:eastAsiaTheme="minorEastAsia" w:hAnsi="Arial Black" w:cs="Times New Roman"/>
    </w:rPr>
  </w:style>
  <w:style w:type="paragraph" w:customStyle="1" w:styleId="RecipeHeadnoterhn">
    <w:name w:val="Recipe Headnote (rhn)"/>
    <w:rsid w:val="00BA2DDD"/>
    <w:pPr>
      <w:widowControl w:val="0"/>
      <w:pBdr>
        <w:left w:val="triple" w:sz="12" w:space="4" w:color="80FF00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IngredientsHeadrih">
    <w:name w:val="Ingredients Head (rih)"/>
    <w:rsid w:val="00BA2DDD"/>
    <w:pPr>
      <w:widowControl w:val="0"/>
      <w:pBdr>
        <w:left w:val="dotted" w:sz="48" w:space="4" w:color="80FF00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IngredientsListri">
    <w:name w:val="Ingredients List (ri)"/>
    <w:rsid w:val="00BA2DDD"/>
    <w:pPr>
      <w:widowControl w:val="0"/>
      <w:pBdr>
        <w:left w:val="double" w:sz="18" w:space="31" w:color="80FF00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RecipeProceduresrp">
    <w:name w:val="Recipe Procedures (rp)"/>
    <w:rsid w:val="00BA2DDD"/>
    <w:pPr>
      <w:widowControl w:val="0"/>
      <w:pBdr>
        <w:left w:val="single" w:sz="48" w:space="4" w:color="80FF00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RecipeTimert">
    <w:name w:val="Recipe Time (rt)"/>
    <w:rsid w:val="00BA2DDD"/>
    <w:pPr>
      <w:widowControl w:val="0"/>
      <w:pBdr>
        <w:left w:val="single" w:sz="24" w:space="4" w:color="80FF00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Yieldry">
    <w:name w:val="Recipe Yield (ry)"/>
    <w:rsid w:val="00BA2DDD"/>
    <w:pPr>
      <w:widowControl w:val="0"/>
      <w:pBdr>
        <w:left w:val="dotted" w:sz="24" w:space="22" w:color="80FF00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Sub-RecipeHeadsrh">
    <w:name w:val="Sub-Recipe Head (srh)"/>
    <w:rsid w:val="00BA2DDD"/>
    <w:pPr>
      <w:widowControl w:val="0"/>
      <w:pBdr>
        <w:left w:val="thinThickLargeGap" w:sz="36" w:space="4" w:color="0080FF"/>
      </w:pBdr>
      <w:spacing w:before="240" w:line="480" w:lineRule="auto"/>
      <w:jc w:val="center"/>
      <w:outlineLvl w:val="1"/>
    </w:pPr>
    <w:rPr>
      <w:rFonts w:ascii="Arial Black" w:eastAsiaTheme="minorEastAsia" w:hAnsi="Arial Black" w:cs="Times New Roman"/>
      <w:sz w:val="36"/>
      <w:szCs w:val="36"/>
    </w:rPr>
  </w:style>
  <w:style w:type="paragraph" w:customStyle="1" w:styleId="Sub-RecipeSubheadsrsh">
    <w:name w:val="Sub-Recipe Subhead (srsh)"/>
    <w:rsid w:val="00BA2DDD"/>
    <w:pPr>
      <w:widowControl w:val="0"/>
      <w:pBdr>
        <w:left w:val="thickThinLargeGap" w:sz="36" w:space="4" w:color="0080FF"/>
      </w:pBdr>
      <w:spacing w:line="480" w:lineRule="auto"/>
      <w:jc w:val="center"/>
    </w:pPr>
    <w:rPr>
      <w:rFonts w:ascii="Arial Narrow" w:eastAsiaTheme="minorEastAsia" w:hAnsi="Arial Narrow" w:cs="Times New Roman"/>
      <w:sz w:val="32"/>
      <w:szCs w:val="28"/>
    </w:rPr>
  </w:style>
  <w:style w:type="paragraph" w:customStyle="1" w:styleId="Sub-RecipeLevel-1Subheadsrsh1">
    <w:name w:val="Sub-Recipe Level-1 Subhead (srsh1)"/>
    <w:rsid w:val="00BA2DDD"/>
    <w:pPr>
      <w:widowControl w:val="0"/>
      <w:pBdr>
        <w:left w:val="wave" w:sz="12" w:space="4" w:color="0080FF"/>
      </w:pBdr>
      <w:spacing w:before="24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ub-RecipeLevel-2Subheadsrsh2">
    <w:name w:val="Sub-Recipe Level-2 Subhead (srsh2)"/>
    <w:rsid w:val="00BA2DDD"/>
    <w:pPr>
      <w:widowControl w:val="0"/>
      <w:pBdr>
        <w:left w:val="doubleWave" w:sz="6" w:space="4" w:color="0080FF"/>
      </w:pBdr>
      <w:spacing w:before="24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Sub-RecipeLevel-3Subheadsrsh3">
    <w:name w:val="Sub-Recipe Level-3 Subhead (srsh3)"/>
    <w:rsid w:val="00BA2DDD"/>
    <w:pPr>
      <w:widowControl w:val="0"/>
      <w:pBdr>
        <w:left w:val="dashSmallGap" w:sz="24" w:space="4" w:color="0080FF"/>
      </w:pBdr>
      <w:spacing w:before="24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Sub-RecipeLevel-4Subheadsrsh4">
    <w:name w:val="Sub-Recipe Level-4 Subhead (srsh4)"/>
    <w:rsid w:val="00BA2DDD"/>
    <w:pPr>
      <w:widowControl w:val="0"/>
      <w:pBdr>
        <w:left w:val="double" w:sz="6" w:space="4" w:color="0080FF"/>
      </w:pBdr>
      <w:spacing w:before="24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Sub-RecipeLevel-5Subheadsrsh5">
    <w:name w:val="Sub-Recipe Level-5 Subhead (srsh5)"/>
    <w:rsid w:val="00BA2DDD"/>
    <w:pPr>
      <w:widowControl w:val="0"/>
      <w:pBdr>
        <w:left w:val="single" w:sz="8" w:space="4" w:color="0080FF"/>
      </w:pBdr>
      <w:spacing w:line="480" w:lineRule="auto"/>
    </w:pPr>
    <w:rPr>
      <w:rFonts w:ascii="Arial Black" w:eastAsiaTheme="minorEastAsia" w:hAnsi="Arial Black" w:cs="Times New Roman"/>
    </w:rPr>
  </w:style>
  <w:style w:type="paragraph" w:customStyle="1" w:styleId="Sub-RecipeHeadnotesrhn">
    <w:name w:val="Sub-Recipe Headnote (srhn)"/>
    <w:rsid w:val="00BA2DDD"/>
    <w:pPr>
      <w:widowControl w:val="0"/>
      <w:pBdr>
        <w:left w:val="triple" w:sz="12" w:space="4" w:color="0080FF"/>
      </w:pBdr>
      <w:spacing w:before="120" w:line="480" w:lineRule="auto"/>
    </w:pPr>
    <w:rPr>
      <w:rFonts w:ascii="Arial" w:eastAsiaTheme="minorEastAsia" w:hAnsi="Arial" w:cs="Arial"/>
    </w:rPr>
  </w:style>
  <w:style w:type="paragraph" w:customStyle="1" w:styleId="Sub-RecipeIngredientsHeadsrih">
    <w:name w:val="Sub-Recipe Ingredients Head (srih)"/>
    <w:rsid w:val="00BA2DDD"/>
    <w:pPr>
      <w:widowControl w:val="0"/>
      <w:pBdr>
        <w:left w:val="dotted" w:sz="48" w:space="4" w:color="0080FF"/>
      </w:pBdr>
      <w:spacing w:before="120" w:line="480" w:lineRule="auto"/>
    </w:pPr>
    <w:rPr>
      <w:rFonts w:ascii="Arial Black" w:eastAsiaTheme="minorEastAsia" w:hAnsi="Arial Black" w:cs="Times New Roman"/>
      <w:sz w:val="22"/>
      <w:szCs w:val="22"/>
    </w:rPr>
  </w:style>
  <w:style w:type="paragraph" w:customStyle="1" w:styleId="Sub-RecipeIngredientsListsri">
    <w:name w:val="Sub-Recipe Ingredients List (sri)"/>
    <w:rsid w:val="00BA2DDD"/>
    <w:pPr>
      <w:widowControl w:val="0"/>
      <w:pBdr>
        <w:left w:val="double" w:sz="18" w:space="31" w:color="0080FF"/>
      </w:pBdr>
      <w:spacing w:before="120" w:line="360" w:lineRule="auto"/>
      <w:ind w:left="540"/>
      <w:contextualSpacing/>
    </w:pPr>
    <w:rPr>
      <w:rFonts w:ascii="Arial" w:eastAsiaTheme="minorEastAsia" w:hAnsi="Arial" w:cs="Times New Roman"/>
      <w:sz w:val="22"/>
    </w:rPr>
  </w:style>
  <w:style w:type="paragraph" w:customStyle="1" w:styleId="Sub-RecipeProceduressrp">
    <w:name w:val="Sub-Recipe Procedures (srp)"/>
    <w:rsid w:val="00BA2DDD"/>
    <w:pPr>
      <w:widowControl w:val="0"/>
      <w:pBdr>
        <w:left w:val="single" w:sz="48" w:space="4" w:color="0080FF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ub-RecipeYieldsry">
    <w:name w:val="Sub-Recipe Yield (sry)"/>
    <w:rsid w:val="00BA2DDD"/>
    <w:pPr>
      <w:widowControl w:val="0"/>
      <w:pBdr>
        <w:left w:val="dotted" w:sz="24" w:space="22" w:color="0080FF"/>
      </w:pBdr>
      <w:spacing w:line="480" w:lineRule="auto"/>
      <w:ind w:left="360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VarHeadrvh">
    <w:name w:val="Recipe Var Head (rvh)"/>
    <w:rsid w:val="00BA2DDD"/>
    <w:pPr>
      <w:widowControl w:val="0"/>
      <w:pBdr>
        <w:left w:val="dotted" w:sz="48" w:space="4" w:color="FFFF66"/>
      </w:pBdr>
      <w:spacing w:before="240" w:line="480" w:lineRule="auto"/>
      <w:jc w:val="center"/>
    </w:pPr>
    <w:rPr>
      <w:rFonts w:ascii="Arial" w:eastAsiaTheme="minorEastAsia" w:hAnsi="Arial" w:cs="Arial"/>
      <w:sz w:val="30"/>
      <w:szCs w:val="30"/>
    </w:rPr>
  </w:style>
  <w:style w:type="paragraph" w:customStyle="1" w:styleId="RecipeVarTextrvtx">
    <w:name w:val="Recipe Var Text (rvtx)"/>
    <w:rsid w:val="00BA2DDD"/>
    <w:pPr>
      <w:widowControl w:val="0"/>
      <w:pBdr>
        <w:left w:val="single" w:sz="48" w:space="4" w:color="FFFF66"/>
      </w:pBdr>
      <w:spacing w:line="480" w:lineRule="auto"/>
      <w:ind w:firstLine="720"/>
    </w:pPr>
    <w:rPr>
      <w:rFonts w:ascii="Arial" w:eastAsiaTheme="minorEastAsia" w:hAnsi="Arial" w:cs="Arial"/>
      <w:sz w:val="22"/>
      <w:szCs w:val="22"/>
    </w:rPr>
  </w:style>
  <w:style w:type="paragraph" w:customStyle="1" w:styleId="RecipeVarTextNo-Indentrvtx1">
    <w:name w:val="Recipe Var Text No-Indent (rvtx1)"/>
    <w:rsid w:val="00BA2DDD"/>
    <w:pPr>
      <w:widowControl w:val="0"/>
      <w:pBdr>
        <w:left w:val="double" w:sz="18" w:space="4" w:color="FFFF66"/>
      </w:pBdr>
      <w:spacing w:before="120" w:line="480" w:lineRule="auto"/>
    </w:pPr>
    <w:rPr>
      <w:rFonts w:ascii="Arial" w:eastAsiaTheme="minorEastAsia" w:hAnsi="Arial" w:cs="Arial"/>
      <w:sz w:val="22"/>
      <w:szCs w:val="22"/>
    </w:rPr>
  </w:style>
  <w:style w:type="paragraph" w:customStyle="1" w:styleId="RecipeNutritionInforni">
    <w:name w:val="Recipe Nutrition Info (rni)"/>
    <w:rsid w:val="00BA2DDD"/>
    <w:pPr>
      <w:widowControl w:val="0"/>
      <w:pBdr>
        <w:left w:val="triple" w:sz="12" w:space="4" w:color="FFFF66"/>
      </w:pBdr>
      <w:spacing w:before="120"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RecipeNoteHeadrnh">
    <w:name w:val="Recipe Note Head (rnh)"/>
    <w:basedOn w:val="Normal"/>
    <w:rsid w:val="00BA2DDD"/>
    <w:pPr>
      <w:pBdr>
        <w:left w:val="single" w:sz="24" w:space="4" w:color="FFFF66"/>
      </w:pBdr>
      <w:spacing w:before="120" w:line="480" w:lineRule="auto"/>
    </w:pPr>
    <w:rPr>
      <w:rFonts w:ascii="Arial Narrow" w:hAnsi="Arial Narrow"/>
      <w:sz w:val="20"/>
      <w:szCs w:val="20"/>
    </w:rPr>
  </w:style>
  <w:style w:type="paragraph" w:customStyle="1" w:styleId="RecipeNoteTextrntx">
    <w:name w:val="Recipe Note Text (rntx)"/>
    <w:rsid w:val="00BA2DDD"/>
    <w:pPr>
      <w:widowControl w:val="0"/>
      <w:pBdr>
        <w:left w:val="thinThickLargeGap" w:sz="36" w:space="4" w:color="FFFF66"/>
      </w:pBdr>
      <w:spacing w:line="480" w:lineRule="auto"/>
      <w:ind w:firstLine="720"/>
    </w:pPr>
    <w:rPr>
      <w:rFonts w:ascii="Times New Roman" w:eastAsiaTheme="minorEastAsia" w:hAnsi="Times New Roman" w:cs="Times New Roman"/>
      <w:sz w:val="20"/>
    </w:rPr>
  </w:style>
  <w:style w:type="paragraph" w:customStyle="1" w:styleId="RecipeNoteTextNo-Indentrntx1">
    <w:name w:val="Recipe Note Text No-Indent (rntx1)"/>
    <w:rsid w:val="00BA2DDD"/>
    <w:pPr>
      <w:widowControl w:val="0"/>
      <w:pBdr>
        <w:left w:val="thickThinLargeGap" w:sz="36" w:space="4" w:color="FFFF66"/>
      </w:pBdr>
      <w:spacing w:before="120" w:line="480" w:lineRule="auto"/>
    </w:pPr>
    <w:rPr>
      <w:rFonts w:ascii="Times New Roman" w:eastAsiaTheme="minorEastAsia" w:hAnsi="Times New Roman" w:cs="Times New Roman"/>
      <w:sz w:val="20"/>
    </w:rPr>
  </w:style>
  <w:style w:type="paragraph" w:customStyle="1" w:styleId="RecipeGarnishrg">
    <w:name w:val="Recipe Garnish (rg)"/>
    <w:rsid w:val="00BA2DDD"/>
    <w:pPr>
      <w:widowControl w:val="0"/>
      <w:pBdr>
        <w:left w:val="dashSmallGap" w:sz="24" w:space="4" w:color="FFFF66"/>
      </w:pBdr>
      <w:spacing w:line="480" w:lineRule="auto"/>
    </w:pPr>
    <w:rPr>
      <w:rFonts w:ascii="Courier New" w:eastAsiaTheme="minorEastAsia" w:hAnsi="Courier New" w:cs="Times New Roman"/>
      <w:sz w:val="22"/>
      <w:szCs w:val="22"/>
    </w:rPr>
  </w:style>
  <w:style w:type="paragraph" w:customStyle="1" w:styleId="BoxTextbtx">
    <w:name w:val="Box Text (btx)"/>
    <w:basedOn w:val="Normal"/>
    <w:rsid w:val="00BA2DDD"/>
    <w:pPr>
      <w:pBdr>
        <w:left w:val="single" w:sz="48" w:space="4" w:color="FFFF00"/>
      </w:pBdr>
      <w:shd w:val="clear" w:color="auto" w:fill="FFFFCD"/>
      <w:spacing w:after="0" w:line="480" w:lineRule="auto"/>
      <w:ind w:left="360" w:right="360" w:firstLine="720"/>
    </w:pPr>
    <w:rPr>
      <w:rFonts w:ascii="Times New Roman" w:hAnsi="Times New Roman"/>
      <w:sz w:val="24"/>
    </w:rPr>
  </w:style>
  <w:style w:type="paragraph" w:customStyle="1" w:styleId="BoxTextNo-Indentbtx1">
    <w:name w:val="Box Text No-Indent (btx1)"/>
    <w:basedOn w:val="Normal"/>
    <w:rsid w:val="00BA2DDD"/>
    <w:pPr>
      <w:pBdr>
        <w:left w:val="doub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4"/>
    </w:rPr>
  </w:style>
  <w:style w:type="paragraph" w:customStyle="1" w:styleId="BoxHeadbh">
    <w:name w:val="Box Head (bh)"/>
    <w:basedOn w:val="Normal"/>
    <w:rsid w:val="00BA2DDD"/>
    <w:pPr>
      <w:pBdr>
        <w:left w:val="dotted" w:sz="48" w:space="4" w:color="FFFF00"/>
      </w:pBdr>
      <w:shd w:val="clear" w:color="auto" w:fill="FFFFCD"/>
      <w:spacing w:after="0" w:line="480" w:lineRule="auto"/>
      <w:ind w:left="360" w:right="360"/>
      <w:jc w:val="center"/>
      <w:outlineLvl w:val="2"/>
    </w:pPr>
    <w:rPr>
      <w:rFonts w:ascii="Arial Black" w:hAnsi="Arial Black"/>
      <w:sz w:val="36"/>
      <w:szCs w:val="36"/>
    </w:rPr>
  </w:style>
  <w:style w:type="paragraph" w:customStyle="1" w:styleId="BoxSubheadbsh">
    <w:name w:val="Box Subhead (bsh)"/>
    <w:rsid w:val="00BA2DDD"/>
    <w:pPr>
      <w:widowControl w:val="0"/>
      <w:pBdr>
        <w:left w:val="single" w:sz="18" w:space="4" w:color="FFFF00"/>
      </w:pBdr>
      <w:shd w:val="clear" w:color="auto" w:fill="FFFFCD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BoxHead-Level-1bh1">
    <w:name w:val="Box Head - Level-1 (bh1)"/>
    <w:basedOn w:val="Normal"/>
    <w:rsid w:val="00BA2DDD"/>
    <w:pPr>
      <w:pBdr>
        <w:left w:val="triple" w:sz="12" w:space="4" w:color="FFFF00"/>
      </w:pBdr>
      <w:shd w:val="clear" w:color="auto" w:fill="FFFFCD"/>
      <w:spacing w:after="0" w:line="480" w:lineRule="auto"/>
      <w:ind w:left="360" w:right="360"/>
      <w:outlineLvl w:val="2"/>
    </w:pPr>
    <w:rPr>
      <w:rFonts w:ascii="Arial Black" w:hAnsi="Arial Black"/>
      <w:sz w:val="32"/>
    </w:rPr>
  </w:style>
  <w:style w:type="paragraph" w:customStyle="1" w:styleId="BoxHead-Level-2bh2">
    <w:name w:val="Box Head - Level-2 (bh2)"/>
    <w:basedOn w:val="Normal"/>
    <w:rsid w:val="00BA2DDD"/>
    <w:pPr>
      <w:pBdr>
        <w:left w:val="thinThickLargeGap" w:sz="36" w:space="4" w:color="FFFF00"/>
      </w:pBdr>
      <w:shd w:val="clear" w:color="auto" w:fill="FFFFCD"/>
      <w:spacing w:after="0" w:line="480" w:lineRule="auto"/>
      <w:ind w:left="360" w:right="360"/>
      <w:outlineLvl w:val="3"/>
    </w:pPr>
    <w:rPr>
      <w:rFonts w:ascii="Arial" w:hAnsi="Arial"/>
      <w:sz w:val="32"/>
      <w:szCs w:val="28"/>
    </w:rPr>
  </w:style>
  <w:style w:type="paragraph" w:customStyle="1" w:styleId="BoxHead-Level-3bh3">
    <w:name w:val="Box Head - Level-3 (bh3)"/>
    <w:basedOn w:val="Normal"/>
    <w:rsid w:val="00BA2DDD"/>
    <w:pPr>
      <w:pBdr>
        <w:left w:val="thickThinLargeGap" w:sz="36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  <w:sz w:val="28"/>
      <w:szCs w:val="26"/>
    </w:rPr>
  </w:style>
  <w:style w:type="paragraph" w:customStyle="1" w:styleId="BoxHead-Level-4bh4">
    <w:name w:val="Box Head - Level-4 (bh4)"/>
    <w:basedOn w:val="Normal"/>
    <w:rsid w:val="00BA2DDD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8"/>
    </w:rPr>
  </w:style>
  <w:style w:type="paragraph" w:customStyle="1" w:styleId="BoxHead-Level-5bh5">
    <w:name w:val="Box Head - Level-5 (bh5)"/>
    <w:basedOn w:val="Normal"/>
    <w:rsid w:val="00BA2DDD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 Black" w:hAnsi="Arial Black"/>
    </w:rPr>
  </w:style>
  <w:style w:type="paragraph" w:customStyle="1" w:styleId="BoxEpigraph-non-versebepi">
    <w:name w:val="Box Epigraph - non-verse (bepi)"/>
    <w:basedOn w:val="Normal"/>
    <w:rsid w:val="00BA2DDD"/>
    <w:pPr>
      <w:pBdr>
        <w:left w:val="single" w:sz="24" w:space="31" w:color="FFFF00"/>
      </w:pBdr>
      <w:shd w:val="clear" w:color="auto" w:fill="FFFFCD"/>
      <w:tabs>
        <w:tab w:val="left" w:pos="720"/>
      </w:tabs>
      <w:spacing w:before="240" w:after="240" w:line="360" w:lineRule="auto"/>
      <w:ind w:left="907" w:right="360"/>
    </w:pPr>
    <w:rPr>
      <w:rFonts w:ascii="Arial" w:hAnsi="Arial"/>
    </w:rPr>
  </w:style>
  <w:style w:type="paragraph" w:customStyle="1" w:styleId="BoxEpigraph-versebepiv">
    <w:name w:val="Box Epigraph - verse (bepiv)"/>
    <w:basedOn w:val="Normal"/>
    <w:rsid w:val="00BA2DDD"/>
    <w:pPr>
      <w:pBdr>
        <w:left w:val="single" w:sz="8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</w:rPr>
  </w:style>
  <w:style w:type="paragraph" w:customStyle="1" w:styleId="BoxEpigraphSourcebeps">
    <w:name w:val="Box Epigraph Source (beps)"/>
    <w:basedOn w:val="Normal"/>
    <w:rsid w:val="00BA2DDD"/>
    <w:pPr>
      <w:pBdr>
        <w:left w:val="dashed" w:sz="4" w:space="4" w:color="FFFF00"/>
      </w:pBdr>
      <w:shd w:val="clear" w:color="auto" w:fill="FFFFCD"/>
      <w:spacing w:after="0" w:line="480" w:lineRule="auto"/>
      <w:ind w:left="360" w:right="360"/>
      <w:jc w:val="right"/>
    </w:pPr>
    <w:rPr>
      <w:rFonts w:ascii="Times New Roman" w:hAnsi="Times New Roman"/>
      <w:sz w:val="24"/>
    </w:rPr>
  </w:style>
  <w:style w:type="paragraph" w:customStyle="1" w:styleId="BoxListNumbnl">
    <w:name w:val="Box List Num (bnl)"/>
    <w:rsid w:val="00BA2DDD"/>
    <w:pPr>
      <w:widowControl w:val="0"/>
      <w:pBdr>
        <w:left w:val="wave" w:sz="12" w:space="31" w:color="FFFF00"/>
      </w:pBdr>
      <w:shd w:val="clear" w:color="auto" w:fill="FFFFCD"/>
      <w:spacing w:line="480" w:lineRule="auto"/>
      <w:ind w:left="1260" w:right="360" w:hanging="360"/>
    </w:pPr>
    <w:rPr>
      <w:rFonts w:ascii="Times New Roman" w:eastAsiaTheme="minorEastAsia" w:hAnsi="Times New Roman" w:cs="Times New Roman"/>
    </w:rPr>
  </w:style>
  <w:style w:type="paragraph" w:customStyle="1" w:styleId="BoxListBulletbbl">
    <w:name w:val="Box List Bullet (bbl)"/>
    <w:basedOn w:val="Normal"/>
    <w:rsid w:val="00BA2DDD"/>
    <w:pPr>
      <w:numPr>
        <w:numId w:val="16"/>
      </w:numPr>
      <w:pBdr>
        <w:left w:val="doubleWave" w:sz="6" w:space="31" w:color="FFFF00"/>
      </w:pBdr>
      <w:shd w:val="clear" w:color="auto" w:fill="FFFFCD"/>
      <w:tabs>
        <w:tab w:val="left" w:pos="144"/>
      </w:tabs>
      <w:spacing w:after="0" w:line="480" w:lineRule="auto"/>
      <w:ind w:left="907" w:right="360" w:firstLine="0"/>
    </w:pPr>
    <w:rPr>
      <w:rFonts w:ascii="Times New Roman" w:hAnsi="Times New Roman"/>
      <w:sz w:val="24"/>
    </w:rPr>
  </w:style>
  <w:style w:type="paragraph" w:customStyle="1" w:styleId="BoxListUnnumbul">
    <w:name w:val="Box List Unnum (bul)"/>
    <w:basedOn w:val="Normal"/>
    <w:rsid w:val="00BA2DDD"/>
    <w:pPr>
      <w:pBdr>
        <w:left w:val="double" w:sz="6" w:space="31" w:color="FFFF00"/>
      </w:pBdr>
      <w:shd w:val="clear" w:color="auto" w:fill="FFFFCD"/>
      <w:spacing w:after="0" w:line="480" w:lineRule="auto"/>
      <w:ind w:left="900" w:right="360"/>
    </w:pPr>
    <w:rPr>
      <w:rFonts w:ascii="Times New Roman" w:hAnsi="Times New Roman"/>
      <w:sz w:val="24"/>
    </w:rPr>
  </w:style>
  <w:style w:type="paragraph" w:customStyle="1" w:styleId="BoxExtractbext">
    <w:name w:val="Box Extract (bext)"/>
    <w:basedOn w:val="Normal"/>
    <w:rsid w:val="00BA2DDD"/>
    <w:pPr>
      <w:pBdr>
        <w:left w:val="dashSmallGap" w:sz="18" w:space="31" w:color="FFFF00"/>
      </w:pBdr>
      <w:shd w:val="clear" w:color="auto" w:fill="FFFFCD"/>
      <w:spacing w:after="0" w:line="480" w:lineRule="auto"/>
      <w:ind w:left="900" w:right="360"/>
    </w:pPr>
    <w:rPr>
      <w:rFonts w:ascii="Arial" w:hAnsi="Arial"/>
      <w:sz w:val="20"/>
    </w:rPr>
  </w:style>
  <w:style w:type="paragraph" w:customStyle="1" w:styleId="BoxExtract-Versebextv">
    <w:name w:val="Box Extract - Verse (bextv)"/>
    <w:basedOn w:val="Normal"/>
    <w:rsid w:val="00BA2DDD"/>
    <w:pPr>
      <w:pBdr>
        <w:left w:val="thinThickSmallGap" w:sz="24" w:space="31" w:color="FFFF00"/>
      </w:pBdr>
      <w:shd w:val="clear" w:color="auto" w:fill="FFFFCD"/>
      <w:spacing w:after="0" w:line="480" w:lineRule="auto"/>
      <w:ind w:left="1620" w:right="360" w:hanging="720"/>
    </w:pPr>
    <w:rPr>
      <w:rFonts w:ascii="Arial" w:hAnsi="Arial"/>
      <w:sz w:val="20"/>
    </w:rPr>
  </w:style>
  <w:style w:type="paragraph" w:customStyle="1" w:styleId="BoxSourceNotebsn">
    <w:name w:val="Box Source Note (bsn)"/>
    <w:basedOn w:val="Normal"/>
    <w:rsid w:val="00BA2DDD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Arial" w:hAnsi="Arial"/>
      <w:sz w:val="20"/>
      <w:szCs w:val="20"/>
    </w:rPr>
  </w:style>
  <w:style w:type="paragraph" w:customStyle="1" w:styleId="BoxFootnotebfn">
    <w:name w:val="Box Footnote (bfn)"/>
    <w:basedOn w:val="Normal"/>
    <w:rsid w:val="00BA2DDD"/>
    <w:pPr>
      <w:pBdr>
        <w:left w:val="single" w:sz="18" w:space="4" w:color="FFFF00"/>
      </w:pBdr>
      <w:shd w:val="clear" w:color="auto" w:fill="FFFFCD"/>
      <w:spacing w:after="0" w:line="480" w:lineRule="auto"/>
      <w:ind w:left="360" w:right="360"/>
    </w:pPr>
    <w:rPr>
      <w:rFonts w:ascii="Times New Roman" w:hAnsi="Times New Roman"/>
      <w:sz w:val="20"/>
      <w:szCs w:val="20"/>
    </w:rPr>
  </w:style>
  <w:style w:type="paragraph" w:customStyle="1" w:styleId="SidebarTextsbtx">
    <w:name w:val="Sidebar Text (sbtx)"/>
    <w:rsid w:val="00BA2DDD"/>
    <w:pPr>
      <w:widowControl w:val="0"/>
      <w:pBdr>
        <w:left w:val="single" w:sz="48" w:space="4" w:color="00FF80"/>
      </w:pBdr>
      <w:shd w:val="clear" w:color="auto" w:fill="CCFFCC"/>
      <w:spacing w:line="480" w:lineRule="auto"/>
      <w:ind w:left="360" w:right="360" w:firstLine="720"/>
    </w:pPr>
    <w:rPr>
      <w:rFonts w:ascii="Times New Roman" w:eastAsiaTheme="minorEastAsia" w:hAnsi="Times New Roman" w:cs="Times New Roman"/>
    </w:rPr>
  </w:style>
  <w:style w:type="paragraph" w:customStyle="1" w:styleId="SidebarTextNo-Indentsbtx1">
    <w:name w:val="Sidebar Text No-Indent (sbtx1)"/>
    <w:rsid w:val="00BA2DDD"/>
    <w:pPr>
      <w:widowControl w:val="0"/>
      <w:pBdr>
        <w:left w:val="double" w:sz="18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</w:rPr>
  </w:style>
  <w:style w:type="paragraph" w:customStyle="1" w:styleId="SidebarHeadsbh">
    <w:name w:val="Sidebar Head (sbh)"/>
    <w:rsid w:val="00BA2DDD"/>
    <w:pPr>
      <w:widowControl w:val="0"/>
      <w:pBdr>
        <w:left w:val="dotted" w:sz="48" w:space="4" w:color="00FF80"/>
      </w:pBdr>
      <w:shd w:val="clear" w:color="auto" w:fill="CCFFCC"/>
      <w:spacing w:line="480" w:lineRule="auto"/>
      <w:ind w:left="360" w:right="360"/>
      <w:jc w:val="center"/>
      <w:outlineLvl w:val="1"/>
    </w:pPr>
    <w:rPr>
      <w:rFonts w:ascii="Arial Narrow" w:eastAsiaTheme="minorEastAsia" w:hAnsi="Arial Narrow" w:cs="Times New Roman"/>
      <w:sz w:val="40"/>
      <w:szCs w:val="36"/>
    </w:rPr>
  </w:style>
  <w:style w:type="paragraph" w:customStyle="1" w:styleId="SidebarSubheadsbsh">
    <w:name w:val="Sidebar Subhead (sbsh)"/>
    <w:rsid w:val="00BA2DDD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  <w:jc w:val="center"/>
    </w:pPr>
    <w:rPr>
      <w:rFonts w:ascii="Arial Narrow" w:eastAsiaTheme="minorEastAsia" w:hAnsi="Arial Narrow" w:cs="Times New Roman"/>
      <w:sz w:val="28"/>
      <w:szCs w:val="28"/>
    </w:rPr>
  </w:style>
  <w:style w:type="paragraph" w:customStyle="1" w:styleId="SidebarHead-Level-1sbh1">
    <w:name w:val="Sidebar Head - Level-1 (sbh1)"/>
    <w:rsid w:val="00BA2DDD"/>
    <w:pPr>
      <w:widowControl w:val="0"/>
      <w:pBdr>
        <w:left w:val="triple" w:sz="12" w:space="4" w:color="00FF80"/>
      </w:pBdr>
      <w:shd w:val="clear" w:color="auto" w:fill="CCFFCC"/>
      <w:spacing w:line="480" w:lineRule="auto"/>
      <w:ind w:left="360" w:right="360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SidebarHead-Level-2sbh2">
    <w:name w:val="Sidebar Head - Level-2 (sbh2)"/>
    <w:rsid w:val="00BA2DDD"/>
    <w:pPr>
      <w:widowControl w:val="0"/>
      <w:pBdr>
        <w:left w:val="thinThickLargeGap" w:sz="36" w:space="4" w:color="00FF80"/>
      </w:pBdr>
      <w:shd w:val="clear" w:color="auto" w:fill="CCFFCC"/>
      <w:spacing w:line="480" w:lineRule="auto"/>
      <w:ind w:left="360" w:right="360"/>
      <w:outlineLvl w:val="3"/>
    </w:pPr>
    <w:rPr>
      <w:rFonts w:ascii="Arial" w:eastAsiaTheme="minorEastAsia" w:hAnsi="Arial" w:cs="Arial"/>
      <w:sz w:val="28"/>
      <w:szCs w:val="28"/>
    </w:rPr>
  </w:style>
  <w:style w:type="paragraph" w:customStyle="1" w:styleId="SidebarHead-Level-3sbh3">
    <w:name w:val="Sidebar Head - Level-3 (sbh3)"/>
    <w:rsid w:val="00BA2DDD"/>
    <w:pPr>
      <w:widowControl w:val="0"/>
      <w:pBdr>
        <w:left w:val="thickThinLargeGap" w:sz="36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  <w:sz w:val="26"/>
      <w:szCs w:val="26"/>
    </w:rPr>
  </w:style>
  <w:style w:type="paragraph" w:customStyle="1" w:styleId="SidebarHead-Level-4sbh4">
    <w:name w:val="Sidebar Head - Level-4 (sbh4)"/>
    <w:rsid w:val="00BA2DDD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Arial"/>
      <w:sz w:val="28"/>
      <w:szCs w:val="28"/>
    </w:rPr>
  </w:style>
  <w:style w:type="paragraph" w:customStyle="1" w:styleId="SidebarHead-Level-5sbh5">
    <w:name w:val="Sidebar Head - Level-5 (sbh5)"/>
    <w:rsid w:val="00BA2DDD"/>
    <w:pPr>
      <w:widowControl w:val="0"/>
      <w:pBdr>
        <w:left w:val="single" w:sz="8" w:space="4" w:color="00FF80"/>
      </w:pBdr>
      <w:shd w:val="clear" w:color="auto" w:fill="CCFFCC"/>
      <w:spacing w:line="480" w:lineRule="auto"/>
      <w:ind w:left="360" w:right="360"/>
    </w:pPr>
    <w:rPr>
      <w:rFonts w:ascii="Arial Black" w:eastAsiaTheme="minorEastAsia" w:hAnsi="Arial Black" w:cs="Times New Roman"/>
    </w:rPr>
  </w:style>
  <w:style w:type="paragraph" w:customStyle="1" w:styleId="SidebarEpigraph-non-versesbepi">
    <w:name w:val="Sidebar Epigraph - non-verse (sbepi)"/>
    <w:rsid w:val="00BA2DDD"/>
    <w:pPr>
      <w:widowControl w:val="0"/>
      <w:pBdr>
        <w:left w:val="single" w:sz="18" w:space="31" w:color="00FF80"/>
      </w:pBdr>
      <w:shd w:val="clear" w:color="auto" w:fill="CCFFCC"/>
      <w:spacing w:before="240" w:after="240" w:line="360" w:lineRule="auto"/>
      <w:ind w:left="907" w:right="360"/>
    </w:pPr>
    <w:rPr>
      <w:rFonts w:ascii="Arial" w:eastAsiaTheme="minorEastAsia" w:hAnsi="Arial" w:cs="Times New Roman"/>
    </w:rPr>
  </w:style>
  <w:style w:type="paragraph" w:customStyle="1" w:styleId="SidebarEpigraph-versesbepiv">
    <w:name w:val="Sidebar Epigraph - verse (sbepiv)"/>
    <w:rsid w:val="00BA2DDD"/>
    <w:pPr>
      <w:widowControl w:val="0"/>
      <w:pBdr>
        <w:left w:val="single" w:sz="8" w:space="31" w:color="00FF80"/>
      </w:pBdr>
      <w:shd w:val="clear" w:color="auto" w:fill="CCFFCC"/>
      <w:spacing w:line="480" w:lineRule="auto"/>
      <w:ind w:left="1627" w:right="360" w:hanging="720"/>
      <w:contextualSpacing/>
    </w:pPr>
    <w:rPr>
      <w:rFonts w:ascii="Arial" w:eastAsiaTheme="minorEastAsia" w:hAnsi="Arial" w:cs="Times New Roman"/>
    </w:rPr>
  </w:style>
  <w:style w:type="paragraph" w:customStyle="1" w:styleId="SidebarEpigraphSourcesbeps">
    <w:name w:val="Sidebar Epigraph Source (sbeps)"/>
    <w:rsid w:val="00BA2DDD"/>
    <w:pPr>
      <w:widowControl w:val="0"/>
      <w:pBdr>
        <w:left w:val="dashed" w:sz="4" w:space="31" w:color="00FF80"/>
      </w:pBdr>
      <w:shd w:val="clear" w:color="auto" w:fill="CCFFCC"/>
      <w:spacing w:line="480" w:lineRule="auto"/>
      <w:ind w:left="900" w:right="360"/>
      <w:jc w:val="right"/>
    </w:pPr>
    <w:rPr>
      <w:rFonts w:ascii="Times New Roman" w:eastAsiaTheme="minorEastAsia" w:hAnsi="Times New Roman" w:cs="Times New Roman"/>
    </w:rPr>
  </w:style>
  <w:style w:type="paragraph" w:customStyle="1" w:styleId="SidebarListNumsbnl">
    <w:name w:val="Sidebar List Num (sbnl)"/>
    <w:rsid w:val="00BA2DDD"/>
    <w:pPr>
      <w:widowControl w:val="0"/>
      <w:pBdr>
        <w:left w:val="wave" w:sz="12" w:space="31" w:color="00FF80"/>
      </w:pBdr>
      <w:shd w:val="clear" w:color="auto" w:fill="CCFFCC"/>
      <w:spacing w:line="480" w:lineRule="auto"/>
      <w:ind w:left="1267" w:right="360" w:hanging="360"/>
    </w:pPr>
    <w:rPr>
      <w:rFonts w:ascii="Times New Roman" w:eastAsiaTheme="minorEastAsia" w:hAnsi="Times New Roman" w:cs="Times New Roman"/>
    </w:rPr>
  </w:style>
  <w:style w:type="paragraph" w:customStyle="1" w:styleId="SidebarListBulletsbbl">
    <w:name w:val="Sidebar List Bullet (sbbl)"/>
    <w:rsid w:val="00BA2DDD"/>
    <w:pPr>
      <w:widowControl w:val="0"/>
      <w:numPr>
        <w:numId w:val="26"/>
      </w:numPr>
      <w:pBdr>
        <w:left w:val="doubleWave" w:sz="6" w:space="31" w:color="00FF80"/>
      </w:pBdr>
      <w:shd w:val="clear" w:color="auto" w:fill="CCFFCC"/>
      <w:spacing w:line="480" w:lineRule="auto"/>
      <w:ind w:left="1260" w:right="360"/>
    </w:pPr>
    <w:rPr>
      <w:rFonts w:ascii="Times New Roman" w:eastAsiaTheme="minorEastAsia" w:hAnsi="Times New Roman" w:cs="Times New Roman"/>
    </w:rPr>
  </w:style>
  <w:style w:type="paragraph" w:customStyle="1" w:styleId="SidebarListUnnumsbul">
    <w:name w:val="Sidebar List Unnum (sbul)"/>
    <w:rsid w:val="00BA2DDD"/>
    <w:pPr>
      <w:widowControl w:val="0"/>
      <w:pBdr>
        <w:left w:val="double" w:sz="12" w:space="31" w:color="00FF80"/>
      </w:pBdr>
      <w:shd w:val="clear" w:color="auto" w:fill="CCFFCC"/>
      <w:spacing w:line="480" w:lineRule="auto"/>
      <w:ind w:left="900" w:right="360"/>
    </w:pPr>
    <w:rPr>
      <w:rFonts w:ascii="Times New Roman" w:eastAsiaTheme="minorEastAsia" w:hAnsi="Times New Roman" w:cs="Times New Roman"/>
    </w:rPr>
  </w:style>
  <w:style w:type="paragraph" w:customStyle="1" w:styleId="SidebarExtractsbext">
    <w:name w:val="Sidebar Extract (sbext)"/>
    <w:rsid w:val="00BA2DDD"/>
    <w:pPr>
      <w:widowControl w:val="0"/>
      <w:pBdr>
        <w:left w:val="dashSmallGap" w:sz="24" w:space="31" w:color="00FF80"/>
      </w:pBdr>
      <w:shd w:val="clear" w:color="auto" w:fill="CCFFCC"/>
      <w:spacing w:line="480" w:lineRule="auto"/>
      <w:ind w:left="900" w:right="360"/>
    </w:pPr>
    <w:rPr>
      <w:rFonts w:ascii="Arial" w:eastAsiaTheme="minorEastAsia" w:hAnsi="Arial" w:cs="Times New Roman"/>
      <w:sz w:val="20"/>
    </w:rPr>
  </w:style>
  <w:style w:type="paragraph" w:customStyle="1" w:styleId="SidebarExtract-Versesbextv">
    <w:name w:val="Sidebar Extract - Verse (sbextv)"/>
    <w:rsid w:val="00BA2DDD"/>
    <w:pPr>
      <w:widowControl w:val="0"/>
      <w:pBdr>
        <w:left w:val="thinThickSmallGap" w:sz="24" w:space="31" w:color="00FF80"/>
      </w:pBdr>
      <w:shd w:val="clear" w:color="auto" w:fill="CCFFCC"/>
      <w:spacing w:line="480" w:lineRule="auto"/>
      <w:ind w:left="1267" w:right="360" w:hanging="360"/>
    </w:pPr>
    <w:rPr>
      <w:rFonts w:ascii="Arial" w:eastAsiaTheme="minorEastAsia" w:hAnsi="Arial" w:cs="Times New Roman"/>
      <w:sz w:val="20"/>
    </w:rPr>
  </w:style>
  <w:style w:type="paragraph" w:customStyle="1" w:styleId="SidebarSourceNotesbsn">
    <w:name w:val="Sidebar Source Note (sbsn)"/>
    <w:rsid w:val="00BA2DDD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Arial" w:eastAsiaTheme="minorEastAsia" w:hAnsi="Arial" w:cs="Times New Roman"/>
      <w:sz w:val="20"/>
      <w:szCs w:val="20"/>
    </w:rPr>
  </w:style>
  <w:style w:type="paragraph" w:customStyle="1" w:styleId="SidebarFootnotesbfn">
    <w:name w:val="Sidebar Footnote (sbfn)"/>
    <w:rsid w:val="00BA2DDD"/>
    <w:pPr>
      <w:widowControl w:val="0"/>
      <w:pBdr>
        <w:left w:val="single" w:sz="24" w:space="4" w:color="00FF80"/>
      </w:pBdr>
      <w:shd w:val="clear" w:color="auto" w:fill="CCFFCC"/>
      <w:spacing w:line="480" w:lineRule="auto"/>
      <w:ind w:left="360" w:righ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TableNumbertn">
    <w:name w:val="Table Number (t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Headth">
    <w:name w:val="Table Head (th)"/>
    <w:basedOn w:val="Normal"/>
    <w:rsid w:val="00BA2DDD"/>
    <w:pPr>
      <w:shd w:val="clear" w:color="auto" w:fill="E0E0E0"/>
    </w:pPr>
    <w:rPr>
      <w:rFonts w:ascii="Arial Black" w:hAnsi="Arial Black"/>
    </w:rPr>
  </w:style>
  <w:style w:type="paragraph" w:customStyle="1" w:styleId="TableSubheadtsh">
    <w:name w:val="Table Subhead (tsh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TableColumnHeadtch">
    <w:name w:val="Table Column Head (tch)"/>
    <w:basedOn w:val="Normal"/>
    <w:rsid w:val="00BA2DDD"/>
    <w:pPr>
      <w:shd w:val="clear" w:color="auto" w:fill="E0E0E0"/>
    </w:pPr>
    <w:rPr>
      <w:rFonts w:ascii="Arial Black" w:hAnsi="Arial Black" w:cs="Arial"/>
    </w:rPr>
  </w:style>
  <w:style w:type="paragraph" w:customStyle="1" w:styleId="TableBodyTexttbtx">
    <w:name w:val="Table Body Text (tbtx)"/>
    <w:basedOn w:val="Normal"/>
    <w:rsid w:val="00BA2DDD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TableBodyTextNo-Indenttbtx1">
    <w:name w:val="Table Body Text No-Indent (tbtx1)"/>
    <w:basedOn w:val="Normal"/>
    <w:rsid w:val="00BA2DDD"/>
    <w:pPr>
      <w:shd w:val="clear" w:color="auto" w:fill="E0E0E0"/>
    </w:pPr>
    <w:rPr>
      <w:rFonts w:ascii="Arial" w:hAnsi="Arial" w:cs="Arial"/>
    </w:rPr>
  </w:style>
  <w:style w:type="paragraph" w:customStyle="1" w:styleId="TableSourceNotetsn">
    <w:name w:val="Table Source Note (tsn)"/>
    <w:basedOn w:val="Normal"/>
    <w:rsid w:val="00BA2DDD"/>
    <w:pPr>
      <w:shd w:val="clear" w:color="auto" w:fill="E0E0E0"/>
    </w:pPr>
    <w:rPr>
      <w:rFonts w:ascii="Arial Narrow" w:hAnsi="Arial Narrow"/>
      <w:sz w:val="20"/>
      <w:szCs w:val="20"/>
    </w:rPr>
  </w:style>
  <w:style w:type="paragraph" w:customStyle="1" w:styleId="TableFootnotetfn">
    <w:name w:val="Table Footnote (tf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Numbercrn">
    <w:name w:val="Chart Number (crn)"/>
    <w:basedOn w:val="Normal"/>
    <w:rsid w:val="00BA2DDD"/>
    <w:pPr>
      <w:shd w:val="clear" w:color="auto" w:fill="E0E0E0"/>
    </w:pPr>
    <w:rPr>
      <w:rFonts w:ascii="Arial Narrow" w:hAnsi="Arial Narrow"/>
    </w:rPr>
  </w:style>
  <w:style w:type="paragraph" w:customStyle="1" w:styleId="ChartHeadcrh">
    <w:name w:val="Chart Head (crh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Subheadcrsh">
    <w:name w:val="Chart Subhead (crsh)"/>
    <w:basedOn w:val="Normal"/>
    <w:rsid w:val="00BA2DDD"/>
    <w:pPr>
      <w:shd w:val="clear" w:color="auto" w:fill="E0E0E0"/>
    </w:pPr>
    <w:rPr>
      <w:rFonts w:ascii="Arial" w:hAnsi="Arial" w:cs="Arial"/>
      <w:sz w:val="28"/>
      <w:szCs w:val="28"/>
    </w:rPr>
  </w:style>
  <w:style w:type="paragraph" w:customStyle="1" w:styleId="ChartLevel-1Subheadcrh1">
    <w:name w:val="Chart Level-1 Subhead (crh1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ChartLevel-2Subheadcrh2">
    <w:name w:val="Chart Level-2 Subhead (crh2)"/>
    <w:basedOn w:val="Normal"/>
    <w:rsid w:val="00BA2DDD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ChartLevel-3Subheadcrh3">
    <w:name w:val="Chart Level-3 Subhead (crh3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ChartLevel-4Subheadcrh4">
    <w:name w:val="Chart Level-4 Subhead (crh4)"/>
    <w:basedOn w:val="Normal"/>
    <w:rsid w:val="00BA2DDD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ChartLevel-5Subheadcrh5">
    <w:name w:val="Chart Level-5 Subhead (crh5)"/>
    <w:basedOn w:val="Normal"/>
    <w:rsid w:val="00BA2DDD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ChartColumnHeadcrch">
    <w:name w:val="Chart Column Head (crch)"/>
    <w:basedOn w:val="Normal"/>
    <w:rsid w:val="00BA2DDD"/>
    <w:pPr>
      <w:shd w:val="clear" w:color="auto" w:fill="E0E0E0"/>
    </w:pPr>
    <w:rPr>
      <w:rFonts w:ascii="Arial" w:hAnsi="Arial" w:cs="Arial"/>
    </w:rPr>
  </w:style>
  <w:style w:type="paragraph" w:customStyle="1" w:styleId="ChartLabelcrl">
    <w:name w:val="Chart Label (crl)"/>
    <w:basedOn w:val="Normal"/>
    <w:rsid w:val="00BA2DDD"/>
    <w:pPr>
      <w:shd w:val="clear" w:color="auto" w:fill="E0E0E0"/>
    </w:pPr>
    <w:rPr>
      <w:rFonts w:ascii="Arial Narrow" w:hAnsi="Arial Narrow" w:cs="Arial"/>
    </w:rPr>
  </w:style>
  <w:style w:type="paragraph" w:customStyle="1" w:styleId="ChartBodyTextcrbtx">
    <w:name w:val="Chart Body Text (crbtx)"/>
    <w:basedOn w:val="Normal"/>
    <w:rsid w:val="00BA2DDD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ChartBodyTextNo-Indentcrbtx1">
    <w:name w:val="Chart Body Text No-Indent (crbtx1)"/>
    <w:basedOn w:val="Normal"/>
    <w:rsid w:val="00BA2DDD"/>
    <w:pPr>
      <w:shd w:val="clear" w:color="auto" w:fill="E0E0E0"/>
    </w:pPr>
    <w:rPr>
      <w:rFonts w:ascii="Arial" w:hAnsi="Arial" w:cs="Arial"/>
    </w:rPr>
  </w:style>
  <w:style w:type="paragraph" w:customStyle="1" w:styleId="ChartSourceNotecrxn">
    <w:name w:val="Chart Source Note (crx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ChartFootnotecrfn">
    <w:name w:val="Chart Footnote (crf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FigureNumberfgn">
    <w:name w:val="Figure Number (fg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4"/>
    </w:rPr>
  </w:style>
  <w:style w:type="paragraph" w:customStyle="1" w:styleId="FigureHeadfgh">
    <w:name w:val="Figure Head (fgh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Subheadfgsh">
    <w:name w:val="Figure Subhead (fgsh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8"/>
      <w:szCs w:val="28"/>
    </w:rPr>
  </w:style>
  <w:style w:type="paragraph" w:customStyle="1" w:styleId="FigureLevel-1Subheadfgh1">
    <w:name w:val="Figure Level-1 Subhead (fgh1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8"/>
      <w:szCs w:val="28"/>
    </w:rPr>
  </w:style>
  <w:style w:type="paragraph" w:customStyle="1" w:styleId="FigureLevel-2Subheadfgh2">
    <w:name w:val="Figure Level-2 Subhead (fgh2)"/>
    <w:basedOn w:val="Normal"/>
    <w:rsid w:val="00BA2DDD"/>
    <w:pPr>
      <w:shd w:val="clear" w:color="auto" w:fill="E0E0E0"/>
      <w:spacing w:before="240"/>
    </w:pPr>
    <w:rPr>
      <w:rFonts w:ascii="Arial" w:hAnsi="Arial" w:cs="Arial"/>
      <w:sz w:val="26"/>
      <w:szCs w:val="26"/>
    </w:rPr>
  </w:style>
  <w:style w:type="paragraph" w:customStyle="1" w:styleId="FigureLevel-3Subheadfgh3">
    <w:name w:val="Figure Level-3 Subhead (fgh3)"/>
    <w:basedOn w:val="Normal"/>
    <w:rsid w:val="00BA2DDD"/>
    <w:pPr>
      <w:shd w:val="clear" w:color="auto" w:fill="E0E0E0"/>
      <w:spacing w:before="240"/>
    </w:pPr>
    <w:rPr>
      <w:rFonts w:ascii="Arial Black" w:hAnsi="Arial Black"/>
      <w:sz w:val="26"/>
      <w:szCs w:val="26"/>
    </w:rPr>
  </w:style>
  <w:style w:type="paragraph" w:customStyle="1" w:styleId="FigureLevel-4Subheadfgh4">
    <w:name w:val="Figure Level-4 Subhead (fgh4)"/>
    <w:basedOn w:val="Normal"/>
    <w:rsid w:val="00BA2DDD"/>
    <w:pPr>
      <w:shd w:val="clear" w:color="auto" w:fill="E0E0E0"/>
      <w:spacing w:before="240"/>
    </w:pPr>
    <w:rPr>
      <w:rFonts w:ascii="Arial" w:hAnsi="Arial" w:cs="Arial"/>
    </w:rPr>
  </w:style>
  <w:style w:type="paragraph" w:customStyle="1" w:styleId="FigureLevel-5Subheadfgh5">
    <w:name w:val="Figure Level-5 Subhead (fgh5)"/>
    <w:basedOn w:val="Normal"/>
    <w:rsid w:val="00BA2DDD"/>
    <w:pPr>
      <w:shd w:val="clear" w:color="auto" w:fill="E0E0E0"/>
      <w:spacing w:before="240"/>
    </w:pPr>
    <w:rPr>
      <w:rFonts w:ascii="Arial Black" w:hAnsi="Arial Black"/>
    </w:rPr>
  </w:style>
  <w:style w:type="paragraph" w:customStyle="1" w:styleId="FigureColumnHeadfgch">
    <w:name w:val="Figure Column Head (fgch)"/>
    <w:basedOn w:val="Normal"/>
    <w:rsid w:val="00BA2DDD"/>
    <w:pPr>
      <w:shd w:val="clear" w:color="auto" w:fill="E0E0E0"/>
    </w:pPr>
    <w:rPr>
      <w:rFonts w:ascii="Arial" w:hAnsi="Arial" w:cs="Arial"/>
    </w:rPr>
  </w:style>
  <w:style w:type="paragraph" w:customStyle="1" w:styleId="FigureLabelfgl">
    <w:name w:val="Figure Label (fgl)"/>
    <w:basedOn w:val="Normal"/>
    <w:rsid w:val="00BA2DDD"/>
    <w:pPr>
      <w:shd w:val="clear" w:color="auto" w:fill="E0E0E0"/>
    </w:pPr>
    <w:rPr>
      <w:rFonts w:ascii="Arial Narrow" w:hAnsi="Arial Narrow" w:cs="Arial"/>
    </w:rPr>
  </w:style>
  <w:style w:type="paragraph" w:customStyle="1" w:styleId="FigureBodyTextfgbtx">
    <w:name w:val="Figure Body Text (fgbtx)"/>
    <w:basedOn w:val="Normal"/>
    <w:rsid w:val="00BA2DDD"/>
    <w:pPr>
      <w:shd w:val="clear" w:color="auto" w:fill="E0E0E0"/>
      <w:ind w:firstLine="360"/>
    </w:pPr>
    <w:rPr>
      <w:rFonts w:ascii="Arial" w:hAnsi="Arial" w:cs="Arial"/>
    </w:rPr>
  </w:style>
  <w:style w:type="paragraph" w:customStyle="1" w:styleId="FigureBodyTextNo-Indentfgbtx1">
    <w:name w:val="Figure Body Text No-Indent (fgbtx1)"/>
    <w:basedOn w:val="Normal"/>
    <w:rsid w:val="00BA2DDD"/>
    <w:pPr>
      <w:shd w:val="clear" w:color="auto" w:fill="E0E0E0"/>
    </w:pPr>
    <w:rPr>
      <w:rFonts w:ascii="Arial" w:hAnsi="Arial" w:cs="Arial"/>
    </w:rPr>
  </w:style>
  <w:style w:type="paragraph" w:customStyle="1" w:styleId="FigureSourceNotefgsn">
    <w:name w:val="Figure Source Note (fgsn)"/>
    <w:basedOn w:val="Normal"/>
    <w:rsid w:val="00BA2DDD"/>
    <w:pPr>
      <w:shd w:val="clear" w:color="auto" w:fill="E0E0E0"/>
    </w:pPr>
    <w:rPr>
      <w:rFonts w:ascii="Arial" w:hAnsi="Arial" w:cs="Arial"/>
      <w:sz w:val="20"/>
      <w:szCs w:val="20"/>
    </w:rPr>
  </w:style>
  <w:style w:type="paragraph" w:customStyle="1" w:styleId="FigureFootnotefgfn">
    <w:name w:val="Figure Footnote (fgfn)"/>
    <w:basedOn w:val="Normal"/>
    <w:rsid w:val="00BA2DDD"/>
    <w:pPr>
      <w:shd w:val="clear" w:color="auto" w:fill="E0E0E0"/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BMHeadbmh">
    <w:name w:val="BM Head (bmh)"/>
    <w:basedOn w:val="Normal"/>
    <w:rsid w:val="00BA2DDD"/>
    <w:pPr>
      <w:pBdr>
        <w:left w:val="dotted" w:sz="48" w:space="4" w:color="000080"/>
      </w:pBdr>
      <w:spacing w:before="480" w:line="480" w:lineRule="auto"/>
      <w:jc w:val="center"/>
      <w:outlineLvl w:val="1"/>
    </w:pPr>
    <w:rPr>
      <w:rFonts w:ascii="Arial Black" w:hAnsi="Arial Black"/>
      <w:sz w:val="36"/>
    </w:rPr>
  </w:style>
  <w:style w:type="paragraph" w:customStyle="1" w:styleId="BMSubheadbmsh">
    <w:name w:val="BM Subhead (bmsh)"/>
    <w:basedOn w:val="Normal"/>
    <w:rsid w:val="00BA2DDD"/>
    <w:pPr>
      <w:pBdr>
        <w:left w:val="triple" w:sz="12" w:space="4" w:color="000080"/>
      </w:pBdr>
      <w:spacing w:line="480" w:lineRule="auto"/>
      <w:jc w:val="center"/>
    </w:pPr>
    <w:rPr>
      <w:rFonts w:ascii="Arial" w:hAnsi="Arial"/>
      <w:sz w:val="32"/>
    </w:rPr>
  </w:style>
  <w:style w:type="paragraph" w:customStyle="1" w:styleId="BMHeadALTabmh">
    <w:name w:val="BM Head ALT (abmh)"/>
    <w:basedOn w:val="Normal"/>
    <w:rsid w:val="00BA2DDD"/>
    <w:pPr>
      <w:pBdr>
        <w:left w:val="wave" w:sz="12" w:space="4" w:color="00008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BMTextbmtx">
    <w:name w:val="BM Text (bmtx)"/>
    <w:basedOn w:val="Normal"/>
    <w:rsid w:val="00BA2DDD"/>
    <w:pPr>
      <w:pBdr>
        <w:left w:val="single" w:sz="48" w:space="4" w:color="0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MTextNo-Indentbmtx1">
    <w:name w:val="BM Text No-Indent (bmtx1)"/>
    <w:basedOn w:val="Normal"/>
    <w:rsid w:val="00BA2DDD"/>
    <w:pPr>
      <w:pBdr>
        <w:left w:val="double" w:sz="18" w:space="4" w:color="0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MTextALTabmtx">
    <w:name w:val="BM Text ALT (abmtx)"/>
    <w:basedOn w:val="Normal"/>
    <w:rsid w:val="00BA2DDD"/>
    <w:pPr>
      <w:pBdr>
        <w:left w:val="thinThickLargeGap" w:sz="36" w:space="4" w:color="000080"/>
      </w:pBdr>
      <w:spacing w:after="0" w:line="480" w:lineRule="auto"/>
      <w:ind w:firstLine="720"/>
    </w:pPr>
    <w:rPr>
      <w:rFonts w:ascii="Arial" w:hAnsi="Arial"/>
    </w:rPr>
  </w:style>
  <w:style w:type="paragraph" w:customStyle="1" w:styleId="BMTextALTNo-Indentabmtx1">
    <w:name w:val="BM Text ALT No-Indent (abmtx1)"/>
    <w:basedOn w:val="Normal"/>
    <w:rsid w:val="00BA2DDD"/>
    <w:pPr>
      <w:pBdr>
        <w:left w:val="thickThinLargeGap" w:sz="36" w:space="4" w:color="000080"/>
      </w:pBdr>
      <w:spacing w:after="0" w:line="480" w:lineRule="auto"/>
    </w:pPr>
    <w:rPr>
      <w:rFonts w:ascii="Arial" w:hAnsi="Arial"/>
    </w:rPr>
  </w:style>
  <w:style w:type="paragraph" w:customStyle="1" w:styleId="AppendixHeadaph">
    <w:name w:val="Appendix Head (aph)"/>
    <w:basedOn w:val="Normal"/>
    <w:rsid w:val="00BA2DDD"/>
    <w:pPr>
      <w:pBdr>
        <w:left w:val="dotted" w:sz="48" w:space="4" w:color="804000"/>
      </w:pBdr>
      <w:spacing w:before="360" w:line="480" w:lineRule="auto"/>
      <w:jc w:val="center"/>
    </w:pPr>
    <w:rPr>
      <w:rFonts w:ascii="Arial" w:hAnsi="Arial"/>
      <w:sz w:val="48"/>
    </w:rPr>
  </w:style>
  <w:style w:type="paragraph" w:customStyle="1" w:styleId="AppendixSubheadapsh">
    <w:name w:val="Appendix Subhead (apsh)"/>
    <w:basedOn w:val="Normal"/>
    <w:rsid w:val="00BA2DDD"/>
    <w:pPr>
      <w:pBdr>
        <w:left w:val="single" w:sz="8" w:space="4" w:color="804000"/>
      </w:pBdr>
      <w:spacing w:line="480" w:lineRule="auto"/>
      <w:jc w:val="center"/>
    </w:pPr>
    <w:rPr>
      <w:rFonts w:ascii="Arial Narrow" w:hAnsi="Arial Narrow"/>
      <w:sz w:val="36"/>
    </w:rPr>
  </w:style>
  <w:style w:type="paragraph" w:customStyle="1" w:styleId="AppendixLevel-1Subheadaph1">
    <w:name w:val="Appendix Level-1 Subhead (aph1)"/>
    <w:basedOn w:val="Normal"/>
    <w:rsid w:val="00BA2DDD"/>
    <w:pPr>
      <w:pBdr>
        <w:left w:val="triple" w:sz="12" w:space="4" w:color="80400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AppendixLevel-2Subheadaph2">
    <w:name w:val="Appendix Level-2 Subhead (aph2)"/>
    <w:basedOn w:val="Normal"/>
    <w:rsid w:val="00BA2DDD"/>
    <w:pPr>
      <w:pBdr>
        <w:left w:val="thinThickLargeGap" w:sz="36" w:space="4" w:color="804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AppendixLevel-3Subheadaph3">
    <w:name w:val="Appendix Level-3 Subhead (aph3)"/>
    <w:basedOn w:val="Normal"/>
    <w:rsid w:val="00BA2DDD"/>
    <w:pPr>
      <w:pBdr>
        <w:left w:val="thickThinLargeGap" w:sz="36" w:space="4" w:color="804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AppendixLevel-4Subheadaph4">
    <w:name w:val="Appendix Level-4 Subhead (aph4)"/>
    <w:basedOn w:val="Normal"/>
    <w:rsid w:val="00BA2DDD"/>
    <w:pPr>
      <w:pBdr>
        <w:left w:val="single" w:sz="8" w:space="4" w:color="804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AppendixLevel-5Subheadaph5">
    <w:name w:val="Appendix Level-5 Subhead (aph5)"/>
    <w:basedOn w:val="Normal"/>
    <w:rsid w:val="00BA2DDD"/>
    <w:pPr>
      <w:pBdr>
        <w:left w:val="single" w:sz="8" w:space="4" w:color="804000"/>
      </w:pBdr>
      <w:spacing w:before="360" w:after="0" w:line="480" w:lineRule="auto"/>
    </w:pPr>
    <w:rPr>
      <w:rFonts w:ascii="Arial Black" w:hAnsi="Arial Black"/>
    </w:rPr>
  </w:style>
  <w:style w:type="paragraph" w:customStyle="1" w:styleId="AppendixTextaptx">
    <w:name w:val="Appendix Text (aptx)"/>
    <w:basedOn w:val="Normal"/>
    <w:rsid w:val="00BA2DDD"/>
    <w:pPr>
      <w:pBdr>
        <w:left w:val="single" w:sz="48" w:space="4" w:color="80400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AppendixTextNo-Indentaptx1">
    <w:name w:val="Appendix Text No-Indent (aptx1)"/>
    <w:basedOn w:val="Normal"/>
    <w:rsid w:val="00BA2DDD"/>
    <w:pPr>
      <w:pBdr>
        <w:left w:val="double" w:sz="18" w:space="4" w:color="80400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AppendixListNumapnl">
    <w:name w:val="Appendix List Num (apnl)"/>
    <w:basedOn w:val="Normal"/>
    <w:rsid w:val="00BA2DDD"/>
    <w:pPr>
      <w:pBdr>
        <w:left w:val="wave" w:sz="12" w:space="31" w:color="804000"/>
      </w:pBdr>
      <w:spacing w:after="0" w:line="480" w:lineRule="auto"/>
      <w:ind w:left="907" w:hanging="360"/>
    </w:pPr>
    <w:rPr>
      <w:rFonts w:ascii="Times New Roman" w:hAnsi="Times New Roman"/>
      <w:sz w:val="24"/>
    </w:rPr>
  </w:style>
  <w:style w:type="paragraph" w:customStyle="1" w:styleId="AppendixListUnnumapul">
    <w:name w:val="Appendix List Unnum (apul)"/>
    <w:basedOn w:val="Normal"/>
    <w:rsid w:val="00BA2DDD"/>
    <w:pPr>
      <w:pBdr>
        <w:left w:val="dashSmallGap" w:sz="18" w:space="31" w:color="804000"/>
      </w:pBdr>
      <w:spacing w:after="0" w:line="480" w:lineRule="auto"/>
      <w:ind w:left="900" w:hanging="360"/>
    </w:pPr>
    <w:rPr>
      <w:rFonts w:ascii="Times New Roman" w:hAnsi="Times New Roman"/>
      <w:sz w:val="24"/>
    </w:rPr>
  </w:style>
  <w:style w:type="paragraph" w:customStyle="1" w:styleId="AppendixListBulletapbl">
    <w:name w:val="Appendix List Bullet (apbl)"/>
    <w:basedOn w:val="Normal"/>
    <w:rsid w:val="00BA2DDD"/>
    <w:pPr>
      <w:numPr>
        <w:numId w:val="12"/>
      </w:numPr>
      <w:pBdr>
        <w:left w:val="doubleWave" w:sz="6" w:space="31" w:color="804000"/>
      </w:pBdr>
      <w:spacing w:after="0" w:line="480" w:lineRule="auto"/>
      <w:ind w:left="900"/>
    </w:pPr>
    <w:rPr>
      <w:rFonts w:ascii="Times New Roman" w:hAnsi="Times New Roman"/>
      <w:sz w:val="24"/>
    </w:rPr>
  </w:style>
  <w:style w:type="paragraph" w:customStyle="1" w:styleId="AppendixSourceNoteapsn">
    <w:name w:val="Appendix Source Note (apsn)"/>
    <w:basedOn w:val="Normal"/>
    <w:rsid w:val="00BA2DDD"/>
    <w:pPr>
      <w:pBdr>
        <w:left w:val="single" w:sz="12" w:space="4" w:color="804000"/>
      </w:pBdr>
      <w:spacing w:line="480" w:lineRule="auto"/>
    </w:pPr>
    <w:rPr>
      <w:rFonts w:ascii="Arial Narrow" w:hAnsi="Arial Narrow"/>
      <w:sz w:val="20"/>
      <w:szCs w:val="20"/>
    </w:rPr>
  </w:style>
  <w:style w:type="paragraph" w:customStyle="1" w:styleId="AppendixFootnoteapfn">
    <w:name w:val="Appendix Footnote (apfn)"/>
    <w:basedOn w:val="Normal"/>
    <w:rsid w:val="00BA2DDD"/>
    <w:pPr>
      <w:pBdr>
        <w:left w:val="double" w:sz="6" w:space="4" w:color="80400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GlossaryTermglt">
    <w:name w:val="Glossary Term (glt)"/>
    <w:basedOn w:val="Normal"/>
    <w:rsid w:val="00BA2DDD"/>
    <w:pPr>
      <w:pBdr>
        <w:left w:val="single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GlossaryTextgltx">
    <w:name w:val="Glossary Text (gltx)"/>
    <w:basedOn w:val="Normal"/>
    <w:rsid w:val="00BA2DDD"/>
    <w:pPr>
      <w:pBdr>
        <w:left w:val="double" w:sz="18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Entryen">
    <w:name w:val="Entry (en)"/>
    <w:basedOn w:val="Normal"/>
    <w:rsid w:val="00BA2DDD"/>
    <w:pPr>
      <w:pBdr>
        <w:left w:val="dotted" w:sz="48" w:space="4" w:color="008080"/>
      </w:pBdr>
      <w:spacing w:line="480" w:lineRule="auto"/>
    </w:pPr>
    <w:rPr>
      <w:rFonts w:ascii="Arial Narrow" w:hAnsi="Arial Narrow"/>
    </w:rPr>
  </w:style>
  <w:style w:type="paragraph" w:customStyle="1" w:styleId="Definitiondef">
    <w:name w:val="Definition (def)"/>
    <w:basedOn w:val="Normal"/>
    <w:rsid w:val="00BA2DDD"/>
    <w:pPr>
      <w:pBdr>
        <w:left w:val="triple" w:sz="12" w:space="22" w:color="008080"/>
      </w:pBdr>
      <w:spacing w:after="0" w:line="480" w:lineRule="auto"/>
      <w:ind w:left="360"/>
    </w:pPr>
    <w:rPr>
      <w:rFonts w:ascii="Times New Roman" w:hAnsi="Times New Roman"/>
      <w:sz w:val="24"/>
    </w:rPr>
  </w:style>
  <w:style w:type="paragraph" w:customStyle="1" w:styleId="DefinitionSourcedefs">
    <w:name w:val="Definition Source (defs)"/>
    <w:basedOn w:val="Normal"/>
    <w:rsid w:val="00BA2DDD"/>
    <w:pPr>
      <w:pBdr>
        <w:left w:val="thinThickLargeGap" w:sz="36" w:space="4" w:color="008080"/>
      </w:pBdr>
      <w:spacing w:after="0" w:line="480" w:lineRule="auto"/>
    </w:pPr>
    <w:rPr>
      <w:rFonts w:ascii="Times New Roman" w:hAnsi="Times New Roman"/>
      <w:sz w:val="20"/>
      <w:szCs w:val="20"/>
    </w:rPr>
  </w:style>
  <w:style w:type="paragraph" w:customStyle="1" w:styleId="Definition-Numberedndef">
    <w:name w:val="Definition - Numbered (ndef)"/>
    <w:basedOn w:val="Normal"/>
    <w:rsid w:val="00BA2DDD"/>
    <w:pPr>
      <w:pBdr>
        <w:left w:val="thickThinLargeGap" w:sz="36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xa">
    <w:name w:val="Example (exa)"/>
    <w:basedOn w:val="Normal"/>
    <w:rsid w:val="00BA2DDD"/>
    <w:pPr>
      <w:pBdr>
        <w:left w:val="wave" w:sz="12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-Versevexa">
    <w:name w:val="Example - Verse (vexa)"/>
    <w:basedOn w:val="Normal"/>
    <w:rsid w:val="00BA2DDD"/>
    <w:pPr>
      <w:pBdr>
        <w:left w:val="doubleWave" w:sz="6" w:space="31" w:color="008080"/>
      </w:pBdr>
      <w:spacing w:after="0" w:line="480" w:lineRule="auto"/>
      <w:ind w:left="1267" w:hanging="720"/>
    </w:pPr>
    <w:rPr>
      <w:rFonts w:ascii="Times New Roman" w:hAnsi="Times New Roman"/>
      <w:sz w:val="24"/>
    </w:rPr>
  </w:style>
  <w:style w:type="paragraph" w:customStyle="1" w:styleId="Referencesee">
    <w:name w:val="Reference (see)"/>
    <w:basedOn w:val="Normal"/>
    <w:rsid w:val="00BA2DDD"/>
    <w:pPr>
      <w:pBdr>
        <w:left w:val="single" w:sz="24" w:space="4" w:color="008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Exampleegeg">
    <w:name w:val="Example e.g. (eg)"/>
    <w:basedOn w:val="Normal"/>
    <w:rsid w:val="00BA2DDD"/>
    <w:pPr>
      <w:pBdr>
        <w:left w:val="dotted" w:sz="24" w:space="31" w:color="008080"/>
      </w:pBdr>
      <w:spacing w:after="0" w:line="480" w:lineRule="auto"/>
      <w:ind w:left="540"/>
    </w:pPr>
    <w:rPr>
      <w:rFonts w:ascii="Times New Roman" w:hAnsi="Times New Roman"/>
      <w:sz w:val="24"/>
    </w:rPr>
  </w:style>
  <w:style w:type="paragraph" w:customStyle="1" w:styleId="Exampleindialogformexad">
    <w:name w:val="Example in dialog form (exad)"/>
    <w:basedOn w:val="Normal"/>
    <w:rsid w:val="00BA2DDD"/>
    <w:pPr>
      <w:pBdr>
        <w:left w:val="dashSmallGap" w:sz="24" w:space="31" w:color="008080"/>
      </w:pBdr>
      <w:spacing w:before="120" w:after="0" w:line="480" w:lineRule="auto"/>
      <w:ind w:left="547"/>
    </w:pPr>
    <w:rPr>
      <w:rFonts w:ascii="Times New Roman" w:hAnsi="Times New Roman"/>
      <w:sz w:val="24"/>
    </w:rPr>
  </w:style>
  <w:style w:type="paragraph" w:customStyle="1" w:styleId="Addressadd">
    <w:name w:val="Address (add)"/>
    <w:basedOn w:val="Normal"/>
    <w:rsid w:val="00BA2DDD"/>
    <w:pPr>
      <w:pBdr>
        <w:left w:val="single" w:sz="48" w:space="4" w:color="00804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NoteLevel-1Subheadn1">
    <w:name w:val="Note Level-1 Subhead (n1)"/>
    <w:rsid w:val="00BA2DDD"/>
    <w:pPr>
      <w:widowControl w:val="0"/>
      <w:pBdr>
        <w:left w:val="triple" w:sz="12" w:space="4" w:color="008000"/>
      </w:pBdr>
      <w:spacing w:before="360" w:line="480" w:lineRule="auto"/>
      <w:outlineLvl w:val="2"/>
    </w:pPr>
    <w:rPr>
      <w:rFonts w:ascii="Arial Black" w:eastAsiaTheme="minorEastAsia" w:hAnsi="Arial Black" w:cs="Times New Roman"/>
      <w:sz w:val="32"/>
      <w:szCs w:val="32"/>
    </w:rPr>
  </w:style>
  <w:style w:type="paragraph" w:customStyle="1" w:styleId="NoteLevel-2Subheadn2">
    <w:name w:val="Note Level-2 Subhead (n2)"/>
    <w:rsid w:val="00BA2DDD"/>
    <w:pPr>
      <w:widowControl w:val="0"/>
      <w:pBdr>
        <w:left w:val="thinThickLargeGap" w:sz="36" w:space="4" w:color="008000"/>
      </w:pBdr>
      <w:spacing w:before="120" w:line="480" w:lineRule="auto"/>
      <w:outlineLvl w:val="3"/>
    </w:pPr>
    <w:rPr>
      <w:rFonts w:ascii="Arial" w:eastAsiaTheme="minorEastAsia" w:hAnsi="Arial" w:cs="Arial"/>
      <w:sz w:val="32"/>
      <w:szCs w:val="28"/>
    </w:rPr>
  </w:style>
  <w:style w:type="paragraph" w:customStyle="1" w:styleId="NoteLevel-3Subheadn3">
    <w:name w:val="Note Level-3 Subhead (n3)"/>
    <w:rsid w:val="00BA2DDD"/>
    <w:pPr>
      <w:widowControl w:val="0"/>
      <w:pBdr>
        <w:left w:val="thickThinLargeGap" w:sz="36" w:space="4" w:color="008000"/>
      </w:pBdr>
      <w:spacing w:before="360" w:line="480" w:lineRule="auto"/>
    </w:pPr>
    <w:rPr>
      <w:rFonts w:ascii="Arial Black" w:eastAsiaTheme="minorEastAsia" w:hAnsi="Arial Black" w:cs="Times New Roman"/>
      <w:sz w:val="28"/>
      <w:szCs w:val="26"/>
    </w:rPr>
  </w:style>
  <w:style w:type="paragraph" w:customStyle="1" w:styleId="NoteLevel-4Subheadn4">
    <w:name w:val="Note Level-4 Subhead (n4)"/>
    <w:rsid w:val="00BA2DDD"/>
    <w:pPr>
      <w:widowControl w:val="0"/>
      <w:pBdr>
        <w:left w:val="wave" w:sz="12" w:space="4" w:color="008000"/>
      </w:pBdr>
      <w:spacing w:before="360" w:line="480" w:lineRule="auto"/>
    </w:pPr>
    <w:rPr>
      <w:rFonts w:ascii="Arial" w:eastAsiaTheme="minorEastAsia" w:hAnsi="Arial" w:cs="Arial"/>
      <w:sz w:val="28"/>
      <w:szCs w:val="26"/>
    </w:rPr>
  </w:style>
  <w:style w:type="paragraph" w:customStyle="1" w:styleId="NoteLevel-5Subheadn5">
    <w:name w:val="Note Level-5 Subhead (n5)"/>
    <w:rsid w:val="00BA2DDD"/>
    <w:pPr>
      <w:widowControl w:val="0"/>
      <w:pBdr>
        <w:left w:val="doubleWave" w:sz="6" w:space="4" w:color="008000"/>
      </w:pBdr>
      <w:spacing w:before="360" w:line="480" w:lineRule="auto"/>
    </w:pPr>
    <w:rPr>
      <w:rFonts w:ascii="Arial Black" w:eastAsiaTheme="minorEastAsia" w:hAnsi="Arial Black" w:cs="Times New Roman"/>
    </w:rPr>
  </w:style>
  <w:style w:type="character" w:styleId="EndnoteReference">
    <w:name w:val="endnote reference"/>
    <w:basedOn w:val="DefaultParagraphFont"/>
    <w:uiPriority w:val="89"/>
    <w:semiHidden/>
    <w:unhideWhenUsed/>
    <w:rsid w:val="004F1A04"/>
    <w:rPr>
      <w:vertAlign w:val="superscript"/>
    </w:rPr>
  </w:style>
  <w:style w:type="character" w:customStyle="1" w:styleId="spankeyphrasekp">
    <w:name w:val="span key phrase (kp)"/>
    <w:uiPriority w:val="1"/>
    <w:rsid w:val="00BA2DDD"/>
    <w:rPr>
      <w:rFonts w:ascii="Arial Black" w:hAnsi="Arial Black"/>
      <w:sz w:val="20"/>
      <w:szCs w:val="22"/>
      <w:bdr w:val="none" w:sz="0" w:space="0" w:color="auto"/>
      <w:shd w:val="clear" w:color="auto" w:fill="CCFFFF"/>
    </w:rPr>
  </w:style>
  <w:style w:type="paragraph" w:customStyle="1" w:styleId="BiblioLevel-1Subheadb1">
    <w:name w:val="Biblio Level-1 Subhead (b1)"/>
    <w:basedOn w:val="Normal"/>
    <w:rsid w:val="00BA2DDD"/>
    <w:pPr>
      <w:pBdr>
        <w:left w:val="double" w:sz="18" w:space="4" w:color="767171" w:themeColor="background2" w:themeShade="80"/>
      </w:pBdr>
      <w:spacing w:before="360" w:after="0" w:line="480" w:lineRule="auto"/>
      <w:outlineLvl w:val="2"/>
    </w:pPr>
    <w:rPr>
      <w:rFonts w:ascii="Arial Black" w:hAnsi="Arial Black"/>
      <w:sz w:val="32"/>
    </w:rPr>
  </w:style>
  <w:style w:type="paragraph" w:customStyle="1" w:styleId="BiblioLevel-2Subheadb2">
    <w:name w:val="Biblio Level-2 Subhead (b2)"/>
    <w:basedOn w:val="Normal"/>
    <w:rsid w:val="00BA2DDD"/>
    <w:pPr>
      <w:pBdr>
        <w:left w:val="dotted" w:sz="48" w:space="4" w:color="808000"/>
      </w:pBdr>
      <w:spacing w:before="360" w:after="0" w:line="480" w:lineRule="auto"/>
      <w:outlineLvl w:val="3"/>
    </w:pPr>
    <w:rPr>
      <w:rFonts w:ascii="Arial" w:hAnsi="Arial"/>
      <w:sz w:val="32"/>
    </w:rPr>
  </w:style>
  <w:style w:type="paragraph" w:customStyle="1" w:styleId="BiblioLevel-3Subheadb3">
    <w:name w:val="Biblio Level-3 Subhead (b3)"/>
    <w:basedOn w:val="Normal"/>
    <w:rsid w:val="00BA2DDD"/>
    <w:pPr>
      <w:pBdr>
        <w:left w:val="triple" w:sz="12" w:space="4" w:color="80800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iblioLevel-4Subheadb4">
    <w:name w:val="Biblio Level-4 Subhead (b4)"/>
    <w:basedOn w:val="Normal"/>
    <w:rsid w:val="00BA2DDD"/>
    <w:pPr>
      <w:pBdr>
        <w:left w:val="thinThickLargeGap" w:sz="36" w:space="4" w:color="80800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iblioLevel-5Subheadb5">
    <w:name w:val="Biblio Level-5 Subhead (b5)"/>
    <w:basedOn w:val="Normal"/>
    <w:rsid w:val="00BA2DDD"/>
    <w:pPr>
      <w:pBdr>
        <w:left w:val="thickThinLargeGap" w:sz="36" w:space="4" w:color="808000"/>
      </w:pBdr>
      <w:spacing w:before="360" w:after="0" w:line="480" w:lineRule="auto"/>
    </w:pPr>
    <w:rPr>
      <w:rFonts w:ascii="Arial Black" w:hAnsi="Arial Black"/>
    </w:rPr>
  </w:style>
  <w:style w:type="paragraph" w:customStyle="1" w:styleId="BibliographyTextbibtx">
    <w:name w:val="Bibliography Text (bibtx)"/>
    <w:basedOn w:val="Normal"/>
    <w:rsid w:val="00BA2DDD"/>
    <w:pPr>
      <w:pBdr>
        <w:left w:val="single" w:sz="48" w:space="4" w:color="808000"/>
      </w:pBdr>
      <w:spacing w:after="0" w:line="480" w:lineRule="auto"/>
      <w:ind w:left="720" w:hanging="720"/>
    </w:pPr>
    <w:rPr>
      <w:rFonts w:ascii="Times New Roman" w:hAnsi="Times New Roman"/>
      <w:sz w:val="24"/>
    </w:rPr>
  </w:style>
  <w:style w:type="paragraph" w:customStyle="1" w:styleId="IndexTextintx">
    <w:name w:val="Index Text (intx)"/>
    <w:basedOn w:val="Normal"/>
    <w:rsid w:val="00BA2DDD"/>
    <w:pPr>
      <w:pBdr>
        <w:left w:val="single" w:sz="4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InternalSubheadih1">
    <w:name w:val="Index Internal Subhead (ih1)"/>
    <w:basedOn w:val="Normal"/>
    <w:rsid w:val="00BA2DDD"/>
    <w:pPr>
      <w:pBdr>
        <w:left w:val="dotted" w:sz="48" w:space="4" w:color="004080"/>
      </w:pBdr>
      <w:spacing w:before="120"/>
    </w:pPr>
    <w:rPr>
      <w:rFonts w:ascii="Arial Black" w:hAnsi="Arial Black"/>
    </w:rPr>
  </w:style>
  <w:style w:type="paragraph" w:customStyle="1" w:styleId="IndexEntryine">
    <w:name w:val="Index Entry (ine)"/>
    <w:basedOn w:val="Normal"/>
    <w:rsid w:val="00BA2DDD"/>
    <w:pPr>
      <w:pBdr>
        <w:left w:val="double" w:sz="18" w:space="4" w:color="004080"/>
      </w:pBdr>
      <w:spacing w:after="0" w:line="480" w:lineRule="auto"/>
    </w:pPr>
    <w:rPr>
      <w:rFonts w:ascii="Times New Roman" w:hAnsi="Times New Roman"/>
      <w:sz w:val="24"/>
    </w:rPr>
  </w:style>
  <w:style w:type="paragraph" w:customStyle="1" w:styleId="IndexSubentryinse">
    <w:name w:val="Index Subentry (inse)"/>
    <w:basedOn w:val="Normal"/>
    <w:rsid w:val="00BA2DDD"/>
    <w:pPr>
      <w:pBdr>
        <w:left w:val="wave" w:sz="12" w:space="4" w:color="004080"/>
      </w:pBdr>
      <w:spacing w:after="0" w:line="480" w:lineRule="auto"/>
      <w:ind w:left="288"/>
    </w:pPr>
    <w:rPr>
      <w:rFonts w:ascii="Times New Roman" w:hAnsi="Times New Roman"/>
      <w:sz w:val="24"/>
    </w:rPr>
  </w:style>
  <w:style w:type="paragraph" w:customStyle="1" w:styleId="IndexSub-subentryinsse">
    <w:name w:val="Index Sub-subentry (insse)"/>
    <w:basedOn w:val="Normal"/>
    <w:rsid w:val="00BA2DDD"/>
    <w:pPr>
      <w:pBdr>
        <w:left w:val="doubleWave" w:sz="6" w:space="4" w:color="004080"/>
      </w:pBdr>
      <w:spacing w:after="0" w:line="480" w:lineRule="auto"/>
      <w:ind w:left="576"/>
    </w:pPr>
    <w:rPr>
      <w:rFonts w:ascii="Times New Roman" w:hAnsi="Times New Roman"/>
      <w:sz w:val="24"/>
    </w:rPr>
  </w:style>
  <w:style w:type="paragraph" w:customStyle="1" w:styleId="IllustrationCreditsTextilctx">
    <w:name w:val="Illustration Credits Text (ilctx)"/>
    <w:basedOn w:val="Normal"/>
    <w:rsid w:val="00BA2DDD"/>
    <w:pPr>
      <w:pBdr>
        <w:left w:val="dotted" w:sz="48" w:space="4" w:color="800040"/>
      </w:pBdr>
      <w:ind w:firstLine="720"/>
    </w:pPr>
    <w:rPr>
      <w:rFonts w:ascii="Arial Narrow" w:hAnsi="Arial Narrow"/>
    </w:rPr>
  </w:style>
  <w:style w:type="paragraph" w:customStyle="1" w:styleId="IllustrationCreditsTextNo-Indentilctx1">
    <w:name w:val="Illustration Credits Text No-Indent (ilctx1)"/>
    <w:basedOn w:val="Normal"/>
    <w:rsid w:val="00BA2DDD"/>
    <w:pPr>
      <w:pBdr>
        <w:left w:val="triple" w:sz="12" w:space="4" w:color="800040"/>
      </w:pBdr>
      <w:spacing w:before="120"/>
    </w:pPr>
    <w:rPr>
      <w:rFonts w:ascii="Arial Narrow" w:hAnsi="Arial Narrow"/>
    </w:rPr>
  </w:style>
  <w:style w:type="paragraph" w:customStyle="1" w:styleId="PermissionAcksTextpmtx">
    <w:name w:val="Permission Acks Text (pmtx)"/>
    <w:basedOn w:val="Normal"/>
    <w:rsid w:val="00BA2DDD"/>
    <w:pPr>
      <w:pBdr>
        <w:left w:val="wave" w:sz="12" w:space="4" w:color="800040"/>
      </w:pBdr>
      <w:ind w:firstLine="720"/>
    </w:pPr>
    <w:rPr>
      <w:rFonts w:ascii="Arial Narrow" w:hAnsi="Arial Narrow"/>
    </w:rPr>
  </w:style>
  <w:style w:type="paragraph" w:customStyle="1" w:styleId="PermissionAcksTextNo-Indentpmtx1">
    <w:name w:val="Permission Acks Text No-Indent (pmtx1)"/>
    <w:basedOn w:val="Normal"/>
    <w:rsid w:val="00BA2DDD"/>
    <w:pPr>
      <w:pBdr>
        <w:left w:val="doubleWave" w:sz="6" w:space="4" w:color="800040"/>
      </w:pBdr>
      <w:spacing w:before="120"/>
    </w:pPr>
    <w:rPr>
      <w:rFonts w:ascii="Arial Narrow" w:hAnsi="Arial Narrow"/>
    </w:rPr>
  </w:style>
  <w:style w:type="paragraph" w:customStyle="1" w:styleId="AboutAuthorTextatatx">
    <w:name w:val="About Author Text (atatx)"/>
    <w:basedOn w:val="Normal"/>
    <w:rsid w:val="00BA2DDD"/>
    <w:pPr>
      <w:pBdr>
        <w:left w:val="single" w:sz="48" w:space="4" w:color="800000"/>
      </w:pBdr>
      <w:spacing w:after="0" w:line="480" w:lineRule="auto"/>
      <w:ind w:firstLine="720"/>
      <w:contextualSpacing/>
    </w:pPr>
    <w:rPr>
      <w:rFonts w:ascii="Arial" w:hAnsi="Arial" w:cs="Arial"/>
    </w:rPr>
  </w:style>
  <w:style w:type="paragraph" w:customStyle="1" w:styleId="AboutAuthorTextNo-Indentatatx1">
    <w:name w:val="About Author Text No-Indent (atatx1)"/>
    <w:basedOn w:val="Normal"/>
    <w:rsid w:val="00BA2DDD"/>
    <w:pPr>
      <w:pBdr>
        <w:left w:val="dotted" w:sz="48" w:space="4" w:color="800000"/>
      </w:pBdr>
      <w:spacing w:after="0" w:line="480" w:lineRule="auto"/>
      <w:contextualSpacing/>
    </w:pPr>
    <w:rPr>
      <w:rFonts w:ascii="Arial" w:hAnsi="Arial" w:cs="Arial"/>
    </w:rPr>
  </w:style>
  <w:style w:type="paragraph" w:customStyle="1" w:styleId="ColophonTextcoltx">
    <w:name w:val="Colophon Text (coltx)"/>
    <w:basedOn w:val="Normal"/>
    <w:rsid w:val="00BA2DDD"/>
    <w:pPr>
      <w:pBdr>
        <w:left w:val="double" w:sz="18" w:space="4" w:color="800000"/>
      </w:pBd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lophonTextNo-Indentcoltx1">
    <w:name w:val="Colophon Text No-Indent (coltx1)"/>
    <w:basedOn w:val="Normal"/>
    <w:rsid w:val="00BA2DDD"/>
    <w:pPr>
      <w:pBdr>
        <w:left w:val="triple" w:sz="12" w:space="4" w:color="800040"/>
      </w:pBdr>
      <w:spacing w:before="120" w:after="0" w:line="480" w:lineRule="auto"/>
      <w:contextualSpacing/>
    </w:pPr>
    <w:rPr>
      <w:rFonts w:ascii="Times New Roman" w:hAnsi="Times New Roman"/>
      <w:sz w:val="24"/>
    </w:rPr>
  </w:style>
  <w:style w:type="paragraph" w:customStyle="1" w:styleId="BOBAdTitlebobt">
    <w:name w:val="BOB Ad Title (bobt)"/>
    <w:basedOn w:val="Normal"/>
    <w:rsid w:val="00BA2DDD"/>
    <w:pPr>
      <w:pBdr>
        <w:left w:val="dotted" w:sz="48" w:space="4" w:color="800080"/>
      </w:pBdr>
      <w:spacing w:line="480" w:lineRule="auto"/>
      <w:jc w:val="center"/>
    </w:pPr>
    <w:rPr>
      <w:rFonts w:ascii="Arial Black" w:hAnsi="Arial Black"/>
      <w:sz w:val="32"/>
    </w:rPr>
  </w:style>
  <w:style w:type="paragraph" w:customStyle="1" w:styleId="BOBAdSubtitlebobst">
    <w:name w:val="BOB Ad Subtitle (bobst)"/>
    <w:basedOn w:val="Normal"/>
    <w:rsid w:val="00BA2DDD"/>
    <w:pPr>
      <w:pBdr>
        <w:left w:val="single" w:sz="2" w:space="4" w:color="800080"/>
      </w:pBdr>
      <w:spacing w:line="480" w:lineRule="auto"/>
      <w:jc w:val="center"/>
    </w:pPr>
    <w:rPr>
      <w:rFonts w:ascii="Arial" w:hAnsi="Arial"/>
      <w:sz w:val="28"/>
    </w:rPr>
  </w:style>
  <w:style w:type="paragraph" w:customStyle="1" w:styleId="BOBAdLevel-1Subheadbobh1">
    <w:name w:val="BOB Ad Level-1 Subhead (bobh1)"/>
    <w:basedOn w:val="Normal"/>
    <w:rsid w:val="00BA2DDD"/>
    <w:pPr>
      <w:pBdr>
        <w:left w:val="triple" w:sz="12" w:space="4" w:color="800080"/>
      </w:pBdr>
      <w:spacing w:before="360" w:after="0" w:line="480" w:lineRule="auto"/>
      <w:outlineLvl w:val="2"/>
    </w:pPr>
    <w:rPr>
      <w:rFonts w:ascii="Arial Black" w:hAnsi="Arial Black"/>
      <w:sz w:val="32"/>
      <w:szCs w:val="26"/>
    </w:rPr>
  </w:style>
  <w:style w:type="paragraph" w:customStyle="1" w:styleId="BOBAdLevel-2Subheadbobh2">
    <w:name w:val="BOB Ad Level-2 Subhead (bobh2)"/>
    <w:basedOn w:val="Normal"/>
    <w:rsid w:val="00BA2DDD"/>
    <w:pPr>
      <w:pBdr>
        <w:left w:val="thinThickLargeGap" w:sz="36" w:space="4" w:color="800080"/>
      </w:pBdr>
      <w:spacing w:before="360" w:after="0" w:line="480" w:lineRule="auto"/>
      <w:outlineLvl w:val="3"/>
    </w:pPr>
    <w:rPr>
      <w:rFonts w:ascii="Arial" w:hAnsi="Arial"/>
      <w:sz w:val="32"/>
      <w:szCs w:val="26"/>
    </w:rPr>
  </w:style>
  <w:style w:type="paragraph" w:customStyle="1" w:styleId="BOBAdLevel-3Subheadbobh3">
    <w:name w:val="BOB Ad Level-3 Subhead (bobh3)"/>
    <w:basedOn w:val="Normal"/>
    <w:rsid w:val="00BA2DDD"/>
    <w:pPr>
      <w:pBdr>
        <w:left w:val="thickThinLargeGap" w:sz="36" w:space="4" w:color="800080"/>
      </w:pBdr>
      <w:spacing w:before="360" w:after="0" w:line="480" w:lineRule="auto"/>
    </w:pPr>
    <w:rPr>
      <w:rFonts w:ascii="Arial Black" w:hAnsi="Arial Black"/>
      <w:sz w:val="28"/>
    </w:rPr>
  </w:style>
  <w:style w:type="paragraph" w:customStyle="1" w:styleId="BOBAdLevel-4Subheadbobh4">
    <w:name w:val="BOB Ad Level-4 Subhead (bobh4)"/>
    <w:basedOn w:val="Normal"/>
    <w:rsid w:val="00BA2DDD"/>
    <w:pPr>
      <w:pBdr>
        <w:left w:val="single" w:sz="2" w:space="4" w:color="800080"/>
      </w:pBdr>
      <w:spacing w:before="360" w:after="0" w:line="480" w:lineRule="auto"/>
    </w:pPr>
    <w:rPr>
      <w:rFonts w:ascii="Arial" w:hAnsi="Arial"/>
      <w:sz w:val="28"/>
    </w:rPr>
  </w:style>
  <w:style w:type="paragraph" w:customStyle="1" w:styleId="BOBAdLevel-5Subheadbobh5">
    <w:name w:val="BOB Ad Level-5 Subhead (bobh5)"/>
    <w:basedOn w:val="Normal"/>
    <w:rsid w:val="00BA2DDD"/>
    <w:pPr>
      <w:pBdr>
        <w:left w:val="single" w:sz="2" w:space="4" w:color="800080"/>
      </w:pBdr>
      <w:spacing w:before="360" w:after="0" w:line="480" w:lineRule="auto"/>
    </w:pPr>
    <w:rPr>
      <w:rFonts w:ascii="Arial Black" w:hAnsi="Arial Black"/>
    </w:rPr>
  </w:style>
  <w:style w:type="paragraph" w:customStyle="1" w:styleId="BOBAdTextbobtx">
    <w:name w:val="BOB Ad Text (bobtx)"/>
    <w:basedOn w:val="Normal"/>
    <w:rsid w:val="00BA2DDD"/>
    <w:pPr>
      <w:pBdr>
        <w:left w:val="single" w:sz="48" w:space="4" w:color="800080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BOBAdTextNo-Indentbobtx1">
    <w:name w:val="BOB Ad Text No-Indent (bobtx1)"/>
    <w:basedOn w:val="Normal"/>
    <w:rsid w:val="00BA2DDD"/>
    <w:pPr>
      <w:pBdr>
        <w:left w:val="double" w:sz="18" w:space="4" w:color="800080"/>
      </w:pBdr>
      <w:spacing w:before="120" w:after="0" w:line="480" w:lineRule="auto"/>
    </w:pPr>
    <w:rPr>
      <w:rFonts w:ascii="Times New Roman" w:hAnsi="Times New Roman"/>
      <w:sz w:val="24"/>
    </w:rPr>
  </w:style>
  <w:style w:type="paragraph" w:customStyle="1" w:styleId="BOBAdQuoteHeadbobqh">
    <w:name w:val="BOB Ad Quote Head (bobqh)"/>
    <w:basedOn w:val="Normal"/>
    <w:rsid w:val="00BA2DDD"/>
    <w:pPr>
      <w:pBdr>
        <w:left w:val="single" w:sz="18" w:space="4" w:color="800080"/>
      </w:pBdr>
      <w:spacing w:line="480" w:lineRule="auto"/>
      <w:jc w:val="center"/>
    </w:pPr>
    <w:rPr>
      <w:rFonts w:ascii="Arial Black" w:hAnsi="Arial Black"/>
    </w:rPr>
  </w:style>
  <w:style w:type="paragraph" w:customStyle="1" w:styleId="BOBAdQuotebobq">
    <w:name w:val="BOB Ad Quote (bobq)"/>
    <w:basedOn w:val="Normal"/>
    <w:rsid w:val="00BA2DDD"/>
    <w:pPr>
      <w:pBdr>
        <w:left w:val="double" w:sz="6" w:space="4" w:color="800080"/>
      </w:pBdr>
      <w:spacing w:line="480" w:lineRule="auto"/>
      <w:ind w:firstLine="720"/>
    </w:pPr>
    <w:rPr>
      <w:rFonts w:ascii="Arial" w:hAnsi="Arial"/>
    </w:rPr>
  </w:style>
  <w:style w:type="paragraph" w:customStyle="1" w:styleId="BOBAdQuoteNo-Indentbobq1">
    <w:name w:val="BOB Ad Quote No-Indent (bobq1)"/>
    <w:basedOn w:val="Normal"/>
    <w:rsid w:val="00BA2DDD"/>
    <w:pPr>
      <w:pBdr>
        <w:left w:val="wave" w:sz="12" w:space="4" w:color="800080"/>
      </w:pBdr>
      <w:spacing w:before="120" w:line="480" w:lineRule="auto"/>
    </w:pPr>
    <w:rPr>
      <w:rFonts w:ascii="Arial" w:hAnsi="Arial"/>
    </w:rPr>
  </w:style>
  <w:style w:type="paragraph" w:customStyle="1" w:styleId="BOBAdQuoteSourcebobqs">
    <w:name w:val="BOB Ad Quote Source (bobqs)"/>
    <w:basedOn w:val="Normal"/>
    <w:rsid w:val="00BA2DDD"/>
    <w:pPr>
      <w:pBdr>
        <w:left w:val="doubleWave" w:sz="6" w:space="4" w:color="800080"/>
      </w:pBdr>
      <w:spacing w:after="0" w:line="480" w:lineRule="auto"/>
      <w:jc w:val="right"/>
    </w:pPr>
    <w:rPr>
      <w:rFonts w:ascii="Times New Roman" w:hAnsi="Times New Roman"/>
      <w:sz w:val="24"/>
    </w:rPr>
  </w:style>
  <w:style w:type="paragraph" w:customStyle="1" w:styleId="BOBAdImprintbobimp">
    <w:name w:val="BOB Ad Imprint (bobimp)"/>
    <w:basedOn w:val="Normal"/>
    <w:rsid w:val="00BA2DDD"/>
    <w:pPr>
      <w:pBdr>
        <w:left w:val="dashSmallGap" w:sz="18" w:space="4" w:color="800080"/>
      </w:pBdr>
      <w:spacing w:after="0" w:line="480" w:lineRule="auto"/>
      <w:jc w:val="center"/>
    </w:pPr>
    <w:rPr>
      <w:rFonts w:ascii="Times New Roman" w:hAnsi="Times New Roman"/>
      <w:sz w:val="24"/>
    </w:rPr>
  </w:style>
  <w:style w:type="character" w:customStyle="1" w:styleId="spanboldfacecharactersbf">
    <w:name w:val="span boldface characters (bf)"/>
    <w:uiPriority w:val="1"/>
    <w:qFormat/>
    <w:rsid w:val="00BA2DDD"/>
    <w:rPr>
      <w:b/>
      <w:color w:val="auto"/>
      <w:bdr w:val="none" w:sz="0" w:space="0" w:color="auto"/>
      <w:shd w:val="clear" w:color="auto" w:fill="CCFFFF"/>
    </w:rPr>
  </w:style>
  <w:style w:type="character" w:customStyle="1" w:styleId="spanitaliccharactersital">
    <w:name w:val="span italic characters (ital)"/>
    <w:basedOn w:val="DefaultParagraphFont"/>
    <w:uiPriority w:val="1"/>
    <w:qFormat/>
    <w:rsid w:val="00BA2DDD"/>
    <w:rPr>
      <w:i/>
      <w:iCs/>
      <w:color w:val="auto"/>
      <w:bdr w:val="none" w:sz="0" w:space="0" w:color="auto"/>
      <w:shd w:val="clear" w:color="auto" w:fill="CCFFFF"/>
    </w:rPr>
  </w:style>
  <w:style w:type="character" w:customStyle="1" w:styleId="spansmallcapscharacterssc">
    <w:name w:val="span small caps characters (sc)"/>
    <w:basedOn w:val="DefaultParagraphFont"/>
    <w:uiPriority w:val="1"/>
    <w:rsid w:val="00BA2DDD"/>
    <w:rPr>
      <w:smallCaps/>
      <w:color w:val="auto"/>
      <w:bdr w:val="none" w:sz="0" w:space="0" w:color="auto"/>
      <w:shd w:val="clear" w:color="auto" w:fill="CCFFFF"/>
    </w:rPr>
  </w:style>
  <w:style w:type="character" w:customStyle="1" w:styleId="spanunderscorecharactersus">
    <w:name w:val="span underscore characters (us)"/>
    <w:basedOn w:val="DefaultParagraphFont"/>
    <w:uiPriority w:val="1"/>
    <w:rsid w:val="00BA2DDD"/>
    <w:rPr>
      <w:color w:val="auto"/>
      <w:u w:val="single"/>
      <w:bdr w:val="none" w:sz="0" w:space="0" w:color="auto"/>
      <w:shd w:val="clear" w:color="auto" w:fill="CCFFFF"/>
    </w:rPr>
  </w:style>
  <w:style w:type="character" w:customStyle="1" w:styleId="spansymbolssym">
    <w:name w:val="span symbols (sym)"/>
    <w:basedOn w:val="DefaultParagraphFont"/>
    <w:uiPriority w:val="1"/>
    <w:rsid w:val="00BA2DDD"/>
    <w:rPr>
      <w:rFonts w:ascii="Arial" w:hAnsi="Arial"/>
      <w:sz w:val="20"/>
      <w:szCs w:val="22"/>
      <w:shd w:val="clear" w:color="auto" w:fill="FFCC99"/>
    </w:rPr>
  </w:style>
  <w:style w:type="character" w:customStyle="1" w:styleId="spanaccentcharactersacc">
    <w:name w:val="span accent characters (acc)"/>
    <w:basedOn w:val="spansymbolssym"/>
    <w:uiPriority w:val="1"/>
    <w:rsid w:val="00BA2DDD"/>
    <w:rPr>
      <w:rFonts w:ascii="Arial" w:hAnsi="Arial"/>
      <w:sz w:val="20"/>
      <w:szCs w:val="22"/>
      <w:shd w:val="clear" w:color="auto" w:fill="FFCC99"/>
    </w:rPr>
  </w:style>
  <w:style w:type="character" w:customStyle="1" w:styleId="spancross-referencexref">
    <w:name w:val="span cross-reference (xref)"/>
    <w:uiPriority w:val="1"/>
    <w:rsid w:val="00BA2DDD"/>
    <w:rPr>
      <w:bdr w:val="none" w:sz="0" w:space="0" w:color="auto"/>
      <w:shd w:val="clear" w:color="auto" w:fill="FF99CC"/>
    </w:rPr>
  </w:style>
  <w:style w:type="character" w:customStyle="1" w:styleId="spanhyperlinkurl">
    <w:name w:val="span hyperlink (url)"/>
    <w:basedOn w:val="DefaultParagraphFont"/>
    <w:uiPriority w:val="1"/>
    <w:rsid w:val="00BA2DDD"/>
    <w:rPr>
      <w:rFonts w:ascii="Times New Roman" w:hAnsi="Times New Roman" w:cs="Arial"/>
      <w:color w:val="auto"/>
      <w:sz w:val="24"/>
      <w:szCs w:val="22"/>
      <w:bdr w:val="none" w:sz="0" w:space="0" w:color="auto"/>
      <w:shd w:val="clear" w:color="auto" w:fill="99CCFF"/>
    </w:rPr>
  </w:style>
  <w:style w:type="character" w:customStyle="1" w:styleId="spanmaterialtocometk">
    <w:name w:val="span material to come (tk)"/>
    <w:uiPriority w:val="1"/>
    <w:rsid w:val="00BA2DDD"/>
    <w:rPr>
      <w:rFonts w:ascii="Times New Roman" w:hAnsi="Times New Roman"/>
      <w:bdr w:val="none" w:sz="0" w:space="0" w:color="auto"/>
      <w:shd w:val="clear" w:color="auto" w:fill="FF99CC"/>
    </w:rPr>
  </w:style>
  <w:style w:type="character" w:customStyle="1" w:styleId="spancarryquerycq">
    <w:name w:val="span carry query (cq)"/>
    <w:basedOn w:val="spanmaterialtocometk"/>
    <w:uiPriority w:val="1"/>
    <w:rsid w:val="00BA2DDD"/>
    <w:rPr>
      <w:rFonts w:ascii="Times New Roman" w:hAnsi="Times New Roman"/>
      <w:bdr w:val="none" w:sz="0" w:space="0" w:color="auto"/>
      <w:shd w:val="clear" w:color="auto" w:fill="FF99CC"/>
    </w:rPr>
  </w:style>
  <w:style w:type="paragraph" w:customStyle="1" w:styleId="EBKExternalHyperlinkHL">
    <w:name w:val="EBK External Hyperlink (HL)"/>
    <w:basedOn w:val="Normal"/>
    <w:rsid w:val="00BA2DDD"/>
  </w:style>
  <w:style w:type="paragraph" w:customStyle="1" w:styleId="EBKLinkSourceLa">
    <w:name w:val="EBK Link Source (La)"/>
    <w:basedOn w:val="Normal"/>
    <w:rsid w:val="00BA2DDD"/>
  </w:style>
  <w:style w:type="paragraph" w:customStyle="1" w:styleId="EBKLinkDestinationLb">
    <w:name w:val="EBK Link Destination (Lb)"/>
    <w:basedOn w:val="Normal"/>
    <w:rsid w:val="00BA2DDD"/>
  </w:style>
  <w:style w:type="paragraph" w:customStyle="1" w:styleId="PartStartpts">
    <w:name w:val="Part Start (pts)"/>
    <w:autoRedefine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paragraph" w:customStyle="1" w:styleId="PartEndpte">
    <w:name w:val="Part End (pte)"/>
    <w:autoRedefine/>
    <w:rsid w:val="00BA2DDD"/>
    <w:pPr>
      <w:widowControl w:val="0"/>
      <w:pBdr>
        <w:left w:val="single" w:sz="48" w:space="4" w:color="D9D9D9" w:themeColor="background1" w:themeShade="D9"/>
      </w:pBdr>
      <w:shd w:val="clear" w:color="auto" w:fill="D9D9D9"/>
      <w:jc w:val="center"/>
    </w:pPr>
    <w:rPr>
      <w:rFonts w:ascii="Times New Roman" w:eastAsiaTheme="minorEastAsia" w:hAnsi="Times New Roman" w:cs="Times New Roman"/>
      <w:sz w:val="28"/>
    </w:rPr>
  </w:style>
  <w:style w:type="character" w:customStyle="1" w:styleId="spansuperscriptcharacterssup">
    <w:name w:val="span superscript characters (sup)"/>
    <w:basedOn w:val="DefaultParagraphFont"/>
    <w:uiPriority w:val="1"/>
    <w:rsid w:val="00BA2DDD"/>
    <w:rPr>
      <w:color w:val="auto"/>
      <w:bdr w:val="none" w:sz="0" w:space="0" w:color="auto"/>
      <w:shd w:val="clear" w:color="auto" w:fill="CCFFFF"/>
      <w:vertAlign w:val="superscript"/>
    </w:rPr>
  </w:style>
  <w:style w:type="character" w:customStyle="1" w:styleId="spansubscriptcharacterssub">
    <w:name w:val="span subscript characters (sub)"/>
    <w:basedOn w:val="DefaultParagraphFont"/>
    <w:uiPriority w:val="1"/>
    <w:rsid w:val="00BA2DDD"/>
    <w:rPr>
      <w:color w:val="auto"/>
      <w:bdr w:val="none" w:sz="0" w:space="0" w:color="auto"/>
      <w:shd w:val="clear" w:color="auto" w:fill="CCFFFF"/>
      <w:vertAlign w:val="subscript"/>
    </w:rPr>
  </w:style>
  <w:style w:type="paragraph" w:customStyle="1" w:styleId="DesignNotedn">
    <w:name w:val="Design Note (dn)"/>
    <w:basedOn w:val="Normal"/>
    <w:rsid w:val="00BA2DDD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pacing w:before="240"/>
      <w:ind w:left="720" w:right="720"/>
    </w:pPr>
    <w:rPr>
      <w:rFonts w:ascii="Arial" w:hAnsi="Arial" w:cs="Arial"/>
      <w:color w:val="FF0000"/>
    </w:rPr>
  </w:style>
  <w:style w:type="paragraph" w:customStyle="1" w:styleId="CopyrightTextdoublespacecrtxd">
    <w:name w:val="Copyright Text double space (crtxd)"/>
    <w:rsid w:val="00BA2DDD"/>
    <w:pPr>
      <w:widowControl w:val="0"/>
      <w:pBdr>
        <w:left w:val="double" w:sz="18" w:space="4" w:color="FFCC66"/>
      </w:pBdr>
      <w:spacing w:after="200"/>
    </w:pPr>
    <w:rPr>
      <w:rFonts w:ascii="Times New Roman" w:eastAsiaTheme="minorEastAsia" w:hAnsi="Times New Roman" w:cs="Times New Roman"/>
      <w:sz w:val="20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4F1A0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4F1A04"/>
    <w:rPr>
      <w:rFonts w:ascii="Segoe UI" w:hAnsi="Segoe UI" w:cs="Segoe UI"/>
      <w:sz w:val="16"/>
      <w:szCs w:val="16"/>
    </w:rPr>
  </w:style>
  <w:style w:type="paragraph" w:styleId="Revision">
    <w:name w:val="Revision"/>
    <w:hidden/>
    <w:uiPriority w:val="99"/>
    <w:semiHidden/>
    <w:rsid w:val="00BA2DDD"/>
    <w:rPr>
      <w:rFonts w:ascii="Times New Roman" w:eastAsiaTheme="minorEastAsia" w:hAnsi="Times New Roman" w:cs="Times New Roman"/>
    </w:rPr>
  </w:style>
  <w:style w:type="paragraph" w:customStyle="1" w:styleId="Extract-NoIndentext1">
    <w:name w:val="Extract-No Indent (ext1)"/>
    <w:rsid w:val="00BA2DDD"/>
    <w:pPr>
      <w:widowControl w:val="0"/>
      <w:pBdr>
        <w:left w:val="double" w:sz="18" w:space="31" w:color="FF8000"/>
      </w:pBdr>
      <w:spacing w:line="480" w:lineRule="auto"/>
      <w:ind w:left="547" w:right="547"/>
    </w:pPr>
    <w:rPr>
      <w:rFonts w:ascii="Times New Roman" w:eastAsiaTheme="minorEastAsia" w:hAnsi="Times New Roman" w:cs="Times New Roman"/>
      <w:szCs w:val="22"/>
    </w:rPr>
  </w:style>
  <w:style w:type="paragraph" w:customStyle="1" w:styleId="Sub-RecipeProceduresNoIndentrp1">
    <w:name w:val="Sub-Recipe Procedures No Indent (rp1)"/>
    <w:rsid w:val="00BA2DDD"/>
    <w:pPr>
      <w:widowControl w:val="0"/>
      <w:pBdr>
        <w:left w:val="single" w:sz="24" w:space="4" w:color="0080FF"/>
      </w:pBdr>
      <w:spacing w:before="120" w:line="480" w:lineRule="auto"/>
    </w:pPr>
    <w:rPr>
      <w:rFonts w:ascii="Times New Roman" w:eastAsiaTheme="minorEastAsia" w:hAnsi="Times New Roman" w:cs="Times New Roman"/>
    </w:rPr>
  </w:style>
  <w:style w:type="paragraph" w:customStyle="1" w:styleId="TOCChapterSubtitleccst">
    <w:name w:val="TOC Chapter Subtitle (ccst)"/>
    <w:basedOn w:val="Normal"/>
    <w:rsid w:val="00BA2DDD"/>
    <w:pPr>
      <w:pBdr>
        <w:left w:val="thinThickLargeGap" w:sz="36" w:space="31" w:color="66FFFF"/>
      </w:pBdr>
      <w:spacing w:after="0" w:line="360" w:lineRule="auto"/>
      <w:ind w:left="540"/>
    </w:pPr>
    <w:rPr>
      <w:rFonts w:ascii="Times New Roman" w:hAnsi="Times New Roman"/>
      <w:sz w:val="24"/>
    </w:rPr>
  </w:style>
  <w:style w:type="character" w:customStyle="1" w:styleId="spanbolditalbem">
    <w:name w:val="span bold ital (bem)"/>
    <w:basedOn w:val="DefaultParagraphFont"/>
    <w:uiPriority w:val="1"/>
    <w:rsid w:val="00BA2DDD"/>
    <w:rPr>
      <w:b/>
      <w:i/>
      <w:color w:val="auto"/>
      <w:bdr w:val="none" w:sz="0" w:space="0" w:color="auto"/>
      <w:shd w:val="clear" w:color="auto" w:fill="CCFFFF"/>
    </w:rPr>
  </w:style>
  <w:style w:type="character" w:customStyle="1" w:styleId="spansmcapitalscital">
    <w:name w:val="span smcap ital (scital)"/>
    <w:basedOn w:val="DefaultParagraphFont"/>
    <w:uiPriority w:val="1"/>
    <w:rsid w:val="00BA2DDD"/>
    <w:rPr>
      <w:i/>
      <w:iCs/>
      <w:caps w:val="0"/>
      <w:smallCaps/>
      <w:bdr w:val="none" w:sz="0" w:space="0" w:color="auto"/>
      <w:shd w:val="clear" w:color="auto" w:fill="CCFFFF"/>
    </w:rPr>
  </w:style>
  <w:style w:type="character" w:customStyle="1" w:styleId="spansmcapboldscbold">
    <w:name w:val="span smcap bold (scbold)"/>
    <w:basedOn w:val="DefaultParagraphFont"/>
    <w:uiPriority w:val="1"/>
    <w:rsid w:val="00BA2DDD"/>
    <w:rPr>
      <w:b/>
      <w:bCs/>
      <w:caps w:val="0"/>
      <w:smallCaps/>
      <w:bdr w:val="none" w:sz="0" w:space="0" w:color="auto"/>
      <w:shd w:val="clear" w:color="auto" w:fill="CCFFFF"/>
    </w:rPr>
  </w:style>
  <w:style w:type="paragraph" w:customStyle="1" w:styleId="Extract-BulletListextbl">
    <w:name w:val="Extract - Bullet List (extbl)"/>
    <w:basedOn w:val="Extract-NoIndentext1"/>
    <w:rsid w:val="00BA2DDD"/>
    <w:pPr>
      <w:numPr>
        <w:numId w:val="27"/>
      </w:numPr>
    </w:pPr>
  </w:style>
  <w:style w:type="paragraph" w:customStyle="1" w:styleId="Extract-NumListextnl">
    <w:name w:val="Extract - Num List (extnl)"/>
    <w:basedOn w:val="Extract-BulletListextbl"/>
    <w:rsid w:val="00BA2DDD"/>
    <w:pPr>
      <w:numPr>
        <w:numId w:val="0"/>
      </w:numPr>
      <w:ind w:left="1440" w:hanging="720"/>
    </w:pPr>
  </w:style>
  <w:style w:type="paragraph" w:customStyle="1" w:styleId="FMTitlefmt">
    <w:name w:val="FM Title (fmt)"/>
    <w:basedOn w:val="FMHeadfmh"/>
    <w:rsid w:val="00BA2DDD"/>
    <w:pPr>
      <w:pBdr>
        <w:left w:val="dotDash" w:sz="18" w:space="4" w:color="66FFCC"/>
      </w:pBdr>
    </w:pPr>
    <w:rPr>
      <w:rFonts w:ascii="Arial" w:hAnsi="Arial"/>
    </w:rPr>
  </w:style>
  <w:style w:type="paragraph" w:customStyle="1" w:styleId="BMTitlebmt">
    <w:name w:val="BM Title (bmt)"/>
    <w:basedOn w:val="BMHeadbmh"/>
    <w:rsid w:val="00BA2DDD"/>
    <w:pPr>
      <w:pBdr>
        <w:left w:val="dotDash" w:sz="18" w:space="4" w:color="000080"/>
      </w:pBdr>
    </w:pPr>
    <w:rPr>
      <w:rFonts w:ascii="Arial" w:hAnsi="Arial"/>
    </w:rPr>
  </w:style>
  <w:style w:type="paragraph" w:customStyle="1" w:styleId="TOCAuthorcau">
    <w:name w:val="TOC Author (cau)"/>
    <w:basedOn w:val="TOCFrontmatterHeadcfmh"/>
    <w:rsid w:val="00BA2DDD"/>
    <w:pPr>
      <w:ind w:left="1440"/>
    </w:pPr>
    <w:rPr>
      <w:sz w:val="20"/>
    </w:rPr>
  </w:style>
  <w:style w:type="paragraph" w:customStyle="1" w:styleId="TeaserOpeningTexttotx">
    <w:name w:val="Teaser Opening Text (totx)"/>
    <w:basedOn w:val="Normal"/>
    <w:rsid w:val="00BA2DDD"/>
    <w:pPr>
      <w:pBdr>
        <w:left w:val="single" w:sz="24" w:space="4" w:color="3333CC"/>
      </w:pBd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TeaserOpeningTextNo-Indenttotx1">
    <w:name w:val="Teaser Opening Text No-Indent (totx1)"/>
    <w:basedOn w:val="TeaserOpeningTexttotx"/>
    <w:rsid w:val="00BA2DDD"/>
    <w:pPr>
      <w:pBdr>
        <w:left w:val="dotted" w:sz="24" w:space="4" w:color="3333CC"/>
      </w:pBdr>
      <w:ind w:firstLine="0"/>
    </w:pPr>
  </w:style>
  <w:style w:type="paragraph" w:customStyle="1" w:styleId="Extract-Newspapernews">
    <w:name w:val="Extract - Newspaper (news)"/>
    <w:basedOn w:val="Extractext"/>
    <w:rsid w:val="00BA2DDD"/>
    <w:pPr>
      <w:pBdr>
        <w:left w:val="single" w:sz="2" w:space="31" w:color="FF8000"/>
      </w:pBdr>
    </w:pPr>
  </w:style>
  <w:style w:type="paragraph" w:customStyle="1" w:styleId="Extract-Diaryextd">
    <w:name w:val="Extract - Diary (extd)"/>
    <w:basedOn w:val="Extractext"/>
    <w:rsid w:val="00BA2DDD"/>
    <w:pPr>
      <w:pBdr>
        <w:left w:val="dotted" w:sz="4" w:space="31" w:color="FF8000"/>
      </w:pBdr>
    </w:pPr>
  </w:style>
  <w:style w:type="paragraph" w:customStyle="1" w:styleId="Extract-Transcripttrans">
    <w:name w:val="Extract - Transcript (trans)"/>
    <w:basedOn w:val="Extractext"/>
    <w:rsid w:val="00BA2DDD"/>
    <w:pPr>
      <w:pBdr>
        <w:left w:val="dashed" w:sz="4" w:space="31" w:color="FF8000"/>
      </w:pBdr>
    </w:pPr>
  </w:style>
  <w:style w:type="paragraph" w:customStyle="1" w:styleId="TOCPageNumbercnum">
    <w:name w:val="TOC Page Number (cnum)"/>
    <w:basedOn w:val="TOCBackmatterHeadcbmh"/>
    <w:rsid w:val="00BA2DDD"/>
    <w:pPr>
      <w:pBdr>
        <w:left w:val="thinThickThinLargeGap" w:sz="24" w:space="4" w:color="66FFFF"/>
      </w:pBdr>
      <w:ind w:left="1080"/>
    </w:pPr>
  </w:style>
  <w:style w:type="character" w:customStyle="1" w:styleId="spanpreservecharacterspre">
    <w:name w:val="span preserve characters (pre)"/>
    <w:uiPriority w:val="1"/>
    <w:rsid w:val="00BA2DDD"/>
    <w:rPr>
      <w:shd w:val="clear" w:color="auto" w:fill="FFCC99"/>
    </w:rPr>
  </w:style>
  <w:style w:type="character" w:styleId="Hyperlink">
    <w:name w:val="Hyperlink"/>
    <w:basedOn w:val="DefaultParagraphFont"/>
    <w:uiPriority w:val="89"/>
    <w:semiHidden/>
    <w:unhideWhenUsed/>
    <w:rsid w:val="004F1A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89"/>
    <w:semiHidden/>
    <w:unhideWhenUsed/>
    <w:rsid w:val="004F1A04"/>
    <w:rPr>
      <w:color w:val="954F72" w:themeColor="followedHyperlink"/>
      <w:u w:val="single"/>
    </w:rPr>
  </w:style>
  <w:style w:type="paragraph" w:customStyle="1" w:styleId="FMTextSpaceBeforefmtx">
    <w:name w:val="FM Text Space Before (#fmtx)"/>
    <w:basedOn w:val="FMTextfmtx"/>
    <w:rsid w:val="00BA2DDD"/>
    <w:pPr>
      <w:pBdr>
        <w:left w:val="dotted" w:sz="18" w:space="4" w:color="99FFCC"/>
      </w:pBdr>
      <w:spacing w:before="360"/>
    </w:pPr>
  </w:style>
  <w:style w:type="paragraph" w:customStyle="1" w:styleId="FMTextSpaceAfterfmtx">
    <w:name w:val="FM Text Space After (fmtx#)"/>
    <w:basedOn w:val="FMTextfmtx"/>
    <w:rsid w:val="00BA2DDD"/>
    <w:pPr>
      <w:pBdr>
        <w:left w:val="dotted" w:sz="12" w:space="4" w:color="99FFCC"/>
      </w:pBdr>
      <w:spacing w:after="360"/>
    </w:pPr>
  </w:style>
  <w:style w:type="paragraph" w:customStyle="1" w:styleId="FMTextNo-IndentSpaceBeforefmtx1">
    <w:name w:val="FM Text No-Indent Space Before (#fmtx1)"/>
    <w:basedOn w:val="FMTextfmtx"/>
    <w:rsid w:val="00BA2DDD"/>
    <w:pPr>
      <w:pBdr>
        <w:left w:val="single" w:sz="18" w:space="4" w:color="66FFCC"/>
      </w:pBdr>
      <w:spacing w:before="360"/>
      <w:ind w:firstLine="0"/>
    </w:pPr>
  </w:style>
  <w:style w:type="paragraph" w:customStyle="1" w:styleId="FMTextNo-IndentSpaceAfterfmtx1">
    <w:name w:val="FM Text No-Indent Space After (fmtx1#)"/>
    <w:basedOn w:val="FMTextfmtx"/>
    <w:rsid w:val="00BA2DDD"/>
    <w:pPr>
      <w:pBdr>
        <w:left w:val="single" w:sz="8" w:space="4" w:color="66FFCC"/>
      </w:pBdr>
      <w:spacing w:after="360"/>
      <w:ind w:firstLine="0"/>
    </w:pPr>
  </w:style>
  <w:style w:type="paragraph" w:customStyle="1" w:styleId="ChapOpeningTextSpaceAftercotx">
    <w:name w:val="Chap Opening Text Space After (cotx#)"/>
    <w:basedOn w:val="ChapOpeningTextcotx"/>
    <w:rsid w:val="00BA2DDD"/>
    <w:pPr>
      <w:pBdr>
        <w:left w:val="wave" w:sz="6" w:space="4" w:color="66FF33"/>
      </w:pBdr>
      <w:spacing w:after="360"/>
    </w:pPr>
  </w:style>
  <w:style w:type="paragraph" w:customStyle="1" w:styleId="ChapOpeningTextNo-IndentSpaceAftercotx1">
    <w:name w:val="Chap Opening Text No-Indent Space After (cotx1#)"/>
    <w:basedOn w:val="ChapOpeningTextNo-Indentcotx1"/>
    <w:rsid w:val="00BA2DDD"/>
    <w:pPr>
      <w:pBdr>
        <w:left w:val="single" w:sz="12" w:space="4" w:color="00FF00"/>
      </w:pBdr>
      <w:spacing w:after="360"/>
    </w:pPr>
  </w:style>
  <w:style w:type="paragraph" w:customStyle="1" w:styleId="Text-StandardSpaceBeforetx">
    <w:name w:val="Text - Standard Space Before (#tx)"/>
    <w:basedOn w:val="Text-Standardtx"/>
    <w:rsid w:val="00BA2DDD"/>
    <w:pPr>
      <w:pBdr>
        <w:left w:val="single" w:sz="12" w:space="4" w:color="66CCFF"/>
      </w:pBdr>
      <w:spacing w:before="360"/>
    </w:pPr>
  </w:style>
  <w:style w:type="paragraph" w:customStyle="1" w:styleId="Text-StandardSpaceAftertx">
    <w:name w:val="Text - Standard Space After (tx#)"/>
    <w:basedOn w:val="Text-Standardtx"/>
    <w:rsid w:val="00BA2DDD"/>
    <w:pPr>
      <w:pBdr>
        <w:left w:val="single" w:sz="24" w:space="4" w:color="66CCFF"/>
      </w:pBdr>
      <w:spacing w:after="240"/>
    </w:pPr>
  </w:style>
  <w:style w:type="paragraph" w:customStyle="1" w:styleId="Text-StdNo-IndentSpaceBeforetx1">
    <w:name w:val="Text - Std No-Indent Space Before (#tx1)"/>
    <w:basedOn w:val="Text-StdNo-Indenttx1"/>
    <w:rsid w:val="00BA2DDD"/>
    <w:pPr>
      <w:pBdr>
        <w:left w:val="double" w:sz="6" w:space="4" w:color="66CCFF"/>
      </w:pBdr>
      <w:spacing w:before="360"/>
    </w:pPr>
  </w:style>
  <w:style w:type="paragraph" w:customStyle="1" w:styleId="Text-StdNo-IndentSpaceAftertx1">
    <w:name w:val="Text - Std No-Indent Space After (tx1#)"/>
    <w:basedOn w:val="Text-StdNo-Indenttx1"/>
    <w:rsid w:val="00BA2DDD"/>
    <w:pPr>
      <w:pBdr>
        <w:left w:val="double" w:sz="12" w:space="4" w:color="66CCFF"/>
      </w:pBdr>
      <w:spacing w:after="360"/>
    </w:pPr>
  </w:style>
  <w:style w:type="paragraph" w:customStyle="1" w:styleId="BMTextSpaceBeforebmtx">
    <w:name w:val="BM Text Space Before (#bmtx)"/>
    <w:basedOn w:val="BMTextbmtx"/>
    <w:rsid w:val="00BA2DDD"/>
    <w:pPr>
      <w:pBdr>
        <w:left w:val="single" w:sz="18" w:space="4" w:color="000080"/>
      </w:pBdr>
      <w:spacing w:before="360"/>
    </w:pPr>
  </w:style>
  <w:style w:type="paragraph" w:customStyle="1" w:styleId="BMTextSpaceAfterbmtx">
    <w:name w:val="BM Text Space After (bmtx#)"/>
    <w:basedOn w:val="BMTextbmtx"/>
    <w:rsid w:val="00BA2DDD"/>
    <w:pPr>
      <w:pBdr>
        <w:left w:val="single" w:sz="2" w:space="4" w:color="000080"/>
      </w:pBdr>
      <w:spacing w:after="360"/>
    </w:pPr>
  </w:style>
  <w:style w:type="paragraph" w:customStyle="1" w:styleId="BMTextNo-IndentSpaceBeforebmtx1">
    <w:name w:val="BM Text No-Indent Space Before (#bmtx1)"/>
    <w:basedOn w:val="BMTextNo-Indentbmtx1"/>
    <w:rsid w:val="00BA2DDD"/>
    <w:pPr>
      <w:pBdr>
        <w:left w:val="double" w:sz="6" w:space="4" w:color="000080"/>
      </w:pBdr>
      <w:spacing w:before="360"/>
    </w:pPr>
  </w:style>
  <w:style w:type="paragraph" w:customStyle="1" w:styleId="BMTextNo-IndentSpaceAfterbmtx1">
    <w:name w:val="BM Text No-Indent Space After (bmtx1#)"/>
    <w:basedOn w:val="BMTextNo-Indentbmtx1"/>
    <w:rsid w:val="00BA2DDD"/>
    <w:pPr>
      <w:pBdr>
        <w:left w:val="double" w:sz="2" w:space="4" w:color="000080"/>
      </w:pBdr>
      <w:spacing w:before="0" w:after="360"/>
    </w:pPr>
  </w:style>
  <w:style w:type="paragraph" w:customStyle="1" w:styleId="ColumnBreakcbr">
    <w:name w:val="Column Break (cbr)"/>
    <w:basedOn w:val="ColumnHeadch"/>
    <w:rsid w:val="00BA2DDD"/>
    <w:pPr>
      <w:shd w:val="clear" w:color="auto" w:fill="BFBFBF" w:themeFill="background1" w:themeFillShade="BF"/>
      <w:spacing w:line="240" w:lineRule="auto"/>
      <w:jc w:val="center"/>
    </w:pPr>
    <w:rPr>
      <w:rFonts w:ascii="Arial" w:hAnsi="Arial" w:cs="Arial"/>
    </w:rPr>
  </w:style>
  <w:style w:type="paragraph" w:customStyle="1" w:styleId="Text-StandardSpaceAroundtx">
    <w:name w:val="Text - Standard Space Around (#tx#)"/>
    <w:basedOn w:val="Text-StandardSpaceBeforetx"/>
    <w:rsid w:val="00BA2DDD"/>
    <w:pPr>
      <w:pBdr>
        <w:left w:val="single" w:sz="36" w:space="4" w:color="66CCFF"/>
      </w:pBdr>
      <w:spacing w:after="360"/>
    </w:pPr>
  </w:style>
  <w:style w:type="paragraph" w:customStyle="1" w:styleId="Text-StdNo-IndentSpaceAroundtx1">
    <w:name w:val="Text - Std No-Indent Space Around (#tx1#)"/>
    <w:basedOn w:val="Text-StdNo-IndentSpaceBeforetx1"/>
    <w:rsid w:val="00BA2DDD"/>
    <w:pPr>
      <w:pBdr>
        <w:left w:val="double" w:sz="24" w:space="4" w:color="66CCFF"/>
      </w:pBdr>
      <w:spacing w:after="360"/>
    </w:pPr>
  </w:style>
  <w:style w:type="paragraph" w:customStyle="1" w:styleId="FMTextSpaceAroundfmtx">
    <w:name w:val="FM Text Space Around (#fmtx#)"/>
    <w:basedOn w:val="FMTextSpaceBeforefmtx"/>
    <w:rsid w:val="00BA2DDD"/>
    <w:pPr>
      <w:pBdr>
        <w:left w:val="dotted" w:sz="48" w:space="4" w:color="99FFCC"/>
      </w:pBdr>
      <w:spacing w:after="360"/>
    </w:pPr>
  </w:style>
  <w:style w:type="paragraph" w:customStyle="1" w:styleId="FMTextNo-IndentSpaceAroundfmtx1">
    <w:name w:val="FM Text No-Indent Space Around (#fmtx1#)"/>
    <w:basedOn w:val="FMTextNo-IndentSpaceBeforefmtx1"/>
    <w:rsid w:val="00BA2DDD"/>
    <w:pPr>
      <w:pBdr>
        <w:left w:val="single" w:sz="36" w:space="4" w:color="66FFCC"/>
      </w:pBdr>
      <w:spacing w:after="360"/>
    </w:pPr>
  </w:style>
  <w:style w:type="paragraph" w:customStyle="1" w:styleId="BMTextSpaceAroundbmtx">
    <w:name w:val="BM Text Space Around (#bmtx#)"/>
    <w:basedOn w:val="BMTextSpaceBeforebmtx"/>
    <w:rsid w:val="00BA2DDD"/>
    <w:pPr>
      <w:pBdr>
        <w:left w:val="single" w:sz="36" w:space="4" w:color="000080"/>
      </w:pBdr>
      <w:spacing w:after="360"/>
    </w:pPr>
  </w:style>
  <w:style w:type="paragraph" w:customStyle="1" w:styleId="BMTextNo-IndentSpaceAroundbmtx1">
    <w:name w:val="BM Text No-Indent Space Around (#bmtx1#)"/>
    <w:basedOn w:val="BMTextNo-IndentSpaceBeforebmtx1"/>
    <w:rsid w:val="00BA2DDD"/>
    <w:pPr>
      <w:pBdr>
        <w:left w:val="double" w:sz="24" w:space="4" w:color="000080"/>
      </w:pBdr>
      <w:spacing w:after="360"/>
    </w:pPr>
  </w:style>
  <w:style w:type="paragraph" w:customStyle="1" w:styleId="AboutAuthorTextHeadatah">
    <w:name w:val="About Author Text Head (atah)"/>
    <w:basedOn w:val="BOBAdTitlebobt"/>
    <w:rsid w:val="00BA2DDD"/>
    <w:rPr>
      <w:sz w:val="28"/>
    </w:rPr>
  </w:style>
  <w:style w:type="character" w:customStyle="1" w:styleId="spanISBNisbn">
    <w:name w:val="span ISBN (isbn)"/>
    <w:basedOn w:val="DefaultParagraphFont"/>
    <w:uiPriority w:val="1"/>
    <w:rsid w:val="00BA2DDD"/>
    <w:rPr>
      <w:sz w:val="20"/>
      <w:szCs w:val="20"/>
      <w:shd w:val="clear" w:color="auto" w:fill="A8D08D" w:themeFill="accent6" w:themeFillTint="99"/>
    </w:rPr>
  </w:style>
  <w:style w:type="character" w:customStyle="1" w:styleId="bookmakerkeeptogetherkt">
    <w:name w:val="bookmaker keep together (kt)"/>
    <w:basedOn w:val="DefaultParagraphFont"/>
    <w:uiPriority w:val="1"/>
    <w:rsid w:val="00BA2DDD"/>
    <w:rPr>
      <w:shd w:val="clear" w:color="auto" w:fill="C9C9C9" w:themeFill="accent3" w:themeFillTint="99"/>
    </w:rPr>
  </w:style>
  <w:style w:type="paragraph" w:customStyle="1" w:styleId="BookmakerPageBreakbr">
    <w:name w:val="Bookmaker Page Break (br)"/>
    <w:basedOn w:val="PageBreakpb"/>
    <w:rsid w:val="00BA2DDD"/>
    <w:pPr>
      <w:shd w:val="clear" w:color="auto" w:fill="C9C9C9" w:themeFill="accent3" w:themeFillTint="99"/>
      <w:jc w:val="center"/>
    </w:pPr>
  </w:style>
  <w:style w:type="paragraph" w:customStyle="1" w:styleId="ChapTitleNonprintingctnp">
    <w:name w:val="Chap Title Nonprinting (ctnp)"/>
    <w:basedOn w:val="ChapNumbercn"/>
    <w:rsid w:val="00BA2DDD"/>
    <w:pPr>
      <w:shd w:val="clear" w:color="auto" w:fill="C0C0C0"/>
    </w:pPr>
    <w:rPr>
      <w:rFonts w:ascii="Arial" w:hAnsi="Arial" w:cs="Arial"/>
    </w:rPr>
  </w:style>
  <w:style w:type="paragraph" w:customStyle="1" w:styleId="SeriesPageHeadingsh">
    <w:name w:val="Series Page Heading (sh)"/>
    <w:rsid w:val="00BA2DDD"/>
    <w:pPr>
      <w:widowControl w:val="0"/>
      <w:pBdr>
        <w:left w:val="triple" w:sz="12" w:space="4" w:color="9CC2E5" w:themeColor="accent5" w:themeTint="99"/>
      </w:pBdr>
      <w:spacing w:line="480" w:lineRule="auto"/>
      <w:jc w:val="center"/>
    </w:pPr>
    <w:rPr>
      <w:rFonts w:ascii="Arial Black" w:eastAsiaTheme="minorEastAsia" w:hAnsi="Arial Black" w:cs="Times New Roman"/>
      <w:sz w:val="32"/>
      <w:szCs w:val="28"/>
    </w:rPr>
  </w:style>
  <w:style w:type="paragraph" w:customStyle="1" w:styleId="SeriesPageTextstx">
    <w:name w:val="Series Page Text (stx)"/>
    <w:rsid w:val="00BA2DDD"/>
    <w:pPr>
      <w:widowControl w:val="0"/>
      <w:pBdr>
        <w:left w:val="single" w:sz="48" w:space="4" w:color="9CC2E5" w:themeColor="accent5" w:themeTint="99"/>
      </w:pBdr>
      <w:spacing w:line="480" w:lineRule="auto"/>
      <w:ind w:firstLine="720"/>
    </w:pPr>
    <w:rPr>
      <w:rFonts w:ascii="Times New Roman" w:eastAsiaTheme="minorEastAsia" w:hAnsi="Times New Roman" w:cs="Times New Roman"/>
    </w:rPr>
  </w:style>
  <w:style w:type="paragraph" w:customStyle="1" w:styleId="SeriesPageTextNo-Indentstx1">
    <w:name w:val="Series Page Text No-Indent (stx1)"/>
    <w:rsid w:val="00BA2DDD"/>
    <w:pPr>
      <w:widowControl w:val="0"/>
      <w:pBdr>
        <w:left w:val="double" w:sz="18" w:space="4" w:color="9CC2E5" w:themeColor="accent5" w:themeTint="99"/>
      </w:pBdr>
      <w:spacing w:line="480" w:lineRule="auto"/>
    </w:pPr>
    <w:rPr>
      <w:rFonts w:ascii="Times New Roman" w:eastAsiaTheme="minorEastAsia" w:hAnsi="Times New Roman" w:cs="Times New Roman"/>
    </w:rPr>
  </w:style>
  <w:style w:type="paragraph" w:customStyle="1" w:styleId="SeriesPageListofTitlesslt">
    <w:name w:val="Series Page List of Titles (slt)"/>
    <w:rsid w:val="00BA2DDD"/>
    <w:pPr>
      <w:widowControl w:val="0"/>
      <w:pBdr>
        <w:left w:val="triple" w:sz="12" w:space="4" w:color="9CC2E5" w:themeColor="accent5" w:themeTint="99"/>
      </w:pBdr>
      <w:spacing w:line="360" w:lineRule="auto"/>
    </w:pPr>
    <w:rPr>
      <w:rFonts w:ascii="Arial" w:eastAsiaTheme="minorEastAsia" w:hAnsi="Arial" w:cs="Times New Roman"/>
      <w:sz w:val="20"/>
    </w:rPr>
  </w:style>
  <w:style w:type="paragraph" w:customStyle="1" w:styleId="SeriesPageAuthorsau">
    <w:name w:val="Series Page Author (sau)"/>
    <w:rsid w:val="00BA2DDD"/>
    <w:pPr>
      <w:widowControl w:val="0"/>
      <w:pBdr>
        <w:left w:val="thinThickThinSmallGap" w:sz="36" w:space="31" w:color="9CC2E5" w:themeColor="accent5" w:themeTint="99"/>
      </w:pBdr>
      <w:spacing w:after="120" w:line="360" w:lineRule="auto"/>
      <w:ind w:left="540"/>
    </w:pPr>
    <w:rPr>
      <w:rFonts w:ascii="Arial" w:eastAsiaTheme="minorEastAsia" w:hAnsi="Arial" w:cs="Arial"/>
      <w:sz w:val="20"/>
      <w:szCs w:val="22"/>
    </w:rPr>
  </w:style>
  <w:style w:type="paragraph" w:customStyle="1" w:styleId="SeriesPageSubhead1sh1">
    <w:name w:val="Series Page Subhead 1 (sh1)"/>
    <w:rsid w:val="00BA2DDD"/>
    <w:pPr>
      <w:widowControl w:val="0"/>
      <w:pBdr>
        <w:left w:val="dotted" w:sz="48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  <w:sz w:val="28"/>
    </w:rPr>
  </w:style>
  <w:style w:type="paragraph" w:customStyle="1" w:styleId="SeriesPageSubhead2sh2">
    <w:name w:val="Series Page Subhead 2 (sh2)"/>
    <w:rsid w:val="00BA2DDD"/>
    <w:pPr>
      <w:widowControl w:val="0"/>
      <w:pBdr>
        <w:left w:val="thinThickMediumGap" w:sz="24" w:space="4" w:color="9CC2E5" w:themeColor="accent5" w:themeTint="99"/>
      </w:pBdr>
      <w:spacing w:before="120" w:line="480" w:lineRule="auto"/>
    </w:pPr>
    <w:rPr>
      <w:rFonts w:ascii="Arial" w:eastAsiaTheme="minorEastAsia" w:hAnsi="Arial" w:cs="Times New Roman"/>
      <w:sz w:val="28"/>
    </w:rPr>
  </w:style>
  <w:style w:type="paragraph" w:customStyle="1" w:styleId="SeriesPageSubhead3sh3">
    <w:name w:val="Series Page Subhead 3 (sh3)"/>
    <w:rsid w:val="00BA2DDD"/>
    <w:pPr>
      <w:widowControl w:val="0"/>
      <w:pBdr>
        <w:left w:val="thickThinMediumGap" w:sz="24" w:space="4" w:color="9CC2E5" w:themeColor="accent5" w:themeTint="99"/>
      </w:pBdr>
      <w:spacing w:before="120" w:line="480" w:lineRule="auto"/>
    </w:pPr>
    <w:rPr>
      <w:rFonts w:ascii="Arial Black" w:eastAsiaTheme="minorEastAsia" w:hAnsi="Arial Black" w:cs="Times New Roman"/>
    </w:rPr>
  </w:style>
  <w:style w:type="numbering" w:styleId="111111">
    <w:name w:val="Outline List 2"/>
    <w:basedOn w:val="NoList"/>
    <w:uiPriority w:val="89"/>
    <w:semiHidden/>
    <w:unhideWhenUsed/>
    <w:rsid w:val="004F1A04"/>
    <w:pPr>
      <w:numPr>
        <w:numId w:val="39"/>
      </w:numPr>
    </w:pPr>
  </w:style>
  <w:style w:type="numbering" w:styleId="1ai">
    <w:name w:val="Outline List 1"/>
    <w:basedOn w:val="NoList"/>
    <w:uiPriority w:val="89"/>
    <w:semiHidden/>
    <w:unhideWhenUsed/>
    <w:rsid w:val="004F1A04"/>
    <w:pPr>
      <w:numPr>
        <w:numId w:val="40"/>
      </w:numPr>
    </w:pPr>
  </w:style>
  <w:style w:type="paragraph" w:styleId="Bibliography">
    <w:name w:val="Bibliography"/>
    <w:basedOn w:val="Normal"/>
    <w:next w:val="Normal"/>
    <w:uiPriority w:val="89"/>
    <w:semiHidden/>
    <w:unhideWhenUsed/>
    <w:rsid w:val="004F1A04"/>
  </w:style>
  <w:style w:type="paragraph" w:styleId="BlockText">
    <w:name w:val="Block Text"/>
    <w:basedOn w:val="Normal"/>
    <w:uiPriority w:val="89"/>
    <w:semiHidden/>
    <w:unhideWhenUsed/>
    <w:rsid w:val="004F1A0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4F1A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4F1A04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4F1A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4F1A04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4F1A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4F1A0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4F1A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4F1A04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4F1A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4F1A04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4F1A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4F1A04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4F1A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4F1A04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4F1A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4F1A04"/>
    <w:rPr>
      <w:sz w:val="16"/>
      <w:szCs w:val="16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4F1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4F1A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4F1A04"/>
    <w:rPr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unhideWhenUsed/>
    <w:rsid w:val="004F1A0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4F1A04"/>
  </w:style>
  <w:style w:type="character" w:customStyle="1" w:styleId="DateChar">
    <w:name w:val="Date Char"/>
    <w:basedOn w:val="DefaultParagraphFont"/>
    <w:link w:val="Date"/>
    <w:uiPriority w:val="89"/>
    <w:semiHidden/>
    <w:rsid w:val="004F1A04"/>
    <w:rPr>
      <w:sz w:val="22"/>
      <w:szCs w:val="22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4F1A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4F1A04"/>
    <w:rPr>
      <w:sz w:val="22"/>
      <w:szCs w:val="22"/>
    </w:rPr>
  </w:style>
  <w:style w:type="paragraph" w:styleId="EndnoteText">
    <w:name w:val="endnote text"/>
    <w:basedOn w:val="Normal"/>
    <w:link w:val="EndnoteTextChar"/>
    <w:unhideWhenUsed/>
    <w:rsid w:val="004F1A04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4F1A04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4F1A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4F1A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89"/>
    <w:semiHidden/>
    <w:unhideWhenUsed/>
    <w:rsid w:val="004F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4F1A04"/>
    <w:rPr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4F1A04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F1A04"/>
    <w:rPr>
      <w:rFonts w:ascii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89"/>
    <w:semiHidden/>
    <w:unhideWhenUsed/>
    <w:rsid w:val="004F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4F1A04"/>
    <w:rPr>
      <w:sz w:val="22"/>
      <w:szCs w:val="22"/>
    </w:rPr>
  </w:style>
  <w:style w:type="paragraph" w:styleId="HTMLAddress">
    <w:name w:val="HTML Address"/>
    <w:basedOn w:val="Normal"/>
    <w:link w:val="HTMLAddressChar"/>
    <w:uiPriority w:val="89"/>
    <w:semiHidden/>
    <w:unhideWhenUsed/>
    <w:rsid w:val="004F1A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4F1A04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4F1A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4F1A0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4F1A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4F1A04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unhideWhenUsed/>
    <w:rsid w:val="004F1A04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4F1A0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unhideWhenUsed/>
    <w:rsid w:val="004F1A0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unhideWhenUsed/>
    <w:rsid w:val="004F1A0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unhideWhenUsed/>
    <w:rsid w:val="004F1A0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unhideWhenUsed/>
    <w:rsid w:val="004F1A0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unhideWhenUsed/>
    <w:rsid w:val="004F1A0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89"/>
    <w:semiHidden/>
    <w:unhideWhenUsed/>
    <w:rsid w:val="004F1A04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4F1A04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4F1A04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4F1A04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4F1A04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4F1A04"/>
    <w:pPr>
      <w:numPr>
        <w:numId w:val="36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4F1A04"/>
    <w:pPr>
      <w:numPr>
        <w:numId w:val="37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4F1A04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4F1A04"/>
    <w:pPr>
      <w:numPr>
        <w:numId w:val="34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4F1A04"/>
    <w:pPr>
      <w:numPr>
        <w:numId w:val="35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4F1A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4F1A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4F1A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4F1A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4F1A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4F1A04"/>
    <w:pPr>
      <w:numPr>
        <w:numId w:val="31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4F1A04"/>
    <w:pPr>
      <w:numPr>
        <w:numId w:val="32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4F1A04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4F1A04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4F1A04"/>
    <w:pPr>
      <w:numPr>
        <w:numId w:val="29"/>
      </w:numPr>
      <w:contextualSpacing/>
    </w:pPr>
  </w:style>
  <w:style w:type="paragraph" w:styleId="MacroText">
    <w:name w:val="macro"/>
    <w:link w:val="MacroTextChar"/>
    <w:uiPriority w:val="89"/>
    <w:semiHidden/>
    <w:unhideWhenUsed/>
    <w:rsid w:val="004F1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4F1A04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unhideWhenUsed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unhideWhenUsed/>
    <w:rsid w:val="004F1A0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unhideWhenUsed/>
    <w:rsid w:val="004F1A0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4F1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4F1A04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89"/>
    <w:semiHidden/>
    <w:unhideWhenUsed/>
    <w:rsid w:val="004F1A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4F1A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4F1A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4F1A04"/>
    <w:rPr>
      <w:sz w:val="22"/>
      <w:szCs w:val="22"/>
    </w:rPr>
  </w:style>
  <w:style w:type="paragraph" w:styleId="PlainText">
    <w:name w:val="Plain Text"/>
    <w:basedOn w:val="Normal"/>
    <w:link w:val="PlainTextChar"/>
    <w:uiPriority w:val="89"/>
    <w:semiHidden/>
    <w:unhideWhenUsed/>
    <w:rsid w:val="004F1A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4F1A0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4F1A04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4F1A04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4F1A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4F1A04"/>
    <w:rPr>
      <w:sz w:val="22"/>
      <w:szCs w:val="22"/>
    </w:rPr>
  </w:style>
  <w:style w:type="table" w:styleId="Table3Deffects1">
    <w:name w:val="Table 3D effects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4F1A04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4F1A04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4F1A04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4F1A04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4F1A04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4F1A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4F1A04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4F1A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4F1A04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4F1A04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89"/>
    <w:semiHidden/>
    <w:unhideWhenUsed/>
    <w:rsid w:val="004F1A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4F1A04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4F1A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4F1A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4F1A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4F1A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4F1A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4F1A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4F1A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4F1A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4F1A04"/>
    <w:pPr>
      <w:outlineLvl w:val="9"/>
    </w:pPr>
  </w:style>
  <w:style w:type="character" w:customStyle="1" w:styleId="spansymbolsitalsymi">
    <w:name w:val="span symbols ital (symi)"/>
    <w:basedOn w:val="spansymbolssym"/>
    <w:uiPriority w:val="1"/>
    <w:rsid w:val="00BA2DDD"/>
    <w:rPr>
      <w:rFonts w:ascii="Arial" w:hAnsi="Arial"/>
      <w:i/>
      <w:sz w:val="20"/>
      <w:szCs w:val="22"/>
      <w:shd w:val="clear" w:color="auto" w:fill="FFCC99"/>
    </w:rPr>
  </w:style>
  <w:style w:type="character" w:customStyle="1" w:styleId="spansymbolsboldsymb">
    <w:name w:val="span symbols bold (symb)"/>
    <w:basedOn w:val="spansymbolssym"/>
    <w:uiPriority w:val="1"/>
    <w:rsid w:val="00BA2DDD"/>
    <w:rPr>
      <w:rFonts w:ascii="Arial" w:hAnsi="Arial"/>
      <w:b/>
      <w:sz w:val="20"/>
      <w:szCs w:val="22"/>
      <w:shd w:val="clear" w:color="auto" w:fill="FFCC99"/>
    </w:rPr>
  </w:style>
  <w:style w:type="paragraph" w:customStyle="1" w:styleId="SpaceBreak-PrintOnlypo">
    <w:name w:val="Space Break - Print Only (#po)"/>
    <w:basedOn w:val="SpaceBreak"/>
    <w:rsid w:val="00BA2DDD"/>
  </w:style>
  <w:style w:type="paragraph" w:customStyle="1" w:styleId="EndnoteTextntx">
    <w:name w:val="Endnote Text (ntx)"/>
    <w:basedOn w:val="EndnoteText"/>
    <w:rsid w:val="00BA2DDD"/>
    <w:rPr>
      <w:noProof/>
    </w:rPr>
  </w:style>
  <w:style w:type="paragraph" w:customStyle="1" w:styleId="FootnoteTextfn">
    <w:name w:val="Footnote Text (fn)"/>
    <w:basedOn w:val="FootnoteText"/>
    <w:rsid w:val="00BA2DDD"/>
  </w:style>
  <w:style w:type="character" w:customStyle="1" w:styleId="spanrun-incomputertypecomp">
    <w:name w:val="span run-in computer type (comp)"/>
    <w:basedOn w:val="spankeyphrasekp"/>
    <w:uiPriority w:val="1"/>
    <w:rsid w:val="00BA2DDD"/>
    <w:rPr>
      <w:rFonts w:ascii="Courier New" w:hAnsi="Courier New"/>
      <w:sz w:val="24"/>
      <w:szCs w:val="22"/>
      <w:bdr w:val="none" w:sz="0" w:space="0" w:color="auto"/>
      <w:shd w:val="clear" w:color="auto" w:fill="CCFFFF"/>
    </w:rPr>
  </w:style>
  <w:style w:type="character" w:customStyle="1" w:styleId="spanstrikethroughcharactersstr">
    <w:name w:val="span strikethrough characters (str)"/>
    <w:basedOn w:val="spanitaliccharactersital"/>
    <w:uiPriority w:val="1"/>
    <w:rsid w:val="00BA2DDD"/>
    <w:rPr>
      <w:i w:val="0"/>
      <w:iCs/>
      <w:strike/>
      <w:color w:val="auto"/>
      <w:bdr w:val="none" w:sz="0" w:space="0" w:color="auto"/>
      <w:shd w:val="clear" w:color="auto" w:fill="CCFFFF"/>
    </w:rPr>
  </w:style>
  <w:style w:type="paragraph" w:customStyle="1" w:styleId="BookmakerProcessingInstructionbpi">
    <w:name w:val="Bookmaker Processing Instruction (bpi)"/>
    <w:basedOn w:val="DesignNotedn"/>
    <w:rsid w:val="00BA2DDD"/>
  </w:style>
  <w:style w:type="paragraph" w:customStyle="1" w:styleId="TitlepageLogologo">
    <w:name w:val="Titlepage Logo (logo)"/>
    <w:basedOn w:val="BookmakerProcessingInstructionbpi"/>
    <w:rsid w:val="00BA2DDD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before="0" w:after="0" w:line="480" w:lineRule="auto"/>
      <w:ind w:left="1440" w:right="1440"/>
      <w:contextualSpacing/>
      <w:jc w:val="center"/>
    </w:pPr>
    <w:rPr>
      <w:b/>
      <w:color w:val="auto"/>
    </w:rPr>
  </w:style>
  <w:style w:type="paragraph" w:customStyle="1" w:styleId="ExtractSourceexts">
    <w:name w:val="Extract Source (exts)"/>
    <w:basedOn w:val="Extract-Websiteextws"/>
    <w:rsid w:val="00BA2DDD"/>
    <w:pPr>
      <w:ind w:left="547" w:right="547"/>
      <w:jc w:val="right"/>
    </w:pPr>
    <w:rPr>
      <w:rFonts w:ascii="Arial" w:hAnsi="Arial"/>
      <w:sz w:val="22"/>
    </w:rPr>
  </w:style>
  <w:style w:type="character" w:customStyle="1" w:styleId="bookmakertightenbkt">
    <w:name w:val="bookmaker tighten (bkt)"/>
    <w:basedOn w:val="bookmakerkeeptogetherkt"/>
    <w:uiPriority w:val="1"/>
    <w:rsid w:val="00BA2DDD"/>
    <w:rPr>
      <w:shd w:val="clear" w:color="auto" w:fill="C9C9C9" w:themeFill="accent3" w:themeFillTint="99"/>
    </w:rPr>
  </w:style>
  <w:style w:type="character" w:customStyle="1" w:styleId="bookmakerloosenbkl">
    <w:name w:val="bookmaker loosen (bkl)"/>
    <w:basedOn w:val="bookmakerkeeptogetherkt"/>
    <w:uiPriority w:val="1"/>
    <w:rsid w:val="00BA2DDD"/>
    <w:rPr>
      <w:shd w:val="clear" w:color="auto" w:fill="C9C9C9" w:themeFill="accent3" w:themeFillTint="99"/>
    </w:rPr>
  </w:style>
  <w:style w:type="character" w:customStyle="1" w:styleId="spanaltfont1span1">
    <w:name w:val="span alt font 1 (span1)"/>
    <w:basedOn w:val="spanaccentcharactersacc"/>
    <w:uiPriority w:val="1"/>
    <w:rsid w:val="00BA2DDD"/>
    <w:rPr>
      <w:rFonts w:ascii="Arial" w:hAnsi="Arial"/>
      <w:sz w:val="20"/>
      <w:szCs w:val="22"/>
      <w:bdr w:val="none" w:sz="0" w:space="0" w:color="auto"/>
      <w:shd w:val="clear" w:color="auto" w:fill="DEC3FF"/>
    </w:rPr>
  </w:style>
  <w:style w:type="character" w:customStyle="1" w:styleId="spanaltfont2span2">
    <w:name w:val="span alt font 2 (span2)"/>
    <w:basedOn w:val="spanaltfont1span1"/>
    <w:uiPriority w:val="1"/>
    <w:rsid w:val="00BA2DDD"/>
    <w:rPr>
      <w:rFonts w:asciiTheme="majorHAnsi" w:hAnsiTheme="majorHAnsi"/>
      <w:sz w:val="24"/>
      <w:szCs w:val="22"/>
      <w:bdr w:val="none" w:sz="0" w:space="0" w:color="auto"/>
      <w:shd w:val="clear" w:color="auto" w:fill="DEC3FF"/>
    </w:rPr>
  </w:style>
  <w:style w:type="paragraph" w:customStyle="1" w:styleId="FMHeadNonprintingfmhnp">
    <w:name w:val="FM Head Nonprinting (fmhnp)"/>
    <w:basedOn w:val="FMHeadfmh"/>
    <w:rsid w:val="00BA2DDD"/>
    <w:pPr>
      <w:shd w:val="clear" w:color="auto" w:fill="C0C0C0"/>
    </w:pPr>
  </w:style>
  <w:style w:type="paragraph" w:customStyle="1" w:styleId="BMHeadNonprintingbmhnp">
    <w:name w:val="BM Head Nonprinting (bmhnp)"/>
    <w:basedOn w:val="BMHeadbmh"/>
    <w:rsid w:val="00BA2DDD"/>
    <w:pPr>
      <w:shd w:val="clear" w:color="auto" w:fill="C0C0C0"/>
    </w:pPr>
  </w:style>
  <w:style w:type="character" w:customStyle="1" w:styleId="spanillustrationholderilli">
    <w:name w:val="span illustration holder (illi)"/>
    <w:basedOn w:val="DefaultParagraphFont"/>
    <w:uiPriority w:val="1"/>
    <w:rsid w:val="00BA2DDD"/>
    <w:rPr>
      <w:color w:val="FFFFFF" w:themeColor="background1"/>
      <w:bdr w:val="none" w:sz="0" w:space="0" w:color="auto"/>
      <w:shd w:val="clear" w:color="auto" w:fill="800000"/>
    </w:rPr>
  </w:style>
  <w:style w:type="paragraph" w:customStyle="1" w:styleId="ChapTitleALTact">
    <w:name w:val="Chap Title ALT (act)"/>
    <w:basedOn w:val="ChapTitlect"/>
    <w:rsid w:val="00BA2DDD"/>
    <w:rPr>
      <w:rFonts w:ascii="Cambria" w:hAnsi="Cambria"/>
    </w:rPr>
  </w:style>
  <w:style w:type="character" w:customStyle="1" w:styleId="spandesignnotedni">
    <w:name w:val="span design note (dni)"/>
    <w:basedOn w:val="DefaultParagraphFont"/>
    <w:uiPriority w:val="1"/>
    <w:rsid w:val="00BA2DDD"/>
    <w:rPr>
      <w:color w:val="FFFFFF" w:themeColor="background1"/>
      <w:bdr w:val="none" w:sz="0" w:space="0" w:color="auto"/>
      <w:shd w:val="clear" w:color="auto" w:fill="FF0000"/>
    </w:rPr>
  </w:style>
  <w:style w:type="character" w:customStyle="1" w:styleId="spansmcapbolditalscbi">
    <w:name w:val="span smcap bold ital (scbi)"/>
    <w:uiPriority w:val="1"/>
    <w:rsid w:val="00BA2DDD"/>
    <w:rPr>
      <w:b/>
      <w:i/>
      <w:caps w:val="0"/>
      <w:smallCaps/>
      <w:bdr w:val="none" w:sz="0" w:space="0" w:color="auto"/>
      <w:shd w:val="clear" w:color="auto" w:fill="CCFFFF"/>
    </w:rPr>
  </w:style>
  <w:style w:type="paragraph" w:customStyle="1" w:styleId="SpaceBreak-Internalint">
    <w:name w:val="Space Break - Internal (int)"/>
    <w:basedOn w:val="SpaceBreak"/>
    <w:rsid w:val="00BA2DDD"/>
    <w:pPr>
      <w:shd w:val="clear" w:color="auto" w:fill="404040"/>
      <w:spacing w:line="360" w:lineRule="auto"/>
    </w:pPr>
    <w:rPr>
      <w:rFonts w:ascii="Arial" w:hAnsi="Arial"/>
      <w:color w:val="FFFFFF" w:themeColor="background1"/>
      <w:sz w:val="22"/>
    </w:rPr>
  </w:style>
  <w:style w:type="character" w:customStyle="1" w:styleId="spansmcapunderscorescus">
    <w:name w:val="span smcap underscore (scus)"/>
    <w:basedOn w:val="spanunderscorecharactersus"/>
    <w:uiPriority w:val="1"/>
    <w:rsid w:val="00BA2DDD"/>
    <w:rPr>
      <w:caps w:val="0"/>
      <w:smallCaps/>
      <w:color w:val="auto"/>
      <w:u w:val="single"/>
      <w:bdr w:val="none" w:sz="0" w:space="0" w:color="auto"/>
      <w:shd w:val="clear" w:color="auto" w:fill="CCFFFF"/>
    </w:rPr>
  </w:style>
  <w:style w:type="paragraph" w:customStyle="1" w:styleId="DedicationdeD0">
    <w:name w:val="Dedication  deD"/>
    <w:basedOn w:val="Dedicationded"/>
    <w:rsid w:val="00F4790B"/>
    <w:rPr>
      <w:b/>
    </w:rPr>
  </w:style>
  <w:style w:type="paragraph" w:customStyle="1" w:styleId="headNotehdnT">
    <w:name w:val="headNote  hdnT"/>
    <w:basedOn w:val="DedicationdeD0"/>
    <w:rsid w:val="00F4790B"/>
    <w:rPr>
      <w:i/>
      <w:u w:val="single"/>
    </w:rPr>
  </w:style>
  <w:style w:type="character" w:customStyle="1" w:styleId="SMALLCAPSSC">
    <w:name w:val="SMALLCAPS  SC"/>
    <w:basedOn w:val="DefaultParagraphFont"/>
    <w:uiPriority w:val="1"/>
    <w:rsid w:val="00F4790B"/>
    <w:rPr>
      <w:caps w:val="0"/>
      <w:smallCaps/>
    </w:rPr>
  </w:style>
  <w:style w:type="paragraph" w:customStyle="1" w:styleId="Section-BookBOOK">
    <w:name w:val="Section-Book (BOOK)"/>
    <w:basedOn w:val="Normal"/>
    <w:next w:val="Body-TextTx"/>
    <w:uiPriority w:val="3"/>
    <w:rsid w:val="004F1A04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1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4F1A0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4F1A04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4F1A04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4F1A04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4F1A04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4F1A04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4F1A04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4F1A04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4F1A04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0">
    <w:name w:val="Epigraph-Non-Verse (Epi)"/>
    <w:basedOn w:val="Normal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0">
    <w:name w:val="Epigraph-Verse (Epiv)"/>
    <w:basedOn w:val="Normal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0">
    <w:name w:val="Headnote (Hdnt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0">
    <w:name w:val="Address (Add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1">
    <w:name w:val="Dedication (Ded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4F1A04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4F1A04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4F1A04"/>
    <w:pPr>
      <w:widowControl w:val="0"/>
      <w:numPr>
        <w:numId w:val="43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4F1A04"/>
    <w:pPr>
      <w:widowControl w:val="0"/>
      <w:numPr>
        <w:numId w:val="44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4F1A04"/>
    <w:pPr>
      <w:widowControl w:val="0"/>
      <w:numPr>
        <w:numId w:val="4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4F1A04"/>
    <w:pPr>
      <w:widowControl w:val="0"/>
      <w:numPr>
        <w:numId w:val="4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4F1A04"/>
    <w:pPr>
      <w:widowControl w:val="0"/>
      <w:numPr>
        <w:ilvl w:val="1"/>
        <w:numId w:val="4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4F1A04"/>
    <w:pPr>
      <w:widowControl w:val="0"/>
      <w:numPr>
        <w:ilvl w:val="2"/>
        <w:numId w:val="4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4F1A04"/>
    <w:pPr>
      <w:widowControl w:val="0"/>
      <w:numPr>
        <w:numId w:val="47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4F1A04"/>
    <w:pPr>
      <w:widowControl w:val="0"/>
      <w:numPr>
        <w:ilvl w:val="1"/>
        <w:numId w:val="47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4F1A04"/>
    <w:pPr>
      <w:widowControl w:val="0"/>
      <w:numPr>
        <w:ilvl w:val="2"/>
        <w:numId w:val="47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4F1A04"/>
    <w:pPr>
      <w:widowControl w:val="0"/>
      <w:numPr>
        <w:numId w:val="4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4F1A04"/>
    <w:pPr>
      <w:widowControl w:val="0"/>
      <w:numPr>
        <w:numId w:val="49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4F1A04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4F1A04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4F1A04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4F1A04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4F1A04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4F1A04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4F1A04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4F1A04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0">
    <w:name w:val="Caption (Cap)"/>
    <w:basedOn w:val="Normal"/>
    <w:rsid w:val="004F1A04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4F1A04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4F1A04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4F1A04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4F1A04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4F1A0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4F1A04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4F1A0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4F1A04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4F1A0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4F1A04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4F1A04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4F1A04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4F1A0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4F1A04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4F1A04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4F1A0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0">
    <w:name w:val="smallcaps (sc)"/>
    <w:basedOn w:val="DefaultParagraphFont"/>
    <w:uiPriority w:val="1"/>
    <w:qFormat/>
    <w:rsid w:val="004F1A04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4F1A04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4F1A04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4F1A04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4F1A04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4F1A0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4F1A04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4F1A04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4F1A04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4F1A04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4F1A04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4F1A04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4F1A0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4F1A04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4F1A0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ArticleSection">
    <w:name w:val="Outline List 3"/>
    <w:basedOn w:val="NoList"/>
    <w:uiPriority w:val="89"/>
    <w:semiHidden/>
    <w:unhideWhenUsed/>
    <w:rsid w:val="004F1A04"/>
    <w:pPr>
      <w:numPr>
        <w:numId w:val="50"/>
      </w:numPr>
    </w:pPr>
  </w:style>
  <w:style w:type="character" w:styleId="BookTitle">
    <w:name w:val="Book Title"/>
    <w:basedOn w:val="DefaultParagraphFont"/>
    <w:uiPriority w:val="89"/>
    <w:qFormat/>
    <w:rsid w:val="004F1A0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89"/>
    <w:qFormat/>
    <w:rsid w:val="004F1A04"/>
    <w:rPr>
      <w:i/>
      <w:iCs/>
    </w:rPr>
  </w:style>
  <w:style w:type="table" w:styleId="GridTable1Light">
    <w:name w:val="Grid Table 1 Light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4F1A0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4F1A0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4F1A0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4F1A0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4F1A0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4F1A0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4F1A0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4F1A0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4F1A0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4F1A0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4F1A0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4F1A0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4F1A04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89"/>
    <w:semiHidden/>
    <w:unhideWhenUsed/>
    <w:rsid w:val="004F1A04"/>
  </w:style>
  <w:style w:type="character" w:styleId="HTMLCite">
    <w:name w:val="HTML Cite"/>
    <w:basedOn w:val="DefaultParagraphFont"/>
    <w:uiPriority w:val="89"/>
    <w:semiHidden/>
    <w:unhideWhenUsed/>
    <w:rsid w:val="004F1A04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4F1A0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4F1A04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4F1A0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4F1A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4F1A0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4F1A04"/>
    <w:rPr>
      <w:i/>
      <w:iCs/>
    </w:rPr>
  </w:style>
  <w:style w:type="character" w:styleId="IntenseEmphasis">
    <w:name w:val="Intense Emphasis"/>
    <w:basedOn w:val="DefaultParagraphFont"/>
    <w:uiPriority w:val="89"/>
    <w:qFormat/>
    <w:rsid w:val="004F1A0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4F1A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4F1A04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4F1A04"/>
    <w:rPr>
      <w:b/>
      <w:bCs/>
      <w:smallCaps/>
      <w:color w:val="4472C4" w:themeColor="accent1"/>
      <w:spacing w:val="5"/>
    </w:rPr>
  </w:style>
  <w:style w:type="character" w:styleId="LineNumber">
    <w:name w:val="line number"/>
    <w:basedOn w:val="DefaultParagraphFont"/>
    <w:uiPriority w:val="89"/>
    <w:semiHidden/>
    <w:unhideWhenUsed/>
    <w:rsid w:val="004F1A04"/>
  </w:style>
  <w:style w:type="paragraph" w:styleId="ListParagraph">
    <w:name w:val="List Paragraph"/>
    <w:basedOn w:val="Normal"/>
    <w:uiPriority w:val="89"/>
    <w:qFormat/>
    <w:rsid w:val="004F1A04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4F1A0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4F1A0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4F1A0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4F1A0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4F1A0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4F1A0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4F1A0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4F1A0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4F1A04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4F1A04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4F1A04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4F1A04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4F1A04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4F1A04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4F1A04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4F1A04"/>
    <w:rPr>
      <w:color w:val="2B579A"/>
      <w:shd w:val="clear" w:color="auto" w:fill="E1DFDD"/>
    </w:rPr>
  </w:style>
  <w:style w:type="paragraph" w:styleId="NoSpacing">
    <w:name w:val="No Spacing"/>
    <w:uiPriority w:val="89"/>
    <w:qFormat/>
    <w:rsid w:val="004F1A04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4F1A04"/>
  </w:style>
  <w:style w:type="character" w:styleId="PlaceholderText">
    <w:name w:val="Placeholder Text"/>
    <w:basedOn w:val="DefaultParagraphFont"/>
    <w:uiPriority w:val="89"/>
    <w:semiHidden/>
    <w:rsid w:val="004F1A04"/>
    <w:rPr>
      <w:color w:val="808080"/>
    </w:rPr>
  </w:style>
  <w:style w:type="table" w:styleId="PlainTable1">
    <w:name w:val="Plain Table 1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4F1A04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89"/>
    <w:qFormat/>
    <w:rsid w:val="004F1A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4F1A04"/>
    <w:rPr>
      <w:i/>
      <w:iCs/>
      <w:color w:val="404040" w:themeColor="text1" w:themeTint="BF"/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4F1A04"/>
    <w:rPr>
      <w:u w:val="dotted"/>
    </w:rPr>
  </w:style>
  <w:style w:type="character" w:styleId="Strong">
    <w:name w:val="Strong"/>
    <w:basedOn w:val="DefaultParagraphFont"/>
    <w:uiPriority w:val="89"/>
    <w:qFormat/>
    <w:rsid w:val="004F1A04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4F1A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4F1A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4F1A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4F1A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89"/>
    <w:rsid w:val="004F1A04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89"/>
    <w:qFormat/>
    <w:rsid w:val="004F1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4F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89"/>
    <w:semiHidden/>
    <w:unhideWhenUsed/>
    <w:rsid w:val="004F1A04"/>
    <w:rPr>
      <w:color w:val="605E5C"/>
      <w:shd w:val="clear" w:color="auto" w:fill="E1DFDD"/>
    </w:rPr>
  </w:style>
  <w:style w:type="paragraph" w:customStyle="1" w:styleId="Display1DISP10">
    <w:name w:val="Display1  DISP1"/>
    <w:basedOn w:val="Display1Disp1"/>
    <w:uiPriority w:val="89"/>
    <w:qFormat/>
    <w:rsid w:val="004F1A04"/>
    <w:rPr>
      <w:u w:val="single"/>
    </w:rPr>
  </w:style>
  <w:style w:type="paragraph" w:customStyle="1" w:styleId="Display1DISP11">
    <w:name w:val="Display1   DISP1"/>
    <w:basedOn w:val="Display1Disp1"/>
    <w:uiPriority w:val="89"/>
    <w:qFormat/>
    <w:rsid w:val="004F1A04"/>
  </w:style>
  <w:style w:type="character" w:customStyle="1" w:styleId="CSTYLE1CS10">
    <w:name w:val="CSTYLE1   CS1"/>
    <w:basedOn w:val="cstyle1cs1"/>
    <w:uiPriority w:val="1"/>
    <w:qFormat/>
    <w:rsid w:val="004F1A0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paragraph" w:customStyle="1" w:styleId="Captioncap1">
    <w:name w:val="Captioncap"/>
    <w:basedOn w:val="CaptionCap0"/>
    <w:uiPriority w:val="89"/>
    <w:qFormat/>
    <w:rsid w:val="002533E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336396-A5B5-7245-81A0-E3288D32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9</cp:revision>
  <dcterms:created xsi:type="dcterms:W3CDTF">2021-12-21T15:54:00Z</dcterms:created>
  <dcterms:modified xsi:type="dcterms:W3CDTF">2021-12-21T16:12:00Z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Name">
    <vt:lpwstr>RSuite.dotx</vt:lpwstr>
  </property>
</Properties>
</file>