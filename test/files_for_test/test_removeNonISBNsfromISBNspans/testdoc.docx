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F7474" w14:textId="406A78E3" w:rsidR="00807F9A" w:rsidRDefault="00807F9A">
      <w:r>
        <w:t>Styled</w:t>
      </w:r>
    </w:p>
    <w:p w14:paraId="7270C87F" w14:textId="3E3EFB89" w:rsidR="00807F9A" w:rsidRPr="00807F9A" w:rsidRDefault="00807F9A" w:rsidP="00807F9A">
      <w:pPr>
        <w:rPr>
          <w:rStyle w:val="cs-isbnisbn"/>
        </w:rPr>
      </w:pPr>
      <w:r w:rsidRPr="00807F9A">
        <w:rPr>
          <w:rStyle w:val="cs-isbnisbn"/>
        </w:rPr>
        <w:t>978-0 123-4-5-6789 979-2</w:t>
      </w:r>
      <w:r w:rsidR="003C7208">
        <w:rPr>
          <w:rStyle w:val="cs-isbnisbn"/>
        </w:rPr>
        <w:t>a</w:t>
      </w:r>
      <w:r w:rsidRPr="00807F9A">
        <w:rPr>
          <w:rStyle w:val="cs-isbnisbn"/>
        </w:rPr>
        <w:t xml:space="preserve">123-45678-9 </w:t>
      </w:r>
    </w:p>
    <w:p w14:paraId="58455BB4" w14:textId="23EA47D7" w:rsidR="00807F9A" w:rsidRPr="00807F9A" w:rsidRDefault="00807F9A" w:rsidP="00807F9A">
      <w:pPr>
        <w:rPr>
          <w:rStyle w:val="cs-isbnisbn"/>
        </w:rPr>
      </w:pPr>
      <w:r w:rsidRPr="00807F9A">
        <w:rPr>
          <w:rStyle w:val="cs-isbnisbn"/>
        </w:rPr>
        <w:t xml:space="preserve">9-787-12-345678-9 97-9112-3-4-5-6789 </w:t>
      </w:r>
    </w:p>
    <w:p w14:paraId="375879CC" w14:textId="77777777" w:rsidR="00807F9A" w:rsidRDefault="00807F9A" w:rsidP="00807F9A">
      <w:pPr>
        <w:pStyle w:val="Body-TextTx"/>
        <w:rPr>
          <w:rFonts w:eastAsia="Times New Roman"/>
        </w:rPr>
      </w:pPr>
    </w:p>
    <w:p w14:paraId="6985DD2E" w14:textId="3E2F4AE1" w:rsidR="00807F9A" w:rsidRDefault="00807F9A" w:rsidP="00807F9A">
      <w:pPr>
        <w:pStyle w:val="Body-TextTx"/>
        <w:rPr>
          <w:rFonts w:eastAsia="Times New Roman"/>
        </w:rPr>
      </w:pPr>
      <w:r w:rsidRPr="00807F9A">
        <w:rPr>
          <w:rStyle w:val="cs-isbnisbn"/>
        </w:rPr>
        <w:t>ISBN: 978-</w:t>
      </w:r>
      <w:r>
        <w:rPr>
          <w:rStyle w:val="cs-isbnisbn"/>
        </w:rPr>
        <w:t>1-250-18618-8</w:t>
      </w:r>
    </w:p>
    <w:p w14:paraId="6ABE75F3" w14:textId="6AB7EE3D" w:rsidR="00807F9A" w:rsidRPr="00AB78DE" w:rsidRDefault="00807F9A" w:rsidP="00807F9A">
      <w:pPr>
        <w:pStyle w:val="Body-TextTx"/>
      </w:pPr>
      <w:bookmarkStart w:id="0" w:name="_Hlk98147448"/>
      <w:r w:rsidRPr="00AB78DE">
        <w:t xml:space="preserve">ISBN </w:t>
      </w:r>
      <w:r w:rsidRPr="00AB78DE">
        <w:rPr>
          <w:rStyle w:val="cs-isbnisbn"/>
        </w:rPr>
        <w:t>97</w:t>
      </w:r>
      <w:r>
        <w:rPr>
          <w:rStyle w:val="cs-isbnisbn"/>
        </w:rPr>
        <w:t>8-1-2</w:t>
      </w:r>
      <w:r w:rsidRPr="00AB78DE">
        <w:rPr>
          <w:rStyle w:val="cs-isbnisbn"/>
        </w:rPr>
        <w:t>5</w:t>
      </w:r>
      <w:r>
        <w:rPr>
          <w:rStyle w:val="cs-isbnisbn"/>
        </w:rPr>
        <w:t>0</w:t>
      </w:r>
      <w:r w:rsidR="00EA2C00">
        <w:rPr>
          <w:rStyle w:val="cs-isbnisbn"/>
        </w:rPr>
        <w:t>—</w:t>
      </w:r>
      <w:r>
        <w:rPr>
          <w:rStyle w:val="cs-isbnisbn"/>
        </w:rPr>
        <w:t>8</w:t>
      </w:r>
      <w:r w:rsidRPr="00AB78DE">
        <w:rPr>
          <w:rStyle w:val="cs-isbnisbn"/>
        </w:rPr>
        <w:t>240</w:t>
      </w:r>
      <w:r>
        <w:rPr>
          <w:rStyle w:val="cs-isbnisbn"/>
        </w:rPr>
        <w:t>7-3</w:t>
      </w:r>
      <w:r w:rsidRPr="00AB78DE">
        <w:t xml:space="preserve"> (hardcover)</w:t>
      </w:r>
    </w:p>
    <w:p w14:paraId="27BFEB55" w14:textId="059CCE4D" w:rsidR="00807F9A" w:rsidRPr="00807F9A" w:rsidRDefault="00807F9A" w:rsidP="00807F9A">
      <w:pPr>
        <w:pStyle w:val="Body-TextTx"/>
        <w:rPr>
          <w:rStyle w:val="cs-isbnisbn"/>
        </w:rPr>
      </w:pPr>
      <w:r w:rsidRPr="00AB78DE">
        <w:t>ISBN</w:t>
      </w:r>
      <w:r w:rsidRPr="00807F9A">
        <w:rPr>
          <w:rStyle w:val="cs-isbnisbn"/>
        </w:rPr>
        <w:t xml:space="preserve"> 978-1-250</w:t>
      </w:r>
      <w:r w:rsidR="00EA2C00">
        <w:rPr>
          <w:rStyle w:val="cs-isbnisbn"/>
        </w:rPr>
        <w:t>–</w:t>
      </w:r>
      <w:r w:rsidRPr="00807F9A">
        <w:rPr>
          <w:rStyle w:val="cs-isbnisbn"/>
        </w:rPr>
        <w:t>82411-0 (</w:t>
      </w:r>
      <w:proofErr w:type="spellStart"/>
      <w:r w:rsidRPr="00807F9A">
        <w:rPr>
          <w:rStyle w:val="cs-isbnisbn"/>
        </w:rPr>
        <w:t>ebook</w:t>
      </w:r>
      <w:proofErr w:type="spellEnd"/>
      <w:r w:rsidRPr="00807F9A">
        <w:rPr>
          <w:rStyle w:val="cs-isbnisbn"/>
        </w:rPr>
        <w:t>)</w:t>
      </w:r>
    </w:p>
    <w:bookmarkEnd w:id="0"/>
    <w:p w14:paraId="7ED5546F" w14:textId="77777777" w:rsidR="00807F9A" w:rsidRDefault="00807F9A">
      <w:pPr>
        <w:rPr>
          <w:noProof/>
        </w:rPr>
      </w:pPr>
      <w:r w:rsidRPr="00807F9A">
        <w:rPr>
          <w:rStyle w:val="cs-isbnisbn"/>
        </w:rPr>
        <w:t xml:space="preserve">Lorem </w:t>
      </w:r>
      <w:r>
        <w:rPr>
          <w:noProof/>
        </w:rPr>
        <w:t>ipsum dolor sit amet, consectetuer adipiscing elit. Maecenas porttitor congue massa. Fusce posuere, magna sed pulvinar ultricies, purus lectus malesuada libero, sit amet commodo magna eros quis urna.</w:t>
      </w:r>
    </w:p>
    <w:p w14:paraId="47A6F185" w14:textId="77777777" w:rsidR="00807F9A" w:rsidRDefault="00807F9A">
      <w:pPr>
        <w:rPr>
          <w:noProof/>
        </w:rPr>
      </w:pPr>
      <w:r>
        <w:rPr>
          <w:noProof/>
        </w:rPr>
        <w:t>Nunc viverra imperdiet enim. Fusce est. Vivamus a tellus.</w:t>
      </w:r>
    </w:p>
    <w:p w14:paraId="4A1D20FC" w14:textId="77777777" w:rsidR="00807F9A" w:rsidRDefault="00807F9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587E07D" w14:textId="77777777" w:rsidR="00807F9A" w:rsidRDefault="00807F9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EBC0B49" w14:textId="37B78AAF" w:rsidR="00807F9A" w:rsidRDefault="00807F9A">
      <w:r>
        <w:rPr>
          <w:noProof/>
        </w:rPr>
        <w:t>Suspendisse dui purus, scelerisque at, vulputate vitae, pretium mattis, nunc. Mauris eget neque at sem venenatis eleifend. Ut nonummy.</w:t>
      </w:r>
    </w:p>
    <w:p w14:paraId="6DA15AE0" w14:textId="02996111" w:rsidR="00807F9A" w:rsidRDefault="00392D0A">
      <w:proofErr w:type="spellStart"/>
      <w:r>
        <w:t>Unstyled</w:t>
      </w:r>
      <w:proofErr w:type="spellEnd"/>
    </w:p>
    <w:p w14:paraId="21B429B7" w14:textId="0C391BB2" w:rsidR="00392D0A" w:rsidRPr="00392D0A" w:rsidRDefault="00392D0A" w:rsidP="00392D0A">
      <w:r w:rsidRPr="00392D0A">
        <w:t>978-0 123-4-5-6789 979-2</w:t>
      </w:r>
      <w:r w:rsidR="003C7208">
        <w:t>a</w:t>
      </w:r>
      <w:bookmarkStart w:id="1" w:name="_GoBack"/>
      <w:bookmarkEnd w:id="1"/>
      <w:r w:rsidRPr="00392D0A">
        <w:t xml:space="preserve">123-45678-9 </w:t>
      </w:r>
    </w:p>
    <w:p w14:paraId="17B119A4" w14:textId="77777777" w:rsidR="00392D0A" w:rsidRPr="00392D0A" w:rsidRDefault="00392D0A" w:rsidP="00392D0A">
      <w:r w:rsidRPr="00392D0A">
        <w:t xml:space="preserve">9-787-12-345678-9 97-9112-3-4-5-6789 </w:t>
      </w:r>
    </w:p>
    <w:p w14:paraId="003158FC" w14:textId="77777777" w:rsidR="00392D0A" w:rsidRPr="00392D0A" w:rsidRDefault="00392D0A" w:rsidP="00392D0A"/>
    <w:p w14:paraId="002F7C10" w14:textId="77777777" w:rsidR="00392D0A" w:rsidRPr="00392D0A" w:rsidRDefault="00392D0A" w:rsidP="00392D0A">
      <w:r w:rsidRPr="00392D0A">
        <w:t>ISBN: 978-1-250-18618-8</w:t>
      </w:r>
    </w:p>
    <w:p w14:paraId="38B7345A" w14:textId="498E34F6" w:rsidR="00392D0A" w:rsidRPr="00392D0A" w:rsidRDefault="00392D0A" w:rsidP="00392D0A">
      <w:r w:rsidRPr="00392D0A">
        <w:t>ISBN 978-1-250</w:t>
      </w:r>
      <w:r w:rsidR="00DF4A8C">
        <w:t>—</w:t>
      </w:r>
      <w:r w:rsidRPr="00392D0A">
        <w:t>82407-3 (hardcover)</w:t>
      </w:r>
    </w:p>
    <w:p w14:paraId="67602DEF" w14:textId="66D1CC7E" w:rsidR="00392D0A" w:rsidRPr="00392D0A" w:rsidRDefault="00392D0A" w:rsidP="00392D0A">
      <w:r w:rsidRPr="00392D0A">
        <w:t>ISBN 978-1-250</w:t>
      </w:r>
      <w:r w:rsidR="00DF4A8C">
        <w:t>–</w:t>
      </w:r>
      <w:r w:rsidRPr="00392D0A">
        <w:t>82411-0 (</w:t>
      </w:r>
      <w:proofErr w:type="spellStart"/>
      <w:r w:rsidRPr="00392D0A">
        <w:t>ebook</w:t>
      </w:r>
      <w:proofErr w:type="spellEnd"/>
      <w:r w:rsidRPr="00392D0A">
        <w:t>)</w:t>
      </w:r>
    </w:p>
    <w:p w14:paraId="512D8292" w14:textId="77777777" w:rsidR="00392D0A" w:rsidRDefault="00392D0A"/>
    <w:sectPr w:rsidR="00392D0A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5B"/>
    <w:rsid w:val="0033425B"/>
    <w:rsid w:val="00392D0A"/>
    <w:rsid w:val="003C7208"/>
    <w:rsid w:val="00807F9A"/>
    <w:rsid w:val="00D11020"/>
    <w:rsid w:val="00DF4A8C"/>
    <w:rsid w:val="00EA2C00"/>
    <w:rsid w:val="00E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56B96"/>
  <w15:chartTrackingRefBased/>
  <w15:docId w15:val="{E71858BE-032F-9947-BCBD-FC2DF585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3C720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3C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3C7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3C7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3C7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3C72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3C7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3C72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3C7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3C72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3C720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7208"/>
  </w:style>
  <w:style w:type="character" w:customStyle="1" w:styleId="Heading1Char">
    <w:name w:val="Heading 1 Char"/>
    <w:basedOn w:val="DefaultParagraphFont"/>
    <w:link w:val="Heading1"/>
    <w:uiPriority w:val="89"/>
    <w:rsid w:val="003C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3C7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3C72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3C720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3C7208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3C7208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3C72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3C7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3C7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3C7208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3C720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3C720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3C720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3C720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3C7208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3C7208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3C7208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3C7208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3C7208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3C7208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3C7208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3C7208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3C7208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3C7208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3C7208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3C7208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3C7208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3C7208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3C7208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3C7208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3C7208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3C7208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3C7208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3C7208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3C7208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3C7208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3C7208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3C7208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3C7208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3C7208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3C7208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3C7208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3C7208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3C720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3C720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3C7208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3C720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3C720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3C7208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3C720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3C7208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3C720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3C7208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3C7208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3C7208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3C720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3C7208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3C7208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3C720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3C7208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3C7208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3C7208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3C7208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3C7208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3C720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3C7208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3C7208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3C7208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3C7208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3C7208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3C7208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3C720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3C7208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3C720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3C7208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3C7208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3C7208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3C7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3C720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3C7208"/>
  </w:style>
  <w:style w:type="paragraph" w:styleId="BlockText">
    <w:name w:val="Block Text"/>
    <w:basedOn w:val="Normal"/>
    <w:uiPriority w:val="89"/>
    <w:semiHidden/>
    <w:unhideWhenUsed/>
    <w:rsid w:val="003C720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3C72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3C7208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3C72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3C7208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3C72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3C720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3C720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3C7208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3C720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3C7208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3C720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3C7208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3C720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3C7208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3C720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3C7208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3C720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3C7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3C720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3C7208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3C7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3C7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3C7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3C7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3C7208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3C7208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3C7208"/>
  </w:style>
  <w:style w:type="character" w:customStyle="1" w:styleId="DateChar">
    <w:name w:val="Date Char"/>
    <w:basedOn w:val="DefaultParagraphFont"/>
    <w:link w:val="Date"/>
    <w:uiPriority w:val="89"/>
    <w:semiHidden/>
    <w:rsid w:val="003C7208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3C720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3C720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3C720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3C7208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3C7208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3C720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3C7208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C7208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3C720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3C720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3C720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3C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3C7208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3C7208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3C720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7208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3C720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3C7208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3C7208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3C7208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3C7208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3C7208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3C720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3C7208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3C7208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3C7208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3C7208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3C7208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3C720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3C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3C7208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3C7208"/>
  </w:style>
  <w:style w:type="paragraph" w:styleId="HTMLAddress">
    <w:name w:val="HTML Address"/>
    <w:basedOn w:val="Normal"/>
    <w:link w:val="HTMLAddressChar"/>
    <w:uiPriority w:val="89"/>
    <w:semiHidden/>
    <w:unhideWhenUsed/>
    <w:rsid w:val="003C720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3C7208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3C7208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3C720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3C7208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3C720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3C72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3C720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3C720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3C720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3C7208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3C720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3C720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3C720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3C720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3C72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3C7208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3C7208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3C7208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3C720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3C7208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3C7208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3C7208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3C7208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3C7208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3C7208"/>
  </w:style>
  <w:style w:type="paragraph" w:styleId="List">
    <w:name w:val="List"/>
    <w:basedOn w:val="Normal"/>
    <w:uiPriority w:val="89"/>
    <w:semiHidden/>
    <w:unhideWhenUsed/>
    <w:rsid w:val="003C7208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3C7208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3C7208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3C7208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3C7208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3C7208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3C7208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3C7208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3C7208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3C7208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3C7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3C7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3C7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3C7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3C7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3C7208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3C7208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3C7208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3C7208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3C7208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3C7208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3C7208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3C720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3C7208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3C7208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3C7208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3C7208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3C7208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3C7208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3C7208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3C7208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3C7208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3C7208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3C7208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3C7208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3C72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3C7208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3C7208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3C720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3C7208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3C7208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3C72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3C720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3C7208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3C720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3C7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3C720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3C7208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3C7208"/>
  </w:style>
  <w:style w:type="character" w:styleId="PlaceholderText">
    <w:name w:val="Placeholder Text"/>
    <w:basedOn w:val="DefaultParagraphFont"/>
    <w:uiPriority w:val="89"/>
    <w:semiHidden/>
    <w:rsid w:val="003C7208"/>
    <w:rPr>
      <w:color w:val="808080"/>
    </w:rPr>
  </w:style>
  <w:style w:type="table" w:styleId="PlainTable1">
    <w:name w:val="Plain Table 1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3C7208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3C72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3C720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3C72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3C7208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3C7208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3C7208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3C720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3C7208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3C7208"/>
    <w:rPr>
      <w:u w:val="dotted"/>
    </w:rPr>
  </w:style>
  <w:style w:type="character" w:styleId="Strong">
    <w:name w:val="Strong"/>
    <w:basedOn w:val="DefaultParagraphFont"/>
    <w:uiPriority w:val="89"/>
    <w:qFormat/>
    <w:rsid w:val="003C7208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3C72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3C720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3C720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3C720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3C7208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3C7208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3C7208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3C7208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3C7208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3C72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3C7208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3C7208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3C720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3C7208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3C7208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3C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3C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3C720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3C7208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3C72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3C720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3C72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3C720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3C720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3C720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3C720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3C720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3C7208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3C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12</TotalTime>
  <Pages>1</Pages>
  <Words>141</Words>
  <Characters>809</Characters>
  <Application>Microsoft Office Word</Application>
  <DocSecurity>0</DocSecurity>
  <Lines>6</Lines>
  <Paragraphs>1</Paragraphs>
  <ScaleCrop>false</ScaleCrop>
  <Company>Macmillan Publishers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7</cp:revision>
  <dcterms:created xsi:type="dcterms:W3CDTF">2022-05-04T19:57:00Z</dcterms:created>
  <dcterms:modified xsi:type="dcterms:W3CDTF">2022-05-04T22:59:00Z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">
    <vt:lpwstr>2</vt:lpwstr>
  </property>
</Properties>
</file>