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3875" w14:textId="1B553DDF" w:rsidR="00777DFD" w:rsidRDefault="00880398">
      <w:r>
        <w:t xml:space="preserve">This is an </w:t>
      </w:r>
      <w:proofErr w:type="spellStart"/>
      <w:r>
        <w:t>unstyled</w:t>
      </w:r>
      <w:proofErr w:type="spellEnd"/>
      <w:r>
        <w:t xml:space="preserve"> paragraph. Styled: 0, Total 1</w:t>
      </w:r>
    </w:p>
    <w:p w14:paraId="30335952" w14:textId="3B7F1960" w:rsidR="00880398" w:rsidRDefault="00880398" w:rsidP="00880398">
      <w:pPr>
        <w:pStyle w:val="NormalWeb"/>
      </w:pPr>
      <w:r>
        <w:t>This is Normal (Web)! Styled: 0, Total 2</w:t>
      </w:r>
    </w:p>
    <w:p w14:paraId="15FD4C2C" w14:textId="7E19CEC2" w:rsidR="00A13F54" w:rsidRDefault="00A13F54" w:rsidP="00365856">
      <w:pPr>
        <w:pStyle w:val="FootnoteText"/>
      </w:pPr>
      <w:r>
        <w:t>Thi</w:t>
      </w:r>
      <w:r w:rsidR="00365856">
        <w:t>s</w:t>
      </w:r>
      <w:r>
        <w:t xml:space="preserve"> is Footnote Text: Styled: 0, Total </w:t>
      </w:r>
      <w:r w:rsidR="00365856">
        <w:t>2</w:t>
      </w:r>
      <w:r>
        <w:t xml:space="preserve"> (this doesn’t count against the ‘styled’ ratio, since it neither supports nor refutes a ‘styled manuscript hypothesis.</w:t>
      </w:r>
    </w:p>
    <w:p w14:paraId="333FE6B9" w14:textId="64B05FC3" w:rsidR="00365856" w:rsidRDefault="00365856" w:rsidP="00365856">
      <w:pPr>
        <w:pStyle w:val="EndnoteText"/>
      </w:pPr>
      <w:r>
        <w:t>Ditto Endnote text: Styled: 0, Total 2</w:t>
      </w:r>
    </w:p>
    <w:p w14:paraId="5D56B61F" w14:textId="53A5C16F" w:rsidR="00365856" w:rsidRDefault="00365856" w:rsidP="00797232">
      <w:pPr>
        <w:pStyle w:val="AdCardSubheadacsh"/>
      </w:pPr>
      <w:r>
        <w:t xml:space="preserve">Macmillan (not </w:t>
      </w:r>
      <w:proofErr w:type="spellStart"/>
      <w:r>
        <w:t>rsuite</w:t>
      </w:r>
      <w:proofErr w:type="spellEnd"/>
      <w:r>
        <w:t xml:space="preserve">!) styled </w:t>
      </w:r>
      <w:proofErr w:type="gramStart"/>
      <w:r>
        <w:t>paragraph!:</w:t>
      </w:r>
      <w:proofErr w:type="gramEnd"/>
      <w:r>
        <w:t xml:space="preserve"> </w:t>
      </w:r>
      <w:r w:rsidR="00797232">
        <w:t>Styled: 0, Total 3</w:t>
      </w:r>
    </w:p>
    <w:p w14:paraId="18FA93C5" w14:textId="2A5F2693" w:rsidR="003C4F28" w:rsidRDefault="003C4F28" w:rsidP="003C4F28">
      <w:pPr>
        <w:pStyle w:val="Bookmaker-Processing-InstructionBpi"/>
      </w:pPr>
      <w:r>
        <w:t xml:space="preserve">Finally,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 Styled: 1, Total 4 </w:t>
      </w:r>
    </w:p>
    <w:p w14:paraId="1F57941F" w14:textId="71F78C2B" w:rsidR="003C4F28" w:rsidRDefault="003C4F28" w:rsidP="003C4F28">
      <w:pPr>
        <w:pStyle w:val="D-HeadDhead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2, Total 5</w:t>
      </w:r>
    </w:p>
    <w:p w14:paraId="637DAAD0" w14:textId="43615ADB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3, Total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C98" w14:paraId="29419AC4" w14:textId="77777777" w:rsidTr="00704C98">
        <w:tc>
          <w:tcPr>
            <w:tcW w:w="4675" w:type="dxa"/>
          </w:tcPr>
          <w:p w14:paraId="04F338CD" w14:textId="6DF4E5CA" w:rsidR="00704C98" w:rsidRPr="00322CFD" w:rsidRDefault="00704C98" w:rsidP="00322CFD">
            <w:pPr>
              <w:pStyle w:val="A-HeadAhead"/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</w:pPr>
            <w:r w:rsidRPr="00322CFD"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  <w:t>Header 1</w:t>
            </w:r>
          </w:p>
        </w:tc>
        <w:tc>
          <w:tcPr>
            <w:tcW w:w="4675" w:type="dxa"/>
          </w:tcPr>
          <w:p w14:paraId="01D6D1F7" w14:textId="2EA4682A" w:rsidR="00704C98" w:rsidRPr="00322CFD" w:rsidRDefault="00704C98" w:rsidP="00322CFD">
            <w:pPr>
              <w:pStyle w:val="A-HeadAhead"/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</w:pPr>
            <w:r w:rsidRPr="00322CFD">
              <w:rPr>
                <w:rStyle w:val="boldb"/>
                <w:rFonts w:ascii="Arial Black" w:hAnsi="Arial Black" w:cstheme="minorBidi"/>
                <w:b w:val="0"/>
                <w:sz w:val="32"/>
                <w:shd w:val="clear" w:color="auto" w:fill="auto"/>
              </w:rPr>
              <w:t>Header 2</w:t>
            </w:r>
          </w:p>
        </w:tc>
      </w:tr>
      <w:tr w:rsidR="00704C98" w14:paraId="2450D763" w14:textId="77777777" w:rsidTr="00704C98">
        <w:tc>
          <w:tcPr>
            <w:tcW w:w="4675" w:type="dxa"/>
          </w:tcPr>
          <w:p w14:paraId="54DB2739" w14:textId="4AF02395" w:rsidR="00704C98" w:rsidRPr="006C2F01" w:rsidRDefault="00704C98" w:rsidP="006C2F01">
            <w:pPr>
              <w:pStyle w:val="TOCHeading"/>
            </w:pPr>
            <w:r w:rsidRPr="006C2F01">
              <w:t>Cats</w:t>
            </w:r>
          </w:p>
        </w:tc>
        <w:tc>
          <w:tcPr>
            <w:tcW w:w="4675" w:type="dxa"/>
          </w:tcPr>
          <w:p w14:paraId="767C9443" w14:textId="1A8E74FD" w:rsidR="00704C98" w:rsidRDefault="00704C98" w:rsidP="00804682">
            <w:r>
              <w:t>Dogs</w:t>
            </w:r>
          </w:p>
        </w:tc>
      </w:tr>
      <w:tr w:rsidR="00704C98" w14:paraId="61223E21" w14:textId="77777777" w:rsidTr="00704C98">
        <w:tc>
          <w:tcPr>
            <w:tcW w:w="4675" w:type="dxa"/>
          </w:tcPr>
          <w:p w14:paraId="4C63ACFB" w14:textId="19FCF72E" w:rsidR="00704C98" w:rsidRDefault="00704C98" w:rsidP="00804682">
            <w:r>
              <w:t>Fish</w:t>
            </w:r>
          </w:p>
        </w:tc>
        <w:tc>
          <w:tcPr>
            <w:tcW w:w="4675" w:type="dxa"/>
          </w:tcPr>
          <w:p w14:paraId="26F005FB" w14:textId="17FC8622" w:rsidR="00704C98" w:rsidRDefault="00704C98" w:rsidP="00804682">
            <w:r>
              <w:t>birds</w:t>
            </w:r>
          </w:p>
        </w:tc>
      </w:tr>
    </w:tbl>
    <w:p w14:paraId="4060056C" w14:textId="2D86F448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4, Total 7</w:t>
      </w:r>
    </w:p>
    <w:p w14:paraId="290FF02D" w14:textId="2A09AB50" w:rsidR="003C4F28" w:rsidRDefault="003C4F28" w:rsidP="00866615">
      <w:pPr>
        <w:pStyle w:val="Bullet-Level-1-ListBl1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5, Total 8</w:t>
      </w:r>
    </w:p>
    <w:p w14:paraId="4FFDD4C8" w14:textId="7387164C" w:rsidR="001179A9" w:rsidRPr="003C4F28" w:rsidRDefault="001179A9" w:rsidP="001179A9">
      <w:pPr>
        <w:pStyle w:val="Text-MessageTmg"/>
      </w:pPr>
      <w:proofErr w:type="spellStart"/>
      <w:r>
        <w:t>Decomissioned</w:t>
      </w:r>
      <w:proofErr w:type="spellEnd"/>
      <w:r>
        <w:t xml:space="preserve"> </w:t>
      </w:r>
      <w:proofErr w:type="spellStart"/>
      <w:r>
        <w:t>RSuite</w:t>
      </w:r>
      <w:proofErr w:type="spellEnd"/>
      <w:r>
        <w:t xml:space="preserve"> styled para: Styled: 6, Total 9</w:t>
      </w:r>
      <w:bookmarkStart w:id="0" w:name="_GoBack"/>
      <w:bookmarkEnd w:id="0"/>
    </w:p>
    <w:sectPr w:rsidR="001179A9" w:rsidRPr="003C4F28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A09"/>
    <w:multiLevelType w:val="multilevel"/>
    <w:tmpl w:val="6608C708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660FD0"/>
    <w:multiLevelType w:val="hybridMultilevel"/>
    <w:tmpl w:val="92B83722"/>
    <w:lvl w:ilvl="0" w:tplc="E514F4A6">
      <w:start w:val="1"/>
      <w:numFmt w:val="bullet"/>
      <w:pStyle w:val="ChecklistSubentrycksl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20C04BE"/>
    <w:multiLevelType w:val="hybridMultilevel"/>
    <w:tmpl w:val="881ADF92"/>
    <w:lvl w:ilvl="0" w:tplc="D55E0024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98D6EA64">
      <w:start w:val="1"/>
      <w:numFmt w:val="bullet"/>
      <w:pStyle w:val="ListBulletbl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60035CE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902C2B"/>
    <w:multiLevelType w:val="multilevel"/>
    <w:tmpl w:val="394454CA"/>
    <w:name w:val="objBulletLT4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6" w15:restartNumberingAfterBreak="0">
    <w:nsid w:val="1C9D58C5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FE46913"/>
    <w:multiLevelType w:val="hybridMultilevel"/>
    <w:tmpl w:val="B7886686"/>
    <w:lvl w:ilvl="0" w:tplc="46BC0594">
      <w:start w:val="1"/>
      <w:numFmt w:val="bullet"/>
      <w:pStyle w:val="SidebarListBulletsbbl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7A44FE5"/>
    <w:multiLevelType w:val="multilevel"/>
    <w:tmpl w:val="20748380"/>
    <w:name w:val="objBulletLT2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3B086744"/>
    <w:multiLevelType w:val="multilevel"/>
    <w:tmpl w:val="1378465A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DD29A1"/>
    <w:multiLevelType w:val="multilevel"/>
    <w:tmpl w:val="3A1C9A1A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784BBC"/>
    <w:multiLevelType w:val="multilevel"/>
    <w:tmpl w:val="FD7C01BA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9DD68EE"/>
    <w:multiLevelType w:val="hybridMultilevel"/>
    <w:tmpl w:val="5F40A2D2"/>
    <w:lvl w:ilvl="0" w:tplc="B6127622">
      <w:start w:val="1"/>
      <w:numFmt w:val="bullet"/>
      <w:pStyle w:val="BulletedParagraphsbp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9D9167C"/>
    <w:multiLevelType w:val="hybridMultilevel"/>
    <w:tmpl w:val="5EB6FA98"/>
    <w:lvl w:ilvl="0" w:tplc="E61A1BDE">
      <w:start w:val="1"/>
      <w:numFmt w:val="bullet"/>
      <w:pStyle w:val="Checklistck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5B6A88A8">
      <w:start w:val="1"/>
      <w:numFmt w:val="bullet"/>
      <w:pStyle w:val="Checklistck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56239"/>
    <w:multiLevelType w:val="multilevel"/>
    <w:tmpl w:val="ABF0927E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75B05"/>
    <w:multiLevelType w:val="hybridMultilevel"/>
    <w:tmpl w:val="FF9C8AA0"/>
    <w:lvl w:ilvl="0" w:tplc="9EBE7A1A">
      <w:start w:val="1"/>
      <w:numFmt w:val="bullet"/>
      <w:pStyle w:val="BoxListBulletb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A4C1D"/>
    <w:multiLevelType w:val="hybridMultilevel"/>
    <w:tmpl w:val="D4182682"/>
    <w:lvl w:ilvl="0" w:tplc="B54219DE">
      <w:start w:val="1"/>
      <w:numFmt w:val="bullet"/>
      <w:pStyle w:val="ListBulletSubentrybs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D57E4F"/>
    <w:multiLevelType w:val="multilevel"/>
    <w:tmpl w:val="35A212A0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30" w15:restartNumberingAfterBreak="0">
    <w:nsid w:val="69A06494"/>
    <w:multiLevelType w:val="hybridMultilevel"/>
    <w:tmpl w:val="48707D08"/>
    <w:lvl w:ilvl="0" w:tplc="065C6124">
      <w:start w:val="1"/>
      <w:numFmt w:val="bullet"/>
      <w:pStyle w:val="Extract-BulletListextbl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6DF47924"/>
    <w:multiLevelType w:val="multilevel"/>
    <w:tmpl w:val="F4F4C3A4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2" w15:restartNumberingAfterBreak="0">
    <w:nsid w:val="6E98113A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F80193"/>
    <w:multiLevelType w:val="hybridMultilevel"/>
    <w:tmpl w:val="A066D122"/>
    <w:lvl w:ilvl="0" w:tplc="9DD0B42A">
      <w:start w:val="1"/>
      <w:numFmt w:val="bullet"/>
      <w:pStyle w:val="AppendixListBulletap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AD5CE3"/>
    <w:multiLevelType w:val="multilevel"/>
    <w:tmpl w:val="CE842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2992206"/>
    <w:multiLevelType w:val="multilevel"/>
    <w:tmpl w:val="AE3A5E90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34447A5"/>
    <w:multiLevelType w:val="multilevel"/>
    <w:tmpl w:val="BC4A1E0A"/>
    <w:name w:val="objBulletLT5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7" w15:restartNumberingAfterBreak="0">
    <w:nsid w:val="75EE79D4"/>
    <w:multiLevelType w:val="multilevel"/>
    <w:tmpl w:val="9AD09B72"/>
    <w:name w:val="objBulletLT3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8" w15:restartNumberingAfterBreak="0">
    <w:nsid w:val="7A83541C"/>
    <w:multiLevelType w:val="multilevel"/>
    <w:tmpl w:val="90F222BC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3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3"/>
  </w:num>
  <w:num w:numId="15">
    <w:abstractNumId w:val="25"/>
  </w:num>
  <w:num w:numId="16">
    <w:abstractNumId w:val="13"/>
  </w:num>
  <w:num w:numId="17">
    <w:abstractNumId w:val="27"/>
  </w:num>
  <w:num w:numId="18">
    <w:abstractNumId w:val="28"/>
  </w:num>
  <w:num w:numId="19">
    <w:abstractNumId w:val="12"/>
  </w:num>
  <w:num w:numId="20">
    <w:abstractNumId w:val="24"/>
  </w:num>
  <w:num w:numId="21">
    <w:abstractNumId w:val="17"/>
  </w:num>
  <w:num w:numId="22">
    <w:abstractNumId w:val="30"/>
  </w:num>
  <w:num w:numId="23">
    <w:abstractNumId w:val="10"/>
  </w:num>
  <w:num w:numId="24">
    <w:abstractNumId w:val="31"/>
  </w:num>
  <w:num w:numId="25">
    <w:abstractNumId w:val="29"/>
  </w:num>
  <w:num w:numId="26">
    <w:abstractNumId w:val="36"/>
  </w:num>
  <w:num w:numId="27">
    <w:abstractNumId w:val="26"/>
  </w:num>
  <w:num w:numId="28">
    <w:abstractNumId w:val="34"/>
  </w:num>
  <w:num w:numId="29">
    <w:abstractNumId w:val="38"/>
  </w:num>
  <w:num w:numId="30">
    <w:abstractNumId w:val="19"/>
  </w:num>
  <w:num w:numId="31">
    <w:abstractNumId w:val="23"/>
  </w:num>
  <w:num w:numId="32">
    <w:abstractNumId w:val="22"/>
  </w:num>
  <w:num w:numId="33">
    <w:abstractNumId w:val="11"/>
  </w:num>
  <w:num w:numId="34">
    <w:abstractNumId w:val="21"/>
  </w:num>
  <w:num w:numId="35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D"/>
    <w:rsid w:val="00012DA0"/>
    <w:rsid w:val="000E1AEF"/>
    <w:rsid w:val="001179A9"/>
    <w:rsid w:val="00163E63"/>
    <w:rsid w:val="003203C9"/>
    <w:rsid w:val="00322CFD"/>
    <w:rsid w:val="00365856"/>
    <w:rsid w:val="003C4F28"/>
    <w:rsid w:val="00493CAD"/>
    <w:rsid w:val="006C2F01"/>
    <w:rsid w:val="00704C98"/>
    <w:rsid w:val="00777DFD"/>
    <w:rsid w:val="00797232"/>
    <w:rsid w:val="00804682"/>
    <w:rsid w:val="00866615"/>
    <w:rsid w:val="008776EF"/>
    <w:rsid w:val="00880398"/>
    <w:rsid w:val="00A13F54"/>
    <w:rsid w:val="00D048D5"/>
    <w:rsid w:val="00E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290B"/>
  <w15:chartTrackingRefBased/>
  <w15:docId w15:val="{0311C0FA-44BB-124F-9FCA-3C2ADCC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1179A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11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11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117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1179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unhideWhenUsed/>
    <w:qFormat/>
    <w:rsid w:val="00117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117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117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117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1179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1179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79A9"/>
  </w:style>
  <w:style w:type="character" w:customStyle="1" w:styleId="Heading1Char">
    <w:name w:val="Heading 1 Char"/>
    <w:basedOn w:val="DefaultParagraphFont"/>
    <w:link w:val="Heading1"/>
    <w:uiPriority w:val="89"/>
    <w:rsid w:val="0011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11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11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1179A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rsid w:val="001179A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1179A9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1179A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1179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1179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dnoteText">
    <w:name w:val="endnote text"/>
    <w:basedOn w:val="Normal"/>
    <w:link w:val="EndnoteTextChar"/>
    <w:unhideWhenUsed/>
    <w:rsid w:val="001179A9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1179A9"/>
    <w:rPr>
      <w:rFonts w:ascii="Times New Roman" w:hAnsi="Times New Roman" w:cs="Times New Roman"/>
      <w:szCs w:val="20"/>
    </w:rPr>
  </w:style>
  <w:style w:type="paragraph" w:customStyle="1" w:styleId="Section-BookBOOK">
    <w:name w:val="Section-Book (BOOK)"/>
    <w:basedOn w:val="Normal"/>
    <w:next w:val="Body-TextTx"/>
    <w:uiPriority w:val="3"/>
    <w:rsid w:val="001179A9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erludeSIN">
    <w:name w:val="Section-Interlude (SIN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1179A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1179A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1179A9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1179A9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Verse1Vrs1">
    <w:name w:val="Verse1 (Vrs1)"/>
    <w:basedOn w:val="Normal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1179A9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1179A9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1179A9"/>
    <w:pPr>
      <w:widowControl w:val="0"/>
      <w:numPr>
        <w:numId w:val="29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1179A9"/>
    <w:pPr>
      <w:widowControl w:val="0"/>
      <w:numPr>
        <w:numId w:val="30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1179A9"/>
    <w:pPr>
      <w:widowControl w:val="0"/>
      <w:numPr>
        <w:numId w:val="31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1179A9"/>
    <w:pPr>
      <w:widowControl w:val="0"/>
      <w:numPr>
        <w:numId w:val="3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1179A9"/>
    <w:pPr>
      <w:widowControl w:val="0"/>
      <w:numPr>
        <w:ilvl w:val="1"/>
        <w:numId w:val="32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1179A9"/>
    <w:pPr>
      <w:widowControl w:val="0"/>
      <w:numPr>
        <w:ilvl w:val="2"/>
        <w:numId w:val="32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1179A9"/>
    <w:pPr>
      <w:widowControl w:val="0"/>
      <w:numPr>
        <w:numId w:val="33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1179A9"/>
    <w:pPr>
      <w:widowControl w:val="0"/>
      <w:numPr>
        <w:ilvl w:val="1"/>
        <w:numId w:val="3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1179A9"/>
    <w:pPr>
      <w:widowControl w:val="0"/>
      <w:numPr>
        <w:ilvl w:val="2"/>
        <w:numId w:val="33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1179A9"/>
    <w:pPr>
      <w:widowControl w:val="0"/>
      <w:numPr>
        <w:numId w:val="34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1179A9"/>
    <w:pPr>
      <w:widowControl w:val="0"/>
      <w:numPr>
        <w:numId w:val="35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1179A9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1179A9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1179A9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1179A9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1179A9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1179A9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1179A9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1179A9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1179A9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1179A9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1179A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1179A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1179A9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1179A9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1179A9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1179A9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6C2F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1179A9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1179A9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1179A9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1179A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1179A9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1179A9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1179A9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1179A9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1179A9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1179A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1179A9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1179A9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1179A9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1179A9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1179A9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1179A9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1179A9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1179A9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1179A9"/>
    <w:pPr>
      <w:numPr>
        <w:numId w:val="1"/>
      </w:numPr>
    </w:pPr>
  </w:style>
  <w:style w:type="numbering" w:styleId="1ai">
    <w:name w:val="Outline List 1"/>
    <w:basedOn w:val="NoList"/>
    <w:uiPriority w:val="89"/>
    <w:semiHidden/>
    <w:unhideWhenUsed/>
    <w:rsid w:val="001179A9"/>
    <w:pPr>
      <w:numPr>
        <w:numId w:val="2"/>
      </w:numPr>
    </w:pPr>
  </w:style>
  <w:style w:type="numbering" w:styleId="ArticleSection">
    <w:name w:val="Outline List 3"/>
    <w:basedOn w:val="NoList"/>
    <w:uiPriority w:val="89"/>
    <w:semiHidden/>
    <w:unhideWhenUsed/>
    <w:rsid w:val="001179A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11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1179A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1179A9"/>
  </w:style>
  <w:style w:type="paragraph" w:styleId="BlockText">
    <w:name w:val="Block Text"/>
    <w:basedOn w:val="Normal"/>
    <w:uiPriority w:val="89"/>
    <w:semiHidden/>
    <w:unhideWhenUsed/>
    <w:rsid w:val="001179A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1179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1179A9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1179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1179A9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1179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1179A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1179A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1179A9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1179A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1179A9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1179A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1179A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1179A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1179A9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1179A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1179A9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1179A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11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1179A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1179A9"/>
    <w:rPr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117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117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117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117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1179A9"/>
    <w:rPr>
      <w:b/>
      <w:bCs/>
      <w:sz w:val="20"/>
      <w:szCs w:val="20"/>
    </w:rPr>
  </w:style>
  <w:style w:type="table" w:styleId="DarkList">
    <w:name w:val="Dark List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unhideWhenUsed/>
    <w:rsid w:val="001179A9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1179A9"/>
  </w:style>
  <w:style w:type="character" w:customStyle="1" w:styleId="DateChar">
    <w:name w:val="Date Char"/>
    <w:basedOn w:val="DefaultParagraphFont"/>
    <w:link w:val="Date"/>
    <w:uiPriority w:val="89"/>
    <w:semiHidden/>
    <w:rsid w:val="001179A9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1179A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1179A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1179A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1179A9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1179A9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1179A9"/>
    <w:rPr>
      <w:vertAlign w:val="superscript"/>
    </w:rPr>
  </w:style>
  <w:style w:type="paragraph" w:styleId="EnvelopeAddress">
    <w:name w:val="envelope address"/>
    <w:basedOn w:val="Normal"/>
    <w:uiPriority w:val="89"/>
    <w:semiHidden/>
    <w:unhideWhenUsed/>
    <w:rsid w:val="001179A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1179A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1179A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11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1179A9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1179A9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1179A9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1179A9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1179A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1179A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1179A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1179A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1179A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1179A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1179A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1179A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1179A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1179A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1179A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1179A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11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1179A9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1179A9"/>
  </w:style>
  <w:style w:type="paragraph" w:styleId="HTMLAddress">
    <w:name w:val="HTML Address"/>
    <w:basedOn w:val="Normal"/>
    <w:link w:val="HTMLAddressChar"/>
    <w:uiPriority w:val="89"/>
    <w:semiHidden/>
    <w:unhideWhenUsed/>
    <w:rsid w:val="001179A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1179A9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1179A9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1179A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1179A9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1179A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1179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1179A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1179A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1179A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1179A9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1179A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1179A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1179A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1179A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1179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1179A9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1179A9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unhideWhenUsed/>
    <w:rsid w:val="001179A9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1179A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unhideWhenUsed/>
    <w:rsid w:val="001179A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unhideWhenUsed/>
    <w:rsid w:val="001179A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unhideWhenUsed/>
    <w:rsid w:val="001179A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unhideWhenUsed/>
    <w:rsid w:val="001179A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unhideWhenUsed/>
    <w:rsid w:val="001179A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1179A9"/>
  </w:style>
  <w:style w:type="paragraph" w:styleId="List">
    <w:name w:val="List"/>
    <w:basedOn w:val="Normal"/>
    <w:uiPriority w:val="89"/>
    <w:semiHidden/>
    <w:unhideWhenUsed/>
    <w:rsid w:val="001179A9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1179A9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1179A9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1179A9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1179A9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1179A9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1179A9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1179A9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1179A9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1179A9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1179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1179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1179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1179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1179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1179A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1179A9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1179A9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1179A9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1179A9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89"/>
    <w:qFormat/>
    <w:rsid w:val="001179A9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1179A9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1179A9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1179A9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1179A9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1179A9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1179A9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1179A9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1179A9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1179A9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1179A9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1179A9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1179A9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1179A9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1179A9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1179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1179A9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unhideWhenUsed/>
    <w:rsid w:val="001179A9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unhideWhenUsed/>
    <w:rsid w:val="001179A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unhideWhenUsed/>
    <w:rsid w:val="001179A9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1179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1179A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1179A9"/>
    <w:rPr>
      <w:sz w:val="22"/>
      <w:szCs w:val="22"/>
    </w:rPr>
  </w:style>
  <w:style w:type="paragraph" w:styleId="NormalWeb">
    <w:name w:val="Normal (Web)"/>
    <w:basedOn w:val="Normal"/>
    <w:uiPriority w:val="89"/>
    <w:unhideWhenUsed/>
    <w:rsid w:val="001179A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1179A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1179A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1179A9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1179A9"/>
  </w:style>
  <w:style w:type="character" w:styleId="PlaceholderText">
    <w:name w:val="Placeholder Text"/>
    <w:basedOn w:val="DefaultParagraphFont"/>
    <w:uiPriority w:val="89"/>
    <w:semiHidden/>
    <w:rsid w:val="001179A9"/>
    <w:rPr>
      <w:color w:val="808080"/>
    </w:rPr>
  </w:style>
  <w:style w:type="table" w:styleId="PlainTable1">
    <w:name w:val="Plain Table 1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1179A9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1179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1179A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1179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1179A9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1179A9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1179A9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1179A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1179A9"/>
    <w:rPr>
      <w:sz w:val="22"/>
      <w:szCs w:val="22"/>
    </w:rPr>
  </w:style>
  <w:style w:type="character" w:styleId="Strong">
    <w:name w:val="Strong"/>
    <w:basedOn w:val="DefaultParagraphFont"/>
    <w:uiPriority w:val="89"/>
    <w:qFormat/>
    <w:rsid w:val="001179A9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117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1179A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1179A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1179A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1179A9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1179A9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1179A9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1179A9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1179A9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1179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1179A9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1179A9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1179A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1179A9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1179A9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1179A9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1179A9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11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11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1179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1179A9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1179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1179A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1179A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1179A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1179A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1179A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1179A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1179A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unhideWhenUsed/>
    <w:qFormat/>
    <w:rsid w:val="001179A9"/>
    <w:pPr>
      <w:outlineLvl w:val="9"/>
    </w:pPr>
  </w:style>
  <w:style w:type="paragraph" w:customStyle="1" w:styleId="FrontSalesTitlefst">
    <w:name w:val="Front Sales Title (fst)"/>
    <w:basedOn w:val="Normal"/>
    <w:next w:val="FrontSalesTextNoIndentfstx1"/>
    <w:rsid w:val="00797232"/>
    <w:pPr>
      <w:pBdr>
        <w:left w:val="dotted" w:sz="48" w:space="4" w:color="FF6666"/>
      </w:pBdr>
      <w:tabs>
        <w:tab w:val="left" w:pos="1888"/>
        <w:tab w:val="center" w:pos="4320"/>
      </w:tabs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FrontSalesSubtitlefsst">
    <w:name w:val="Front Sales Subtitle (fsst)"/>
    <w:basedOn w:val="Normal"/>
    <w:next w:val="FrontSalesTextNoIndentfstx1"/>
    <w:rsid w:val="00797232"/>
    <w:pPr>
      <w:pBdr>
        <w:left w:val="doubleWave" w:sz="6" w:space="4" w:color="FF6666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FrontSalesTextfstx">
    <w:name w:val="Front Sales Text (fstx)"/>
    <w:basedOn w:val="Normal"/>
    <w:rsid w:val="00797232"/>
    <w:pPr>
      <w:pBdr>
        <w:left w:val="thinThickLargeGap" w:sz="36" w:space="4" w:color="FF6666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rontSalesTextNoIndentfstx1">
    <w:name w:val="Front Sales Text NoIndent (fstx1)"/>
    <w:basedOn w:val="Normal"/>
    <w:next w:val="FrontSalesTextfstx"/>
    <w:rsid w:val="00797232"/>
    <w:pPr>
      <w:pBdr>
        <w:left w:val="thickThinLargeGap" w:sz="36" w:space="4" w:color="FF6666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FrontSalesQuoteHeadfsqh">
    <w:name w:val="Front Sales Quote Head (fsqh)"/>
    <w:basedOn w:val="Normal"/>
    <w:next w:val="FrontSalesQuoteNoIndentfsq1"/>
    <w:rsid w:val="00797232"/>
    <w:pPr>
      <w:pBdr>
        <w:left w:val="triple" w:sz="12" w:space="4" w:color="FF6666"/>
      </w:pBdr>
      <w:spacing w:before="360" w:line="480" w:lineRule="auto"/>
      <w:jc w:val="center"/>
    </w:pPr>
    <w:rPr>
      <w:rFonts w:ascii="Arial Black" w:hAnsi="Arial Black"/>
    </w:rPr>
  </w:style>
  <w:style w:type="paragraph" w:customStyle="1" w:styleId="FrontSalesQuotefsq">
    <w:name w:val="Front Sales Quote (fsq)"/>
    <w:basedOn w:val="Normal"/>
    <w:rsid w:val="00797232"/>
    <w:pPr>
      <w:pBdr>
        <w:left w:val="wave" w:sz="12" w:space="4" w:color="FF6666"/>
      </w:pBdr>
      <w:spacing w:line="480" w:lineRule="auto"/>
      <w:ind w:firstLine="720"/>
    </w:pPr>
    <w:rPr>
      <w:rFonts w:ascii="Arial" w:hAnsi="Arial" w:cs="Arial"/>
    </w:rPr>
  </w:style>
  <w:style w:type="paragraph" w:customStyle="1" w:styleId="FrontSalesQuoteNoIndentfsq1">
    <w:name w:val="Front Sales Quote NoIndent (fsq1)"/>
    <w:rsid w:val="00797232"/>
    <w:pPr>
      <w:widowControl w:val="0"/>
      <w:pBdr>
        <w:left w:val="single" w:sz="48" w:space="4" w:color="FF6666"/>
      </w:pBdr>
      <w:spacing w:line="480" w:lineRule="auto"/>
    </w:pPr>
    <w:rPr>
      <w:rFonts w:ascii="Arial" w:eastAsiaTheme="minorEastAsia" w:hAnsi="Arial" w:cs="Arial"/>
      <w:sz w:val="22"/>
    </w:rPr>
  </w:style>
  <w:style w:type="paragraph" w:customStyle="1" w:styleId="FrontSalesQuoteSourcefsqs">
    <w:name w:val="Front Sales Quote Source (fsqs)"/>
    <w:basedOn w:val="Normal"/>
    <w:next w:val="FrontSalesTextfstx"/>
    <w:rsid w:val="00797232"/>
    <w:pPr>
      <w:pBdr>
        <w:left w:val="double" w:sz="18" w:space="4" w:color="FF6666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AdCardMainHeadacmh">
    <w:name w:val="Ad Card Main Head (acmh)"/>
    <w:basedOn w:val="Normal"/>
    <w:next w:val="AdCardListofTitlesacl"/>
    <w:rsid w:val="00797232"/>
    <w:pPr>
      <w:pBdr>
        <w:left w:val="double" w:sz="18" w:space="4" w:color="CC66FF"/>
      </w:pBdr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AdCardSubheadacsh">
    <w:name w:val="Ad Card Subhead (acsh)"/>
    <w:basedOn w:val="Normal"/>
    <w:next w:val="AdCardListofTitlesacl"/>
    <w:rsid w:val="00797232"/>
    <w:pPr>
      <w:pBdr>
        <w:left w:val="dotted" w:sz="48" w:space="4" w:color="CC66FF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AdCardListofTitlesacl">
    <w:name w:val="Ad Card List of Titles (acl)"/>
    <w:basedOn w:val="Normal"/>
    <w:rsid w:val="00797232"/>
    <w:pPr>
      <w:pBdr>
        <w:left w:val="single" w:sz="48" w:space="4" w:color="CC66FF"/>
      </w:pBdr>
      <w:spacing w:before="480"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HalftitleBookTitlehtit">
    <w:name w:val="Halftitle Book Title (htit)"/>
    <w:basedOn w:val="Normal"/>
    <w:next w:val="TitlepageBookTitletit"/>
    <w:rsid w:val="00797232"/>
    <w:pPr>
      <w:pBdr>
        <w:left w:val="single" w:sz="48" w:space="4" w:color="CCFF66"/>
      </w:pBdr>
      <w:spacing w:before="1440"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TitlepageBookTitletit">
    <w:name w:val="Titlepage Book Title (tit)"/>
    <w:basedOn w:val="Normal"/>
    <w:next w:val="TitlepageBookSubtitlestit"/>
    <w:rsid w:val="00797232"/>
    <w:pPr>
      <w:pBdr>
        <w:left w:val="double" w:sz="18" w:space="4" w:color="CCFF66"/>
      </w:pBdr>
      <w:spacing w:before="1440" w:after="480" w:line="480" w:lineRule="auto"/>
      <w:jc w:val="center"/>
    </w:pPr>
    <w:rPr>
      <w:rFonts w:ascii="Arial Black" w:hAnsi="Arial Black"/>
      <w:sz w:val="48"/>
      <w:szCs w:val="36"/>
    </w:rPr>
  </w:style>
  <w:style w:type="paragraph" w:customStyle="1" w:styleId="TitlepageBookSubtitlestit">
    <w:name w:val="Titlepage Book Subtitle (stit)"/>
    <w:basedOn w:val="Normal"/>
    <w:rsid w:val="00797232"/>
    <w:pPr>
      <w:pBdr>
        <w:left w:val="single" w:sz="18" w:space="4" w:color="CCFF66"/>
      </w:pBdr>
      <w:spacing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TitlepageAuthorNameau">
    <w:name w:val="Titlepage Author Name (au)"/>
    <w:basedOn w:val="Normal"/>
    <w:rsid w:val="00797232"/>
    <w:pPr>
      <w:pBdr>
        <w:left w:val="dotted" w:sz="48" w:space="4" w:color="CCFF66"/>
      </w:pBdr>
      <w:spacing w:before="480"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ContributorNamecon">
    <w:name w:val="Titlepage Contributor Name (con)"/>
    <w:basedOn w:val="Normal"/>
    <w:rsid w:val="00797232"/>
    <w:pPr>
      <w:pBdr>
        <w:left w:val="wav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TranslatorNametran">
    <w:name w:val="Titlepage Translator Name (tran)"/>
    <w:basedOn w:val="Normal"/>
    <w:rsid w:val="00797232"/>
    <w:pPr>
      <w:pBdr>
        <w:left w:val="doubleWav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SeriesTitleser">
    <w:name w:val="Titlepage Series Title (ser)"/>
    <w:basedOn w:val="Normal"/>
    <w:rsid w:val="00797232"/>
    <w:pPr>
      <w:pBdr>
        <w:left w:val="doubl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ReadingLinerl">
    <w:name w:val="Titlepage Reading Line (rl)"/>
    <w:basedOn w:val="Normal"/>
    <w:rsid w:val="00797232"/>
    <w:pPr>
      <w:pBdr>
        <w:left w:val="dashSmallGap" w:sz="18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ImprintLineimp">
    <w:name w:val="Titlepage Imprint Line (imp)"/>
    <w:basedOn w:val="Normal"/>
    <w:rsid w:val="00797232"/>
    <w:pPr>
      <w:pBdr>
        <w:left w:val="tripl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PublisherNamepub">
    <w:name w:val="Titlepage Publisher Name (pub)"/>
    <w:basedOn w:val="Normal"/>
    <w:next w:val="TitlepageCitiescit"/>
    <w:rsid w:val="00797232"/>
    <w:pPr>
      <w:pBdr>
        <w:left w:val="thinThickLargeGap" w:sz="36" w:space="4" w:color="CCFF66"/>
      </w:pBdr>
      <w:spacing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itlepageCitiescit">
    <w:name w:val="Titlepage Cities (cit)"/>
    <w:basedOn w:val="Normal"/>
    <w:rsid w:val="00797232"/>
    <w:pPr>
      <w:pBdr>
        <w:left w:val="thickThinLargeGap" w:sz="3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CopyrightTextsinglespacecrtx">
    <w:name w:val="Copyright Text single space (crtx)"/>
    <w:basedOn w:val="Normal"/>
    <w:rsid w:val="00797232"/>
    <w:pPr>
      <w:pBdr>
        <w:left w:val="single" w:sz="48" w:space="4" w:color="FFCC66"/>
      </w:pBdr>
      <w:spacing w:after="0"/>
    </w:pPr>
    <w:rPr>
      <w:rFonts w:ascii="Times New Roman" w:hAnsi="Times New Roman"/>
      <w:sz w:val="20"/>
    </w:rPr>
  </w:style>
  <w:style w:type="paragraph" w:customStyle="1" w:styleId="Dedicationded0">
    <w:name w:val="Dedication (ded)"/>
    <w:basedOn w:val="Normal"/>
    <w:rsid w:val="00797232"/>
    <w:pPr>
      <w:pBdr>
        <w:left w:val="single" w:sz="48" w:space="31" w:color="6666FF"/>
      </w:pBdr>
      <w:spacing w:after="0" w:line="480" w:lineRule="auto"/>
      <w:ind w:left="540" w:right="547"/>
    </w:pPr>
    <w:rPr>
      <w:rFonts w:ascii="Times New Roman" w:hAnsi="Times New Roman"/>
    </w:rPr>
  </w:style>
  <w:style w:type="paragraph" w:customStyle="1" w:styleId="DedicationAuthordedau">
    <w:name w:val="Dedication Author (dedau)"/>
    <w:basedOn w:val="Normal"/>
    <w:rsid w:val="00797232"/>
    <w:pPr>
      <w:pBdr>
        <w:left w:val="double" w:sz="18" w:space="31" w:color="6666FF"/>
      </w:pBdr>
      <w:spacing w:after="0" w:line="480" w:lineRule="auto"/>
      <w:ind w:left="540" w:right="547"/>
      <w:jc w:val="right"/>
    </w:pPr>
    <w:rPr>
      <w:rFonts w:ascii="Times New Roman" w:hAnsi="Times New Roman"/>
    </w:rPr>
  </w:style>
  <w:style w:type="paragraph" w:customStyle="1" w:styleId="Epigraph-non-verseepi0">
    <w:name w:val="Epigraph - non-verse (epi)"/>
    <w:basedOn w:val="Normal"/>
    <w:rsid w:val="00797232"/>
    <w:pPr>
      <w:pBdr>
        <w:left w:val="single" w:sz="48" w:space="31" w:color="FF6FCF"/>
      </w:pBdr>
      <w:spacing w:before="240" w:after="240" w:line="360" w:lineRule="auto"/>
      <w:ind w:left="547" w:right="547"/>
    </w:pPr>
    <w:rPr>
      <w:rFonts w:ascii="Arial" w:hAnsi="Arial" w:cs="Arial"/>
    </w:rPr>
  </w:style>
  <w:style w:type="paragraph" w:customStyle="1" w:styleId="Epigraph-verseepiv0">
    <w:name w:val="Epigraph - verse (epiv)"/>
    <w:basedOn w:val="Normal"/>
    <w:rsid w:val="00797232"/>
    <w:pPr>
      <w:pBdr>
        <w:left w:val="double" w:sz="18" w:space="31" w:color="FF6FCF"/>
      </w:pBdr>
      <w:tabs>
        <w:tab w:val="left" w:pos="2160"/>
      </w:tabs>
      <w:spacing w:line="480" w:lineRule="auto"/>
      <w:ind w:left="907" w:right="547" w:hanging="360"/>
      <w:contextualSpacing/>
    </w:pPr>
    <w:rPr>
      <w:rFonts w:ascii="Arial" w:hAnsi="Arial" w:cs="Arial"/>
    </w:rPr>
  </w:style>
  <w:style w:type="paragraph" w:customStyle="1" w:styleId="EpigraphSourceeps">
    <w:name w:val="Epigraph Source (eps)"/>
    <w:basedOn w:val="Normal"/>
    <w:rsid w:val="00797232"/>
    <w:pPr>
      <w:pBdr>
        <w:left w:val="dotted" w:sz="48" w:space="31" w:color="FF99CC"/>
      </w:pBdr>
      <w:spacing w:after="0" w:line="480" w:lineRule="auto"/>
      <w:ind w:left="540" w:right="540"/>
      <w:jc w:val="right"/>
    </w:pPr>
    <w:rPr>
      <w:rFonts w:ascii="Times New Roman" w:hAnsi="Times New Roman"/>
      <w:sz w:val="24"/>
    </w:rPr>
  </w:style>
  <w:style w:type="paragraph" w:customStyle="1" w:styleId="TOCFrontmatterHeadcfmh">
    <w:name w:val="TOC Frontmatter Head (cfmh)"/>
    <w:basedOn w:val="Normal"/>
    <w:rsid w:val="00797232"/>
    <w:pPr>
      <w:pBdr>
        <w:left w:val="wave" w:sz="12" w:space="4" w:color="66FFFF"/>
      </w:pBdr>
      <w:spacing w:after="0" w:line="360" w:lineRule="auto"/>
    </w:pPr>
    <w:rPr>
      <w:rFonts w:ascii="Times New Roman" w:hAnsi="Times New Roman"/>
      <w:sz w:val="24"/>
    </w:rPr>
  </w:style>
  <w:style w:type="paragraph" w:customStyle="1" w:styleId="TOCPartNumbercpn">
    <w:name w:val="TOC Part Number  (cpn)"/>
    <w:basedOn w:val="Normal"/>
    <w:rsid w:val="00797232"/>
    <w:pPr>
      <w:pBdr>
        <w:left w:val="dotted" w:sz="48" w:space="4" w:color="66FFFF"/>
      </w:pBdr>
      <w:spacing w:before="240" w:line="360" w:lineRule="auto"/>
      <w:contextualSpacing/>
    </w:pPr>
    <w:rPr>
      <w:rFonts w:ascii="Arial Black" w:hAnsi="Arial Black"/>
      <w:bCs/>
      <w:sz w:val="32"/>
      <w:szCs w:val="32"/>
    </w:rPr>
  </w:style>
  <w:style w:type="paragraph" w:customStyle="1" w:styleId="TOCPartTitlecpt">
    <w:name w:val="TOC Part Title (cpt)"/>
    <w:basedOn w:val="Normal"/>
    <w:rsid w:val="00797232"/>
    <w:pPr>
      <w:pBdr>
        <w:left w:val="triple" w:sz="12" w:space="4" w:color="66FFFF"/>
      </w:pBdr>
      <w:spacing w:after="240" w:line="360" w:lineRule="auto"/>
      <w:contextualSpacing/>
    </w:pPr>
    <w:rPr>
      <w:rFonts w:ascii="Arial Narrow" w:hAnsi="Arial Narrow"/>
      <w:sz w:val="28"/>
      <w:szCs w:val="28"/>
    </w:rPr>
  </w:style>
  <w:style w:type="paragraph" w:customStyle="1" w:styleId="TOCChapterNumberccn">
    <w:name w:val="TOC Chapter Number (ccn)"/>
    <w:basedOn w:val="Normal"/>
    <w:rsid w:val="00797232"/>
    <w:pPr>
      <w:pBdr>
        <w:left w:val="single" w:sz="48" w:space="4" w:color="66FFFF"/>
      </w:pBdr>
      <w:spacing w:before="240" w:line="360" w:lineRule="auto"/>
      <w:contextualSpacing/>
    </w:pPr>
    <w:rPr>
      <w:rFonts w:ascii="Arial Black" w:hAnsi="Arial Black"/>
      <w:sz w:val="28"/>
      <w:szCs w:val="28"/>
    </w:rPr>
  </w:style>
  <w:style w:type="paragraph" w:customStyle="1" w:styleId="TOCChapterTitlecct">
    <w:name w:val="TOC Chapter Title (cct)"/>
    <w:basedOn w:val="Normal"/>
    <w:rsid w:val="00797232"/>
    <w:pPr>
      <w:pBdr>
        <w:left w:val="double" w:sz="18" w:space="4" w:color="66FFFF"/>
      </w:pBdr>
      <w:spacing w:line="360" w:lineRule="auto"/>
      <w:contextualSpacing/>
    </w:pPr>
    <w:rPr>
      <w:rFonts w:ascii="Arial" w:hAnsi="Arial" w:cs="Arial"/>
    </w:rPr>
  </w:style>
  <w:style w:type="paragraph" w:customStyle="1" w:styleId="TOCLevel-1ChapterHeadch1">
    <w:name w:val="TOC Level-1 Chapter Head (ch1)"/>
    <w:basedOn w:val="Normal"/>
    <w:rsid w:val="00797232"/>
    <w:pPr>
      <w:pBdr>
        <w:left w:val="thickThinLargeGap" w:sz="36" w:space="31" w:color="66FFFF"/>
      </w:pBdr>
      <w:spacing w:after="0" w:line="360" w:lineRule="auto"/>
      <w:ind w:left="540"/>
      <w:contextualSpacing/>
    </w:pPr>
    <w:rPr>
      <w:rFonts w:ascii="Times New Roman" w:hAnsi="Times New Roman"/>
      <w:sz w:val="20"/>
    </w:rPr>
  </w:style>
  <w:style w:type="paragraph" w:customStyle="1" w:styleId="TOCBackmatterHeadcbmh">
    <w:name w:val="TOC Backmatter Head (cbmh)"/>
    <w:basedOn w:val="Normal"/>
    <w:rsid w:val="00797232"/>
    <w:pPr>
      <w:pBdr>
        <w:left w:val="doubleWave" w:sz="6" w:space="4" w:color="66FFFF"/>
      </w:pBdr>
      <w:spacing w:before="240" w:after="0" w:line="360" w:lineRule="auto"/>
    </w:pPr>
    <w:rPr>
      <w:rFonts w:ascii="Times New Roman" w:hAnsi="Times New Roman"/>
      <w:sz w:val="24"/>
    </w:rPr>
  </w:style>
  <w:style w:type="paragraph" w:customStyle="1" w:styleId="FMHeadfmh">
    <w:name w:val="FM Head (fmh)"/>
    <w:basedOn w:val="Normal"/>
    <w:next w:val="FMTextNo-Indentfmtx1"/>
    <w:rsid w:val="00797232"/>
    <w:pPr>
      <w:pBdr>
        <w:left w:val="dotted" w:sz="48" w:space="4" w:color="66FFCC"/>
      </w:pBdr>
      <w:spacing w:before="720"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FMSubheadfmsh">
    <w:name w:val="FM Subhead (fmsh)"/>
    <w:basedOn w:val="Normal"/>
    <w:next w:val="FMTextNo-Indentfmtx1"/>
    <w:rsid w:val="00797232"/>
    <w:pPr>
      <w:pBdr>
        <w:left w:val="wave" w:sz="12" w:space="4" w:color="66FFCC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FMAuthorNamefmau">
    <w:name w:val="FM Author Name (fmau)"/>
    <w:basedOn w:val="Normal"/>
    <w:rsid w:val="00797232"/>
    <w:pPr>
      <w:pBdr>
        <w:left w:val="doubleWave" w:sz="6" w:space="4" w:color="66FFCC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FMEpigraph-non-versefmepi">
    <w:name w:val="FM Epigraph - non-verse (fmepi)"/>
    <w:rsid w:val="00797232"/>
    <w:pPr>
      <w:widowControl w:val="0"/>
      <w:pBdr>
        <w:left w:val="single" w:sz="18" w:space="31" w:color="66FFCC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FMEpigraph-versefmepiv">
    <w:name w:val="FM Epigraph - verse (fmepiv)"/>
    <w:rsid w:val="00797232"/>
    <w:pPr>
      <w:widowControl w:val="0"/>
      <w:pBdr>
        <w:left w:val="double" w:sz="6" w:space="31" w:color="66FFCC"/>
      </w:pBdr>
      <w:spacing w:before="240" w:after="240" w:line="480" w:lineRule="auto"/>
      <w:ind w:left="907" w:right="547" w:hanging="360"/>
      <w:contextualSpacing/>
    </w:pPr>
    <w:rPr>
      <w:rFonts w:ascii="Arial" w:eastAsiaTheme="minorEastAsia" w:hAnsi="Arial" w:cs="Arial"/>
    </w:rPr>
  </w:style>
  <w:style w:type="paragraph" w:customStyle="1" w:styleId="FMEpigraphSourcefmeps">
    <w:name w:val="FM Epigraph Source (fmeps)"/>
    <w:basedOn w:val="Normal"/>
    <w:rsid w:val="00797232"/>
    <w:pPr>
      <w:pBdr>
        <w:left w:val="dotted" w:sz="36" w:space="31" w:color="66FFCC"/>
      </w:pBdr>
      <w:spacing w:before="120" w:after="0" w:line="480" w:lineRule="auto"/>
      <w:ind w:left="720"/>
      <w:jc w:val="right"/>
    </w:pPr>
    <w:rPr>
      <w:rFonts w:ascii="Times New Roman" w:hAnsi="Times New Roman"/>
      <w:sz w:val="24"/>
    </w:rPr>
  </w:style>
  <w:style w:type="paragraph" w:customStyle="1" w:styleId="FMLevel-1Subheadfmh1">
    <w:name w:val="FM Level-1 Subhead (fmh1)"/>
    <w:next w:val="FMTextNo-Indentfmtx1"/>
    <w:rsid w:val="00797232"/>
    <w:pPr>
      <w:widowControl w:val="0"/>
      <w:pBdr>
        <w:left w:val="triple" w:sz="12" w:space="4" w:color="66FFCC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FMLevel-2Subheadfmh2">
    <w:name w:val="FM Level-2 Subhead (fmh2)"/>
    <w:next w:val="FMTextNo-Indentfmtx1"/>
    <w:rsid w:val="00797232"/>
    <w:pPr>
      <w:widowControl w:val="0"/>
      <w:pBdr>
        <w:left w:val="thinThickLargeGap" w:sz="36" w:space="4" w:color="66FFCC"/>
      </w:pBdr>
      <w:spacing w:before="360" w:line="480" w:lineRule="auto"/>
      <w:outlineLvl w:val="3"/>
    </w:pPr>
    <w:rPr>
      <w:rFonts w:ascii="Arial" w:eastAsiaTheme="minorEastAsia" w:hAnsi="Arial" w:cs="Arial"/>
      <w:sz w:val="32"/>
    </w:rPr>
  </w:style>
  <w:style w:type="paragraph" w:customStyle="1" w:styleId="FMLevel-3Subheadfmh3">
    <w:name w:val="FM Level-3 Subhead (fmh3)"/>
    <w:next w:val="FMTextNo-Indentfmtx1"/>
    <w:rsid w:val="00797232"/>
    <w:pPr>
      <w:widowControl w:val="0"/>
      <w:pBdr>
        <w:left w:val="thickThinLargeGap" w:sz="36" w:space="4" w:color="66FFCC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FMLevel-4Subheadfmh4">
    <w:name w:val="FM Level-4 Subhead (fmh4)"/>
    <w:next w:val="FMTextNo-Indentfmtx1"/>
    <w:rsid w:val="00797232"/>
    <w:pPr>
      <w:widowControl w:val="0"/>
      <w:pBdr>
        <w:left w:val="single" w:sz="8" w:space="4" w:color="66FFCC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FMLevel-5Subheadfmh5">
    <w:name w:val="FM Level-5 Subhead (fmh5)"/>
    <w:next w:val="FMTextNo-Indentfmtx1"/>
    <w:rsid w:val="00797232"/>
    <w:pPr>
      <w:widowControl w:val="0"/>
      <w:pBdr>
        <w:left w:val="dashed" w:sz="4" w:space="4" w:color="66FFCC"/>
      </w:pBdr>
      <w:spacing w:before="360" w:line="480" w:lineRule="auto"/>
    </w:pPr>
    <w:rPr>
      <w:rFonts w:ascii="Arial Black" w:eastAsiaTheme="minorEastAsia" w:hAnsi="Arial Black" w:cs="Arial"/>
    </w:rPr>
  </w:style>
  <w:style w:type="paragraph" w:customStyle="1" w:styleId="FMTextfmtx">
    <w:name w:val="FM Text (fmtx)"/>
    <w:basedOn w:val="Normal"/>
    <w:rsid w:val="00797232"/>
    <w:pPr>
      <w:pBdr>
        <w:left w:val="single" w:sz="48" w:space="4" w:color="66FF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MTextNo-Indentfmtx1">
    <w:name w:val="FM Text No-Indent (fmtx1)"/>
    <w:next w:val="FMTextfmtx"/>
    <w:rsid w:val="00797232"/>
    <w:pPr>
      <w:widowControl w:val="0"/>
      <w:pBdr>
        <w:left w:val="double" w:sz="18" w:space="4" w:color="66FFCC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FMHeadALTafmh">
    <w:name w:val="FM Head ALT (afmh)"/>
    <w:basedOn w:val="FMHeadfmh"/>
    <w:next w:val="FMTextNo-IndentALTafmtx1"/>
    <w:rsid w:val="00797232"/>
    <w:pPr>
      <w:spacing w:before="360"/>
    </w:pPr>
    <w:rPr>
      <w:rFonts w:ascii="Arial Narrow" w:hAnsi="Arial Narrow" w:cs="Arial"/>
      <w:sz w:val="34"/>
      <w:szCs w:val="34"/>
    </w:rPr>
  </w:style>
  <w:style w:type="paragraph" w:customStyle="1" w:styleId="FMTextALTafmtx">
    <w:name w:val="FM Text ALT (afmtx)"/>
    <w:basedOn w:val="FMTextfmtx"/>
    <w:rsid w:val="00797232"/>
    <w:rPr>
      <w:rFonts w:ascii="Arial" w:hAnsi="Arial" w:cs="Arial"/>
      <w:sz w:val="22"/>
    </w:rPr>
  </w:style>
  <w:style w:type="paragraph" w:customStyle="1" w:styleId="FMTextNo-IndentALTafmtx1">
    <w:name w:val="FM Text No-Indent ALT (afmtx1)"/>
    <w:basedOn w:val="FMTextfmtx"/>
    <w:rsid w:val="00797232"/>
    <w:pPr>
      <w:spacing w:before="120"/>
      <w:ind w:firstLine="0"/>
    </w:pPr>
    <w:rPr>
      <w:rFonts w:ascii="Arial" w:hAnsi="Arial" w:cs="Arial"/>
      <w:sz w:val="22"/>
    </w:rPr>
  </w:style>
  <w:style w:type="paragraph" w:customStyle="1" w:styleId="FMAuthorSignatureausig">
    <w:name w:val="FM Author Signature (ausig)"/>
    <w:basedOn w:val="Normal"/>
    <w:rsid w:val="00797232"/>
    <w:pPr>
      <w:pBdr>
        <w:left w:val="single" w:sz="8" w:space="4" w:color="66FFCC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FMDramatisPersonaefmdp">
    <w:name w:val="FM Dramatis Personae (fmdp)"/>
    <w:basedOn w:val="Normal"/>
    <w:rsid w:val="00797232"/>
    <w:pPr>
      <w:pBdr>
        <w:left w:val="single" w:sz="8" w:space="4" w:color="66FFCC"/>
      </w:pBdr>
      <w:spacing w:line="480" w:lineRule="auto"/>
    </w:pPr>
    <w:rPr>
      <w:rFonts w:ascii="Courier New" w:hAnsi="Courier New"/>
    </w:rPr>
  </w:style>
  <w:style w:type="paragraph" w:customStyle="1" w:styleId="PartNumberpn">
    <w:name w:val="Part Number (pn)"/>
    <w:basedOn w:val="Normal"/>
    <w:rsid w:val="00797232"/>
    <w:pPr>
      <w:pBdr>
        <w:left w:val="dotted" w:sz="48" w:space="4" w:color="FF0080"/>
      </w:pBdr>
      <w:spacing w:before="720" w:line="480" w:lineRule="auto"/>
      <w:jc w:val="center"/>
      <w:outlineLvl w:val="0"/>
    </w:pPr>
    <w:rPr>
      <w:rFonts w:ascii="Arial Black" w:hAnsi="Arial Black"/>
      <w:sz w:val="48"/>
      <w:szCs w:val="36"/>
    </w:rPr>
  </w:style>
  <w:style w:type="paragraph" w:customStyle="1" w:styleId="PartTitlept">
    <w:name w:val="Part Title (pt)"/>
    <w:basedOn w:val="Normal"/>
    <w:rsid w:val="00797232"/>
    <w:pPr>
      <w:pBdr>
        <w:left w:val="triple" w:sz="12" w:space="4" w:color="FF0080"/>
      </w:pBdr>
      <w:spacing w:line="480" w:lineRule="auto"/>
      <w:jc w:val="center"/>
      <w:outlineLvl w:val="0"/>
    </w:pPr>
    <w:rPr>
      <w:rFonts w:ascii="Arial" w:hAnsi="Arial" w:cs="Arial"/>
      <w:sz w:val="48"/>
      <w:szCs w:val="36"/>
    </w:rPr>
  </w:style>
  <w:style w:type="paragraph" w:customStyle="1" w:styleId="PartSubtitlepst">
    <w:name w:val="Part Subtitle (pst)"/>
    <w:basedOn w:val="Normal"/>
    <w:rsid w:val="00797232"/>
    <w:pPr>
      <w:pBdr>
        <w:left w:val="single" w:sz="18" w:space="4" w:color="FF0080"/>
      </w:pBdr>
      <w:spacing w:line="480" w:lineRule="auto"/>
      <w:jc w:val="center"/>
    </w:pPr>
    <w:rPr>
      <w:rFonts w:ascii="Arial Narrow" w:hAnsi="Arial Narrow"/>
      <w:sz w:val="28"/>
      <w:szCs w:val="28"/>
    </w:rPr>
  </w:style>
  <w:style w:type="paragraph" w:customStyle="1" w:styleId="PartEpigraph-non-versepepi">
    <w:name w:val="Part Epigraph - non-verse (pepi)"/>
    <w:basedOn w:val="PartEpigraph-versepepiv"/>
    <w:rsid w:val="00797232"/>
    <w:pPr>
      <w:spacing w:before="240" w:after="240" w:line="360" w:lineRule="auto"/>
      <w:ind w:left="1267" w:right="547" w:hanging="720"/>
    </w:pPr>
  </w:style>
  <w:style w:type="paragraph" w:customStyle="1" w:styleId="PartEpigraph-versepepiv">
    <w:name w:val="Part Epigraph - verse (pepiv)"/>
    <w:rsid w:val="00797232"/>
    <w:pPr>
      <w:widowControl w:val="0"/>
      <w:pBdr>
        <w:left w:val="doubleWave" w:sz="6" w:space="31" w:color="FF0080"/>
      </w:pBdr>
      <w:spacing w:line="480" w:lineRule="auto"/>
      <w:ind w:left="540" w:right="540"/>
    </w:pPr>
    <w:rPr>
      <w:rFonts w:ascii="Arial" w:eastAsiaTheme="minorEastAsia" w:hAnsi="Arial" w:cs="Arial"/>
    </w:rPr>
  </w:style>
  <w:style w:type="paragraph" w:customStyle="1" w:styleId="PartEpigraphSourcepeps">
    <w:name w:val="Part Epigraph Source (peps)"/>
    <w:rsid w:val="00797232"/>
    <w:pPr>
      <w:widowControl w:val="0"/>
      <w:pBdr>
        <w:left w:val="dashSmallGap" w:sz="24" w:space="31" w:color="FF008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artOpeningTextpotx">
    <w:name w:val="Part Opening Text (potx)"/>
    <w:basedOn w:val="Text-Standardtx"/>
    <w:rsid w:val="00797232"/>
    <w:pPr>
      <w:pBdr>
        <w:left w:val="single" w:sz="48" w:space="4" w:color="FF0080"/>
      </w:pBdr>
    </w:pPr>
  </w:style>
  <w:style w:type="paragraph" w:customStyle="1" w:styleId="PartOpeningTextNo-Indentpotx1">
    <w:name w:val="Part Opening Text No-Indent (potx1)"/>
    <w:basedOn w:val="Text-StdNo-Indenttx1"/>
    <w:rsid w:val="00797232"/>
    <w:pPr>
      <w:pBdr>
        <w:left w:val="double" w:sz="18" w:space="4" w:color="FF0080"/>
      </w:pBdr>
    </w:pPr>
    <w:rPr>
      <w:szCs w:val="28"/>
    </w:rPr>
  </w:style>
  <w:style w:type="paragraph" w:customStyle="1" w:styleId="PartOrnamentporn">
    <w:name w:val="Part Ornament (porn)"/>
    <w:rsid w:val="00797232"/>
    <w:pPr>
      <w:widowControl w:val="0"/>
      <w:pBdr>
        <w:left w:val="single" w:sz="48" w:space="4" w:color="FF0080"/>
      </w:pBdr>
      <w:shd w:val="clear" w:color="auto" w:fill="D9D9D9"/>
      <w:jc w:val="center"/>
    </w:pPr>
    <w:rPr>
      <w:rFonts w:ascii="Arial" w:eastAsiaTheme="minorEastAsia" w:hAnsi="Arial" w:cs="Times New Roman"/>
      <w:szCs w:val="28"/>
    </w:rPr>
  </w:style>
  <w:style w:type="paragraph" w:customStyle="1" w:styleId="PartOrnamentALTporn2">
    <w:name w:val="Part Ornament ALT (porn2)"/>
    <w:rsid w:val="00797232"/>
    <w:pPr>
      <w:widowControl w:val="0"/>
      <w:pBdr>
        <w:left w:val="double" w:sz="18" w:space="4" w:color="FF0080"/>
      </w:pBdr>
      <w:shd w:val="clear" w:color="auto" w:fill="D9D9D9"/>
      <w:jc w:val="center"/>
    </w:pPr>
    <w:rPr>
      <w:rFonts w:ascii="Arial" w:eastAsiaTheme="minorEastAsia" w:hAnsi="Arial" w:cs="Arial"/>
      <w:sz w:val="22"/>
      <w:szCs w:val="26"/>
    </w:rPr>
  </w:style>
  <w:style w:type="paragraph" w:customStyle="1" w:styleId="PartContentsMainHeadpcmh">
    <w:name w:val="Part Contents Main Head (pcmh)"/>
    <w:next w:val="PartContentsHeadpch"/>
    <w:rsid w:val="00797232"/>
    <w:pPr>
      <w:widowControl w:val="0"/>
      <w:pBdr>
        <w:left w:val="thinThickLargeGap" w:sz="36" w:space="4" w:color="FF0080"/>
      </w:pBdr>
      <w:spacing w:line="480" w:lineRule="auto"/>
    </w:pPr>
    <w:rPr>
      <w:rFonts w:ascii="Arial" w:eastAsiaTheme="minorEastAsia" w:hAnsi="Arial" w:cs="Arial"/>
    </w:rPr>
  </w:style>
  <w:style w:type="paragraph" w:customStyle="1" w:styleId="PartContentsHeadpch">
    <w:name w:val="Part Contents Head (pch)"/>
    <w:rsid w:val="00797232"/>
    <w:pPr>
      <w:widowControl w:val="0"/>
      <w:pBdr>
        <w:left w:val="thickThinLargeGap" w:sz="36" w:space="4" w:color="FF0080"/>
      </w:pBdr>
      <w:spacing w:line="480" w:lineRule="auto"/>
    </w:pPr>
    <w:rPr>
      <w:rFonts w:ascii="Arial Narrow" w:eastAsiaTheme="minorEastAsia" w:hAnsi="Arial Narrow" w:cs="Times New Roman"/>
      <w:sz w:val="20"/>
    </w:rPr>
  </w:style>
  <w:style w:type="paragraph" w:customStyle="1" w:styleId="ChapNumbercn">
    <w:name w:val="Chap Number (cn)"/>
    <w:basedOn w:val="Normal"/>
    <w:next w:val="ChapTitlect"/>
    <w:qFormat/>
    <w:rsid w:val="00797232"/>
    <w:pPr>
      <w:pBdr>
        <w:left w:val="double" w:sz="18" w:space="4" w:color="00FF00"/>
      </w:pBdr>
      <w:spacing w:line="480" w:lineRule="auto"/>
      <w:jc w:val="center"/>
      <w:outlineLvl w:val="1"/>
    </w:pPr>
    <w:rPr>
      <w:rFonts w:ascii="Arial Black" w:hAnsi="Arial Black"/>
      <w:sz w:val="48"/>
      <w:szCs w:val="36"/>
    </w:rPr>
  </w:style>
  <w:style w:type="paragraph" w:customStyle="1" w:styleId="ChapTitlect">
    <w:name w:val="Chap Title (ct)"/>
    <w:basedOn w:val="Normal"/>
    <w:qFormat/>
    <w:rsid w:val="00797232"/>
    <w:pPr>
      <w:pBdr>
        <w:left w:val="dotted" w:sz="48" w:space="4" w:color="00FF00"/>
      </w:pBdr>
      <w:spacing w:line="480" w:lineRule="auto"/>
      <w:jc w:val="center"/>
      <w:outlineLvl w:val="1"/>
    </w:pPr>
    <w:rPr>
      <w:rFonts w:ascii="Arial" w:hAnsi="Arial" w:cs="Arial"/>
      <w:sz w:val="48"/>
      <w:szCs w:val="36"/>
    </w:rPr>
  </w:style>
  <w:style w:type="paragraph" w:customStyle="1" w:styleId="ChapSubtitlecst">
    <w:name w:val="Chap Subtitle (cst)"/>
    <w:basedOn w:val="Normal"/>
    <w:rsid w:val="00797232"/>
    <w:pPr>
      <w:pBdr>
        <w:left w:val="triple" w:sz="12" w:space="4" w:color="00FF00"/>
      </w:pBdr>
      <w:spacing w:line="480" w:lineRule="auto"/>
      <w:contextualSpacing/>
      <w:jc w:val="center"/>
    </w:pPr>
    <w:rPr>
      <w:rFonts w:ascii="Arial Narrow" w:hAnsi="Arial Narrow"/>
      <w:sz w:val="36"/>
      <w:szCs w:val="28"/>
    </w:rPr>
  </w:style>
  <w:style w:type="paragraph" w:customStyle="1" w:styleId="ChapAuthorca">
    <w:name w:val="Chap Author (ca)"/>
    <w:basedOn w:val="Normal"/>
    <w:rsid w:val="00797232"/>
    <w:pPr>
      <w:pBdr>
        <w:left w:val="double" w:sz="6" w:space="4" w:color="00FF00"/>
      </w:pBdr>
      <w:spacing w:after="0" w:line="48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Dateline-Chapterdl">
    <w:name w:val="Dateline - Chapter (dl)"/>
    <w:basedOn w:val="Normal"/>
    <w:rsid w:val="00797232"/>
    <w:pPr>
      <w:pBdr>
        <w:left w:val="wave" w:sz="6" w:space="4" w:color="00FF00"/>
      </w:pBdr>
      <w:spacing w:line="480" w:lineRule="auto"/>
    </w:pPr>
    <w:rPr>
      <w:rFonts w:ascii="Courier New" w:hAnsi="Courier New"/>
    </w:rPr>
  </w:style>
  <w:style w:type="paragraph" w:customStyle="1" w:styleId="ChapEpigraph-non-versecepi">
    <w:name w:val="Chap Epigraph - non-verse (cepi)"/>
    <w:rsid w:val="00797232"/>
    <w:pPr>
      <w:widowControl w:val="0"/>
      <w:pBdr>
        <w:left w:val="thinThickLargeGap" w:sz="36" w:space="31" w:color="00FF00"/>
      </w:pBdr>
      <w:spacing w:before="240" w:after="240" w:line="360" w:lineRule="auto"/>
      <w:ind w:left="547" w:right="547"/>
      <w:jc w:val="both"/>
    </w:pPr>
    <w:rPr>
      <w:rFonts w:ascii="Arial" w:eastAsiaTheme="minorEastAsia" w:hAnsi="Arial" w:cs="Arial"/>
    </w:rPr>
  </w:style>
  <w:style w:type="paragraph" w:customStyle="1" w:styleId="ChapEpigraph-versecepiv">
    <w:name w:val="Chap Epigraph - verse (cepiv)"/>
    <w:rsid w:val="00797232"/>
    <w:pPr>
      <w:widowControl w:val="0"/>
      <w:pBdr>
        <w:left w:val="thickThinLargeGap" w:sz="36" w:space="31" w:color="00FF00"/>
      </w:pBdr>
      <w:spacing w:before="240" w:line="480" w:lineRule="auto"/>
      <w:ind w:left="1267" w:right="547" w:hanging="720"/>
      <w:contextualSpacing/>
    </w:pPr>
    <w:rPr>
      <w:rFonts w:ascii="Arial" w:eastAsiaTheme="minorEastAsia" w:hAnsi="Arial" w:cs="Arial"/>
    </w:rPr>
  </w:style>
  <w:style w:type="paragraph" w:customStyle="1" w:styleId="ChapEpigraphSourceceps">
    <w:name w:val="Chap Epigraph Source (ceps)"/>
    <w:rsid w:val="00797232"/>
    <w:pPr>
      <w:widowControl w:val="0"/>
      <w:pBdr>
        <w:left w:val="single" w:sz="18" w:space="31" w:color="00FF0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ChapOpeningTextcotx">
    <w:name w:val="Chap Opening Text (cotx)"/>
    <w:basedOn w:val="Normal"/>
    <w:rsid w:val="00797232"/>
    <w:pPr>
      <w:pBdr>
        <w:left w:val="doubleWave" w:sz="6" w:space="4" w:color="00FF00"/>
      </w:pBdr>
      <w:spacing w:before="2880"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ChapOpeningTextNo-Indentcotx1">
    <w:name w:val="Chap Opening Text No-Indent (cotx1)"/>
    <w:basedOn w:val="Normal"/>
    <w:qFormat/>
    <w:rsid w:val="00797232"/>
    <w:pPr>
      <w:pBdr>
        <w:left w:val="single" w:sz="48" w:space="4" w:color="00FF00"/>
      </w:pBdr>
      <w:spacing w:before="2880" w:after="0" w:line="480" w:lineRule="auto"/>
    </w:pPr>
    <w:rPr>
      <w:rFonts w:ascii="Times New Roman" w:hAnsi="Times New Roman"/>
      <w:sz w:val="24"/>
    </w:rPr>
  </w:style>
  <w:style w:type="paragraph" w:customStyle="1" w:styleId="ChapOrnamentcorn">
    <w:name w:val="Chap Ornament (corn)"/>
    <w:rsid w:val="00797232"/>
    <w:pPr>
      <w:widowControl w:val="0"/>
      <w:pBdr>
        <w:left w:val="single" w:sz="48" w:space="4" w:color="00FF00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ChapOrnamentALTcorn2">
    <w:name w:val="Chap Ornament ALT (corn2)"/>
    <w:rsid w:val="00797232"/>
    <w:pPr>
      <w:widowControl w:val="0"/>
      <w:pBdr>
        <w:left w:val="double" w:sz="18" w:space="4" w:color="00FF00"/>
      </w:pBdr>
      <w:shd w:val="clear" w:color="auto" w:fill="D9D9D9"/>
      <w:jc w:val="center"/>
    </w:pPr>
    <w:rPr>
      <w:rFonts w:ascii="Arial" w:eastAsiaTheme="minorEastAsia" w:hAnsi="Arial" w:cs="Arial"/>
      <w:sz w:val="26"/>
      <w:szCs w:val="26"/>
    </w:rPr>
  </w:style>
  <w:style w:type="paragraph" w:customStyle="1" w:styleId="VolumeNumbervoln">
    <w:name w:val="Volume Number (voln)"/>
    <w:basedOn w:val="Normal"/>
    <w:rsid w:val="00797232"/>
    <w:pPr>
      <w:pBdr>
        <w:left w:val="thinThickLargeGap" w:sz="36" w:space="4" w:color="FF0080"/>
      </w:pBdr>
      <w:spacing w:after="360"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VolumeTitlevolt">
    <w:name w:val="Volume Title (volt)"/>
    <w:basedOn w:val="Normal"/>
    <w:rsid w:val="00797232"/>
    <w:pPr>
      <w:pBdr>
        <w:left w:val="thickThinLargeGap" w:sz="36" w:space="4" w:color="FF0080"/>
      </w:pBdr>
      <w:spacing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CollectionBookNumberbkn">
    <w:name w:val="Collection Book Number (bkn)"/>
    <w:basedOn w:val="Normal"/>
    <w:rsid w:val="00797232"/>
    <w:pPr>
      <w:pBdr>
        <w:left w:val="double" w:sz="6" w:space="4" w:color="FF0080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CollectionBookTitlebkt">
    <w:name w:val="Collection Book Title (bkt)"/>
    <w:basedOn w:val="Normal"/>
    <w:rsid w:val="00797232"/>
    <w:pPr>
      <w:pBdr>
        <w:left w:val="single" w:sz="8" w:space="4" w:color="FF0080"/>
      </w:pBdr>
      <w:spacing w:after="0" w:line="480" w:lineRule="auto"/>
      <w:jc w:val="center"/>
    </w:pPr>
    <w:rPr>
      <w:rFonts w:ascii="Times New Roman" w:hAnsi="Times New Roman"/>
      <w:sz w:val="32"/>
      <w:szCs w:val="32"/>
    </w:rPr>
  </w:style>
  <w:style w:type="paragraph" w:customStyle="1" w:styleId="Text-Standardtx">
    <w:name w:val="Text - Standard (tx)"/>
    <w:basedOn w:val="Normal"/>
    <w:qFormat/>
    <w:rsid w:val="00797232"/>
    <w:pPr>
      <w:pBdr>
        <w:left w:val="single" w:sz="48" w:space="4" w:color="66CC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InitialCapic">
    <w:name w:val="Initial Cap (ic)"/>
    <w:basedOn w:val="Normal"/>
    <w:rsid w:val="00797232"/>
    <w:pPr>
      <w:pBdr>
        <w:left w:val="single" w:sz="8" w:space="4" w:color="66CC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Text-StdNo-Indenttx1">
    <w:name w:val="Text - Std No-Indent (tx1)"/>
    <w:qFormat/>
    <w:rsid w:val="00797232"/>
    <w:pPr>
      <w:widowControl w:val="0"/>
      <w:pBdr>
        <w:left w:val="double" w:sz="18" w:space="4" w:color="66CCFF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Text-StandardALTatx">
    <w:name w:val="Text - Standard ALT (atx)"/>
    <w:rsid w:val="00797232"/>
    <w:pPr>
      <w:widowControl w:val="0"/>
      <w:pBdr>
        <w:left w:val="dotted" w:sz="48" w:space="4" w:color="66CCFF"/>
      </w:pBdr>
      <w:spacing w:line="480" w:lineRule="auto"/>
      <w:ind w:firstLine="720"/>
    </w:pPr>
    <w:rPr>
      <w:rFonts w:ascii="Arial" w:eastAsiaTheme="minorEastAsia" w:hAnsi="Arial" w:cs="Times New Roman"/>
      <w:sz w:val="22"/>
      <w:szCs w:val="22"/>
    </w:rPr>
  </w:style>
  <w:style w:type="paragraph" w:customStyle="1" w:styleId="Text-StdNo-IndentALTatx1">
    <w:name w:val="Text - Std No-Indent ALT (atx1)"/>
    <w:rsid w:val="00797232"/>
    <w:pPr>
      <w:widowControl w:val="0"/>
      <w:pBdr>
        <w:left w:val="triple" w:sz="12" w:space="4" w:color="66CCFF"/>
      </w:pBdr>
      <w:spacing w:before="120" w:line="480" w:lineRule="auto"/>
    </w:pPr>
    <w:rPr>
      <w:rFonts w:ascii="Arial" w:eastAsiaTheme="minorEastAsia" w:hAnsi="Arial" w:cs="Times New Roman"/>
      <w:sz w:val="22"/>
      <w:szCs w:val="22"/>
    </w:rPr>
  </w:style>
  <w:style w:type="paragraph" w:customStyle="1" w:styleId="Text-ComputerTypecom">
    <w:name w:val="Text - Computer Type (com)"/>
    <w:basedOn w:val="Normal"/>
    <w:rsid w:val="00797232"/>
    <w:pPr>
      <w:pBdr>
        <w:left w:val="thinThickLargeGap" w:sz="36" w:space="4" w:color="66CCFF"/>
      </w:pBdr>
      <w:spacing w:after="0" w:line="480" w:lineRule="auto"/>
      <w:ind w:firstLine="720"/>
    </w:pPr>
    <w:rPr>
      <w:rFonts w:ascii="Courier New" w:hAnsi="Courier New"/>
    </w:rPr>
  </w:style>
  <w:style w:type="paragraph" w:customStyle="1" w:styleId="Text-ComputerTypeNo-Indentcom1">
    <w:name w:val="Text - Computer Type No-Indent (com1)"/>
    <w:basedOn w:val="Normal"/>
    <w:rsid w:val="00797232"/>
    <w:pPr>
      <w:pBdr>
        <w:left w:val="thickThinLargeGap" w:sz="36" w:space="4" w:color="66CCFF"/>
      </w:pBdr>
      <w:spacing w:after="0" w:line="480" w:lineRule="auto"/>
    </w:pPr>
    <w:rPr>
      <w:rFonts w:ascii="Courier New" w:hAnsi="Courier New"/>
    </w:rPr>
  </w:style>
  <w:style w:type="paragraph" w:customStyle="1" w:styleId="Text-Narrativenar">
    <w:name w:val="Text - Narrative (nar)"/>
    <w:rsid w:val="00797232"/>
    <w:pPr>
      <w:widowControl w:val="0"/>
      <w:pBdr>
        <w:left w:val="wave" w:sz="12" w:space="4" w:color="66CCFF"/>
      </w:pBdr>
      <w:spacing w:line="480" w:lineRule="auto"/>
      <w:ind w:firstLine="720"/>
    </w:pPr>
    <w:rPr>
      <w:rFonts w:ascii="Arial Narrow" w:eastAsiaTheme="minorEastAsia" w:hAnsi="Arial Narrow" w:cs="Times New Roman"/>
      <w:sz w:val="22"/>
      <w:szCs w:val="22"/>
    </w:rPr>
  </w:style>
  <w:style w:type="paragraph" w:customStyle="1" w:styleId="Text-NarrativeNo-Indentnar1">
    <w:name w:val="Text - Narrative No-Indent (nar1)"/>
    <w:basedOn w:val="Normal"/>
    <w:rsid w:val="00797232"/>
    <w:pPr>
      <w:pBdr>
        <w:left w:val="doubleWave" w:sz="6" w:space="4" w:color="66CCFF"/>
      </w:pBdr>
      <w:spacing w:after="0" w:line="480" w:lineRule="auto"/>
    </w:pPr>
    <w:rPr>
      <w:rFonts w:ascii="Arial Narrow" w:hAnsi="Arial Narrow"/>
    </w:rPr>
  </w:style>
  <w:style w:type="paragraph" w:customStyle="1" w:styleId="Text-Dialoguedia">
    <w:name w:val="Text - Dialogue (dia)"/>
    <w:basedOn w:val="Normal"/>
    <w:rsid w:val="00797232"/>
    <w:pPr>
      <w:pBdr>
        <w:left w:val="single" w:sz="18" w:space="31" w:color="66CCFF"/>
      </w:pBdr>
      <w:spacing w:after="120" w:line="480" w:lineRule="auto"/>
      <w:ind w:left="900" w:right="540" w:hanging="360"/>
    </w:pPr>
    <w:rPr>
      <w:rFonts w:ascii="Arial" w:hAnsi="Arial" w:cs="Arial"/>
    </w:rPr>
  </w:style>
  <w:style w:type="paragraph" w:customStyle="1" w:styleId="DisplayPhrasedis">
    <w:name w:val="Display Phrase (dis)"/>
    <w:basedOn w:val="Normal"/>
    <w:rsid w:val="00797232"/>
    <w:pPr>
      <w:shd w:val="clear" w:color="auto" w:fill="66CCFF"/>
      <w:spacing w:after="0"/>
    </w:pPr>
    <w:rPr>
      <w:rFonts w:ascii="Times New Roman" w:hAnsi="Times New Roman"/>
      <w:sz w:val="24"/>
    </w:rPr>
  </w:style>
  <w:style w:type="paragraph" w:customStyle="1" w:styleId="Storydatelinesdl">
    <w:name w:val="Story dateline (sdl)"/>
    <w:basedOn w:val="Normal"/>
    <w:rsid w:val="00797232"/>
    <w:pPr>
      <w:pBdr>
        <w:left w:val="double" w:sz="6" w:space="4" w:color="66CCFF"/>
      </w:pBdr>
      <w:spacing w:line="480" w:lineRule="auto"/>
    </w:pPr>
    <w:rPr>
      <w:rFonts w:ascii="Courier New" w:hAnsi="Courier New"/>
    </w:rPr>
  </w:style>
  <w:style w:type="paragraph" w:customStyle="1" w:styleId="Storylocationlinesloc">
    <w:name w:val="Story location line (sloc)"/>
    <w:basedOn w:val="Normal"/>
    <w:rsid w:val="00797232"/>
    <w:pPr>
      <w:pBdr>
        <w:left w:val="dashSmallGap" w:sz="24" w:space="4" w:color="66CCFF"/>
      </w:pBdr>
      <w:spacing w:line="480" w:lineRule="auto"/>
    </w:pPr>
    <w:rPr>
      <w:rFonts w:ascii="Courier New" w:hAnsi="Courier New"/>
    </w:rPr>
  </w:style>
  <w:style w:type="paragraph" w:customStyle="1" w:styleId="SpaceBreak">
    <w:name w:val="Space Break (#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spacing w:after="0"/>
      <w:jc w:val="center"/>
    </w:pPr>
    <w:rPr>
      <w:rFonts w:ascii="Times New Roman" w:hAnsi="Times New Roman"/>
      <w:sz w:val="24"/>
    </w:rPr>
  </w:style>
  <w:style w:type="paragraph" w:customStyle="1" w:styleId="SpaceBreakwithOrnamentorn">
    <w:name w:val="Space Break with Ornament (orn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withALTOrnamentorn2">
    <w:name w:val="Space Break with ALT Ornament (orn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404040"/>
      <w:spacing w:line="360" w:lineRule="auto"/>
      <w:jc w:val="center"/>
    </w:pPr>
    <w:rPr>
      <w:rFonts w:ascii="Arial" w:eastAsiaTheme="minorEastAsia" w:hAnsi="Arial" w:cs="Times New Roman"/>
      <w:color w:val="FFFFFF" w:themeColor="background1"/>
      <w:sz w:val="22"/>
      <w:szCs w:val="22"/>
    </w:rPr>
  </w:style>
  <w:style w:type="paragraph" w:customStyle="1" w:styleId="SectionBreaksbr">
    <w:name w:val="Section Break (sbr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jc w:val="center"/>
    </w:pPr>
    <w:rPr>
      <w:sz w:val="28"/>
    </w:rPr>
  </w:style>
  <w:style w:type="paragraph" w:customStyle="1" w:styleId="PageBreakpb">
    <w:name w:val="Page Break (pb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</w:pPr>
    <w:rPr>
      <w:rFonts w:ascii="Times New Roman" w:eastAsiaTheme="minorEastAsia" w:hAnsi="Times New Roman" w:cs="Times New Roman"/>
      <w:sz w:val="28"/>
    </w:rPr>
  </w:style>
  <w:style w:type="paragraph" w:customStyle="1" w:styleId="SpaceBreak-1-Linels1">
    <w:name w:val="Space Break - 1-Line (ls1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-2-Linels2">
    <w:name w:val="Space Break - 2-Line (ls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48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SpaceBreak-3-Linels3">
    <w:name w:val="Space Break - 3-Line (ls3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72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Head-Level-1h1">
    <w:name w:val="Head - Level-1 (h1)"/>
    <w:basedOn w:val="Normal"/>
    <w:next w:val="Text-StdNo-Indenttx1"/>
    <w:qFormat/>
    <w:rsid w:val="00797232"/>
    <w:pPr>
      <w:pBdr>
        <w:left w:val="single" w:sz="48" w:space="4" w:color="FF00FF"/>
      </w:pBdr>
      <w:spacing w:before="360" w:after="0" w:line="480" w:lineRule="auto"/>
      <w:outlineLvl w:val="2"/>
    </w:pPr>
    <w:rPr>
      <w:rFonts w:ascii="Arial Black" w:hAnsi="Arial Black"/>
      <w:sz w:val="32"/>
      <w:szCs w:val="32"/>
    </w:rPr>
  </w:style>
  <w:style w:type="paragraph" w:customStyle="1" w:styleId="Head-Level-2h2">
    <w:name w:val="Head - Level-2 (h2)"/>
    <w:basedOn w:val="Normal"/>
    <w:qFormat/>
    <w:rsid w:val="00797232"/>
    <w:pPr>
      <w:pBdr>
        <w:left w:val="double" w:sz="18" w:space="4" w:color="FF00FF"/>
      </w:pBdr>
      <w:spacing w:before="360" w:after="0" w:line="480" w:lineRule="auto"/>
      <w:outlineLvl w:val="3"/>
    </w:pPr>
    <w:rPr>
      <w:rFonts w:ascii="Arial" w:hAnsi="Arial" w:cs="Arial"/>
      <w:sz w:val="32"/>
    </w:rPr>
  </w:style>
  <w:style w:type="paragraph" w:customStyle="1" w:styleId="Head-Level-3h3">
    <w:name w:val="Head - Level-3 (h3)"/>
    <w:basedOn w:val="Normal"/>
    <w:rsid w:val="00797232"/>
    <w:pPr>
      <w:pBdr>
        <w:left w:val="dotted" w:sz="48" w:space="4" w:color="FF00FF"/>
      </w:pBdr>
      <w:spacing w:before="360" w:after="0" w:line="480" w:lineRule="auto"/>
    </w:pPr>
    <w:rPr>
      <w:rFonts w:ascii="Arial Black" w:hAnsi="Arial Black"/>
      <w:sz w:val="28"/>
      <w:szCs w:val="28"/>
    </w:rPr>
  </w:style>
  <w:style w:type="paragraph" w:customStyle="1" w:styleId="Head-Level-4h4">
    <w:name w:val="Head - Level-4 (h4)"/>
    <w:basedOn w:val="Normal"/>
    <w:rsid w:val="00797232"/>
    <w:pPr>
      <w:pBdr>
        <w:left w:val="triple" w:sz="12" w:space="4" w:color="FF00FF"/>
      </w:pBdr>
      <w:spacing w:before="360" w:after="0" w:line="480" w:lineRule="auto"/>
    </w:pPr>
    <w:rPr>
      <w:rFonts w:ascii="Arial" w:hAnsi="Arial" w:cs="Arial"/>
      <w:sz w:val="28"/>
      <w:szCs w:val="28"/>
    </w:rPr>
  </w:style>
  <w:style w:type="paragraph" w:customStyle="1" w:styleId="Head-Level-5h5">
    <w:name w:val="Head - Level-5 (h5)"/>
    <w:basedOn w:val="Normal"/>
    <w:rsid w:val="00797232"/>
    <w:pPr>
      <w:pBdr>
        <w:left w:val="thinThickLargeGap" w:sz="36" w:space="4" w:color="FF00FF"/>
      </w:pBdr>
      <w:spacing w:before="360" w:after="0" w:line="480" w:lineRule="auto"/>
    </w:pPr>
    <w:rPr>
      <w:rFonts w:ascii="Arial Black" w:hAnsi="Arial Black"/>
    </w:rPr>
  </w:style>
  <w:style w:type="paragraph" w:customStyle="1" w:styleId="Head-Level-6h6">
    <w:name w:val="Head - Level-6 (h6)"/>
    <w:basedOn w:val="Normal"/>
    <w:rsid w:val="00797232"/>
    <w:pPr>
      <w:pBdr>
        <w:left w:val="thickThinLargeGap" w:sz="36" w:space="4" w:color="FF00FF"/>
      </w:pBdr>
      <w:spacing w:before="360" w:after="0" w:line="480" w:lineRule="auto"/>
    </w:pPr>
    <w:rPr>
      <w:rFonts w:ascii="Arial" w:hAnsi="Arial" w:cs="Arial"/>
      <w:iCs/>
    </w:rPr>
  </w:style>
  <w:style w:type="paragraph" w:customStyle="1" w:styleId="Dateline-Texttdl">
    <w:name w:val="Dateline - Text (tdl)"/>
    <w:basedOn w:val="Normal"/>
    <w:rsid w:val="00797232"/>
    <w:pPr>
      <w:pBdr>
        <w:left w:val="wave" w:sz="12" w:space="4" w:color="FF00FF"/>
      </w:pBdr>
      <w:spacing w:line="480" w:lineRule="auto"/>
    </w:pPr>
    <w:rPr>
      <w:rFonts w:ascii="Courier New" w:hAnsi="Courier New"/>
    </w:rPr>
  </w:style>
  <w:style w:type="paragraph" w:customStyle="1" w:styleId="Extractext">
    <w:name w:val="Extract (ext)"/>
    <w:basedOn w:val="Normal"/>
    <w:rsid w:val="00797232"/>
    <w:pPr>
      <w:pBdr>
        <w:left w:val="single" w:sz="48" w:space="31" w:color="FF8000"/>
      </w:pBdr>
      <w:spacing w:after="0" w:line="480" w:lineRule="auto"/>
      <w:ind w:left="540" w:right="540" w:firstLine="720"/>
    </w:pPr>
    <w:rPr>
      <w:rFonts w:ascii="Times New Roman" w:hAnsi="Times New Roman"/>
      <w:sz w:val="24"/>
    </w:rPr>
  </w:style>
  <w:style w:type="paragraph" w:customStyle="1" w:styleId="ExtractHeadexth">
    <w:name w:val="Extract Head (exth)"/>
    <w:rsid w:val="00797232"/>
    <w:pPr>
      <w:widowControl w:val="0"/>
      <w:pBdr>
        <w:left w:val="dotted" w:sz="48" w:space="31" w:color="FF8000"/>
      </w:pBdr>
      <w:spacing w:before="120" w:line="480" w:lineRule="auto"/>
      <w:ind w:left="540" w:right="540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VerseorPoetryextv">
    <w:name w:val="Extract - Verse or Poetry (extv)"/>
    <w:rsid w:val="00797232"/>
    <w:pPr>
      <w:widowControl w:val="0"/>
      <w:pBdr>
        <w:left w:val="single" w:sz="48" w:space="31" w:color="FF8000"/>
      </w:pBdr>
      <w:spacing w:line="480" w:lineRule="auto"/>
      <w:ind w:left="1080" w:right="720" w:hanging="360"/>
    </w:pPr>
    <w:rPr>
      <w:rFonts w:ascii="Times New Roman" w:eastAsiaTheme="minorEastAsia" w:hAnsi="Times New Roman" w:cs="Times New Roman"/>
      <w:szCs w:val="22"/>
    </w:rPr>
  </w:style>
  <w:style w:type="paragraph" w:customStyle="1" w:styleId="Extract-Noteextn">
    <w:name w:val="Extract - Note (extn)"/>
    <w:rsid w:val="00797232"/>
    <w:pPr>
      <w:widowControl w:val="0"/>
      <w:pBdr>
        <w:left w:val="thinThickLargeGap" w:sz="36" w:space="31" w:color="FF8000"/>
      </w:pBdr>
      <w:spacing w:before="120" w:line="360" w:lineRule="auto"/>
      <w:ind w:left="540" w:right="540"/>
    </w:pPr>
    <w:rPr>
      <w:rFonts w:ascii="Times New Roman" w:eastAsiaTheme="minorEastAsia" w:hAnsi="Times New Roman" w:cs="Times New Roman"/>
      <w:sz w:val="20"/>
      <w:szCs w:val="22"/>
    </w:rPr>
  </w:style>
  <w:style w:type="paragraph" w:customStyle="1" w:styleId="Extract-NoteHeadextnh">
    <w:name w:val="Extract - Note Head (extnh)"/>
    <w:rsid w:val="00797232"/>
    <w:pPr>
      <w:widowControl w:val="0"/>
      <w:pBdr>
        <w:left w:val="thickThinLargeGap" w:sz="36" w:space="31" w:color="FF8000"/>
      </w:pBdr>
      <w:spacing w:before="120" w:line="360" w:lineRule="auto"/>
      <w:ind w:left="540" w:right="540"/>
    </w:pPr>
    <w:rPr>
      <w:rFonts w:ascii="Arial" w:eastAsiaTheme="minorEastAsia" w:hAnsi="Arial" w:cs="Arial"/>
      <w:sz w:val="18"/>
      <w:szCs w:val="22"/>
    </w:rPr>
  </w:style>
  <w:style w:type="paragraph" w:customStyle="1" w:styleId="Extract-Headlineexthl">
    <w:name w:val="Extract - Headline (exthl)"/>
    <w:rsid w:val="00797232"/>
    <w:pPr>
      <w:widowControl w:val="0"/>
      <w:pBdr>
        <w:left w:val="triple" w:sz="12" w:space="31" w:color="FF8000"/>
      </w:pBdr>
      <w:spacing w:line="480" w:lineRule="auto"/>
      <w:ind w:left="540" w:right="540"/>
      <w:jc w:val="center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Emailextem">
    <w:name w:val="Extract - Email (extem)"/>
    <w:rsid w:val="00797232"/>
    <w:pPr>
      <w:widowControl w:val="0"/>
      <w:pBdr>
        <w:left w:val="wave" w:sz="12" w:space="31" w:color="FF8000"/>
      </w:pBdr>
      <w:spacing w:after="120" w:line="360" w:lineRule="auto"/>
      <w:ind w:left="547" w:right="547"/>
    </w:pPr>
    <w:rPr>
      <w:rFonts w:ascii="Courier New" w:eastAsiaTheme="minorEastAsia" w:hAnsi="Courier New" w:cs="Times New Roman"/>
      <w:szCs w:val="22"/>
    </w:rPr>
  </w:style>
  <w:style w:type="paragraph" w:customStyle="1" w:styleId="Extract-EmailHeadingemh">
    <w:name w:val="Extract - Email Heading (emh)"/>
    <w:rsid w:val="00797232"/>
    <w:pPr>
      <w:widowControl w:val="0"/>
      <w:pBdr>
        <w:left w:val="doubleWave" w:sz="6" w:space="31" w:color="FF8000"/>
      </w:pBdr>
      <w:spacing w:line="360" w:lineRule="auto"/>
      <w:ind w:left="540" w:right="540"/>
    </w:pPr>
    <w:rPr>
      <w:rFonts w:ascii="Arial" w:eastAsiaTheme="minorEastAsia" w:hAnsi="Arial" w:cs="Arial"/>
      <w:sz w:val="20"/>
      <w:szCs w:val="22"/>
    </w:rPr>
  </w:style>
  <w:style w:type="paragraph" w:customStyle="1" w:styleId="Extract-Websiteextws">
    <w:name w:val="Extract - Website (extws)"/>
    <w:rsid w:val="00797232"/>
    <w:pPr>
      <w:widowControl w:val="0"/>
      <w:pBdr>
        <w:left w:val="single" w:sz="18" w:space="31" w:color="FF8000"/>
      </w:pBdr>
      <w:spacing w:line="360" w:lineRule="auto"/>
      <w:ind w:left="540" w:right="540"/>
    </w:pPr>
    <w:rPr>
      <w:rFonts w:ascii="Courier New" w:eastAsiaTheme="minorEastAsia" w:hAnsi="Courier New" w:cs="Times New Roman"/>
      <w:szCs w:val="22"/>
    </w:rPr>
  </w:style>
  <w:style w:type="paragraph" w:customStyle="1" w:styleId="Extract-SongLyricextsl">
    <w:name w:val="Extract - Song Lyric (extsl)"/>
    <w:rsid w:val="00797232"/>
    <w:pPr>
      <w:widowControl w:val="0"/>
      <w:pBdr>
        <w:left w:val="double" w:sz="18" w:space="31" w:color="FF8000"/>
      </w:pBdr>
      <w:spacing w:line="480" w:lineRule="auto"/>
      <w:ind w:left="1440" w:right="720" w:hanging="720"/>
    </w:pPr>
    <w:rPr>
      <w:rFonts w:ascii="Arial" w:eastAsiaTheme="minorEastAsia" w:hAnsi="Arial" w:cs="Arial"/>
      <w:sz w:val="22"/>
      <w:szCs w:val="22"/>
    </w:rPr>
  </w:style>
  <w:style w:type="paragraph" w:customStyle="1" w:styleId="Extract-BusinessCardextbc">
    <w:name w:val="Extract - Business Card (extbc)"/>
    <w:rsid w:val="00797232"/>
    <w:pPr>
      <w:widowControl w:val="0"/>
      <w:pBdr>
        <w:left w:val="double" w:sz="6" w:space="31" w:color="FF8000"/>
      </w:pBdr>
      <w:spacing w:line="480" w:lineRule="auto"/>
      <w:ind w:left="540" w:right="540"/>
    </w:pPr>
    <w:rPr>
      <w:rFonts w:ascii="Arial" w:eastAsiaTheme="minorEastAsia" w:hAnsi="Arial" w:cs="Arial"/>
      <w:szCs w:val="22"/>
    </w:rPr>
  </w:style>
  <w:style w:type="paragraph" w:customStyle="1" w:styleId="Extract-Telegramtel">
    <w:name w:val="Extract - Telegram (tel)"/>
    <w:basedOn w:val="Extract-Emailextem"/>
    <w:rsid w:val="00797232"/>
  </w:style>
  <w:style w:type="paragraph" w:customStyle="1" w:styleId="Extract-Inscriptionins">
    <w:name w:val="Extract - Inscription (ins)"/>
    <w:basedOn w:val="Extractext"/>
    <w:rsid w:val="00797232"/>
    <w:pPr>
      <w:ind w:right="360" w:firstLine="0"/>
    </w:pPr>
    <w:rPr>
      <w:rFonts w:ascii="Arial Narrow" w:hAnsi="Arial Narrow"/>
    </w:rPr>
  </w:style>
  <w:style w:type="paragraph" w:customStyle="1" w:styleId="Extract-ScheduleofEventssch">
    <w:name w:val="Extract - Schedule of Events (sch)"/>
    <w:rsid w:val="00797232"/>
    <w:pPr>
      <w:widowControl w:val="0"/>
      <w:pBdr>
        <w:left w:val="single" w:sz="8" w:space="31" w:color="FF8000"/>
      </w:pBdr>
      <w:spacing w:before="120" w:line="480" w:lineRule="auto"/>
      <w:ind w:left="540" w:right="360"/>
    </w:pPr>
    <w:rPr>
      <w:rFonts w:ascii="Times New Roman" w:eastAsiaTheme="minorEastAsia" w:hAnsi="Times New Roman" w:cs="Times New Roman"/>
      <w:szCs w:val="22"/>
    </w:rPr>
  </w:style>
  <w:style w:type="paragraph" w:customStyle="1" w:styleId="EpigraphinText-non-versetepi">
    <w:name w:val="Epigraph in Text - non-verse (tepi)"/>
    <w:rsid w:val="00797232"/>
    <w:pPr>
      <w:widowControl w:val="0"/>
      <w:pBdr>
        <w:left w:val="dotted" w:sz="48" w:space="31" w:color="FF8000"/>
      </w:pBdr>
      <w:spacing w:before="240" w:after="240" w:line="360" w:lineRule="auto"/>
      <w:ind w:left="720" w:right="720"/>
    </w:pPr>
    <w:rPr>
      <w:rFonts w:ascii="Arial" w:eastAsiaTheme="minorEastAsia" w:hAnsi="Arial" w:cs="Arial"/>
    </w:rPr>
  </w:style>
  <w:style w:type="paragraph" w:customStyle="1" w:styleId="EpigraphinText-versetepiv">
    <w:name w:val="Epigraph in Text - verse (tepiv)"/>
    <w:rsid w:val="00797232"/>
    <w:pPr>
      <w:widowControl w:val="0"/>
      <w:pBdr>
        <w:left w:val="triple" w:sz="12" w:space="31" w:color="FF8000"/>
      </w:pBdr>
      <w:spacing w:line="480" w:lineRule="auto"/>
      <w:ind w:left="1080" w:right="720" w:hanging="360"/>
    </w:pPr>
    <w:rPr>
      <w:rFonts w:ascii="Arial" w:eastAsiaTheme="minorEastAsia" w:hAnsi="Arial" w:cs="Arial"/>
    </w:rPr>
  </w:style>
  <w:style w:type="paragraph" w:customStyle="1" w:styleId="EpigraphinText-Sourceteps">
    <w:name w:val="Epigraph in Text - Source (teps)"/>
    <w:rsid w:val="00797232"/>
    <w:pPr>
      <w:widowControl w:val="0"/>
      <w:pBdr>
        <w:left w:val="wave" w:sz="12" w:space="31" w:color="FF8000"/>
      </w:pBdr>
      <w:spacing w:line="480" w:lineRule="auto"/>
      <w:ind w:left="720" w:right="720"/>
      <w:jc w:val="right"/>
    </w:pPr>
    <w:rPr>
      <w:rFonts w:ascii="Times New Roman" w:eastAsiaTheme="minorEastAsia" w:hAnsi="Times New Roman" w:cs="Times New Roman"/>
    </w:rPr>
  </w:style>
  <w:style w:type="paragraph" w:customStyle="1" w:styleId="LetterExtGeneralextl">
    <w:name w:val="Letter Ext General (extl)"/>
    <w:basedOn w:val="Normal"/>
    <w:rsid w:val="00797232"/>
    <w:pPr>
      <w:pBdr>
        <w:left w:val="dotted" w:sz="48" w:space="31" w:color="FF0000"/>
      </w:pBdr>
      <w:spacing w:line="480" w:lineRule="auto"/>
      <w:ind w:left="547" w:right="547"/>
    </w:pPr>
    <w:rPr>
      <w:rFonts w:ascii="Arial Narrow" w:hAnsi="Arial Narrow"/>
    </w:rPr>
  </w:style>
  <w:style w:type="paragraph" w:customStyle="1" w:styleId="LetterExtHeadnotehn">
    <w:name w:val="Letter Ext Headnote (hn)"/>
    <w:rsid w:val="00797232"/>
    <w:pPr>
      <w:widowControl w:val="0"/>
      <w:pBdr>
        <w:left w:val="thinThickLargeGap" w:sz="36" w:space="31" w:color="FF0000"/>
      </w:pBdr>
      <w:spacing w:line="480" w:lineRule="auto"/>
      <w:ind w:left="540" w:right="540"/>
      <w:jc w:val="center"/>
    </w:pPr>
    <w:rPr>
      <w:rFonts w:ascii="Arial Narrow" w:eastAsiaTheme="minorEastAsia" w:hAnsi="Arial Narrow" w:cs="Times New Roman"/>
    </w:rPr>
  </w:style>
  <w:style w:type="paragraph" w:customStyle="1" w:styleId="LetterExtDatelineldl">
    <w:name w:val="Letter Ext Dateline (ldl)"/>
    <w:rsid w:val="00797232"/>
    <w:pPr>
      <w:widowControl w:val="0"/>
      <w:pBdr>
        <w:left w:val="wav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</w:rPr>
  </w:style>
  <w:style w:type="paragraph" w:customStyle="1" w:styleId="LetterExtAddressladd">
    <w:name w:val="Letter Ext Address (ladd)"/>
    <w:rsid w:val="00797232"/>
    <w:pPr>
      <w:widowControl w:val="0"/>
      <w:pBdr>
        <w:left w:val="thickThinLargeGap" w:sz="36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Arial"/>
      <w:sz w:val="22"/>
      <w:szCs w:val="22"/>
    </w:rPr>
  </w:style>
  <w:style w:type="paragraph" w:customStyle="1" w:styleId="LetterExtSalutationlsa">
    <w:name w:val="Letter Ext Salutation (lsa)"/>
    <w:rsid w:val="00797232"/>
    <w:pPr>
      <w:widowControl w:val="0"/>
      <w:pBdr>
        <w:left w:val="doubleWave" w:sz="6" w:space="31" w:color="FF0000"/>
      </w:pBdr>
      <w:spacing w:line="480" w:lineRule="auto"/>
      <w:ind w:left="547" w:right="547" w:firstLine="720"/>
    </w:pPr>
    <w:rPr>
      <w:rFonts w:ascii="Arial Narrow" w:eastAsiaTheme="minorEastAsia" w:hAnsi="Arial Narrow" w:cs="Times New Roman"/>
    </w:rPr>
  </w:style>
  <w:style w:type="paragraph" w:customStyle="1" w:styleId="LetterExtBodyTextltx">
    <w:name w:val="Letter Ext Body Text (ltx)"/>
    <w:rsid w:val="00797232"/>
    <w:pPr>
      <w:widowControl w:val="0"/>
      <w:pBdr>
        <w:left w:val="single" w:sz="48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Times New Roman"/>
      <w:iCs/>
    </w:rPr>
  </w:style>
  <w:style w:type="paragraph" w:customStyle="1" w:styleId="LetterExtBodyTextNo-Indentltx1">
    <w:name w:val="Letter Ext Body Text No-Indent (ltx1)"/>
    <w:rsid w:val="00797232"/>
    <w:pPr>
      <w:widowControl w:val="0"/>
      <w:pBdr>
        <w:left w:val="double" w:sz="18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</w:rPr>
  </w:style>
  <w:style w:type="paragraph" w:customStyle="1" w:styleId="LetterExtClosinglcl">
    <w:name w:val="Letter Ext Closing (lcl)"/>
    <w:rsid w:val="00797232"/>
    <w:pPr>
      <w:widowControl w:val="0"/>
      <w:pBdr>
        <w:left w:val="tripl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iCs/>
    </w:rPr>
  </w:style>
  <w:style w:type="paragraph" w:customStyle="1" w:styleId="LetterExtSignaturelsig">
    <w:name w:val="Letter Ext Signature (lsig)"/>
    <w:rsid w:val="00797232"/>
    <w:pPr>
      <w:widowControl w:val="0"/>
      <w:pBdr>
        <w:left w:val="dashSmallGap" w:sz="24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szCs w:val="22"/>
    </w:rPr>
  </w:style>
  <w:style w:type="paragraph" w:customStyle="1" w:styleId="LetterExtPostscriptlps">
    <w:name w:val="Letter Ext Postscript (lps)"/>
    <w:rsid w:val="00797232"/>
    <w:pPr>
      <w:widowControl w:val="0"/>
      <w:pBdr>
        <w:left w:val="single" w:sz="24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  <w:szCs w:val="22"/>
    </w:rPr>
  </w:style>
  <w:style w:type="paragraph" w:customStyle="1" w:styleId="ScreenplayExtractsp">
    <w:name w:val="Screenplay Extract (sp)"/>
    <w:rsid w:val="00797232"/>
    <w:pPr>
      <w:widowControl w:val="0"/>
      <w:pBdr>
        <w:left w:val="triple" w:sz="12" w:space="4" w:color="66FF66"/>
      </w:pBdr>
      <w:spacing w:line="480" w:lineRule="auto"/>
      <w:ind w:left="2880" w:right="2880"/>
    </w:pPr>
    <w:rPr>
      <w:rFonts w:ascii="Courier New" w:eastAsiaTheme="minorEastAsia" w:hAnsi="Courier New" w:cs="Times New Roman"/>
    </w:rPr>
  </w:style>
  <w:style w:type="paragraph" w:customStyle="1" w:styleId="ScreenplayHeadsph">
    <w:name w:val="Screenplay Head (sph)"/>
    <w:rsid w:val="00797232"/>
    <w:pPr>
      <w:widowControl w:val="0"/>
      <w:pBdr>
        <w:left w:val="single" w:sz="48" w:space="4" w:color="66FF66"/>
      </w:pBdr>
      <w:spacing w:line="480" w:lineRule="auto"/>
      <w:jc w:val="center"/>
    </w:pPr>
    <w:rPr>
      <w:rFonts w:ascii="Arial" w:eastAsiaTheme="minorEastAsia" w:hAnsi="Arial" w:cs="Arial"/>
      <w:sz w:val="28"/>
      <w:szCs w:val="28"/>
    </w:rPr>
  </w:style>
  <w:style w:type="paragraph" w:customStyle="1" w:styleId="ScreenplaySubheadspsh">
    <w:name w:val="Screenplay Subhead (spsh)"/>
    <w:rsid w:val="00797232"/>
    <w:pPr>
      <w:widowControl w:val="0"/>
      <w:pBdr>
        <w:left w:val="dotted" w:sz="48" w:space="4" w:color="66FF66"/>
      </w:pBdr>
      <w:spacing w:line="480" w:lineRule="auto"/>
      <w:jc w:val="center"/>
    </w:pPr>
    <w:rPr>
      <w:rFonts w:ascii="Arial" w:eastAsiaTheme="minorEastAsia" w:hAnsi="Arial" w:cs="Arial"/>
    </w:rPr>
  </w:style>
  <w:style w:type="paragraph" w:customStyle="1" w:styleId="ScreenplayTextsptx">
    <w:name w:val="Screenplay Text (sptx)"/>
    <w:basedOn w:val="Normal"/>
    <w:rsid w:val="00797232"/>
    <w:pPr>
      <w:pBdr>
        <w:left w:val="wave" w:sz="12" w:space="4" w:color="66FF66"/>
      </w:pBdr>
      <w:spacing w:line="480" w:lineRule="auto"/>
      <w:ind w:left="2160" w:right="2160" w:firstLine="360"/>
    </w:pPr>
    <w:rPr>
      <w:rFonts w:ascii="Courier New" w:hAnsi="Courier New"/>
    </w:rPr>
  </w:style>
  <w:style w:type="paragraph" w:customStyle="1" w:styleId="ScreenplayTextNo-Indentsptx1">
    <w:name w:val="Screenplay Text No-Indent (sptx1)"/>
    <w:rsid w:val="00797232"/>
    <w:pPr>
      <w:widowControl w:val="0"/>
      <w:pBdr>
        <w:left w:val="doubleWave" w:sz="6" w:space="4" w:color="66FF66"/>
      </w:pBdr>
      <w:spacing w:line="480" w:lineRule="auto"/>
      <w:ind w:left="2160"/>
    </w:pPr>
    <w:rPr>
      <w:rFonts w:ascii="Courier New" w:eastAsiaTheme="minorEastAsia" w:hAnsi="Courier New" w:cs="Times New Roman"/>
    </w:rPr>
  </w:style>
  <w:style w:type="paragraph" w:customStyle="1" w:styleId="ScreenplayStageDirectionssd">
    <w:name w:val="Screenplay Stage Directions (sd)"/>
    <w:rsid w:val="00797232"/>
    <w:pPr>
      <w:widowControl w:val="0"/>
      <w:pBdr>
        <w:left w:val="dashSmallGap" w:sz="24" w:space="4" w:color="66FF66"/>
      </w:pBdr>
      <w:spacing w:after="120" w:line="480" w:lineRule="auto"/>
      <w:ind w:left="2160"/>
    </w:pPr>
    <w:rPr>
      <w:rFonts w:ascii="Arial Narrow" w:eastAsiaTheme="minorEastAsia" w:hAnsi="Arial Narrow" w:cs="Times New Roman"/>
    </w:rPr>
  </w:style>
  <w:style w:type="paragraph" w:customStyle="1" w:styleId="ScreenplaySpeakers">
    <w:name w:val="Screenplay Speaker (s)"/>
    <w:rsid w:val="00797232"/>
    <w:pPr>
      <w:widowControl w:val="0"/>
      <w:pBdr>
        <w:left w:val="double" w:sz="18" w:space="4" w:color="66FF66"/>
      </w:pBdr>
      <w:spacing w:before="240" w:line="480" w:lineRule="auto"/>
      <w:jc w:val="center"/>
    </w:pPr>
    <w:rPr>
      <w:rFonts w:ascii="Courier New" w:eastAsiaTheme="minorEastAsia" w:hAnsi="Courier New" w:cs="Times New Roman"/>
    </w:rPr>
  </w:style>
  <w:style w:type="paragraph" w:customStyle="1" w:styleId="ScreenplayDramatisPersonaedp">
    <w:name w:val="Screenplay Dramatis Personae (dp)"/>
    <w:basedOn w:val="Normal"/>
    <w:rsid w:val="00797232"/>
    <w:pPr>
      <w:pBdr>
        <w:left w:val="single" w:sz="24" w:space="4" w:color="66FF66"/>
      </w:pBdr>
      <w:spacing w:line="480" w:lineRule="auto"/>
    </w:pPr>
    <w:rPr>
      <w:rFonts w:ascii="Courier New" w:hAnsi="Courier New"/>
    </w:rPr>
  </w:style>
  <w:style w:type="paragraph" w:customStyle="1" w:styleId="PoemTitlevt">
    <w:name w:val="Poem Title (vt)"/>
    <w:basedOn w:val="Normal"/>
    <w:rsid w:val="00797232"/>
    <w:pPr>
      <w:pBdr>
        <w:left w:val="double" w:sz="18" w:space="4" w:color="00FFFF"/>
      </w:pBdr>
      <w:spacing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PoemSubtitlevst">
    <w:name w:val="Poem Subtitle (vst)"/>
    <w:basedOn w:val="Normal"/>
    <w:rsid w:val="00797232"/>
    <w:pPr>
      <w:pBdr>
        <w:left w:val="triple" w:sz="12" w:space="4" w:color="00FFFF"/>
      </w:pBdr>
      <w:spacing w:line="480" w:lineRule="auto"/>
      <w:jc w:val="center"/>
    </w:pPr>
    <w:rPr>
      <w:rFonts w:ascii="Arial" w:hAnsi="Arial"/>
      <w:sz w:val="32"/>
      <w:szCs w:val="36"/>
    </w:rPr>
  </w:style>
  <w:style w:type="paragraph" w:customStyle="1" w:styleId="PoemLevel-1Subheadvh1">
    <w:name w:val="Poem Level-1 Subhead (vh1)"/>
    <w:rsid w:val="00797232"/>
    <w:pPr>
      <w:widowControl w:val="0"/>
      <w:pBdr>
        <w:left w:val="thinThickLargeGap" w:sz="36" w:space="4" w:color="00FFFF"/>
      </w:pBdr>
      <w:spacing w:before="360" w:line="480" w:lineRule="auto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PoemLevel-2Subheadvh2">
    <w:name w:val="Poem Level-2 Subhead (vh2)"/>
    <w:rsid w:val="00797232"/>
    <w:pPr>
      <w:widowControl w:val="0"/>
      <w:pBdr>
        <w:left w:val="thickThinLargeGap" w:sz="36" w:space="4" w:color="00FFFF"/>
      </w:pBdr>
      <w:spacing w:before="360" w:line="480" w:lineRule="auto"/>
    </w:pPr>
    <w:rPr>
      <w:rFonts w:ascii="Arial" w:eastAsiaTheme="minorEastAsia" w:hAnsi="Arial" w:cs="Arial"/>
      <w:sz w:val="32"/>
    </w:rPr>
  </w:style>
  <w:style w:type="paragraph" w:customStyle="1" w:styleId="PoemLevel-3Subheadvh3">
    <w:name w:val="Poem Level-3 Subhead (vh3)"/>
    <w:rsid w:val="00797232"/>
    <w:pPr>
      <w:widowControl w:val="0"/>
      <w:pBdr>
        <w:left w:val="wave" w:sz="12" w:space="4" w:color="00FFFF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PoemLevel-4Subheadvh4">
    <w:name w:val="Poem Level-4 Subhead (vh4)"/>
    <w:rsid w:val="00797232"/>
    <w:pPr>
      <w:widowControl w:val="0"/>
      <w:pBdr>
        <w:left w:val="doubleWave" w:sz="6" w:space="4" w:color="00FFFF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PoemLevel-5Subheadvh5">
    <w:name w:val="Poem Level-5 Subhead (vh5)"/>
    <w:rsid w:val="00797232"/>
    <w:pPr>
      <w:widowControl w:val="0"/>
      <w:pBdr>
        <w:left w:val="single" w:sz="24" w:space="4" w:color="00FFFF"/>
      </w:pBdr>
      <w:spacing w:before="360" w:line="480" w:lineRule="auto"/>
    </w:pPr>
    <w:rPr>
      <w:rFonts w:ascii="Arial Black" w:eastAsiaTheme="minorEastAsia" w:hAnsi="Arial Black" w:cs="Times New Roman"/>
    </w:rPr>
  </w:style>
  <w:style w:type="paragraph" w:customStyle="1" w:styleId="PoemNumericSubheadsvhn">
    <w:name w:val="Poem Numeric Subheads (vhn)"/>
    <w:basedOn w:val="Normal"/>
    <w:rsid w:val="00797232"/>
    <w:pPr>
      <w:pBdr>
        <w:left w:val="double" w:sz="6" w:space="4" w:color="00FFFF"/>
      </w:pBdr>
      <w:spacing w:line="360" w:lineRule="auto"/>
    </w:pPr>
    <w:rPr>
      <w:rFonts w:ascii="Arial Narrow" w:hAnsi="Arial Narrow" w:cs="Arial"/>
      <w:sz w:val="28"/>
      <w:szCs w:val="28"/>
    </w:rPr>
  </w:style>
  <w:style w:type="paragraph" w:customStyle="1" w:styleId="PoemEpigraph-non-versevepi">
    <w:name w:val="Poem Epigraph - non-verse (vepi)"/>
    <w:rsid w:val="00797232"/>
    <w:pPr>
      <w:widowControl w:val="0"/>
      <w:pBdr>
        <w:left w:val="single" w:sz="8" w:space="31" w:color="00FFFF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PoemEpigraph-versevepiv">
    <w:name w:val="Poem Epigraph - verse (vepiv)"/>
    <w:basedOn w:val="Normal"/>
    <w:rsid w:val="00797232"/>
    <w:pPr>
      <w:pBdr>
        <w:left w:val="dotted" w:sz="18" w:space="31" w:color="00FFFF"/>
      </w:pBdr>
      <w:spacing w:after="0" w:line="480" w:lineRule="auto"/>
      <w:ind w:left="1260" w:right="540" w:hanging="720"/>
    </w:pPr>
    <w:rPr>
      <w:rFonts w:ascii="Times New Roman" w:hAnsi="Times New Roman"/>
      <w:sz w:val="24"/>
    </w:rPr>
  </w:style>
  <w:style w:type="paragraph" w:customStyle="1" w:styleId="PoemEpigraphSourceveps">
    <w:name w:val="Poem Epigraph Source (veps)"/>
    <w:rsid w:val="00797232"/>
    <w:pPr>
      <w:widowControl w:val="0"/>
      <w:pBdr>
        <w:left w:val="dashSmallGap" w:sz="18" w:space="31" w:color="00FFFF"/>
      </w:pBdr>
      <w:spacing w:line="36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oemDatelinevdl">
    <w:name w:val="Poem Dateline (vdl)"/>
    <w:basedOn w:val="Normal"/>
    <w:rsid w:val="00797232"/>
    <w:pPr>
      <w:pBdr>
        <w:left w:val="single" w:sz="8" w:space="4" w:color="00FFFF"/>
      </w:pBdr>
      <w:spacing w:line="480" w:lineRule="auto"/>
    </w:pPr>
    <w:rPr>
      <w:rFonts w:ascii="Courier New" w:hAnsi="Courier New"/>
    </w:rPr>
  </w:style>
  <w:style w:type="paragraph" w:customStyle="1" w:styleId="PoemDedicationvded">
    <w:name w:val="Poem Dedication (vded)"/>
    <w:basedOn w:val="Normal"/>
    <w:rsid w:val="00797232"/>
    <w:pPr>
      <w:pBdr>
        <w:left w:val="single" w:sz="8" w:space="31" w:color="00FFFF"/>
      </w:pBdr>
      <w:spacing w:line="480" w:lineRule="auto"/>
      <w:ind w:left="720" w:right="720"/>
      <w:jc w:val="center"/>
    </w:pPr>
    <w:rPr>
      <w:rFonts w:ascii="Arial Narrow" w:hAnsi="Arial Narrow"/>
    </w:rPr>
  </w:style>
  <w:style w:type="paragraph" w:customStyle="1" w:styleId="VerseTextvtx">
    <w:name w:val="Verse Text (vtx)"/>
    <w:basedOn w:val="Normal"/>
    <w:rsid w:val="00797232"/>
    <w:pPr>
      <w:pBdr>
        <w:left w:val="single" w:sz="48" w:space="4" w:color="00FFFF"/>
      </w:pBdr>
      <w:spacing w:after="0" w:line="480" w:lineRule="auto"/>
      <w:ind w:left="360" w:hanging="360"/>
    </w:pPr>
    <w:rPr>
      <w:rFonts w:ascii="Times New Roman" w:hAnsi="Times New Roman"/>
      <w:sz w:val="24"/>
    </w:rPr>
  </w:style>
  <w:style w:type="paragraph" w:customStyle="1" w:styleId="VerseRun-inTextvrtx">
    <w:name w:val="Verse Run-in Text (vrtx)"/>
    <w:basedOn w:val="Normal"/>
    <w:rsid w:val="00797232"/>
    <w:pPr>
      <w:pBdr>
        <w:left w:val="dotted" w:sz="48" w:space="4" w:color="00FF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VerseRun-inTextNo-Indentvrtx1">
    <w:name w:val="Verse Run-in Text No-Indent (vrtx1)"/>
    <w:basedOn w:val="Normal"/>
    <w:rsid w:val="00797232"/>
    <w:pPr>
      <w:pBdr>
        <w:left w:val="dashSmallGap" w:sz="24" w:space="4" w:color="00FF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ListHeadlh">
    <w:name w:val="List Head (lh)"/>
    <w:basedOn w:val="Normal"/>
    <w:rsid w:val="00797232"/>
    <w:pPr>
      <w:pBdr>
        <w:left w:val="thinThickLargeGap" w:sz="36" w:space="31" w:color="0000FF"/>
      </w:pBdr>
      <w:spacing w:line="480" w:lineRule="auto"/>
      <w:ind w:left="540"/>
    </w:pPr>
    <w:rPr>
      <w:rFonts w:ascii="Arial Black" w:hAnsi="Arial Black"/>
    </w:rPr>
  </w:style>
  <w:style w:type="paragraph" w:customStyle="1" w:styleId="ListNumnl">
    <w:name w:val="List Num (nl)"/>
    <w:rsid w:val="00797232"/>
    <w:pPr>
      <w:widowControl w:val="0"/>
      <w:pBdr>
        <w:left w:val="single" w:sz="4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NumSubentrynsl">
    <w:name w:val="List Num Subentry (nsl)"/>
    <w:rsid w:val="00797232"/>
    <w:pPr>
      <w:widowControl w:val="0"/>
      <w:pBdr>
        <w:left w:val="single" w:sz="48" w:space="31" w:color="0000FF"/>
      </w:pBdr>
      <w:spacing w:line="480" w:lineRule="auto"/>
      <w:ind w:left="1440" w:right="547" w:hanging="360"/>
    </w:pPr>
    <w:rPr>
      <w:rFonts w:ascii="Times New Roman" w:eastAsiaTheme="minorEastAsia" w:hAnsi="Times New Roman" w:cs="Times New Roman"/>
    </w:rPr>
  </w:style>
  <w:style w:type="paragraph" w:customStyle="1" w:styleId="ListAlphaal">
    <w:name w:val="List Alpha (al)"/>
    <w:rsid w:val="00797232"/>
    <w:pPr>
      <w:widowControl w:val="0"/>
      <w:pBdr>
        <w:left w:val="double" w:sz="1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AlphaSubentryasl">
    <w:name w:val="List Alpha Subentry (asl)"/>
    <w:rsid w:val="00797232"/>
    <w:pPr>
      <w:widowControl w:val="0"/>
      <w:pBdr>
        <w:left w:val="double" w:sz="18" w:space="31" w:color="0000FF"/>
      </w:pBdr>
      <w:spacing w:line="480" w:lineRule="auto"/>
      <w:ind w:left="1080" w:right="540"/>
    </w:pPr>
    <w:rPr>
      <w:rFonts w:ascii="Times New Roman" w:eastAsiaTheme="minorEastAsia" w:hAnsi="Times New Roman" w:cs="Times New Roman"/>
    </w:rPr>
  </w:style>
  <w:style w:type="paragraph" w:customStyle="1" w:styleId="ListBulletbl">
    <w:name w:val="List Bullet (bl)"/>
    <w:rsid w:val="00797232"/>
    <w:pPr>
      <w:widowControl w:val="0"/>
      <w:numPr>
        <w:ilvl w:val="1"/>
        <w:numId w:val="16"/>
      </w:numPr>
      <w:pBdr>
        <w:left w:val="dotted" w:sz="48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ListBulletSubentrybsl">
    <w:name w:val="List Bullet Subentry (bsl)"/>
    <w:rsid w:val="00797232"/>
    <w:pPr>
      <w:widowControl w:val="0"/>
      <w:numPr>
        <w:numId w:val="18"/>
      </w:numPr>
      <w:pBdr>
        <w:left w:val="dotted" w:sz="48" w:space="31" w:color="0000FF"/>
      </w:pBdr>
      <w:spacing w:line="480" w:lineRule="auto"/>
      <w:ind w:right="547"/>
    </w:pPr>
    <w:rPr>
      <w:rFonts w:ascii="Times New Roman" w:eastAsiaTheme="minorEastAsia" w:hAnsi="Times New Roman" w:cs="Times New Roman"/>
    </w:rPr>
  </w:style>
  <w:style w:type="paragraph" w:customStyle="1" w:styleId="ListUnnumul">
    <w:name w:val="List Unnum (ul)"/>
    <w:basedOn w:val="Normal"/>
    <w:rsid w:val="00797232"/>
    <w:pPr>
      <w:pBdr>
        <w:left w:val="triple" w:sz="12" w:space="31" w:color="0000FF"/>
      </w:pBdr>
      <w:spacing w:after="0" w:line="480" w:lineRule="auto"/>
      <w:ind w:left="907" w:right="547" w:hanging="360"/>
    </w:pPr>
    <w:rPr>
      <w:rFonts w:ascii="Times New Roman" w:hAnsi="Times New Roman"/>
      <w:sz w:val="24"/>
    </w:rPr>
  </w:style>
  <w:style w:type="paragraph" w:customStyle="1" w:styleId="ListUnnumSubentryusl">
    <w:name w:val="List Unnum Subentry (usl)"/>
    <w:rsid w:val="00797232"/>
    <w:pPr>
      <w:widowControl w:val="0"/>
      <w:pBdr>
        <w:left w:val="triple" w:sz="12" w:space="31" w:color="0000FF"/>
      </w:pBdr>
      <w:spacing w:line="480" w:lineRule="auto"/>
      <w:ind w:left="1440" w:right="540" w:hanging="360"/>
    </w:pPr>
    <w:rPr>
      <w:rFonts w:ascii="Times New Roman" w:eastAsiaTheme="minorEastAsia" w:hAnsi="Times New Roman" w:cs="Times New Roman"/>
    </w:rPr>
  </w:style>
  <w:style w:type="paragraph" w:customStyle="1" w:styleId="Checklistck">
    <w:name w:val="Checklist (ck)"/>
    <w:rsid w:val="00797232"/>
    <w:pPr>
      <w:widowControl w:val="0"/>
      <w:numPr>
        <w:ilvl w:val="1"/>
        <w:numId w:val="15"/>
      </w:numPr>
      <w:pBdr>
        <w:left w:val="thickThinLargeGap" w:sz="36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ChecklistSubentrycksl">
    <w:name w:val="Checklist Subentry (cksl)"/>
    <w:rsid w:val="00797232"/>
    <w:pPr>
      <w:widowControl w:val="0"/>
      <w:numPr>
        <w:numId w:val="19"/>
      </w:numPr>
      <w:pBdr>
        <w:left w:val="thickThinLargeGap" w:sz="36" w:space="31" w:color="0000FF"/>
      </w:pBdr>
      <w:spacing w:line="480" w:lineRule="auto"/>
      <w:ind w:left="1440" w:right="547"/>
    </w:pPr>
    <w:rPr>
      <w:rFonts w:ascii="Times New Roman" w:eastAsiaTheme="minorEastAsia" w:hAnsi="Times New Roman" w:cs="Times New Roman"/>
    </w:rPr>
  </w:style>
  <w:style w:type="paragraph" w:customStyle="1" w:styleId="NumberedParagraphsnp">
    <w:name w:val="Numbered Paragraphs (np)"/>
    <w:rsid w:val="00797232"/>
    <w:pPr>
      <w:widowControl w:val="0"/>
      <w:pBdr>
        <w:left w:val="wave" w:sz="12" w:space="31" w:color="0000FF"/>
      </w:pBdr>
      <w:spacing w:before="120" w:line="480" w:lineRule="auto"/>
      <w:ind w:left="900" w:right="540" w:hanging="360"/>
    </w:pPr>
    <w:rPr>
      <w:rFonts w:ascii="Times New Roman" w:eastAsiaTheme="minorEastAsia" w:hAnsi="Times New Roman" w:cs="Times New Roman"/>
    </w:rPr>
  </w:style>
  <w:style w:type="paragraph" w:customStyle="1" w:styleId="BulletedParagraphsbp">
    <w:name w:val="Bulleted Paragraphs (bp)"/>
    <w:rsid w:val="00797232"/>
    <w:pPr>
      <w:widowControl w:val="0"/>
      <w:numPr>
        <w:numId w:val="20"/>
      </w:numPr>
      <w:pBdr>
        <w:left w:val="doubleWave" w:sz="6" w:space="31" w:color="0000FF"/>
      </w:pBdr>
      <w:spacing w:before="120" w:line="480" w:lineRule="auto"/>
      <w:ind w:left="900" w:right="547"/>
    </w:pPr>
    <w:rPr>
      <w:rFonts w:ascii="Times New Roman" w:eastAsiaTheme="minorEastAsia" w:hAnsi="Times New Roman" w:cs="Times New Roman"/>
    </w:rPr>
  </w:style>
  <w:style w:type="paragraph" w:customStyle="1" w:styleId="ColumnHeadch">
    <w:name w:val="Column Head (ch)"/>
    <w:basedOn w:val="Normal"/>
    <w:rsid w:val="00797232"/>
    <w:pPr>
      <w:pBdr>
        <w:left w:val="single" w:sz="24" w:space="31" w:color="0000FF"/>
      </w:pBdr>
      <w:spacing w:line="480" w:lineRule="auto"/>
      <w:ind w:left="540" w:right="2880"/>
    </w:pPr>
    <w:rPr>
      <w:rFonts w:ascii="Arial Black" w:hAnsi="Arial Black"/>
    </w:rPr>
  </w:style>
  <w:style w:type="paragraph" w:customStyle="1" w:styleId="ColumnTextcoltx">
    <w:name w:val="Column Text (coltx)"/>
    <w:basedOn w:val="Normal"/>
    <w:rsid w:val="00797232"/>
    <w:pPr>
      <w:pBdr>
        <w:left w:val="double" w:sz="12" w:space="4" w:color="0000FF"/>
      </w:pBdr>
      <w:spacing w:after="0" w:line="480" w:lineRule="auto"/>
      <w:ind w:right="4320" w:firstLine="720"/>
    </w:pPr>
    <w:rPr>
      <w:rFonts w:ascii="Times New Roman" w:hAnsi="Times New Roman"/>
      <w:sz w:val="24"/>
    </w:rPr>
  </w:style>
  <w:style w:type="paragraph" w:customStyle="1" w:styleId="ColumnTextNo-Indentcoltx1">
    <w:name w:val="Column Text No-Indent (coltx1)"/>
    <w:rsid w:val="00797232"/>
    <w:pPr>
      <w:widowControl w:val="0"/>
      <w:pBdr>
        <w:left w:val="triple" w:sz="6" w:space="4" w:color="0000FF"/>
      </w:pBdr>
      <w:spacing w:line="480" w:lineRule="auto"/>
      <w:ind w:right="4320"/>
    </w:pPr>
    <w:rPr>
      <w:rFonts w:ascii="Times New Roman" w:eastAsiaTheme="minorEastAsia" w:hAnsi="Times New Roman" w:cs="Times New Roman"/>
    </w:rPr>
  </w:style>
  <w:style w:type="paragraph" w:customStyle="1" w:styleId="Illustrationholderill">
    <w:name w:val="Illustration holder (ill)"/>
    <w:basedOn w:val="Normal"/>
    <w:rsid w:val="00797232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800040"/>
      <w:spacing w:before="240" w:after="240"/>
    </w:pPr>
    <w:rPr>
      <w:rFonts w:ascii="Times New Roman" w:hAnsi="Times New Roman"/>
      <w:sz w:val="24"/>
    </w:rPr>
  </w:style>
  <w:style w:type="paragraph" w:customStyle="1" w:styleId="Captioncap0">
    <w:name w:val="Caption (cap)"/>
    <w:basedOn w:val="Normal"/>
    <w:rsid w:val="00797232"/>
    <w:pPr>
      <w:pBdr>
        <w:left w:val="single" w:sz="48" w:space="4" w:color="800040"/>
      </w:pBdr>
      <w:spacing w:line="480" w:lineRule="auto"/>
    </w:pPr>
    <w:rPr>
      <w:rFonts w:ascii="Arial Black" w:hAnsi="Arial Black" w:cs="Arial"/>
      <w:sz w:val="20"/>
      <w:szCs w:val="20"/>
    </w:rPr>
  </w:style>
  <w:style w:type="paragraph" w:customStyle="1" w:styleId="IllustrationSourceis">
    <w:name w:val="Illustration Source (is)"/>
    <w:basedOn w:val="Normal"/>
    <w:rsid w:val="00797232"/>
    <w:pPr>
      <w:pBdr>
        <w:left w:val="double" w:sz="18" w:space="4" w:color="800040"/>
      </w:pBdr>
      <w:spacing w:line="480" w:lineRule="auto"/>
    </w:pPr>
    <w:rPr>
      <w:rFonts w:ascii="Arial" w:hAnsi="Arial" w:cs="Arial"/>
      <w:sz w:val="20"/>
      <w:szCs w:val="20"/>
    </w:rPr>
  </w:style>
  <w:style w:type="paragraph" w:customStyle="1" w:styleId="Menumenu">
    <w:name w:val="Menu (menu)"/>
    <w:basedOn w:val="Normal"/>
    <w:rsid w:val="00797232"/>
    <w:pPr>
      <w:pBdr>
        <w:left w:val="wave" w:sz="12" w:space="31" w:color="FFFF66"/>
      </w:pBdr>
      <w:spacing w:line="480" w:lineRule="auto"/>
      <w:ind w:left="540"/>
    </w:pPr>
    <w:rPr>
      <w:rFonts w:ascii="Arial" w:hAnsi="Arial"/>
    </w:rPr>
  </w:style>
  <w:style w:type="paragraph" w:customStyle="1" w:styleId="ChapterContentscc">
    <w:name w:val="Chapter Contents (cc)"/>
    <w:basedOn w:val="Normal"/>
    <w:rsid w:val="00797232"/>
    <w:pPr>
      <w:pBdr>
        <w:left w:val="doubleWave" w:sz="6" w:space="4" w:color="FFFF66"/>
      </w:pBdr>
      <w:spacing w:before="120"/>
    </w:pPr>
    <w:rPr>
      <w:rFonts w:ascii="Arial Narrow" w:hAnsi="Arial Narrow"/>
    </w:rPr>
  </w:style>
  <w:style w:type="paragraph" w:customStyle="1" w:styleId="RecipeHeadrh">
    <w:name w:val="Recipe Head (rh)"/>
    <w:rsid w:val="00797232"/>
    <w:pPr>
      <w:widowControl w:val="0"/>
      <w:pBdr>
        <w:left w:val="thinThickLargeGap" w:sz="36" w:space="4" w:color="80FF00"/>
      </w:pBdr>
      <w:spacing w:before="48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RecipeSubheadrsh">
    <w:name w:val="Recipe Subhead (rsh)"/>
    <w:rsid w:val="00797232"/>
    <w:pPr>
      <w:widowControl w:val="0"/>
      <w:pBdr>
        <w:left w:val="thickThinLargeGap" w:sz="36" w:space="4" w:color="80FF00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RecipeLevel-1Subheadrh1">
    <w:name w:val="Recipe Level-1 Subhead (rh1)"/>
    <w:rsid w:val="00797232"/>
    <w:pPr>
      <w:widowControl w:val="0"/>
      <w:pBdr>
        <w:left w:val="wave" w:sz="12" w:space="4" w:color="80FF00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RecipeLevel-2Subheadrh2">
    <w:name w:val="Recipe Level-2 Subhead (rh2)"/>
    <w:rsid w:val="00797232"/>
    <w:pPr>
      <w:widowControl w:val="0"/>
      <w:pBdr>
        <w:left w:val="doubleWave" w:sz="6" w:space="4" w:color="80FF00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RecipeLevel-3Subheadrh3">
    <w:name w:val="Recipe Level-3 Subhead (rh3)"/>
    <w:rsid w:val="00797232"/>
    <w:pPr>
      <w:widowControl w:val="0"/>
      <w:pBdr>
        <w:left w:val="dashSmallGap" w:sz="24" w:space="4" w:color="80FF00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RecipeLevel-4Subheadrh4">
    <w:name w:val="Recipe Level-4 Subhead (rh4)"/>
    <w:rsid w:val="00797232"/>
    <w:pPr>
      <w:widowControl w:val="0"/>
      <w:pBdr>
        <w:left w:val="double" w:sz="6" w:space="4" w:color="80FF00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RecipeLevel-5Subheadrh5">
    <w:name w:val="Recipe Level-5 Subhead (rh5)"/>
    <w:rsid w:val="00797232"/>
    <w:pPr>
      <w:widowControl w:val="0"/>
      <w:pBdr>
        <w:left w:val="single" w:sz="8" w:space="4" w:color="80FF00"/>
      </w:pBdr>
      <w:spacing w:before="120" w:line="480" w:lineRule="auto"/>
    </w:pPr>
    <w:rPr>
      <w:rFonts w:ascii="Arial Black" w:eastAsiaTheme="minorEastAsia" w:hAnsi="Arial Black" w:cs="Times New Roman"/>
    </w:rPr>
  </w:style>
  <w:style w:type="paragraph" w:customStyle="1" w:styleId="RecipeHeadnoterhn">
    <w:name w:val="Recipe Headnote (rhn)"/>
    <w:rsid w:val="00797232"/>
    <w:pPr>
      <w:widowControl w:val="0"/>
      <w:pBdr>
        <w:left w:val="triple" w:sz="12" w:space="4" w:color="80FF00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IngredientsHeadrih">
    <w:name w:val="Ingredients Head (rih)"/>
    <w:rsid w:val="00797232"/>
    <w:pPr>
      <w:widowControl w:val="0"/>
      <w:pBdr>
        <w:left w:val="dotted" w:sz="48" w:space="4" w:color="80FF00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IngredientsListri">
    <w:name w:val="Ingredients List (ri)"/>
    <w:rsid w:val="00797232"/>
    <w:pPr>
      <w:widowControl w:val="0"/>
      <w:pBdr>
        <w:left w:val="double" w:sz="18" w:space="31" w:color="80FF00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RecipeProceduresrp">
    <w:name w:val="Recipe Procedures (rp)"/>
    <w:rsid w:val="00797232"/>
    <w:pPr>
      <w:widowControl w:val="0"/>
      <w:pBdr>
        <w:left w:val="single" w:sz="48" w:space="4" w:color="80FF00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RecipeTimert">
    <w:name w:val="Recipe Time (rt)"/>
    <w:rsid w:val="00797232"/>
    <w:pPr>
      <w:widowControl w:val="0"/>
      <w:pBdr>
        <w:left w:val="single" w:sz="24" w:space="4" w:color="80FF00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Yieldry">
    <w:name w:val="Recipe Yield (ry)"/>
    <w:rsid w:val="00797232"/>
    <w:pPr>
      <w:widowControl w:val="0"/>
      <w:pBdr>
        <w:left w:val="dotted" w:sz="24" w:space="22" w:color="80FF00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Sub-RecipeHeadsrh">
    <w:name w:val="Sub-Recipe Head (srh)"/>
    <w:rsid w:val="00797232"/>
    <w:pPr>
      <w:widowControl w:val="0"/>
      <w:pBdr>
        <w:left w:val="thinThickLargeGap" w:sz="36" w:space="4" w:color="0080FF"/>
      </w:pBdr>
      <w:spacing w:before="24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Sub-RecipeSubheadsrsh">
    <w:name w:val="Sub-Recipe Subhead (srsh)"/>
    <w:rsid w:val="00797232"/>
    <w:pPr>
      <w:widowControl w:val="0"/>
      <w:pBdr>
        <w:left w:val="thickThinLargeGap" w:sz="36" w:space="4" w:color="0080FF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Sub-RecipeLevel-1Subheadsrsh1">
    <w:name w:val="Sub-Recipe Level-1 Subhead (srsh1)"/>
    <w:rsid w:val="00797232"/>
    <w:pPr>
      <w:widowControl w:val="0"/>
      <w:pBdr>
        <w:left w:val="wave" w:sz="12" w:space="4" w:color="0080FF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ub-RecipeLevel-2Subheadsrsh2">
    <w:name w:val="Sub-Recipe Level-2 Subhead (srsh2)"/>
    <w:rsid w:val="00797232"/>
    <w:pPr>
      <w:widowControl w:val="0"/>
      <w:pBdr>
        <w:left w:val="doubleWave" w:sz="6" w:space="4" w:color="0080FF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Sub-RecipeLevel-3Subheadsrsh3">
    <w:name w:val="Sub-Recipe Level-3 Subhead (srsh3)"/>
    <w:rsid w:val="00797232"/>
    <w:pPr>
      <w:widowControl w:val="0"/>
      <w:pBdr>
        <w:left w:val="dashSmallGap" w:sz="24" w:space="4" w:color="0080FF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Sub-RecipeLevel-4Subheadsrsh4">
    <w:name w:val="Sub-Recipe Level-4 Subhead (srsh4)"/>
    <w:rsid w:val="00797232"/>
    <w:pPr>
      <w:widowControl w:val="0"/>
      <w:pBdr>
        <w:left w:val="double" w:sz="6" w:space="4" w:color="0080FF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Sub-RecipeLevel-5Subheadsrsh5">
    <w:name w:val="Sub-Recipe Level-5 Subhead (srsh5)"/>
    <w:rsid w:val="00797232"/>
    <w:pPr>
      <w:widowControl w:val="0"/>
      <w:pBdr>
        <w:left w:val="single" w:sz="8" w:space="4" w:color="0080FF"/>
      </w:pBdr>
      <w:spacing w:line="480" w:lineRule="auto"/>
    </w:pPr>
    <w:rPr>
      <w:rFonts w:ascii="Arial Black" w:eastAsiaTheme="minorEastAsia" w:hAnsi="Arial Black" w:cs="Times New Roman"/>
    </w:rPr>
  </w:style>
  <w:style w:type="paragraph" w:customStyle="1" w:styleId="Sub-RecipeHeadnotesrhn">
    <w:name w:val="Sub-Recipe Headnote (srhn)"/>
    <w:rsid w:val="00797232"/>
    <w:pPr>
      <w:widowControl w:val="0"/>
      <w:pBdr>
        <w:left w:val="triple" w:sz="12" w:space="4" w:color="0080FF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Sub-RecipeIngredientsHeadsrih">
    <w:name w:val="Sub-Recipe Ingredients Head (srih)"/>
    <w:rsid w:val="00797232"/>
    <w:pPr>
      <w:widowControl w:val="0"/>
      <w:pBdr>
        <w:left w:val="dotted" w:sz="48" w:space="4" w:color="0080FF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Sub-RecipeIngredientsListsri">
    <w:name w:val="Sub-Recipe Ingredients List (sri)"/>
    <w:rsid w:val="00797232"/>
    <w:pPr>
      <w:widowControl w:val="0"/>
      <w:pBdr>
        <w:left w:val="double" w:sz="18" w:space="31" w:color="0080FF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Sub-RecipeProceduressrp">
    <w:name w:val="Sub-Recipe Procedures (srp)"/>
    <w:rsid w:val="00797232"/>
    <w:pPr>
      <w:widowControl w:val="0"/>
      <w:pBdr>
        <w:left w:val="single" w:sz="48" w:space="4" w:color="0080FF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ub-RecipeYieldsry">
    <w:name w:val="Sub-Recipe Yield (sry)"/>
    <w:rsid w:val="00797232"/>
    <w:pPr>
      <w:widowControl w:val="0"/>
      <w:pBdr>
        <w:left w:val="dotted" w:sz="24" w:space="22" w:color="0080FF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VarHeadrvh">
    <w:name w:val="Recipe Var Head (rvh)"/>
    <w:rsid w:val="00797232"/>
    <w:pPr>
      <w:widowControl w:val="0"/>
      <w:pBdr>
        <w:left w:val="dotted" w:sz="48" w:space="4" w:color="FFFF66"/>
      </w:pBdr>
      <w:spacing w:before="240" w:line="480" w:lineRule="auto"/>
      <w:jc w:val="center"/>
    </w:pPr>
    <w:rPr>
      <w:rFonts w:ascii="Arial" w:eastAsiaTheme="minorEastAsia" w:hAnsi="Arial" w:cs="Arial"/>
      <w:sz w:val="30"/>
      <w:szCs w:val="30"/>
    </w:rPr>
  </w:style>
  <w:style w:type="paragraph" w:customStyle="1" w:styleId="RecipeVarTextrvtx">
    <w:name w:val="Recipe Var Text (rvtx)"/>
    <w:rsid w:val="00797232"/>
    <w:pPr>
      <w:widowControl w:val="0"/>
      <w:pBdr>
        <w:left w:val="single" w:sz="48" w:space="4" w:color="FFFF66"/>
      </w:pBdr>
      <w:spacing w:line="480" w:lineRule="auto"/>
      <w:ind w:firstLine="720"/>
    </w:pPr>
    <w:rPr>
      <w:rFonts w:ascii="Arial" w:eastAsiaTheme="minorEastAsia" w:hAnsi="Arial" w:cs="Arial"/>
      <w:sz w:val="22"/>
      <w:szCs w:val="22"/>
    </w:rPr>
  </w:style>
  <w:style w:type="paragraph" w:customStyle="1" w:styleId="RecipeVarTextNo-Indentrvtx1">
    <w:name w:val="Recipe Var Text No-Indent (rvtx1)"/>
    <w:rsid w:val="00797232"/>
    <w:pPr>
      <w:widowControl w:val="0"/>
      <w:pBdr>
        <w:left w:val="double" w:sz="18" w:space="4" w:color="FFFF66"/>
      </w:pBdr>
      <w:spacing w:before="120" w:line="480" w:lineRule="auto"/>
    </w:pPr>
    <w:rPr>
      <w:rFonts w:ascii="Arial" w:eastAsiaTheme="minorEastAsia" w:hAnsi="Arial" w:cs="Arial"/>
      <w:sz w:val="22"/>
      <w:szCs w:val="22"/>
    </w:rPr>
  </w:style>
  <w:style w:type="paragraph" w:customStyle="1" w:styleId="RecipeNutritionInforni">
    <w:name w:val="Recipe Nutrition Info (rni)"/>
    <w:rsid w:val="00797232"/>
    <w:pPr>
      <w:widowControl w:val="0"/>
      <w:pBdr>
        <w:left w:val="triple" w:sz="12" w:space="4" w:color="FFFF66"/>
      </w:pBdr>
      <w:spacing w:before="120"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NoteHeadrnh">
    <w:name w:val="Recipe Note Head (rnh)"/>
    <w:basedOn w:val="Normal"/>
    <w:rsid w:val="00797232"/>
    <w:pPr>
      <w:pBdr>
        <w:left w:val="single" w:sz="24" w:space="4" w:color="FFFF66"/>
      </w:pBdr>
      <w:spacing w:before="120" w:line="480" w:lineRule="auto"/>
    </w:pPr>
    <w:rPr>
      <w:rFonts w:ascii="Arial Narrow" w:hAnsi="Arial Narrow"/>
      <w:sz w:val="20"/>
      <w:szCs w:val="20"/>
    </w:rPr>
  </w:style>
  <w:style w:type="paragraph" w:customStyle="1" w:styleId="RecipeNoteTextrntx">
    <w:name w:val="Recipe Note Text (rntx)"/>
    <w:rsid w:val="00797232"/>
    <w:pPr>
      <w:widowControl w:val="0"/>
      <w:pBdr>
        <w:left w:val="thinThickLargeGap" w:sz="36" w:space="4" w:color="FFFF66"/>
      </w:pBdr>
      <w:spacing w:line="480" w:lineRule="auto"/>
      <w:ind w:firstLine="720"/>
    </w:pPr>
    <w:rPr>
      <w:rFonts w:ascii="Times New Roman" w:eastAsiaTheme="minorEastAsia" w:hAnsi="Times New Roman" w:cs="Times New Roman"/>
      <w:sz w:val="20"/>
    </w:rPr>
  </w:style>
  <w:style w:type="paragraph" w:customStyle="1" w:styleId="RecipeNoteTextNo-Indentrntx1">
    <w:name w:val="Recipe Note Text No-Indent (rntx1)"/>
    <w:rsid w:val="00797232"/>
    <w:pPr>
      <w:widowControl w:val="0"/>
      <w:pBdr>
        <w:left w:val="thickThinLargeGap" w:sz="36" w:space="4" w:color="FFFF66"/>
      </w:pBdr>
      <w:spacing w:before="120" w:line="480" w:lineRule="auto"/>
    </w:pPr>
    <w:rPr>
      <w:rFonts w:ascii="Times New Roman" w:eastAsiaTheme="minorEastAsia" w:hAnsi="Times New Roman" w:cs="Times New Roman"/>
      <w:sz w:val="20"/>
    </w:rPr>
  </w:style>
  <w:style w:type="paragraph" w:customStyle="1" w:styleId="RecipeGarnishrg">
    <w:name w:val="Recipe Garnish (rg)"/>
    <w:rsid w:val="00797232"/>
    <w:pPr>
      <w:widowControl w:val="0"/>
      <w:pBdr>
        <w:left w:val="dashSmallGap" w:sz="24" w:space="4" w:color="FFFF66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BoxTextbtx">
    <w:name w:val="Box Text (btx)"/>
    <w:basedOn w:val="Normal"/>
    <w:rsid w:val="00797232"/>
    <w:pPr>
      <w:pBdr>
        <w:left w:val="single" w:sz="48" w:space="4" w:color="FFFF00"/>
      </w:pBdr>
      <w:shd w:val="clear" w:color="auto" w:fill="FFFFCD"/>
      <w:spacing w:after="0" w:line="480" w:lineRule="auto"/>
      <w:ind w:left="360" w:right="360" w:firstLine="720"/>
    </w:pPr>
    <w:rPr>
      <w:rFonts w:ascii="Times New Roman" w:hAnsi="Times New Roman"/>
      <w:sz w:val="24"/>
    </w:rPr>
  </w:style>
  <w:style w:type="paragraph" w:customStyle="1" w:styleId="BoxTextNo-Indentbtx1">
    <w:name w:val="Box Text No-Indent (btx1)"/>
    <w:basedOn w:val="Normal"/>
    <w:rsid w:val="00797232"/>
    <w:pPr>
      <w:pBdr>
        <w:left w:val="doub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4"/>
    </w:rPr>
  </w:style>
  <w:style w:type="paragraph" w:customStyle="1" w:styleId="BoxHeadbh">
    <w:name w:val="Box Head (bh)"/>
    <w:basedOn w:val="Normal"/>
    <w:rsid w:val="00797232"/>
    <w:pPr>
      <w:pBdr>
        <w:left w:val="dotted" w:sz="48" w:space="4" w:color="FFFF00"/>
      </w:pBdr>
      <w:shd w:val="clear" w:color="auto" w:fill="FFFFCD"/>
      <w:spacing w:after="0" w:line="480" w:lineRule="auto"/>
      <w:ind w:left="360" w:right="360"/>
      <w:jc w:val="center"/>
      <w:outlineLvl w:val="2"/>
    </w:pPr>
    <w:rPr>
      <w:rFonts w:ascii="Arial Black" w:hAnsi="Arial Black"/>
      <w:sz w:val="36"/>
      <w:szCs w:val="36"/>
    </w:rPr>
  </w:style>
  <w:style w:type="paragraph" w:customStyle="1" w:styleId="BoxSubheadbsh">
    <w:name w:val="Box Subhead (bsh)"/>
    <w:rsid w:val="00797232"/>
    <w:pPr>
      <w:widowControl w:val="0"/>
      <w:pBdr>
        <w:left w:val="single" w:sz="18" w:space="4" w:color="FFFF00"/>
      </w:pBdr>
      <w:shd w:val="clear" w:color="auto" w:fill="FFFFCD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BoxHead-Level-1bh1">
    <w:name w:val="Box Head - Level-1 (bh1)"/>
    <w:basedOn w:val="Normal"/>
    <w:rsid w:val="00797232"/>
    <w:pPr>
      <w:pBdr>
        <w:left w:val="triple" w:sz="12" w:space="4" w:color="FFFF00"/>
      </w:pBdr>
      <w:shd w:val="clear" w:color="auto" w:fill="FFFFCD"/>
      <w:spacing w:after="0" w:line="480" w:lineRule="auto"/>
      <w:ind w:left="360" w:right="360"/>
      <w:outlineLvl w:val="2"/>
    </w:pPr>
    <w:rPr>
      <w:rFonts w:ascii="Arial Black" w:hAnsi="Arial Black"/>
      <w:sz w:val="32"/>
    </w:rPr>
  </w:style>
  <w:style w:type="paragraph" w:customStyle="1" w:styleId="BoxHead-Level-2bh2">
    <w:name w:val="Box Head - Level-2 (bh2)"/>
    <w:basedOn w:val="Normal"/>
    <w:rsid w:val="00797232"/>
    <w:pPr>
      <w:pBdr>
        <w:left w:val="thinThickLargeGap" w:sz="36" w:space="4" w:color="FFFF00"/>
      </w:pBdr>
      <w:shd w:val="clear" w:color="auto" w:fill="FFFFCD"/>
      <w:spacing w:after="0" w:line="480" w:lineRule="auto"/>
      <w:ind w:left="360" w:right="360"/>
      <w:outlineLvl w:val="3"/>
    </w:pPr>
    <w:rPr>
      <w:rFonts w:ascii="Arial" w:hAnsi="Arial"/>
      <w:sz w:val="32"/>
      <w:szCs w:val="28"/>
    </w:rPr>
  </w:style>
  <w:style w:type="paragraph" w:customStyle="1" w:styleId="BoxHead-Level-3bh3">
    <w:name w:val="Box Head - Level-3 (bh3)"/>
    <w:basedOn w:val="Normal"/>
    <w:rsid w:val="00797232"/>
    <w:pPr>
      <w:pBdr>
        <w:left w:val="thickThinLargeGap" w:sz="36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  <w:sz w:val="28"/>
      <w:szCs w:val="26"/>
    </w:rPr>
  </w:style>
  <w:style w:type="paragraph" w:customStyle="1" w:styleId="BoxHead-Level-4bh4">
    <w:name w:val="Box Head - Level-4 (bh4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8"/>
    </w:rPr>
  </w:style>
  <w:style w:type="paragraph" w:customStyle="1" w:styleId="BoxHead-Level-5bh5">
    <w:name w:val="Box Head - Level-5 (bh5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</w:rPr>
  </w:style>
  <w:style w:type="paragraph" w:customStyle="1" w:styleId="BoxEpigraph-non-versebepi">
    <w:name w:val="Box Epigraph - non-verse (bepi)"/>
    <w:basedOn w:val="Normal"/>
    <w:rsid w:val="00797232"/>
    <w:pPr>
      <w:pBdr>
        <w:left w:val="single" w:sz="24" w:space="31" w:color="FFFF00"/>
      </w:pBdr>
      <w:shd w:val="clear" w:color="auto" w:fill="FFFFCD"/>
      <w:tabs>
        <w:tab w:val="left" w:pos="720"/>
      </w:tabs>
      <w:spacing w:before="240" w:after="240" w:line="360" w:lineRule="auto"/>
      <w:ind w:left="907" w:right="360"/>
    </w:pPr>
    <w:rPr>
      <w:rFonts w:ascii="Arial" w:hAnsi="Arial"/>
    </w:rPr>
  </w:style>
  <w:style w:type="paragraph" w:customStyle="1" w:styleId="BoxEpigraph-versebepiv">
    <w:name w:val="Box Epigraph - verse (bepiv)"/>
    <w:basedOn w:val="Normal"/>
    <w:rsid w:val="00797232"/>
    <w:pPr>
      <w:pBdr>
        <w:left w:val="single" w:sz="8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</w:rPr>
  </w:style>
  <w:style w:type="paragraph" w:customStyle="1" w:styleId="BoxEpigraphSourcebeps">
    <w:name w:val="Box Epigraph Source (beps)"/>
    <w:basedOn w:val="Normal"/>
    <w:rsid w:val="00797232"/>
    <w:pPr>
      <w:pBdr>
        <w:left w:val="dashed" w:sz="4" w:space="4" w:color="FFFF00"/>
      </w:pBdr>
      <w:shd w:val="clear" w:color="auto" w:fill="FFFFCD"/>
      <w:spacing w:after="0" w:line="480" w:lineRule="auto"/>
      <w:ind w:left="360" w:right="360"/>
      <w:jc w:val="right"/>
    </w:pPr>
    <w:rPr>
      <w:rFonts w:ascii="Times New Roman" w:hAnsi="Times New Roman"/>
      <w:sz w:val="24"/>
    </w:rPr>
  </w:style>
  <w:style w:type="paragraph" w:customStyle="1" w:styleId="BoxListNumbnl">
    <w:name w:val="Box List Num (bnl)"/>
    <w:rsid w:val="00797232"/>
    <w:pPr>
      <w:widowControl w:val="0"/>
      <w:pBdr>
        <w:left w:val="wave" w:sz="12" w:space="31" w:color="FFFF00"/>
      </w:pBdr>
      <w:shd w:val="clear" w:color="auto" w:fill="FFFFCD"/>
      <w:spacing w:line="480" w:lineRule="auto"/>
      <w:ind w:left="1260" w:right="360" w:hanging="360"/>
    </w:pPr>
    <w:rPr>
      <w:rFonts w:ascii="Times New Roman" w:eastAsiaTheme="minorEastAsia" w:hAnsi="Times New Roman" w:cs="Times New Roman"/>
    </w:rPr>
  </w:style>
  <w:style w:type="paragraph" w:customStyle="1" w:styleId="BoxListBulletbbl">
    <w:name w:val="Box List Bullet (bbl)"/>
    <w:basedOn w:val="Normal"/>
    <w:rsid w:val="00797232"/>
    <w:pPr>
      <w:numPr>
        <w:numId w:val="17"/>
      </w:numPr>
      <w:pBdr>
        <w:left w:val="doubleWave" w:sz="6" w:space="31" w:color="FFFF00"/>
      </w:pBdr>
      <w:shd w:val="clear" w:color="auto" w:fill="FFFFCD"/>
      <w:tabs>
        <w:tab w:val="left" w:pos="144"/>
      </w:tabs>
      <w:spacing w:after="0" w:line="480" w:lineRule="auto"/>
      <w:ind w:left="907" w:right="360" w:firstLine="0"/>
    </w:pPr>
    <w:rPr>
      <w:rFonts w:ascii="Times New Roman" w:hAnsi="Times New Roman"/>
      <w:sz w:val="24"/>
    </w:rPr>
  </w:style>
  <w:style w:type="paragraph" w:customStyle="1" w:styleId="BoxListUnnumbul">
    <w:name w:val="Box List Unnum (bul)"/>
    <w:basedOn w:val="Normal"/>
    <w:rsid w:val="00797232"/>
    <w:pPr>
      <w:pBdr>
        <w:left w:val="double" w:sz="6" w:space="31" w:color="FFFF00"/>
      </w:pBdr>
      <w:shd w:val="clear" w:color="auto" w:fill="FFFFCD"/>
      <w:spacing w:after="0" w:line="480" w:lineRule="auto"/>
      <w:ind w:left="900" w:right="360"/>
    </w:pPr>
    <w:rPr>
      <w:rFonts w:ascii="Times New Roman" w:hAnsi="Times New Roman"/>
      <w:sz w:val="24"/>
    </w:rPr>
  </w:style>
  <w:style w:type="paragraph" w:customStyle="1" w:styleId="BoxExtractbext">
    <w:name w:val="Box Extract (bext)"/>
    <w:basedOn w:val="Normal"/>
    <w:rsid w:val="00797232"/>
    <w:pPr>
      <w:pBdr>
        <w:left w:val="dashSmallGap" w:sz="18" w:space="31" w:color="FFFF00"/>
      </w:pBdr>
      <w:shd w:val="clear" w:color="auto" w:fill="FFFFCD"/>
      <w:spacing w:after="0" w:line="480" w:lineRule="auto"/>
      <w:ind w:left="900" w:right="360"/>
    </w:pPr>
    <w:rPr>
      <w:rFonts w:ascii="Arial" w:hAnsi="Arial"/>
      <w:sz w:val="20"/>
    </w:rPr>
  </w:style>
  <w:style w:type="paragraph" w:customStyle="1" w:styleId="BoxExtract-Versebextv">
    <w:name w:val="Box Extract - Verse (bextv)"/>
    <w:basedOn w:val="Normal"/>
    <w:rsid w:val="00797232"/>
    <w:pPr>
      <w:pBdr>
        <w:left w:val="thinThickSmallGap" w:sz="24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  <w:sz w:val="20"/>
    </w:rPr>
  </w:style>
  <w:style w:type="paragraph" w:customStyle="1" w:styleId="BoxSourceNotebsn">
    <w:name w:val="Box Source Note (bs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0"/>
      <w:szCs w:val="20"/>
    </w:rPr>
  </w:style>
  <w:style w:type="paragraph" w:customStyle="1" w:styleId="BoxFootnotebfn">
    <w:name w:val="Box Footnote (bf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0"/>
      <w:szCs w:val="20"/>
    </w:rPr>
  </w:style>
  <w:style w:type="paragraph" w:customStyle="1" w:styleId="SidebarTextsbtx">
    <w:name w:val="Sidebar Text (sbtx)"/>
    <w:rsid w:val="00797232"/>
    <w:pPr>
      <w:widowControl w:val="0"/>
      <w:pBdr>
        <w:left w:val="single" w:sz="48" w:space="4" w:color="00FF80"/>
      </w:pBdr>
      <w:shd w:val="clear" w:color="auto" w:fill="CCFFCC"/>
      <w:spacing w:line="480" w:lineRule="auto"/>
      <w:ind w:left="360" w:right="360" w:firstLine="720"/>
    </w:pPr>
    <w:rPr>
      <w:rFonts w:ascii="Times New Roman" w:eastAsiaTheme="minorEastAsia" w:hAnsi="Times New Roman" w:cs="Times New Roman"/>
    </w:rPr>
  </w:style>
  <w:style w:type="paragraph" w:customStyle="1" w:styleId="SidebarTextNo-Indentsbtx1">
    <w:name w:val="Sidebar Text No-Indent (sbtx1)"/>
    <w:rsid w:val="00797232"/>
    <w:pPr>
      <w:widowControl w:val="0"/>
      <w:pBdr>
        <w:left w:val="double" w:sz="18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</w:rPr>
  </w:style>
  <w:style w:type="paragraph" w:customStyle="1" w:styleId="SidebarHeadsbh">
    <w:name w:val="Sidebar Head (sbh)"/>
    <w:rsid w:val="00797232"/>
    <w:pPr>
      <w:widowControl w:val="0"/>
      <w:pBdr>
        <w:left w:val="dotted" w:sz="48" w:space="4" w:color="00FF80"/>
      </w:pBdr>
      <w:shd w:val="clear" w:color="auto" w:fill="CCFFCC"/>
      <w:spacing w:line="480" w:lineRule="auto"/>
      <w:ind w:left="360" w:right="360"/>
      <w:jc w:val="center"/>
      <w:outlineLvl w:val="1"/>
    </w:pPr>
    <w:rPr>
      <w:rFonts w:ascii="Arial Narrow" w:eastAsiaTheme="minorEastAsia" w:hAnsi="Arial Narrow" w:cs="Times New Roman"/>
      <w:sz w:val="40"/>
      <w:szCs w:val="36"/>
    </w:rPr>
  </w:style>
  <w:style w:type="paragraph" w:customStyle="1" w:styleId="SidebarSubheadsbsh">
    <w:name w:val="Sidebar Subhead (sbsh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SidebarHead-Level-1sbh1">
    <w:name w:val="Sidebar Head - Level-1 (sbh1)"/>
    <w:rsid w:val="00797232"/>
    <w:pPr>
      <w:widowControl w:val="0"/>
      <w:pBdr>
        <w:left w:val="triple" w:sz="12" w:space="4" w:color="00FF80"/>
      </w:pBdr>
      <w:shd w:val="clear" w:color="auto" w:fill="CCFFCC"/>
      <w:spacing w:line="480" w:lineRule="auto"/>
      <w:ind w:left="360" w:right="360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idebarHead-Level-2sbh2">
    <w:name w:val="Sidebar Head - Level-2 (sbh2)"/>
    <w:rsid w:val="00797232"/>
    <w:pPr>
      <w:widowControl w:val="0"/>
      <w:pBdr>
        <w:left w:val="thinThickLargeGap" w:sz="36" w:space="4" w:color="00FF80"/>
      </w:pBdr>
      <w:shd w:val="clear" w:color="auto" w:fill="CCFFCC"/>
      <w:spacing w:line="480" w:lineRule="auto"/>
      <w:ind w:left="360" w:right="360"/>
      <w:outlineLvl w:val="3"/>
    </w:pPr>
    <w:rPr>
      <w:rFonts w:ascii="Arial" w:eastAsiaTheme="minorEastAsia" w:hAnsi="Arial" w:cs="Arial"/>
      <w:sz w:val="28"/>
      <w:szCs w:val="28"/>
    </w:rPr>
  </w:style>
  <w:style w:type="paragraph" w:customStyle="1" w:styleId="SidebarHead-Level-3sbh3">
    <w:name w:val="Sidebar Head - Level-3 (sbh3)"/>
    <w:rsid w:val="00797232"/>
    <w:pPr>
      <w:widowControl w:val="0"/>
      <w:pBdr>
        <w:left w:val="thickThinLargeGap" w:sz="36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  <w:sz w:val="26"/>
      <w:szCs w:val="26"/>
    </w:rPr>
  </w:style>
  <w:style w:type="paragraph" w:customStyle="1" w:styleId="SidebarHead-Level-4sbh4">
    <w:name w:val="Sidebar Head - Level-4 (sbh4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Arial"/>
      <w:sz w:val="28"/>
      <w:szCs w:val="28"/>
    </w:rPr>
  </w:style>
  <w:style w:type="paragraph" w:customStyle="1" w:styleId="SidebarHead-Level-5sbh5">
    <w:name w:val="Sidebar Head - Level-5 (sbh5)"/>
    <w:rsid w:val="00797232"/>
    <w:pPr>
      <w:widowControl w:val="0"/>
      <w:pBdr>
        <w:left w:val="single" w:sz="8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</w:rPr>
  </w:style>
  <w:style w:type="paragraph" w:customStyle="1" w:styleId="SidebarEpigraph-non-versesbepi">
    <w:name w:val="Sidebar Epigraph - non-verse (sbepi)"/>
    <w:rsid w:val="00797232"/>
    <w:pPr>
      <w:widowControl w:val="0"/>
      <w:pBdr>
        <w:left w:val="single" w:sz="18" w:space="31" w:color="00FF80"/>
      </w:pBdr>
      <w:shd w:val="clear" w:color="auto" w:fill="CCFFCC"/>
      <w:spacing w:before="240" w:after="240" w:line="360" w:lineRule="auto"/>
      <w:ind w:left="907" w:right="360"/>
    </w:pPr>
    <w:rPr>
      <w:rFonts w:ascii="Arial" w:eastAsiaTheme="minorEastAsia" w:hAnsi="Arial" w:cs="Times New Roman"/>
    </w:rPr>
  </w:style>
  <w:style w:type="paragraph" w:customStyle="1" w:styleId="SidebarEpigraph-versesbepiv">
    <w:name w:val="Sidebar Epigraph - verse (sbepiv)"/>
    <w:rsid w:val="00797232"/>
    <w:pPr>
      <w:widowControl w:val="0"/>
      <w:pBdr>
        <w:left w:val="single" w:sz="8" w:space="31" w:color="00FF80"/>
      </w:pBdr>
      <w:shd w:val="clear" w:color="auto" w:fill="CCFFCC"/>
      <w:spacing w:line="480" w:lineRule="auto"/>
      <w:ind w:left="1627" w:right="360" w:hanging="720"/>
      <w:contextualSpacing/>
    </w:pPr>
    <w:rPr>
      <w:rFonts w:ascii="Arial" w:eastAsiaTheme="minorEastAsia" w:hAnsi="Arial" w:cs="Times New Roman"/>
    </w:rPr>
  </w:style>
  <w:style w:type="paragraph" w:customStyle="1" w:styleId="SidebarEpigraphSourcesbeps">
    <w:name w:val="Sidebar Epigraph Source (sbeps)"/>
    <w:rsid w:val="00797232"/>
    <w:pPr>
      <w:widowControl w:val="0"/>
      <w:pBdr>
        <w:left w:val="dashed" w:sz="4" w:space="31" w:color="00FF80"/>
      </w:pBdr>
      <w:shd w:val="clear" w:color="auto" w:fill="CCFFCC"/>
      <w:spacing w:line="480" w:lineRule="auto"/>
      <w:ind w:left="900" w:right="360"/>
      <w:jc w:val="right"/>
    </w:pPr>
    <w:rPr>
      <w:rFonts w:ascii="Times New Roman" w:eastAsiaTheme="minorEastAsia" w:hAnsi="Times New Roman" w:cs="Times New Roman"/>
    </w:rPr>
  </w:style>
  <w:style w:type="paragraph" w:customStyle="1" w:styleId="SidebarListNumsbnl">
    <w:name w:val="Sidebar List Num (sbnl)"/>
    <w:rsid w:val="00797232"/>
    <w:pPr>
      <w:widowControl w:val="0"/>
      <w:pBdr>
        <w:left w:val="wave" w:sz="12" w:space="31" w:color="00FF80"/>
      </w:pBdr>
      <w:shd w:val="clear" w:color="auto" w:fill="CCFFCC"/>
      <w:spacing w:line="480" w:lineRule="auto"/>
      <w:ind w:left="1267" w:right="360" w:hanging="360"/>
    </w:pPr>
    <w:rPr>
      <w:rFonts w:ascii="Times New Roman" w:eastAsiaTheme="minorEastAsia" w:hAnsi="Times New Roman" w:cs="Times New Roman"/>
    </w:rPr>
  </w:style>
  <w:style w:type="paragraph" w:customStyle="1" w:styleId="SidebarListBulletsbbl">
    <w:name w:val="Sidebar List Bullet (sbbl)"/>
    <w:rsid w:val="00797232"/>
    <w:pPr>
      <w:widowControl w:val="0"/>
      <w:numPr>
        <w:numId w:val="21"/>
      </w:numPr>
      <w:pBdr>
        <w:left w:val="doubleWave" w:sz="6" w:space="31" w:color="00FF80"/>
      </w:pBdr>
      <w:shd w:val="clear" w:color="auto" w:fill="CCFFCC"/>
      <w:spacing w:line="480" w:lineRule="auto"/>
      <w:ind w:left="1260" w:right="360"/>
    </w:pPr>
    <w:rPr>
      <w:rFonts w:ascii="Times New Roman" w:eastAsiaTheme="minorEastAsia" w:hAnsi="Times New Roman" w:cs="Times New Roman"/>
    </w:rPr>
  </w:style>
  <w:style w:type="paragraph" w:customStyle="1" w:styleId="SidebarListUnnumsbul">
    <w:name w:val="Sidebar List Unnum (sbul)"/>
    <w:rsid w:val="00797232"/>
    <w:pPr>
      <w:widowControl w:val="0"/>
      <w:pBdr>
        <w:left w:val="double" w:sz="12" w:space="31" w:color="00FF80"/>
      </w:pBdr>
      <w:shd w:val="clear" w:color="auto" w:fill="CCFFCC"/>
      <w:spacing w:line="480" w:lineRule="auto"/>
      <w:ind w:left="900" w:right="360"/>
    </w:pPr>
    <w:rPr>
      <w:rFonts w:ascii="Times New Roman" w:eastAsiaTheme="minorEastAsia" w:hAnsi="Times New Roman" w:cs="Times New Roman"/>
    </w:rPr>
  </w:style>
  <w:style w:type="paragraph" w:customStyle="1" w:styleId="SidebarExtractsbext">
    <w:name w:val="Sidebar Extract (sbext)"/>
    <w:rsid w:val="00797232"/>
    <w:pPr>
      <w:widowControl w:val="0"/>
      <w:pBdr>
        <w:left w:val="dashSmallGap" w:sz="24" w:space="31" w:color="00FF80"/>
      </w:pBdr>
      <w:shd w:val="clear" w:color="auto" w:fill="CCFFCC"/>
      <w:spacing w:line="480" w:lineRule="auto"/>
      <w:ind w:left="900" w:right="360"/>
    </w:pPr>
    <w:rPr>
      <w:rFonts w:ascii="Arial" w:eastAsiaTheme="minorEastAsia" w:hAnsi="Arial" w:cs="Times New Roman"/>
      <w:sz w:val="20"/>
    </w:rPr>
  </w:style>
  <w:style w:type="paragraph" w:customStyle="1" w:styleId="SidebarExtract-Versesbextv">
    <w:name w:val="Sidebar Extract - Verse (sbextv)"/>
    <w:rsid w:val="00797232"/>
    <w:pPr>
      <w:widowControl w:val="0"/>
      <w:pBdr>
        <w:left w:val="thinThickSmallGap" w:sz="24" w:space="31" w:color="00FF80"/>
      </w:pBdr>
      <w:shd w:val="clear" w:color="auto" w:fill="CCFFCC"/>
      <w:spacing w:line="480" w:lineRule="auto"/>
      <w:ind w:left="1267" w:right="360" w:hanging="360"/>
    </w:pPr>
    <w:rPr>
      <w:rFonts w:ascii="Arial" w:eastAsiaTheme="minorEastAsia" w:hAnsi="Arial" w:cs="Times New Roman"/>
      <w:sz w:val="20"/>
    </w:rPr>
  </w:style>
  <w:style w:type="paragraph" w:customStyle="1" w:styleId="SidebarSourceNotesbsn">
    <w:name w:val="Sidebar Source Note (sbs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Times New Roman"/>
      <w:sz w:val="20"/>
      <w:szCs w:val="20"/>
    </w:rPr>
  </w:style>
  <w:style w:type="paragraph" w:customStyle="1" w:styleId="SidebarFootnotesbfn">
    <w:name w:val="Sidebar Footnote (sbf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TableNumbertn">
    <w:name w:val="Table Number (t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Headth">
    <w:name w:val="Table Head (th)"/>
    <w:basedOn w:val="Normal"/>
    <w:rsid w:val="00797232"/>
    <w:pPr>
      <w:shd w:val="clear" w:color="auto" w:fill="E0E0E0"/>
    </w:pPr>
    <w:rPr>
      <w:rFonts w:ascii="Arial Black" w:hAnsi="Arial Black"/>
    </w:rPr>
  </w:style>
  <w:style w:type="paragraph" w:customStyle="1" w:styleId="TableSubheadtsh">
    <w:name w:val="Table Subhead (t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ColumnHeadtch">
    <w:name w:val="Table Column Head (tch)"/>
    <w:basedOn w:val="Normal"/>
    <w:rsid w:val="00797232"/>
    <w:pPr>
      <w:shd w:val="clear" w:color="auto" w:fill="E0E0E0"/>
    </w:pPr>
    <w:rPr>
      <w:rFonts w:ascii="Arial Black" w:hAnsi="Arial Black" w:cs="Arial"/>
    </w:rPr>
  </w:style>
  <w:style w:type="paragraph" w:customStyle="1" w:styleId="TableBodyTexttbtx">
    <w:name w:val="Table Body Text (t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TableBodyTextNo-Indenttbtx1">
    <w:name w:val="Table Body Text No-Indent (t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TableSourceNotetsn">
    <w:name w:val="Table Source Note (tsn)"/>
    <w:basedOn w:val="Normal"/>
    <w:rsid w:val="00797232"/>
    <w:pPr>
      <w:shd w:val="clear" w:color="auto" w:fill="E0E0E0"/>
    </w:pPr>
    <w:rPr>
      <w:rFonts w:ascii="Arial Narrow" w:hAnsi="Arial Narrow"/>
      <w:sz w:val="20"/>
      <w:szCs w:val="20"/>
    </w:rPr>
  </w:style>
  <w:style w:type="paragraph" w:customStyle="1" w:styleId="TableFootnotetfn">
    <w:name w:val="Table Footnote (t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Numbercrn">
    <w:name w:val="Chart Number (crn)"/>
    <w:basedOn w:val="Normal"/>
    <w:rsid w:val="00797232"/>
    <w:pPr>
      <w:shd w:val="clear" w:color="auto" w:fill="E0E0E0"/>
    </w:pPr>
    <w:rPr>
      <w:rFonts w:ascii="Arial Narrow" w:hAnsi="Arial Narrow"/>
    </w:rPr>
  </w:style>
  <w:style w:type="paragraph" w:customStyle="1" w:styleId="ChartHeadcrh">
    <w:name w:val="Chart Head (cr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Subheadcrsh">
    <w:name w:val="Chart Subhead (crsh)"/>
    <w:basedOn w:val="Normal"/>
    <w:rsid w:val="00797232"/>
    <w:pPr>
      <w:shd w:val="clear" w:color="auto" w:fill="E0E0E0"/>
    </w:pPr>
    <w:rPr>
      <w:rFonts w:ascii="Arial" w:hAnsi="Arial" w:cs="Arial"/>
      <w:sz w:val="28"/>
      <w:szCs w:val="28"/>
    </w:rPr>
  </w:style>
  <w:style w:type="paragraph" w:customStyle="1" w:styleId="ChartLevel-1Subheadcrh1">
    <w:name w:val="Chart Level-1 Subhead (cr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Level-2Subheadcrh2">
    <w:name w:val="Chart Level-2 Subhead (cr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ChartLevel-3Subheadcrh3">
    <w:name w:val="Chart Level-3 Subhead (cr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ChartLevel-4Subheadcrh4">
    <w:name w:val="Chart Level-4 Subhead (cr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ChartLevel-5Subheadcrh5">
    <w:name w:val="Chart Level-5 Subhead (cr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ChartColumnHeadcrch">
    <w:name w:val="Chart Column Head (cr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Labelcrl">
    <w:name w:val="Chart Label (cr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ChartBodyTextcrbtx">
    <w:name w:val="Chart Body Text (cr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ChartBodyTextNo-Indentcrbtx1">
    <w:name w:val="Chart Body Text No-Indent (cr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SourceNotecrxn">
    <w:name w:val="Chart Source Note (crx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Footnotecrfn">
    <w:name w:val="Chart Footnote (cr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FigureNumberfgn">
    <w:name w:val="Figure Number (fg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FigureHeadfgh">
    <w:name w:val="Figure Head (fg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Subheadfgsh">
    <w:name w:val="Figure Subhead (fg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8"/>
      <w:szCs w:val="28"/>
    </w:rPr>
  </w:style>
  <w:style w:type="paragraph" w:customStyle="1" w:styleId="FigureLevel-1Subheadfgh1">
    <w:name w:val="Figure Level-1 Subhead (fg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Level-2Subheadfgh2">
    <w:name w:val="Figure Level-2 Subhead (fg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FigureLevel-3Subheadfgh3">
    <w:name w:val="Figure Level-3 Subhead (fg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FigureLevel-4Subheadfgh4">
    <w:name w:val="Figure Level-4 Subhead (fg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FigureLevel-5Subheadfgh5">
    <w:name w:val="Figure Level-5 Subhead (fg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FigureColumnHeadfgch">
    <w:name w:val="Figure Column Head (fg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Labelfgl">
    <w:name w:val="Figure Label (fg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FigureBodyTextfgbtx">
    <w:name w:val="Figure Body Text (fg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FigureBodyTextNo-Indentfgbtx1">
    <w:name w:val="Figure Body Text No-Indent (fg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SourceNotefgsn">
    <w:name w:val="Figure Source Note (fgsn)"/>
    <w:basedOn w:val="Normal"/>
    <w:rsid w:val="00797232"/>
    <w:pPr>
      <w:shd w:val="clear" w:color="auto" w:fill="E0E0E0"/>
    </w:pPr>
    <w:rPr>
      <w:rFonts w:ascii="Arial" w:hAnsi="Arial" w:cs="Arial"/>
      <w:sz w:val="20"/>
      <w:szCs w:val="20"/>
    </w:rPr>
  </w:style>
  <w:style w:type="paragraph" w:customStyle="1" w:styleId="FigureFootnotefgfn">
    <w:name w:val="Figure Footnote (fg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BMHeadbmh">
    <w:name w:val="BM Head (bmh)"/>
    <w:basedOn w:val="Normal"/>
    <w:rsid w:val="00797232"/>
    <w:pPr>
      <w:pBdr>
        <w:left w:val="dotted" w:sz="48" w:space="4" w:color="000080"/>
      </w:pBdr>
      <w:spacing w:before="480" w:line="480" w:lineRule="auto"/>
      <w:jc w:val="center"/>
      <w:outlineLvl w:val="1"/>
    </w:pPr>
    <w:rPr>
      <w:rFonts w:ascii="Arial Black" w:hAnsi="Arial Black"/>
      <w:sz w:val="36"/>
    </w:rPr>
  </w:style>
  <w:style w:type="paragraph" w:customStyle="1" w:styleId="BMSubheadbmsh">
    <w:name w:val="BM Subhead (bmsh)"/>
    <w:basedOn w:val="Normal"/>
    <w:rsid w:val="00797232"/>
    <w:pPr>
      <w:pBdr>
        <w:left w:val="triple" w:sz="12" w:space="4" w:color="000080"/>
      </w:pBdr>
      <w:spacing w:line="480" w:lineRule="auto"/>
      <w:jc w:val="center"/>
    </w:pPr>
    <w:rPr>
      <w:rFonts w:ascii="Arial" w:hAnsi="Arial"/>
      <w:sz w:val="32"/>
    </w:rPr>
  </w:style>
  <w:style w:type="paragraph" w:customStyle="1" w:styleId="BMHeadALTabmh">
    <w:name w:val="BM Head ALT (abmh)"/>
    <w:basedOn w:val="Normal"/>
    <w:rsid w:val="00797232"/>
    <w:pPr>
      <w:pBdr>
        <w:left w:val="wave" w:sz="12" w:space="4" w:color="00008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BMTextbmtx">
    <w:name w:val="BM Text (bmtx)"/>
    <w:basedOn w:val="Normal"/>
    <w:rsid w:val="00797232"/>
    <w:pPr>
      <w:pBdr>
        <w:left w:val="single" w:sz="48" w:space="4" w:color="0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MTextNo-Indentbmtx1">
    <w:name w:val="BM Text No-Indent (bmtx1)"/>
    <w:basedOn w:val="Normal"/>
    <w:rsid w:val="00797232"/>
    <w:pPr>
      <w:pBdr>
        <w:left w:val="double" w:sz="18" w:space="4" w:color="0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MTextALTabmtx">
    <w:name w:val="BM Text ALT (abmtx)"/>
    <w:basedOn w:val="Normal"/>
    <w:rsid w:val="00797232"/>
    <w:pPr>
      <w:pBdr>
        <w:left w:val="thinThickLargeGap" w:sz="36" w:space="4" w:color="000080"/>
      </w:pBdr>
      <w:spacing w:after="0" w:line="480" w:lineRule="auto"/>
      <w:ind w:firstLine="720"/>
    </w:pPr>
    <w:rPr>
      <w:rFonts w:ascii="Arial" w:hAnsi="Arial"/>
    </w:rPr>
  </w:style>
  <w:style w:type="paragraph" w:customStyle="1" w:styleId="BMTextALTNo-Indentabmtx1">
    <w:name w:val="BM Text ALT No-Indent (abmtx1)"/>
    <w:basedOn w:val="Normal"/>
    <w:rsid w:val="00797232"/>
    <w:pPr>
      <w:pBdr>
        <w:left w:val="thickThinLargeGap" w:sz="36" w:space="4" w:color="000080"/>
      </w:pBdr>
      <w:spacing w:after="0" w:line="480" w:lineRule="auto"/>
    </w:pPr>
    <w:rPr>
      <w:rFonts w:ascii="Arial" w:hAnsi="Arial"/>
    </w:rPr>
  </w:style>
  <w:style w:type="paragraph" w:customStyle="1" w:styleId="AppendixHeadaph">
    <w:name w:val="Appendix Head (aph)"/>
    <w:basedOn w:val="Normal"/>
    <w:rsid w:val="00797232"/>
    <w:pPr>
      <w:pBdr>
        <w:left w:val="dotted" w:sz="48" w:space="4" w:color="804000"/>
      </w:pBdr>
      <w:spacing w:before="360" w:line="480" w:lineRule="auto"/>
      <w:jc w:val="center"/>
    </w:pPr>
    <w:rPr>
      <w:rFonts w:ascii="Arial" w:hAnsi="Arial"/>
      <w:sz w:val="48"/>
    </w:rPr>
  </w:style>
  <w:style w:type="paragraph" w:customStyle="1" w:styleId="AppendixSubheadapsh">
    <w:name w:val="Appendix Subhead (apsh)"/>
    <w:basedOn w:val="Normal"/>
    <w:rsid w:val="00797232"/>
    <w:pPr>
      <w:pBdr>
        <w:left w:val="single" w:sz="8" w:space="4" w:color="80400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AppendixLevel-1Subheadaph1">
    <w:name w:val="Appendix Level-1 Subhead (aph1)"/>
    <w:basedOn w:val="Normal"/>
    <w:rsid w:val="00797232"/>
    <w:pPr>
      <w:pBdr>
        <w:left w:val="triple" w:sz="12" w:space="4" w:color="80400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AppendixLevel-2Subheadaph2">
    <w:name w:val="Appendix Level-2 Subhead (aph2)"/>
    <w:basedOn w:val="Normal"/>
    <w:rsid w:val="00797232"/>
    <w:pPr>
      <w:pBdr>
        <w:left w:val="thinThickLargeGap" w:sz="36" w:space="4" w:color="804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AppendixLevel-3Subheadaph3">
    <w:name w:val="Appendix Level-3 Subhead (aph3)"/>
    <w:basedOn w:val="Normal"/>
    <w:rsid w:val="00797232"/>
    <w:pPr>
      <w:pBdr>
        <w:left w:val="thickThinLargeGap" w:sz="36" w:space="4" w:color="804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AppendixLevel-4Subheadaph4">
    <w:name w:val="Appendix Level-4 Subhead (aph4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AppendixLevel-5Subheadaph5">
    <w:name w:val="Appendix Level-5 Subhead (aph5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 Black" w:hAnsi="Arial Black"/>
    </w:rPr>
  </w:style>
  <w:style w:type="paragraph" w:customStyle="1" w:styleId="AppendixTextaptx">
    <w:name w:val="Appendix Text (aptx)"/>
    <w:basedOn w:val="Normal"/>
    <w:rsid w:val="00797232"/>
    <w:pPr>
      <w:pBdr>
        <w:left w:val="single" w:sz="48" w:space="4" w:color="80400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AppendixTextNo-Indentaptx1">
    <w:name w:val="Appendix Text No-Indent (aptx1)"/>
    <w:basedOn w:val="Normal"/>
    <w:rsid w:val="00797232"/>
    <w:pPr>
      <w:pBdr>
        <w:left w:val="double" w:sz="18" w:space="4" w:color="80400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AppendixListNumapnl">
    <w:name w:val="Appendix List Num (apnl)"/>
    <w:basedOn w:val="Normal"/>
    <w:rsid w:val="00797232"/>
    <w:pPr>
      <w:pBdr>
        <w:left w:val="wave" w:sz="12" w:space="31" w:color="804000"/>
      </w:pBdr>
      <w:spacing w:after="0" w:line="480" w:lineRule="auto"/>
      <w:ind w:left="907" w:hanging="360"/>
    </w:pPr>
    <w:rPr>
      <w:rFonts w:ascii="Times New Roman" w:hAnsi="Times New Roman"/>
      <w:sz w:val="24"/>
    </w:rPr>
  </w:style>
  <w:style w:type="paragraph" w:customStyle="1" w:styleId="AppendixListUnnumapul">
    <w:name w:val="Appendix List Unnum (apul)"/>
    <w:basedOn w:val="Normal"/>
    <w:rsid w:val="00797232"/>
    <w:pPr>
      <w:pBdr>
        <w:left w:val="dashSmallGap" w:sz="18" w:space="31" w:color="804000"/>
      </w:pBdr>
      <w:spacing w:after="0" w:line="480" w:lineRule="auto"/>
      <w:ind w:left="900" w:hanging="360"/>
    </w:pPr>
    <w:rPr>
      <w:rFonts w:ascii="Times New Roman" w:hAnsi="Times New Roman"/>
      <w:sz w:val="24"/>
    </w:rPr>
  </w:style>
  <w:style w:type="paragraph" w:customStyle="1" w:styleId="AppendixListBulletapbl">
    <w:name w:val="Appendix List Bullet (apbl)"/>
    <w:basedOn w:val="Normal"/>
    <w:rsid w:val="00797232"/>
    <w:pPr>
      <w:numPr>
        <w:numId w:val="14"/>
      </w:numPr>
      <w:pBdr>
        <w:left w:val="doubleWave" w:sz="6" w:space="31" w:color="804000"/>
      </w:pBdr>
      <w:spacing w:after="0" w:line="480" w:lineRule="auto"/>
      <w:ind w:left="900"/>
    </w:pPr>
    <w:rPr>
      <w:rFonts w:ascii="Times New Roman" w:hAnsi="Times New Roman"/>
      <w:sz w:val="24"/>
    </w:rPr>
  </w:style>
  <w:style w:type="paragraph" w:customStyle="1" w:styleId="AppendixSourceNoteapsn">
    <w:name w:val="Appendix Source Note (apsn)"/>
    <w:basedOn w:val="Normal"/>
    <w:rsid w:val="00797232"/>
    <w:pPr>
      <w:pBdr>
        <w:left w:val="single" w:sz="12" w:space="4" w:color="804000"/>
      </w:pBdr>
      <w:spacing w:line="480" w:lineRule="auto"/>
    </w:pPr>
    <w:rPr>
      <w:rFonts w:ascii="Arial Narrow" w:hAnsi="Arial Narrow"/>
      <w:sz w:val="20"/>
      <w:szCs w:val="20"/>
    </w:rPr>
  </w:style>
  <w:style w:type="paragraph" w:customStyle="1" w:styleId="AppendixFootnoteapfn">
    <w:name w:val="Appendix Footnote (apfn)"/>
    <w:basedOn w:val="Normal"/>
    <w:rsid w:val="00797232"/>
    <w:pPr>
      <w:pBdr>
        <w:left w:val="double" w:sz="6" w:space="4" w:color="80400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GlossaryTermglt">
    <w:name w:val="Glossary Term (glt)"/>
    <w:basedOn w:val="Normal"/>
    <w:rsid w:val="00797232"/>
    <w:pPr>
      <w:pBdr>
        <w:left w:val="single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GlossaryTextgltx">
    <w:name w:val="Glossary Text (gltx)"/>
    <w:basedOn w:val="Normal"/>
    <w:rsid w:val="00797232"/>
    <w:pPr>
      <w:pBdr>
        <w:left w:val="double" w:sz="18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Entryen">
    <w:name w:val="Entry (en)"/>
    <w:basedOn w:val="Normal"/>
    <w:rsid w:val="00797232"/>
    <w:pPr>
      <w:pBdr>
        <w:left w:val="dotted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Definitiondef">
    <w:name w:val="Definition (def)"/>
    <w:basedOn w:val="Normal"/>
    <w:rsid w:val="00797232"/>
    <w:pPr>
      <w:pBdr>
        <w:left w:val="triple" w:sz="12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DefinitionSourcedefs">
    <w:name w:val="Definition Source (defs)"/>
    <w:basedOn w:val="Normal"/>
    <w:rsid w:val="00797232"/>
    <w:pPr>
      <w:pBdr>
        <w:left w:val="thinThickLargeGap" w:sz="36" w:space="4" w:color="00808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Definition-Numberedndef">
    <w:name w:val="Definition - Numbered (ndef)"/>
    <w:basedOn w:val="Normal"/>
    <w:rsid w:val="00797232"/>
    <w:pPr>
      <w:pBdr>
        <w:left w:val="thickThinLargeGap" w:sz="36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xa">
    <w:name w:val="Example (exa)"/>
    <w:basedOn w:val="Normal"/>
    <w:rsid w:val="00797232"/>
    <w:pPr>
      <w:pBdr>
        <w:left w:val="wave" w:sz="12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-Versevexa">
    <w:name w:val="Example - Verse (vexa)"/>
    <w:basedOn w:val="Normal"/>
    <w:rsid w:val="00797232"/>
    <w:pPr>
      <w:pBdr>
        <w:left w:val="doubleWave" w:sz="6" w:space="31" w:color="008080"/>
      </w:pBdr>
      <w:spacing w:after="0" w:line="480" w:lineRule="auto"/>
      <w:ind w:left="1267" w:hanging="720"/>
    </w:pPr>
    <w:rPr>
      <w:rFonts w:ascii="Times New Roman" w:hAnsi="Times New Roman"/>
      <w:sz w:val="24"/>
    </w:rPr>
  </w:style>
  <w:style w:type="paragraph" w:customStyle="1" w:styleId="Referencesee">
    <w:name w:val="Reference (see)"/>
    <w:basedOn w:val="Normal"/>
    <w:rsid w:val="00797232"/>
    <w:pPr>
      <w:pBdr>
        <w:left w:val="single" w:sz="24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geg">
    <w:name w:val="Example e.g. (eg)"/>
    <w:basedOn w:val="Normal"/>
    <w:rsid w:val="00797232"/>
    <w:pPr>
      <w:pBdr>
        <w:left w:val="dotted" w:sz="24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indialogformexad">
    <w:name w:val="Example in dialog form (exad)"/>
    <w:basedOn w:val="Normal"/>
    <w:rsid w:val="00797232"/>
    <w:pPr>
      <w:pBdr>
        <w:left w:val="dashSmallGap" w:sz="24" w:space="31" w:color="008080"/>
      </w:pBdr>
      <w:spacing w:before="120" w:after="0" w:line="480" w:lineRule="auto"/>
      <w:ind w:left="547"/>
    </w:pPr>
    <w:rPr>
      <w:rFonts w:ascii="Times New Roman" w:hAnsi="Times New Roman"/>
      <w:sz w:val="24"/>
    </w:rPr>
  </w:style>
  <w:style w:type="paragraph" w:customStyle="1" w:styleId="Addressadd0">
    <w:name w:val="Address (add)"/>
    <w:basedOn w:val="Normal"/>
    <w:rsid w:val="00797232"/>
    <w:pPr>
      <w:pBdr>
        <w:left w:val="single" w:sz="48" w:space="4" w:color="00804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NoteLevel-1Subheadn1">
    <w:name w:val="Note Level-1 Subhead (n1)"/>
    <w:rsid w:val="00797232"/>
    <w:pPr>
      <w:widowControl w:val="0"/>
      <w:pBdr>
        <w:left w:val="triple" w:sz="12" w:space="4" w:color="008000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NoteLevel-2Subheadn2">
    <w:name w:val="Note Level-2 Subhead (n2)"/>
    <w:rsid w:val="00797232"/>
    <w:pPr>
      <w:widowControl w:val="0"/>
      <w:pBdr>
        <w:left w:val="thinThickLargeGap" w:sz="36" w:space="4" w:color="008000"/>
      </w:pBdr>
      <w:spacing w:before="12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NoteLevel-3Subheadn3">
    <w:name w:val="Note Level-3 Subhead (n3)"/>
    <w:rsid w:val="00797232"/>
    <w:pPr>
      <w:widowControl w:val="0"/>
      <w:pBdr>
        <w:left w:val="thickThinLargeGap" w:sz="36" w:space="4" w:color="008000"/>
      </w:pBdr>
      <w:spacing w:before="36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NoteLevel-4Subheadn4">
    <w:name w:val="Note Level-4 Subhead (n4)"/>
    <w:rsid w:val="00797232"/>
    <w:pPr>
      <w:widowControl w:val="0"/>
      <w:pBdr>
        <w:left w:val="wave" w:sz="12" w:space="4" w:color="008000"/>
      </w:pBdr>
      <w:spacing w:before="36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NoteLevel-5Subheadn5">
    <w:name w:val="Note Level-5 Subhead (n5)"/>
    <w:rsid w:val="00797232"/>
    <w:pPr>
      <w:widowControl w:val="0"/>
      <w:pBdr>
        <w:left w:val="doubleWave" w:sz="6" w:space="4" w:color="008000"/>
      </w:pBdr>
      <w:spacing w:before="360" w:line="480" w:lineRule="auto"/>
    </w:pPr>
    <w:rPr>
      <w:rFonts w:ascii="Arial Black" w:eastAsiaTheme="minorEastAsia" w:hAnsi="Arial Black" w:cs="Times New Roman"/>
    </w:rPr>
  </w:style>
  <w:style w:type="character" w:customStyle="1" w:styleId="spankeyphrasekp">
    <w:name w:val="span key phrase (kp)"/>
    <w:uiPriority w:val="1"/>
    <w:rsid w:val="00797232"/>
    <w:rPr>
      <w:rFonts w:ascii="Arial Black" w:hAnsi="Arial Black"/>
      <w:sz w:val="20"/>
      <w:szCs w:val="22"/>
      <w:bdr w:val="none" w:sz="0" w:space="0" w:color="auto"/>
      <w:shd w:val="clear" w:color="auto" w:fill="CCFFFF"/>
    </w:rPr>
  </w:style>
  <w:style w:type="paragraph" w:customStyle="1" w:styleId="BiblioLevel-1Subheadb1">
    <w:name w:val="Biblio Level-1 Subhead (b1)"/>
    <w:basedOn w:val="Normal"/>
    <w:rsid w:val="00797232"/>
    <w:pPr>
      <w:pBdr>
        <w:left w:val="double" w:sz="18" w:space="4" w:color="767171" w:themeColor="background2" w:themeShade="8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BiblioLevel-2Subheadb2">
    <w:name w:val="Biblio Level-2 Subhead (b2)"/>
    <w:basedOn w:val="Normal"/>
    <w:rsid w:val="00797232"/>
    <w:pPr>
      <w:pBdr>
        <w:left w:val="dotted" w:sz="48" w:space="4" w:color="808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BiblioLevel-3Subheadb3">
    <w:name w:val="Biblio Level-3 Subhead (b3)"/>
    <w:basedOn w:val="Normal"/>
    <w:rsid w:val="00797232"/>
    <w:pPr>
      <w:pBdr>
        <w:left w:val="triple" w:sz="12" w:space="4" w:color="808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iblioLevel-4Subheadb4">
    <w:name w:val="Biblio Level-4 Subhead (b4)"/>
    <w:basedOn w:val="Normal"/>
    <w:rsid w:val="00797232"/>
    <w:pPr>
      <w:pBdr>
        <w:left w:val="thinThickLargeGap" w:sz="36" w:space="4" w:color="808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iblioLevel-5Subheadb5">
    <w:name w:val="Biblio Level-5 Subhead (b5)"/>
    <w:basedOn w:val="Normal"/>
    <w:rsid w:val="00797232"/>
    <w:pPr>
      <w:pBdr>
        <w:left w:val="thickThinLargeGap" w:sz="36" w:space="4" w:color="808000"/>
      </w:pBdr>
      <w:spacing w:before="360" w:after="0" w:line="480" w:lineRule="auto"/>
    </w:pPr>
    <w:rPr>
      <w:rFonts w:ascii="Arial Black" w:hAnsi="Arial Black"/>
    </w:rPr>
  </w:style>
  <w:style w:type="paragraph" w:customStyle="1" w:styleId="BibliographyTextbibtx">
    <w:name w:val="Bibliography Text (bibtx)"/>
    <w:basedOn w:val="Normal"/>
    <w:rsid w:val="00797232"/>
    <w:pPr>
      <w:pBdr>
        <w:left w:val="single" w:sz="48" w:space="4" w:color="808000"/>
      </w:pBdr>
      <w:spacing w:after="0" w:line="480" w:lineRule="auto"/>
      <w:ind w:left="720" w:hanging="720"/>
    </w:pPr>
    <w:rPr>
      <w:rFonts w:ascii="Times New Roman" w:hAnsi="Times New Roman"/>
      <w:sz w:val="24"/>
    </w:rPr>
  </w:style>
  <w:style w:type="paragraph" w:customStyle="1" w:styleId="IndexTextintx">
    <w:name w:val="Index Text (intx)"/>
    <w:basedOn w:val="Normal"/>
    <w:rsid w:val="00797232"/>
    <w:pPr>
      <w:pBdr>
        <w:left w:val="single" w:sz="4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InternalSubheadih1">
    <w:name w:val="Index Internal Subhead (ih1)"/>
    <w:basedOn w:val="Normal"/>
    <w:rsid w:val="00797232"/>
    <w:pPr>
      <w:pBdr>
        <w:left w:val="dotted" w:sz="48" w:space="4" w:color="004080"/>
      </w:pBdr>
      <w:spacing w:before="120"/>
    </w:pPr>
    <w:rPr>
      <w:rFonts w:ascii="Arial Black" w:hAnsi="Arial Black"/>
    </w:rPr>
  </w:style>
  <w:style w:type="paragraph" w:customStyle="1" w:styleId="IndexEntryine">
    <w:name w:val="Index Entry (ine)"/>
    <w:basedOn w:val="Normal"/>
    <w:rsid w:val="00797232"/>
    <w:pPr>
      <w:pBdr>
        <w:left w:val="double" w:sz="1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Subentryinse">
    <w:name w:val="Index Subentry (inse)"/>
    <w:basedOn w:val="Normal"/>
    <w:rsid w:val="00797232"/>
    <w:pPr>
      <w:pBdr>
        <w:left w:val="wave" w:sz="12" w:space="4" w:color="004080"/>
      </w:pBdr>
      <w:spacing w:after="0" w:line="480" w:lineRule="auto"/>
      <w:ind w:left="288"/>
    </w:pPr>
    <w:rPr>
      <w:rFonts w:ascii="Times New Roman" w:hAnsi="Times New Roman"/>
      <w:sz w:val="24"/>
    </w:rPr>
  </w:style>
  <w:style w:type="paragraph" w:customStyle="1" w:styleId="IndexSub-subentryinsse">
    <w:name w:val="Index Sub-subentry (insse)"/>
    <w:basedOn w:val="Normal"/>
    <w:rsid w:val="00797232"/>
    <w:pPr>
      <w:pBdr>
        <w:left w:val="doubleWave" w:sz="6" w:space="4" w:color="004080"/>
      </w:pBdr>
      <w:spacing w:after="0" w:line="480" w:lineRule="auto"/>
      <w:ind w:left="576"/>
    </w:pPr>
    <w:rPr>
      <w:rFonts w:ascii="Times New Roman" w:hAnsi="Times New Roman"/>
      <w:sz w:val="24"/>
    </w:rPr>
  </w:style>
  <w:style w:type="paragraph" w:customStyle="1" w:styleId="IllustrationCreditsTextilctx">
    <w:name w:val="Illustration Credits Text (ilctx)"/>
    <w:basedOn w:val="Normal"/>
    <w:rsid w:val="00797232"/>
    <w:pPr>
      <w:pBdr>
        <w:left w:val="dotted" w:sz="48" w:space="4" w:color="800040"/>
      </w:pBdr>
      <w:ind w:firstLine="720"/>
    </w:pPr>
    <w:rPr>
      <w:rFonts w:ascii="Arial Narrow" w:hAnsi="Arial Narrow"/>
    </w:rPr>
  </w:style>
  <w:style w:type="paragraph" w:customStyle="1" w:styleId="IllustrationCreditsTextNo-Indentilctx1">
    <w:name w:val="Illustration Credits Text No-Indent (ilctx1)"/>
    <w:basedOn w:val="Normal"/>
    <w:rsid w:val="00797232"/>
    <w:pPr>
      <w:pBdr>
        <w:left w:val="triple" w:sz="12" w:space="4" w:color="800040"/>
      </w:pBdr>
      <w:spacing w:before="120"/>
    </w:pPr>
    <w:rPr>
      <w:rFonts w:ascii="Arial Narrow" w:hAnsi="Arial Narrow"/>
    </w:rPr>
  </w:style>
  <w:style w:type="paragraph" w:customStyle="1" w:styleId="PermissionAcksTextpmtx">
    <w:name w:val="Permission Acks Text (pmtx)"/>
    <w:basedOn w:val="Normal"/>
    <w:rsid w:val="00797232"/>
    <w:pPr>
      <w:pBdr>
        <w:left w:val="wave" w:sz="12" w:space="4" w:color="800040"/>
      </w:pBdr>
      <w:ind w:firstLine="720"/>
    </w:pPr>
    <w:rPr>
      <w:rFonts w:ascii="Arial Narrow" w:hAnsi="Arial Narrow"/>
    </w:rPr>
  </w:style>
  <w:style w:type="paragraph" w:customStyle="1" w:styleId="PermissionAcksTextNo-Indentpmtx1">
    <w:name w:val="Permission Acks Text No-Indent (pmtx1)"/>
    <w:basedOn w:val="Normal"/>
    <w:rsid w:val="00797232"/>
    <w:pPr>
      <w:pBdr>
        <w:left w:val="doubleWave" w:sz="6" w:space="4" w:color="800040"/>
      </w:pBdr>
      <w:spacing w:before="120"/>
    </w:pPr>
    <w:rPr>
      <w:rFonts w:ascii="Arial Narrow" w:hAnsi="Arial Narrow"/>
    </w:rPr>
  </w:style>
  <w:style w:type="paragraph" w:customStyle="1" w:styleId="AboutAuthorTextatatx">
    <w:name w:val="About Author Text (atatx)"/>
    <w:basedOn w:val="Normal"/>
    <w:rsid w:val="00797232"/>
    <w:pPr>
      <w:pBdr>
        <w:left w:val="single" w:sz="48" w:space="4" w:color="800000"/>
      </w:pBdr>
      <w:spacing w:after="0" w:line="480" w:lineRule="auto"/>
      <w:ind w:firstLine="720"/>
      <w:contextualSpacing/>
    </w:pPr>
    <w:rPr>
      <w:rFonts w:ascii="Arial" w:hAnsi="Arial" w:cs="Arial"/>
    </w:rPr>
  </w:style>
  <w:style w:type="paragraph" w:customStyle="1" w:styleId="AboutAuthorTextNo-Indentatatx1">
    <w:name w:val="About Author Text No-Indent (atatx1)"/>
    <w:basedOn w:val="Normal"/>
    <w:rsid w:val="00797232"/>
    <w:pPr>
      <w:pBdr>
        <w:left w:val="dotted" w:sz="48" w:space="4" w:color="800000"/>
      </w:pBdr>
      <w:spacing w:after="0" w:line="480" w:lineRule="auto"/>
      <w:contextualSpacing/>
    </w:pPr>
    <w:rPr>
      <w:rFonts w:ascii="Arial" w:hAnsi="Arial" w:cs="Arial"/>
    </w:rPr>
  </w:style>
  <w:style w:type="paragraph" w:customStyle="1" w:styleId="ColophonTextcoltx">
    <w:name w:val="Colophon Text (coltx)"/>
    <w:basedOn w:val="Normal"/>
    <w:rsid w:val="00797232"/>
    <w:pPr>
      <w:pBdr>
        <w:left w:val="double" w:sz="18" w:space="4" w:color="800000"/>
      </w:pBd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lophonTextNo-Indentcoltx1">
    <w:name w:val="Colophon Text No-Indent (coltx1)"/>
    <w:basedOn w:val="Normal"/>
    <w:rsid w:val="00797232"/>
    <w:pPr>
      <w:pBdr>
        <w:left w:val="triple" w:sz="12" w:space="4" w:color="800040"/>
      </w:pBdr>
      <w:spacing w:before="120" w:after="0" w:line="480" w:lineRule="auto"/>
      <w:contextualSpacing/>
    </w:pPr>
    <w:rPr>
      <w:rFonts w:ascii="Times New Roman" w:hAnsi="Times New Roman"/>
      <w:sz w:val="24"/>
    </w:rPr>
  </w:style>
  <w:style w:type="paragraph" w:customStyle="1" w:styleId="BOBAdTitlebobt">
    <w:name w:val="BOB Ad Title (bobt)"/>
    <w:basedOn w:val="Normal"/>
    <w:rsid w:val="00797232"/>
    <w:pPr>
      <w:pBdr>
        <w:left w:val="dotted" w:sz="48" w:space="4" w:color="800080"/>
      </w:pBdr>
      <w:spacing w:line="480" w:lineRule="auto"/>
      <w:jc w:val="center"/>
    </w:pPr>
    <w:rPr>
      <w:rFonts w:ascii="Arial Black" w:hAnsi="Arial Black"/>
      <w:sz w:val="32"/>
    </w:rPr>
  </w:style>
  <w:style w:type="paragraph" w:customStyle="1" w:styleId="BOBAdSubtitlebobst">
    <w:name w:val="BOB Ad Subtitle (bobst)"/>
    <w:basedOn w:val="Normal"/>
    <w:rsid w:val="00797232"/>
    <w:pPr>
      <w:pBdr>
        <w:left w:val="single" w:sz="2" w:space="4" w:color="800080"/>
      </w:pBdr>
      <w:spacing w:line="480" w:lineRule="auto"/>
      <w:jc w:val="center"/>
    </w:pPr>
    <w:rPr>
      <w:rFonts w:ascii="Arial" w:hAnsi="Arial"/>
      <w:sz w:val="28"/>
    </w:rPr>
  </w:style>
  <w:style w:type="paragraph" w:customStyle="1" w:styleId="BOBAdLevel-1Subheadbobh1">
    <w:name w:val="BOB Ad Level-1 Subhead (bobh1)"/>
    <w:basedOn w:val="Normal"/>
    <w:rsid w:val="00797232"/>
    <w:pPr>
      <w:pBdr>
        <w:left w:val="triple" w:sz="12" w:space="4" w:color="800080"/>
      </w:pBdr>
      <w:spacing w:before="360" w:after="0" w:line="480" w:lineRule="auto"/>
      <w:outlineLvl w:val="2"/>
    </w:pPr>
    <w:rPr>
      <w:rFonts w:ascii="Arial Black" w:hAnsi="Arial Black"/>
      <w:sz w:val="32"/>
      <w:szCs w:val="26"/>
    </w:rPr>
  </w:style>
  <w:style w:type="paragraph" w:customStyle="1" w:styleId="BOBAdLevel-2Subheadbobh2">
    <w:name w:val="BOB Ad Level-2 Subhead (bobh2)"/>
    <w:basedOn w:val="Normal"/>
    <w:rsid w:val="00797232"/>
    <w:pPr>
      <w:pBdr>
        <w:left w:val="thinThickLargeGap" w:sz="36" w:space="4" w:color="800080"/>
      </w:pBdr>
      <w:spacing w:before="360" w:after="0" w:line="480" w:lineRule="auto"/>
      <w:outlineLvl w:val="3"/>
    </w:pPr>
    <w:rPr>
      <w:rFonts w:ascii="Arial" w:hAnsi="Arial"/>
      <w:sz w:val="32"/>
      <w:szCs w:val="26"/>
    </w:rPr>
  </w:style>
  <w:style w:type="paragraph" w:customStyle="1" w:styleId="BOBAdLevel-3Subheadbobh3">
    <w:name w:val="BOB Ad Level-3 Subhead (bobh3)"/>
    <w:basedOn w:val="Normal"/>
    <w:rsid w:val="00797232"/>
    <w:pPr>
      <w:pBdr>
        <w:left w:val="thickThinLargeGap" w:sz="36" w:space="4" w:color="80008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OBAdLevel-4Subheadbobh4">
    <w:name w:val="BOB Ad Level-4 Subhead (bobh4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OBAdLevel-5Subheadbobh5">
    <w:name w:val="BOB Ad Level-5 Subhead (bobh5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 Black" w:hAnsi="Arial Black"/>
    </w:rPr>
  </w:style>
  <w:style w:type="paragraph" w:customStyle="1" w:styleId="BOBAdTextbobtx">
    <w:name w:val="BOB Ad Text (bobtx)"/>
    <w:basedOn w:val="Normal"/>
    <w:rsid w:val="00797232"/>
    <w:pPr>
      <w:pBdr>
        <w:left w:val="single" w:sz="48" w:space="4" w:color="8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OBAdTextNo-Indentbobtx1">
    <w:name w:val="BOB Ad Text No-Indent (bobtx1)"/>
    <w:basedOn w:val="Normal"/>
    <w:rsid w:val="00797232"/>
    <w:pPr>
      <w:pBdr>
        <w:left w:val="double" w:sz="18" w:space="4" w:color="8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OBAdQuoteHeadbobqh">
    <w:name w:val="BOB Ad Quote Head (bobqh)"/>
    <w:basedOn w:val="Normal"/>
    <w:rsid w:val="00797232"/>
    <w:pPr>
      <w:pBdr>
        <w:left w:val="single" w:sz="18" w:space="4" w:color="800080"/>
      </w:pBdr>
      <w:spacing w:line="480" w:lineRule="auto"/>
      <w:jc w:val="center"/>
    </w:pPr>
    <w:rPr>
      <w:rFonts w:ascii="Arial Black" w:hAnsi="Arial Black"/>
    </w:rPr>
  </w:style>
  <w:style w:type="paragraph" w:customStyle="1" w:styleId="BOBAdQuotebobq">
    <w:name w:val="BOB Ad Quote (bobq)"/>
    <w:basedOn w:val="Normal"/>
    <w:rsid w:val="00797232"/>
    <w:pPr>
      <w:pBdr>
        <w:left w:val="double" w:sz="6" w:space="4" w:color="800080"/>
      </w:pBdr>
      <w:spacing w:line="480" w:lineRule="auto"/>
      <w:ind w:firstLine="720"/>
    </w:pPr>
    <w:rPr>
      <w:rFonts w:ascii="Arial" w:hAnsi="Arial"/>
    </w:rPr>
  </w:style>
  <w:style w:type="paragraph" w:customStyle="1" w:styleId="BOBAdQuoteNo-Indentbobq1">
    <w:name w:val="BOB Ad Quote No-Indent (bobq1)"/>
    <w:basedOn w:val="Normal"/>
    <w:rsid w:val="00797232"/>
    <w:pPr>
      <w:pBdr>
        <w:left w:val="wave" w:sz="12" w:space="4" w:color="800080"/>
      </w:pBdr>
      <w:spacing w:before="120" w:line="480" w:lineRule="auto"/>
    </w:pPr>
    <w:rPr>
      <w:rFonts w:ascii="Arial" w:hAnsi="Arial"/>
    </w:rPr>
  </w:style>
  <w:style w:type="paragraph" w:customStyle="1" w:styleId="BOBAdQuoteSourcebobqs">
    <w:name w:val="BOB Ad Quote Source (bobqs)"/>
    <w:basedOn w:val="Normal"/>
    <w:rsid w:val="00797232"/>
    <w:pPr>
      <w:pBdr>
        <w:left w:val="doubleWave" w:sz="6" w:space="4" w:color="800080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BOBAdImprintbobimp">
    <w:name w:val="BOB Ad Imprint (bobimp)"/>
    <w:basedOn w:val="Normal"/>
    <w:rsid w:val="00797232"/>
    <w:pPr>
      <w:pBdr>
        <w:left w:val="dashSmallGap" w:sz="18" w:space="4" w:color="800080"/>
      </w:pBdr>
      <w:spacing w:after="0" w:line="480" w:lineRule="auto"/>
      <w:jc w:val="center"/>
    </w:pPr>
    <w:rPr>
      <w:rFonts w:ascii="Times New Roman" w:hAnsi="Times New Roman"/>
      <w:sz w:val="24"/>
    </w:rPr>
  </w:style>
  <w:style w:type="character" w:customStyle="1" w:styleId="spanboldfacecharactersbf">
    <w:name w:val="span boldface characters (bf)"/>
    <w:uiPriority w:val="1"/>
    <w:qFormat/>
    <w:rsid w:val="00797232"/>
    <w:rPr>
      <w:b/>
      <w:color w:val="auto"/>
      <w:bdr w:val="none" w:sz="0" w:space="0" w:color="auto"/>
      <w:shd w:val="clear" w:color="auto" w:fill="CCFFFF"/>
    </w:rPr>
  </w:style>
  <w:style w:type="character" w:customStyle="1" w:styleId="spanitaliccharactersital">
    <w:name w:val="span italic characters (ital)"/>
    <w:basedOn w:val="DefaultParagraphFont"/>
    <w:uiPriority w:val="1"/>
    <w:qFormat/>
    <w:rsid w:val="00797232"/>
    <w:rPr>
      <w:i/>
      <w:iCs/>
      <w:color w:val="auto"/>
      <w:bdr w:val="none" w:sz="0" w:space="0" w:color="auto"/>
      <w:shd w:val="clear" w:color="auto" w:fill="CCFFFF"/>
    </w:rPr>
  </w:style>
  <w:style w:type="character" w:customStyle="1" w:styleId="spansmallcapscharacterssc">
    <w:name w:val="span small caps characters (sc)"/>
    <w:basedOn w:val="DefaultParagraphFont"/>
    <w:uiPriority w:val="1"/>
    <w:rsid w:val="00797232"/>
    <w:rPr>
      <w:smallCaps/>
      <w:color w:val="auto"/>
      <w:bdr w:val="none" w:sz="0" w:space="0" w:color="auto"/>
      <w:shd w:val="clear" w:color="auto" w:fill="CCFFFF"/>
    </w:rPr>
  </w:style>
  <w:style w:type="character" w:customStyle="1" w:styleId="spanunderscorecharactersus">
    <w:name w:val="span underscore characters (us)"/>
    <w:basedOn w:val="DefaultParagraphFont"/>
    <w:uiPriority w:val="1"/>
    <w:rsid w:val="00797232"/>
    <w:rPr>
      <w:color w:val="auto"/>
      <w:u w:val="single"/>
      <w:bdr w:val="none" w:sz="0" w:space="0" w:color="auto"/>
      <w:shd w:val="clear" w:color="auto" w:fill="CCFFFF"/>
    </w:rPr>
  </w:style>
  <w:style w:type="character" w:customStyle="1" w:styleId="spansymbolssym">
    <w:name w:val="span symbols (sym)"/>
    <w:basedOn w:val="DefaultParagraphFont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accentcharactersacc">
    <w:name w:val="span accent characters (acc)"/>
    <w:basedOn w:val="spansymbolssym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cross-referencexref">
    <w:name w:val="span cross-reference (xref)"/>
    <w:uiPriority w:val="1"/>
    <w:rsid w:val="00797232"/>
    <w:rPr>
      <w:bdr w:val="none" w:sz="0" w:space="0" w:color="auto"/>
      <w:shd w:val="clear" w:color="auto" w:fill="FF99CC"/>
    </w:rPr>
  </w:style>
  <w:style w:type="character" w:customStyle="1" w:styleId="spanhyperlinkurl">
    <w:name w:val="span hyperlink (url)"/>
    <w:basedOn w:val="DefaultParagraphFont"/>
    <w:uiPriority w:val="1"/>
    <w:rsid w:val="00797232"/>
    <w:rPr>
      <w:rFonts w:ascii="Times New Roman" w:hAnsi="Times New Roman" w:cs="Arial"/>
      <w:color w:val="auto"/>
      <w:sz w:val="24"/>
      <w:szCs w:val="22"/>
      <w:bdr w:val="none" w:sz="0" w:space="0" w:color="auto"/>
      <w:shd w:val="clear" w:color="auto" w:fill="99CCFF"/>
    </w:rPr>
  </w:style>
  <w:style w:type="character" w:customStyle="1" w:styleId="spanmaterialtocometk">
    <w:name w:val="span material to come (tk)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character" w:customStyle="1" w:styleId="spancarryquerycq">
    <w:name w:val="span carry query (cq)"/>
    <w:basedOn w:val="spanmaterialtocometk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paragraph" w:customStyle="1" w:styleId="EBKExternalHyperlinkHL">
    <w:name w:val="EBK External Hyperlink (HL)"/>
    <w:basedOn w:val="Normal"/>
    <w:rsid w:val="00797232"/>
  </w:style>
  <w:style w:type="paragraph" w:customStyle="1" w:styleId="EBKLinkSourceLa">
    <w:name w:val="EBK Link Source (La)"/>
    <w:basedOn w:val="Normal"/>
    <w:rsid w:val="00797232"/>
  </w:style>
  <w:style w:type="paragraph" w:customStyle="1" w:styleId="EBKLinkDestinationLb">
    <w:name w:val="EBK Link Destination (Lb)"/>
    <w:basedOn w:val="Normal"/>
    <w:rsid w:val="00797232"/>
  </w:style>
  <w:style w:type="paragraph" w:customStyle="1" w:styleId="PartStartpts">
    <w:name w:val="Part Start (pts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paragraph" w:customStyle="1" w:styleId="PartEndpte">
    <w:name w:val="Part End (pte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character" w:customStyle="1" w:styleId="spansuperscriptcharacterssup">
    <w:name w:val="span superscript characters (sup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perscript"/>
    </w:rPr>
  </w:style>
  <w:style w:type="character" w:customStyle="1" w:styleId="spansubscriptcharacterssub">
    <w:name w:val="span subscript characters (sub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bscript"/>
    </w:rPr>
  </w:style>
  <w:style w:type="paragraph" w:customStyle="1" w:styleId="DesignNotedn">
    <w:name w:val="Design Note (dn)"/>
    <w:basedOn w:val="Normal"/>
    <w:rsid w:val="0079723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240"/>
      <w:ind w:left="720" w:right="720"/>
    </w:pPr>
    <w:rPr>
      <w:rFonts w:ascii="Arial" w:hAnsi="Arial" w:cs="Arial"/>
      <w:color w:val="FF0000"/>
    </w:rPr>
  </w:style>
  <w:style w:type="paragraph" w:customStyle="1" w:styleId="CopyrightTextdoublespacecrtxd">
    <w:name w:val="Copyright Text double space (crtxd)"/>
    <w:rsid w:val="00797232"/>
    <w:pPr>
      <w:widowControl w:val="0"/>
      <w:pBdr>
        <w:left w:val="double" w:sz="18" w:space="4" w:color="FFCC66"/>
      </w:pBdr>
      <w:spacing w:after="200"/>
    </w:pPr>
    <w:rPr>
      <w:rFonts w:ascii="Times New Roman" w:eastAsiaTheme="minorEastAsia" w:hAnsi="Times New Roman" w:cs="Times New Roman"/>
      <w:sz w:val="20"/>
    </w:rPr>
  </w:style>
  <w:style w:type="paragraph" w:styleId="Revision">
    <w:name w:val="Revision"/>
    <w:hidden/>
    <w:uiPriority w:val="99"/>
    <w:semiHidden/>
    <w:rsid w:val="00797232"/>
    <w:rPr>
      <w:rFonts w:ascii="Times New Roman" w:eastAsiaTheme="minorEastAsia" w:hAnsi="Times New Roman" w:cs="Times New Roman"/>
    </w:rPr>
  </w:style>
  <w:style w:type="paragraph" w:customStyle="1" w:styleId="Extract-NoIndentext1">
    <w:name w:val="Extract-No Indent (ext1)"/>
    <w:rsid w:val="00797232"/>
    <w:pPr>
      <w:widowControl w:val="0"/>
      <w:pBdr>
        <w:left w:val="double" w:sz="18" w:space="31" w:color="FF8000"/>
      </w:pBdr>
      <w:spacing w:line="480" w:lineRule="auto"/>
      <w:ind w:left="547" w:right="547"/>
    </w:pPr>
    <w:rPr>
      <w:rFonts w:ascii="Times New Roman" w:eastAsiaTheme="minorEastAsia" w:hAnsi="Times New Roman" w:cs="Times New Roman"/>
      <w:szCs w:val="22"/>
    </w:rPr>
  </w:style>
  <w:style w:type="paragraph" w:customStyle="1" w:styleId="Sub-RecipeProceduresNoIndentrp1">
    <w:name w:val="Sub-Recipe Procedures No Indent (rp1)"/>
    <w:rsid w:val="00797232"/>
    <w:pPr>
      <w:widowControl w:val="0"/>
      <w:pBdr>
        <w:left w:val="single" w:sz="24" w:space="4" w:color="0080FF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TOCChapterSubtitleccst">
    <w:name w:val="TOC Chapter Subtitle (ccst)"/>
    <w:basedOn w:val="Normal"/>
    <w:rsid w:val="00797232"/>
    <w:pPr>
      <w:pBdr>
        <w:left w:val="thinThickLargeGap" w:sz="36" w:space="31" w:color="66FFFF"/>
      </w:pBdr>
      <w:spacing w:after="0" w:line="360" w:lineRule="auto"/>
      <w:ind w:left="540"/>
    </w:pPr>
    <w:rPr>
      <w:rFonts w:ascii="Times New Roman" w:hAnsi="Times New Roman"/>
      <w:sz w:val="24"/>
    </w:rPr>
  </w:style>
  <w:style w:type="character" w:customStyle="1" w:styleId="spanbolditalbem">
    <w:name w:val="span bold ital (bem)"/>
    <w:basedOn w:val="DefaultParagraphFont"/>
    <w:uiPriority w:val="1"/>
    <w:rsid w:val="00797232"/>
    <w:rPr>
      <w:b/>
      <w:i/>
      <w:color w:val="auto"/>
      <w:bdr w:val="none" w:sz="0" w:space="0" w:color="auto"/>
      <w:shd w:val="clear" w:color="auto" w:fill="CCFFFF"/>
    </w:rPr>
  </w:style>
  <w:style w:type="character" w:customStyle="1" w:styleId="spansmcapitalscital">
    <w:name w:val="span smcap ital (scital)"/>
    <w:basedOn w:val="DefaultParagraphFont"/>
    <w:uiPriority w:val="1"/>
    <w:rsid w:val="00797232"/>
    <w:rPr>
      <w:i/>
      <w:iCs/>
      <w:caps w:val="0"/>
      <w:smallCaps/>
      <w:bdr w:val="none" w:sz="0" w:space="0" w:color="auto"/>
      <w:shd w:val="clear" w:color="auto" w:fill="CCFFFF"/>
    </w:rPr>
  </w:style>
  <w:style w:type="character" w:customStyle="1" w:styleId="spansmcapboldscbold">
    <w:name w:val="span smcap bold (scbold)"/>
    <w:basedOn w:val="DefaultParagraphFont"/>
    <w:uiPriority w:val="1"/>
    <w:rsid w:val="00797232"/>
    <w:rPr>
      <w:b/>
      <w:bCs/>
      <w:caps w:val="0"/>
      <w:smallCaps/>
      <w:bdr w:val="none" w:sz="0" w:space="0" w:color="auto"/>
      <w:shd w:val="clear" w:color="auto" w:fill="CCFFFF"/>
    </w:rPr>
  </w:style>
  <w:style w:type="paragraph" w:customStyle="1" w:styleId="Extract-BulletListextbl">
    <w:name w:val="Extract - Bullet List (extbl)"/>
    <w:basedOn w:val="Extract-NoIndentext1"/>
    <w:rsid w:val="00797232"/>
    <w:pPr>
      <w:numPr>
        <w:numId w:val="22"/>
      </w:numPr>
    </w:pPr>
  </w:style>
  <w:style w:type="paragraph" w:customStyle="1" w:styleId="Extract-NumListextnl">
    <w:name w:val="Extract - Num List (extnl)"/>
    <w:basedOn w:val="Extract-BulletListextbl"/>
    <w:rsid w:val="00797232"/>
    <w:pPr>
      <w:numPr>
        <w:numId w:val="0"/>
      </w:numPr>
      <w:ind w:left="1440" w:hanging="720"/>
    </w:pPr>
  </w:style>
  <w:style w:type="paragraph" w:customStyle="1" w:styleId="FMTitlefmt">
    <w:name w:val="FM Title (fmt)"/>
    <w:basedOn w:val="FMHeadfmh"/>
    <w:rsid w:val="00797232"/>
    <w:pPr>
      <w:pBdr>
        <w:left w:val="dotDash" w:sz="18" w:space="4" w:color="66FFCC"/>
      </w:pBdr>
    </w:pPr>
    <w:rPr>
      <w:rFonts w:ascii="Arial" w:hAnsi="Arial"/>
    </w:rPr>
  </w:style>
  <w:style w:type="paragraph" w:customStyle="1" w:styleId="BMTitlebmt">
    <w:name w:val="BM Title (bmt)"/>
    <w:basedOn w:val="BMHeadbmh"/>
    <w:rsid w:val="00797232"/>
    <w:pPr>
      <w:pBdr>
        <w:left w:val="dotDash" w:sz="18" w:space="4" w:color="000080"/>
      </w:pBdr>
    </w:pPr>
    <w:rPr>
      <w:rFonts w:ascii="Arial" w:hAnsi="Arial"/>
    </w:rPr>
  </w:style>
  <w:style w:type="paragraph" w:customStyle="1" w:styleId="TOCAuthorcau">
    <w:name w:val="TOC Author (cau)"/>
    <w:basedOn w:val="TOCFrontmatterHeadcfmh"/>
    <w:rsid w:val="00797232"/>
    <w:pPr>
      <w:ind w:left="1440"/>
    </w:pPr>
    <w:rPr>
      <w:sz w:val="20"/>
    </w:rPr>
  </w:style>
  <w:style w:type="paragraph" w:customStyle="1" w:styleId="TeaserOpeningTexttotx">
    <w:name w:val="Teaser Opening Text (totx)"/>
    <w:basedOn w:val="Normal"/>
    <w:rsid w:val="00797232"/>
    <w:pPr>
      <w:pBdr>
        <w:left w:val="single" w:sz="24" w:space="4" w:color="3333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TeaserOpeningTextNo-Indenttotx1">
    <w:name w:val="Teaser Opening Text No-Indent (totx1)"/>
    <w:basedOn w:val="TeaserOpeningTexttotx"/>
    <w:rsid w:val="00797232"/>
    <w:pPr>
      <w:pBdr>
        <w:left w:val="dotted" w:sz="24" w:space="4" w:color="3333CC"/>
      </w:pBdr>
      <w:ind w:firstLine="0"/>
    </w:pPr>
  </w:style>
  <w:style w:type="paragraph" w:customStyle="1" w:styleId="Extract-Newspapernews">
    <w:name w:val="Extract - Newspaper (news)"/>
    <w:basedOn w:val="Extractext"/>
    <w:rsid w:val="00797232"/>
    <w:pPr>
      <w:pBdr>
        <w:left w:val="single" w:sz="2" w:space="31" w:color="FF8000"/>
      </w:pBdr>
    </w:pPr>
  </w:style>
  <w:style w:type="paragraph" w:customStyle="1" w:styleId="Extract-Diaryextd">
    <w:name w:val="Extract - Diary (extd)"/>
    <w:basedOn w:val="Extractext"/>
    <w:rsid w:val="00797232"/>
    <w:pPr>
      <w:pBdr>
        <w:left w:val="dotted" w:sz="4" w:space="31" w:color="FF8000"/>
      </w:pBdr>
    </w:pPr>
  </w:style>
  <w:style w:type="paragraph" w:customStyle="1" w:styleId="Extract-Transcripttrans">
    <w:name w:val="Extract - Transcript (trans)"/>
    <w:basedOn w:val="Extractext"/>
    <w:rsid w:val="00797232"/>
    <w:pPr>
      <w:pBdr>
        <w:left w:val="dashed" w:sz="4" w:space="31" w:color="FF8000"/>
      </w:pBdr>
    </w:pPr>
  </w:style>
  <w:style w:type="paragraph" w:customStyle="1" w:styleId="TOCPageNumbercnum">
    <w:name w:val="TOC Page Number (cnum)"/>
    <w:basedOn w:val="TOCBackmatterHeadcbmh"/>
    <w:rsid w:val="00797232"/>
    <w:pPr>
      <w:pBdr>
        <w:left w:val="thinThickThinLargeGap" w:sz="24" w:space="4" w:color="66FFFF"/>
      </w:pBdr>
      <w:ind w:left="1080"/>
    </w:pPr>
  </w:style>
  <w:style w:type="character" w:customStyle="1" w:styleId="spanpreservecharacterspre">
    <w:name w:val="span preserve characters (pre)"/>
    <w:uiPriority w:val="1"/>
    <w:rsid w:val="00797232"/>
    <w:rPr>
      <w:shd w:val="clear" w:color="auto" w:fill="FFCC99"/>
    </w:rPr>
  </w:style>
  <w:style w:type="paragraph" w:customStyle="1" w:styleId="FMTextSpaceBeforefmtx">
    <w:name w:val="FM Text Space Before (#fmtx)"/>
    <w:basedOn w:val="FMTextfmtx"/>
    <w:rsid w:val="00797232"/>
    <w:pPr>
      <w:pBdr>
        <w:left w:val="dotted" w:sz="18" w:space="4" w:color="99FFCC"/>
      </w:pBdr>
      <w:spacing w:before="360"/>
    </w:pPr>
  </w:style>
  <w:style w:type="paragraph" w:customStyle="1" w:styleId="FMTextSpaceAfterfmtx">
    <w:name w:val="FM Text Space After (fmtx#)"/>
    <w:basedOn w:val="FMTextfmtx"/>
    <w:rsid w:val="00797232"/>
    <w:pPr>
      <w:pBdr>
        <w:left w:val="dotted" w:sz="12" w:space="4" w:color="99FFCC"/>
      </w:pBdr>
      <w:spacing w:after="360"/>
    </w:pPr>
  </w:style>
  <w:style w:type="paragraph" w:customStyle="1" w:styleId="FMTextNo-IndentSpaceBeforefmtx1">
    <w:name w:val="FM Text No-Indent Space Before (#fmtx1)"/>
    <w:basedOn w:val="FMTextfmtx"/>
    <w:rsid w:val="00797232"/>
    <w:pPr>
      <w:pBdr>
        <w:left w:val="single" w:sz="18" w:space="4" w:color="66FFCC"/>
      </w:pBdr>
      <w:spacing w:before="360"/>
      <w:ind w:firstLine="0"/>
    </w:pPr>
  </w:style>
  <w:style w:type="paragraph" w:customStyle="1" w:styleId="FMTextNo-IndentSpaceAfterfmtx1">
    <w:name w:val="FM Text No-Indent Space After (fmtx1#)"/>
    <w:basedOn w:val="FMTextfmtx"/>
    <w:rsid w:val="00797232"/>
    <w:pPr>
      <w:pBdr>
        <w:left w:val="single" w:sz="8" w:space="4" w:color="66FFCC"/>
      </w:pBdr>
      <w:spacing w:after="360"/>
      <w:ind w:firstLine="0"/>
    </w:pPr>
  </w:style>
  <w:style w:type="paragraph" w:customStyle="1" w:styleId="ChapOpeningTextSpaceAftercotx">
    <w:name w:val="Chap Opening Text Space After (cotx#)"/>
    <w:basedOn w:val="ChapOpeningTextcotx"/>
    <w:rsid w:val="00797232"/>
    <w:pPr>
      <w:pBdr>
        <w:left w:val="wave" w:sz="6" w:space="4" w:color="66FF33"/>
      </w:pBdr>
      <w:spacing w:after="360"/>
    </w:pPr>
  </w:style>
  <w:style w:type="paragraph" w:customStyle="1" w:styleId="ChapOpeningTextNo-IndentSpaceAftercotx1">
    <w:name w:val="Chap Opening Text No-Indent Space After (cotx1#)"/>
    <w:basedOn w:val="ChapOpeningTextNo-Indentcotx1"/>
    <w:rsid w:val="00797232"/>
    <w:pPr>
      <w:pBdr>
        <w:left w:val="single" w:sz="12" w:space="4" w:color="00FF00"/>
      </w:pBdr>
      <w:spacing w:after="360"/>
    </w:pPr>
  </w:style>
  <w:style w:type="paragraph" w:customStyle="1" w:styleId="Text-StandardSpaceBeforetx">
    <w:name w:val="Text - Standard Space Before (#tx)"/>
    <w:basedOn w:val="Text-Standardtx"/>
    <w:rsid w:val="00797232"/>
    <w:pPr>
      <w:pBdr>
        <w:left w:val="single" w:sz="12" w:space="4" w:color="66CCFF"/>
      </w:pBdr>
      <w:spacing w:before="360"/>
    </w:pPr>
  </w:style>
  <w:style w:type="paragraph" w:customStyle="1" w:styleId="Text-StandardSpaceAftertx">
    <w:name w:val="Text - Standard Space After (tx#)"/>
    <w:basedOn w:val="Text-Standardtx"/>
    <w:rsid w:val="00797232"/>
    <w:pPr>
      <w:pBdr>
        <w:left w:val="single" w:sz="24" w:space="4" w:color="66CCFF"/>
      </w:pBdr>
      <w:spacing w:after="240"/>
    </w:pPr>
  </w:style>
  <w:style w:type="paragraph" w:customStyle="1" w:styleId="Text-StdNo-IndentSpaceBeforetx1">
    <w:name w:val="Text - Std No-Indent Space Before (#tx1)"/>
    <w:basedOn w:val="Text-StdNo-Indenttx1"/>
    <w:rsid w:val="00797232"/>
    <w:pPr>
      <w:pBdr>
        <w:left w:val="double" w:sz="6" w:space="4" w:color="66CCFF"/>
      </w:pBdr>
      <w:spacing w:before="360"/>
    </w:pPr>
  </w:style>
  <w:style w:type="paragraph" w:customStyle="1" w:styleId="Text-StdNo-IndentSpaceAftertx1">
    <w:name w:val="Text - Std No-Indent Space After (tx1#)"/>
    <w:basedOn w:val="Text-StdNo-Indenttx1"/>
    <w:rsid w:val="00797232"/>
    <w:pPr>
      <w:pBdr>
        <w:left w:val="double" w:sz="12" w:space="4" w:color="66CCFF"/>
      </w:pBdr>
      <w:spacing w:after="360"/>
    </w:pPr>
  </w:style>
  <w:style w:type="paragraph" w:customStyle="1" w:styleId="BMTextSpaceBeforebmtx">
    <w:name w:val="BM Text Space Before (#bmtx)"/>
    <w:basedOn w:val="BMTextbmtx"/>
    <w:rsid w:val="00797232"/>
    <w:pPr>
      <w:pBdr>
        <w:left w:val="single" w:sz="18" w:space="4" w:color="000080"/>
      </w:pBdr>
      <w:spacing w:before="360"/>
    </w:pPr>
  </w:style>
  <w:style w:type="paragraph" w:customStyle="1" w:styleId="BMTextSpaceAfterbmtx">
    <w:name w:val="BM Text Space After (bmtx#)"/>
    <w:basedOn w:val="BMTextbmtx"/>
    <w:rsid w:val="00797232"/>
    <w:pPr>
      <w:pBdr>
        <w:left w:val="single" w:sz="2" w:space="4" w:color="000080"/>
      </w:pBdr>
      <w:spacing w:after="360"/>
    </w:pPr>
  </w:style>
  <w:style w:type="paragraph" w:customStyle="1" w:styleId="BMTextNo-IndentSpaceBeforebmtx1">
    <w:name w:val="BM Text No-Indent Space Before (#bmtx1)"/>
    <w:basedOn w:val="BMTextNo-Indentbmtx1"/>
    <w:rsid w:val="00797232"/>
    <w:pPr>
      <w:pBdr>
        <w:left w:val="double" w:sz="6" w:space="4" w:color="000080"/>
      </w:pBdr>
      <w:spacing w:before="360"/>
    </w:pPr>
  </w:style>
  <w:style w:type="paragraph" w:customStyle="1" w:styleId="BMTextNo-IndentSpaceAfterbmtx1">
    <w:name w:val="BM Text No-Indent Space After (bmtx1#)"/>
    <w:basedOn w:val="BMTextNo-Indentbmtx1"/>
    <w:rsid w:val="00797232"/>
    <w:pPr>
      <w:pBdr>
        <w:left w:val="double" w:sz="2" w:space="4" w:color="000080"/>
      </w:pBdr>
      <w:spacing w:before="0" w:after="360"/>
    </w:pPr>
  </w:style>
  <w:style w:type="paragraph" w:customStyle="1" w:styleId="ColumnBreakcbr">
    <w:name w:val="Column Break (cbr)"/>
    <w:basedOn w:val="ColumnHeadch"/>
    <w:rsid w:val="00797232"/>
    <w:pPr>
      <w:shd w:val="clear" w:color="auto" w:fill="BFBFBF" w:themeFill="background1" w:themeFillShade="BF"/>
      <w:spacing w:line="240" w:lineRule="auto"/>
      <w:jc w:val="center"/>
    </w:pPr>
    <w:rPr>
      <w:rFonts w:ascii="Arial" w:hAnsi="Arial" w:cs="Arial"/>
    </w:rPr>
  </w:style>
  <w:style w:type="paragraph" w:customStyle="1" w:styleId="Text-StandardSpaceAroundtx">
    <w:name w:val="Text - Standard Space Around (#tx#)"/>
    <w:basedOn w:val="Text-StandardSpaceBeforetx"/>
    <w:rsid w:val="00797232"/>
    <w:pPr>
      <w:pBdr>
        <w:left w:val="single" w:sz="36" w:space="4" w:color="66CCFF"/>
      </w:pBdr>
      <w:spacing w:after="360"/>
    </w:pPr>
  </w:style>
  <w:style w:type="paragraph" w:customStyle="1" w:styleId="Text-StdNo-IndentSpaceAroundtx1">
    <w:name w:val="Text - Std No-Indent Space Around (#tx1#)"/>
    <w:basedOn w:val="Text-StdNo-IndentSpaceBeforetx1"/>
    <w:rsid w:val="00797232"/>
    <w:pPr>
      <w:pBdr>
        <w:left w:val="double" w:sz="24" w:space="4" w:color="66CCFF"/>
      </w:pBdr>
      <w:spacing w:after="360"/>
    </w:pPr>
  </w:style>
  <w:style w:type="paragraph" w:customStyle="1" w:styleId="FMTextSpaceAroundfmtx">
    <w:name w:val="FM Text Space Around (#fmtx#)"/>
    <w:basedOn w:val="FMTextSpaceBeforefmtx"/>
    <w:rsid w:val="00797232"/>
    <w:pPr>
      <w:pBdr>
        <w:left w:val="dotted" w:sz="48" w:space="4" w:color="99FFCC"/>
      </w:pBdr>
      <w:spacing w:after="360"/>
    </w:pPr>
  </w:style>
  <w:style w:type="paragraph" w:customStyle="1" w:styleId="FMTextNo-IndentSpaceAroundfmtx1">
    <w:name w:val="FM Text No-Indent Space Around (#fmtx1#)"/>
    <w:basedOn w:val="FMTextNo-IndentSpaceBeforefmtx1"/>
    <w:rsid w:val="00797232"/>
    <w:pPr>
      <w:pBdr>
        <w:left w:val="single" w:sz="36" w:space="4" w:color="66FFCC"/>
      </w:pBdr>
      <w:spacing w:after="360"/>
    </w:pPr>
  </w:style>
  <w:style w:type="paragraph" w:customStyle="1" w:styleId="BMTextSpaceAroundbmtx">
    <w:name w:val="BM Text Space Around (#bmtx#)"/>
    <w:basedOn w:val="BMTextSpaceBeforebmtx"/>
    <w:rsid w:val="00797232"/>
    <w:pPr>
      <w:pBdr>
        <w:left w:val="single" w:sz="36" w:space="4" w:color="000080"/>
      </w:pBdr>
      <w:spacing w:after="360"/>
    </w:pPr>
  </w:style>
  <w:style w:type="paragraph" w:customStyle="1" w:styleId="BMTextNo-IndentSpaceAroundbmtx1">
    <w:name w:val="BM Text No-Indent Space Around (#bmtx1#)"/>
    <w:basedOn w:val="BMTextNo-IndentSpaceBeforebmtx1"/>
    <w:rsid w:val="00797232"/>
    <w:pPr>
      <w:pBdr>
        <w:left w:val="double" w:sz="24" w:space="4" w:color="000080"/>
      </w:pBdr>
      <w:spacing w:after="360"/>
    </w:pPr>
  </w:style>
  <w:style w:type="paragraph" w:customStyle="1" w:styleId="AboutAuthorTextHeadatah">
    <w:name w:val="About Author Text Head (atah)"/>
    <w:basedOn w:val="BOBAdTitlebobt"/>
    <w:rsid w:val="00797232"/>
    <w:rPr>
      <w:sz w:val="28"/>
    </w:rPr>
  </w:style>
  <w:style w:type="character" w:customStyle="1" w:styleId="spanISBNisbn">
    <w:name w:val="span ISBN (isbn)"/>
    <w:basedOn w:val="DefaultParagraphFont"/>
    <w:uiPriority w:val="1"/>
    <w:rsid w:val="00797232"/>
    <w:rPr>
      <w:sz w:val="20"/>
      <w:szCs w:val="20"/>
      <w:shd w:val="clear" w:color="auto" w:fill="A8D08D" w:themeFill="accent6" w:themeFillTint="99"/>
    </w:rPr>
  </w:style>
  <w:style w:type="character" w:customStyle="1" w:styleId="bookmakerkeeptogetherkt">
    <w:name w:val="bookmaker keep together (kt)"/>
    <w:basedOn w:val="DefaultParagraphFont"/>
    <w:uiPriority w:val="1"/>
    <w:rsid w:val="00797232"/>
    <w:rPr>
      <w:shd w:val="clear" w:color="auto" w:fill="C9C9C9" w:themeFill="accent3" w:themeFillTint="99"/>
    </w:rPr>
  </w:style>
  <w:style w:type="paragraph" w:customStyle="1" w:styleId="BookmakerPageBreakbr">
    <w:name w:val="Bookmaker Page Break (br)"/>
    <w:basedOn w:val="PageBreakpb"/>
    <w:rsid w:val="00797232"/>
    <w:pPr>
      <w:shd w:val="clear" w:color="auto" w:fill="C9C9C9" w:themeFill="accent3" w:themeFillTint="99"/>
      <w:jc w:val="center"/>
    </w:pPr>
  </w:style>
  <w:style w:type="paragraph" w:customStyle="1" w:styleId="ChapTitleNonprintingctnp">
    <w:name w:val="Chap Title Nonprinting (ctnp)"/>
    <w:basedOn w:val="ChapNumbercn"/>
    <w:rsid w:val="00797232"/>
    <w:pPr>
      <w:shd w:val="clear" w:color="auto" w:fill="C0C0C0"/>
    </w:pPr>
    <w:rPr>
      <w:rFonts w:ascii="Arial" w:hAnsi="Arial" w:cs="Arial"/>
    </w:rPr>
  </w:style>
  <w:style w:type="paragraph" w:customStyle="1" w:styleId="SeriesPageHeadingsh">
    <w:name w:val="Series Page Heading (sh)"/>
    <w:rsid w:val="00797232"/>
    <w:pPr>
      <w:widowControl w:val="0"/>
      <w:pBdr>
        <w:left w:val="triple" w:sz="12" w:space="4" w:color="9CC2E5" w:themeColor="accent5" w:themeTint="99"/>
      </w:pBdr>
      <w:spacing w:line="480" w:lineRule="auto"/>
      <w:jc w:val="center"/>
    </w:pPr>
    <w:rPr>
      <w:rFonts w:ascii="Arial Black" w:eastAsiaTheme="minorEastAsia" w:hAnsi="Arial Black" w:cs="Times New Roman"/>
      <w:sz w:val="32"/>
      <w:szCs w:val="28"/>
    </w:rPr>
  </w:style>
  <w:style w:type="paragraph" w:customStyle="1" w:styleId="SeriesPageTextstx">
    <w:name w:val="Series Page Text (stx)"/>
    <w:rsid w:val="00797232"/>
    <w:pPr>
      <w:widowControl w:val="0"/>
      <w:pBdr>
        <w:left w:val="single" w:sz="48" w:space="4" w:color="9CC2E5" w:themeColor="accent5" w:themeTint="99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eriesPageTextNo-Indentstx1">
    <w:name w:val="Series Page Text No-Indent (stx1)"/>
    <w:rsid w:val="00797232"/>
    <w:pPr>
      <w:widowControl w:val="0"/>
      <w:pBdr>
        <w:left w:val="double" w:sz="18" w:space="4" w:color="9CC2E5" w:themeColor="accent5" w:themeTint="99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SeriesPageListofTitlesslt">
    <w:name w:val="Series Page List of Titles (slt)"/>
    <w:rsid w:val="00797232"/>
    <w:pPr>
      <w:widowControl w:val="0"/>
      <w:pBdr>
        <w:left w:val="triple" w:sz="12" w:space="4" w:color="9CC2E5" w:themeColor="accent5" w:themeTint="99"/>
      </w:pBdr>
      <w:spacing w:line="360" w:lineRule="auto"/>
    </w:pPr>
    <w:rPr>
      <w:rFonts w:ascii="Arial" w:eastAsiaTheme="minorEastAsia" w:hAnsi="Arial" w:cs="Times New Roman"/>
      <w:sz w:val="20"/>
    </w:rPr>
  </w:style>
  <w:style w:type="paragraph" w:customStyle="1" w:styleId="SeriesPageAuthorsau">
    <w:name w:val="Series Page Author (sau)"/>
    <w:rsid w:val="00797232"/>
    <w:pPr>
      <w:widowControl w:val="0"/>
      <w:pBdr>
        <w:left w:val="thinThickThinSmallGap" w:sz="36" w:space="31" w:color="9CC2E5" w:themeColor="accent5" w:themeTint="99"/>
      </w:pBdr>
      <w:spacing w:after="120" w:line="360" w:lineRule="auto"/>
      <w:ind w:left="540"/>
    </w:pPr>
    <w:rPr>
      <w:rFonts w:ascii="Arial" w:eastAsiaTheme="minorEastAsia" w:hAnsi="Arial" w:cs="Arial"/>
      <w:sz w:val="20"/>
      <w:szCs w:val="22"/>
    </w:rPr>
  </w:style>
  <w:style w:type="paragraph" w:customStyle="1" w:styleId="SeriesPageSubhead1sh1">
    <w:name w:val="Series Page Subhead 1 (sh1)"/>
    <w:rsid w:val="00797232"/>
    <w:pPr>
      <w:widowControl w:val="0"/>
      <w:pBdr>
        <w:left w:val="dotted" w:sz="48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  <w:sz w:val="28"/>
    </w:rPr>
  </w:style>
  <w:style w:type="paragraph" w:customStyle="1" w:styleId="SeriesPageSubhead2sh2">
    <w:name w:val="Series Page Subhead 2 (sh2)"/>
    <w:rsid w:val="00797232"/>
    <w:pPr>
      <w:widowControl w:val="0"/>
      <w:pBdr>
        <w:left w:val="thinThickMediumGap" w:sz="24" w:space="4" w:color="9CC2E5" w:themeColor="accent5" w:themeTint="99"/>
      </w:pBdr>
      <w:spacing w:before="120" w:line="480" w:lineRule="auto"/>
    </w:pPr>
    <w:rPr>
      <w:rFonts w:ascii="Arial" w:eastAsiaTheme="minorEastAsia" w:hAnsi="Arial" w:cs="Times New Roman"/>
      <w:sz w:val="28"/>
    </w:rPr>
  </w:style>
  <w:style w:type="paragraph" w:customStyle="1" w:styleId="SeriesPageSubhead3sh3">
    <w:name w:val="Series Page Subhead 3 (sh3)"/>
    <w:rsid w:val="00797232"/>
    <w:pPr>
      <w:widowControl w:val="0"/>
      <w:pBdr>
        <w:left w:val="thickThinMediumGap" w:sz="24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</w:rPr>
  </w:style>
  <w:style w:type="character" w:customStyle="1" w:styleId="spansymbolsitalsymi">
    <w:name w:val="span symbols ital (symi)"/>
    <w:basedOn w:val="spansymbolssym"/>
    <w:uiPriority w:val="1"/>
    <w:rsid w:val="00797232"/>
    <w:rPr>
      <w:rFonts w:ascii="Arial" w:hAnsi="Arial"/>
      <w:i/>
      <w:sz w:val="20"/>
      <w:szCs w:val="22"/>
      <w:shd w:val="clear" w:color="auto" w:fill="FFCC99"/>
    </w:rPr>
  </w:style>
  <w:style w:type="character" w:customStyle="1" w:styleId="spansymbolsboldsymb">
    <w:name w:val="span symbols bold (symb)"/>
    <w:basedOn w:val="spansymbolssym"/>
    <w:uiPriority w:val="1"/>
    <w:rsid w:val="00797232"/>
    <w:rPr>
      <w:rFonts w:ascii="Arial" w:hAnsi="Arial"/>
      <w:b/>
      <w:sz w:val="20"/>
      <w:szCs w:val="22"/>
      <w:shd w:val="clear" w:color="auto" w:fill="FFCC99"/>
    </w:rPr>
  </w:style>
  <w:style w:type="paragraph" w:customStyle="1" w:styleId="SpaceBreak-PrintOnlypo">
    <w:name w:val="Space Break - Print Only (#po)"/>
    <w:basedOn w:val="SpaceBreak"/>
    <w:rsid w:val="00797232"/>
  </w:style>
  <w:style w:type="paragraph" w:customStyle="1" w:styleId="EndnoteTextntx">
    <w:name w:val="Endnote Text (ntx)"/>
    <w:basedOn w:val="EndnoteText"/>
    <w:rsid w:val="00797232"/>
    <w:rPr>
      <w:noProof/>
    </w:rPr>
  </w:style>
  <w:style w:type="paragraph" w:customStyle="1" w:styleId="FootnoteTextfn">
    <w:name w:val="Footnote Text (fn)"/>
    <w:basedOn w:val="FootnoteText"/>
    <w:rsid w:val="00797232"/>
  </w:style>
  <w:style w:type="character" w:customStyle="1" w:styleId="spanrun-incomputertypecomp">
    <w:name w:val="span run-in computer type (comp)"/>
    <w:basedOn w:val="spankeyphrasekp"/>
    <w:uiPriority w:val="1"/>
    <w:rsid w:val="00797232"/>
    <w:rPr>
      <w:rFonts w:ascii="Courier New" w:hAnsi="Courier New"/>
      <w:sz w:val="24"/>
      <w:szCs w:val="22"/>
      <w:bdr w:val="none" w:sz="0" w:space="0" w:color="auto"/>
      <w:shd w:val="clear" w:color="auto" w:fill="CCFFFF"/>
    </w:rPr>
  </w:style>
  <w:style w:type="character" w:customStyle="1" w:styleId="spanstrikethroughcharactersstr">
    <w:name w:val="span strikethrough characters (str)"/>
    <w:basedOn w:val="spanitaliccharactersital"/>
    <w:uiPriority w:val="1"/>
    <w:rsid w:val="00797232"/>
    <w:rPr>
      <w:i w:val="0"/>
      <w:iCs/>
      <w:strike/>
      <w:color w:val="auto"/>
      <w:bdr w:val="none" w:sz="0" w:space="0" w:color="auto"/>
      <w:shd w:val="clear" w:color="auto" w:fill="CCFFFF"/>
    </w:rPr>
  </w:style>
  <w:style w:type="paragraph" w:customStyle="1" w:styleId="BookmakerProcessingInstructionbpi">
    <w:name w:val="Bookmaker Processing Instruction (bpi)"/>
    <w:basedOn w:val="DesignNotedn"/>
    <w:rsid w:val="00797232"/>
  </w:style>
  <w:style w:type="paragraph" w:customStyle="1" w:styleId="TitlepageLogologo">
    <w:name w:val="Titlepage Logo (logo)"/>
    <w:basedOn w:val="BookmakerProcessingInstructionbpi"/>
    <w:rsid w:val="00797232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before="0" w:after="0" w:line="480" w:lineRule="auto"/>
      <w:ind w:left="1440" w:right="1440"/>
      <w:contextualSpacing/>
      <w:jc w:val="center"/>
    </w:pPr>
    <w:rPr>
      <w:b/>
      <w:color w:val="auto"/>
    </w:rPr>
  </w:style>
  <w:style w:type="paragraph" w:customStyle="1" w:styleId="ExtractSourceexts">
    <w:name w:val="Extract Source (exts)"/>
    <w:basedOn w:val="Extract-Websiteextws"/>
    <w:rsid w:val="00797232"/>
    <w:pPr>
      <w:ind w:left="547" w:right="547"/>
      <w:jc w:val="right"/>
    </w:pPr>
    <w:rPr>
      <w:rFonts w:ascii="Arial" w:hAnsi="Arial"/>
      <w:sz w:val="22"/>
    </w:rPr>
  </w:style>
  <w:style w:type="character" w:customStyle="1" w:styleId="bookmakertightenbkt">
    <w:name w:val="bookmaker tighten (bkt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bookmakerloosenbkl">
    <w:name w:val="bookmaker loosen (bkl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spanaltfont1span1">
    <w:name w:val="span alt font 1 (span1)"/>
    <w:basedOn w:val="spanaccentcharactersacc"/>
    <w:uiPriority w:val="1"/>
    <w:rsid w:val="00797232"/>
    <w:rPr>
      <w:rFonts w:ascii="Arial" w:hAnsi="Arial"/>
      <w:sz w:val="20"/>
      <w:szCs w:val="22"/>
      <w:bdr w:val="none" w:sz="0" w:space="0" w:color="auto"/>
      <w:shd w:val="clear" w:color="auto" w:fill="DEC3FF"/>
    </w:rPr>
  </w:style>
  <w:style w:type="character" w:customStyle="1" w:styleId="spanaltfont2span2">
    <w:name w:val="span alt font 2 (span2)"/>
    <w:basedOn w:val="spanaltfont1span1"/>
    <w:uiPriority w:val="1"/>
    <w:rsid w:val="00797232"/>
    <w:rPr>
      <w:rFonts w:asciiTheme="majorHAnsi" w:hAnsiTheme="majorHAnsi"/>
      <w:sz w:val="24"/>
      <w:szCs w:val="22"/>
      <w:bdr w:val="none" w:sz="0" w:space="0" w:color="auto"/>
      <w:shd w:val="clear" w:color="auto" w:fill="DEC3FF"/>
    </w:rPr>
  </w:style>
  <w:style w:type="paragraph" w:customStyle="1" w:styleId="FMHeadNonprintingfmhnp">
    <w:name w:val="FM Head Nonprinting (fmhnp)"/>
    <w:basedOn w:val="FMHeadfmh"/>
    <w:rsid w:val="00797232"/>
    <w:pPr>
      <w:shd w:val="clear" w:color="auto" w:fill="C0C0C0"/>
    </w:pPr>
  </w:style>
  <w:style w:type="paragraph" w:customStyle="1" w:styleId="BMHeadNonprintingbmhnp">
    <w:name w:val="BM Head Nonprinting (bmhnp)"/>
    <w:basedOn w:val="BMHeadbmh"/>
    <w:rsid w:val="00797232"/>
    <w:pPr>
      <w:shd w:val="clear" w:color="auto" w:fill="C0C0C0"/>
    </w:pPr>
  </w:style>
  <w:style w:type="character" w:customStyle="1" w:styleId="spanillustrationholderilli">
    <w:name w:val="span illustration holder (ill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800000"/>
    </w:rPr>
  </w:style>
  <w:style w:type="paragraph" w:customStyle="1" w:styleId="ChapTitleALTact">
    <w:name w:val="Chap Title ALT (act)"/>
    <w:basedOn w:val="ChapTitlect"/>
    <w:rsid w:val="00797232"/>
    <w:rPr>
      <w:rFonts w:ascii="Cambria" w:hAnsi="Cambria"/>
    </w:rPr>
  </w:style>
  <w:style w:type="character" w:customStyle="1" w:styleId="spandesignnotedni">
    <w:name w:val="span design note (dn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FF0000"/>
    </w:rPr>
  </w:style>
  <w:style w:type="character" w:customStyle="1" w:styleId="spansmcapbolditalscbi">
    <w:name w:val="span smcap bold ital (scbi)"/>
    <w:uiPriority w:val="1"/>
    <w:rsid w:val="00797232"/>
    <w:rPr>
      <w:b/>
      <w:i/>
      <w:caps w:val="0"/>
      <w:smallCaps/>
      <w:bdr w:val="none" w:sz="0" w:space="0" w:color="auto"/>
      <w:shd w:val="clear" w:color="auto" w:fill="CCFFFF"/>
    </w:rPr>
  </w:style>
  <w:style w:type="paragraph" w:customStyle="1" w:styleId="SpaceBreak-Internalint">
    <w:name w:val="Space Break - Internal (int)"/>
    <w:basedOn w:val="SpaceBreak"/>
    <w:rsid w:val="00797232"/>
    <w:pPr>
      <w:shd w:val="clear" w:color="auto" w:fill="404040"/>
      <w:spacing w:line="360" w:lineRule="auto"/>
    </w:pPr>
    <w:rPr>
      <w:rFonts w:ascii="Arial" w:hAnsi="Arial"/>
      <w:color w:val="FFFFFF" w:themeColor="background1"/>
      <w:sz w:val="22"/>
    </w:rPr>
  </w:style>
  <w:style w:type="character" w:customStyle="1" w:styleId="spansmcapunderscorescus">
    <w:name w:val="span smcap underscore (scus)"/>
    <w:basedOn w:val="spanunderscorecharactersus"/>
    <w:uiPriority w:val="1"/>
    <w:rsid w:val="00797232"/>
    <w:rPr>
      <w:caps w:val="0"/>
      <w:smallCaps/>
      <w:color w:val="auto"/>
      <w:u w:val="single"/>
      <w:bdr w:val="none" w:sz="0" w:space="0" w:color="auto"/>
      <w:shd w:val="clear" w:color="auto" w:fill="CCFFFF"/>
    </w:rPr>
  </w:style>
  <w:style w:type="paragraph" w:customStyle="1" w:styleId="Section-Chapter2SCP2">
    <w:name w:val="Section-Chapter2 (SCP2)"/>
    <w:basedOn w:val="Normal"/>
    <w:next w:val="TitleTtl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Body-Text2Tx2">
    <w:name w:val="Body-Text2 (Tx2)"/>
    <w:basedOn w:val="Normal"/>
    <w:qFormat/>
    <w:rsid w:val="001179A9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1179A9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Extract3Ext3">
    <w:name w:val="Extract3 (Ext3)"/>
    <w:basedOn w:val="Normal"/>
    <w:qFormat/>
    <w:rsid w:val="001179A9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1179A9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1179A9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1179A9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1179A9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Verse-HeadVhead">
    <w:name w:val="Verse-Head (Vhead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-DroplineV1drop">
    <w:name w:val="Verse1-Dropline (V1drop)"/>
    <w:basedOn w:val="Normal"/>
    <w:next w:val="Verse1Vrs1"/>
    <w:qFormat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QuestionQues">
    <w:name w:val="Question (Ques)"/>
    <w:basedOn w:val="Normal"/>
    <w:rsid w:val="001179A9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1179A9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character" w:customStyle="1" w:styleId="cstyle3cs3">
    <w:name w:val="cstyle3 (cs3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1179A9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styleId="Hashtag">
    <w:name w:val="Hashtag"/>
    <w:basedOn w:val="DefaultParagraphFont"/>
    <w:uiPriority w:val="89"/>
    <w:semiHidden/>
    <w:unhideWhenUsed/>
    <w:rsid w:val="001179A9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89"/>
    <w:semiHidden/>
    <w:unhideWhenUsed/>
    <w:rsid w:val="001179A9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89"/>
    <w:semiHidden/>
    <w:unhideWhenUsed/>
    <w:rsid w:val="001179A9"/>
    <w:rPr>
      <w:u w:val="dotted"/>
    </w:rPr>
  </w:style>
  <w:style w:type="character" w:styleId="UnresolvedMention">
    <w:name w:val="Unresolved Mention"/>
    <w:basedOn w:val="DefaultParagraphFont"/>
    <w:uiPriority w:val="89"/>
    <w:semiHidden/>
    <w:unhideWhenUsed/>
    <w:rsid w:val="00117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>Macmillan Publishers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18</cp:revision>
  <dcterms:created xsi:type="dcterms:W3CDTF">2020-02-05T15:36:00Z</dcterms:created>
  <dcterms:modified xsi:type="dcterms:W3CDTF">2022-05-17T18:24:00Z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6.1</vt:lpwstr>
  </property>
  <property fmtid="{D5CDD505-2E9C-101B-9397-08002B2CF9AE}" pid="3" name="Template">
    <vt:lpwstr>2</vt:lpwstr>
  </property>
</Properties>
</file>