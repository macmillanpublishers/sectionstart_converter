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15B78" w14:textId="0ED2FC8E" w:rsidR="005B3F42" w:rsidRPr="00A65E21" w:rsidRDefault="005B3F42" w:rsidP="005B3F42">
      <w:pPr>
        <w:pStyle w:val="Section-BookBOOK"/>
      </w:pPr>
      <w:r w:rsidRPr="00A65E21">
        <w:t>Ring Shout</w:t>
      </w:r>
    </w:p>
    <w:p w14:paraId="504EC988" w14:textId="77777777" w:rsidR="00F4602E" w:rsidRPr="00F4602E" w:rsidRDefault="00F4602E" w:rsidP="00F4602E">
      <w:pPr>
        <w:pStyle w:val="Section-HalftitleSHT"/>
      </w:pPr>
      <w:proofErr w:type="spellStart"/>
      <w:r w:rsidRPr="00F4602E">
        <w:lastRenderedPageBreak/>
        <w:t>Halftitle</w:t>
      </w:r>
      <w:proofErr w:type="spellEnd"/>
      <w:r w:rsidRPr="00F4602E">
        <w:t xml:space="preserve"> Page</w:t>
      </w:r>
    </w:p>
    <w:p w14:paraId="7996566C" w14:textId="21C9E085" w:rsidR="004108FE" w:rsidRPr="00D6186C" w:rsidRDefault="00432609" w:rsidP="00D6186C">
      <w:pPr>
        <w:pStyle w:val="TitleTtl"/>
      </w:pPr>
      <w:r w:rsidRPr="00D6186C">
        <w:t xml:space="preserve">Ring </w:t>
      </w:r>
      <w:r w:rsidR="00396ECC" w:rsidRPr="00D6186C">
        <w:t>Shout</w:t>
      </w:r>
    </w:p>
    <w:p w14:paraId="177E5C48" w14:textId="77777777" w:rsidR="005F0BCD" w:rsidRPr="005F0BCD" w:rsidRDefault="005F0BCD" w:rsidP="005F0BCD">
      <w:pPr>
        <w:pStyle w:val="Section-TitlepageSTI"/>
      </w:pPr>
      <w:proofErr w:type="spellStart"/>
      <w:r w:rsidRPr="005F0BCD">
        <w:lastRenderedPageBreak/>
        <w:t>Titlepage</w:t>
      </w:r>
      <w:proofErr w:type="spellEnd"/>
    </w:p>
    <w:p w14:paraId="691E7E15" w14:textId="043367BA" w:rsidR="00396ECC" w:rsidRDefault="004C7A21" w:rsidP="004D6070">
      <w:pPr>
        <w:pStyle w:val="TitleTtl"/>
        <w:rPr>
          <w:rStyle w:val="cs-cleanup-excludecex"/>
        </w:rPr>
      </w:pPr>
      <w:r>
        <w:t xml:space="preserve">Ring </w:t>
      </w:r>
      <w:r w:rsidR="00396ECC">
        <w:t>Shout</w:t>
      </w:r>
    </w:p>
    <w:p w14:paraId="65A6F11F" w14:textId="79AFD22A" w:rsidR="004108FE" w:rsidRPr="00601F09" w:rsidRDefault="004108FE" w:rsidP="004D6070">
      <w:pPr>
        <w:pStyle w:val="TitleTtl"/>
      </w:pPr>
      <w:r w:rsidRPr="00601F09">
        <w:t>OR</w:t>
      </w:r>
    </w:p>
    <w:p w14:paraId="507D3097" w14:textId="77777777" w:rsidR="004108FE" w:rsidRPr="003047BE" w:rsidRDefault="004108FE" w:rsidP="00DC2145">
      <w:pPr>
        <w:pStyle w:val="SubtitleSttl"/>
      </w:pPr>
      <w:r w:rsidRPr="003047BE">
        <w:t>HUNTING KU KLUXES IN THE END TIMES</w:t>
      </w:r>
    </w:p>
    <w:p w14:paraId="6DBDF422" w14:textId="3A787B2A" w:rsidR="004108FE" w:rsidRPr="00495125" w:rsidRDefault="004108FE" w:rsidP="00EF58CD">
      <w:pPr>
        <w:pStyle w:val="Author1Au1"/>
        <w:rPr>
          <w:lang w:val="pt-BR"/>
        </w:rPr>
      </w:pPr>
      <w:r w:rsidRPr="00495125">
        <w:rPr>
          <w:lang w:val="pt-BR"/>
        </w:rPr>
        <w:t>P. DJ</w:t>
      </w:r>
      <w:r w:rsidR="00224DAB" w:rsidRPr="00495125">
        <w:rPr>
          <w:lang w:val="pt-BR"/>
        </w:rPr>
        <w:t>ÈLÍ</w:t>
      </w:r>
      <w:r w:rsidRPr="00495125">
        <w:rPr>
          <w:lang w:val="pt-BR"/>
        </w:rPr>
        <w:t xml:space="preserve"> CLARK</w:t>
      </w:r>
    </w:p>
    <w:p w14:paraId="2B4BB00B" w14:textId="77777777" w:rsidR="002660E6" w:rsidRPr="00495125" w:rsidRDefault="002660E6" w:rsidP="00495125">
      <w:pPr>
        <w:pStyle w:val="Logo-PlacementLogo"/>
      </w:pPr>
      <w:r w:rsidRPr="00495125">
        <w:t>[insert Tor.com logo]</w:t>
      </w:r>
    </w:p>
    <w:p w14:paraId="11AD5ADC" w14:textId="77777777" w:rsidR="002660E6" w:rsidRPr="00B62501" w:rsidRDefault="002660E6" w:rsidP="00C14E98">
      <w:pPr>
        <w:pStyle w:val="ImprintImp"/>
      </w:pPr>
      <w:r w:rsidRPr="00B62501">
        <w:t>A Tom Doherty Associates Book</w:t>
      </w:r>
    </w:p>
    <w:p w14:paraId="42835AA0" w14:textId="77777777" w:rsidR="002660E6" w:rsidRPr="00B62501" w:rsidRDefault="002660E6" w:rsidP="00C14E98">
      <w:pPr>
        <w:pStyle w:val="CitiesCit"/>
      </w:pPr>
      <w:r w:rsidRPr="00B62501">
        <w:t>New York</w:t>
      </w:r>
    </w:p>
    <w:p w14:paraId="44388883" w14:textId="77777777" w:rsidR="007D1DF5" w:rsidRPr="007D1DF5" w:rsidRDefault="007D1DF5" w:rsidP="007D1DF5">
      <w:pPr>
        <w:pStyle w:val="Section-CopyrightSCR"/>
      </w:pPr>
      <w:r w:rsidRPr="007D1DF5">
        <w:lastRenderedPageBreak/>
        <w:t>Copyright</w:t>
      </w:r>
    </w:p>
    <w:p w14:paraId="47D9E201" w14:textId="1F72F35A" w:rsidR="002660E6" w:rsidRPr="00B62501" w:rsidRDefault="002660E6" w:rsidP="00562158">
      <w:pPr>
        <w:pStyle w:val="Body-TextTx"/>
      </w:pPr>
      <w:r w:rsidRPr="00B62501">
        <w:t>This is a work of fictio</w:t>
      </w:r>
      <w:r w:rsidR="00F81F51">
        <w:t>n</w:t>
      </w:r>
      <w:r w:rsidRPr="00B62501">
        <w:t>. All of the characters, organizations, and events portrayed in this novel are either products of the author</w:t>
      </w:r>
      <w:r w:rsidR="00396ECC">
        <w:t>’</w:t>
      </w:r>
      <w:r w:rsidRPr="00B62501">
        <w:t>s imagination or are used fictitiously.</w:t>
      </w:r>
    </w:p>
    <w:p w14:paraId="0CC02718" w14:textId="77777777" w:rsidR="00EB74CF" w:rsidRPr="00EB74CF" w:rsidRDefault="00EB74CF" w:rsidP="00EB74CF">
      <w:pPr>
        <w:pStyle w:val="SeparatorSep"/>
      </w:pPr>
      <w:r w:rsidRPr="00EB74CF">
        <w:t>[separator]</w:t>
      </w:r>
    </w:p>
    <w:p w14:paraId="42A87852" w14:textId="77777777" w:rsidR="002660E6" w:rsidRPr="00156FD1" w:rsidRDefault="006D5A62" w:rsidP="00562158">
      <w:pPr>
        <w:pStyle w:val="Body-TextTx"/>
      </w:pPr>
      <w:r w:rsidRPr="00224DAB">
        <w:rPr>
          <w:rStyle w:val="smallcapssc"/>
        </w:rPr>
        <w:t>RING SHOUT</w:t>
      </w:r>
    </w:p>
    <w:p w14:paraId="541CA8E5" w14:textId="77777777" w:rsidR="00EB74CF" w:rsidRPr="00EB74CF" w:rsidRDefault="00EB74CF" w:rsidP="00EB74CF">
      <w:pPr>
        <w:pStyle w:val="SeparatorSep"/>
      </w:pPr>
      <w:r w:rsidRPr="00EB74CF">
        <w:t>[separator]</w:t>
      </w:r>
    </w:p>
    <w:p w14:paraId="6A88417D" w14:textId="56839741" w:rsidR="002660E6" w:rsidRPr="00B62501" w:rsidRDefault="002660E6" w:rsidP="00562158">
      <w:pPr>
        <w:pStyle w:val="Body-TextTx"/>
      </w:pPr>
      <w:r w:rsidRPr="00B62501">
        <w:t xml:space="preserve">Copyright © </w:t>
      </w:r>
      <w:r>
        <w:t>2020</w:t>
      </w:r>
      <w:r w:rsidRPr="00B62501">
        <w:t xml:space="preserve"> by </w:t>
      </w:r>
      <w:r w:rsidR="00224DAB">
        <w:t xml:space="preserve">P. </w:t>
      </w:r>
      <w:proofErr w:type="spellStart"/>
      <w:r w:rsidR="00224DAB">
        <w:t>Djèlí</w:t>
      </w:r>
      <w:proofErr w:type="spellEnd"/>
      <w:r>
        <w:t xml:space="preserve"> Clark</w:t>
      </w:r>
    </w:p>
    <w:p w14:paraId="0845529F" w14:textId="77777777" w:rsidR="00EB74CF" w:rsidRPr="00EB74CF" w:rsidRDefault="00EB74CF" w:rsidP="00EB74CF">
      <w:pPr>
        <w:pStyle w:val="SeparatorSep"/>
      </w:pPr>
      <w:r w:rsidRPr="00EB74CF">
        <w:t>[separator]</w:t>
      </w:r>
    </w:p>
    <w:p w14:paraId="667F5B0D" w14:textId="77777777" w:rsidR="002660E6" w:rsidRDefault="002660E6" w:rsidP="00562158">
      <w:pPr>
        <w:pStyle w:val="Body-TextTx"/>
      </w:pPr>
      <w:r w:rsidRPr="00B62501">
        <w:t>All rights reserved.</w:t>
      </w:r>
    </w:p>
    <w:p w14:paraId="3ED4F1E4" w14:textId="77777777" w:rsidR="00EB74CF" w:rsidRPr="00EB74CF" w:rsidRDefault="00EB74CF" w:rsidP="00EB74CF">
      <w:pPr>
        <w:pStyle w:val="SeparatorSep"/>
      </w:pPr>
      <w:r w:rsidRPr="00EB74CF">
        <w:t>[separator]</w:t>
      </w:r>
    </w:p>
    <w:p w14:paraId="0A508E73" w14:textId="77777777" w:rsidR="002660E6" w:rsidRPr="00B62501" w:rsidRDefault="002660E6" w:rsidP="00562158">
      <w:pPr>
        <w:pStyle w:val="Body-TextTx"/>
      </w:pPr>
      <w:r w:rsidRPr="00B62501">
        <w:t>A Tor</w:t>
      </w:r>
      <w:r>
        <w:t>.com</w:t>
      </w:r>
      <w:r w:rsidRPr="00B62501">
        <w:t xml:space="preserve"> Book</w:t>
      </w:r>
    </w:p>
    <w:p w14:paraId="4F75845A" w14:textId="77777777" w:rsidR="002660E6" w:rsidRPr="00B62501" w:rsidRDefault="002660E6" w:rsidP="00562158">
      <w:pPr>
        <w:pStyle w:val="Body-TextTx"/>
      </w:pPr>
      <w:r w:rsidRPr="00B62501">
        <w:t>Published by Tom Dohe</w:t>
      </w:r>
      <w:r>
        <w:t>rty Associates</w:t>
      </w:r>
    </w:p>
    <w:p w14:paraId="6A6361D6" w14:textId="77777777" w:rsidR="002660E6" w:rsidRDefault="002660E6" w:rsidP="00562158">
      <w:pPr>
        <w:pStyle w:val="Body-TextTx"/>
      </w:pPr>
      <w:r>
        <w:t>120 Broadway</w:t>
      </w:r>
    </w:p>
    <w:p w14:paraId="01AD333A" w14:textId="77777777" w:rsidR="002660E6" w:rsidRDefault="002660E6" w:rsidP="00562158">
      <w:pPr>
        <w:pStyle w:val="Body-TextTx"/>
      </w:pPr>
      <w:r>
        <w:t>New York, NY 10271</w:t>
      </w:r>
    </w:p>
    <w:p w14:paraId="6C92DB6F" w14:textId="77777777" w:rsidR="00EB74CF" w:rsidRPr="00EB74CF" w:rsidRDefault="00EB74CF" w:rsidP="00EB74CF">
      <w:pPr>
        <w:pStyle w:val="SeparatorSep"/>
      </w:pPr>
      <w:r w:rsidRPr="00EB74CF">
        <w:t>[separator]</w:t>
      </w:r>
    </w:p>
    <w:p w14:paraId="58F92756" w14:textId="77777777" w:rsidR="002660E6" w:rsidRDefault="002660E6" w:rsidP="00562158">
      <w:pPr>
        <w:pStyle w:val="Body-TextTx"/>
      </w:pPr>
      <w:r>
        <w:t>www.tor</w:t>
      </w:r>
      <w:r w:rsidRPr="00B62501">
        <w:t>.com</w:t>
      </w:r>
    </w:p>
    <w:p w14:paraId="6967024E" w14:textId="77777777" w:rsidR="00EB74CF" w:rsidRPr="00EB74CF" w:rsidRDefault="00EB74CF" w:rsidP="00EB74CF">
      <w:pPr>
        <w:pStyle w:val="SeparatorSep"/>
      </w:pPr>
      <w:r w:rsidRPr="00EB74CF">
        <w:t>[separator]</w:t>
      </w:r>
    </w:p>
    <w:p w14:paraId="2FD0520A" w14:textId="77777777" w:rsidR="002660E6" w:rsidRPr="00B62501" w:rsidRDefault="002660E6" w:rsidP="00562158">
      <w:pPr>
        <w:pStyle w:val="Body-TextTx"/>
      </w:pPr>
      <w:r w:rsidRPr="002F69A4">
        <w:t>Tor</w:t>
      </w:r>
      <w:r w:rsidRPr="00BD60BE">
        <w:rPr>
          <w:rStyle w:val="supersup"/>
        </w:rPr>
        <w:t>®</w:t>
      </w:r>
      <w:r w:rsidRPr="002F69A4">
        <w:t xml:space="preserve"> is a registered trademark of </w:t>
      </w:r>
      <w:r w:rsidRPr="00A24761">
        <w:t>Macmillan Publishing Group, LLC</w:t>
      </w:r>
      <w:r w:rsidRPr="002F69A4">
        <w:t>.</w:t>
      </w:r>
    </w:p>
    <w:p w14:paraId="65E80C18" w14:textId="77777777" w:rsidR="00EB74CF" w:rsidRPr="00EB74CF" w:rsidRDefault="00EB74CF" w:rsidP="00EB74CF">
      <w:pPr>
        <w:pStyle w:val="SeparatorSep"/>
      </w:pPr>
      <w:r w:rsidRPr="00EB74CF">
        <w:t>[separator]</w:t>
      </w:r>
    </w:p>
    <w:p w14:paraId="1224D2FB" w14:textId="329ECF1C" w:rsidR="006415C4" w:rsidRDefault="002660E6" w:rsidP="00562158">
      <w:pPr>
        <w:pStyle w:val="Body-TextTx"/>
      </w:pPr>
      <w:r w:rsidRPr="003E1EE9">
        <w:lastRenderedPageBreak/>
        <w:t xml:space="preserve">ISBN </w:t>
      </w:r>
      <w:r w:rsidRPr="00396ECC">
        <w:rPr>
          <w:rStyle w:val="cs-isbnisbn"/>
        </w:rPr>
        <w:t>978-1-250-</w:t>
      </w:r>
      <w:r w:rsidR="00224DAB" w:rsidRPr="00396ECC">
        <w:rPr>
          <w:rStyle w:val="cs-isbnisbn"/>
        </w:rPr>
        <w:t>76702-8</w:t>
      </w:r>
      <w:r w:rsidRPr="008B44AD">
        <w:t xml:space="preserve"> </w:t>
      </w:r>
      <w:r w:rsidRPr="003E1EE9">
        <w:t>(hardcover)</w:t>
      </w:r>
    </w:p>
    <w:p w14:paraId="29BEADFE" w14:textId="1843E5F7" w:rsidR="002660E6" w:rsidRPr="00B62501" w:rsidRDefault="002660E6" w:rsidP="00562158">
      <w:pPr>
        <w:pStyle w:val="Body-TextTx"/>
      </w:pPr>
      <w:r w:rsidRPr="003E1EE9">
        <w:t xml:space="preserve">ISBN </w:t>
      </w:r>
      <w:r w:rsidRPr="00396ECC">
        <w:t>978-1-250-</w:t>
      </w:r>
      <w:r w:rsidR="00224DAB" w:rsidRPr="00396ECC">
        <w:t>76701-1</w:t>
      </w:r>
      <w:r w:rsidRPr="008B44AD">
        <w:t xml:space="preserve"> </w:t>
      </w:r>
      <w:r>
        <w:t>(</w:t>
      </w:r>
      <w:proofErr w:type="spellStart"/>
      <w:r>
        <w:t>e</w:t>
      </w:r>
      <w:r w:rsidRPr="003E1EE9">
        <w:t>book</w:t>
      </w:r>
      <w:proofErr w:type="spellEnd"/>
      <w:r w:rsidRPr="003E1EE9">
        <w:t>)</w:t>
      </w:r>
    </w:p>
    <w:p w14:paraId="1325B5B4" w14:textId="77777777" w:rsidR="00EB74CF" w:rsidRPr="00EB74CF" w:rsidRDefault="00EB74CF" w:rsidP="00EB74CF">
      <w:pPr>
        <w:pStyle w:val="SeparatorSep"/>
      </w:pPr>
      <w:r w:rsidRPr="00EB74CF">
        <w:t>[separator]</w:t>
      </w:r>
    </w:p>
    <w:p w14:paraId="28B8785C" w14:textId="77777777" w:rsidR="002660E6" w:rsidRPr="00B62501" w:rsidRDefault="002660E6" w:rsidP="00562158">
      <w:pPr>
        <w:pStyle w:val="Body-TextTx"/>
      </w:pPr>
      <w:r w:rsidRPr="00B62501">
        <w:t>CIP DATA—TK</w:t>
      </w:r>
    </w:p>
    <w:p w14:paraId="47EE1D37" w14:textId="77777777" w:rsidR="00EB74CF" w:rsidRPr="00EB74CF" w:rsidRDefault="00EB74CF" w:rsidP="00EB74CF">
      <w:pPr>
        <w:pStyle w:val="SeparatorSep"/>
      </w:pPr>
      <w:r w:rsidRPr="00EB74CF">
        <w:t>[separator]</w:t>
      </w:r>
    </w:p>
    <w:p w14:paraId="14E39EE0" w14:textId="394838C4" w:rsidR="002660E6" w:rsidRPr="00850914" w:rsidRDefault="002660E6" w:rsidP="00562158">
      <w:pPr>
        <w:pStyle w:val="Body-TextTx"/>
      </w:pPr>
      <w:r w:rsidRPr="00850914">
        <w:t>Our books may be purchased in bulk for promotional, educational, or business use. Please contact your local bookseller or the Macmillan Corporate a</w:t>
      </w:r>
      <w:r>
        <w:t xml:space="preserve">nd Premium Sales Department at </w:t>
      </w:r>
      <w:r w:rsidR="00156FD1">
        <w:t>1-</w:t>
      </w:r>
      <w:r w:rsidR="00396ECC">
        <w:t>8</w:t>
      </w:r>
      <w:r w:rsidRPr="00396ECC">
        <w:t>00-221-7945</w:t>
      </w:r>
      <w:r>
        <w:t>, extension 5442, or by e</w:t>
      </w:r>
      <w:r w:rsidRPr="00850914">
        <w:t>mail at</w:t>
      </w:r>
      <w:r w:rsidR="006415C4" w:rsidRPr="006415C4">
        <w:t xml:space="preserve"> </w:t>
      </w:r>
      <w:r w:rsidRPr="00850914">
        <w:t>MacmillanSpecialMarkets@macmillan.com.</w:t>
      </w:r>
    </w:p>
    <w:p w14:paraId="7B52AD52" w14:textId="77777777" w:rsidR="00EB74CF" w:rsidRPr="00EB74CF" w:rsidRDefault="00EB74CF" w:rsidP="00EB74CF">
      <w:pPr>
        <w:pStyle w:val="SeparatorSep"/>
      </w:pPr>
      <w:r w:rsidRPr="00EB74CF">
        <w:t>[separator]</w:t>
      </w:r>
    </w:p>
    <w:p w14:paraId="2DD01A9A" w14:textId="14135FF8" w:rsidR="002660E6" w:rsidRPr="00B62501" w:rsidRDefault="002660E6" w:rsidP="00562158">
      <w:pPr>
        <w:pStyle w:val="Body-TextTx"/>
      </w:pPr>
      <w:r w:rsidRPr="00B62501">
        <w:t xml:space="preserve">First Edition: </w:t>
      </w:r>
      <w:r>
        <w:t>2020</w:t>
      </w:r>
    </w:p>
    <w:p w14:paraId="23994A82" w14:textId="77777777" w:rsidR="00EB74CF" w:rsidRPr="00EB74CF" w:rsidRDefault="00EB74CF" w:rsidP="00EB74CF">
      <w:pPr>
        <w:pStyle w:val="SeparatorSep"/>
      </w:pPr>
      <w:r w:rsidRPr="00EB74CF">
        <w:t>[separator]</w:t>
      </w:r>
    </w:p>
    <w:p w14:paraId="4ACC186B" w14:textId="77777777" w:rsidR="002660E6" w:rsidRPr="00B62501" w:rsidRDefault="002660E6" w:rsidP="00562158">
      <w:pPr>
        <w:pStyle w:val="Body-TextTx"/>
      </w:pPr>
      <w:r w:rsidRPr="00B62501">
        <w:t>Printed in the United States of America</w:t>
      </w:r>
    </w:p>
    <w:p w14:paraId="12D1ADBF" w14:textId="77777777" w:rsidR="00EB74CF" w:rsidRPr="00EB74CF" w:rsidRDefault="00EB74CF" w:rsidP="00EB74CF">
      <w:pPr>
        <w:pStyle w:val="SeparatorSep"/>
      </w:pPr>
      <w:r w:rsidRPr="00EB74CF">
        <w:t>[separator]</w:t>
      </w:r>
    </w:p>
    <w:p w14:paraId="110328F2" w14:textId="77777777" w:rsidR="002660E6" w:rsidRPr="00B62501" w:rsidRDefault="002660E6" w:rsidP="00562158">
      <w:pPr>
        <w:pStyle w:val="Body-TextTx"/>
      </w:pPr>
      <w:r w:rsidRPr="00B62501">
        <w:t>0</w:t>
      </w:r>
      <w:r w:rsidRPr="002E200C">
        <w:rPr>
          <w:rStyle w:val="cs-cleanup-excludecex"/>
        </w:rPr>
        <w:t xml:space="preserve"> </w:t>
      </w:r>
      <w:r w:rsidRPr="00B62501">
        <w:t>9</w:t>
      </w:r>
      <w:r w:rsidRPr="002E200C">
        <w:rPr>
          <w:rStyle w:val="cs-cleanup-excludecex"/>
        </w:rPr>
        <w:t xml:space="preserve"> </w:t>
      </w:r>
      <w:r w:rsidRPr="00B62501">
        <w:t>8</w:t>
      </w:r>
      <w:r w:rsidRPr="002E200C">
        <w:rPr>
          <w:rStyle w:val="cs-cleanup-excludecex"/>
        </w:rPr>
        <w:t xml:space="preserve"> </w:t>
      </w:r>
      <w:r w:rsidRPr="00B62501">
        <w:t>7</w:t>
      </w:r>
      <w:r w:rsidRPr="002E200C">
        <w:rPr>
          <w:rStyle w:val="cs-cleanup-excludecex"/>
        </w:rPr>
        <w:t xml:space="preserve"> </w:t>
      </w:r>
      <w:r w:rsidRPr="00B62501">
        <w:t>6</w:t>
      </w:r>
      <w:r w:rsidRPr="002E200C">
        <w:rPr>
          <w:rStyle w:val="cs-cleanup-excludecex"/>
        </w:rPr>
        <w:t xml:space="preserve"> </w:t>
      </w:r>
      <w:r w:rsidRPr="00B62501">
        <w:t>5</w:t>
      </w:r>
      <w:r w:rsidRPr="002E200C">
        <w:rPr>
          <w:rStyle w:val="cs-cleanup-excludecex"/>
        </w:rPr>
        <w:t xml:space="preserve"> </w:t>
      </w:r>
      <w:r w:rsidRPr="00B62501">
        <w:t>4</w:t>
      </w:r>
      <w:r w:rsidRPr="002E200C">
        <w:rPr>
          <w:rStyle w:val="cs-cleanup-excludecex"/>
        </w:rPr>
        <w:t xml:space="preserve"> </w:t>
      </w:r>
      <w:r w:rsidRPr="00B62501">
        <w:t>3</w:t>
      </w:r>
      <w:r w:rsidRPr="002E200C">
        <w:rPr>
          <w:rStyle w:val="cs-cleanup-excludecex"/>
        </w:rPr>
        <w:t xml:space="preserve"> </w:t>
      </w:r>
      <w:r w:rsidRPr="00B62501">
        <w:t>2</w:t>
      </w:r>
      <w:r w:rsidRPr="002E200C">
        <w:rPr>
          <w:rStyle w:val="cs-cleanup-excludecex"/>
        </w:rPr>
        <w:t xml:space="preserve"> </w:t>
      </w:r>
      <w:r w:rsidRPr="00B62501">
        <w:t>1</w:t>
      </w:r>
    </w:p>
    <w:p w14:paraId="41467400" w14:textId="77777777" w:rsidR="007D1DF5" w:rsidRPr="007D1DF5" w:rsidRDefault="007D1DF5" w:rsidP="007D1DF5">
      <w:pPr>
        <w:pStyle w:val="Section-DedicationSDE"/>
      </w:pPr>
      <w:r w:rsidRPr="007D1DF5">
        <w:lastRenderedPageBreak/>
        <w:t>Dedication</w:t>
      </w:r>
    </w:p>
    <w:p w14:paraId="46DD04A8" w14:textId="77777777" w:rsidR="002660E6" w:rsidRDefault="002660E6" w:rsidP="00D672E2">
      <w:pPr>
        <w:pStyle w:val="Body-TextTx"/>
      </w:pPr>
      <w:proofErr w:type="spellStart"/>
      <w:r>
        <w:t>Dedi</w:t>
      </w:r>
      <w:proofErr w:type="spellEnd"/>
    </w:p>
    <w:p w14:paraId="28088703" w14:textId="77777777" w:rsidR="002660E6" w:rsidRDefault="002660E6" w:rsidP="00D672E2">
      <w:pPr>
        <w:pStyle w:val="Body-TextTx"/>
      </w:pPr>
      <w:r>
        <w:t>TK</w:t>
      </w:r>
    </w:p>
    <w:p w14:paraId="6A3039BB" w14:textId="77777777" w:rsidR="006B4330" w:rsidRPr="006B4330" w:rsidRDefault="006B4330" w:rsidP="006B4330">
      <w:pPr>
        <w:pStyle w:val="Section-Front-Matter-GeneralSFM"/>
      </w:pPr>
      <w:r w:rsidRPr="006B4330">
        <w:lastRenderedPageBreak/>
        <w:t>Front Matter General</w:t>
      </w:r>
    </w:p>
    <w:p w14:paraId="5723AB40" w14:textId="77777777" w:rsidR="004108FE" w:rsidRDefault="004108FE" w:rsidP="00385968">
      <w:pPr>
        <w:pStyle w:val="Custom1Cust1"/>
      </w:pPr>
      <w:r>
        <w:t>Notation 15:</w:t>
      </w:r>
    </w:p>
    <w:p w14:paraId="7C9EA54C" w14:textId="43B2A4D1" w:rsidR="00B13ABD" w:rsidRDefault="004108FE" w:rsidP="00385968">
      <w:pPr>
        <w:pStyle w:val="Custom1Cust1"/>
      </w:pPr>
      <w:r>
        <w:t>There</w:t>
      </w:r>
      <w:r w:rsidR="00396ECC">
        <w:t>’</w:t>
      </w:r>
      <w:r>
        <w:t>s a Shout</w:t>
      </w:r>
      <w:r w:rsidR="001615C5">
        <w:t xml:space="preserve"> we do </w:t>
      </w:r>
      <w:r w:rsidR="00396ECC">
        <w:t>’</w:t>
      </w:r>
      <w:r>
        <w:t xml:space="preserve">bout old pharaoh </w:t>
      </w:r>
      <w:r w:rsidR="001615C5">
        <w:t>and Moses</w:t>
      </w:r>
      <w:r>
        <w:t xml:space="preserve">. </w:t>
      </w:r>
      <w:r w:rsidR="001615C5">
        <w:t>T</w:t>
      </w:r>
      <w:r>
        <w:t xml:space="preserve">he Lord part the Red Sea and all his people run through. Old pharaoh thinking to follow, but when he </w:t>
      </w:r>
      <w:proofErr w:type="gramStart"/>
      <w:r>
        <w:t>do</w:t>
      </w:r>
      <w:proofErr w:type="gramEnd"/>
      <w:r>
        <w:t xml:space="preserve"> them waters fall in on him! </w:t>
      </w:r>
      <w:proofErr w:type="gramStart"/>
      <w:r>
        <w:t>So</w:t>
      </w:r>
      <w:proofErr w:type="gramEnd"/>
      <w:r>
        <w:t xml:space="preserve"> we say, Pharaoh</w:t>
      </w:r>
      <w:r w:rsidR="00396ECC">
        <w:t>’</w:t>
      </w:r>
      <w:r>
        <w:t xml:space="preserve">s host got lost, and Shout </w:t>
      </w:r>
      <w:r w:rsidR="00396ECC">
        <w:t>’</w:t>
      </w:r>
      <w:r>
        <w:t xml:space="preserve">bout all the fussing and crying he </w:t>
      </w:r>
      <w:proofErr w:type="spellStart"/>
      <w:r>
        <w:t>musta</w:t>
      </w:r>
      <w:proofErr w:type="spellEnd"/>
      <w:r>
        <w:t xml:space="preserve"> done to see it. I was a boy when Union soldiers come tell us </w:t>
      </w:r>
      <w:r w:rsidR="00396ECC">
        <w:t>’</w:t>
      </w:r>
      <w:r>
        <w:t>bout the Jubilee. Always imagine them blue uniforms was like the waters falling in on old pharaoh—</w:t>
      </w:r>
      <w:proofErr w:type="spellStart"/>
      <w:r w:rsidR="00396ECC">
        <w:t>’</w:t>
      </w:r>
      <w:r>
        <w:t>cause</w:t>
      </w:r>
      <w:proofErr w:type="spellEnd"/>
      <w:r>
        <w:t xml:space="preserve"> wicked </w:t>
      </w:r>
      <w:r w:rsidR="00042F27">
        <w:t>M</w:t>
      </w:r>
      <w:r>
        <w:t xml:space="preserve">assa and </w:t>
      </w:r>
      <w:r w:rsidR="00042F27">
        <w:t>M</w:t>
      </w:r>
      <w:r>
        <w:t xml:space="preserve">issus them sure </w:t>
      </w:r>
      <w:proofErr w:type="spellStart"/>
      <w:r>
        <w:t>nuff</w:t>
      </w:r>
      <w:proofErr w:type="spellEnd"/>
      <w:r>
        <w:t xml:space="preserve"> did some wailing and fussing to see us go </w:t>
      </w:r>
      <w:r w:rsidR="00B13ABD">
        <w:t>[</w:t>
      </w:r>
      <w:r>
        <w:t>laughter</w:t>
      </w:r>
      <w:r w:rsidR="00B13ABD">
        <w:t>]</w:t>
      </w:r>
      <w:r>
        <w:t>.</w:t>
      </w:r>
    </w:p>
    <w:p w14:paraId="0E6D9ACF" w14:textId="16A4BCD4" w:rsidR="004108FE" w:rsidRDefault="004108FE" w:rsidP="00385968">
      <w:pPr>
        <w:pStyle w:val="Custom1Cust1"/>
      </w:pPr>
      <w:r>
        <w:t xml:space="preserve">—Interview with Uncle Will, age </w:t>
      </w:r>
      <w:r w:rsidR="00B13ABD">
        <w:t>sixty-seven</w:t>
      </w:r>
      <w:r>
        <w:t xml:space="preserve">, </w:t>
      </w:r>
      <w:r w:rsidRPr="003047BE">
        <w:t>transliterated from the Gullah</w:t>
      </w:r>
      <w:r w:rsidR="004D778C">
        <w:t xml:space="preserve"> by </w:t>
      </w:r>
      <w:r>
        <w:t>Emma Kraus</w:t>
      </w:r>
      <w:r w:rsidR="00507E71">
        <w:t>s</w:t>
      </w:r>
      <w:r>
        <w:t xml:space="preserve"> (hereafter, EK)</w:t>
      </w:r>
    </w:p>
    <w:p w14:paraId="1DD8A189" w14:textId="77777777" w:rsidR="003B4517" w:rsidRPr="003B4517" w:rsidRDefault="003B4517" w:rsidP="003B4517">
      <w:pPr>
        <w:pStyle w:val="Section-HalftitleSHT"/>
      </w:pPr>
      <w:proofErr w:type="spellStart"/>
      <w:r w:rsidRPr="003B4517">
        <w:lastRenderedPageBreak/>
        <w:t>Halftitle</w:t>
      </w:r>
      <w:proofErr w:type="spellEnd"/>
      <w:r w:rsidRPr="003B4517">
        <w:t xml:space="preserve"> Page</w:t>
      </w:r>
    </w:p>
    <w:p w14:paraId="1AB9D04D" w14:textId="1652AC0D" w:rsidR="002660E6" w:rsidRPr="00073307" w:rsidRDefault="002660E6" w:rsidP="00073307">
      <w:pPr>
        <w:pStyle w:val="TitleTtl"/>
      </w:pPr>
      <w:r w:rsidRPr="00073307">
        <w:t xml:space="preserve">Ring </w:t>
      </w:r>
      <w:r w:rsidR="00396ECC" w:rsidRPr="00073307">
        <w:t>Shout</w:t>
      </w:r>
    </w:p>
    <w:p w14:paraId="6578D10B" w14:textId="2D4DDD7C" w:rsidR="00C1686F" w:rsidRPr="00C1686F" w:rsidRDefault="00B13ABD" w:rsidP="00C1686F">
      <w:pPr>
        <w:pStyle w:val="Section-ChapterSCP"/>
      </w:pPr>
      <w:r>
        <w:lastRenderedPageBreak/>
        <w:t>1</w:t>
      </w:r>
    </w:p>
    <w:p w14:paraId="66F8803D" w14:textId="03AA2544" w:rsidR="004108FE" w:rsidRDefault="00396ECC" w:rsidP="0068341C">
      <w:pPr>
        <w:pStyle w:val="TitleTtl"/>
      </w:pPr>
      <w:r>
        <w:t>1</w:t>
      </w:r>
    </w:p>
    <w:p w14:paraId="665C9DEB" w14:textId="1A6A909E" w:rsidR="004108FE" w:rsidRDefault="004108FE" w:rsidP="00274030">
      <w:pPr>
        <w:pStyle w:val="Body-TextTx"/>
      </w:pPr>
      <w:r>
        <w:t>You ever seen a Klan march?</w:t>
      </w:r>
    </w:p>
    <w:p w14:paraId="0A232095" w14:textId="5F9064ED" w:rsidR="006415C4" w:rsidRDefault="004108FE" w:rsidP="00274030">
      <w:pPr>
        <w:pStyle w:val="Body-TextTx"/>
      </w:pPr>
      <w:r>
        <w:t>We don</w:t>
      </w:r>
      <w:r w:rsidR="00396ECC">
        <w:t>’</w:t>
      </w:r>
      <w:r>
        <w:t>t have them as grand in Macon, like you might see in Atlanta. But there</w:t>
      </w:r>
      <w:r w:rsidR="00396ECC">
        <w:t>’</w:t>
      </w:r>
      <w:r>
        <w:t xml:space="preserve">s </w:t>
      </w:r>
      <w:proofErr w:type="spellStart"/>
      <w:r>
        <w:t>Klans</w:t>
      </w:r>
      <w:proofErr w:type="spellEnd"/>
      <w:r>
        <w:t xml:space="preserve"> enough in this city of fifty-odd thousand to put on a fool march when they get to feeling to.</w:t>
      </w:r>
    </w:p>
    <w:p w14:paraId="417CB742" w14:textId="5F1DE6FB" w:rsidR="00B82A09" w:rsidRDefault="00B82A09" w:rsidP="00B82A09">
      <w:pPr>
        <w:pStyle w:val="Image-PlacementImg"/>
      </w:pPr>
      <w:r>
        <w:t>Goodone.jpg</w:t>
      </w:r>
    </w:p>
    <w:p w14:paraId="00A5B04D" w14:textId="40AD8B41" w:rsidR="006415C4" w:rsidRDefault="004108FE" w:rsidP="00274030">
      <w:pPr>
        <w:pStyle w:val="Body-TextTx"/>
      </w:pPr>
      <w:r>
        <w:t xml:space="preserve">This one on a </w:t>
      </w:r>
      <w:r w:rsidR="002F2B02">
        <w:t>Tuesday</w:t>
      </w:r>
      <w:r>
        <w:t>, the Fourth of July, which is today.</w:t>
      </w:r>
    </w:p>
    <w:p w14:paraId="6F6927FA" w14:textId="688F2CAD" w:rsidR="004108FE" w:rsidRDefault="004108FE" w:rsidP="00274030">
      <w:pPr>
        <w:pStyle w:val="Body-TextTx"/>
      </w:pPr>
      <w:r>
        <w:t>There</w:t>
      </w:r>
      <w:r w:rsidR="00396ECC">
        <w:t>’</w:t>
      </w:r>
      <w:r>
        <w:t xml:space="preserve">s a bunch parading down Third Street, wearing white robes and pointed hoods. Not a one got their face covered. I hear the first </w:t>
      </w:r>
      <w:proofErr w:type="spellStart"/>
      <w:r>
        <w:t>Klans</w:t>
      </w:r>
      <w:proofErr w:type="spellEnd"/>
      <w:r>
        <w:t xml:space="preserve"> after the Civil War hid behind pillowcases and flour sacks to do their mischief, even blackened up to play like they colored. But this Klan we got in 1922, not concerned with hiding.</w:t>
      </w:r>
    </w:p>
    <w:p w14:paraId="57B1D08C" w14:textId="77777777" w:rsidR="00B82A09" w:rsidRDefault="00B82A09" w:rsidP="00274030">
      <w:pPr>
        <w:pStyle w:val="Body-TextTx"/>
      </w:pPr>
    </w:p>
    <w:p w14:paraId="302F8FE4" w14:textId="77BA3A38" w:rsidR="006415C4" w:rsidRDefault="004108FE" w:rsidP="00274030">
      <w:pPr>
        <w:pStyle w:val="Body-TextTx"/>
      </w:pPr>
      <w:r>
        <w:t xml:space="preserve">All of them—men, women, even little baby </w:t>
      </w:r>
      <w:proofErr w:type="spellStart"/>
      <w:r>
        <w:t>Klans</w:t>
      </w:r>
      <w:proofErr w:type="spellEnd"/>
      <w:r>
        <w:t xml:space="preserve">—down there grinning like picnic on a Sunday. Got </w:t>
      </w:r>
      <w:r w:rsidR="00215976">
        <w:t xml:space="preserve">all kinds of </w:t>
      </w:r>
      <w:r>
        <w:t>fireworks—sparklers, Chinese crackers, sky rockets, and things</w:t>
      </w:r>
      <w:r w:rsidR="0056190B">
        <w:t xml:space="preserve"> that sound</w:t>
      </w:r>
      <w:r>
        <w:t xml:space="preserve"> like cannons. A brass band competing with that racket</w:t>
      </w:r>
      <w:r w:rsidR="00FD7652">
        <w:t xml:space="preserve">, </w:t>
      </w:r>
      <w:r>
        <w:t>though every</w:t>
      </w:r>
      <w:r w:rsidR="00342620">
        <w:t xml:space="preserve">body </w:t>
      </w:r>
      <w:r>
        <w:t xml:space="preserve">down there I swear clapping on the one and the three. With all the </w:t>
      </w:r>
      <w:r w:rsidR="00AF6FBC">
        <w:t xml:space="preserve">flag-waving </w:t>
      </w:r>
      <w:r>
        <w:t>and cavorting, you might forget they was monsters.</w:t>
      </w:r>
    </w:p>
    <w:p w14:paraId="2BAFFCC4" w14:textId="77777777" w:rsidR="006415C4" w:rsidRDefault="004108FE" w:rsidP="00274030">
      <w:pPr>
        <w:pStyle w:val="Body-TextTx"/>
      </w:pPr>
      <w:r>
        <w:t>But I hunt monsters. And I know them when I see them.</w:t>
      </w:r>
    </w:p>
    <w:p w14:paraId="1980A400" w14:textId="318B4FAC" w:rsidR="006415C4" w:rsidRDefault="00396ECC" w:rsidP="00274030">
      <w:pPr>
        <w:pStyle w:val="Body-TextTx"/>
      </w:pPr>
      <w:r>
        <w:t>“</w:t>
      </w:r>
      <w:r w:rsidR="004108FE">
        <w:t xml:space="preserve">One little Ku Klux </w:t>
      </w:r>
      <w:proofErr w:type="spellStart"/>
      <w:r w:rsidR="004108FE">
        <w:t>deaaaad</w:t>
      </w:r>
      <w:proofErr w:type="spellEnd"/>
      <w:r w:rsidR="004108FE">
        <w:t>,</w:t>
      </w:r>
      <w:r>
        <w:t>”</w:t>
      </w:r>
      <w:r w:rsidR="004108FE">
        <w:t xml:space="preserve"> a voice hums near my ear. </w:t>
      </w:r>
      <w:r>
        <w:t>“</w:t>
      </w:r>
      <w:r w:rsidR="004108FE">
        <w:t xml:space="preserve">Two little </w:t>
      </w:r>
      <w:proofErr w:type="spellStart"/>
      <w:r w:rsidR="004108FE">
        <w:t>Kluxes</w:t>
      </w:r>
      <w:proofErr w:type="spellEnd"/>
      <w:r w:rsidR="004108FE">
        <w:t xml:space="preserve"> </w:t>
      </w:r>
      <w:proofErr w:type="spellStart"/>
      <w:r w:rsidR="004108FE">
        <w:t>deaaaad</w:t>
      </w:r>
      <w:proofErr w:type="spellEnd"/>
      <w:r w:rsidR="004108FE">
        <w:t xml:space="preserve">, Three little </w:t>
      </w:r>
      <w:proofErr w:type="spellStart"/>
      <w:r w:rsidR="004108FE">
        <w:t>Kluxes</w:t>
      </w:r>
      <w:proofErr w:type="spellEnd"/>
      <w:r w:rsidR="004108FE">
        <w:t xml:space="preserve">, Four little </w:t>
      </w:r>
      <w:proofErr w:type="spellStart"/>
      <w:r w:rsidR="004108FE">
        <w:t>Kluxes</w:t>
      </w:r>
      <w:proofErr w:type="spellEnd"/>
      <w:r w:rsidR="004108FE">
        <w:t xml:space="preserve">, Five little </w:t>
      </w:r>
      <w:proofErr w:type="spellStart"/>
      <w:r w:rsidR="004108FE">
        <w:t>Kluxes</w:t>
      </w:r>
      <w:proofErr w:type="spellEnd"/>
      <w:r w:rsidR="004108FE">
        <w:t xml:space="preserve"> </w:t>
      </w:r>
      <w:proofErr w:type="spellStart"/>
      <w:r w:rsidR="004108FE">
        <w:t>deaaaad</w:t>
      </w:r>
      <w:proofErr w:type="spellEnd"/>
      <w:r w:rsidR="004108FE">
        <w:t>.</w:t>
      </w:r>
      <w:r>
        <w:t>”</w:t>
      </w:r>
    </w:p>
    <w:p w14:paraId="772061B3" w14:textId="77777777" w:rsidR="004108FE" w:rsidRDefault="004108FE" w:rsidP="00274030">
      <w:pPr>
        <w:pStyle w:val="Body-TextTx"/>
      </w:pPr>
      <w:r>
        <w:t xml:space="preserve">I glance to Sadie crouched beside </w:t>
      </w:r>
      <w:proofErr w:type="gramStart"/>
      <w:r>
        <w:t>me,</w:t>
      </w:r>
      <w:proofErr w:type="gramEnd"/>
      <w:r>
        <w:t xml:space="preserve"> hair pulled into a long brown braid </w:t>
      </w:r>
      <w:r>
        <w:lastRenderedPageBreak/>
        <w:t>dangling off a shoulder. She got one eye cocked, staring down the sights on her rifle at the crowd below as she finishes her ditty, pretending to pull the trigger.</w:t>
      </w:r>
    </w:p>
    <w:p w14:paraId="3050F7BB" w14:textId="77777777" w:rsidR="006415C4" w:rsidRPr="0049118D" w:rsidRDefault="004108FE" w:rsidP="00274030">
      <w:pPr>
        <w:pStyle w:val="Body-TextTx"/>
        <w:rPr>
          <w:lang w:val="sv-SE"/>
        </w:rPr>
      </w:pPr>
      <w:proofErr w:type="spellStart"/>
      <w:r w:rsidRPr="0049118D">
        <w:rPr>
          <w:rStyle w:val="itali"/>
          <w:lang w:val="sv-SE"/>
        </w:rPr>
        <w:t>Click</w:t>
      </w:r>
      <w:proofErr w:type="spellEnd"/>
      <w:r w:rsidRPr="0049118D">
        <w:rPr>
          <w:rStyle w:val="itali"/>
          <w:lang w:val="sv-SE"/>
        </w:rPr>
        <w:t xml:space="preserve">, </w:t>
      </w:r>
      <w:proofErr w:type="spellStart"/>
      <w:r w:rsidRPr="0049118D">
        <w:rPr>
          <w:rStyle w:val="itali"/>
          <w:lang w:val="sv-SE"/>
        </w:rPr>
        <w:t>click</w:t>
      </w:r>
      <w:proofErr w:type="spellEnd"/>
      <w:r w:rsidRPr="0049118D">
        <w:rPr>
          <w:rStyle w:val="itali"/>
          <w:lang w:val="sv-SE"/>
        </w:rPr>
        <w:t xml:space="preserve">, </w:t>
      </w:r>
      <w:proofErr w:type="spellStart"/>
      <w:r w:rsidRPr="0049118D">
        <w:rPr>
          <w:rStyle w:val="itali"/>
          <w:lang w:val="sv-SE"/>
        </w:rPr>
        <w:t>click</w:t>
      </w:r>
      <w:proofErr w:type="spellEnd"/>
      <w:r w:rsidRPr="0049118D">
        <w:rPr>
          <w:rStyle w:val="itali"/>
          <w:lang w:val="sv-SE"/>
        </w:rPr>
        <w:t xml:space="preserve">, </w:t>
      </w:r>
      <w:proofErr w:type="spellStart"/>
      <w:r w:rsidRPr="0049118D">
        <w:rPr>
          <w:rStyle w:val="itali"/>
          <w:lang w:val="sv-SE"/>
        </w:rPr>
        <w:t>click</w:t>
      </w:r>
      <w:proofErr w:type="spellEnd"/>
      <w:r w:rsidRPr="0049118D">
        <w:rPr>
          <w:rStyle w:val="itali"/>
          <w:lang w:val="sv-SE"/>
        </w:rPr>
        <w:t xml:space="preserve">, </w:t>
      </w:r>
      <w:proofErr w:type="spellStart"/>
      <w:r w:rsidRPr="0049118D">
        <w:rPr>
          <w:rStyle w:val="itali"/>
          <w:lang w:val="sv-SE"/>
        </w:rPr>
        <w:t>click</w:t>
      </w:r>
      <w:proofErr w:type="spellEnd"/>
      <w:r w:rsidRPr="0049118D">
        <w:rPr>
          <w:rStyle w:val="itali"/>
          <w:lang w:val="sv-SE"/>
        </w:rPr>
        <w:t>!</w:t>
      </w:r>
    </w:p>
    <w:p w14:paraId="2D3C8365" w14:textId="2B16D020" w:rsidR="006415C4" w:rsidRDefault="00396ECC" w:rsidP="00274030">
      <w:pPr>
        <w:pStyle w:val="Body-TextTx"/>
      </w:pPr>
      <w:r>
        <w:t>“</w:t>
      </w:r>
      <w:r w:rsidR="004108FE">
        <w:t>Stop that now.</w:t>
      </w:r>
      <w:r>
        <w:t>”</w:t>
      </w:r>
      <w:r w:rsidR="004108FE">
        <w:t xml:space="preserve"> I push away the rifle barrel with a beaten</w:t>
      </w:r>
      <w:r w:rsidR="00B13ABD">
        <w:t>-</w:t>
      </w:r>
      <w:r w:rsidR="004108FE">
        <w:t xml:space="preserve">up book. </w:t>
      </w:r>
      <w:r>
        <w:t>“</w:t>
      </w:r>
      <w:r w:rsidR="004108FE">
        <w:t>That thing go off and you liable to make me deaf. Besides, somebody might catch sight of us.</w:t>
      </w:r>
      <w:r>
        <w:t>”</w:t>
      </w:r>
    </w:p>
    <w:p w14:paraId="058997F5" w14:textId="33C47F9A" w:rsidR="006415C4" w:rsidRDefault="004108FE" w:rsidP="00274030">
      <w:pPr>
        <w:pStyle w:val="Body-TextTx"/>
      </w:pPr>
      <w:r>
        <w:t xml:space="preserve">Sadie rolls big brown eyes at me, twisting her lips and lobbing a </w:t>
      </w:r>
      <w:proofErr w:type="spellStart"/>
      <w:r>
        <w:t>spitty</w:t>
      </w:r>
      <w:proofErr w:type="spellEnd"/>
      <w:r>
        <w:t xml:space="preserve"> mess of tobacco onto the rooftop. I grimace. Girl </w:t>
      </w:r>
      <w:r w:rsidR="008261B2">
        <w:t xml:space="preserve">got </w:t>
      </w:r>
      <w:r w:rsidR="00342620">
        <w:t>some</w:t>
      </w:r>
      <w:r w:rsidR="0056190B">
        <w:t xml:space="preserve"> </w:t>
      </w:r>
      <w:r w:rsidRPr="007E7A2D">
        <w:t>disgusting</w:t>
      </w:r>
      <w:r>
        <w:t xml:space="preserve"> habits.</w:t>
      </w:r>
    </w:p>
    <w:p w14:paraId="0A973274" w14:textId="452D578F" w:rsidR="006415C4" w:rsidRDefault="00396ECC" w:rsidP="00274030">
      <w:pPr>
        <w:pStyle w:val="Body-TextTx"/>
      </w:pPr>
      <w:r>
        <w:t>“</w:t>
      </w:r>
      <w:r w:rsidR="004108FE">
        <w:t xml:space="preserve">I swear </w:t>
      </w:r>
      <w:bookmarkStart w:id="0" w:name="_Hlk32311350"/>
      <w:r w:rsidR="004108FE">
        <w:t>Maryse Boudreaux</w:t>
      </w:r>
      <w:bookmarkEnd w:id="0"/>
      <w:r w:rsidR="004108FE">
        <w:t>.</w:t>
      </w:r>
      <w:r>
        <w:t>”</w:t>
      </w:r>
      <w:r w:rsidR="004108FE">
        <w:t xml:space="preserve"> She slings her rifle across blue overalls too big for her skinny self and puts hands to her hips to give me the full Sadie treatment</w:t>
      </w:r>
      <w:r w:rsidR="00FD7652">
        <w:t xml:space="preserve">, </w:t>
      </w:r>
      <w:r w:rsidR="004108FE">
        <w:t xml:space="preserve">looking like some irate </w:t>
      </w:r>
      <w:proofErr w:type="spellStart"/>
      <w:r w:rsidR="004108FE">
        <w:t>yella</w:t>
      </w:r>
      <w:proofErr w:type="spellEnd"/>
      <w:r w:rsidR="004108FE">
        <w:t xml:space="preserve"> gal sharecropper. </w:t>
      </w:r>
      <w:r>
        <w:t>“</w:t>
      </w:r>
      <w:r w:rsidR="004108FE">
        <w:t xml:space="preserve">The way you always worrying. </w:t>
      </w:r>
      <w:proofErr w:type="spellStart"/>
      <w:r w:rsidR="004108FE">
        <w:t>Is</w:t>
      </w:r>
      <w:proofErr w:type="spellEnd"/>
      <w:r w:rsidR="004108FE">
        <w:t xml:space="preserve"> you </w:t>
      </w:r>
      <w:r w:rsidR="00B13ABD">
        <w:t xml:space="preserve">twenty-five </w:t>
      </w:r>
      <w:r w:rsidR="004108FE">
        <w:t xml:space="preserve">or </w:t>
      </w:r>
      <w:r w:rsidR="00B13ABD">
        <w:t>eighty-five</w:t>
      </w:r>
      <w:r w:rsidR="00AF6FBC">
        <w:t>? S</w:t>
      </w:r>
      <w:r w:rsidR="004108FE">
        <w:t>ometimes I forget</w:t>
      </w:r>
      <w:r w:rsidR="00AF6FBC">
        <w:t>.</w:t>
      </w:r>
      <w:r w:rsidR="004108FE">
        <w:t xml:space="preserve"> </w:t>
      </w:r>
      <w:proofErr w:type="spellStart"/>
      <w:r w:rsidR="004108FE">
        <w:t>Ain</w:t>
      </w:r>
      <w:r>
        <w:t>’</w:t>
      </w:r>
      <w:r w:rsidR="004108FE">
        <w:t>t</w:t>
      </w:r>
      <w:proofErr w:type="spellEnd"/>
      <w:r w:rsidR="004108FE">
        <w:t xml:space="preserve"> nobody seeing us way up here but birds.</w:t>
      </w:r>
      <w:r>
        <w:t>”</w:t>
      </w:r>
    </w:p>
    <w:p w14:paraId="65773234" w14:textId="3D3CF0BD" w:rsidR="006415C4" w:rsidRDefault="004108FE" w:rsidP="00274030">
      <w:pPr>
        <w:pStyle w:val="Body-TextTx"/>
      </w:pPr>
      <w:r>
        <w:t>She gestures out at buildings rising higher than the telegraph lines of downtown Macon. We up on one of the old cotton warehouses off Poplar Street. Way back, this whole area housed cotton coming in from countryside plantations</w:t>
      </w:r>
      <w:r w:rsidR="00FD7652">
        <w:t xml:space="preserve"> </w:t>
      </w:r>
      <w:r>
        <w:t xml:space="preserve">to send down the </w:t>
      </w:r>
      <w:bookmarkStart w:id="1" w:name="_Hlk32311428"/>
      <w:r>
        <w:t xml:space="preserve">Ocmulgee </w:t>
      </w:r>
      <w:bookmarkEnd w:id="1"/>
      <w:r>
        <w:t xml:space="preserve">by steamboat. That fluffy white soaked in slave sweat and blood what made this city. Nowadays Macon warehouses still hold cotton, but for local factory mills and railroads. Watching the </w:t>
      </w:r>
      <w:proofErr w:type="spellStart"/>
      <w:r>
        <w:t>Klans</w:t>
      </w:r>
      <w:proofErr w:type="spellEnd"/>
      <w:r>
        <w:t xml:space="preserve"> shamble down the street, I</w:t>
      </w:r>
      <w:r w:rsidR="00396ECC">
        <w:t>’</w:t>
      </w:r>
      <w:r>
        <w:t>m reminded of bales of white, still soaked in colored folk sweat and blood, moving for the river.</w:t>
      </w:r>
    </w:p>
    <w:p w14:paraId="28CDD939" w14:textId="41249E29" w:rsidR="006415C4" w:rsidRDefault="00396ECC" w:rsidP="00274030">
      <w:pPr>
        <w:pStyle w:val="Body-TextTx"/>
      </w:pPr>
      <w:r>
        <w:t>“</w:t>
      </w:r>
      <w:r w:rsidR="004108FE">
        <w:t>Not too sure about that,</w:t>
      </w:r>
      <w:r>
        <w:t>”</w:t>
      </w:r>
      <w:r w:rsidR="004108FE">
        <w:t xml:space="preserve"> Chef puts in. She sitting with her back against the rooftop wall, dark lips curled around the butt of a Chesterfield in a familiar easy smirk. </w:t>
      </w:r>
      <w:r>
        <w:t>“</w:t>
      </w:r>
      <w:r w:rsidR="004108FE">
        <w:t xml:space="preserve">Back in the war, we always watched out for snipers. </w:t>
      </w:r>
      <w:r>
        <w:t>‘</w:t>
      </w:r>
      <w:r w:rsidR="004108FE">
        <w:t xml:space="preserve">Keep one eye on the mud, one in front, and both up </w:t>
      </w:r>
      <w:proofErr w:type="gramStart"/>
      <w:r w:rsidR="004108FE">
        <w:t>top</w:t>
      </w:r>
      <w:proofErr w:type="gramEnd"/>
      <w:r w:rsidR="004108FE">
        <w:t>,</w:t>
      </w:r>
      <w:r>
        <w:t>’</w:t>
      </w:r>
      <w:r w:rsidR="004108FE">
        <w:t xml:space="preserve"> </w:t>
      </w:r>
      <w:r w:rsidR="00A96D4B">
        <w:t>S</w:t>
      </w:r>
      <w:r w:rsidR="004108FE">
        <w:t xml:space="preserve">ergeant used to say. Somebody </w:t>
      </w:r>
      <w:proofErr w:type="gramStart"/>
      <w:r w:rsidR="004108FE">
        <w:t>yell</w:t>
      </w:r>
      <w:proofErr w:type="gramEnd"/>
      <w:r w:rsidR="00A96D4B">
        <w:t>,</w:t>
      </w:r>
      <w:r w:rsidR="004108FE">
        <w:t xml:space="preserve"> </w:t>
      </w:r>
      <w:r>
        <w:t>‘</w:t>
      </w:r>
      <w:r w:rsidR="00A96D4B">
        <w:t>S</w:t>
      </w:r>
      <w:r w:rsidR="004108FE">
        <w:t>niper</w:t>
      </w:r>
      <w:r w:rsidR="00A96D4B">
        <w:t>!</w:t>
      </w:r>
      <w:r>
        <w:t>’</w:t>
      </w:r>
      <w:r w:rsidR="004108FE">
        <w:t xml:space="preserve"> and we scampered quick!</w:t>
      </w:r>
      <w:r>
        <w:t>”</w:t>
      </w:r>
      <w:r w:rsidR="004108FE">
        <w:t xml:space="preserve"> Beneath a narrow mustard</w:t>
      </w:r>
      <w:r w:rsidR="00A96D4B">
        <w:t>-</w:t>
      </w:r>
      <w:r w:rsidR="004108FE">
        <w:t xml:space="preserve">brown army cap her eyes tighten and the smirk </w:t>
      </w:r>
      <w:r w:rsidR="004108FE">
        <w:lastRenderedPageBreak/>
        <w:t xml:space="preserve">wavers. She pulls out the cigarette, exhaling a white stream. </w:t>
      </w:r>
      <w:r>
        <w:t>“</w:t>
      </w:r>
      <w:r w:rsidR="004108FE">
        <w:t>Hated fucking snipers.</w:t>
      </w:r>
      <w:r>
        <w:t>”</w:t>
      </w:r>
    </w:p>
    <w:p w14:paraId="7C131B7F" w14:textId="3798BBD3" w:rsidR="006415C4" w:rsidRDefault="00396ECC" w:rsidP="00274030">
      <w:pPr>
        <w:pStyle w:val="Body-TextTx"/>
      </w:pPr>
      <w:r>
        <w:t>“</w:t>
      </w:r>
      <w:r w:rsidR="004108FE">
        <w:t xml:space="preserve">This </w:t>
      </w:r>
      <w:proofErr w:type="spellStart"/>
      <w:r w:rsidR="004108FE">
        <w:t>ain</w:t>
      </w:r>
      <w:r>
        <w:t>’</w:t>
      </w:r>
      <w:r w:rsidR="004108FE">
        <w:t>t</w:t>
      </w:r>
      <w:proofErr w:type="spellEnd"/>
      <w:r w:rsidR="004108FE">
        <w:t xml:space="preserve"> no war,</w:t>
      </w:r>
      <w:r>
        <w:t>”</w:t>
      </w:r>
      <w:r w:rsidR="004108FE">
        <w:t xml:space="preserve"> Sadie retorts. We both look at her funny. </w:t>
      </w:r>
      <w:r>
        <w:t>“</w:t>
      </w:r>
      <w:r w:rsidR="004108FE">
        <w:t xml:space="preserve">I mean, it </w:t>
      </w:r>
      <w:proofErr w:type="spellStart"/>
      <w:r w:rsidR="004108FE">
        <w:t>ain</w:t>
      </w:r>
      <w:r>
        <w:t>’</w:t>
      </w:r>
      <w:r w:rsidR="004108FE">
        <w:t>t</w:t>
      </w:r>
      <w:proofErr w:type="spellEnd"/>
      <w:r w:rsidR="004108FE">
        <w:t xml:space="preserve"> </w:t>
      </w:r>
      <w:r w:rsidR="004108FE" w:rsidRPr="00BD60BE">
        <w:rPr>
          <w:rStyle w:val="itali"/>
        </w:rPr>
        <w:t>that</w:t>
      </w:r>
      <w:r w:rsidR="004108FE">
        <w:t xml:space="preserve"> kind of war. Nobody down there watching for snipers. Besides, only time you see </w:t>
      </w:r>
      <w:bookmarkStart w:id="2" w:name="_Hlk32311930"/>
      <w:r w:rsidR="004108FE">
        <w:t>Winn</w:t>
      </w:r>
      <w:r w:rsidR="004277CC">
        <w:t>i</w:t>
      </w:r>
      <w:r w:rsidR="004108FE">
        <w:t xml:space="preserve">e </w:t>
      </w:r>
      <w:bookmarkEnd w:id="2"/>
      <w:r w:rsidR="004108FE">
        <w:t>is before she put one right between the eyes.</w:t>
      </w:r>
      <w:r>
        <w:t>”</w:t>
      </w:r>
      <w:r w:rsidR="004108FE">
        <w:t xml:space="preserve"> She taps her forehead and smiles crookedly, a wad of tobacco bulging one cheek.</w:t>
      </w:r>
    </w:p>
    <w:p w14:paraId="0412D565" w14:textId="75C2D99A" w:rsidR="006415C4" w:rsidRDefault="004108FE" w:rsidP="00274030">
      <w:pPr>
        <w:pStyle w:val="Body-TextTx"/>
      </w:pPr>
      <w:r>
        <w:t>Sadie</w:t>
      </w:r>
      <w:r w:rsidR="00396ECC">
        <w:t>’</w:t>
      </w:r>
      <w:r>
        <w:t xml:space="preserve">s no sniper. But she </w:t>
      </w:r>
      <w:proofErr w:type="spellStart"/>
      <w:r>
        <w:t>ain</w:t>
      </w:r>
      <w:r w:rsidR="00396ECC">
        <w:t>’</w:t>
      </w:r>
      <w:r>
        <w:t>t</w:t>
      </w:r>
      <w:proofErr w:type="spellEnd"/>
      <w:r>
        <w:t xml:space="preserve"> lying. Girl can shoot the wings off a fly. Never one day in Uncle Sam</w:t>
      </w:r>
      <w:r w:rsidR="00396ECC">
        <w:t>’</w:t>
      </w:r>
      <w:r>
        <w:t xml:space="preserve">s army neither—just hunting with her grandpappy in Alabama. </w:t>
      </w:r>
      <w:r w:rsidR="00396ECC">
        <w:t>“</w:t>
      </w:r>
      <w:r>
        <w:t>Winn</w:t>
      </w:r>
      <w:r w:rsidR="004277CC">
        <w:t>i</w:t>
      </w:r>
      <w:r>
        <w:t>e</w:t>
      </w:r>
      <w:r w:rsidR="00396ECC">
        <w:t>”</w:t>
      </w:r>
      <w:r w:rsidR="006415C4" w:rsidRPr="006415C4">
        <w:t xml:space="preserve"> </w:t>
      </w:r>
      <w:r>
        <w:t>is her Winchester 1895, with a walnut stock, an engraved slate</w:t>
      </w:r>
      <w:r w:rsidR="00A96D4B">
        <w:t>-</w:t>
      </w:r>
      <w:r>
        <w:t xml:space="preserve">gray receiver, and a </w:t>
      </w:r>
      <w:r w:rsidR="00A96D4B">
        <w:t>twenty-four</w:t>
      </w:r>
      <w:r>
        <w:t>-inch barrel. I</w:t>
      </w:r>
      <w:r w:rsidR="00396ECC">
        <w:t>’</w:t>
      </w:r>
      <w:r>
        <w:t>m not big on guns, but got to admit—that</w:t>
      </w:r>
      <w:r w:rsidR="00396ECC">
        <w:t>’</w:t>
      </w:r>
      <w:r>
        <w:t>s one damn pretty killer.</w:t>
      </w:r>
    </w:p>
    <w:p w14:paraId="619139B7" w14:textId="05915402" w:rsidR="006415C4" w:rsidRDefault="00396ECC" w:rsidP="00274030">
      <w:pPr>
        <w:pStyle w:val="Body-TextTx"/>
      </w:pPr>
      <w:r>
        <w:t>“</w:t>
      </w:r>
      <w:r w:rsidR="004108FE">
        <w:t>All this waiting making me fidgety,</w:t>
      </w:r>
      <w:r>
        <w:t>”</w:t>
      </w:r>
      <w:r w:rsidR="004108FE">
        <w:t xml:space="preserve"> she huffs, pulling at the red</w:t>
      </w:r>
      <w:r w:rsidR="00A96D4B">
        <w:t>-</w:t>
      </w:r>
      <w:r w:rsidR="004108FE">
        <w:t>and</w:t>
      </w:r>
      <w:r w:rsidR="00A96D4B">
        <w:t>-</w:t>
      </w:r>
      <w:r w:rsidR="004108FE">
        <w:t>black</w:t>
      </w:r>
      <w:r w:rsidR="00A96D4B">
        <w:t>-</w:t>
      </w:r>
      <w:r w:rsidR="004108FE">
        <w:t xml:space="preserve">checkered shirt under her overalls. </w:t>
      </w:r>
      <w:r>
        <w:t>“</w:t>
      </w:r>
      <w:r w:rsidR="004108FE">
        <w:t>And I can</w:t>
      </w:r>
      <w:r>
        <w:t>’</w:t>
      </w:r>
      <w:r w:rsidR="004108FE">
        <w:t xml:space="preserve">t pass time reading </w:t>
      </w:r>
      <w:r w:rsidR="00A96D4B">
        <w:t>fairy tales</w:t>
      </w:r>
      <w:r w:rsidR="004108FE">
        <w:t xml:space="preserve"> like Maryse.</w:t>
      </w:r>
      <w:r>
        <w:t>”</w:t>
      </w:r>
    </w:p>
    <w:p w14:paraId="1B5FF9E6" w14:textId="316891C2" w:rsidR="006415C4" w:rsidRDefault="00396ECC" w:rsidP="00274030">
      <w:pPr>
        <w:pStyle w:val="Body-TextTx"/>
      </w:pPr>
      <w:r>
        <w:t>“</w:t>
      </w:r>
      <w:r w:rsidR="004108FE">
        <w:t>Folktales.</w:t>
      </w:r>
      <w:r>
        <w:t>”</w:t>
      </w:r>
      <w:r w:rsidR="004108FE">
        <w:t xml:space="preserve"> I hold up my book. </w:t>
      </w:r>
      <w:r>
        <w:t>“</w:t>
      </w:r>
      <w:r w:rsidR="004108FE">
        <w:t>Say so right on the cover.</w:t>
      </w:r>
      <w:r>
        <w:t>”</w:t>
      </w:r>
    </w:p>
    <w:p w14:paraId="4C02ACEB" w14:textId="34709F1B" w:rsidR="004108FE" w:rsidRDefault="00396ECC" w:rsidP="00274030">
      <w:pPr>
        <w:pStyle w:val="Body-TextTx"/>
      </w:pPr>
      <w:r>
        <w:t>“</w:t>
      </w:r>
      <w:r w:rsidR="004108FE">
        <w:t xml:space="preserve">Whichever. Stories </w:t>
      </w:r>
      <w:r>
        <w:t>’</w:t>
      </w:r>
      <w:r w:rsidR="004108FE">
        <w:t xml:space="preserve">bout </w:t>
      </w:r>
      <w:proofErr w:type="spellStart"/>
      <w:r w:rsidR="004108FE">
        <w:t>Bruh</w:t>
      </w:r>
      <w:proofErr w:type="spellEnd"/>
      <w:r w:rsidR="004108FE">
        <w:t xml:space="preserve"> Fox and </w:t>
      </w:r>
      <w:proofErr w:type="spellStart"/>
      <w:r w:rsidR="004108FE">
        <w:t>Bruh</w:t>
      </w:r>
      <w:proofErr w:type="spellEnd"/>
      <w:r w:rsidR="004108FE">
        <w:t xml:space="preserve"> Bear sound like </w:t>
      </w:r>
      <w:r w:rsidR="00A96D4B">
        <w:t>fairy tales</w:t>
      </w:r>
      <w:r w:rsidR="004108FE">
        <w:t xml:space="preserve"> to me.</w:t>
      </w:r>
      <w:r>
        <w:t>”</w:t>
      </w:r>
    </w:p>
    <w:p w14:paraId="1DB08E56" w14:textId="09FA8E29" w:rsidR="004108FE" w:rsidRDefault="00396ECC" w:rsidP="00274030">
      <w:pPr>
        <w:pStyle w:val="Body-TextTx"/>
      </w:pPr>
      <w:r>
        <w:t>“</w:t>
      </w:r>
      <w:r w:rsidR="004108FE">
        <w:t>Better than those trashy tabloids you like,</w:t>
      </w:r>
      <w:r>
        <w:t>”</w:t>
      </w:r>
      <w:r w:rsidR="004108FE">
        <w:t xml:space="preserve"> I retort.</w:t>
      </w:r>
    </w:p>
    <w:p w14:paraId="1951405A" w14:textId="6B9B424A" w:rsidR="006415C4" w:rsidRDefault="00396ECC" w:rsidP="00274030">
      <w:pPr>
        <w:pStyle w:val="Body-TextTx"/>
      </w:pPr>
      <w:r>
        <w:t>“</w:t>
      </w:r>
      <w:r w:rsidR="004108FE">
        <w:t xml:space="preserve">Been told </w:t>
      </w:r>
      <w:proofErr w:type="spellStart"/>
      <w:r w:rsidR="00A96D4B">
        <w:t>y</w:t>
      </w:r>
      <w:r>
        <w:t>’</w:t>
      </w:r>
      <w:r w:rsidR="00A96D4B">
        <w:t>all</w:t>
      </w:r>
      <w:proofErr w:type="spellEnd"/>
      <w:r w:rsidR="004108FE">
        <w:t xml:space="preserve"> there</w:t>
      </w:r>
      <w:r>
        <w:t>’</w:t>
      </w:r>
      <w:r w:rsidR="004108FE">
        <w:t xml:space="preserve">s good info in there. Just you watch. Anyway, when we </w:t>
      </w:r>
      <w:proofErr w:type="spellStart"/>
      <w:r w:rsidR="004108FE">
        <w:t>gon</w:t>
      </w:r>
      <w:proofErr w:type="spellEnd"/>
      <w:r>
        <w:t>’</w:t>
      </w:r>
      <w:r w:rsidR="004108FE">
        <w:t xml:space="preserve"> kill something? This taking too long!</w:t>
      </w:r>
      <w:r>
        <w:t>”</w:t>
      </w:r>
    </w:p>
    <w:p w14:paraId="5D1E7EA1" w14:textId="57E53B6F" w:rsidR="006415C4" w:rsidRDefault="004108FE" w:rsidP="00274030">
      <w:pPr>
        <w:pStyle w:val="Body-TextTx"/>
      </w:pPr>
      <w:r>
        <w:t>Can</w:t>
      </w:r>
      <w:r w:rsidR="00396ECC">
        <w:t>’</w:t>
      </w:r>
      <w:r>
        <w:t xml:space="preserve">t argue there. Been three-quarters of an hour now we out here and this Macon sun </w:t>
      </w:r>
      <w:proofErr w:type="spellStart"/>
      <w:r>
        <w:t>ain</w:t>
      </w:r>
      <w:r w:rsidR="00396ECC">
        <w:t>’</w:t>
      </w:r>
      <w:r>
        <w:t>t</w:t>
      </w:r>
      <w:proofErr w:type="spellEnd"/>
      <w:r>
        <w:t xml:space="preserve"> playing at midday. My nice plaited and pinned</w:t>
      </w:r>
      <w:r w:rsidR="00FC2BB3">
        <w:t>-</w:t>
      </w:r>
      <w:r>
        <w:t xml:space="preserve">up hair gone damp beneath my tan newsboy cap. Perspiration sticking my striped white shirt to my back. And these gray wool knickers </w:t>
      </w:r>
      <w:proofErr w:type="spellStart"/>
      <w:r>
        <w:t>ain</w:t>
      </w:r>
      <w:r w:rsidR="00396ECC">
        <w:t>’</w:t>
      </w:r>
      <w:r>
        <w:t>t</w:t>
      </w:r>
      <w:proofErr w:type="spellEnd"/>
      <w:r>
        <w:t xml:space="preserve"> much better. Prefer a summer dress loose on my hips I can breathe in. Don</w:t>
      </w:r>
      <w:r w:rsidR="00396ECC">
        <w:t>’</w:t>
      </w:r>
      <w:r>
        <w:t>t know how men stay all confined like this.</w:t>
      </w:r>
    </w:p>
    <w:p w14:paraId="75ECE0B1" w14:textId="158DF3A0" w:rsidR="006415C4" w:rsidRDefault="004108FE" w:rsidP="00274030">
      <w:pPr>
        <w:pStyle w:val="Body-TextTx"/>
      </w:pPr>
      <w:r>
        <w:lastRenderedPageBreak/>
        <w:t>Chef stands, dusting off and taking a last savoring drag on the Chesterfield before stamping it beneath a faded Pershing boot. I</w:t>
      </w:r>
      <w:r w:rsidR="00396ECC">
        <w:t>’</w:t>
      </w:r>
      <w:r>
        <w:t xml:space="preserve">m always impressed by her height—taller than me certainly, and some men for that matter. She </w:t>
      </w:r>
      <w:proofErr w:type="gramStart"/>
      <w:r>
        <w:t>lean</w:t>
      </w:r>
      <w:proofErr w:type="gramEnd"/>
      <w:r>
        <w:t xml:space="preserve"> too, all dark long legs and arms fitted into a tan combat tunic and breeches. Imagine the </w:t>
      </w:r>
      <w:proofErr w:type="spellStart"/>
      <w:r w:rsidR="00FC2BB3">
        <w:t>k</w:t>
      </w:r>
      <w:r>
        <w:t>aiser</w:t>
      </w:r>
      <w:r w:rsidR="00396ECC">
        <w:t>’</w:t>
      </w:r>
      <w:r>
        <w:t>s</w:t>
      </w:r>
      <w:proofErr w:type="spellEnd"/>
      <w:r>
        <w:t xml:space="preserve"> men </w:t>
      </w:r>
      <w:proofErr w:type="spellStart"/>
      <w:r>
        <w:t>musta</w:t>
      </w:r>
      <w:proofErr w:type="spellEnd"/>
      <w:r>
        <w:t xml:space="preserve"> choked on their sauerkraut seeing her and the Black Rattlers charging in the </w:t>
      </w:r>
      <w:r w:rsidRPr="003D69B1">
        <w:t>Meuse</w:t>
      </w:r>
      <w:r w:rsidR="009E7396">
        <w:t>-</w:t>
      </w:r>
      <w:r w:rsidRPr="003D69B1">
        <w:t>Argonne</w:t>
      </w:r>
      <w:r>
        <w:t>.</w:t>
      </w:r>
    </w:p>
    <w:p w14:paraId="1B74F052" w14:textId="021F2FA6" w:rsidR="006415C4" w:rsidRDefault="00396ECC" w:rsidP="00274030">
      <w:pPr>
        <w:pStyle w:val="Body-TextTx"/>
      </w:pPr>
      <w:r>
        <w:t>“</w:t>
      </w:r>
      <w:r w:rsidR="004108FE">
        <w:t xml:space="preserve">In the trenches only thing living besides us was lice and rats. Lice </w:t>
      </w:r>
      <w:proofErr w:type="gramStart"/>
      <w:r w:rsidR="004108FE">
        <w:t>was</w:t>
      </w:r>
      <w:proofErr w:type="gramEnd"/>
      <w:r w:rsidR="004108FE">
        <w:t xml:space="preserve"> damn useless. Rats you could eat. Just had to know the proper bait and trap.</w:t>
      </w:r>
      <w:r>
        <w:t>”</w:t>
      </w:r>
    </w:p>
    <w:p w14:paraId="703443BE" w14:textId="6479D167" w:rsidR="006415C4" w:rsidRDefault="004108FE" w:rsidP="00274030">
      <w:pPr>
        <w:pStyle w:val="Body-TextTx"/>
      </w:pPr>
      <w:r>
        <w:t xml:space="preserve">Sadie gags like she swallowed her tobacco. </w:t>
      </w:r>
      <w:bookmarkStart w:id="3" w:name="_Hlk32312751"/>
      <w:r w:rsidR="00396ECC">
        <w:t>“</w:t>
      </w:r>
      <w:r>
        <w:t>Cordelia Lawrence</w:t>
      </w:r>
      <w:bookmarkEnd w:id="3"/>
      <w:r>
        <w:t xml:space="preserve">, of all the nasty stories you done told about that nasty war, that is by far the </w:t>
      </w:r>
      <w:r w:rsidRPr="00BD60BE">
        <w:rPr>
          <w:rStyle w:val="itali"/>
        </w:rPr>
        <w:t>nastiest</w:t>
      </w:r>
      <w:r>
        <w:t>!</w:t>
      </w:r>
      <w:r w:rsidR="00396ECC">
        <w:t>”</w:t>
      </w:r>
    </w:p>
    <w:p w14:paraId="2017B494" w14:textId="6375BF59" w:rsidR="006415C4" w:rsidRDefault="00396ECC" w:rsidP="00274030">
      <w:pPr>
        <w:pStyle w:val="Body-TextTx"/>
      </w:pPr>
      <w:r>
        <w:t>“</w:t>
      </w:r>
      <w:r w:rsidR="004108FE">
        <w:t>Cordy, you ate rats?</w:t>
      </w:r>
      <w:r>
        <w:t>”</w:t>
      </w:r>
    </w:p>
    <w:p w14:paraId="4877629D" w14:textId="77777777" w:rsidR="006415C4" w:rsidRDefault="004108FE" w:rsidP="00274030">
      <w:pPr>
        <w:pStyle w:val="Body-TextTx"/>
      </w:pPr>
      <w:r>
        <w:t xml:space="preserve">Chef just chuckles before walking off. Sadie looks to me, mimicking throwing up. I tighten the laces on my green gaiters before standing and stuff my book into a back pocket. When I reach </w:t>
      </w:r>
      <w:proofErr w:type="gramStart"/>
      <w:r>
        <w:t>Chef</w:t>
      </w:r>
      <w:proofErr w:type="gramEnd"/>
      <w:r>
        <w:t xml:space="preserve"> she at the other end of the roof, peering off the edge.</w:t>
      </w:r>
    </w:p>
    <w:p w14:paraId="270EFA80" w14:textId="2862EDDF" w:rsidR="006415C4" w:rsidRDefault="00396ECC" w:rsidP="00274030">
      <w:pPr>
        <w:pStyle w:val="Body-TextTx"/>
      </w:pPr>
      <w:r>
        <w:t>“</w:t>
      </w:r>
      <w:r w:rsidR="004108FE">
        <w:t>Like I say,</w:t>
      </w:r>
      <w:r>
        <w:t>”</w:t>
      </w:r>
      <w:r w:rsidR="004108FE">
        <w:t xml:space="preserve"> she picks up again. </w:t>
      </w:r>
      <w:r>
        <w:t>“</w:t>
      </w:r>
      <w:r w:rsidR="004108FE">
        <w:t>You want to catch a rat, get the right bait and set the trap. Then, you just wait him out.</w:t>
      </w:r>
      <w:r>
        <w:t>”</w:t>
      </w:r>
    </w:p>
    <w:p w14:paraId="04ACD5B3" w14:textId="721BC5CB" w:rsidR="006415C4" w:rsidRDefault="004108FE" w:rsidP="00274030">
      <w:pPr>
        <w:pStyle w:val="Body-TextTx"/>
      </w:pPr>
      <w:r>
        <w:t>Sadie and I follow her gaze to the alley tucked behind the building, away from the parade and where nobody likely to come. On the ground is our bait. A dog carcass. It</w:t>
      </w:r>
      <w:r w:rsidR="00396ECC">
        <w:t>’</w:t>
      </w:r>
      <w:r>
        <w:t>s been cut to pieces</w:t>
      </w:r>
      <w:r w:rsidR="00FD7652">
        <w:t xml:space="preserve">, </w:t>
      </w:r>
      <w:r>
        <w:t>the innards spilled out bloody and pink on the paving stones amid charred black fur. The stink of it carries even up here.</w:t>
      </w:r>
    </w:p>
    <w:p w14:paraId="758ED54B" w14:textId="6F07DA54" w:rsidR="006415C4" w:rsidRDefault="00396ECC" w:rsidP="00274030">
      <w:pPr>
        <w:pStyle w:val="Body-TextTx"/>
      </w:pPr>
      <w:r>
        <w:t>“</w:t>
      </w:r>
      <w:r w:rsidR="004108FE">
        <w:t>You have to chop it up like that?</w:t>
      </w:r>
      <w:r>
        <w:t>”</w:t>
      </w:r>
      <w:r w:rsidR="004108FE">
        <w:t xml:space="preserve"> I ask, my belly </w:t>
      </w:r>
      <w:r w:rsidR="00D044DC">
        <w:t>un</w:t>
      </w:r>
      <w:r w:rsidR="004108FE">
        <w:t>settled.</w:t>
      </w:r>
    </w:p>
    <w:p w14:paraId="039990F7" w14:textId="2ECE38CB" w:rsidR="006415C4" w:rsidRDefault="004108FE" w:rsidP="00274030">
      <w:pPr>
        <w:pStyle w:val="Body-TextTx"/>
      </w:pPr>
      <w:r>
        <w:t xml:space="preserve">Chef shrugs. </w:t>
      </w:r>
      <w:r w:rsidR="00396ECC">
        <w:t>“</w:t>
      </w:r>
      <w:r>
        <w:t xml:space="preserve">You want to catch bees, </w:t>
      </w:r>
      <w:r w:rsidR="00B46A17">
        <w:t xml:space="preserve">you </w:t>
      </w:r>
      <w:proofErr w:type="spellStart"/>
      <w:r>
        <w:t>gotta</w:t>
      </w:r>
      <w:proofErr w:type="spellEnd"/>
      <w:r>
        <w:t xml:space="preserve"> put out enough honey.</w:t>
      </w:r>
      <w:r w:rsidR="00396ECC">
        <w:t>”</w:t>
      </w:r>
    </w:p>
    <w:p w14:paraId="355B0ACE" w14:textId="77777777" w:rsidR="006415C4" w:rsidRDefault="004108FE" w:rsidP="00274030">
      <w:pPr>
        <w:pStyle w:val="Body-TextTx"/>
      </w:pPr>
      <w:r w:rsidRPr="00BD60BE">
        <w:rPr>
          <w:rStyle w:val="itali"/>
        </w:rPr>
        <w:t xml:space="preserve">Like how </w:t>
      </w:r>
      <w:proofErr w:type="spellStart"/>
      <w:r w:rsidRPr="00BD60BE">
        <w:rPr>
          <w:rStyle w:val="itali"/>
        </w:rPr>
        <w:t>Bruh</w:t>
      </w:r>
      <w:proofErr w:type="spellEnd"/>
      <w:r w:rsidRPr="00BD60BE">
        <w:rPr>
          <w:rStyle w:val="itali"/>
        </w:rPr>
        <w:t xml:space="preserve"> Fox catch </w:t>
      </w:r>
      <w:proofErr w:type="spellStart"/>
      <w:r w:rsidRPr="00BD60BE">
        <w:rPr>
          <w:rStyle w:val="itali"/>
        </w:rPr>
        <w:t>Bruh</w:t>
      </w:r>
      <w:proofErr w:type="spellEnd"/>
      <w:r w:rsidRPr="00BD60BE">
        <w:rPr>
          <w:rStyle w:val="itali"/>
        </w:rPr>
        <w:t xml:space="preserve"> Rabbit, </w:t>
      </w:r>
      <w:r w:rsidRPr="00642DDE">
        <w:t xml:space="preserve">I </w:t>
      </w:r>
      <w:r>
        <w:t>imagine my brother saying</w:t>
      </w:r>
      <w:r w:rsidRPr="009760F7">
        <w:t>.</w:t>
      </w:r>
    </w:p>
    <w:p w14:paraId="00BA47B9" w14:textId="29D4D7BC" w:rsidR="006415C4" w:rsidRDefault="00396ECC" w:rsidP="00274030">
      <w:pPr>
        <w:pStyle w:val="Body-TextTx"/>
      </w:pPr>
      <w:r>
        <w:t>“</w:t>
      </w:r>
      <w:r w:rsidR="004108FE">
        <w:t>Look like all we catching is flies,</w:t>
      </w:r>
      <w:r>
        <w:t>”</w:t>
      </w:r>
      <w:r w:rsidR="004108FE">
        <w:t xml:space="preserve"> Sadie mutters. She leans over the ledge to spit </w:t>
      </w:r>
      <w:r w:rsidR="004108FE">
        <w:lastRenderedPageBreak/>
        <w:t>tobacco at the carcass</w:t>
      </w:r>
      <w:r w:rsidR="00FD7652">
        <w:t xml:space="preserve">, </w:t>
      </w:r>
      <w:r w:rsidR="004108FE">
        <w:t>missing wide.</w:t>
      </w:r>
    </w:p>
    <w:p w14:paraId="055E313E" w14:textId="3163E902" w:rsidR="006415C4" w:rsidRDefault="004108FE" w:rsidP="00274030">
      <w:pPr>
        <w:pStyle w:val="Body-TextTx"/>
      </w:pPr>
      <w:r>
        <w:t xml:space="preserve">I cut my eyes to her. </w:t>
      </w:r>
      <w:r w:rsidR="00396ECC">
        <w:t>“</w:t>
      </w:r>
      <w:r>
        <w:t>Could you be more respectful?</w:t>
      </w:r>
      <w:r w:rsidR="00396ECC">
        <w:t>”</w:t>
      </w:r>
    </w:p>
    <w:p w14:paraId="0993D15F" w14:textId="7AAE31D9" w:rsidR="006415C4" w:rsidRDefault="004108FE" w:rsidP="00274030">
      <w:pPr>
        <w:pStyle w:val="Body-TextTx"/>
      </w:pPr>
      <w:r>
        <w:t xml:space="preserve">Sadie scrunches up her face, chewing harder. </w:t>
      </w:r>
      <w:r w:rsidR="00396ECC">
        <w:t>“</w:t>
      </w:r>
      <w:r>
        <w:t>Dog dead. Spit won</w:t>
      </w:r>
      <w:r w:rsidR="00396ECC">
        <w:t>’</w:t>
      </w:r>
      <w:r>
        <w:t>t hurt it none.</w:t>
      </w:r>
      <w:r w:rsidR="00396ECC">
        <w:t>”</w:t>
      </w:r>
    </w:p>
    <w:p w14:paraId="06D3F12E" w14:textId="1F84C1C3" w:rsidR="006415C4" w:rsidRDefault="00396ECC" w:rsidP="00274030">
      <w:pPr>
        <w:pStyle w:val="Body-TextTx"/>
      </w:pPr>
      <w:r>
        <w:t>“</w:t>
      </w:r>
      <w:r w:rsidR="004108FE">
        <w:t>Still, we can try not to be vulgar.</w:t>
      </w:r>
      <w:r>
        <w:t>”</w:t>
      </w:r>
    </w:p>
    <w:p w14:paraId="0BD826BF" w14:textId="497DBF3C" w:rsidR="006415C4" w:rsidRDefault="004108FE" w:rsidP="00274030">
      <w:pPr>
        <w:pStyle w:val="Body-TextTx"/>
      </w:pPr>
      <w:r>
        <w:t xml:space="preserve">She snorts. </w:t>
      </w:r>
      <w:r w:rsidR="00396ECC">
        <w:t>“</w:t>
      </w:r>
      <w:r w:rsidRPr="000F72BC">
        <w:t>Carryin</w:t>
      </w:r>
      <w:r>
        <w:t>g</w:t>
      </w:r>
      <w:r w:rsidRPr="000F72BC">
        <w:t xml:space="preserve"> on over a dog when we put down worse.</w:t>
      </w:r>
      <w:r w:rsidR="00396ECC">
        <w:t>”</w:t>
      </w:r>
    </w:p>
    <w:p w14:paraId="7E53196C" w14:textId="39244AFC" w:rsidR="006415C4" w:rsidRDefault="004108FE" w:rsidP="00274030">
      <w:pPr>
        <w:pStyle w:val="Body-TextTx"/>
      </w:pPr>
      <w:r>
        <w:t>I open my mouth</w:t>
      </w:r>
      <w:r w:rsidR="00B660A2">
        <w:t>,</w:t>
      </w:r>
      <w:r>
        <w:t xml:space="preserve"> then decide answering </w:t>
      </w:r>
      <w:proofErr w:type="spellStart"/>
      <w:r>
        <w:t>ain</w:t>
      </w:r>
      <w:r w:rsidR="00396ECC">
        <w:t>’</w:t>
      </w:r>
      <w:r>
        <w:t>t</w:t>
      </w:r>
      <w:proofErr w:type="spellEnd"/>
      <w:r>
        <w:t xml:space="preserve"> worth the bother.</w:t>
      </w:r>
    </w:p>
    <w:p w14:paraId="550344CB" w14:textId="67E5A321" w:rsidR="006415C4" w:rsidRDefault="00396ECC" w:rsidP="00274030">
      <w:pPr>
        <w:pStyle w:val="Body-TextTx"/>
      </w:pPr>
      <w:r>
        <w:t>“</w:t>
      </w:r>
      <w:r w:rsidR="004108FE">
        <w:t>Macon not missing another stray,</w:t>
      </w:r>
      <w:r>
        <w:t>”</w:t>
      </w:r>
      <w:r w:rsidR="004108FE">
        <w:t xml:space="preserve"> Chef says. </w:t>
      </w:r>
      <w:r>
        <w:t>“</w:t>
      </w:r>
      <w:r w:rsidR="004108FE">
        <w:t xml:space="preserve">If it helps, </w:t>
      </w:r>
      <w:proofErr w:type="spellStart"/>
      <w:r w:rsidR="004108FE">
        <w:t>ol</w:t>
      </w:r>
      <w:proofErr w:type="spellEnd"/>
      <w:r>
        <w:t>’</w:t>
      </w:r>
      <w:r w:rsidR="004108FE">
        <w:t xml:space="preserve"> girl never saw her end coming.</w:t>
      </w:r>
      <w:r>
        <w:t>”</w:t>
      </w:r>
      <w:r w:rsidR="004108FE">
        <w:t xml:space="preserve"> She pats the German trench knife at her waist—her prize souvenir. It </w:t>
      </w:r>
      <w:proofErr w:type="gramStart"/>
      <w:r w:rsidR="004108FE">
        <w:t>don</w:t>
      </w:r>
      <w:r>
        <w:t>’</w:t>
      </w:r>
      <w:r w:rsidR="004108FE">
        <w:t>t</w:t>
      </w:r>
      <w:proofErr w:type="gramEnd"/>
      <w:r w:rsidR="004108FE">
        <w:t xml:space="preserve"> help. We take to staring at the dog, the hurly-burly of the parade at our backs in our ears.</w:t>
      </w:r>
    </w:p>
    <w:p w14:paraId="7972F5D6" w14:textId="741676FA" w:rsidR="006415C4" w:rsidRDefault="00396ECC" w:rsidP="00274030">
      <w:pPr>
        <w:pStyle w:val="Body-TextTx"/>
      </w:pPr>
      <w:r>
        <w:t>“</w:t>
      </w:r>
      <w:r w:rsidR="004108FE">
        <w:t xml:space="preserve">I wonder why Ku </w:t>
      </w:r>
      <w:proofErr w:type="spellStart"/>
      <w:r w:rsidR="004108FE">
        <w:t>Kluxes</w:t>
      </w:r>
      <w:proofErr w:type="spellEnd"/>
      <w:r w:rsidR="004108FE">
        <w:t xml:space="preserve"> like dog?</w:t>
      </w:r>
      <w:r>
        <w:t>”</w:t>
      </w:r>
      <w:r w:rsidR="004108FE">
        <w:t xml:space="preserve"> Sadie asks, breaking our quiet.</w:t>
      </w:r>
    </w:p>
    <w:p w14:paraId="4A4E07A1" w14:textId="0C79CAE7" w:rsidR="006415C4" w:rsidRDefault="00396ECC" w:rsidP="00274030">
      <w:pPr>
        <w:pStyle w:val="Body-TextTx"/>
      </w:pPr>
      <w:r>
        <w:t>“</w:t>
      </w:r>
      <w:r w:rsidR="004108FE">
        <w:t>Seared but bloody,</w:t>
      </w:r>
      <w:r>
        <w:t>”</w:t>
      </w:r>
      <w:r w:rsidR="004108FE">
        <w:t xml:space="preserve"> Chef adds. </w:t>
      </w:r>
      <w:r>
        <w:t>“</w:t>
      </w:r>
      <w:r w:rsidR="004108FE">
        <w:t>Roasted that one on a spit.</w:t>
      </w:r>
      <w:r>
        <w:t>”</w:t>
      </w:r>
    </w:p>
    <w:p w14:paraId="2E87931E" w14:textId="048D1B8D" w:rsidR="006415C4" w:rsidRDefault="00396ECC" w:rsidP="00274030">
      <w:pPr>
        <w:pStyle w:val="Body-TextTx"/>
      </w:pPr>
      <w:r>
        <w:t>“</w:t>
      </w:r>
      <w:r w:rsidR="004108FE">
        <w:t>That</w:t>
      </w:r>
      <w:r>
        <w:t>’</w:t>
      </w:r>
      <w:r w:rsidR="004108FE">
        <w:t>s what I</w:t>
      </w:r>
      <w:r>
        <w:t>’</w:t>
      </w:r>
      <w:r w:rsidR="004108FE">
        <w:t>m saying. Why dog and not</w:t>
      </w:r>
      <w:r w:rsidR="00FD7652">
        <w:t>,</w:t>
      </w:r>
      <w:r w:rsidR="004108FE">
        <w:t xml:space="preserve"> say</w:t>
      </w:r>
      <w:r w:rsidR="00FD7652">
        <w:t xml:space="preserve">, </w:t>
      </w:r>
      <w:r w:rsidR="004108FE">
        <w:t>chicken? Or hogs?</w:t>
      </w:r>
      <w:r>
        <w:t>”</w:t>
      </w:r>
    </w:p>
    <w:p w14:paraId="2223A165" w14:textId="61B6CF48" w:rsidR="006415C4" w:rsidRDefault="00396ECC" w:rsidP="00274030">
      <w:pPr>
        <w:pStyle w:val="Body-TextTx"/>
      </w:pPr>
      <w:r>
        <w:t>“</w:t>
      </w:r>
      <w:r w:rsidR="004108FE">
        <w:t xml:space="preserve">Maybe they </w:t>
      </w:r>
      <w:proofErr w:type="spellStart"/>
      <w:r w:rsidR="004108FE">
        <w:t>ain</w:t>
      </w:r>
      <w:r>
        <w:t>’</w:t>
      </w:r>
      <w:r w:rsidR="004108FE">
        <w:t>t</w:t>
      </w:r>
      <w:proofErr w:type="spellEnd"/>
      <w:r w:rsidR="004108FE">
        <w:t xml:space="preserve"> got chickens where they from, or hogs—just got dogs.</w:t>
      </w:r>
      <w:r>
        <w:t>”</w:t>
      </w:r>
    </w:p>
    <w:p w14:paraId="4BF35BB5" w14:textId="107D185B" w:rsidR="006415C4" w:rsidRDefault="00396ECC" w:rsidP="00274030">
      <w:pPr>
        <w:pStyle w:val="Body-TextTx"/>
      </w:pPr>
      <w:r>
        <w:t>“</w:t>
      </w:r>
      <w:r w:rsidR="004108FE">
        <w:t xml:space="preserve">Or something that </w:t>
      </w:r>
      <w:r w:rsidR="004108FE" w:rsidRPr="00BD60BE">
        <w:rPr>
          <w:rStyle w:val="itali"/>
        </w:rPr>
        <w:t>taste</w:t>
      </w:r>
      <w:r w:rsidR="004108FE">
        <w:t xml:space="preserve"> like dog.</w:t>
      </w:r>
      <w:r>
        <w:t>”</w:t>
      </w:r>
    </w:p>
    <w:p w14:paraId="52121B8D" w14:textId="22D0F631" w:rsidR="006415C4" w:rsidRDefault="004108FE" w:rsidP="00274030">
      <w:pPr>
        <w:pStyle w:val="Body-TextTx"/>
      </w:pPr>
      <w:r>
        <w:t>My belly could do without this</w:t>
      </w:r>
      <w:r w:rsidR="00D044DC">
        <w:t xml:space="preserve"> particular</w:t>
      </w:r>
      <w:r>
        <w:t xml:space="preserve"> conversation</w:t>
      </w:r>
      <w:r w:rsidR="00461EFC">
        <w:t>, b</w:t>
      </w:r>
      <w:r>
        <w:t>ut when Sadie on a rant, just best ride it out.</w:t>
      </w:r>
    </w:p>
    <w:p w14:paraId="1BB7C02C" w14:textId="7FB784F4" w:rsidR="006415C4" w:rsidRDefault="00396ECC" w:rsidP="00274030">
      <w:pPr>
        <w:pStyle w:val="Body-TextTx"/>
      </w:pPr>
      <w:r>
        <w:t>“</w:t>
      </w:r>
      <w:r w:rsidR="004108FE">
        <w:t xml:space="preserve">Maybe I </w:t>
      </w:r>
      <w:proofErr w:type="spellStart"/>
      <w:r w:rsidR="004108FE">
        <w:t>shoulda</w:t>
      </w:r>
      <w:proofErr w:type="spellEnd"/>
      <w:r w:rsidR="004108FE">
        <w:t xml:space="preserve"> put some pepper and spices on it,</w:t>
      </w:r>
      <w:r>
        <w:t>”</w:t>
      </w:r>
      <w:r w:rsidR="004108FE">
        <w:t xml:space="preserve"> Chef jokes.</w:t>
      </w:r>
    </w:p>
    <w:p w14:paraId="73542A8D" w14:textId="1D9C0CBD" w:rsidR="006415C4" w:rsidRDefault="004108FE" w:rsidP="00274030">
      <w:pPr>
        <w:pStyle w:val="Body-TextTx"/>
      </w:pPr>
      <w:r>
        <w:t xml:space="preserve">Sadie waves her off. </w:t>
      </w:r>
      <w:r w:rsidR="00396ECC">
        <w:t>“</w:t>
      </w:r>
      <w:r>
        <w:t>White folk don</w:t>
      </w:r>
      <w:r w:rsidR="00396ECC">
        <w:t>’</w:t>
      </w:r>
      <w:r>
        <w:t xml:space="preserve">t care </w:t>
      </w:r>
      <w:r w:rsidR="00396ECC">
        <w:t>’</w:t>
      </w:r>
      <w:r>
        <w:t>bout pepper and spices. Like they food bland as water.</w:t>
      </w:r>
      <w:r w:rsidR="00396ECC">
        <w:t>”</w:t>
      </w:r>
    </w:p>
    <w:p w14:paraId="7EF169DE" w14:textId="1025A6FE" w:rsidR="006415C4" w:rsidRDefault="004108FE" w:rsidP="00274030">
      <w:pPr>
        <w:pStyle w:val="Body-TextTx"/>
      </w:pPr>
      <w:r>
        <w:t xml:space="preserve">Chef squints over her high cheekbones as loud sky rockets go off, followed by the booms of gas bottle bombs. </w:t>
      </w:r>
      <w:r w:rsidR="00396ECC">
        <w:t>“</w:t>
      </w:r>
      <w:r>
        <w:t xml:space="preserve">I </w:t>
      </w:r>
      <w:proofErr w:type="spellStart"/>
      <w:r>
        <w:t>dunno</w:t>
      </w:r>
      <w:proofErr w:type="spellEnd"/>
      <w:r>
        <w:t xml:space="preserve">. When we </w:t>
      </w:r>
      <w:proofErr w:type="gramStart"/>
      <w:r>
        <w:t>was</w:t>
      </w:r>
      <w:proofErr w:type="gramEnd"/>
      <w:r>
        <w:t xml:space="preserve"> in France, them </w:t>
      </w:r>
      <w:proofErr w:type="spellStart"/>
      <w:r>
        <w:t>Frenchies</w:t>
      </w:r>
      <w:proofErr w:type="spellEnd"/>
      <w:r>
        <w:t xml:space="preserve"> could put they foot on up in some food.</w:t>
      </w:r>
      <w:r w:rsidR="00396ECC">
        <w:t>”</w:t>
      </w:r>
    </w:p>
    <w:p w14:paraId="0E77533A" w14:textId="7D40B0B4" w:rsidR="006415C4" w:rsidRDefault="004108FE" w:rsidP="00274030">
      <w:pPr>
        <w:pStyle w:val="Body-TextTx"/>
      </w:pPr>
      <w:r>
        <w:t>Sadie</w:t>
      </w:r>
      <w:r w:rsidR="00396ECC">
        <w:t>’</w:t>
      </w:r>
      <w:r>
        <w:t xml:space="preserve">s eyes narrow. </w:t>
      </w:r>
      <w:r w:rsidR="00396ECC">
        <w:t>“</w:t>
      </w:r>
      <w:r>
        <w:t>You talking rats again, Cordy?</w:t>
      </w:r>
      <w:r w:rsidR="00396ECC">
        <w:t>”</w:t>
      </w:r>
    </w:p>
    <w:p w14:paraId="12C08900" w14:textId="73383063" w:rsidR="006415C4" w:rsidRDefault="00396ECC" w:rsidP="00274030">
      <w:pPr>
        <w:pStyle w:val="Body-TextTx"/>
      </w:pPr>
      <w:r>
        <w:lastRenderedPageBreak/>
        <w:t>“</w:t>
      </w:r>
      <w:r w:rsidR="004108FE">
        <w:t>Not in the trenches. In Paris</w:t>
      </w:r>
      <w:r w:rsidR="00FD7652">
        <w:t xml:space="preserve">, </w:t>
      </w:r>
      <w:r w:rsidR="004108FE">
        <w:t xml:space="preserve">where we </w:t>
      </w:r>
      <w:proofErr w:type="gramStart"/>
      <w:r w:rsidR="004108FE">
        <w:t>was</w:t>
      </w:r>
      <w:proofErr w:type="gramEnd"/>
      <w:r w:rsidR="004108FE">
        <w:t xml:space="preserve"> after the armistice. Frenchie gals loved cooking for colored soldiers. Liked doing a heap more than cooking too.</w:t>
      </w:r>
      <w:r>
        <w:t>”</w:t>
      </w:r>
      <w:r w:rsidR="004108FE">
        <w:t xml:space="preserve"> She flashes the wink and smile of a rogue. </w:t>
      </w:r>
      <w:r>
        <w:t>“</w:t>
      </w:r>
      <w:r w:rsidR="004108FE">
        <w:t xml:space="preserve">Had us some steak tartare and cassoulet, duck confit, </w:t>
      </w:r>
      <w:bookmarkStart w:id="4" w:name="_Hlk32313086"/>
      <w:r w:rsidR="00461EFC">
        <w:t>r</w:t>
      </w:r>
      <w:r w:rsidR="004108FE">
        <w:t>atatouille</w:t>
      </w:r>
      <w:bookmarkEnd w:id="4"/>
      <w:r w:rsidR="004108FE">
        <w:t xml:space="preserve">—Sadie, fix your face, </w:t>
      </w:r>
      <w:r w:rsidR="00461EFC">
        <w:t>r</w:t>
      </w:r>
      <w:r w:rsidR="004108FE">
        <w:t xml:space="preserve">atatouille </w:t>
      </w:r>
      <w:r w:rsidR="004108FE" w:rsidRPr="001B6F12">
        <w:t>not</w:t>
      </w:r>
      <w:r w:rsidR="004108FE">
        <w:t xml:space="preserve"> made from rats.</w:t>
      </w:r>
      <w:r>
        <w:t>”</w:t>
      </w:r>
    </w:p>
    <w:p w14:paraId="7F548FED" w14:textId="429E6C04" w:rsidR="006415C4" w:rsidRDefault="004108FE" w:rsidP="00274030">
      <w:pPr>
        <w:pStyle w:val="Body-TextTx"/>
      </w:pPr>
      <w:r>
        <w:t>Sadie don</w:t>
      </w:r>
      <w:r w:rsidR="00396ECC">
        <w:t>’</w:t>
      </w:r>
      <w:r>
        <w:t xml:space="preserve">t look convinced. </w:t>
      </w:r>
      <w:r w:rsidR="00396ECC">
        <w:t>“</w:t>
      </w:r>
      <w:r>
        <w:t>Well, don</w:t>
      </w:r>
      <w:r w:rsidR="00396ECC">
        <w:t>’</w:t>
      </w:r>
      <w:r>
        <w:t>t know what type of white folk they got in France. But the ones here? They don</w:t>
      </w:r>
      <w:r w:rsidR="00396ECC">
        <w:t>’</w:t>
      </w:r>
      <w:r>
        <w:t xml:space="preserve">t put no proper seasoning in </w:t>
      </w:r>
      <w:proofErr w:type="spellStart"/>
      <w:r>
        <w:t>they</w:t>
      </w:r>
      <w:proofErr w:type="spellEnd"/>
      <w:r>
        <w:t xml:space="preserve"> food unless they got Niggers to do so for </w:t>
      </w:r>
      <w:r w:rsidR="00396ECC">
        <w:t>’</w:t>
      </w:r>
      <w:proofErr w:type="spellStart"/>
      <w:r>
        <w:t>em</w:t>
      </w:r>
      <w:proofErr w:type="spellEnd"/>
      <w:r>
        <w:t>.</w:t>
      </w:r>
      <w:r w:rsidR="00396ECC">
        <w:t>”</w:t>
      </w:r>
      <w:r>
        <w:t xml:space="preserve"> Her eyes widen. </w:t>
      </w:r>
      <w:r w:rsidR="00396ECC">
        <w:t>“</w:t>
      </w:r>
      <w:r>
        <w:t xml:space="preserve">I wonder what Niggers smell like to Ku </w:t>
      </w:r>
      <w:proofErr w:type="spellStart"/>
      <w:r>
        <w:t>Kluxes</w:t>
      </w:r>
      <w:proofErr w:type="spellEnd"/>
      <w:r>
        <w:t>? You think Niggers smell like burnt dog to their noses</w:t>
      </w:r>
      <w:r w:rsidR="00FD7652">
        <w:t xml:space="preserve">, </w:t>
      </w:r>
      <w:r>
        <w:t>and that</w:t>
      </w:r>
      <w:r w:rsidR="00396ECC">
        <w:t>’</w:t>
      </w:r>
      <w:r>
        <w:t>s why they come after us so? I wonder if there</w:t>
      </w:r>
      <w:r w:rsidR="00396ECC">
        <w:t>’</w:t>
      </w:r>
      <w:r>
        <w:t>s even Niggers where they from? And if—</w:t>
      </w:r>
      <w:r w:rsidR="00396ECC">
        <w:t>”</w:t>
      </w:r>
    </w:p>
    <w:p w14:paraId="6A226983" w14:textId="19837FF2" w:rsidR="006415C4" w:rsidRDefault="004108FE" w:rsidP="00274030">
      <w:pPr>
        <w:pStyle w:val="Body-TextTx"/>
      </w:pPr>
      <w:r>
        <w:t>“Sadie!</w:t>
      </w:r>
      <w:r w:rsidR="00396ECC">
        <w:t>”</w:t>
      </w:r>
      <w:r>
        <w:t xml:space="preserve"> I snap, losing what little patience I got. </w:t>
      </w:r>
      <w:r w:rsidR="00396ECC">
        <w:t>“</w:t>
      </w:r>
      <w:r>
        <w:t>Heaven knows I asked you more than once to stop using that word. At least in my presence?</w:t>
      </w:r>
      <w:r w:rsidR="00396ECC">
        <w:t>”</w:t>
      </w:r>
    </w:p>
    <w:p w14:paraId="4536AE84" w14:textId="323A941D" w:rsidR="006415C4" w:rsidRDefault="004108FE" w:rsidP="00274030">
      <w:pPr>
        <w:pStyle w:val="Body-TextTx"/>
      </w:pPr>
      <w:r>
        <w:t xml:space="preserve">That </w:t>
      </w:r>
      <w:proofErr w:type="spellStart"/>
      <w:r>
        <w:t>yella</w:t>
      </w:r>
      <w:proofErr w:type="spellEnd"/>
      <w:r>
        <w:t xml:space="preserve"> gal rolls her eyes so hard at me it</w:t>
      </w:r>
      <w:r w:rsidR="00396ECC">
        <w:t>’</w:t>
      </w:r>
      <w:r>
        <w:t xml:space="preserve">s a wonder she </w:t>
      </w:r>
      <w:proofErr w:type="gramStart"/>
      <w:r>
        <w:t>don</w:t>
      </w:r>
      <w:r w:rsidR="00396ECC">
        <w:t>’</w:t>
      </w:r>
      <w:r>
        <w:t>t</w:t>
      </w:r>
      <w:proofErr w:type="gramEnd"/>
      <w:r>
        <w:t xml:space="preserve"> fall asleep. </w:t>
      </w:r>
      <w:r w:rsidR="00396ECC">
        <w:t>“</w:t>
      </w:r>
      <w:r>
        <w:t xml:space="preserve">Why you </w:t>
      </w:r>
      <w:proofErr w:type="spellStart"/>
      <w:r>
        <w:t>frettin</w:t>
      </w:r>
      <w:proofErr w:type="spellEnd"/>
      <w:r w:rsidR="00396ECC">
        <w:t>’</w:t>
      </w:r>
      <w:r w:rsidR="00042F27">
        <w:t>,</w:t>
      </w:r>
      <w:r>
        <w:t xml:space="preserve"> Maryse? Always says my Niggers with a big </w:t>
      </w:r>
      <w:r w:rsidRPr="0049118D">
        <w:rPr>
          <w:rStyle w:val="itali"/>
        </w:rPr>
        <w:t>N.</w:t>
      </w:r>
      <w:r w:rsidR="00396ECC">
        <w:t>”</w:t>
      </w:r>
    </w:p>
    <w:p w14:paraId="5DD1D551" w14:textId="7AFD5E37" w:rsidR="006415C4" w:rsidRDefault="004108FE" w:rsidP="00274030">
      <w:pPr>
        <w:pStyle w:val="Body-TextTx"/>
      </w:pPr>
      <w:r>
        <w:t xml:space="preserve">I glare at her. </w:t>
      </w:r>
      <w:r w:rsidR="00396ECC">
        <w:t>“</w:t>
      </w:r>
      <w:r>
        <w:t>And that make a difference how?</w:t>
      </w:r>
      <w:r w:rsidR="00396ECC">
        <w:t>”</w:t>
      </w:r>
    </w:p>
    <w:p w14:paraId="55F17CAF" w14:textId="4DD1DAD0" w:rsidR="004108FE" w:rsidRDefault="004108FE" w:rsidP="00274030">
      <w:pPr>
        <w:pStyle w:val="Body-TextTx"/>
      </w:pPr>
      <w:r>
        <w:t>She has the gall to frown like I</w:t>
      </w:r>
      <w:r w:rsidR="00396ECC">
        <w:t>’</w:t>
      </w:r>
      <w:r>
        <w:t xml:space="preserve">m simple. </w:t>
      </w:r>
      <w:r w:rsidR="00396ECC">
        <w:t>“</w:t>
      </w:r>
      <w:r>
        <w:t xml:space="preserve">Why with a big </w:t>
      </w:r>
      <w:r w:rsidRPr="0049118D">
        <w:rPr>
          <w:rStyle w:val="itali"/>
        </w:rPr>
        <w:t>N,</w:t>
      </w:r>
      <w:r>
        <w:t xml:space="preserve"> it</w:t>
      </w:r>
      <w:r w:rsidR="00396ECC">
        <w:t>’</w:t>
      </w:r>
      <w:r>
        <w:t>s respectful like.</w:t>
      </w:r>
      <w:r w:rsidR="00396ECC">
        <w:t>”</w:t>
      </w:r>
    </w:p>
    <w:p w14:paraId="2C4933DF" w14:textId="71F1FEB9" w:rsidR="006415C4" w:rsidRDefault="004108FE" w:rsidP="00274030">
      <w:pPr>
        <w:pStyle w:val="Body-TextTx"/>
      </w:pPr>
      <w:r>
        <w:t xml:space="preserve">Seeing me at a loss, Chef intervenes. </w:t>
      </w:r>
      <w:r w:rsidR="00396ECC">
        <w:t>“</w:t>
      </w:r>
      <w:r>
        <w:t>And how can</w:t>
      </w:r>
      <w:r w:rsidR="00D044DC">
        <w:t xml:space="preserve"> we</w:t>
      </w:r>
      <w:r>
        <w:t xml:space="preserve"> tell if you using a big </w:t>
      </w:r>
      <w:r w:rsidRPr="0049118D">
        <w:rPr>
          <w:rStyle w:val="itali"/>
        </w:rPr>
        <w:t>N</w:t>
      </w:r>
      <w:r>
        <w:t xml:space="preserve"> or a common </w:t>
      </w:r>
      <w:r w:rsidRPr="0049118D">
        <w:rPr>
          <w:rStyle w:val="itali"/>
        </w:rPr>
        <w:t>n</w:t>
      </w:r>
      <w:r>
        <w:t>?</w:t>
      </w:r>
      <w:r w:rsidR="00396ECC">
        <w:t>”</w:t>
      </w:r>
    </w:p>
    <w:p w14:paraId="0F57B3E1" w14:textId="09E9E5BD" w:rsidR="006415C4" w:rsidRDefault="004108FE" w:rsidP="00274030">
      <w:pPr>
        <w:pStyle w:val="Body-TextTx"/>
      </w:pPr>
      <w:r>
        <w:t>Now Sadie takes to staring at both of us, like we don</w:t>
      </w:r>
      <w:r w:rsidR="00396ECC">
        <w:t>’</w:t>
      </w:r>
      <w:r>
        <w:t xml:space="preserve">t understand </w:t>
      </w:r>
      <w:r w:rsidR="004277CC">
        <w:t>two plus two is four</w:t>
      </w:r>
      <w:r>
        <w:t xml:space="preserve">. </w:t>
      </w:r>
      <w:r w:rsidR="00396ECC">
        <w:t>“</w:t>
      </w:r>
      <w:r>
        <w:t xml:space="preserve">Why would I use a small </w:t>
      </w:r>
      <w:r w:rsidRPr="0049118D">
        <w:rPr>
          <w:rStyle w:val="itali"/>
        </w:rPr>
        <w:t>n</w:t>
      </w:r>
      <w:r>
        <w:t xml:space="preserve"> nigger</w:t>
      </w:r>
      <w:r w:rsidR="004277CC">
        <w:t>? T</w:t>
      </w:r>
      <w:r>
        <w:t>hat</w:t>
      </w:r>
      <w:r w:rsidR="00396ECC">
        <w:t>’</w:t>
      </w:r>
      <w:r>
        <w:t>s insulting!</w:t>
      </w:r>
      <w:r w:rsidR="00396ECC">
        <w:t>”</w:t>
      </w:r>
    </w:p>
    <w:p w14:paraId="329C6541" w14:textId="49708858" w:rsidR="006415C4" w:rsidRDefault="004108FE" w:rsidP="00274030">
      <w:pPr>
        <w:pStyle w:val="Body-TextTx"/>
      </w:pPr>
      <w:r>
        <w:t>I can see Chef</w:t>
      </w:r>
      <w:r w:rsidR="00396ECC">
        <w:t>’</w:t>
      </w:r>
      <w:r>
        <w:t>s stumped now too. They could get all the scientists the world over to try and figure out how Sadie</w:t>
      </w:r>
      <w:r w:rsidR="00396ECC">
        <w:t>’</w:t>
      </w:r>
      <w:r>
        <w:t>s mind works—wouldn</w:t>
      </w:r>
      <w:r w:rsidR="00396ECC">
        <w:t>’</w:t>
      </w:r>
      <w:r>
        <w:t xml:space="preserve">t do no good. Chef soldiers on anyway. </w:t>
      </w:r>
      <w:r w:rsidR="00396ECC">
        <w:t>“</w:t>
      </w:r>
      <w:r>
        <w:t xml:space="preserve">So can white folk ever use a big </w:t>
      </w:r>
      <w:r w:rsidRPr="0049118D">
        <w:rPr>
          <w:rStyle w:val="itali"/>
        </w:rPr>
        <w:t>N</w:t>
      </w:r>
      <w:r w:rsidR="004277CC">
        <w:t xml:space="preserve"> </w:t>
      </w:r>
      <w:r>
        <w:t>Nigger?</w:t>
      </w:r>
      <w:r w:rsidR="00396ECC">
        <w:t>”</w:t>
      </w:r>
    </w:p>
    <w:p w14:paraId="34E53007" w14:textId="790A090F" w:rsidR="006415C4" w:rsidRDefault="004108FE" w:rsidP="00274030">
      <w:pPr>
        <w:pStyle w:val="Body-TextTx"/>
      </w:pPr>
      <w:r>
        <w:t xml:space="preserve">Sadie shakes her head, as if this is all settled scripture written down between </w:t>
      </w:r>
      <w:r>
        <w:lastRenderedPageBreak/>
        <w:t xml:space="preserve">Leviticus and Deuteronomy. </w:t>
      </w:r>
      <w:r w:rsidR="00396ECC">
        <w:t>“</w:t>
      </w:r>
      <w:r>
        <w:t xml:space="preserve">Never! White folk always mean the small </w:t>
      </w:r>
      <w:r w:rsidRPr="0049118D">
        <w:rPr>
          <w:rStyle w:val="itali"/>
        </w:rPr>
        <w:t>n</w:t>
      </w:r>
      <w:r>
        <w:t xml:space="preserve">! And if they try to say it with the big </w:t>
      </w:r>
      <w:r w:rsidRPr="0049118D">
        <w:rPr>
          <w:rStyle w:val="itali"/>
        </w:rPr>
        <w:t>N</w:t>
      </w:r>
      <w:r w:rsidR="00B660A2" w:rsidRPr="0049118D">
        <w:rPr>
          <w:rStyle w:val="itali"/>
        </w:rPr>
        <w:t>,</w:t>
      </w:r>
      <w:r w:rsidRPr="0049118D">
        <w:rPr>
          <w:i/>
          <w:iCs/>
        </w:rPr>
        <w:t xml:space="preserve"> </w:t>
      </w:r>
      <w:r>
        <w:t xml:space="preserve">you should put they front teeth in the back of </w:t>
      </w:r>
      <w:proofErr w:type="spellStart"/>
      <w:r>
        <w:t>they</w:t>
      </w:r>
      <w:proofErr w:type="spellEnd"/>
      <w:r>
        <w:t xml:space="preserve"> mouth. Honestly, you two! What kind of Niggers even need to ask me that?</w:t>
      </w:r>
      <w:r w:rsidR="00396ECC">
        <w:t>”</w:t>
      </w:r>
    </w:p>
    <w:p w14:paraId="577045F9" w14:textId="08A84DA1" w:rsidR="006415C4" w:rsidRDefault="004108FE" w:rsidP="00274030">
      <w:pPr>
        <w:pStyle w:val="Body-TextTx"/>
      </w:pPr>
      <w:r>
        <w:t xml:space="preserve">I purse my lips up into their full rounded glory, set to tell her exactly </w:t>
      </w:r>
      <w:r w:rsidRPr="00BD60BE">
        <w:rPr>
          <w:rStyle w:val="itali"/>
        </w:rPr>
        <w:t>what kind</w:t>
      </w:r>
      <w:r w:rsidRPr="0049118D">
        <w:rPr>
          <w:rStyle w:val="itali"/>
        </w:rPr>
        <w:t xml:space="preserve">, </w:t>
      </w:r>
      <w:r>
        <w:t>but Chef holds up a fist and we drop to peer over the rooftop wall. There</w:t>
      </w:r>
      <w:r w:rsidR="00396ECC">
        <w:t>’</w:t>
      </w:r>
      <w:r>
        <w:t xml:space="preserve">s three Ku </w:t>
      </w:r>
      <w:proofErr w:type="spellStart"/>
      <w:r>
        <w:t>Kluxes</w:t>
      </w:r>
      <w:proofErr w:type="spellEnd"/>
      <w:r>
        <w:t xml:space="preserve"> entering the alley.</w:t>
      </w:r>
    </w:p>
    <w:p w14:paraId="09393B99" w14:textId="71D8CF42" w:rsidR="006415C4" w:rsidRDefault="004108FE" w:rsidP="00274030">
      <w:pPr>
        <w:pStyle w:val="Body-TextTx"/>
      </w:pPr>
      <w:r>
        <w:t xml:space="preserve">They dressed in white robes, with the hoods pulled up. The first one is tall and </w:t>
      </w:r>
      <w:proofErr w:type="gramStart"/>
      <w:r>
        <w:t>lanky,</w:t>
      </w:r>
      <w:proofErr w:type="gramEnd"/>
      <w:r>
        <w:t xml:space="preserve"> with an Adam</w:t>
      </w:r>
      <w:r w:rsidR="00396ECC">
        <w:t>’</w:t>
      </w:r>
      <w:r>
        <w:t xml:space="preserve">s apple I can spot from here. His eyes dart around the alley, while a nose like a beak sniffs the air. When he spots the dog carcass he slinks over, still sniffing. The two other Ku </w:t>
      </w:r>
      <w:proofErr w:type="spellStart"/>
      <w:r>
        <w:t>Kluxes</w:t>
      </w:r>
      <w:proofErr w:type="spellEnd"/>
      <w:r>
        <w:t>—one short and portly, the other a broad-chested block of muscle—soon join him.</w:t>
      </w:r>
    </w:p>
    <w:p w14:paraId="73B023C3" w14:textId="6022273D" w:rsidR="006415C4" w:rsidRDefault="004108FE" w:rsidP="00274030">
      <w:pPr>
        <w:pStyle w:val="Body-TextTx"/>
      </w:pPr>
      <w:r>
        <w:t>I can tell right off there</w:t>
      </w:r>
      <w:r w:rsidR="00396ECC">
        <w:t>’</w:t>
      </w:r>
      <w:r>
        <w:t>s something</w:t>
      </w:r>
      <w:r w:rsidR="00396ECC">
        <w:t>’</w:t>
      </w:r>
      <w:r>
        <w:t xml:space="preserve">s peculiar about them. Not just those silly costumes neither. Or because they sniffing </w:t>
      </w:r>
      <w:r w:rsidR="00FE2AB4">
        <w:t xml:space="preserve">at </w:t>
      </w:r>
      <w:r>
        <w:t>a chopped</w:t>
      </w:r>
      <w:r w:rsidR="004277CC">
        <w:t>-</w:t>
      </w:r>
      <w:r>
        <w:t>up</w:t>
      </w:r>
      <w:r w:rsidR="004277CC">
        <w:t>,</w:t>
      </w:r>
      <w:r>
        <w:t xml:space="preserve"> half-burnt dog like regular folk sniff a meal. They don</w:t>
      </w:r>
      <w:r w:rsidR="00396ECC">
        <w:t>’</w:t>
      </w:r>
      <w:r>
        <w:t xml:space="preserve">t walk right—all jerky and stiff. And they breathing too fast. Those things anybody can notice, if they paying attention. But what only a few can see—people like me, Sadie, and Chef—is the way the faces on these men move. And I mean </w:t>
      </w:r>
      <w:r w:rsidRPr="00156FD1">
        <w:rPr>
          <w:rStyle w:val="itali"/>
        </w:rPr>
        <w:t>move.</w:t>
      </w:r>
      <w:r>
        <w:t xml:space="preserve"> They don</w:t>
      </w:r>
      <w:r w:rsidR="00396ECC">
        <w:t>’</w:t>
      </w:r>
      <w:r>
        <w:t>t stay still for nothing—wobbling and twisting about, like reflections in those funny mirrors at carnivals.</w:t>
      </w:r>
    </w:p>
    <w:p w14:paraId="4758DF1C" w14:textId="046A47DC" w:rsidR="006415C4" w:rsidRDefault="004108FE" w:rsidP="00274030">
      <w:pPr>
        <w:pStyle w:val="Body-TextTx"/>
      </w:pPr>
      <w:r>
        <w:t>The first Ku Klux goes down on all fours, palms flat and back legs bent so he</w:t>
      </w:r>
      <w:r w:rsidR="00396ECC">
        <w:t>’</w:t>
      </w:r>
      <w:r>
        <w:t>s raised up on his toes. He sticks out a tongue to take a long lick at the dog carcass, smearing his lips and chin bloody. A growl in the back of his throat sends a tickle up my spine. Then with a quickness, he opens his mouth full and plunges teeth-first into the carcass</w:t>
      </w:r>
      <w:r w:rsidR="00FD7652">
        <w:t xml:space="preserve">, </w:t>
      </w:r>
      <w:r>
        <w:t xml:space="preserve">tearing out and swallowing chunks of </w:t>
      </w:r>
      <w:r w:rsidR="004277CC">
        <w:t>dogmeat</w:t>
      </w:r>
      <w:r>
        <w:t xml:space="preserve">. The other two </w:t>
      </w:r>
      <w:r w:rsidRPr="00E42874">
        <w:t>scrambl</w:t>
      </w:r>
      <w:r>
        <w:t xml:space="preserve">e </w:t>
      </w:r>
      <w:r w:rsidRPr="00E42874">
        <w:t xml:space="preserve">over on </w:t>
      </w:r>
      <w:r w:rsidRPr="00E42874">
        <w:lastRenderedPageBreak/>
        <w:t>all fours, all of them feeding at once. It make</w:t>
      </w:r>
      <w:r>
        <w:t>s</w:t>
      </w:r>
      <w:r w:rsidRPr="00E42874">
        <w:t xml:space="preserve"> my stomach do somersaults.</w:t>
      </w:r>
    </w:p>
    <w:p w14:paraId="377404F9" w14:textId="29877201" w:rsidR="006415C4" w:rsidRDefault="004108FE" w:rsidP="00274030">
      <w:pPr>
        <w:pStyle w:val="Body-TextTx"/>
      </w:pPr>
      <w:r>
        <w:t xml:space="preserve">My eyes flick to Sadie. She already crouched into position, Winnie aimed, eyes fixed, and her breathing steady. </w:t>
      </w:r>
      <w:r w:rsidRPr="00E42874">
        <w:t>There</w:t>
      </w:r>
      <w:r w:rsidR="00396ECC">
        <w:t>’</w:t>
      </w:r>
      <w:r w:rsidRPr="00E42874">
        <w:t xml:space="preserve">s no more chewing tobacco or any talk. When she ready to shoot, she </w:t>
      </w:r>
      <w:r>
        <w:t>can be</w:t>
      </w:r>
      <w:r w:rsidRPr="00E42874">
        <w:t xml:space="preserve"> calm as a </w:t>
      </w:r>
      <w:r w:rsidR="00167DA1">
        <w:t>s</w:t>
      </w:r>
      <w:r w:rsidRPr="00E42874">
        <w:t>pring rain.</w:t>
      </w:r>
    </w:p>
    <w:p w14:paraId="78EF8917" w14:textId="27736BC5" w:rsidR="006415C4" w:rsidRDefault="00396ECC" w:rsidP="00274030">
      <w:pPr>
        <w:pStyle w:val="Body-TextTx"/>
      </w:pPr>
      <w:r>
        <w:t>“</w:t>
      </w:r>
      <w:r w:rsidR="004108FE" w:rsidRPr="00E42874">
        <w:t>Think you can hit it from here?</w:t>
      </w:r>
      <w:r>
        <w:t>”</w:t>
      </w:r>
      <w:r w:rsidR="006415C4" w:rsidRPr="006415C4">
        <w:t xml:space="preserve"> </w:t>
      </w:r>
      <w:r w:rsidR="004108FE">
        <w:t xml:space="preserve">Chef whispers. </w:t>
      </w:r>
      <w:r>
        <w:t>“</w:t>
      </w:r>
      <w:r w:rsidR="004108FE">
        <w:t>They all so close together!</w:t>
      </w:r>
      <w:r>
        <w:t>”</w:t>
      </w:r>
    </w:p>
    <w:p w14:paraId="186B1FE2" w14:textId="5C45B0FA" w:rsidR="006415C4" w:rsidRDefault="004108FE" w:rsidP="00274030">
      <w:pPr>
        <w:pStyle w:val="Body-TextTx"/>
      </w:pPr>
      <w:r>
        <w:t>Sadie don</w:t>
      </w:r>
      <w:r w:rsidR="00396ECC">
        <w:t>’</w:t>
      </w:r>
      <w:r>
        <w:t>t answer, gone still as a statue. Then, as a fierce thunder of firecrackers goes off at the parade, she pulls the trigger. That bullet flies right between the open crook of a Ku Klux</w:t>
      </w:r>
      <w:r w:rsidR="00396ECC">
        <w:t>’</w:t>
      </w:r>
      <w:r>
        <w:t>s bent elbow, hitting the dog carcass, and striking what Chef buried inside.</w:t>
      </w:r>
    </w:p>
    <w:p w14:paraId="60B2E390" w14:textId="2F345F22" w:rsidR="006415C4" w:rsidRDefault="004108FE" w:rsidP="00274030">
      <w:pPr>
        <w:pStyle w:val="Body-TextTx"/>
      </w:pPr>
      <w:r>
        <w:t xml:space="preserve">Back in the war, Cordy picked up the nickname Chef. Not for cooking—at least not food. Frenchie soldiers </w:t>
      </w:r>
      <w:proofErr w:type="gramStart"/>
      <w:r>
        <w:t>learned</w:t>
      </w:r>
      <w:proofErr w:type="gramEnd"/>
      <w:r>
        <w:t xml:space="preserve"> her to make things for blowing up Germans and collaps</w:t>
      </w:r>
      <w:r w:rsidR="00167DA1">
        <w:t>ing</w:t>
      </w:r>
      <w:r>
        <w:t xml:space="preserve"> trenches—like what she stuffed in that carcass. Soon as Sadie</w:t>
      </w:r>
      <w:r w:rsidR="00396ECC">
        <w:t>’</w:t>
      </w:r>
      <w:r>
        <w:t xml:space="preserve">s bullet punches through dog flesh, the whole thing explodes! </w:t>
      </w:r>
      <w:r w:rsidRPr="00E42874">
        <w:t xml:space="preserve">The blast </w:t>
      </w:r>
      <w:r>
        <w:t>louder than those bottle bombs</w:t>
      </w:r>
      <w:r w:rsidRPr="00E42874">
        <w:t>, and I duck</w:t>
      </w:r>
      <w:r w:rsidR="00FD7652">
        <w:t xml:space="preserve">, </w:t>
      </w:r>
      <w:r w:rsidRPr="00E42874">
        <w:t>covering my ears. When I dare to peek back down, there</w:t>
      </w:r>
      <w:r w:rsidR="00396ECC">
        <w:t>’</w:t>
      </w:r>
      <w:r w:rsidRPr="00E42874">
        <w:t>s nothing left of the dog but a red smear.</w:t>
      </w:r>
      <w:r>
        <w:t xml:space="preserve"> The Ku </w:t>
      </w:r>
      <w:proofErr w:type="spellStart"/>
      <w:r>
        <w:t>Kluxes</w:t>
      </w:r>
      <w:proofErr w:type="spellEnd"/>
      <w:r>
        <w:t xml:space="preserve"> all laid out. The lanky one got half his face </w:t>
      </w:r>
      <w:proofErr w:type="spellStart"/>
      <w:r>
        <w:t>blowed</w:t>
      </w:r>
      <w:proofErr w:type="spellEnd"/>
      <w:r>
        <w:t xml:space="preserve"> off. Another missing an arm</w:t>
      </w:r>
      <w:r w:rsidR="007E5B12">
        <w:t>, while t</w:t>
      </w:r>
      <w:r>
        <w:t>he big one</w:t>
      </w:r>
      <w:r w:rsidR="00396ECC">
        <w:t>’</w:t>
      </w:r>
      <w:r>
        <w:t>s chest look caved in.</w:t>
      </w:r>
    </w:p>
    <w:p w14:paraId="49D0E992" w14:textId="7B20F0D8" w:rsidR="006415C4" w:rsidRDefault="00396ECC" w:rsidP="00274030">
      <w:pPr>
        <w:pStyle w:val="Body-TextTx"/>
      </w:pPr>
      <w:r>
        <w:t>“</w:t>
      </w:r>
      <w:r w:rsidR="004108FE">
        <w:t>Lord</w:t>
      </w:r>
      <w:r w:rsidR="00167DA1">
        <w:t>,</w:t>
      </w:r>
      <w:r w:rsidR="004108FE">
        <w:t xml:space="preserve"> Cordy!</w:t>
      </w:r>
      <w:r>
        <w:t>”</w:t>
      </w:r>
      <w:r w:rsidR="004108FE">
        <w:t xml:space="preserve"> I </w:t>
      </w:r>
      <w:r w:rsidR="006E07BD">
        <w:t>gasp</w:t>
      </w:r>
      <w:r w:rsidR="004108FE">
        <w:t xml:space="preserve">. </w:t>
      </w:r>
      <w:r>
        <w:t>“</w:t>
      </w:r>
      <w:r w:rsidR="004108FE">
        <w:t>How big a bomb you put in there?</w:t>
      </w:r>
      <w:r>
        <w:t>”</w:t>
      </w:r>
    </w:p>
    <w:p w14:paraId="6E9D7335" w14:textId="7380F937" w:rsidR="006415C4" w:rsidRDefault="004108FE" w:rsidP="00274030">
      <w:pPr>
        <w:pStyle w:val="Body-TextTx"/>
      </w:pPr>
      <w:r>
        <w:t xml:space="preserve">She stands there grinning, marveling at her handiwork. </w:t>
      </w:r>
      <w:r w:rsidR="00396ECC">
        <w:t>“</w:t>
      </w:r>
      <w:r>
        <w:t>Big enough</w:t>
      </w:r>
      <w:r w:rsidR="00167DA1">
        <w:t>,</w:t>
      </w:r>
      <w:r>
        <w:t xml:space="preserve"> I think.</w:t>
      </w:r>
      <w:r w:rsidR="00396ECC">
        <w:t>”</w:t>
      </w:r>
    </w:p>
    <w:p w14:paraId="2959AB0C" w14:textId="32FDCA8C" w:rsidR="006415C4" w:rsidRDefault="004108FE" w:rsidP="00274030">
      <w:pPr>
        <w:pStyle w:val="Body-TextTx"/>
      </w:pPr>
      <w:r>
        <w:t>Wasn</w:t>
      </w:r>
      <w:r w:rsidR="00396ECC">
        <w:t>’</w:t>
      </w:r>
      <w:r>
        <w:t xml:space="preserve">t just blasting powder that took down the Ku </w:t>
      </w:r>
      <w:proofErr w:type="spellStart"/>
      <w:r>
        <w:t>Kluxes</w:t>
      </w:r>
      <w:proofErr w:type="spellEnd"/>
      <w:r>
        <w:t xml:space="preserve">. That dog was filled with silver pellets and iron slags. Best way to put down one of these </w:t>
      </w:r>
      <w:proofErr w:type="spellStart"/>
      <w:r>
        <w:t>haints</w:t>
      </w:r>
      <w:proofErr w:type="spellEnd"/>
      <w:r>
        <w:t>. I fish a sidewinder pocket watch from my knickers, glancing at the open-face front.</w:t>
      </w:r>
    </w:p>
    <w:p w14:paraId="7003A953" w14:textId="0A5F9E93" w:rsidR="006415C4" w:rsidRDefault="00396ECC" w:rsidP="00274030">
      <w:pPr>
        <w:pStyle w:val="Body-TextTx"/>
      </w:pPr>
      <w:r>
        <w:t>“</w:t>
      </w:r>
      <w:r w:rsidR="004108FE">
        <w:t>You and Sadie bring the truck.</w:t>
      </w:r>
      <w:r>
        <w:t>”</w:t>
      </w:r>
      <w:r w:rsidR="004108FE">
        <w:t xml:space="preserve"> I nod at the Ku </w:t>
      </w:r>
      <w:proofErr w:type="spellStart"/>
      <w:r w:rsidR="004108FE">
        <w:t>Kluxes</w:t>
      </w:r>
      <w:proofErr w:type="spellEnd"/>
      <w:r w:rsidR="004108FE">
        <w:t xml:space="preserve">. </w:t>
      </w:r>
      <w:r>
        <w:t>“</w:t>
      </w:r>
      <w:r w:rsidR="004108FE">
        <w:t>I</w:t>
      </w:r>
      <w:r>
        <w:t>’</w:t>
      </w:r>
      <w:r w:rsidR="004108FE">
        <w:t xml:space="preserve">ll get them ready for hauling. Hurry now. We </w:t>
      </w:r>
      <w:proofErr w:type="spellStart"/>
      <w:r w:rsidR="004108FE">
        <w:t>ain</w:t>
      </w:r>
      <w:r>
        <w:t>’</w:t>
      </w:r>
      <w:r w:rsidR="004108FE">
        <w:t>t</w:t>
      </w:r>
      <w:proofErr w:type="spellEnd"/>
      <w:r w:rsidR="004108FE">
        <w:t xml:space="preserve"> got much time.</w:t>
      </w:r>
      <w:r>
        <w:t>”</w:t>
      </w:r>
    </w:p>
    <w:p w14:paraId="5783B74F" w14:textId="4847B8B0" w:rsidR="006415C4" w:rsidRDefault="00396ECC" w:rsidP="00274030">
      <w:pPr>
        <w:pStyle w:val="Body-TextTx"/>
      </w:pPr>
      <w:r>
        <w:t>“</w:t>
      </w:r>
      <w:r w:rsidR="004108FE">
        <w:t>Why I got to go get the truck?</w:t>
      </w:r>
      <w:r>
        <w:t>”</w:t>
      </w:r>
      <w:r w:rsidR="004108FE">
        <w:t xml:space="preserve"> Sadie whines.</w:t>
      </w:r>
    </w:p>
    <w:p w14:paraId="731C29BD" w14:textId="3D8E647F" w:rsidR="006415C4" w:rsidRDefault="00396ECC" w:rsidP="00274030">
      <w:pPr>
        <w:pStyle w:val="Body-TextTx"/>
      </w:pPr>
      <w:r>
        <w:lastRenderedPageBreak/>
        <w:t>“</w:t>
      </w:r>
      <w:r w:rsidR="004108FE">
        <w:t xml:space="preserve">Because we need to get a </w:t>
      </w:r>
      <w:proofErr w:type="spellStart"/>
      <w:r w:rsidR="004108FE">
        <w:t>yella</w:t>
      </w:r>
      <w:proofErr w:type="spellEnd"/>
      <w:r w:rsidR="004108FE">
        <w:t xml:space="preserve"> gal with a big </w:t>
      </w:r>
      <w:proofErr w:type="spellStart"/>
      <w:r w:rsidR="004108FE">
        <w:t>ol</w:t>
      </w:r>
      <w:proofErr w:type="spellEnd"/>
      <w:r>
        <w:t>’</w:t>
      </w:r>
      <w:r w:rsidR="004108FE">
        <w:t xml:space="preserve"> gun off the streets,</w:t>
      </w:r>
      <w:r>
        <w:t>”</w:t>
      </w:r>
      <w:r w:rsidR="004108FE">
        <w:t xml:space="preserve"> Chef retorts, throwing a rope over the warehouse edge.</w:t>
      </w:r>
    </w:p>
    <w:p w14:paraId="424E98C9" w14:textId="0ABAF9F2" w:rsidR="00167DA1" w:rsidRDefault="004108FE" w:rsidP="00274030">
      <w:pPr>
        <w:pStyle w:val="Body-TextTx"/>
      </w:pPr>
      <w:r>
        <w:t>I don</w:t>
      </w:r>
      <w:r w:rsidR="00396ECC">
        <w:t>’</w:t>
      </w:r>
      <w:r>
        <w:t>t wait to argue Sadie</w:t>
      </w:r>
      <w:r w:rsidR="00396ECC">
        <w:t>’</w:t>
      </w:r>
      <w:r>
        <w:t>s complaints</w:t>
      </w:r>
      <w:r w:rsidR="00FD7652">
        <w:t xml:space="preserve">; </w:t>
      </w:r>
      <w:r>
        <w:t xml:space="preserve">she got lots of those. Grabbing hold of the rope, I start making my way down. Tried our best to mask what we been doing. But anybody come looking and find three dead Ku </w:t>
      </w:r>
      <w:proofErr w:type="spellStart"/>
      <w:r>
        <w:t>Kluxes</w:t>
      </w:r>
      <w:proofErr w:type="spellEnd"/>
      <w:r>
        <w:t xml:space="preserve"> and three colored women—well, that</w:t>
      </w:r>
      <w:r w:rsidR="00396ECC">
        <w:t>’</w:t>
      </w:r>
      <w:r>
        <w:t>s for sure trouble.</w:t>
      </w:r>
    </w:p>
    <w:p w14:paraId="5A73B0FF" w14:textId="7D46549A" w:rsidR="006415C4" w:rsidRDefault="004108FE" w:rsidP="00167DA1">
      <w:pPr>
        <w:pStyle w:val="Body-TextTx"/>
      </w:pPr>
      <w:r>
        <w:t>I</w:t>
      </w:r>
      <w:r w:rsidR="00396ECC">
        <w:t>’</w:t>
      </w:r>
      <w:r>
        <w:t>m about halfway to the ground when Sadie calls out</w:t>
      </w:r>
      <w:r w:rsidR="00167DA1">
        <w:t xml:space="preserve">, </w:t>
      </w:r>
      <w:r w:rsidR="00396ECC">
        <w:t>“</w:t>
      </w:r>
      <w:r>
        <w:t>I think they moving.</w:t>
      </w:r>
      <w:r w:rsidR="00396ECC">
        <w:t>”</w:t>
      </w:r>
    </w:p>
    <w:p w14:paraId="235A202C" w14:textId="4536C900" w:rsidR="006415C4" w:rsidRDefault="00396ECC" w:rsidP="00274030">
      <w:pPr>
        <w:pStyle w:val="Body-TextTx"/>
      </w:pPr>
      <w:r>
        <w:t>“</w:t>
      </w:r>
      <w:r w:rsidR="004108FE">
        <w:t>What?</w:t>
      </w:r>
      <w:r>
        <w:t>”</w:t>
      </w:r>
      <w:r w:rsidR="004108FE">
        <w:t xml:space="preserve"> Chef asks, just above me. </w:t>
      </w:r>
      <w:r>
        <w:t>“</w:t>
      </w:r>
      <w:r w:rsidR="004108FE">
        <w:t>Get on down the rope, gal, and let</w:t>
      </w:r>
      <w:r>
        <w:t>’</w:t>
      </w:r>
      <w:r w:rsidR="004108FE">
        <w:t>s go—</w:t>
      </w:r>
      <w:r>
        <w:t>”</w:t>
      </w:r>
    </w:p>
    <w:p w14:paraId="53910349" w14:textId="75966148" w:rsidR="006415C4" w:rsidRDefault="004108FE" w:rsidP="00274030">
      <w:pPr>
        <w:pStyle w:val="Body-TextTx"/>
      </w:pPr>
      <w:r>
        <w:t xml:space="preserve">Sadie again: </w:t>
      </w:r>
      <w:r w:rsidR="00396ECC">
        <w:t>“</w:t>
      </w:r>
      <w:r>
        <w:t>I</w:t>
      </w:r>
      <w:r w:rsidR="00396ECC">
        <w:t>’</w:t>
      </w:r>
      <w:r>
        <w:t xml:space="preserve">m telling </w:t>
      </w:r>
      <w:proofErr w:type="spellStart"/>
      <w:r w:rsidR="00A96D4B">
        <w:t>y</w:t>
      </w:r>
      <w:r w:rsidR="00396ECC">
        <w:t>’</w:t>
      </w:r>
      <w:r w:rsidR="00A96D4B">
        <w:t>all</w:t>
      </w:r>
      <w:proofErr w:type="spellEnd"/>
      <w:r>
        <w:t xml:space="preserve">, </w:t>
      </w:r>
      <w:proofErr w:type="spellStart"/>
      <w:r>
        <w:t>them</w:t>
      </w:r>
      <w:proofErr w:type="spellEnd"/>
      <w:r>
        <w:t xml:space="preserve"> Ku </w:t>
      </w:r>
      <w:proofErr w:type="spellStart"/>
      <w:r>
        <w:t>Kluxes</w:t>
      </w:r>
      <w:proofErr w:type="spellEnd"/>
      <w:r>
        <w:t xml:space="preserve"> is moving!</w:t>
      </w:r>
      <w:r w:rsidR="00396ECC">
        <w:t>”</w:t>
      </w:r>
    </w:p>
    <w:p w14:paraId="7D37F669" w14:textId="5C6030E5" w:rsidR="006415C4" w:rsidRDefault="004108FE" w:rsidP="00274030">
      <w:pPr>
        <w:pStyle w:val="Body-TextTx"/>
      </w:pPr>
      <w:r>
        <w:t xml:space="preserve">What she going on about now? I twist about on the rope, holding to the thick cord with my legs locked onto the bottom. My heart catches. The Ku </w:t>
      </w:r>
      <w:proofErr w:type="spellStart"/>
      <w:r>
        <w:t>Kluxes</w:t>
      </w:r>
      <w:proofErr w:type="spellEnd"/>
      <w:r>
        <w:t xml:space="preserve"> </w:t>
      </w:r>
      <w:r w:rsidRPr="00BD60BE">
        <w:rPr>
          <w:rStyle w:val="itali"/>
        </w:rPr>
        <w:t>are</w:t>
      </w:r>
      <w:r>
        <w:t xml:space="preserve"> moving! The big one sitting up, feeling at his caved-in chest. The portly one</w:t>
      </w:r>
      <w:r w:rsidR="00396ECC">
        <w:t>’</w:t>
      </w:r>
      <w:r>
        <w:t>s stirring too, looking to his missing arm. But it</w:t>
      </w:r>
      <w:r w:rsidR="00396ECC">
        <w:t>’</w:t>
      </w:r>
      <w:r>
        <w:t xml:space="preserve">s the lanky one that jumps up first, face half gone so that you can see bone showing. His good eye rolls around till it lands on me and he opens his mouth to let out a screech that </w:t>
      </w:r>
      <w:proofErr w:type="spellStart"/>
      <w:r>
        <w:t>ain</w:t>
      </w:r>
      <w:r w:rsidR="00396ECC">
        <w:t>’</w:t>
      </w:r>
      <w:r>
        <w:t>t</w:t>
      </w:r>
      <w:proofErr w:type="spellEnd"/>
      <w:r>
        <w:t xml:space="preserve"> no ways human. That</w:t>
      </w:r>
      <w:r w:rsidR="00396ECC">
        <w:t>’</w:t>
      </w:r>
      <w:r>
        <w:t>s when I know, things about to get bad.</w:t>
      </w:r>
    </w:p>
    <w:p w14:paraId="66F513C0" w14:textId="59DE4CA7" w:rsidR="006415C4" w:rsidRDefault="004108FE" w:rsidP="00274030">
      <w:pPr>
        <w:pStyle w:val="Body-TextTx"/>
      </w:pPr>
      <w:r>
        <w:t>The sickening sound of bone cracking, of muscle and flesh stretching and pulling, fills the alley. The lanky man</w:t>
      </w:r>
      <w:r w:rsidR="00396ECC">
        <w:t>’</w:t>
      </w:r>
      <w:r>
        <w:t>s body grows impossibly large</w:t>
      </w:r>
      <w:r w:rsidR="004B7B20">
        <w:t xml:space="preserve">, </w:t>
      </w:r>
      <w:r>
        <w:t>tearing out his skin as easy as it shreds away his white robes. The thing standing in his place now can</w:t>
      </w:r>
      <w:r w:rsidR="00396ECC">
        <w:t>’</w:t>
      </w:r>
      <w:r>
        <w:t>t rightly be called a man. I</w:t>
      </w:r>
      <w:r w:rsidRPr="00520F3F">
        <w:t>t</w:t>
      </w:r>
      <w:r w:rsidR="00396ECC">
        <w:t>’</w:t>
      </w:r>
      <w:r w:rsidRPr="00520F3F">
        <w:t>s easily nine feet tall</w:t>
      </w:r>
      <w:r>
        <w:t>, with</w:t>
      </w:r>
      <w:r w:rsidRPr="00520F3F">
        <w:t xml:space="preserve"> legs </w:t>
      </w:r>
      <w:r>
        <w:t xml:space="preserve">that </w:t>
      </w:r>
      <w:r w:rsidRPr="00520F3F">
        <w:t xml:space="preserve">bend </w:t>
      </w:r>
      <w:r>
        <w:t xml:space="preserve">back </w:t>
      </w:r>
      <w:r w:rsidRPr="00520F3F">
        <w:t xml:space="preserve">like the hindquarters of </w:t>
      </w:r>
      <w:r>
        <w:t xml:space="preserve">a </w:t>
      </w:r>
      <w:r w:rsidRPr="00520F3F">
        <w:t xml:space="preserve">beast, </w:t>
      </w:r>
      <w:r>
        <w:t>joined</w:t>
      </w:r>
      <w:r w:rsidRPr="00520F3F">
        <w:t xml:space="preserve"> to a long torso twice as </w:t>
      </w:r>
      <w:r>
        <w:t>wide</w:t>
      </w:r>
      <w:r w:rsidRPr="00520F3F">
        <w:t xml:space="preserve"> as most men. </w:t>
      </w:r>
      <w:r>
        <w:t xml:space="preserve">Arms of </w:t>
      </w:r>
      <w:r w:rsidRPr="00520F3F">
        <w:t xml:space="preserve">thick bone </w:t>
      </w:r>
      <w:r>
        <w:t>and</w:t>
      </w:r>
      <w:r w:rsidRPr="00520F3F">
        <w:t xml:space="preserve"> muscle</w:t>
      </w:r>
      <w:r>
        <w:t xml:space="preserve"> jut from its shoulders, stretching</w:t>
      </w:r>
      <w:r w:rsidRPr="00520F3F">
        <w:t xml:space="preserve"> to the ground</w:t>
      </w:r>
      <w:r>
        <w:t xml:space="preserve"> and</w:t>
      </w:r>
      <w:r w:rsidRPr="00520F3F">
        <w:t xml:space="preserve"> ending in claws longer than Chef</w:t>
      </w:r>
      <w:r w:rsidR="00396ECC">
        <w:t>’</w:t>
      </w:r>
      <w:r w:rsidRPr="00520F3F">
        <w:t>s knife. But it</w:t>
      </w:r>
      <w:r w:rsidR="00396ECC">
        <w:t>’</w:t>
      </w:r>
      <w:r w:rsidRPr="00520F3F">
        <w:t xml:space="preserve">s the head </w:t>
      </w:r>
      <w:r>
        <w:t>that stands out—</w:t>
      </w:r>
      <w:r w:rsidRPr="00520F3F">
        <w:t xml:space="preserve">long and curved to end in a sharp </w:t>
      </w:r>
      <w:r>
        <w:t xml:space="preserve">bony </w:t>
      </w:r>
      <w:r w:rsidRPr="00520F3F">
        <w:t>point.</w:t>
      </w:r>
    </w:p>
    <w:p w14:paraId="6303A575" w14:textId="27709DF6" w:rsidR="006415C4" w:rsidRDefault="004108FE" w:rsidP="00274030">
      <w:pPr>
        <w:pStyle w:val="Body-TextTx"/>
      </w:pPr>
      <w:r>
        <w:t xml:space="preserve">This is a Ku Klux. A </w:t>
      </w:r>
      <w:r w:rsidRPr="00BD60BE">
        <w:rPr>
          <w:rStyle w:val="itali"/>
        </w:rPr>
        <w:t>real</w:t>
      </w:r>
      <w:r>
        <w:t xml:space="preserve"> Ku Klux. Every bit of the thing is a pale bone white, </w:t>
      </w:r>
      <w:r>
        <w:lastRenderedPageBreak/>
        <w:t>down to claws like carved blades of ivory. The only part not white are the eyes. Should be six in all: beads of red on black in rows of threes on either side of that curving head. But just like the lanky man, half its face been ripped away by Chef</w:t>
      </w:r>
      <w:r w:rsidR="00396ECC">
        <w:t>’</w:t>
      </w:r>
      <w:r>
        <w:t>s bomb. The eyes that</w:t>
      </w:r>
      <w:r w:rsidR="00396ECC">
        <w:t>’</w:t>
      </w:r>
      <w:r>
        <w:t>s left are all locked on me now</w:t>
      </w:r>
      <w:r w:rsidR="000A125F">
        <w:t>,</w:t>
      </w:r>
      <w:r>
        <w:t xml:space="preserve"> though. And what passes for lips on </w:t>
      </w:r>
      <w:r w:rsidR="007C232A">
        <w:t xml:space="preserve">a long </w:t>
      </w:r>
      <w:r w:rsidR="007E5B12">
        <w:t xml:space="preserve">muzzle </w:t>
      </w:r>
      <w:r>
        <w:t>peel back, revealing a nest of teeth like spiky icicles—before it lunges.</w:t>
      </w:r>
    </w:p>
    <w:p w14:paraId="1DEF6B3F" w14:textId="14E4B2C9" w:rsidR="006415C4" w:rsidRDefault="004108FE" w:rsidP="00274030">
      <w:pPr>
        <w:pStyle w:val="Body-TextTx"/>
      </w:pPr>
      <w:r>
        <w:t xml:space="preserve">Watching a Ku Klux raging at me while dangling off the side of a building is one </w:t>
      </w:r>
      <w:proofErr w:type="gramStart"/>
      <w:r>
        <w:t>sight</w:t>
      </w:r>
      <w:proofErr w:type="gramEnd"/>
      <w:r>
        <w:t xml:space="preserve"> I could do with forgetting. There</w:t>
      </w:r>
      <w:r w:rsidR="00396ECC">
        <w:t>’</w:t>
      </w:r>
      <w:r>
        <w:t xml:space="preserve">s the crack of a rifle and a bullet takes it in the shoulder. Another crack and a second bullet </w:t>
      </w:r>
      <w:proofErr w:type="gramStart"/>
      <w:r>
        <w:t>punches</w:t>
      </w:r>
      <w:proofErr w:type="gramEnd"/>
      <w:r>
        <w:t xml:space="preserve"> its chest. I glance up to find Sadie, looking like a photo I once seen of </w:t>
      </w:r>
      <w:r w:rsidR="00641C3C">
        <w:t>Stagecoach Mary</w:t>
      </w:r>
      <w:r>
        <w:t>, shells flying as she works the lever. She hits the Ku Klux two more times before stopping to reload. That don</w:t>
      </w:r>
      <w:r w:rsidR="00396ECC">
        <w:t>’</w:t>
      </w:r>
      <w:r>
        <w:t>t kill it</w:t>
      </w:r>
      <w:r w:rsidR="00641C3C">
        <w:t>,</w:t>
      </w:r>
      <w:r>
        <w:t xml:space="preserve"> though—just sends it reeling back, bleeding, in pain, and mad</w:t>
      </w:r>
      <w:r w:rsidR="007E5B12">
        <w:t xml:space="preserve"> as hell</w:t>
      </w:r>
      <w:r>
        <w:t>.</w:t>
      </w:r>
    </w:p>
    <w:p w14:paraId="04F21F64" w14:textId="7E60573B" w:rsidR="006415C4" w:rsidRDefault="004108FE" w:rsidP="00274030">
      <w:pPr>
        <w:pStyle w:val="Body-TextTx"/>
      </w:pPr>
      <w:r>
        <w:t>Still, Sadie</w:t>
      </w:r>
      <w:r w:rsidR="00396ECC">
        <w:t>’</w:t>
      </w:r>
      <w:r>
        <w:t>s bought me precious seconds. Above, Chef is calling with an arm extended. But I won</w:t>
      </w:r>
      <w:r w:rsidR="00396ECC">
        <w:t>’</w:t>
      </w:r>
      <w:r>
        <w:t>t make that climb—not before the Ku Klux is on me. Searching frantic for a way out</w:t>
      </w:r>
      <w:r w:rsidR="00641C3C">
        <w:t xml:space="preserve">, </w:t>
      </w:r>
      <w:r>
        <w:t>my eyes land on a window. I slide down the rope, palms burning on the coarse fibers. Please let it be open! Not open, but I almost shout</w:t>
      </w:r>
      <w:r w:rsidR="00641C3C">
        <w:t>,</w:t>
      </w:r>
      <w:r>
        <w:t xml:space="preserve"> </w:t>
      </w:r>
      <w:r w:rsidR="00396ECC">
        <w:t>“</w:t>
      </w:r>
      <w:r>
        <w:t>Hallelujah!</w:t>
      </w:r>
      <w:r w:rsidR="00396ECC">
        <w:t>”</w:t>
      </w:r>
      <w:r>
        <w:t xml:space="preserve"> when I see it</w:t>
      </w:r>
      <w:r w:rsidR="00396ECC">
        <w:t>’</w:t>
      </w:r>
      <w:r>
        <w:t>s missing glass on one side. I grab the upper edge with a hand while planting a brown Oxford on the bottom. Above I hear shouts, and from the corner of my eye catch the Ku Klux running for me and leaping, claws extended and mouth wide.</w:t>
      </w:r>
    </w:p>
    <w:p w14:paraId="57AAE817" w14:textId="73F75C49" w:rsidR="006415C4" w:rsidRDefault="004108FE" w:rsidP="00274030">
      <w:pPr>
        <w:pStyle w:val="Body-TextTx"/>
      </w:pPr>
      <w:r>
        <w:t>I push through that open slot and practically fall inside</w:t>
      </w:r>
      <w:r w:rsidR="004B7B20">
        <w:t xml:space="preserve">, </w:t>
      </w:r>
      <w:r>
        <w:t>just before the Ku Klux hits the wall. A long snout breaks through the remaining glass, snapping at air. Sadie</w:t>
      </w:r>
      <w:r w:rsidR="00396ECC">
        <w:t>’</w:t>
      </w:r>
      <w:r>
        <w:t>s rifle goes off again, and the monster roars in pain. Turning its gaze up, it digs bony claws into the brick and starts to climb.</w:t>
      </w:r>
    </w:p>
    <w:p w14:paraId="52968D00" w14:textId="7A263B99" w:rsidR="004108FE" w:rsidRDefault="004108FE" w:rsidP="00274030">
      <w:pPr>
        <w:pStyle w:val="Body-TextTx"/>
      </w:pPr>
      <w:r>
        <w:t>I watch all this lying on a bale of cotton. Lucky, because</w:t>
      </w:r>
      <w:r w:rsidRPr="001B6250">
        <w:t xml:space="preserve"> I</w:t>
      </w:r>
      <w:r w:rsidR="00396ECC">
        <w:t>’</w:t>
      </w:r>
      <w:r w:rsidRPr="001B6250">
        <w:t xml:space="preserve">d be a sight more tore </w:t>
      </w:r>
      <w:r>
        <w:lastRenderedPageBreak/>
        <w:t xml:space="preserve">up </w:t>
      </w:r>
      <w:r w:rsidRPr="001B6250">
        <w:t xml:space="preserve">landing on the wood floor. Still, </w:t>
      </w:r>
      <w:r>
        <w:t>t</w:t>
      </w:r>
      <w:r w:rsidRPr="001B6250">
        <w:t xml:space="preserve">hat fall hurt </w:t>
      </w:r>
      <w:r w:rsidR="004A3E46">
        <w:t>something awful</w:t>
      </w:r>
      <w:r w:rsidRPr="001B6250">
        <w:t xml:space="preserve">. </w:t>
      </w:r>
      <w:r>
        <w:t xml:space="preserve">It </w:t>
      </w:r>
      <w:proofErr w:type="gramStart"/>
      <w:r>
        <w:t>take</w:t>
      </w:r>
      <w:proofErr w:type="gramEnd"/>
      <w:r>
        <w:t xml:space="preserve"> a moment to roll off my back and stumble to my feet</w:t>
      </w:r>
      <w:r w:rsidR="004B7B20">
        <w:t xml:space="preserve">, </w:t>
      </w:r>
      <w:r>
        <w:t>feeling bruised all over. Except for sunlight streaking through windows, it</w:t>
      </w:r>
      <w:r w:rsidR="00396ECC">
        <w:t>’</w:t>
      </w:r>
      <w:r>
        <w:t>s dark</w:t>
      </w:r>
      <w:r w:rsidR="0070632F">
        <w:t xml:space="preserve"> in here</w:t>
      </w:r>
      <w:r>
        <w:t>. Stifling hot too. I shake my head to clear it. Don</w:t>
      </w:r>
      <w:r w:rsidR="00396ECC">
        <w:t>’</w:t>
      </w:r>
      <w:r>
        <w:t>t hear no more rifle shots, but I know there must be a fight on the roof. Need to get back up there to help Chef and Sadie. Need to—</w:t>
      </w:r>
    </w:p>
    <w:p w14:paraId="74AC2040" w14:textId="72838224" w:rsidR="006415C4" w:rsidRDefault="004108FE" w:rsidP="00274030">
      <w:pPr>
        <w:pStyle w:val="Body-TextTx"/>
      </w:pPr>
      <w:r>
        <w:t>Something heavy rams the warehouse doors</w:t>
      </w:r>
      <w:r w:rsidR="008F2681">
        <w:t>,</w:t>
      </w:r>
      <w:r>
        <w:t xml:space="preserve"> making me jump. Did somebody finally hear all the noise we making behind the fireworks and </w:t>
      </w:r>
      <w:r w:rsidR="006B535F">
        <w:t>whatnot</w:t>
      </w:r>
      <w:r>
        <w:t xml:space="preserve"> and come looking? But when the doors get hit again, strong enough to almost buckle them, I know that</w:t>
      </w:r>
      <w:r w:rsidR="00396ECC">
        <w:t>’</w:t>
      </w:r>
      <w:r>
        <w:t xml:space="preserve">s not people. Only thing big enough to do that is—the doors are ripped near off their hinges before I can finish the thought, spilling in daylight and monsters. The two other Ku </w:t>
      </w:r>
      <w:proofErr w:type="spellStart"/>
      <w:r>
        <w:t>Kluxes</w:t>
      </w:r>
      <w:proofErr w:type="spellEnd"/>
      <w:r>
        <w:t>. My luck done run out.</w:t>
      </w:r>
    </w:p>
    <w:p w14:paraId="0A5E1CA2" w14:textId="7DF64270" w:rsidR="006415C4" w:rsidRDefault="004108FE" w:rsidP="00274030">
      <w:pPr>
        <w:pStyle w:val="Body-TextTx"/>
      </w:pPr>
      <w:r>
        <w:t xml:space="preserve">They easy enough to recognize. One missing an arm. The other, possibly the biggest Ku Klux I ever seen, got a dent in its pale white chest. The two </w:t>
      </w:r>
      <w:proofErr w:type="gramStart"/>
      <w:r>
        <w:t>sniff</w:t>
      </w:r>
      <w:proofErr w:type="gramEnd"/>
      <w:r>
        <w:t xml:space="preserve"> at the air, searching. Ku </w:t>
      </w:r>
      <w:proofErr w:type="spellStart"/>
      <w:r>
        <w:t>Kluxes</w:t>
      </w:r>
      <w:proofErr w:type="spellEnd"/>
      <w:r>
        <w:t xml:space="preserve"> don</w:t>
      </w:r>
      <w:r w:rsidR="00396ECC">
        <w:t>’</w:t>
      </w:r>
      <w:r>
        <w:t xml:space="preserve">t have good eyesight, even though they got six. But they can smell better than the best hound. It </w:t>
      </w:r>
      <w:proofErr w:type="gramStart"/>
      <w:r>
        <w:t>take</w:t>
      </w:r>
      <w:proofErr w:type="gramEnd"/>
      <w:r>
        <w:t xml:space="preserve"> two heartbeats for them fix on me. Then they</w:t>
      </w:r>
      <w:r w:rsidR="00396ECC">
        <w:t>’</w:t>
      </w:r>
      <w:r>
        <w:t>re galloping on all fours</w:t>
      </w:r>
      <w:r w:rsidR="004B7B20">
        <w:t xml:space="preserve">, </w:t>
      </w:r>
      <w:r>
        <w:t>snarling and marking me as prey.</w:t>
      </w:r>
    </w:p>
    <w:p w14:paraId="577D1D2F" w14:textId="77777777" w:rsidR="006415C4" w:rsidRDefault="004108FE" w:rsidP="00274030">
      <w:pPr>
        <w:pStyle w:val="Body-TextTx"/>
      </w:pPr>
      <w:r>
        <w:t>But like I said already, I hunt monsters.</w:t>
      </w:r>
    </w:p>
    <w:p w14:paraId="75D585F6" w14:textId="77777777" w:rsidR="006415C4" w:rsidRDefault="004108FE" w:rsidP="00274030">
      <w:pPr>
        <w:pStyle w:val="Body-TextTx"/>
      </w:pPr>
      <w:r>
        <w:t>And I got a sword that sings.</w:t>
      </w:r>
    </w:p>
    <w:p w14:paraId="1B81322B" w14:textId="26515D61" w:rsidR="006415C4" w:rsidRDefault="004108FE" w:rsidP="00274030">
      <w:pPr>
        <w:pStyle w:val="Body-TextTx"/>
      </w:pPr>
      <w:r>
        <w:t xml:space="preserve">It comes to me at a thought and a half-whispered prayer, </w:t>
      </w:r>
      <w:r w:rsidR="0070632F">
        <w:t xml:space="preserve">pulled from nothingness </w:t>
      </w:r>
      <w:r>
        <w:t>into m</w:t>
      </w:r>
      <w:r w:rsidR="005C5055">
        <w:t>y waiting grip</w:t>
      </w:r>
      <w:r w:rsidR="00396ECC">
        <w:t>—</w:t>
      </w:r>
      <w:r w:rsidR="0070632F">
        <w:t>a silver hilt joined to s</w:t>
      </w:r>
      <w:r w:rsidR="005C5055">
        <w:t>moke that move</w:t>
      </w:r>
      <w:r w:rsidR="0070632F">
        <w:t>s</w:t>
      </w:r>
      <w:r>
        <w:t xml:space="preserve"> like </w:t>
      </w:r>
      <w:r w:rsidR="007C232A">
        <w:t xml:space="preserve">black oil </w:t>
      </w:r>
      <w:r w:rsidR="0070632F">
        <w:t>before dripping away</w:t>
      </w:r>
      <w:r w:rsidR="007C232A">
        <w:t>.</w:t>
      </w:r>
      <w:r>
        <w:t xml:space="preserve"> </w:t>
      </w:r>
      <w:r w:rsidRPr="00B4469E">
        <w:t>The flat</w:t>
      </w:r>
      <w:r w:rsidR="006B535F">
        <w:t>,</w:t>
      </w:r>
      <w:r w:rsidRPr="00B4469E">
        <w:t xml:space="preserve"> leaf-shaped blade it leaves</w:t>
      </w:r>
      <w:r w:rsidR="0070632F">
        <w:t xml:space="preserve"> behind</w:t>
      </w:r>
      <w:r w:rsidRPr="00B4469E">
        <w:t xml:space="preserve"> is almost half my height, with designs cut into the dark iron</w:t>
      </w:r>
      <w:r>
        <w:t>.</w:t>
      </w:r>
      <w:r w:rsidRPr="00B4469E" w:rsidDel="00B4469E">
        <w:t xml:space="preserve"> </w:t>
      </w:r>
      <w:r>
        <w:t>Visions dance in my head as they always do when the sword comes</w:t>
      </w:r>
      <w:r w:rsidR="0070632F">
        <w:t xml:space="preserve">: </w:t>
      </w:r>
      <w:r w:rsidRPr="007A35B2">
        <w:t>a man pounding out silver with raw</w:t>
      </w:r>
      <w:r w:rsidR="006B535F">
        <w:t>,</w:t>
      </w:r>
      <w:r>
        <w:t xml:space="preserve"> cut</w:t>
      </w:r>
      <w:r w:rsidR="006B535F">
        <w:t>-</w:t>
      </w:r>
      <w:r>
        <w:t>up</w:t>
      </w:r>
      <w:r w:rsidRPr="007A35B2">
        <w:t xml:space="preserve"> feet in a mine in Peru; a </w:t>
      </w:r>
      <w:r w:rsidRPr="007A35B2">
        <w:lastRenderedPageBreak/>
        <w:t xml:space="preserve">woman screaming and pushing out birth blood in the bowels of a slave ship; a boy, </w:t>
      </w:r>
      <w:r>
        <w:t>wading to his chest</w:t>
      </w:r>
      <w:r w:rsidRPr="007A35B2">
        <w:t xml:space="preserve"> in a rice field in the Carolinas</w:t>
      </w:r>
      <w:r>
        <w:t>.</w:t>
      </w:r>
    </w:p>
    <w:p w14:paraId="466E6294" w14:textId="54822E0A" w:rsidR="006415C4" w:rsidRDefault="004108FE" w:rsidP="00274030">
      <w:pPr>
        <w:pStyle w:val="Body-TextTx"/>
      </w:pPr>
      <w:r>
        <w:t>And then there</w:t>
      </w:r>
      <w:r w:rsidR="00396ECC">
        <w:t>’</w:t>
      </w:r>
      <w:r>
        <w:t>s the girl. Always her. Sitting in a dark place, shaking all over, wide eyes staring up at me with fright. That fear is powerful strong—like a black lake threatening to anoint me in a terrible baptism.</w:t>
      </w:r>
    </w:p>
    <w:p w14:paraId="13C8A222" w14:textId="72BE2E99" w:rsidR="006415C4" w:rsidRDefault="004108FE" w:rsidP="00274030">
      <w:pPr>
        <w:pStyle w:val="Body-TextTx"/>
      </w:pPr>
      <w:r w:rsidRPr="00BD60BE">
        <w:rPr>
          <w:rStyle w:val="itali"/>
        </w:rPr>
        <w:t>Go away</w:t>
      </w:r>
      <w:r w:rsidR="006B535F">
        <w:rPr>
          <w:rStyle w:val="itali"/>
        </w:rPr>
        <w:t>!</w:t>
      </w:r>
      <w:r>
        <w:t xml:space="preserve"> I whisper</w:t>
      </w:r>
      <w:r w:rsidR="006B535F">
        <w:t>.</w:t>
      </w:r>
      <w:r>
        <w:t xml:space="preserve"> And she </w:t>
      </w:r>
      <w:proofErr w:type="gramStart"/>
      <w:r>
        <w:t>do</w:t>
      </w:r>
      <w:proofErr w:type="gramEnd"/>
      <w:r>
        <w:t>.</w:t>
      </w:r>
    </w:p>
    <w:p w14:paraId="1300A814" w14:textId="59302132" w:rsidR="006415C4" w:rsidRDefault="004108FE" w:rsidP="00274030">
      <w:pPr>
        <w:pStyle w:val="Body-TextTx"/>
      </w:pPr>
      <w:r>
        <w:t>Except for the girl, the visions always different. People dead now for Lord knows how long. Their spirits are drawn to the sword, and I can hear them chanting—different tongues mixing into a harmony that washes over me, settling onto my skin. It</w:t>
      </w:r>
      <w:r w:rsidR="00396ECC">
        <w:t>’</w:t>
      </w:r>
      <w:r>
        <w:t>s them that compel the ones bound to the blade—the chiefs and kings who sold them away—to call on old African gods to rise up, and dance in time to the song.</w:t>
      </w:r>
    </w:p>
    <w:p w14:paraId="1B3CC3CF" w14:textId="050EA3B7" w:rsidR="006415C4" w:rsidRDefault="004108FE" w:rsidP="00274030">
      <w:pPr>
        <w:pStyle w:val="Body-TextTx"/>
      </w:pPr>
      <w:r>
        <w:t xml:space="preserve">All this happens in a few blinks. My sword is up and gripped two-fisted to meet the Ku </w:t>
      </w:r>
      <w:proofErr w:type="spellStart"/>
      <w:r>
        <w:t>Kluxes</w:t>
      </w:r>
      <w:proofErr w:type="spellEnd"/>
      <w:r>
        <w:t xml:space="preserve"> bearing down on me. Big as it is, the blade is always the same easy balanced weight—like it was made just for me. In a sudden burst the black iron explodes with light</w:t>
      </w:r>
      <w:r w:rsidR="004B7B20">
        <w:t xml:space="preserve"> </w:t>
      </w:r>
      <w:r>
        <w:t>like one of them African gods cracked open a brilliant eye.</w:t>
      </w:r>
    </w:p>
    <w:p w14:paraId="0530AD0D" w14:textId="49751E18" w:rsidR="006415C4" w:rsidRDefault="004108FE" w:rsidP="00274030">
      <w:pPr>
        <w:pStyle w:val="Body-TextTx"/>
      </w:pPr>
      <w:r>
        <w:t xml:space="preserve">The first Ku Klux is blinded by the glare. It stops short, reaching its remaining arm to put out the small star. I dance back, moving to chants thrumming in my head, their rhythm my guide, and swing. The blade cuts flesh and bone like tough meat. </w:t>
      </w:r>
      <w:r w:rsidRPr="00C77AEB">
        <w:t xml:space="preserve">The Ku Klux shrieks </w:t>
      </w:r>
      <w:r>
        <w:t>at losing a</w:t>
      </w:r>
      <w:r w:rsidRPr="00C77AEB">
        <w:t xml:space="preserve"> second arm</w:t>
      </w:r>
      <w:r>
        <w:t>. I follow through with a slash at its exposed neck, and monster crashes down, gurgling on dark spurting blood. The bigger Ku Klux lumbers right atop it to reach me and there</w:t>
      </w:r>
      <w:r w:rsidR="00396ECC">
        <w:t>’</w:t>
      </w:r>
      <w:r>
        <w:t>s a dull crack I think is the wounded monster</w:t>
      </w:r>
      <w:r w:rsidR="00396ECC">
        <w:t>’</w:t>
      </w:r>
      <w:r>
        <w:t>s spine.</w:t>
      </w:r>
    </w:p>
    <w:p w14:paraId="376B7ED3" w14:textId="77777777" w:rsidR="006415C4" w:rsidRDefault="004108FE" w:rsidP="00274030">
      <w:pPr>
        <w:pStyle w:val="Body-TextTx"/>
      </w:pPr>
      <w:r>
        <w:t>One down.</w:t>
      </w:r>
    </w:p>
    <w:p w14:paraId="31ED39D9" w14:textId="0948776F" w:rsidR="006415C4" w:rsidRDefault="004108FE" w:rsidP="00274030">
      <w:pPr>
        <w:pStyle w:val="Body-TextTx"/>
      </w:pPr>
      <w:r>
        <w:t xml:space="preserve">But that big Ku Klux not giving me time to rest. It launches at me, and I jump out </w:t>
      </w:r>
      <w:r>
        <w:lastRenderedPageBreak/>
        <w:t xml:space="preserve">the way before I get crushed. I give a good </w:t>
      </w:r>
      <w:r w:rsidR="00D34149">
        <w:t xml:space="preserve">biting </w:t>
      </w:r>
      <w:r>
        <w:t xml:space="preserve">slash as I do and </w:t>
      </w:r>
      <w:r w:rsidR="006B535F">
        <w:t>i</w:t>
      </w:r>
      <w:r>
        <w:t xml:space="preserve">t howls, but lunges again, snapping jaws almost catching my arm. I duck, moving deeper into the maze of bundled cotton, </w:t>
      </w:r>
      <w:bookmarkStart w:id="5" w:name="_Hlk32315722"/>
      <w:r w:rsidR="00FD7652">
        <w:t xml:space="preserve">zigzagging </w:t>
      </w:r>
      <w:bookmarkEnd w:id="5"/>
      <w:r>
        <w:t>before squeezing into a space and going still.</w:t>
      </w:r>
    </w:p>
    <w:p w14:paraId="74D10176" w14:textId="687B281A" w:rsidR="006415C4" w:rsidRDefault="004108FE" w:rsidP="00274030">
      <w:pPr>
        <w:pStyle w:val="Body-TextTx"/>
      </w:pPr>
      <w:r>
        <w:t>I can hear the Ku Klux, raking claws through cotton bales</w:t>
      </w:r>
      <w:r w:rsidR="004B7B20">
        <w:t xml:space="preserve">, </w:t>
      </w:r>
      <w:r>
        <w:t>searching for me. My sword has thankfully gone dark. But I won</w:t>
      </w:r>
      <w:r w:rsidR="00396ECC">
        <w:t>’</w:t>
      </w:r>
      <w:r>
        <w:t>t stay hidden long. I have to become the hunter again. End this.</w:t>
      </w:r>
    </w:p>
    <w:p w14:paraId="1131FE96" w14:textId="06A8522B" w:rsidR="004108FE" w:rsidRPr="00BD60BE" w:rsidRDefault="004108FE" w:rsidP="00274030">
      <w:pPr>
        <w:pStyle w:val="Body-TextTx"/>
      </w:pPr>
      <w:r w:rsidRPr="00BD60BE">
        <w:rPr>
          <w:rStyle w:val="itali"/>
        </w:rPr>
        <w:t>C</w:t>
      </w:r>
      <w:r w:rsidR="00396ECC">
        <w:rPr>
          <w:rStyle w:val="itali"/>
        </w:rPr>
        <w:t>’</w:t>
      </w:r>
      <w:r w:rsidRPr="00BD60BE">
        <w:rPr>
          <w:rStyle w:val="itali"/>
        </w:rPr>
        <w:t>mon</w:t>
      </w:r>
      <w:r w:rsidR="00FD7652">
        <w:rPr>
          <w:rStyle w:val="itali"/>
        </w:rPr>
        <w:t>,</w:t>
      </w:r>
      <w:r w:rsidRPr="00BD60BE">
        <w:rPr>
          <w:rStyle w:val="itali"/>
        </w:rPr>
        <w:t xml:space="preserve"> </w:t>
      </w:r>
      <w:proofErr w:type="spellStart"/>
      <w:r w:rsidRPr="00BD60BE">
        <w:rPr>
          <w:rStyle w:val="itali"/>
        </w:rPr>
        <w:t>Bruh</w:t>
      </w:r>
      <w:proofErr w:type="spellEnd"/>
      <w:r w:rsidRPr="00BD60BE">
        <w:rPr>
          <w:rStyle w:val="itali"/>
        </w:rPr>
        <w:t xml:space="preserve"> Rabbit, </w:t>
      </w:r>
      <w:r w:rsidRPr="00642DDE">
        <w:t xml:space="preserve">my brother </w:t>
      </w:r>
      <w:r>
        <w:t>urges</w:t>
      </w:r>
      <w:r w:rsidRPr="00156FD1">
        <w:t xml:space="preserve">. Think up a trick to fool </w:t>
      </w:r>
      <w:proofErr w:type="spellStart"/>
      <w:r w:rsidRPr="00156FD1">
        <w:t>ol</w:t>
      </w:r>
      <w:proofErr w:type="spellEnd"/>
      <w:r w:rsidR="00396ECC" w:rsidRPr="00156FD1">
        <w:t>’</w:t>
      </w:r>
      <w:r w:rsidRPr="00156FD1">
        <w:t xml:space="preserve"> </w:t>
      </w:r>
      <w:proofErr w:type="spellStart"/>
      <w:r w:rsidRPr="00156FD1">
        <w:t>Bruh</w:t>
      </w:r>
      <w:proofErr w:type="spellEnd"/>
      <w:r w:rsidRPr="00156FD1">
        <w:t xml:space="preserve"> Bear!</w:t>
      </w:r>
    </w:p>
    <w:p w14:paraId="46007790" w14:textId="7574A0E8" w:rsidR="006415C4" w:rsidRDefault="004108FE" w:rsidP="00274030">
      <w:pPr>
        <w:pStyle w:val="Body-TextTx"/>
      </w:pPr>
      <w:r>
        <w:t xml:space="preserve">Pulling out my pocket watch, I kiss it once. Quick as I can, </w:t>
      </w:r>
      <w:r w:rsidR="00D34149">
        <w:t xml:space="preserve">I </w:t>
      </w:r>
      <w:r>
        <w:t xml:space="preserve">rise up and hurl it clattering across the wood floor. The Ku Klux whips about, tearing after the noise. </w:t>
      </w:r>
      <w:r w:rsidRPr="00251340">
        <w:t xml:space="preserve">As it </w:t>
      </w:r>
      <w:proofErr w:type="gramStart"/>
      <w:r w:rsidRPr="00251340">
        <w:t>do</w:t>
      </w:r>
      <w:r>
        <w:t>es</w:t>
      </w:r>
      <w:proofErr w:type="gramEnd"/>
      <w:r w:rsidRPr="00251340">
        <w:t xml:space="preserve"> I climb onto the bale</w:t>
      </w:r>
      <w:r>
        <w:t>s,</w:t>
      </w:r>
      <w:r w:rsidRPr="00251340">
        <w:t xml:space="preserve"> running and hopping from one to the other, until I get to where </w:t>
      </w:r>
      <w:r>
        <w:t>it</w:t>
      </w:r>
      <w:r w:rsidR="00396ECC">
        <w:t>’</w:t>
      </w:r>
      <w:r>
        <w:t xml:space="preserve">s </w:t>
      </w:r>
      <w:r w:rsidRPr="00251340">
        <w:t>hunched over, sniffing the pocket watch—</w:t>
      </w:r>
      <w:r>
        <w:t>before</w:t>
      </w:r>
      <w:r w:rsidRPr="00251340">
        <w:t xml:space="preserve"> smashing it under a clawed foot.</w:t>
      </w:r>
    </w:p>
    <w:p w14:paraId="1AF7BC8F" w14:textId="77777777" w:rsidR="006415C4" w:rsidRDefault="004108FE" w:rsidP="00274030">
      <w:pPr>
        <w:pStyle w:val="Body-TextTx"/>
      </w:pPr>
      <w:r>
        <w:t>That makes me madder than all else.</w:t>
      </w:r>
    </w:p>
    <w:p w14:paraId="2D098D59" w14:textId="625178B8" w:rsidR="006415C4" w:rsidRDefault="004108FE" w:rsidP="00274030">
      <w:pPr>
        <w:pStyle w:val="Body-TextTx"/>
      </w:pPr>
      <w:r>
        <w:t>With a cry I hurl myself at it</w:t>
      </w:r>
      <w:r w:rsidR="00FD7652">
        <w:t xml:space="preserve">, </w:t>
      </w:r>
      <w:r>
        <w:t>the chants in my head rising to a fever pitch.</w:t>
      </w:r>
    </w:p>
    <w:p w14:paraId="6280492D" w14:textId="25BBA40C" w:rsidR="006415C4" w:rsidRDefault="004108FE" w:rsidP="00274030">
      <w:pPr>
        <w:pStyle w:val="Body-TextTx"/>
      </w:pPr>
      <w:r>
        <w:t>I land on the monster</w:t>
      </w:r>
      <w:r w:rsidR="00396ECC">
        <w:t>’</w:t>
      </w:r>
      <w:r>
        <w:t>s back</w:t>
      </w:r>
      <w:r w:rsidR="004B7B20">
        <w:t xml:space="preserve">, </w:t>
      </w:r>
      <w:r>
        <w:t xml:space="preserve">the blade sinking through flesh into the base of its neck. Before it can throw me </w:t>
      </w:r>
      <w:proofErr w:type="gramStart"/>
      <w:r>
        <w:t>off</w:t>
      </w:r>
      <w:proofErr w:type="gramEnd"/>
      <w:r>
        <w:t xml:space="preserve"> I clutch at ridges on its pointed head and with my whole body push the blade up and deep. The Ku Klux jerks once</w:t>
      </w:r>
      <w:r w:rsidR="00FD7652">
        <w:t xml:space="preserve"> </w:t>
      </w:r>
      <w:r>
        <w:t>before collapsing faced</w:t>
      </w:r>
      <w:r w:rsidR="00D34149">
        <w:t>own,</w:t>
      </w:r>
      <w:r>
        <w:t xml:space="preserve"> like its bones turned to jelly. I fall with it, careful not to get rolled under, still gripping the silver hilt of my sword. Regaining my breath, I do a quick check to make sure nothing</w:t>
      </w:r>
      <w:r w:rsidR="00396ECC">
        <w:t>’</w:t>
      </w:r>
      <w:r>
        <w:t xml:space="preserve">s broken. Then pushing to my feet, I press a boot </w:t>
      </w:r>
      <w:r w:rsidRPr="00A63ADB">
        <w:t>onto the dead thing</w:t>
      </w:r>
      <w:r w:rsidR="00396ECC">
        <w:t>’</w:t>
      </w:r>
      <w:r w:rsidRPr="00A63ADB">
        <w:t>s back</w:t>
      </w:r>
      <w:r>
        <w:t xml:space="preserve"> and</w:t>
      </w:r>
      <w:r w:rsidRPr="00A63ADB">
        <w:t xml:space="preserve"> pull the blade free</w:t>
      </w:r>
      <w:r>
        <w:t>.</w:t>
      </w:r>
      <w:r w:rsidRPr="00A63ADB">
        <w:t xml:space="preserve"> </w:t>
      </w:r>
      <w:r>
        <w:t>D</w:t>
      </w:r>
      <w:r w:rsidRPr="00A63ADB">
        <w:t xml:space="preserve">ark blood sizzles off the </w:t>
      </w:r>
      <w:r>
        <w:t xml:space="preserve">black </w:t>
      </w:r>
      <w:r w:rsidRPr="00A63ADB">
        <w:t>iron like water on a hot skillet.</w:t>
      </w:r>
    </w:p>
    <w:p w14:paraId="6E8425E0" w14:textId="1FF6EDC3" w:rsidR="006415C4" w:rsidRDefault="004108FE" w:rsidP="00274030">
      <w:pPr>
        <w:pStyle w:val="Body-TextTx"/>
      </w:pPr>
      <w:r>
        <w:t>Catching movement out the corner of my eye I spin about. But it</w:t>
      </w:r>
      <w:r w:rsidR="00396ECC">
        <w:t>’</w:t>
      </w:r>
      <w:r>
        <w:t xml:space="preserve">s Chef and Sadie. Relief forces my muscles to relax and the chanting in my head lowers to a </w:t>
      </w:r>
      <w:r>
        <w:lastRenderedPageBreak/>
        <w:t xml:space="preserve">murmur. Chef lets out a low whistle seeing the two dead Ku </w:t>
      </w:r>
      <w:proofErr w:type="spellStart"/>
      <w:r>
        <w:t>Kluxes</w:t>
      </w:r>
      <w:proofErr w:type="spellEnd"/>
      <w:r>
        <w:t>. Sadie just grunts—closest she comes to a compliment. I must look a sight. Somewhere along the way I lost my cap, and my undone hair is framing my coffee-brown face in a tangled black cloud.</w:t>
      </w:r>
    </w:p>
    <w:p w14:paraId="6A110188" w14:textId="6AB77588" w:rsidR="00396ECC" w:rsidRDefault="00396ECC" w:rsidP="00274030">
      <w:pPr>
        <w:pStyle w:val="Body-TextTx"/>
      </w:pPr>
      <w:r>
        <w:t>“</w:t>
      </w:r>
      <w:r w:rsidR="004746A7">
        <w:t>Called up your little pig sticker?</w:t>
      </w:r>
      <w:r>
        <w:t>”</w:t>
      </w:r>
      <w:r w:rsidR="004746A7">
        <w:t xml:space="preserve"> Sadie asks, eyeing my sword.</w:t>
      </w:r>
    </w:p>
    <w:p w14:paraId="5EADFD1B" w14:textId="7A488BF7" w:rsidR="006415C4" w:rsidRDefault="00396ECC" w:rsidP="00274030">
      <w:pPr>
        <w:pStyle w:val="Body-TextTx"/>
      </w:pPr>
      <w:r>
        <w:t>“</w:t>
      </w:r>
      <w:r w:rsidR="004108FE">
        <w:t>The one up top?</w:t>
      </w:r>
      <w:r>
        <w:t>”</w:t>
      </w:r>
      <w:r w:rsidR="004108FE">
        <w:t xml:space="preserve"> I ask, </w:t>
      </w:r>
      <w:r w:rsidR="004746A7">
        <w:t xml:space="preserve">ignoring her and </w:t>
      </w:r>
      <w:r w:rsidR="004108FE">
        <w:t>breathing hard.</w:t>
      </w:r>
    </w:p>
    <w:p w14:paraId="53D3E307" w14:textId="77808E57" w:rsidR="004108FE" w:rsidRDefault="004108FE" w:rsidP="00274030">
      <w:pPr>
        <w:pStyle w:val="Body-TextTx"/>
      </w:pPr>
      <w:r>
        <w:t>Sadie pats Winnie</w:t>
      </w:r>
      <w:r w:rsidR="004746A7">
        <w:t xml:space="preserve"> in answer</w:t>
      </w:r>
      <w:r>
        <w:t xml:space="preserve">. </w:t>
      </w:r>
      <w:r w:rsidR="00396ECC">
        <w:t>“</w:t>
      </w:r>
      <w:r>
        <w:t>Took a mess of bullets too.</w:t>
      </w:r>
      <w:r w:rsidR="00396ECC">
        <w:t>”</w:t>
      </w:r>
    </w:p>
    <w:p w14:paraId="02B964CE" w14:textId="792562EB" w:rsidR="006415C4" w:rsidRDefault="00396ECC" w:rsidP="00274030">
      <w:pPr>
        <w:pStyle w:val="Body-TextTx"/>
      </w:pPr>
      <w:r>
        <w:t>“</w:t>
      </w:r>
      <w:r w:rsidR="004108FE">
        <w:t>And this knife when things got close,</w:t>
      </w:r>
      <w:r>
        <w:t>”</w:t>
      </w:r>
      <w:r w:rsidR="004108FE">
        <w:t xml:space="preserve"> Chef adds, patting her war souvenir.</w:t>
      </w:r>
    </w:p>
    <w:p w14:paraId="1D5CDD79" w14:textId="45090D3E" w:rsidR="004108FE" w:rsidRDefault="004108FE" w:rsidP="00274030">
      <w:pPr>
        <w:pStyle w:val="Body-TextTx"/>
      </w:pPr>
      <w:r>
        <w:t>Outside the parade</w:t>
      </w:r>
      <w:r w:rsidR="00396ECC">
        <w:t>’</w:t>
      </w:r>
      <w:r>
        <w:t xml:space="preserve">s moved on. But I can still hear the brass band and fireworks. As if a whole lot of monster battling </w:t>
      </w:r>
      <w:proofErr w:type="spellStart"/>
      <w:r>
        <w:t>ain</w:t>
      </w:r>
      <w:r w:rsidR="00396ECC">
        <w:t>’</w:t>
      </w:r>
      <w:r>
        <w:t>t</w:t>
      </w:r>
      <w:proofErr w:type="spellEnd"/>
      <w:r>
        <w:t xml:space="preserve"> happened just some streets over. Still, s</w:t>
      </w:r>
      <w:r w:rsidRPr="00A63ADB">
        <w:t>omebody over there bound to know the difference between firecrackers and a rifle</w:t>
      </w:r>
      <w:r>
        <w:t>.</w:t>
      </w:r>
    </w:p>
    <w:p w14:paraId="0EA92C00" w14:textId="696784F8" w:rsidR="006415C4" w:rsidRDefault="00396ECC" w:rsidP="00274030">
      <w:pPr>
        <w:pStyle w:val="Body-TextTx"/>
      </w:pPr>
      <w:r>
        <w:t>“</w:t>
      </w:r>
      <w:r w:rsidR="004108FE">
        <w:t>We need to get moving,</w:t>
      </w:r>
      <w:r>
        <w:t>”</w:t>
      </w:r>
      <w:r w:rsidR="004108FE">
        <w:t xml:space="preserve"> I say. </w:t>
      </w:r>
      <w:r>
        <w:t>“</w:t>
      </w:r>
      <w:r w:rsidR="004108FE">
        <w:t>Last thing we need is police.</w:t>
      </w:r>
      <w:r>
        <w:t>”</w:t>
      </w:r>
    </w:p>
    <w:p w14:paraId="0B09B998" w14:textId="29C514BB" w:rsidR="004108FE" w:rsidRDefault="004108FE" w:rsidP="00274030">
      <w:pPr>
        <w:pStyle w:val="Body-TextTx"/>
      </w:pPr>
      <w:r>
        <w:t>Macon</w:t>
      </w:r>
      <w:r w:rsidR="00396ECC">
        <w:t>’</w:t>
      </w:r>
      <w:r>
        <w:t>s constables and the Klan not on good terms</w:t>
      </w:r>
      <w:r w:rsidR="00431579">
        <w:t>. S</w:t>
      </w:r>
      <w:r>
        <w:t>urprising</w:t>
      </w:r>
      <w:r w:rsidR="00431579">
        <w:t>,</w:t>
      </w:r>
      <w:r>
        <w:t xml:space="preserve"> </w:t>
      </w:r>
      <w:proofErr w:type="spellStart"/>
      <w:r>
        <w:t>ain</w:t>
      </w:r>
      <w:r w:rsidR="00396ECC">
        <w:t>’</w:t>
      </w:r>
      <w:r>
        <w:t>t</w:t>
      </w:r>
      <w:proofErr w:type="spellEnd"/>
      <w:r>
        <w:t xml:space="preserve"> it? Seems the police don</w:t>
      </w:r>
      <w:r w:rsidR="00396ECC">
        <w:t>’</w:t>
      </w:r>
      <w:r>
        <w:t>t take well to them threatening to run one of their own for sheriff. That don</w:t>
      </w:r>
      <w:r w:rsidR="00396ECC">
        <w:t>’</w:t>
      </w:r>
      <w:r>
        <w:t>t mean the police friendly with colored folk</w:t>
      </w:r>
      <w:r w:rsidR="00431579">
        <w:t>,</w:t>
      </w:r>
      <w:r>
        <w:t xml:space="preserve"> though. </w:t>
      </w:r>
      <w:proofErr w:type="gramStart"/>
      <w:r>
        <w:t>So</w:t>
      </w:r>
      <w:proofErr w:type="gramEnd"/>
      <w:r>
        <w:t xml:space="preserve"> we try not to cross them.</w:t>
      </w:r>
    </w:p>
    <w:p w14:paraId="0F21BB89" w14:textId="77777777" w:rsidR="004108FE" w:rsidRDefault="004108FE" w:rsidP="00274030">
      <w:pPr>
        <w:pStyle w:val="Body-TextTx"/>
      </w:pPr>
      <w:r w:rsidRPr="00BD60BE">
        <w:rPr>
          <w:rStyle w:val="itali"/>
        </w:rPr>
        <w:t xml:space="preserve">When </w:t>
      </w:r>
      <w:proofErr w:type="spellStart"/>
      <w:r w:rsidRPr="00BD60BE">
        <w:rPr>
          <w:rStyle w:val="itali"/>
        </w:rPr>
        <w:t>Bruh</w:t>
      </w:r>
      <w:proofErr w:type="spellEnd"/>
      <w:r w:rsidRPr="00BD60BE">
        <w:rPr>
          <w:rStyle w:val="itali"/>
        </w:rPr>
        <w:t xml:space="preserve"> Bear and </w:t>
      </w:r>
      <w:proofErr w:type="spellStart"/>
      <w:r w:rsidRPr="00BD60BE">
        <w:rPr>
          <w:rStyle w:val="itali"/>
        </w:rPr>
        <w:t>Bruh</w:t>
      </w:r>
      <w:proofErr w:type="spellEnd"/>
      <w:r w:rsidRPr="00BD60BE">
        <w:rPr>
          <w:rStyle w:val="itali"/>
        </w:rPr>
        <w:t xml:space="preserve"> Lion get to fighting</w:t>
      </w:r>
      <w:r w:rsidRPr="0049118D">
        <w:rPr>
          <w:rStyle w:val="itali"/>
        </w:rPr>
        <w:t>,</w:t>
      </w:r>
      <w:r>
        <w:t xml:space="preserve"> I remember my brother saying, </w:t>
      </w:r>
      <w:proofErr w:type="spellStart"/>
      <w:r w:rsidRPr="00BD60BE">
        <w:rPr>
          <w:rStyle w:val="itali"/>
        </w:rPr>
        <w:t>Bruh</w:t>
      </w:r>
      <w:proofErr w:type="spellEnd"/>
      <w:r w:rsidRPr="00BD60BE">
        <w:rPr>
          <w:rStyle w:val="itali"/>
        </w:rPr>
        <w:t xml:space="preserve"> Rabbit best steer clear</w:t>
      </w:r>
      <w:r w:rsidRPr="0049118D">
        <w:rPr>
          <w:rStyle w:val="itali"/>
        </w:rPr>
        <w:t>!</w:t>
      </w:r>
    </w:p>
    <w:p w14:paraId="1C243CE8" w14:textId="3E3FDB66" w:rsidR="006415C4" w:rsidRDefault="004108FE" w:rsidP="00274030">
      <w:pPr>
        <w:pStyle w:val="Body-TextTx"/>
      </w:pPr>
      <w:r w:rsidRPr="00B84CF4">
        <w:t xml:space="preserve">Chef </w:t>
      </w:r>
      <w:r>
        <w:t>nods</w:t>
      </w:r>
      <w:r w:rsidRPr="00B84CF4">
        <w:t xml:space="preserve">. </w:t>
      </w:r>
      <w:r w:rsidR="00396ECC">
        <w:t>“</w:t>
      </w:r>
      <w:r>
        <w:t>C</w:t>
      </w:r>
      <w:r w:rsidR="00396ECC">
        <w:t>’</w:t>
      </w:r>
      <w:r>
        <w:t>mon</w:t>
      </w:r>
      <w:r w:rsidR="00431579">
        <w:t>,</w:t>
      </w:r>
      <w:r>
        <w:t xml:space="preserve"> </w:t>
      </w:r>
      <w:proofErr w:type="spellStart"/>
      <w:r>
        <w:t>yella</w:t>
      </w:r>
      <w:proofErr w:type="spellEnd"/>
      <w:r>
        <w:t xml:space="preserve"> gal—say, what you doing there?</w:t>
      </w:r>
      <w:r w:rsidR="00396ECC">
        <w:t>”</w:t>
      </w:r>
    </w:p>
    <w:p w14:paraId="3541445B" w14:textId="77777777" w:rsidR="006415C4" w:rsidRDefault="004108FE" w:rsidP="00274030">
      <w:pPr>
        <w:pStyle w:val="Body-TextTx"/>
      </w:pPr>
      <w:r>
        <w:t>I turn to find Sadie poking at a cotton bale with her rifle.</w:t>
      </w:r>
    </w:p>
    <w:p w14:paraId="23E83A1E" w14:textId="4C30BDBB" w:rsidR="006415C4" w:rsidRDefault="00396ECC" w:rsidP="00274030">
      <w:pPr>
        <w:pStyle w:val="Body-TextTx"/>
      </w:pPr>
      <w:r>
        <w:t>“</w:t>
      </w:r>
      <w:proofErr w:type="spellStart"/>
      <w:r w:rsidR="00A96D4B">
        <w:t>Y</w:t>
      </w:r>
      <w:r>
        <w:t>’</w:t>
      </w:r>
      <w:r w:rsidR="00A96D4B">
        <w:t>all</w:t>
      </w:r>
      <w:proofErr w:type="spellEnd"/>
      <w:r w:rsidR="004108FE">
        <w:t xml:space="preserve"> </w:t>
      </w:r>
      <w:proofErr w:type="spellStart"/>
      <w:r w:rsidR="004108FE">
        <w:t>ain</w:t>
      </w:r>
      <w:r>
        <w:t>’</w:t>
      </w:r>
      <w:r w:rsidR="004108FE">
        <w:t>t</w:t>
      </w:r>
      <w:proofErr w:type="spellEnd"/>
      <w:r w:rsidR="004108FE">
        <w:t xml:space="preserve"> ever worked a field,</w:t>
      </w:r>
      <w:r>
        <w:t>”</w:t>
      </w:r>
      <w:r w:rsidR="004108FE">
        <w:t xml:space="preserve"> she</w:t>
      </w:r>
      <w:r>
        <w:t>’</w:t>
      </w:r>
      <w:r w:rsidR="004108FE">
        <w:t xml:space="preserve">s muttering, </w:t>
      </w:r>
      <w:r>
        <w:t>“</w:t>
      </w:r>
      <w:r w:rsidR="004108FE">
        <w:t>so don</w:t>
      </w:r>
      <w:r>
        <w:t>’</w:t>
      </w:r>
      <w:r w:rsidR="004108FE">
        <w:t>t expect you to know better. But July is when the harvest just starting. Warehouse like this should be empty.</w:t>
      </w:r>
      <w:r>
        <w:t>”</w:t>
      </w:r>
    </w:p>
    <w:p w14:paraId="1F0A4952" w14:textId="5DB3C587" w:rsidR="004108FE" w:rsidRDefault="00396ECC" w:rsidP="00274030">
      <w:pPr>
        <w:pStyle w:val="Body-TextTx"/>
      </w:pPr>
      <w:r>
        <w:t>“</w:t>
      </w:r>
      <w:r w:rsidR="004108FE">
        <w:t>So?</w:t>
      </w:r>
      <w:r>
        <w:t>”</w:t>
      </w:r>
      <w:r w:rsidR="004108FE">
        <w:t xml:space="preserve"> I glance nervous at the alley. Don</w:t>
      </w:r>
      <w:r>
        <w:t>’</w:t>
      </w:r>
      <w:r w:rsidR="004108FE">
        <w:t>t got time for this.</w:t>
      </w:r>
    </w:p>
    <w:p w14:paraId="68ABA002" w14:textId="1C2E581E" w:rsidR="006415C4" w:rsidRDefault="00396ECC" w:rsidP="00274030">
      <w:pPr>
        <w:pStyle w:val="Body-TextTx"/>
      </w:pPr>
      <w:r>
        <w:t>“</w:t>
      </w:r>
      <w:r w:rsidR="004108FE">
        <w:t>So,</w:t>
      </w:r>
      <w:r>
        <w:t>”</w:t>
      </w:r>
      <w:r w:rsidR="004108FE">
        <w:t xml:space="preserve"> she throws back at me, reaching inside a bale. </w:t>
      </w:r>
      <w:r>
        <w:t>“</w:t>
      </w:r>
      <w:r w:rsidR="004108FE">
        <w:t>I want to see what they hiding.</w:t>
      </w:r>
      <w:r>
        <w:t>”</w:t>
      </w:r>
      <w:r w:rsidR="004108FE">
        <w:t xml:space="preserve"> H</w:t>
      </w:r>
      <w:r w:rsidR="004108FE" w:rsidRPr="00DA5E4A">
        <w:t xml:space="preserve">er arm comes back out, holding a dark glass bottle. Grinning, she </w:t>
      </w:r>
      <w:r w:rsidR="004108FE">
        <w:t xml:space="preserve">pulls out the </w:t>
      </w:r>
      <w:r w:rsidR="004108FE">
        <w:lastRenderedPageBreak/>
        <w:t>cork</w:t>
      </w:r>
      <w:r w:rsidR="004108FE" w:rsidRPr="00DA5E4A">
        <w:t xml:space="preserve"> and takes a </w:t>
      </w:r>
      <w:r w:rsidR="004108FE">
        <w:t>swig</w:t>
      </w:r>
      <w:r w:rsidR="004108FE" w:rsidRPr="00DA5E4A">
        <w:t xml:space="preserve"> that sets her shivering.</w:t>
      </w:r>
    </w:p>
    <w:p w14:paraId="1B266909" w14:textId="754F8770" w:rsidR="004108FE" w:rsidRDefault="00396ECC" w:rsidP="00274030">
      <w:pPr>
        <w:pStyle w:val="Body-TextTx"/>
      </w:pPr>
      <w:r>
        <w:t>“</w:t>
      </w:r>
      <w:r w:rsidR="004108FE">
        <w:t>Tennessee whiskey!</w:t>
      </w:r>
      <w:r>
        <w:t>”</w:t>
      </w:r>
      <w:r w:rsidR="004108FE">
        <w:t xml:space="preserve"> she hoots.</w:t>
      </w:r>
    </w:p>
    <w:p w14:paraId="2B983EDC" w14:textId="77777777" w:rsidR="006415C4" w:rsidRDefault="004108FE" w:rsidP="00274030">
      <w:pPr>
        <w:pStyle w:val="Body-TextTx"/>
      </w:pPr>
      <w:r>
        <w:t>Chef dives for another bale, digging with her knife to pull out two more bottles.</w:t>
      </w:r>
    </w:p>
    <w:p w14:paraId="0AB0476E" w14:textId="70A2C511" w:rsidR="006415C4" w:rsidRDefault="004108FE" w:rsidP="00274030">
      <w:pPr>
        <w:pStyle w:val="Body-TextTx"/>
      </w:pPr>
      <w:r>
        <w:t>I give Sadie my own grunt. Tennessee whiskey worth a pretty penny, what with the Prohibition still on. And this little monster</w:t>
      </w:r>
      <w:r w:rsidR="00431579">
        <w:t>-</w:t>
      </w:r>
      <w:r>
        <w:t>hunting operation costs money.</w:t>
      </w:r>
    </w:p>
    <w:p w14:paraId="27B101B5" w14:textId="26C149C1" w:rsidR="006415C4" w:rsidRDefault="00396ECC" w:rsidP="00274030">
      <w:pPr>
        <w:pStyle w:val="Body-TextTx"/>
      </w:pPr>
      <w:r>
        <w:t>“</w:t>
      </w:r>
      <w:r w:rsidR="004108FE">
        <w:t>We</w:t>
      </w:r>
      <w:r>
        <w:t>’</w:t>
      </w:r>
      <w:r w:rsidR="004108FE">
        <w:t>ll take what we can, but we need to hurry!</w:t>
      </w:r>
      <w:r>
        <w:t>”</w:t>
      </w:r>
    </w:p>
    <w:p w14:paraId="4C9B3FD0" w14:textId="6C70B0A6" w:rsidR="006415C4" w:rsidRDefault="004108FE" w:rsidP="00274030">
      <w:pPr>
        <w:pStyle w:val="Body-TextTx"/>
      </w:pPr>
      <w:r>
        <w:t>I look down at the dead Ku Klux. The monster</w:t>
      </w:r>
      <w:r w:rsidR="00396ECC">
        <w:t>’</w:t>
      </w:r>
      <w:r>
        <w:t>s</w:t>
      </w:r>
      <w:r w:rsidRPr="00DA5E4A">
        <w:t xml:space="preserve"> bone</w:t>
      </w:r>
      <w:r w:rsidR="00431579">
        <w:t>-</w:t>
      </w:r>
      <w:r w:rsidRPr="00DA5E4A">
        <w:t xml:space="preserve">white skin is already </w:t>
      </w:r>
      <w:r>
        <w:t>turned</w:t>
      </w:r>
      <w:r w:rsidRPr="00DA5E4A">
        <w:t xml:space="preserve"> gray</w:t>
      </w:r>
      <w:r>
        <w:t>, scraps peeling</w:t>
      </w:r>
      <w:r w:rsidRPr="00DA5E4A">
        <w:t xml:space="preserve"> and float</w:t>
      </w:r>
      <w:r>
        <w:t>ing</w:t>
      </w:r>
      <w:r w:rsidRPr="00DA5E4A">
        <w:t xml:space="preserve"> into the air</w:t>
      </w:r>
      <w:r>
        <w:t xml:space="preserve"> like ashes of paper, </w:t>
      </w:r>
      <w:r w:rsidRPr="00DA5E4A">
        <w:t xml:space="preserve">turning to </w:t>
      </w:r>
      <w:r>
        <w:t>dust</w:t>
      </w:r>
      <w:r w:rsidRPr="00DA5E4A">
        <w:t xml:space="preserve"> before our eyes. That</w:t>
      </w:r>
      <w:r w:rsidR="00396ECC">
        <w:t>’</w:t>
      </w:r>
      <w:r w:rsidRPr="00DA5E4A">
        <w:t>s what happen</w:t>
      </w:r>
      <w:r>
        <w:t>s</w:t>
      </w:r>
      <w:r w:rsidRPr="00DA5E4A">
        <w:t xml:space="preserve"> to a Ku Klux </w:t>
      </w:r>
      <w:r>
        <w:t>when</w:t>
      </w:r>
      <w:r w:rsidRPr="00DA5E4A">
        <w:t xml:space="preserve"> its killed. Body just crumble</w:t>
      </w:r>
      <w:r>
        <w:t>s</w:t>
      </w:r>
      <w:r w:rsidRPr="00DA5E4A">
        <w:t xml:space="preserve"> away, as if it </w:t>
      </w:r>
      <w:proofErr w:type="gramStart"/>
      <w:r w:rsidRPr="00DA5E4A">
        <w:t>don</w:t>
      </w:r>
      <w:r w:rsidR="00396ECC">
        <w:t>’</w:t>
      </w:r>
      <w:r w:rsidRPr="00DA5E4A">
        <w:t>t</w:t>
      </w:r>
      <w:proofErr w:type="gramEnd"/>
      <w:r w:rsidRPr="00DA5E4A">
        <w:t xml:space="preserve"> belong here—which I assure you </w:t>
      </w:r>
      <w:r w:rsidRPr="00823085">
        <w:t>it</w:t>
      </w:r>
      <w:r w:rsidRPr="00BD60BE">
        <w:rPr>
          <w:rStyle w:val="itali"/>
        </w:rPr>
        <w:t xml:space="preserve"> does not.</w:t>
      </w:r>
      <w:r w:rsidRPr="00DA5E4A">
        <w:t xml:space="preserve"> </w:t>
      </w:r>
      <w:r>
        <w:t>In about twenty minutes won</w:t>
      </w:r>
      <w:r w:rsidR="00396ECC">
        <w:t>’</w:t>
      </w:r>
      <w:r>
        <w:t>t be no blood or bones or nothing—just dust. Mak</w:t>
      </w:r>
      <w:r w:rsidR="005C5055">
        <w:t>e</w:t>
      </w:r>
      <w:r w:rsidRPr="00DA5E4A">
        <w:t xml:space="preserve"> it feel like you fighting </w:t>
      </w:r>
      <w:r>
        <w:t>shadows</w:t>
      </w:r>
      <w:r w:rsidRPr="00DA5E4A">
        <w:t>.</w:t>
      </w:r>
    </w:p>
    <w:p w14:paraId="7AEBFE34" w14:textId="6D314455" w:rsidR="006415C4" w:rsidRDefault="00396ECC" w:rsidP="00274030">
      <w:pPr>
        <w:pStyle w:val="Body-TextTx"/>
      </w:pPr>
      <w:r>
        <w:t>“</w:t>
      </w:r>
      <w:r w:rsidR="004108FE">
        <w:t>You need help with—?</w:t>
      </w:r>
      <w:r>
        <w:t>”</w:t>
      </w:r>
      <w:r w:rsidR="004108FE">
        <w:t xml:space="preserve"> Chef gestures at the dead Ku Klux.</w:t>
      </w:r>
    </w:p>
    <w:p w14:paraId="4A840375" w14:textId="3AB87D90" w:rsidR="006415C4" w:rsidRDefault="004108FE" w:rsidP="00274030">
      <w:pPr>
        <w:pStyle w:val="Body-TextTx"/>
      </w:pPr>
      <w:r>
        <w:t xml:space="preserve">I shake my head, hefting my sword. </w:t>
      </w:r>
      <w:r w:rsidR="00396ECC">
        <w:t>“</w:t>
      </w:r>
      <w:proofErr w:type="spellStart"/>
      <w:r w:rsidR="00A96D4B">
        <w:t>Y</w:t>
      </w:r>
      <w:r w:rsidR="00396ECC">
        <w:t>’</w:t>
      </w:r>
      <w:r w:rsidR="00A96D4B">
        <w:t>all</w:t>
      </w:r>
      <w:proofErr w:type="spellEnd"/>
      <w:r>
        <w:t xml:space="preserve"> bring the truck. Nana Jean been expecting us. I got this.</w:t>
      </w:r>
      <w:r w:rsidR="00396ECC">
        <w:t>”</w:t>
      </w:r>
    </w:p>
    <w:p w14:paraId="45856F01" w14:textId="266D54EF" w:rsidR="006415C4" w:rsidRDefault="004108FE" w:rsidP="00274030">
      <w:pPr>
        <w:pStyle w:val="Body-TextTx"/>
      </w:pPr>
      <w:r>
        <w:t xml:space="preserve">Sadie huffs. </w:t>
      </w:r>
      <w:r w:rsidR="00396ECC">
        <w:t>“</w:t>
      </w:r>
      <w:r>
        <w:t>All that fuss over a dog, and this don</w:t>
      </w:r>
      <w:r w:rsidR="00396ECC">
        <w:t>’</w:t>
      </w:r>
      <w:r>
        <w:t>t make you blink.</w:t>
      </w:r>
      <w:r w:rsidR="00396ECC">
        <w:t>”</w:t>
      </w:r>
    </w:p>
    <w:p w14:paraId="2B00487D" w14:textId="2347F226" w:rsidR="006415C4" w:rsidRDefault="004108FE" w:rsidP="00274030">
      <w:pPr>
        <w:pStyle w:val="Body-TextTx"/>
      </w:pPr>
      <w:r>
        <w:t>I watch them go before fixing my eyes back to the dead Ku Klux. Sadie should know better. That dog didn</w:t>
      </w:r>
      <w:r w:rsidR="00396ECC">
        <w:t>’</w:t>
      </w:r>
      <w:r>
        <w:t xml:space="preserve">t hurt nobody. These </w:t>
      </w:r>
      <w:proofErr w:type="spellStart"/>
      <w:r>
        <w:t>haints</w:t>
      </w:r>
      <w:proofErr w:type="spellEnd"/>
      <w:r>
        <w:t xml:space="preserve"> evil and need putting down. I </w:t>
      </w:r>
      <w:proofErr w:type="spellStart"/>
      <w:r>
        <w:t>ain</w:t>
      </w:r>
      <w:r w:rsidR="00396ECC">
        <w:t>’</w:t>
      </w:r>
      <w:r>
        <w:t>t</w:t>
      </w:r>
      <w:proofErr w:type="spellEnd"/>
      <w:r>
        <w:t xml:space="preserve"> got a bit of compunction about that. Lifting my sword, I bring it down with a firm swing, severing the Ku Klux</w:t>
      </w:r>
      <w:r w:rsidR="00396ECC">
        <w:t>’</w:t>
      </w:r>
      <w:r>
        <w:t>s forearm at the elbow. Blood and gore splatters me, turning at once to motes of dust. In my head the chanting of long</w:t>
      </w:r>
      <w:r w:rsidR="00FD4653">
        <w:t>-</w:t>
      </w:r>
      <w:r>
        <w:t>dead slaves and bound-up chiefs starts up again. I find myself humming along, lost to the rhythm of my singing blade, as I set about my grisly work.</w:t>
      </w:r>
    </w:p>
    <w:p w14:paraId="44E9B60E" w14:textId="634971E6" w:rsidR="00F33BA9" w:rsidRPr="00C1686F" w:rsidRDefault="00992581" w:rsidP="00F33BA9">
      <w:pPr>
        <w:pStyle w:val="Section-ChapterSCP"/>
      </w:pPr>
      <w:r>
        <w:lastRenderedPageBreak/>
        <w:t>2</w:t>
      </w:r>
    </w:p>
    <w:p w14:paraId="54FA1E56" w14:textId="730781A7" w:rsidR="004108FE" w:rsidRDefault="00396ECC" w:rsidP="0068341C">
      <w:pPr>
        <w:pStyle w:val="TitleTtl"/>
      </w:pPr>
      <w:r>
        <w:t>2</w:t>
      </w:r>
    </w:p>
    <w:p w14:paraId="1A6AAE9F" w14:textId="3F414384" w:rsidR="006415C4" w:rsidRDefault="004108FE" w:rsidP="00274030">
      <w:pPr>
        <w:pStyle w:val="Body-TextTx"/>
      </w:pPr>
      <w:r>
        <w:t>The parade fades away as we leave downtown Macon in our old Packard—a beat</w:t>
      </w:r>
      <w:r w:rsidR="00FD4653">
        <w:t>-</w:t>
      </w:r>
      <w:r>
        <w:t>up thing with faded green doors, a rattling engine, and patched</w:t>
      </w:r>
      <w:r w:rsidR="00FD4653">
        <w:t>-</w:t>
      </w:r>
      <w:r>
        <w:t>up wheels. But it runs good as the newer motor trucks, Chef insists. She at the wheel, filling up the cab with thick oaky cigarette smoke.</w:t>
      </w:r>
    </w:p>
    <w:p w14:paraId="09B9DA63" w14:textId="0033C2FB" w:rsidR="006415C4" w:rsidRDefault="00396ECC" w:rsidP="00274030">
      <w:pPr>
        <w:pStyle w:val="Body-TextTx"/>
      </w:pPr>
      <w:r>
        <w:t>“</w:t>
      </w:r>
      <w:r w:rsidR="004108FE">
        <w:t>Why come I always got to sit in the middle?</w:t>
      </w:r>
      <w:r>
        <w:t>”</w:t>
      </w:r>
      <w:r w:rsidR="004108FE">
        <w:t xml:space="preserve"> Sadie complains, scrunched tight against us with the Winchester between her knees. </w:t>
      </w:r>
      <w:r>
        <w:t>“</w:t>
      </w:r>
      <w:r w:rsidR="004108FE">
        <w:t>And why Cordy always get to drive?</w:t>
      </w:r>
      <w:r>
        <w:t>”</w:t>
      </w:r>
    </w:p>
    <w:p w14:paraId="39FBCC86" w14:textId="0E32A911" w:rsidR="006415C4" w:rsidRDefault="00396ECC" w:rsidP="00274030">
      <w:pPr>
        <w:pStyle w:val="Body-TextTx"/>
      </w:pPr>
      <w:r>
        <w:t>“</w:t>
      </w:r>
      <w:r w:rsidR="004108FE">
        <w:t>Because I</w:t>
      </w:r>
      <w:r>
        <w:t>’</w:t>
      </w:r>
      <w:r w:rsidR="004108FE">
        <w:t>m oldest,</w:t>
      </w:r>
      <w:r>
        <w:t>”</w:t>
      </w:r>
      <w:r w:rsidR="004108FE">
        <w:t xml:space="preserve"> Chef answers around her Chesterfield.</w:t>
      </w:r>
    </w:p>
    <w:p w14:paraId="0BE2123D" w14:textId="5A278337" w:rsidR="006415C4" w:rsidRDefault="00396ECC" w:rsidP="00274030">
      <w:pPr>
        <w:pStyle w:val="Body-TextTx"/>
      </w:pPr>
      <w:r>
        <w:t>“</w:t>
      </w:r>
      <w:r w:rsidR="004108FE">
        <w:t>So? I made twenty-one last month. Six years more don</w:t>
      </w:r>
      <w:r>
        <w:t>’</w:t>
      </w:r>
      <w:r w:rsidR="004108FE">
        <w:t>t make much.</w:t>
      </w:r>
      <w:r>
        <w:t>”</w:t>
      </w:r>
    </w:p>
    <w:p w14:paraId="7AE274AA" w14:textId="100423DD" w:rsidR="006415C4" w:rsidRDefault="00396ECC" w:rsidP="00274030">
      <w:pPr>
        <w:pStyle w:val="Body-TextTx"/>
      </w:pPr>
      <w:r>
        <w:t>“</w:t>
      </w:r>
      <w:r w:rsidR="004108FE">
        <w:t>How about this. I</w:t>
      </w:r>
      <w:r>
        <w:t>’</w:t>
      </w:r>
      <w:r w:rsidR="004108FE">
        <w:t xml:space="preserve">m the one who drove </w:t>
      </w:r>
      <w:proofErr w:type="gramStart"/>
      <w:r w:rsidR="004108FE">
        <w:t>these back</w:t>
      </w:r>
      <w:proofErr w:type="gramEnd"/>
      <w:r w:rsidR="004108FE">
        <w:t xml:space="preserve"> in France. And if I can dodge German </w:t>
      </w:r>
      <w:proofErr w:type="gramStart"/>
      <w:r w:rsidR="004108FE">
        <w:t>mines</w:t>
      </w:r>
      <w:proofErr w:type="gramEnd"/>
      <w:r w:rsidR="004108FE">
        <w:t xml:space="preserve"> I can avoid Macon</w:t>
      </w:r>
      <w:r>
        <w:t>’</w:t>
      </w:r>
      <w:r w:rsidR="004108FE">
        <w:t>s potholes.</w:t>
      </w:r>
      <w:r>
        <w:t>”</w:t>
      </w:r>
      <w:r w:rsidR="004108FE">
        <w:t xml:space="preserve"> She </w:t>
      </w:r>
      <w:proofErr w:type="spellStart"/>
      <w:r w:rsidR="004108FE">
        <w:t>swerves</w:t>
      </w:r>
      <w:proofErr w:type="spellEnd"/>
      <w:r w:rsidR="004108FE">
        <w:t xml:space="preserve"> as if to prove her point.</w:t>
      </w:r>
    </w:p>
    <w:p w14:paraId="5CA29B09" w14:textId="044205A8" w:rsidR="006415C4" w:rsidRDefault="00396ECC" w:rsidP="00274030">
      <w:pPr>
        <w:pStyle w:val="Body-TextTx"/>
      </w:pPr>
      <w:r>
        <w:t>“</w:t>
      </w:r>
      <w:r w:rsidR="004108FE">
        <w:t xml:space="preserve">Well, why Maryse get the door? She </w:t>
      </w:r>
      <w:proofErr w:type="spellStart"/>
      <w:r w:rsidR="004108FE">
        <w:t>ain</w:t>
      </w:r>
      <w:r>
        <w:t>’</w:t>
      </w:r>
      <w:r w:rsidR="004108FE">
        <w:t>t</w:t>
      </w:r>
      <w:proofErr w:type="spellEnd"/>
      <w:r w:rsidR="004108FE">
        <w:t xml:space="preserve"> but four years older than me.</w:t>
      </w:r>
      <w:r>
        <w:t>”</w:t>
      </w:r>
    </w:p>
    <w:p w14:paraId="65229D15" w14:textId="6702E166" w:rsidR="006415C4" w:rsidRDefault="00396ECC" w:rsidP="00274030">
      <w:pPr>
        <w:pStyle w:val="Body-TextTx"/>
      </w:pPr>
      <w:r>
        <w:t>“</w:t>
      </w:r>
      <w:r w:rsidR="004108FE">
        <w:t>Because I don</w:t>
      </w:r>
      <w:r>
        <w:t>’</w:t>
      </w:r>
      <w:r w:rsidR="004108FE">
        <w:t>t hang out the window trying to shoot rabbits?</w:t>
      </w:r>
      <w:r>
        <w:t>”</w:t>
      </w:r>
    </w:p>
    <w:p w14:paraId="7BF10F48" w14:textId="38EB88B2" w:rsidR="006415C4" w:rsidRDefault="004108FE" w:rsidP="00274030">
      <w:pPr>
        <w:pStyle w:val="Body-TextTx"/>
      </w:pPr>
      <w:r>
        <w:t xml:space="preserve">Sadie rolls her eyes. </w:t>
      </w:r>
      <w:r w:rsidR="00396ECC">
        <w:t>“</w:t>
      </w:r>
      <w:r>
        <w:t>First you sweet on dogs, now rabbits</w:t>
      </w:r>
      <w:r w:rsidRPr="00157C3F">
        <w:t>.</w:t>
      </w:r>
      <w:r w:rsidR="00396ECC">
        <w:t>”</w:t>
      </w:r>
    </w:p>
    <w:p w14:paraId="69E4497F" w14:textId="03151762" w:rsidR="006415C4" w:rsidRDefault="00396ECC" w:rsidP="00274030">
      <w:pPr>
        <w:pStyle w:val="Body-TextTx"/>
      </w:pPr>
      <w:r>
        <w:t>“</w:t>
      </w:r>
      <w:r w:rsidR="004108FE">
        <w:t>If you like, could ride in the back.</w:t>
      </w:r>
      <w:r>
        <w:t>”</w:t>
      </w:r>
      <w:r w:rsidR="004108FE">
        <w:t xml:space="preserve"> </w:t>
      </w:r>
      <w:r w:rsidR="004108FE" w:rsidRPr="00157C3F">
        <w:t>Chef jerks a thumb to the truck</w:t>
      </w:r>
      <w:r>
        <w:t>’</w:t>
      </w:r>
      <w:r w:rsidR="004108FE" w:rsidRPr="00157C3F">
        <w:t xml:space="preserve">s bed </w:t>
      </w:r>
      <w:r w:rsidR="004108FE">
        <w:t>covered by a</w:t>
      </w:r>
      <w:r w:rsidR="004108FE" w:rsidRPr="00157C3F">
        <w:t xml:space="preserve"> bulging tan canopy. Sadie grumbles and hunches down</w:t>
      </w:r>
      <w:r w:rsidR="004108FE">
        <w:t xml:space="preserve"> </w:t>
      </w:r>
      <w:r w:rsidR="004108FE" w:rsidRPr="00157C3F">
        <w:t>with a miserable look. Nobody wants to sit with what we hauling.</w:t>
      </w:r>
    </w:p>
    <w:p w14:paraId="75E46F37" w14:textId="7E8EC63B" w:rsidR="006415C4" w:rsidRDefault="004108FE" w:rsidP="00274030">
      <w:pPr>
        <w:pStyle w:val="Body-TextTx"/>
      </w:pPr>
      <w:r>
        <w:t>I take to gazing out the window, reading advertisements plastering the walls of downtown Macon. One is for Wrigley</w:t>
      </w:r>
      <w:r w:rsidR="00396ECC">
        <w:t>’</w:t>
      </w:r>
      <w:r>
        <w:t>s Spearmint Chewing Gum. There</w:t>
      </w:r>
      <w:r w:rsidR="00396ECC">
        <w:t>’</w:t>
      </w:r>
      <w:r>
        <w:t xml:space="preserve">s another with the </w:t>
      </w:r>
      <w:proofErr w:type="spellStart"/>
      <w:r>
        <w:t>Uneeda</w:t>
      </w:r>
      <w:proofErr w:type="spellEnd"/>
      <w:r>
        <w:t xml:space="preserve"> Biscuit boy in his yellow raincoat, carrying a box of crackers. But what my </w:t>
      </w:r>
      <w:r>
        <w:lastRenderedPageBreak/>
        <w:t>eyes fix on is a poster taking up the whole side of a building. It shows two Civil War soldiers</w:t>
      </w:r>
      <w:r w:rsidR="00B95B69">
        <w:t>—</w:t>
      </w:r>
      <w:r>
        <w:t>one in blue</w:t>
      </w:r>
      <w:r w:rsidR="00B95B69">
        <w:t>,</w:t>
      </w:r>
      <w:r>
        <w:t xml:space="preserve"> the other gray</w:t>
      </w:r>
      <w:r w:rsidR="00B95B69">
        <w:t>—</w:t>
      </w:r>
      <w:r>
        <w:t xml:space="preserve">shaking hands under a gaudy American flag. </w:t>
      </w:r>
      <w:r w:rsidRPr="00BD60BE">
        <w:rPr>
          <w:rStyle w:val="itali"/>
        </w:rPr>
        <w:t>D.</w:t>
      </w:r>
      <w:r w:rsidR="00B95B69">
        <w:rPr>
          <w:rStyle w:val="itali"/>
        </w:rPr>
        <w:t xml:space="preserve"> </w:t>
      </w:r>
      <w:r w:rsidRPr="00BD60BE">
        <w:rPr>
          <w:rStyle w:val="itali"/>
        </w:rPr>
        <w:t>W. Griffith presents</w:t>
      </w:r>
      <w:r>
        <w:t xml:space="preserve"> is printed in red, then in big white letters, </w:t>
      </w:r>
      <w:r w:rsidRPr="0049118D">
        <w:rPr>
          <w:rStyle w:val="itali"/>
        </w:rPr>
        <w:t>THE BIRTH OF A NATION.</w:t>
      </w:r>
      <w:r>
        <w:t xml:space="preserve"> </w:t>
      </w:r>
      <w:r w:rsidR="00396ECC">
        <w:t>“</w:t>
      </w:r>
      <w:r>
        <w:t>Come see</w:t>
      </w:r>
      <w:r w:rsidRPr="00871778">
        <w:t xml:space="preserve"> the </w:t>
      </w:r>
      <w:r w:rsidR="004240F0">
        <w:t>rerelease</w:t>
      </w:r>
      <w:r>
        <w:t xml:space="preserve"> of the </w:t>
      </w:r>
      <w:r w:rsidRPr="00871778">
        <w:t xml:space="preserve">film that thrilled the </w:t>
      </w:r>
      <w:r>
        <w:t>country</w:t>
      </w:r>
      <w:r w:rsidRPr="00871778">
        <w:t>!</w:t>
      </w:r>
      <w:r w:rsidR="00396ECC">
        <w:t>”</w:t>
      </w:r>
      <w:r w:rsidRPr="00871778">
        <w:t xml:space="preserve"> a caption reads. </w:t>
      </w:r>
      <w:r w:rsidR="00396ECC">
        <w:t>“</w:t>
      </w:r>
      <w:r>
        <w:t>Sunday, at Stone Mountain!</w:t>
      </w:r>
      <w:r w:rsidR="00396ECC">
        <w:t>”</w:t>
      </w:r>
    </w:p>
    <w:p w14:paraId="578B8844" w14:textId="77777777" w:rsidR="006415C4" w:rsidRDefault="004108FE" w:rsidP="00274030">
      <w:pPr>
        <w:pStyle w:val="Body-TextTx"/>
      </w:pPr>
      <w:r>
        <w:t>Sadie leans over me, stretching out the window to hurl curses at the poster.</w:t>
      </w:r>
    </w:p>
    <w:p w14:paraId="1EF77923" w14:textId="2D5791CB" w:rsidR="006415C4" w:rsidRDefault="004108FE" w:rsidP="00274030">
      <w:pPr>
        <w:pStyle w:val="Body-TextTx"/>
      </w:pPr>
      <w:r>
        <w:t>Can</w:t>
      </w:r>
      <w:r w:rsidR="00396ECC">
        <w:t>’</w:t>
      </w:r>
      <w:r>
        <w:t>t say I blame her.</w:t>
      </w:r>
    </w:p>
    <w:p w14:paraId="16EF04CA" w14:textId="77777777" w:rsidR="006415C4" w:rsidRDefault="00393FCA" w:rsidP="00393FCA">
      <w:pPr>
        <w:pStyle w:val="Blank-Space-BreakBsbrk"/>
      </w:pPr>
      <w:r w:rsidRPr="00393FCA">
        <w:t>[blank]</w:t>
      </w:r>
    </w:p>
    <w:p w14:paraId="6A978163" w14:textId="668B1910" w:rsidR="006415C4" w:rsidRPr="00BD60BE" w:rsidRDefault="004108FE" w:rsidP="00274030">
      <w:pPr>
        <w:pStyle w:val="Body-TextTx"/>
      </w:pPr>
      <w:r>
        <w:t xml:space="preserve">You see, the Second </w:t>
      </w:r>
      <w:proofErr w:type="spellStart"/>
      <w:r>
        <w:t>Klans</w:t>
      </w:r>
      <w:proofErr w:type="spellEnd"/>
      <w:r>
        <w:t xml:space="preserve"> was birthed on November 25 back in 1915. What we call D-Day, or Devil</w:t>
      </w:r>
      <w:r w:rsidR="00396ECC">
        <w:t>’</w:t>
      </w:r>
      <w:r>
        <w:t xml:space="preserve">s Night—when </w:t>
      </w:r>
      <w:bookmarkStart w:id="6" w:name="_Hlk32316919"/>
      <w:r>
        <w:t>William Joseph Simmons</w:t>
      </w:r>
      <w:bookmarkEnd w:id="6"/>
      <w:r>
        <w:t>, a</w:t>
      </w:r>
      <w:r w:rsidR="00F15C47">
        <w:t xml:space="preserve"> regular</w:t>
      </w:r>
      <w:r>
        <w:t xml:space="preserve"> old witch, and fifteen others met up on Stone Mountain east of Atlanta. Stories say</w:t>
      </w:r>
      <w:r w:rsidRPr="00871778">
        <w:t xml:space="preserve"> they read from a conjuring book inked in blood</w:t>
      </w:r>
      <w:r>
        <w:t xml:space="preserve"> </w:t>
      </w:r>
      <w:r w:rsidRPr="00871778">
        <w:t xml:space="preserve">on human skin. </w:t>
      </w:r>
      <w:r>
        <w:t>Can</w:t>
      </w:r>
      <w:r w:rsidR="00396ECC">
        <w:t>’</w:t>
      </w:r>
      <w:r>
        <w:t xml:space="preserve">t vouch for that. But it was them that called up the monsters we call Ku </w:t>
      </w:r>
      <w:proofErr w:type="spellStart"/>
      <w:r>
        <w:t>Kluxes</w:t>
      </w:r>
      <w:proofErr w:type="spellEnd"/>
      <w:r>
        <w:t>. And it all started with this damned movie</w:t>
      </w:r>
      <w:r w:rsidRPr="00156FD1">
        <w:t>.</w:t>
      </w:r>
    </w:p>
    <w:p w14:paraId="514BA228" w14:textId="4C824C7C" w:rsidR="006415C4" w:rsidRDefault="004108FE" w:rsidP="00274030">
      <w:pPr>
        <w:pStyle w:val="Body-TextTx"/>
      </w:pPr>
      <w:r w:rsidRPr="00BD60BE">
        <w:rPr>
          <w:rStyle w:val="itali"/>
        </w:rPr>
        <w:t xml:space="preserve">The Birth of </w:t>
      </w:r>
      <w:r w:rsidR="00BE6424">
        <w:rPr>
          <w:rStyle w:val="itali"/>
        </w:rPr>
        <w:t>a</w:t>
      </w:r>
      <w:r w:rsidRPr="00BD60BE">
        <w:rPr>
          <w:rStyle w:val="itali"/>
        </w:rPr>
        <w:t xml:space="preserve"> Nation</w:t>
      </w:r>
      <w:r>
        <w:t xml:space="preserve"> comes from a book. Two books really—</w:t>
      </w:r>
      <w:r w:rsidRPr="00BD60BE">
        <w:rPr>
          <w:rStyle w:val="itali"/>
        </w:rPr>
        <w:t>The Clansman</w:t>
      </w:r>
      <w:r w:rsidRPr="00871778">
        <w:t xml:space="preserve"> and </w:t>
      </w:r>
      <w:r w:rsidRPr="00BD60BE">
        <w:rPr>
          <w:rStyle w:val="itali"/>
        </w:rPr>
        <w:t>The Leopard</w:t>
      </w:r>
      <w:r w:rsidR="00396ECC">
        <w:rPr>
          <w:rStyle w:val="itali"/>
        </w:rPr>
        <w:t>’</w:t>
      </w:r>
      <w:r w:rsidRPr="00BD60BE">
        <w:rPr>
          <w:rStyle w:val="itali"/>
        </w:rPr>
        <w:t>s Spots,</w:t>
      </w:r>
      <w:r w:rsidRPr="00BD60BE" w:rsidDel="00871778">
        <w:rPr>
          <w:rStyle w:val="itali"/>
        </w:rPr>
        <w:t xml:space="preserve"> </w:t>
      </w:r>
      <w:r>
        <w:t>by a man named Thomas Dixon. Dixon</w:t>
      </w:r>
      <w:r w:rsidR="00396ECC">
        <w:t>’</w:t>
      </w:r>
      <w:r>
        <w:t xml:space="preserve">s father was </w:t>
      </w:r>
      <w:r w:rsidR="00372D0B">
        <w:t xml:space="preserve">a </w:t>
      </w:r>
      <w:r>
        <w:t xml:space="preserve">South Carolina slaveowner in the Confederacy. And a sorcerer. Way I hear it, a heap of the big ups in the Confederacy was into sorcery. Dark stuff too. Jeff Davis, Bobby Lee, Stonewall Jackson—all in league with worse than the </w:t>
      </w:r>
      <w:r w:rsidR="0039439D">
        <w:t>d</w:t>
      </w:r>
      <w:r>
        <w:t>evil.</w:t>
      </w:r>
    </w:p>
    <w:p w14:paraId="5D98C7A6" w14:textId="16F0284E" w:rsidR="006415C4" w:rsidRDefault="004108FE" w:rsidP="00274030">
      <w:pPr>
        <w:pStyle w:val="Body-TextTx"/>
      </w:pPr>
      <w:r w:rsidRPr="000D4AB3">
        <w:t xml:space="preserve">The first </w:t>
      </w:r>
      <w:proofErr w:type="spellStart"/>
      <w:r w:rsidRPr="000D4AB3">
        <w:t>Klans</w:t>
      </w:r>
      <w:proofErr w:type="spellEnd"/>
      <w:r w:rsidRPr="000D4AB3">
        <w:t xml:space="preserve"> started </w:t>
      </w:r>
      <w:r>
        <w:t>after the war</w:t>
      </w:r>
      <w:r w:rsidRPr="000D4AB3">
        <w:t xml:space="preserve">. </w:t>
      </w:r>
      <w:r w:rsidR="003F75B8">
        <w:t xml:space="preserve">Nathan </w:t>
      </w:r>
      <w:r w:rsidRPr="000D4AB3">
        <w:t xml:space="preserve">Bedford Forrest—another wicked conjurer—and some </w:t>
      </w:r>
      <w:r>
        <w:t>spiteful</w:t>
      </w:r>
      <w:r w:rsidRPr="000D4AB3">
        <w:t xml:space="preserve"> rebels sold their souls to the evil powers. </w:t>
      </w:r>
      <w:r>
        <w:t xml:space="preserve">Started calling themselves Night Riders. </w:t>
      </w:r>
      <w:r w:rsidRPr="0049118D">
        <w:rPr>
          <w:rStyle w:val="itali"/>
        </w:rPr>
        <w:t>Witches</w:t>
      </w:r>
      <w:r>
        <w:t xml:space="preserve"> is what the freed people named them. They talk about them first </w:t>
      </w:r>
      <w:proofErr w:type="spellStart"/>
      <w:r>
        <w:t>Klans</w:t>
      </w:r>
      <w:proofErr w:type="spellEnd"/>
      <w:r>
        <w:t xml:space="preserve"> having horns and looking like beasts! People think it</w:t>
      </w:r>
      <w:r w:rsidR="00396ECC">
        <w:t>’</w:t>
      </w:r>
      <w:r>
        <w:t xml:space="preserve">s just Negro superstition. But some of them ex-slaves could </w:t>
      </w:r>
      <w:r w:rsidRPr="00BD60BE">
        <w:rPr>
          <w:rStyle w:val="itali"/>
        </w:rPr>
        <w:t>see</w:t>
      </w:r>
      <w:r>
        <w:t xml:space="preserve"> what Forrest and those hateful rebels </w:t>
      </w:r>
      <w:r>
        <w:lastRenderedPageBreak/>
        <w:t xml:space="preserve">had become. Monsters, like these Ku </w:t>
      </w:r>
      <w:proofErr w:type="spellStart"/>
      <w:r>
        <w:t>Kluxes</w:t>
      </w:r>
      <w:proofErr w:type="spellEnd"/>
      <w:r>
        <w:t>.</w:t>
      </w:r>
    </w:p>
    <w:p w14:paraId="49301374" w14:textId="77777777" w:rsidR="006415C4" w:rsidRDefault="004108FE" w:rsidP="00274030">
      <w:pPr>
        <w:pStyle w:val="Body-TextTx"/>
      </w:pPr>
      <w:proofErr w:type="gramStart"/>
      <w:r>
        <w:t>Was</w:t>
      </w:r>
      <w:proofErr w:type="gramEnd"/>
      <w:r>
        <w:t xml:space="preserve"> freed people helped end that first Klan—</w:t>
      </w:r>
      <w:bookmarkStart w:id="7" w:name="_Hlk32317519"/>
      <w:r>
        <w:t xml:space="preserve">Robert Smalls </w:t>
      </w:r>
      <w:bookmarkEnd w:id="7"/>
      <w:r>
        <w:t xml:space="preserve">and his band. The </w:t>
      </w:r>
      <w:proofErr w:type="spellStart"/>
      <w:r>
        <w:t>Klans</w:t>
      </w:r>
      <w:proofErr w:type="spellEnd"/>
      <w:r>
        <w:t xml:space="preserve"> died out, but the evil they </w:t>
      </w:r>
      <w:proofErr w:type="gramStart"/>
      <w:r>
        <w:t>loosed</w:t>
      </w:r>
      <w:proofErr w:type="gramEnd"/>
      <w:r>
        <w:t xml:space="preserve"> lived on—whipping and killing colored people for voting, driving them from government, whole massacres that established this Jim Crow what still choking us now. Hard to tell who won the war and who lost.</w:t>
      </w:r>
    </w:p>
    <w:p w14:paraId="54673569" w14:textId="3C35A0B0" w:rsidR="006415C4" w:rsidRDefault="004108FE" w:rsidP="00274030">
      <w:pPr>
        <w:pStyle w:val="Body-TextTx"/>
      </w:pPr>
      <w:r>
        <w:t>For some</w:t>
      </w:r>
      <w:r w:rsidR="00863F83">
        <w:t>,</w:t>
      </w:r>
      <w:r>
        <w:t xml:space="preserve"> though, that wasn</w:t>
      </w:r>
      <w:r w:rsidR="00396ECC">
        <w:t>’</w:t>
      </w:r>
      <w:r>
        <w:t>t enough.</w:t>
      </w:r>
    </w:p>
    <w:p w14:paraId="1678E90B" w14:textId="66A98F82" w:rsidR="006415C4" w:rsidRDefault="004108FE" w:rsidP="00274030">
      <w:pPr>
        <w:pStyle w:val="Body-TextTx"/>
      </w:pPr>
      <w:r>
        <w:t>Thomas Dixon</w:t>
      </w:r>
      <w:r w:rsidR="00396ECC">
        <w:t>’</w:t>
      </w:r>
      <w:r>
        <w:t xml:space="preserve">s father was in the first </w:t>
      </w:r>
      <w:proofErr w:type="spellStart"/>
      <w:r>
        <w:t>Klans</w:t>
      </w:r>
      <w:proofErr w:type="spellEnd"/>
      <w:r>
        <w:t xml:space="preserve"> and taught him that dark sorcery. Dixon Jr. wrote his books as a conjuring: meant to deliver up the souls of readers to the evil powers, to bring the </w:t>
      </w:r>
      <w:proofErr w:type="spellStart"/>
      <w:r>
        <w:t>Klans</w:t>
      </w:r>
      <w:proofErr w:type="spellEnd"/>
      <w:r>
        <w:t xml:space="preserve"> back. But books could only reach so many. That</w:t>
      </w:r>
      <w:r w:rsidR="00396ECC">
        <w:t>’</w:t>
      </w:r>
      <w:r>
        <w:t>s when D</w:t>
      </w:r>
      <w:r w:rsidRPr="00156FD1">
        <w:t>.</w:t>
      </w:r>
      <w:r w:rsidR="00D67DCF" w:rsidRPr="00156FD1">
        <w:t xml:space="preserve"> </w:t>
      </w:r>
      <w:r>
        <w:t>W</w:t>
      </w:r>
      <w:r w:rsidRPr="00156FD1">
        <w:t>.</w:t>
      </w:r>
      <w:r>
        <w:t xml:space="preserve"> Griffith took ahold of it. He and Dixon got to scheming and made over them books with a new kind of magic—the movie picture.</w:t>
      </w:r>
    </w:p>
    <w:p w14:paraId="3791140D" w14:textId="3FDDE64B" w:rsidR="004108FE" w:rsidRDefault="004108FE" w:rsidP="00274030">
      <w:pPr>
        <w:pStyle w:val="Body-TextTx"/>
      </w:pPr>
      <w:r>
        <w:t xml:space="preserve">When </w:t>
      </w:r>
      <w:proofErr w:type="gramStart"/>
      <w:r w:rsidRPr="00BD60BE">
        <w:rPr>
          <w:rStyle w:val="itali"/>
        </w:rPr>
        <w:t>The</w:t>
      </w:r>
      <w:proofErr w:type="gramEnd"/>
      <w:r w:rsidRPr="00BD60BE">
        <w:rPr>
          <w:rStyle w:val="itali"/>
        </w:rPr>
        <w:t xml:space="preserve"> Birth of a Nation</w:t>
      </w:r>
      <w:r>
        <w:t xml:space="preserve"> came out in 1915, papers carried on about how </w:t>
      </w:r>
      <w:r w:rsidR="00863F83">
        <w:t>lifelike</w:t>
      </w:r>
      <w:r>
        <w:t xml:space="preserve"> it was, like nothing nobody ever seen. It sold out week after week, month after month. Got shown to the Supreme Court, Congress, even at the White House. White folk ate up pictures of white men in black shoe polish chasing after white girls. Had white women swooning in their seats. Heard one time a white man pulled a pistol and shot up the screen—saying he trying to </w:t>
      </w:r>
      <w:r w:rsidR="00396ECC">
        <w:t>“</w:t>
      </w:r>
      <w:r>
        <w:t>rescue the fair damsel from that damned Negro brute.</w:t>
      </w:r>
      <w:r w:rsidR="00396ECC">
        <w:t>”</w:t>
      </w:r>
      <w:r>
        <w:t xml:space="preserve"> When the </w:t>
      </w:r>
      <w:proofErr w:type="spellStart"/>
      <w:r>
        <w:t>Klans</w:t>
      </w:r>
      <w:proofErr w:type="spellEnd"/>
      <w:r>
        <w:t xml:space="preserve"> ride in all gallant on their horses to save the day, white folk go wild</w:t>
      </w:r>
      <w:proofErr w:type="gramStart"/>
      <w:r w:rsidR="006415C4">
        <w:t>—</w:t>
      </w:r>
      <w:r w:rsidR="00396ECC">
        <w:t>“</w:t>
      </w:r>
      <w:proofErr w:type="gramEnd"/>
      <w:r>
        <w:t>like a people possessed</w:t>
      </w:r>
      <w:r w:rsidR="00B85043">
        <w:t>,</w:t>
      </w:r>
      <w:r w:rsidR="00396ECC">
        <w:t>”</w:t>
      </w:r>
      <w:r>
        <w:t xml:space="preserve"> newspapers say, which </w:t>
      </w:r>
      <w:proofErr w:type="spellStart"/>
      <w:r>
        <w:t>ain</w:t>
      </w:r>
      <w:r w:rsidR="00396ECC">
        <w:t>’</w:t>
      </w:r>
      <w:r>
        <w:t>t</w:t>
      </w:r>
      <w:proofErr w:type="spellEnd"/>
      <w:r>
        <w:t xml:space="preserve"> too far from the truth. </w:t>
      </w:r>
      <w:r w:rsidRPr="00F40A35">
        <w:t xml:space="preserve">Dixon and Griffith had </w:t>
      </w:r>
      <w:r>
        <w:t>made</w:t>
      </w:r>
      <w:r w:rsidRPr="00F40A35">
        <w:t xml:space="preserve"> a conjuring that reached more people than any book could.</w:t>
      </w:r>
    </w:p>
    <w:p w14:paraId="53BB1462" w14:textId="16FA5D69" w:rsidR="006415C4" w:rsidRDefault="004108FE" w:rsidP="00274030">
      <w:pPr>
        <w:pStyle w:val="Body-TextTx"/>
      </w:pPr>
      <w:r>
        <w:t xml:space="preserve">That same year, Simmons and his cabal met on Stone Mountain. </w:t>
      </w:r>
      <w:r w:rsidRPr="00BD60BE">
        <w:rPr>
          <w:rStyle w:val="itali"/>
        </w:rPr>
        <w:t xml:space="preserve">The Birth of </w:t>
      </w:r>
      <w:r w:rsidR="00BE6424">
        <w:rPr>
          <w:rStyle w:val="itali"/>
        </w:rPr>
        <w:t>a</w:t>
      </w:r>
      <w:r w:rsidRPr="00BD60BE">
        <w:rPr>
          <w:rStyle w:val="itali"/>
        </w:rPr>
        <w:t xml:space="preserve"> Nation</w:t>
      </w:r>
      <w:r>
        <w:t xml:space="preserve"> had delivered all the souls they needed to stir up them old evil powers</w:t>
      </w:r>
      <w:r w:rsidRPr="00F40A35">
        <w:t>.</w:t>
      </w:r>
      <w:r>
        <w:t xml:space="preserve"> Across the country, white folk who </w:t>
      </w:r>
      <w:proofErr w:type="spellStart"/>
      <w:r>
        <w:t>ain</w:t>
      </w:r>
      <w:r w:rsidR="00396ECC">
        <w:t>’</w:t>
      </w:r>
      <w:r>
        <w:t>t</w:t>
      </w:r>
      <w:proofErr w:type="spellEnd"/>
      <w:r>
        <w:t xml:space="preserve"> even heard of the </w:t>
      </w:r>
      <w:proofErr w:type="spellStart"/>
      <w:r>
        <w:t>Klans</w:t>
      </w:r>
      <w:proofErr w:type="spellEnd"/>
      <w:r>
        <w:t xml:space="preserve"> surrendered to the spell of them </w:t>
      </w:r>
      <w:r>
        <w:lastRenderedPageBreak/>
        <w:t xml:space="preserve">moving pictures. Got them believing the </w:t>
      </w:r>
      <w:proofErr w:type="spellStart"/>
      <w:r>
        <w:t>Klans</w:t>
      </w:r>
      <w:proofErr w:type="spellEnd"/>
      <w:r>
        <w:t xml:space="preserve"> the true heroes of the South, and colored people the monsters.</w:t>
      </w:r>
    </w:p>
    <w:p w14:paraId="7AA247CE" w14:textId="77777777" w:rsidR="00396ECC" w:rsidRDefault="004108FE" w:rsidP="0049118D">
      <w:pPr>
        <w:pStyle w:val="Body-TextTx"/>
        <w:tabs>
          <w:tab w:val="left" w:pos="6880"/>
        </w:tabs>
      </w:pPr>
      <w:r>
        <w:t xml:space="preserve">They say God is good all the time. Seem </w:t>
      </w:r>
      <w:r w:rsidR="00CB5E7E">
        <w:t>he</w:t>
      </w:r>
      <w:r>
        <w:t xml:space="preserve"> also likes irony.</w:t>
      </w:r>
    </w:p>
    <w:p w14:paraId="5265F65C" w14:textId="2974A31D" w:rsidR="006415C4" w:rsidRDefault="00393FCA" w:rsidP="00393FCA">
      <w:pPr>
        <w:pStyle w:val="Blank-Space-BreakBsbrk"/>
      </w:pPr>
      <w:r w:rsidRPr="00393FCA">
        <w:t>[blank]</w:t>
      </w:r>
    </w:p>
    <w:p w14:paraId="2CA908C1" w14:textId="77777777" w:rsidR="006415C4" w:rsidRDefault="004108FE" w:rsidP="00274030">
      <w:pPr>
        <w:pStyle w:val="Body-TextTx"/>
      </w:pPr>
      <w:r>
        <w:t>We leave downtown, driving past well-tended mansions on College Street and cross into Pleasant Hill—with its one-story farms, small bright-painted shotgun houses, and homes of well-to-do Negroes. Freed people settled Pleasant Hill close to College Street, so white folk could keep their cooks and maids near. Got its own lawyers, doctors, grocers, whatever you please—like a separate Macon.</w:t>
      </w:r>
    </w:p>
    <w:p w14:paraId="6BC1AC14" w14:textId="7287EDE9" w:rsidR="006415C4" w:rsidRDefault="004108FE" w:rsidP="00274030">
      <w:pPr>
        <w:pStyle w:val="Body-TextTx"/>
      </w:pPr>
      <w:r>
        <w:t>Still, no telegraph lines</w:t>
      </w:r>
      <w:r w:rsidR="00CB5E7E">
        <w:t xml:space="preserve"> though</w:t>
      </w:r>
      <w:r>
        <w:t xml:space="preserve">. The streets are unpaved, and </w:t>
      </w:r>
      <w:r w:rsidR="00B85043">
        <w:t xml:space="preserve">the </w:t>
      </w:r>
      <w:r>
        <w:t>Packard kicks up dust in the dry July heat. Two years back, Pleasant Hill ran plumb out of water. Couldn</w:t>
      </w:r>
      <w:r w:rsidR="00396ECC">
        <w:t>’</w:t>
      </w:r>
      <w:r>
        <w:t>t bathe babies, cook, clean. City moved slow as molasses in January to fix it. Only time they come here is when some Negro escapes a chain gang. Then Macon police ride in on motorbikes hemming everybody</w:t>
      </w:r>
      <w:r w:rsidR="00116812">
        <w:t xml:space="preserve"> up</w:t>
      </w:r>
      <w:r>
        <w:t>.</w:t>
      </w:r>
    </w:p>
    <w:p w14:paraId="7FF35E8B" w14:textId="6EF2EADD" w:rsidR="006415C4" w:rsidRDefault="004108FE" w:rsidP="00274030">
      <w:pPr>
        <w:pStyle w:val="Body-TextTx"/>
      </w:pPr>
      <w:r w:rsidRPr="005C02EC">
        <w:t xml:space="preserve">We </w:t>
      </w:r>
      <w:r>
        <w:t>p</w:t>
      </w:r>
      <w:r w:rsidRPr="005C02EC">
        <w:t xml:space="preserve">ass </w:t>
      </w:r>
      <w:r>
        <w:t xml:space="preserve">up </w:t>
      </w:r>
      <w:r w:rsidRPr="005C02EC">
        <w:t>a colored cemetery onto a long bend</w:t>
      </w:r>
      <w:r>
        <w:t xml:space="preserve"> and down a bumpy stretch of road that make Sadie </w:t>
      </w:r>
      <w:proofErr w:type="gramStart"/>
      <w:r>
        <w:t>loose</w:t>
      </w:r>
      <w:proofErr w:type="gramEnd"/>
      <w:r>
        <w:t xml:space="preserve"> a string of complaints.</w:t>
      </w:r>
      <w:r w:rsidRPr="005C02EC">
        <w:t xml:space="preserve"> </w:t>
      </w:r>
      <w:r>
        <w:t>Nana Jean</w:t>
      </w:r>
      <w:r w:rsidR="00396ECC">
        <w:t>’</w:t>
      </w:r>
      <w:r>
        <w:t>s</w:t>
      </w:r>
      <w:r w:rsidRPr="005C02EC">
        <w:t xml:space="preserve"> </w:t>
      </w:r>
      <w:r>
        <w:t>farm</w:t>
      </w:r>
      <w:r w:rsidRPr="005C02EC">
        <w:t xml:space="preserve"> looks almost abandoned</w:t>
      </w:r>
      <w:r>
        <w:t>: with</w:t>
      </w:r>
      <w:r w:rsidRPr="005C02EC">
        <w:t xml:space="preserve"> fields </w:t>
      </w:r>
      <w:r>
        <w:t>of</w:t>
      </w:r>
      <w:r w:rsidRPr="005C02EC">
        <w:t xml:space="preserve"> bushes and </w:t>
      </w:r>
      <w:r>
        <w:t>potted</w:t>
      </w:r>
      <w:r w:rsidRPr="005C02EC">
        <w:t xml:space="preserve"> </w:t>
      </w:r>
      <w:r>
        <w:t>plants</w:t>
      </w:r>
      <w:r w:rsidRPr="005C02EC">
        <w:t xml:space="preserve">. </w:t>
      </w:r>
      <w:r>
        <w:t xml:space="preserve">It </w:t>
      </w:r>
      <w:proofErr w:type="spellStart"/>
      <w:r>
        <w:t>ain</w:t>
      </w:r>
      <w:r w:rsidR="00396ECC">
        <w:t>’</w:t>
      </w:r>
      <w:r>
        <w:t>t</w:t>
      </w:r>
      <w:proofErr w:type="spellEnd"/>
      <w:r>
        <w:t xml:space="preserve"> </w:t>
      </w:r>
      <w:r w:rsidRPr="005C02EC">
        <w:t xml:space="preserve">large: one story and a sloping roof supported by four posts, with a redbrick chimney </w:t>
      </w:r>
      <w:r>
        <w:t>and brown wood faded by sun and marked by rain. Only the front door stands out—a pale blue, like the porch ceiling and window frames.</w:t>
      </w:r>
    </w:p>
    <w:p w14:paraId="367EEE43" w14:textId="530D6ACC" w:rsidR="006415C4" w:rsidRDefault="004108FE" w:rsidP="00274030">
      <w:pPr>
        <w:pStyle w:val="Body-TextTx"/>
      </w:pPr>
      <w:r>
        <w:t>Chef stops the Packard, and Sadie</w:t>
      </w:r>
      <w:r w:rsidR="00396ECC">
        <w:t>’</w:t>
      </w:r>
      <w:r>
        <w:t xml:space="preserve">s already fussing for me to get moving. </w:t>
      </w:r>
      <w:r w:rsidRPr="00E52557">
        <w:t>I don</w:t>
      </w:r>
      <w:r w:rsidR="00396ECC">
        <w:t>’</w:t>
      </w:r>
      <w:r w:rsidRPr="00E52557">
        <w:t xml:space="preserve">t </w:t>
      </w:r>
      <w:r>
        <w:t>even open the door</w:t>
      </w:r>
      <w:r w:rsidRPr="00E52557">
        <w:t xml:space="preserve"> before </w:t>
      </w:r>
      <w:r>
        <w:t>a</w:t>
      </w:r>
      <w:r w:rsidRPr="00E52557">
        <w:t xml:space="preserve"> face </w:t>
      </w:r>
      <w:r>
        <w:t>pokes out from a barn in the back, staring</w:t>
      </w:r>
      <w:r w:rsidRPr="00E52557">
        <w:t xml:space="preserve"> from behind welder</w:t>
      </w:r>
      <w:r w:rsidR="00396ECC">
        <w:t>’</w:t>
      </w:r>
      <w:r w:rsidRPr="00E52557">
        <w:t>s goggles.</w:t>
      </w:r>
      <w:r>
        <w:t xml:space="preserve"> A body follows: a woman wearing a soot-stained gray welding apron </w:t>
      </w:r>
      <w:r>
        <w:lastRenderedPageBreak/>
        <w:t>over a white dress. She hikes up the hem and breaks into a stride in her laced</w:t>
      </w:r>
      <w:r w:rsidR="00BE6424">
        <w:t>-</w:t>
      </w:r>
      <w:r>
        <w:t>up black boots. Lord, that Choctaw woman can run! She</w:t>
      </w:r>
      <w:r w:rsidR="00396ECC">
        <w:t>’</w:t>
      </w:r>
      <w:r>
        <w:t>s before us in the time it takes me to step down.</w:t>
      </w:r>
    </w:p>
    <w:p w14:paraId="3E874C3E" w14:textId="55A3A7F7" w:rsidR="006415C4" w:rsidRDefault="00396ECC" w:rsidP="00274030">
      <w:pPr>
        <w:pStyle w:val="Body-TextTx"/>
      </w:pPr>
      <w:r>
        <w:t>“</w:t>
      </w:r>
      <w:r w:rsidR="004108FE">
        <w:t>You have it?</w:t>
      </w:r>
      <w:r>
        <w:t>”</w:t>
      </w:r>
      <w:r w:rsidR="004108FE">
        <w:t xml:space="preserve"> she pants, pulling up tinted goggles.</w:t>
      </w:r>
    </w:p>
    <w:p w14:paraId="6784C06F" w14:textId="65FEFC7A" w:rsidR="004108FE" w:rsidRDefault="00396ECC" w:rsidP="00274030">
      <w:pPr>
        <w:pStyle w:val="Body-TextTx"/>
      </w:pPr>
      <w:r>
        <w:t>“</w:t>
      </w:r>
      <w:r w:rsidR="004108FE">
        <w:t>And good day to you too</w:t>
      </w:r>
      <w:r w:rsidR="00BE6424">
        <w:t>,</w:t>
      </w:r>
      <w:r w:rsidR="004108FE">
        <w:t xml:space="preserve"> Molly,</w:t>
      </w:r>
      <w:r>
        <w:t>”</w:t>
      </w:r>
      <w:r w:rsidR="004108FE">
        <w:t xml:space="preserve"> Chef greets, jumping out.</w:t>
      </w:r>
    </w:p>
    <w:p w14:paraId="6AD76153" w14:textId="21947311" w:rsidR="006415C4" w:rsidRDefault="00396ECC" w:rsidP="00274030">
      <w:pPr>
        <w:pStyle w:val="Body-TextTx"/>
      </w:pPr>
      <w:r>
        <w:t>“</w:t>
      </w:r>
      <w:r w:rsidR="004108FE">
        <w:t>Do you have it?</w:t>
      </w:r>
      <w:r>
        <w:t>”</w:t>
      </w:r>
      <w:r w:rsidR="004108FE">
        <w:t xml:space="preserve"> she asks again, round face frowning and all five feet of her drawing up. A gloved hand pushes strands of gray into a bonnet holding her hair. Molly Hogan is something of a scientist. And if she</w:t>
      </w:r>
      <w:r>
        <w:t>’</w:t>
      </w:r>
      <w:r w:rsidR="004108FE">
        <w:t>s anything to go on, they can be a one-minded lot.</w:t>
      </w:r>
    </w:p>
    <w:p w14:paraId="63BDA8C8" w14:textId="50F9CDFD" w:rsidR="006415C4" w:rsidRDefault="00396ECC" w:rsidP="00274030">
      <w:pPr>
        <w:pStyle w:val="Body-TextTx"/>
      </w:pPr>
      <w:r>
        <w:t>“</w:t>
      </w:r>
      <w:r w:rsidR="004108FE" w:rsidRPr="00660D6D">
        <w:t>In the back,</w:t>
      </w:r>
      <w:r>
        <w:t>”</w:t>
      </w:r>
      <w:r w:rsidR="004108FE" w:rsidRPr="00660D6D">
        <w:t xml:space="preserve"> I </w:t>
      </w:r>
      <w:r w:rsidR="004108FE">
        <w:t>answer</w:t>
      </w:r>
      <w:r w:rsidR="004108FE" w:rsidRPr="00660D6D">
        <w:t xml:space="preserve">. She follows me to where Chef is </w:t>
      </w:r>
      <w:r w:rsidR="004108FE">
        <w:t>lifting up</w:t>
      </w:r>
      <w:r w:rsidR="004108FE" w:rsidRPr="00660D6D">
        <w:t xml:space="preserve"> the canopy. </w:t>
      </w:r>
      <w:r w:rsidR="004108FE">
        <w:t xml:space="preserve">In the bed, between two bales of cotton, </w:t>
      </w:r>
      <w:r w:rsidR="00CB5E7E">
        <w:t xml:space="preserve">sit </w:t>
      </w:r>
      <w:r w:rsidR="004108FE">
        <w:t xml:space="preserve">big glass </w:t>
      </w:r>
      <w:r w:rsidR="003F5999">
        <w:t>canisters</w:t>
      </w:r>
      <w:r w:rsidR="004108FE">
        <w:t xml:space="preserve"> full of murky liquid. One holds the head of a Ku Klux, its face smashed up against the inside. Another a hand, long claws and all. A third, much of a foot.</w:t>
      </w:r>
    </w:p>
    <w:p w14:paraId="7E00F5C4" w14:textId="3143BBC7" w:rsidR="004108FE" w:rsidRDefault="00396ECC" w:rsidP="00274030">
      <w:pPr>
        <w:pStyle w:val="Body-TextTx"/>
      </w:pPr>
      <w:r>
        <w:t>“</w:t>
      </w:r>
      <w:r w:rsidR="004108FE">
        <w:t>I was hoping for an intact body,</w:t>
      </w:r>
      <w:r>
        <w:t>”</w:t>
      </w:r>
      <w:r w:rsidR="004108FE">
        <w:t xml:space="preserve"> Molly says</w:t>
      </w:r>
      <w:r w:rsidR="00AF273E">
        <w:t xml:space="preserve">, </w:t>
      </w:r>
      <w:r w:rsidR="004108FE">
        <w:t xml:space="preserve">inspecting the </w:t>
      </w:r>
      <w:r w:rsidR="003F5999">
        <w:t>canisters</w:t>
      </w:r>
      <w:r w:rsidR="004108FE">
        <w:t xml:space="preserve"> like she at a meat shop.</w:t>
      </w:r>
    </w:p>
    <w:p w14:paraId="05E15CBD" w14:textId="7B58CE78" w:rsidR="006415C4" w:rsidRDefault="00396ECC" w:rsidP="00274030">
      <w:pPr>
        <w:pStyle w:val="Body-TextTx"/>
      </w:pPr>
      <w:r>
        <w:t>“</w:t>
      </w:r>
      <w:r w:rsidR="004108FE">
        <w:t xml:space="preserve">You </w:t>
      </w:r>
      <w:proofErr w:type="spellStart"/>
      <w:r w:rsidR="004108FE">
        <w:t>ain</w:t>
      </w:r>
      <w:r>
        <w:t>’</w:t>
      </w:r>
      <w:r w:rsidR="004108FE">
        <w:t>t</w:t>
      </w:r>
      <w:proofErr w:type="spellEnd"/>
      <w:r w:rsidR="004108FE">
        <w:t xml:space="preserve"> got nothing to fit a whole body,</w:t>
      </w:r>
      <w:r>
        <w:t>”</w:t>
      </w:r>
      <w:r w:rsidR="004108FE">
        <w:t xml:space="preserve"> I remark.</w:t>
      </w:r>
    </w:p>
    <w:p w14:paraId="31AF6DF1" w14:textId="0FD289C1" w:rsidR="004108FE" w:rsidRDefault="00396ECC" w:rsidP="00274030">
      <w:pPr>
        <w:pStyle w:val="Body-TextTx"/>
      </w:pPr>
      <w:r>
        <w:t>“</w:t>
      </w:r>
      <w:r w:rsidR="004108FE">
        <w:t>Are they at least still in their dormant phase?</w:t>
      </w:r>
      <w:r>
        <w:t>”</w:t>
      </w:r>
      <w:r w:rsidR="004108FE">
        <w:t xml:space="preserve"> </w:t>
      </w:r>
      <w:r w:rsidR="004108FE" w:rsidRPr="0049118D">
        <w:rPr>
          <w:rStyle w:val="itali"/>
        </w:rPr>
        <w:t xml:space="preserve">Dormant. </w:t>
      </w:r>
      <w:r w:rsidR="004108FE">
        <w:t xml:space="preserve">That what she </w:t>
      </w:r>
      <w:proofErr w:type="gramStart"/>
      <w:r w:rsidR="004108FE">
        <w:t>call</w:t>
      </w:r>
      <w:proofErr w:type="gramEnd"/>
      <w:r w:rsidR="004108FE">
        <w:t xml:space="preserve"> when a Ku Klux pretending to be human. Molly </w:t>
      </w:r>
      <w:proofErr w:type="spellStart"/>
      <w:r w:rsidR="004108FE">
        <w:t>ain</w:t>
      </w:r>
      <w:r>
        <w:t>’</w:t>
      </w:r>
      <w:r w:rsidR="004108FE">
        <w:t>t</w:t>
      </w:r>
      <w:proofErr w:type="spellEnd"/>
      <w:r w:rsidR="004108FE">
        <w:t xml:space="preserve"> got the sight. To her, what</w:t>
      </w:r>
      <w:r>
        <w:t>’</w:t>
      </w:r>
      <w:r w:rsidR="004108FE">
        <w:t>s preserved in that fluid is a man</w:t>
      </w:r>
      <w:r>
        <w:t>’</w:t>
      </w:r>
      <w:r w:rsidR="004108FE">
        <w:t>s severed head, hands, and feet—not a monster. Don</w:t>
      </w:r>
      <w:r>
        <w:t>’</w:t>
      </w:r>
      <w:r w:rsidR="004108FE">
        <w:t>t seem to bother her none. Scientists are strange.</w:t>
      </w:r>
    </w:p>
    <w:p w14:paraId="321981A1" w14:textId="2A4B68F3" w:rsidR="006415C4" w:rsidRDefault="00396ECC" w:rsidP="00274030">
      <w:pPr>
        <w:pStyle w:val="Body-TextTx"/>
      </w:pPr>
      <w:r>
        <w:t>“</w:t>
      </w:r>
      <w:r w:rsidR="004108FE">
        <w:t>Didn</w:t>
      </w:r>
      <w:r>
        <w:t>’</w:t>
      </w:r>
      <w:r w:rsidR="004108FE">
        <w:t>t happen that way,</w:t>
      </w:r>
      <w:r>
        <w:t>”</w:t>
      </w:r>
      <w:r w:rsidR="004108FE">
        <w:t xml:space="preserve"> I say. </w:t>
      </w:r>
      <w:r>
        <w:t>“</w:t>
      </w:r>
      <w:r w:rsidR="004108FE">
        <w:t>And you welcome! Almost got killed getting these. We thought they was down but they got back up and sure wasn</w:t>
      </w:r>
      <w:r>
        <w:t>’</w:t>
      </w:r>
      <w:r w:rsidR="004108FE">
        <w:t xml:space="preserve">t </w:t>
      </w:r>
      <w:r w:rsidR="004108FE" w:rsidRPr="00BD60BE">
        <w:rPr>
          <w:rStyle w:val="itali"/>
        </w:rPr>
        <w:t>dormant</w:t>
      </w:r>
      <w:r w:rsidR="004108FE">
        <w:t xml:space="preserve"> no more. Turned into a real fight!</w:t>
      </w:r>
      <w:r>
        <w:t>”</w:t>
      </w:r>
    </w:p>
    <w:p w14:paraId="178ED77B" w14:textId="10FC43A3" w:rsidR="004108FE" w:rsidRDefault="004108FE" w:rsidP="00274030">
      <w:pPr>
        <w:pStyle w:val="Body-TextTx"/>
      </w:pPr>
      <w:r>
        <w:lastRenderedPageBreak/>
        <w:t>She looks up at me as if just noticing the mess I</w:t>
      </w:r>
      <w:r w:rsidR="00396ECC">
        <w:t>’</w:t>
      </w:r>
      <w:r>
        <w:t>m in. The edges of her eyes squint into tiny crow</w:t>
      </w:r>
      <w:r w:rsidR="00396ECC">
        <w:t>’</w:t>
      </w:r>
      <w:r>
        <w:t xml:space="preserve">s feet. </w:t>
      </w:r>
      <w:r w:rsidR="00396ECC">
        <w:t>“</w:t>
      </w:r>
      <w:proofErr w:type="spellStart"/>
      <w:r>
        <w:t>Cordy</w:t>
      </w:r>
      <w:r w:rsidR="00396ECC">
        <w:t>’</w:t>
      </w:r>
      <w:r>
        <w:t>s</w:t>
      </w:r>
      <w:proofErr w:type="spellEnd"/>
      <w:r>
        <w:t xml:space="preserve"> bomb didn</w:t>
      </w:r>
      <w:r w:rsidR="00396ECC">
        <w:t>’</w:t>
      </w:r>
      <w:r>
        <w:t>t work?</w:t>
      </w:r>
      <w:r w:rsidR="00396ECC">
        <w:t>”</w:t>
      </w:r>
    </w:p>
    <w:p w14:paraId="5DED42ED" w14:textId="29137DA0" w:rsidR="006415C4" w:rsidRDefault="00396ECC" w:rsidP="00274030">
      <w:pPr>
        <w:pStyle w:val="Body-TextTx"/>
      </w:pPr>
      <w:r>
        <w:t>“</w:t>
      </w:r>
      <w:r w:rsidR="004108FE">
        <w:t xml:space="preserve">My munitions </w:t>
      </w:r>
      <w:proofErr w:type="gramStart"/>
      <w:r w:rsidR="004108FE">
        <w:t>was</w:t>
      </w:r>
      <w:proofErr w:type="gramEnd"/>
      <w:r w:rsidR="004108FE">
        <w:t xml:space="preserve"> fine,</w:t>
      </w:r>
      <w:r>
        <w:t>”</w:t>
      </w:r>
      <w:r w:rsidR="004108FE">
        <w:t xml:space="preserve"> Chef huffs.</w:t>
      </w:r>
    </w:p>
    <w:p w14:paraId="722D759B" w14:textId="38F3C967" w:rsidR="006415C4" w:rsidRDefault="004108FE" w:rsidP="00274030">
      <w:pPr>
        <w:pStyle w:val="Body-TextTx"/>
      </w:pPr>
      <w:r>
        <w:t xml:space="preserve">Molly looks skeptical. </w:t>
      </w:r>
      <w:r w:rsidR="00396ECC">
        <w:t>“</w:t>
      </w:r>
      <w:r>
        <w:t>Should have been enough iron and silver in there—</w:t>
      </w:r>
      <w:r w:rsidR="00396ECC">
        <w:t>”</w:t>
      </w:r>
    </w:p>
    <w:p w14:paraId="5505B0A5" w14:textId="34B3F803" w:rsidR="006415C4" w:rsidRDefault="004108FE" w:rsidP="00274030">
      <w:pPr>
        <w:pStyle w:val="Body-TextTx"/>
      </w:pPr>
      <w:r>
        <w:t>“Should</w:t>
      </w:r>
      <w:r w:rsidR="00396ECC">
        <w:t>’</w:t>
      </w:r>
      <w:r>
        <w:t>ve,</w:t>
      </w:r>
      <w:r w:rsidR="00396ECC">
        <w:t>”</w:t>
      </w:r>
      <w:r>
        <w:t xml:space="preserve"> Chef cuts in, </w:t>
      </w:r>
      <w:r w:rsidR="00396ECC">
        <w:t>“</w:t>
      </w:r>
      <w:r>
        <w:t>don</w:t>
      </w:r>
      <w:r w:rsidR="00396ECC">
        <w:t>’</w:t>
      </w:r>
      <w:r>
        <w:t>t make it so.</w:t>
      </w:r>
      <w:r w:rsidR="00396ECC">
        <w:t>”</w:t>
      </w:r>
    </w:p>
    <w:p w14:paraId="5656952A" w14:textId="74505FA3" w:rsidR="006415C4" w:rsidRDefault="004108FE" w:rsidP="00274030">
      <w:pPr>
        <w:pStyle w:val="Body-TextTx"/>
      </w:pPr>
      <w:r>
        <w:t>Molly frowns up, then calls to the barn. Four women come running, all dressed like her but younger: one my age, one around Sadie</w:t>
      </w:r>
      <w:r w:rsidR="00396ECC">
        <w:t>’</w:t>
      </w:r>
      <w:r>
        <w:t>s, and another</w:t>
      </w:r>
      <w:r w:rsidR="00CB5E7E">
        <w:t xml:space="preserve"> just</w:t>
      </w:r>
      <w:r>
        <w:t xml:space="preserve"> turned eighteen. Under Molly</w:t>
      </w:r>
      <w:r w:rsidR="00396ECC">
        <w:t>’</w:t>
      </w:r>
      <w:r>
        <w:t xml:space="preserve">s instructions, they start gathering the </w:t>
      </w:r>
      <w:r w:rsidR="003F5999">
        <w:t>canisters</w:t>
      </w:r>
      <w:r>
        <w:t xml:space="preserve">. It takes two to lift each. The oldest, her name Sarah, almost drops her end. Chef catches it quick and she blushes with thanks. Chef flashes a grin and she only </w:t>
      </w:r>
      <w:proofErr w:type="gramStart"/>
      <w:r>
        <w:t>blushes</w:t>
      </w:r>
      <w:proofErr w:type="gramEnd"/>
      <w:r>
        <w:t xml:space="preserve"> more. I elbow her right in the ribs.</w:t>
      </w:r>
    </w:p>
    <w:p w14:paraId="52A54353" w14:textId="0E52733D" w:rsidR="006415C4" w:rsidRDefault="00396ECC" w:rsidP="00274030">
      <w:pPr>
        <w:pStyle w:val="Body-TextTx"/>
      </w:pPr>
      <w:r>
        <w:t>“</w:t>
      </w:r>
      <w:proofErr w:type="spellStart"/>
      <w:r w:rsidR="004108FE">
        <w:t>Oww</w:t>
      </w:r>
      <w:proofErr w:type="spellEnd"/>
      <w:r w:rsidR="004108FE">
        <w:t>! What?</w:t>
      </w:r>
      <w:r>
        <w:t>”</w:t>
      </w:r>
    </w:p>
    <w:p w14:paraId="2914A38A" w14:textId="0EF61812" w:rsidR="006415C4" w:rsidRDefault="00396ECC" w:rsidP="00274030">
      <w:pPr>
        <w:pStyle w:val="Body-TextTx"/>
      </w:pPr>
      <w:r>
        <w:t>“</w:t>
      </w:r>
      <w:r w:rsidR="004108FE">
        <w:t>We don</w:t>
      </w:r>
      <w:r>
        <w:t>’</w:t>
      </w:r>
      <w:r w:rsidR="004108FE">
        <w:t>t need that kind of trouble.</w:t>
      </w:r>
      <w:r>
        <w:t>”</w:t>
      </w:r>
    </w:p>
    <w:p w14:paraId="17D2BD8D" w14:textId="11B15A7F" w:rsidR="006415C4" w:rsidRDefault="004108FE" w:rsidP="00274030">
      <w:pPr>
        <w:pStyle w:val="Body-TextTx"/>
      </w:pPr>
      <w:r>
        <w:t xml:space="preserve">Chef chuckles, watching Sarah walk away. </w:t>
      </w:r>
      <w:r w:rsidR="00396ECC">
        <w:t>“</w:t>
      </w:r>
      <w:r>
        <w:t xml:space="preserve">Them hips </w:t>
      </w:r>
      <w:proofErr w:type="spellStart"/>
      <w:r>
        <w:t>ain</w:t>
      </w:r>
      <w:r w:rsidR="00396ECC">
        <w:t>’</w:t>
      </w:r>
      <w:r>
        <w:t>t</w:t>
      </w:r>
      <w:proofErr w:type="spellEnd"/>
      <w:r>
        <w:t xml:space="preserve"> trouble at all.</w:t>
      </w:r>
      <w:r w:rsidR="00396ECC">
        <w:t>”</w:t>
      </w:r>
    </w:p>
    <w:p w14:paraId="0ABE8A97" w14:textId="2635C52A" w:rsidR="004108FE" w:rsidRDefault="004108FE" w:rsidP="00274030">
      <w:pPr>
        <w:pStyle w:val="Body-TextTx"/>
      </w:pPr>
      <w:r>
        <w:t xml:space="preserve">We straighten as Molly turns to us. </w:t>
      </w:r>
      <w:r w:rsidR="00396ECC">
        <w:t>“</w:t>
      </w:r>
      <w:r>
        <w:t>What</w:t>
      </w:r>
      <w:r w:rsidR="00396ECC">
        <w:t>’</w:t>
      </w:r>
      <w:r>
        <w:t>s with the cotton?</w:t>
      </w:r>
      <w:r w:rsidR="00396ECC">
        <w:t>”</w:t>
      </w:r>
    </w:p>
    <w:p w14:paraId="4AD77774" w14:textId="40F2BED5" w:rsidR="006415C4" w:rsidRDefault="004108FE" w:rsidP="00274030">
      <w:pPr>
        <w:pStyle w:val="Body-TextTx"/>
      </w:pPr>
      <w:r>
        <w:t>Sadie, sitting on top of a bale, fishes out a bottle</w:t>
      </w:r>
      <w:r w:rsidR="00CB5E7E">
        <w:t>, wiggling it playfully</w:t>
      </w:r>
      <w:r>
        <w:t>.</w:t>
      </w:r>
    </w:p>
    <w:p w14:paraId="470E8A9C" w14:textId="73B06B55" w:rsidR="006415C4" w:rsidRDefault="00396ECC" w:rsidP="00274030">
      <w:pPr>
        <w:pStyle w:val="Body-TextTx"/>
      </w:pPr>
      <w:r>
        <w:t>“</w:t>
      </w:r>
      <w:r w:rsidR="004108FE">
        <w:t>Whiskey!</w:t>
      </w:r>
      <w:r>
        <w:t>”</w:t>
      </w:r>
      <w:r w:rsidR="004108FE">
        <w:t xml:space="preserve"> Molly laughs. </w:t>
      </w:r>
      <w:r>
        <w:t>“</w:t>
      </w:r>
      <w:r w:rsidR="004108FE">
        <w:t>How did you come by that?</w:t>
      </w:r>
      <w:r>
        <w:t>”</w:t>
      </w:r>
      <w:r w:rsidR="004108FE">
        <w:t xml:space="preserve"> Her look goes serious again. </w:t>
      </w:r>
      <w:r>
        <w:t>“</w:t>
      </w:r>
      <w:r w:rsidR="004108FE">
        <w:t>Sorry about my earlier rudeness. Just a little out of sorts—got three distilleries going</w:t>
      </w:r>
      <w:r w:rsidR="00DF05F7">
        <w:t>,</w:t>
      </w:r>
      <w:r w:rsidR="004108FE">
        <w:t xml:space="preserve"> not to mention my other work.</w:t>
      </w:r>
      <w:r>
        <w:t>”</w:t>
      </w:r>
      <w:r w:rsidR="004108FE">
        <w:t xml:space="preserve"> She nods to the house. </w:t>
      </w:r>
      <w:r>
        <w:t>“</w:t>
      </w:r>
      <w:r w:rsidR="004108FE">
        <w:t>Go on in and get some food. Call you when I</w:t>
      </w:r>
      <w:r>
        <w:t>’</w:t>
      </w:r>
      <w:r w:rsidR="004108FE">
        <w:t>m ready for you.</w:t>
      </w:r>
      <w:r>
        <w:t>”</w:t>
      </w:r>
    </w:p>
    <w:p w14:paraId="13E86AFA" w14:textId="3A183BCA" w:rsidR="006415C4" w:rsidRDefault="004108FE" w:rsidP="00274030">
      <w:pPr>
        <w:pStyle w:val="Body-TextTx"/>
      </w:pPr>
      <w:r>
        <w:t xml:space="preserve">She turns back to the barns, and we head to the house. </w:t>
      </w:r>
      <w:r w:rsidRPr="00D60438">
        <w:t>Along the way we pass small trees</w:t>
      </w:r>
      <w:r>
        <w:t xml:space="preserve"> with deep blue bottles on their branches, the hot summer wind making them whistle faintly. </w:t>
      </w:r>
      <w:r w:rsidRPr="00D60438">
        <w:t xml:space="preserve">Like the door and porch ceiling, that </w:t>
      </w:r>
      <w:proofErr w:type="gramStart"/>
      <w:r w:rsidRPr="00D60438">
        <w:t>blue</w:t>
      </w:r>
      <w:r w:rsidR="00396ECC">
        <w:t>’</w:t>
      </w:r>
      <w:r w:rsidRPr="00D60438">
        <w:t>s</w:t>
      </w:r>
      <w:proofErr w:type="gramEnd"/>
      <w:r w:rsidRPr="00D60438">
        <w:t xml:space="preserve"> meant to ward off </w:t>
      </w:r>
      <w:proofErr w:type="spellStart"/>
      <w:r w:rsidRPr="00D60438">
        <w:t>haints</w:t>
      </w:r>
      <w:proofErr w:type="spellEnd"/>
      <w:r w:rsidRPr="00D60438">
        <w:t>. Gullah folk say the</w:t>
      </w:r>
      <w:r>
        <w:t>m</w:t>
      </w:r>
      <w:r w:rsidRPr="00D60438">
        <w:t xml:space="preserve"> bottles catch bad spirit</w:t>
      </w:r>
      <w:r>
        <w:t>s</w:t>
      </w:r>
      <w:r w:rsidRPr="00D60438">
        <w:t xml:space="preserve">. </w:t>
      </w:r>
      <w:r>
        <w:t>Can</w:t>
      </w:r>
      <w:r w:rsidR="00396ECC">
        <w:t>’</w:t>
      </w:r>
      <w:r>
        <w:t>t see</w:t>
      </w:r>
      <w:r w:rsidRPr="00D60438">
        <w:t xml:space="preserve"> what that do to Ku </w:t>
      </w:r>
      <w:proofErr w:type="spellStart"/>
      <w:r w:rsidRPr="00D60438">
        <w:t>Kluxes</w:t>
      </w:r>
      <w:proofErr w:type="spellEnd"/>
      <w:r w:rsidRPr="00D60438">
        <w:t xml:space="preserve">, but I </w:t>
      </w:r>
      <w:proofErr w:type="spellStart"/>
      <w:r w:rsidRPr="00D60438">
        <w:lastRenderedPageBreak/>
        <w:t>ain</w:t>
      </w:r>
      <w:r w:rsidR="00396ECC">
        <w:t>’</w:t>
      </w:r>
      <w:r w:rsidRPr="00D60438">
        <w:t>t</w:t>
      </w:r>
      <w:proofErr w:type="spellEnd"/>
      <w:r w:rsidRPr="00D60438">
        <w:t xml:space="preserve"> one to question </w:t>
      </w:r>
      <w:r>
        <w:t xml:space="preserve">Nana </w:t>
      </w:r>
      <w:r w:rsidRPr="00D60438">
        <w:t>Jean</w:t>
      </w:r>
      <w:r w:rsidR="00396ECC">
        <w:t>’</w:t>
      </w:r>
      <w:r w:rsidRPr="00D60438">
        <w:t xml:space="preserve">s ways. From inside </w:t>
      </w:r>
      <w:r>
        <w:t>comes</w:t>
      </w:r>
      <w:r w:rsidRPr="00D60438">
        <w:t xml:space="preserve"> clapping and singing. The door </w:t>
      </w:r>
      <w:r>
        <w:t>is</w:t>
      </w:r>
      <w:r w:rsidRPr="00D60438">
        <w:t xml:space="preserve"> ajar and when we push it open, there</w:t>
      </w:r>
      <w:r w:rsidR="00396ECC">
        <w:t>’</w:t>
      </w:r>
      <w:r w:rsidRPr="00D60438">
        <w:t>s sight</w:t>
      </w:r>
      <w:r>
        <w:t xml:space="preserve">s </w:t>
      </w:r>
      <w:r w:rsidRPr="00D60438">
        <w:t xml:space="preserve">enough to </w:t>
      </w:r>
      <w:r>
        <w:t>catch</w:t>
      </w:r>
      <w:r w:rsidRPr="00D60438">
        <w:t xml:space="preserve"> your breath.</w:t>
      </w:r>
    </w:p>
    <w:p w14:paraId="565CA64D" w14:textId="5869402B" w:rsidR="006415C4" w:rsidRDefault="004108FE" w:rsidP="00274030">
      <w:pPr>
        <w:pStyle w:val="Body-TextTx"/>
      </w:pPr>
      <w:r>
        <w:t>There</w:t>
      </w:r>
      <w:r w:rsidR="00396ECC">
        <w:t>’</w:t>
      </w:r>
      <w:r>
        <w:t xml:space="preserve">s a Shout going on. In the center of the room, five men and women—their hair peppered with white—move in a </w:t>
      </w:r>
      <w:r w:rsidR="003F5999">
        <w:t>backward</w:t>
      </w:r>
      <w:r>
        <w:t xml:space="preserve"> circle to the song. </w:t>
      </w:r>
      <w:proofErr w:type="spellStart"/>
      <w:r>
        <w:t>Them</w:t>
      </w:r>
      <w:r w:rsidR="00396ECC">
        <w:t>’</w:t>
      </w:r>
      <w:r>
        <w:t>s</w:t>
      </w:r>
      <w:proofErr w:type="spellEnd"/>
      <w:r>
        <w:t xml:space="preserve"> Shouters. Keeping time is the Stick Man, stooped and beating his cane on the floor. Behind him are three </w:t>
      </w:r>
      <w:proofErr w:type="spellStart"/>
      <w:r>
        <w:t>Basers</w:t>
      </w:r>
      <w:proofErr w:type="spellEnd"/>
      <w:r>
        <w:t>—in overalls frayed by labor, and clapping hands just as worn. They cry out in answer to the Leader, a barrel-chested man named Uncle Will in a straw hat, bellowing out for the world to hear.</w:t>
      </w:r>
    </w:p>
    <w:p w14:paraId="3B64BBA1" w14:textId="77777777" w:rsidR="001C2F74" w:rsidRPr="00156FD1" w:rsidRDefault="001C2F74" w:rsidP="001C2F74">
      <w:pPr>
        <w:pStyle w:val="VERSE-AVRS-A"/>
      </w:pPr>
      <w:r w:rsidRPr="001C2F74">
        <w:t>VERSE-A</w:t>
      </w:r>
    </w:p>
    <w:p w14:paraId="227ED94B" w14:textId="38951700" w:rsidR="004108FE" w:rsidRDefault="00396ECC" w:rsidP="004839BA">
      <w:pPr>
        <w:pStyle w:val="Verse1Vrs1"/>
      </w:pPr>
      <w:r>
        <w:t>“</w:t>
      </w:r>
      <w:r w:rsidR="004108FE">
        <w:t>Blow, Gabriel!</w:t>
      </w:r>
      <w:r>
        <w:t>”</w:t>
      </w:r>
    </w:p>
    <w:p w14:paraId="7762E8DC" w14:textId="69AAB97F" w:rsidR="004108FE" w:rsidRDefault="00396ECC" w:rsidP="004839BA">
      <w:pPr>
        <w:pStyle w:val="Verse1-indent1Vrs1-i1"/>
      </w:pPr>
      <w:r>
        <w:t>“</w:t>
      </w:r>
      <w:r w:rsidR="004108FE">
        <w:t>At the Judgment.</w:t>
      </w:r>
      <w:r>
        <w:t>”</w:t>
      </w:r>
    </w:p>
    <w:p w14:paraId="288C3F3A" w14:textId="2F7BE4A4" w:rsidR="004108FE" w:rsidRDefault="00396ECC" w:rsidP="004839BA">
      <w:pPr>
        <w:pStyle w:val="Verse1Vrs1"/>
      </w:pPr>
      <w:r>
        <w:t>“</w:t>
      </w:r>
      <w:r w:rsidR="004108FE">
        <w:t xml:space="preserve">Blow </w:t>
      </w:r>
      <w:r>
        <w:t>‘</w:t>
      </w:r>
      <w:r w:rsidR="004108FE">
        <w:t>um easy!</w:t>
      </w:r>
      <w:r>
        <w:t>”</w:t>
      </w:r>
    </w:p>
    <w:p w14:paraId="27625EED" w14:textId="3EB61F26" w:rsidR="004108FE" w:rsidRDefault="00396ECC" w:rsidP="004839BA">
      <w:pPr>
        <w:pStyle w:val="Verse1-indent1Vrs1-i1"/>
      </w:pPr>
      <w:r>
        <w:t>“</w:t>
      </w:r>
      <w:r w:rsidR="004108FE">
        <w:t xml:space="preserve">At the Judgment </w:t>
      </w:r>
      <w:r w:rsidR="0010126E">
        <w:t>b</w:t>
      </w:r>
      <w:r w:rsidR="004108FE">
        <w:t>ar.</w:t>
      </w:r>
      <w:r>
        <w:t>”</w:t>
      </w:r>
    </w:p>
    <w:p w14:paraId="03E06F2F" w14:textId="34ED8F25" w:rsidR="004108FE" w:rsidRDefault="00396ECC" w:rsidP="004839BA">
      <w:pPr>
        <w:pStyle w:val="Verse1Vrs1"/>
      </w:pPr>
      <w:r>
        <w:t>“</w:t>
      </w:r>
      <w:r w:rsidR="004108FE">
        <w:t>My Lord call you!</w:t>
      </w:r>
      <w:r>
        <w:t>”</w:t>
      </w:r>
    </w:p>
    <w:p w14:paraId="541623AF" w14:textId="63B7C6D9" w:rsidR="004108FE" w:rsidRDefault="00396ECC" w:rsidP="004839BA">
      <w:pPr>
        <w:pStyle w:val="Verse1-indent1Vrs1-i1"/>
      </w:pPr>
      <w:r>
        <w:t>“</w:t>
      </w:r>
      <w:r w:rsidR="004108FE">
        <w:t>At the Judgment.</w:t>
      </w:r>
      <w:r>
        <w:t>”</w:t>
      </w:r>
    </w:p>
    <w:p w14:paraId="7063C098" w14:textId="5F724F14" w:rsidR="004108FE" w:rsidRDefault="00396ECC" w:rsidP="004839BA">
      <w:pPr>
        <w:pStyle w:val="Verse1Vrs1"/>
      </w:pPr>
      <w:r>
        <w:t>“</w:t>
      </w:r>
      <w:r w:rsidR="004108FE">
        <w:t>Why don</w:t>
      </w:r>
      <w:r>
        <w:t>’</w:t>
      </w:r>
      <w:r w:rsidR="004108FE">
        <w:t>t you answer!</w:t>
      </w:r>
      <w:r>
        <w:t>”</w:t>
      </w:r>
    </w:p>
    <w:p w14:paraId="3DE0871F" w14:textId="5E88390B" w:rsidR="006415C4" w:rsidRDefault="00396ECC" w:rsidP="004839BA">
      <w:pPr>
        <w:pStyle w:val="Verse1-indent1Vrs1-i1"/>
      </w:pPr>
      <w:r>
        <w:t>“</w:t>
      </w:r>
      <w:r w:rsidR="004108FE">
        <w:t>At the Judgment bar.</w:t>
      </w:r>
      <w:r>
        <w:t>”</w:t>
      </w:r>
    </w:p>
    <w:p w14:paraId="69AC8C7F" w14:textId="77777777" w:rsidR="001C2F74" w:rsidRPr="00156FD1" w:rsidRDefault="001C2F74" w:rsidP="001C2F74">
      <w:pPr>
        <w:pStyle w:val="ENDEND"/>
      </w:pPr>
      <w:r w:rsidRPr="001C2F74">
        <w:t>END</w:t>
      </w:r>
    </w:p>
    <w:p w14:paraId="1B96D4FB" w14:textId="379CD97B" w:rsidR="006415C4" w:rsidRDefault="004108FE" w:rsidP="00274030">
      <w:pPr>
        <w:pStyle w:val="Body-TextTx"/>
      </w:pPr>
      <w:r>
        <w:t xml:space="preserve">The Shout come from slavery times. Though hear Uncle Will tell it, maybe it older than that. </w:t>
      </w:r>
      <w:r w:rsidR="0010126E">
        <w:t xml:space="preserve">Slaves </w:t>
      </w:r>
      <w:r>
        <w:t>would Shout when they get some rest on Sundays. Or go off to the woods in secret. They</w:t>
      </w:r>
      <w:r w:rsidR="00396ECC">
        <w:t>’</w:t>
      </w:r>
      <w:r>
        <w:t xml:space="preserve">d come together and carry on like this: </w:t>
      </w:r>
      <w:proofErr w:type="gramStart"/>
      <w:r>
        <w:t>the</w:t>
      </w:r>
      <w:proofErr w:type="gramEnd"/>
      <w:r>
        <w:t xml:space="preserve"> Leader, the Stick Man, </w:t>
      </w:r>
      <w:r>
        <w:lastRenderedPageBreak/>
        <w:t xml:space="preserve">and the </w:t>
      </w:r>
      <w:proofErr w:type="spellStart"/>
      <w:r>
        <w:t>Basers</w:t>
      </w:r>
      <w:proofErr w:type="spellEnd"/>
      <w:r>
        <w:t>, singing, clapping</w:t>
      </w:r>
      <w:r w:rsidR="0010126E">
        <w:t>,</w:t>
      </w:r>
      <w:r>
        <w:t xml:space="preserve"> and stamping, while the Shouters move to the song. In the Shout, you got to </w:t>
      </w:r>
      <w:r w:rsidRPr="00BD60BE">
        <w:rPr>
          <w:rStyle w:val="itali"/>
        </w:rPr>
        <w:t>move</w:t>
      </w:r>
      <w:r>
        <w:t xml:space="preserve"> the way the spirit tell you and can</w:t>
      </w:r>
      <w:r w:rsidR="00396ECC">
        <w:t>’</w:t>
      </w:r>
      <w:r>
        <w:t>t stop until it let you go. And don</w:t>
      </w:r>
      <w:r w:rsidR="00396ECC">
        <w:t>’</w:t>
      </w:r>
      <w:r>
        <w:t xml:space="preserve">t call it no dance! Not unless you want Uncle Will to set you down and learn you proper. See, </w:t>
      </w:r>
      <w:r w:rsidRPr="00E2079C">
        <w:t xml:space="preserve">the Shout </w:t>
      </w:r>
      <w:proofErr w:type="spellStart"/>
      <w:r w:rsidRPr="00E2079C">
        <w:t>ain</w:t>
      </w:r>
      <w:r w:rsidR="00396ECC">
        <w:t>’</w:t>
      </w:r>
      <w:r w:rsidRPr="00E2079C">
        <w:t>t</w:t>
      </w:r>
      <w:proofErr w:type="spellEnd"/>
      <w:r w:rsidRPr="00E2079C">
        <w:t xml:space="preserve"> really the song</w:t>
      </w:r>
      <w:r>
        <w:t>, it</w:t>
      </w:r>
      <w:r w:rsidR="00396ECC">
        <w:t>’</w:t>
      </w:r>
      <w:r>
        <w:t>s</w:t>
      </w:r>
      <w:r w:rsidRPr="00E2079C">
        <w:t xml:space="preserve"> the </w:t>
      </w:r>
      <w:r w:rsidRPr="00156FD1">
        <w:rPr>
          <w:rStyle w:val="itali"/>
        </w:rPr>
        <w:t>movement.</w:t>
      </w:r>
      <w:r w:rsidRPr="00E2079C">
        <w:t xml:space="preserve"> </w:t>
      </w:r>
      <w:r>
        <w:t xml:space="preserve">He </w:t>
      </w:r>
      <w:proofErr w:type="gramStart"/>
      <w:r>
        <w:t>say</w:t>
      </w:r>
      <w:proofErr w:type="gramEnd"/>
      <w:r>
        <w:t xml:space="preserve"> the Shouts like this one</w:t>
      </w:r>
      <w:r w:rsidR="00A8043B">
        <w:t xml:space="preserve"> got the most power</w:t>
      </w:r>
      <w:r>
        <w:t>: about surviving slavery times, praying for freedom, and calling on God to end that wickedness.</w:t>
      </w:r>
    </w:p>
    <w:p w14:paraId="047569CB" w14:textId="17559F84" w:rsidR="006415C4" w:rsidRDefault="004108FE" w:rsidP="00274030">
      <w:pPr>
        <w:pStyle w:val="Body-TextTx"/>
      </w:pPr>
      <w:r>
        <w:t>I can feel</w:t>
      </w:r>
      <w:r w:rsidRPr="003B110C">
        <w:t xml:space="preserve"> </w:t>
      </w:r>
      <w:r>
        <w:t>my</w:t>
      </w:r>
      <w:r w:rsidRPr="003B110C">
        <w:t xml:space="preserve"> sword</w:t>
      </w:r>
      <w:r w:rsidR="00CB5E7E">
        <w:t xml:space="preserve"> appear</w:t>
      </w:r>
      <w:r w:rsidRPr="003B110C">
        <w:t xml:space="preserve"> </w:t>
      </w:r>
      <w:r>
        <w:t>faint</w:t>
      </w:r>
      <w:r w:rsidRPr="003B110C">
        <w:t xml:space="preserve"> in my hand</w:t>
      </w:r>
      <w:r w:rsidR="0010126E">
        <w:t xml:space="preserve"> </w:t>
      </w:r>
      <w:r w:rsidRPr="003B110C">
        <w:t>like a phantom</w:t>
      </w:r>
      <w:r>
        <w:t xml:space="preserve"> thing</w:t>
      </w:r>
      <w:r w:rsidR="00CB5E7E">
        <w:t>—half in this world, half in another</w:t>
      </w:r>
      <w:r>
        <w:t xml:space="preserve">. The chanting in my head starts up, and chiefs and kings wail as those they sold flood to the leaf-shaped blade, and old gods stir awake to sway in time to the Shout. </w:t>
      </w:r>
      <w:r w:rsidR="00CB5E7E">
        <w:t xml:space="preserve">Whole room </w:t>
      </w:r>
      <w:r>
        <w:t xml:space="preserve">is flooded with light—rising up from the singers, crackling </w:t>
      </w:r>
      <w:r w:rsidR="0010126E">
        <w:t>lightning</w:t>
      </w:r>
      <w:r>
        <w:t xml:space="preserve"> bursting from the Stick Man</w:t>
      </w:r>
      <w:r w:rsidR="00396ECC">
        <w:t>’</w:t>
      </w:r>
      <w:r>
        <w:t>s cane, and leaving dazzling tracks where the Shouter</w:t>
      </w:r>
      <w:r w:rsidR="00396ECC">
        <w:t>’</w:t>
      </w:r>
      <w:r>
        <w:t xml:space="preserve">s feet shuffle without ever crossing. </w:t>
      </w:r>
      <w:r w:rsidR="00CB5E7E">
        <w:t>T</w:t>
      </w:r>
      <w:r>
        <w:t>hat brightness drowns out all else—even a frightened little girl whispering her fears before vanishing into smoke.</w:t>
      </w:r>
      <w:r w:rsidRPr="003B110C">
        <w:t xml:space="preserve"> </w:t>
      </w:r>
      <w:r>
        <w:t>My blade</w:t>
      </w:r>
      <w:r w:rsidRPr="003B110C">
        <w:t xml:space="preserve"> drinks in</w:t>
      </w:r>
      <w:r>
        <w:t xml:space="preserve"> that magic</w:t>
      </w:r>
      <w:r w:rsidRPr="003B110C">
        <w:t>, and the chanting in my head grow</w:t>
      </w:r>
      <w:r>
        <w:t>s</w:t>
      </w:r>
      <w:r w:rsidRPr="003B110C">
        <w:t xml:space="preserve">. But </w:t>
      </w:r>
      <w:r>
        <w:t xml:space="preserve">it </w:t>
      </w:r>
      <w:proofErr w:type="gramStart"/>
      <w:r>
        <w:t>don</w:t>
      </w:r>
      <w:r w:rsidR="00396ECC">
        <w:t>’</w:t>
      </w:r>
      <w:r>
        <w:t>t</w:t>
      </w:r>
      <w:proofErr w:type="gramEnd"/>
      <w:r>
        <w:t xml:space="preserve"> just come to me</w:t>
      </w:r>
      <w:r w:rsidRPr="003B110C">
        <w:t xml:space="preserve">. Most </w:t>
      </w:r>
      <w:r>
        <w:t xml:space="preserve">of that light </w:t>
      </w:r>
      <w:r w:rsidRPr="003B110C">
        <w:t>flow</w:t>
      </w:r>
      <w:r>
        <w:t>s</w:t>
      </w:r>
      <w:r w:rsidRPr="003B110C">
        <w:t xml:space="preserve"> </w:t>
      </w:r>
      <w:r>
        <w:t>to</w:t>
      </w:r>
      <w:r w:rsidRPr="003B110C">
        <w:t xml:space="preserve"> a woman in</w:t>
      </w:r>
      <w:r>
        <w:t xml:space="preserve"> the center of the room in</w:t>
      </w:r>
      <w:r w:rsidRPr="003B110C">
        <w:t xml:space="preserve"> a </w:t>
      </w:r>
      <w:proofErr w:type="spellStart"/>
      <w:r w:rsidR="005B4D65" w:rsidRPr="003B110C">
        <w:t>haint</w:t>
      </w:r>
      <w:proofErr w:type="spellEnd"/>
      <w:r w:rsidR="005B4D65">
        <w:t>-</w:t>
      </w:r>
      <w:r w:rsidRPr="003B110C">
        <w:t>blue dress.</w:t>
      </w:r>
    </w:p>
    <w:p w14:paraId="27684499" w14:textId="77777777" w:rsidR="006415C4" w:rsidRDefault="004108FE" w:rsidP="00274030">
      <w:pPr>
        <w:pStyle w:val="Body-TextTx"/>
      </w:pPr>
      <w:r>
        <w:t>Nana Jean.</w:t>
      </w:r>
    </w:p>
    <w:p w14:paraId="661C6FBB" w14:textId="77777777" w:rsidR="006415C4" w:rsidRDefault="004108FE" w:rsidP="00274030">
      <w:pPr>
        <w:pStyle w:val="Body-TextTx"/>
      </w:pPr>
      <w:r>
        <w:t>M</w:t>
      </w:r>
      <w:r w:rsidRPr="00701786">
        <w:t>agic wash</w:t>
      </w:r>
      <w:r>
        <w:t>es</w:t>
      </w:r>
      <w:r w:rsidRPr="00701786">
        <w:t xml:space="preserve"> up against her</w:t>
      </w:r>
      <w:r>
        <w:t>, long</w:t>
      </w:r>
      <w:r w:rsidRPr="00701786">
        <w:t xml:space="preserve"> arms that look made of packed dark earth soaking up light</w:t>
      </w:r>
      <w:r>
        <w:t>. It</w:t>
      </w:r>
      <w:r w:rsidRPr="00701786">
        <w:t xml:space="preserve"> oozes in fat drops from her finger</w:t>
      </w:r>
      <w:r>
        <w:t>tips into</w:t>
      </w:r>
      <w:r w:rsidRPr="00701786">
        <w:t xml:space="preserve"> bottles arranged about her</w:t>
      </w:r>
      <w:r>
        <w:t>—and the</w:t>
      </w:r>
      <w:r w:rsidRPr="00701786">
        <w:t xml:space="preserve"> liquid inside turns </w:t>
      </w:r>
      <w:r>
        <w:t xml:space="preserve">honey gold, lighting </w:t>
      </w:r>
      <w:r w:rsidRPr="00701786">
        <w:t xml:space="preserve">up like a lantern. I </w:t>
      </w:r>
      <w:proofErr w:type="spellStart"/>
      <w:r w:rsidRPr="00701786">
        <w:t>seen</w:t>
      </w:r>
      <w:proofErr w:type="spellEnd"/>
      <w:r w:rsidRPr="00701786">
        <w:t xml:space="preserve"> this Gullah woman do this plenty, and my eyes</w:t>
      </w:r>
      <w:r>
        <w:t xml:space="preserve"> still</w:t>
      </w:r>
      <w:r w:rsidRPr="00701786">
        <w:t xml:space="preserve"> wide.</w:t>
      </w:r>
    </w:p>
    <w:p w14:paraId="6BF74414" w14:textId="5F0C6369" w:rsidR="006415C4" w:rsidRDefault="004108FE" w:rsidP="00274030">
      <w:pPr>
        <w:pStyle w:val="Body-TextTx"/>
      </w:pPr>
      <w:r>
        <w:t xml:space="preserve">When the Shout ends, the light vanishes. The Shouters, </w:t>
      </w:r>
      <w:proofErr w:type="spellStart"/>
      <w:r w:rsidRPr="00384CE5">
        <w:t>Basers</w:t>
      </w:r>
      <w:proofErr w:type="spellEnd"/>
      <w:r w:rsidRPr="00384CE5">
        <w:t>, Stick</w:t>
      </w:r>
      <w:r>
        <w:t xml:space="preserve"> </w:t>
      </w:r>
      <w:r w:rsidRPr="00384CE5">
        <w:t>Man</w:t>
      </w:r>
      <w:r>
        <w:t>, and Uncle Will</w:t>
      </w:r>
      <w:r w:rsidR="00CB086B">
        <w:t xml:space="preserve"> </w:t>
      </w:r>
      <w:r>
        <w:t xml:space="preserve">covered in sweat, like they </w:t>
      </w:r>
      <w:r w:rsidRPr="00384CE5">
        <w:t>worked their spirits hard</w:t>
      </w:r>
      <w:r>
        <w:t>.</w:t>
      </w:r>
      <w:r w:rsidRPr="00384CE5" w:rsidDel="00384CE5">
        <w:t xml:space="preserve"> </w:t>
      </w:r>
      <w:r>
        <w:t xml:space="preserve">Nana Jean </w:t>
      </w:r>
      <w:r w:rsidRPr="00384CE5">
        <w:t>drop</w:t>
      </w:r>
      <w:r>
        <w:t>s</w:t>
      </w:r>
      <w:r w:rsidRPr="00384CE5">
        <w:t xml:space="preserve"> </w:t>
      </w:r>
      <w:r>
        <w:t>down to</w:t>
      </w:r>
      <w:r w:rsidRPr="00384CE5">
        <w:t xml:space="preserve"> plop </w:t>
      </w:r>
      <w:r>
        <w:t>heavy</w:t>
      </w:r>
      <w:r w:rsidRPr="00384CE5">
        <w:t xml:space="preserve"> into a chair, her </w:t>
      </w:r>
      <w:r>
        <w:t>fleshy</w:t>
      </w:r>
      <w:r w:rsidRPr="00384CE5">
        <w:t xml:space="preserve"> body </w:t>
      </w:r>
      <w:r>
        <w:t>creaking the wood as y</w:t>
      </w:r>
      <w:r w:rsidRPr="00384CE5">
        <w:t xml:space="preserve">oung boys </w:t>
      </w:r>
      <w:r>
        <w:t>cork</w:t>
      </w:r>
      <w:r w:rsidRPr="00384CE5">
        <w:t xml:space="preserve"> the </w:t>
      </w:r>
      <w:r w:rsidRPr="00384CE5">
        <w:lastRenderedPageBreak/>
        <w:t xml:space="preserve">bottles and </w:t>
      </w:r>
      <w:r>
        <w:t>pack them</w:t>
      </w:r>
      <w:r w:rsidRPr="00384CE5">
        <w:t xml:space="preserve"> into crates.</w:t>
      </w:r>
    </w:p>
    <w:p w14:paraId="07FBA9BB" w14:textId="31CCAA93" w:rsidR="006415C4" w:rsidRDefault="004108FE" w:rsidP="00274030">
      <w:pPr>
        <w:pStyle w:val="Body-TextTx"/>
      </w:pPr>
      <w:r w:rsidRPr="00384CE5">
        <w:t xml:space="preserve">This here </w:t>
      </w:r>
      <w:r>
        <w:t xml:space="preserve">Nana </w:t>
      </w:r>
      <w:r w:rsidRPr="00384CE5">
        <w:t>Jean</w:t>
      </w:r>
      <w:r w:rsidR="00396ECC">
        <w:t>’</w:t>
      </w:r>
      <w:r w:rsidRPr="00384CE5">
        <w:t>s secret recipe—parts corn</w:t>
      </w:r>
      <w:r>
        <w:t xml:space="preserve">, </w:t>
      </w:r>
      <w:r w:rsidRPr="00384CE5">
        <w:t xml:space="preserve">barley liquor, </w:t>
      </w:r>
      <w:r>
        <w:t>and</w:t>
      </w:r>
      <w:r w:rsidRPr="00384CE5">
        <w:t xml:space="preserve"> Gullah root magic.</w:t>
      </w:r>
      <w:r>
        <w:t xml:space="preserve"> For some it</w:t>
      </w:r>
      <w:r w:rsidR="00396ECC">
        <w:t>’</w:t>
      </w:r>
      <w:r>
        <w:t xml:space="preserve">s a drink—smooth as gin, strong as whiskey. </w:t>
      </w:r>
      <w:r w:rsidRPr="00AB4684">
        <w:t xml:space="preserve">Others use it to sanctify homes. Or to rub down babies. </w:t>
      </w:r>
      <w:r>
        <w:t>Folk call it all kinds of things</w:t>
      </w:r>
      <w:r w:rsidRPr="00AB4684">
        <w:t>: Mama</w:t>
      </w:r>
      <w:r w:rsidR="00396ECC">
        <w:t>’</w:t>
      </w:r>
      <w:r w:rsidRPr="00AB4684">
        <w:t>s Tears, Pure Water, Mami</w:t>
      </w:r>
      <w:r w:rsidR="00396ECC">
        <w:t>’</w:t>
      </w:r>
      <w:r w:rsidRPr="00AB4684">
        <w:t xml:space="preserve">s </w:t>
      </w:r>
      <w:proofErr w:type="spellStart"/>
      <w:r w:rsidRPr="00AB4684">
        <w:t>Wata</w:t>
      </w:r>
      <w:proofErr w:type="spellEnd"/>
      <w:r w:rsidRPr="00AB4684">
        <w:t>. But each bottle got the name in plain letters: Mama</w:t>
      </w:r>
      <w:r w:rsidR="00396ECC">
        <w:t>’</w:t>
      </w:r>
      <w:r w:rsidRPr="00AB4684">
        <w:t>s Water.</w:t>
      </w:r>
    </w:p>
    <w:p w14:paraId="5CAB2527" w14:textId="0B73A328" w:rsidR="006415C4" w:rsidRDefault="004108FE" w:rsidP="00274030">
      <w:pPr>
        <w:pStyle w:val="Body-TextTx"/>
      </w:pPr>
      <w:r>
        <w:t xml:space="preserve">Nana Jean intend it as protection. </w:t>
      </w:r>
      <w:r w:rsidRPr="00AB4684">
        <w:t>A bit of magic to ward off evil in our times—</w:t>
      </w:r>
      <w:proofErr w:type="spellStart"/>
      <w:r w:rsidRPr="00AB4684">
        <w:t>Klans</w:t>
      </w:r>
      <w:proofErr w:type="spellEnd"/>
      <w:r>
        <w:t xml:space="preserve">, </w:t>
      </w:r>
      <w:r w:rsidRPr="00AB4684">
        <w:t>lynching</w:t>
      </w:r>
      <w:r>
        <w:t xml:space="preserve">, </w:t>
      </w:r>
      <w:r w:rsidRPr="00AB4684">
        <w:t xml:space="preserve">mobs. And Ku </w:t>
      </w:r>
      <w:proofErr w:type="spellStart"/>
      <w:r w:rsidRPr="00AB4684">
        <w:t>Kluxes</w:t>
      </w:r>
      <w:proofErr w:type="spellEnd"/>
      <w:r w:rsidRPr="00AB4684">
        <w:t>.</w:t>
      </w:r>
      <w:r>
        <w:t xml:space="preserve"> Maybe it </w:t>
      </w:r>
      <w:proofErr w:type="gramStart"/>
      <w:r>
        <w:t>do</w:t>
      </w:r>
      <w:proofErr w:type="gramEnd"/>
      <w:r>
        <w:t>, maybe it don</w:t>
      </w:r>
      <w:r w:rsidR="00396ECC">
        <w:t>’</w:t>
      </w:r>
      <w:r>
        <w:t xml:space="preserve">t. But this concoction one of the biggest </w:t>
      </w:r>
      <w:r w:rsidR="00DA675A">
        <w:t xml:space="preserve">moneymakers </w:t>
      </w:r>
      <w:r>
        <w:t xml:space="preserve">in the county. When me, Sadie, and Chef </w:t>
      </w:r>
      <w:proofErr w:type="spellStart"/>
      <w:r>
        <w:t>ain</w:t>
      </w:r>
      <w:r w:rsidR="00396ECC">
        <w:t>’</w:t>
      </w:r>
      <w:r>
        <w:t>t</w:t>
      </w:r>
      <w:proofErr w:type="spellEnd"/>
      <w:r>
        <w:t xml:space="preserve"> chasing Ku </w:t>
      </w:r>
      <w:proofErr w:type="spellStart"/>
      <w:r>
        <w:t>Kluxes</w:t>
      </w:r>
      <w:proofErr w:type="spellEnd"/>
      <w:r>
        <w:t>, we running Mama</w:t>
      </w:r>
      <w:r w:rsidR="00396ECC">
        <w:t>’</w:t>
      </w:r>
      <w:r>
        <w:t>s Water across half of Georgia. Like I said, this monster</w:t>
      </w:r>
      <w:r w:rsidR="00DA675A">
        <w:t>-</w:t>
      </w:r>
      <w:r>
        <w:t>hunting business don</w:t>
      </w:r>
      <w:r w:rsidR="00396ECC">
        <w:t>’</w:t>
      </w:r>
      <w:r>
        <w:t>t pay for itself.</w:t>
      </w:r>
    </w:p>
    <w:p w14:paraId="2CBD282E" w14:textId="08441382" w:rsidR="006415C4" w:rsidRDefault="004108FE" w:rsidP="00274030">
      <w:pPr>
        <w:pStyle w:val="Body-TextTx"/>
      </w:pPr>
      <w:r>
        <w:t>The scent of food coming from a table makes my mouth water. People already about it, heaping up plates. I</w:t>
      </w:r>
      <w:r w:rsidR="00396ECC">
        <w:t>’</w:t>
      </w:r>
      <w:r>
        <w:t>m set to join them when I feel Nana Jean</w:t>
      </w:r>
      <w:r w:rsidR="00396ECC">
        <w:t>’</w:t>
      </w:r>
      <w:r>
        <w:t xml:space="preserve">s gaze calling. </w:t>
      </w:r>
      <w:r w:rsidR="006F3505">
        <w:t xml:space="preserve">I sigh. Look like food </w:t>
      </w:r>
      <w:proofErr w:type="spellStart"/>
      <w:r>
        <w:t>gon</w:t>
      </w:r>
      <w:proofErr w:type="spellEnd"/>
      <w:r w:rsidR="00396ECC">
        <w:t>’</w:t>
      </w:r>
      <w:r>
        <w:t xml:space="preserve"> have to wait. I turn, stepping through the crowd </w:t>
      </w:r>
      <w:r w:rsidR="00DA675A">
        <w:t>toward</w:t>
      </w:r>
      <w:r>
        <w:t xml:space="preserve"> her.</w:t>
      </w:r>
    </w:p>
    <w:p w14:paraId="6FBB2C79" w14:textId="2ADB5868" w:rsidR="006415C4" w:rsidRDefault="004108FE" w:rsidP="00274030">
      <w:pPr>
        <w:pStyle w:val="Body-TextTx"/>
      </w:pPr>
      <w:r>
        <w:t>This old woman the reason I</w:t>
      </w:r>
      <w:r w:rsidR="00396ECC">
        <w:t>’</w:t>
      </w:r>
      <w:r>
        <w:t>m in Macon now. Was three years back I heard her call, way up in Memphis</w:t>
      </w:r>
      <w:r w:rsidR="00DA675A">
        <w:t xml:space="preserve">, </w:t>
      </w:r>
      <w:r>
        <w:t xml:space="preserve">a croon riding the wind like dandelion seeds in that Red Summer. Reached me when I was running through the Tennessee woods: half-mad, blade in hand, exacting what vengeance on Ku </w:t>
      </w:r>
      <w:proofErr w:type="spellStart"/>
      <w:r>
        <w:t>Kluxes</w:t>
      </w:r>
      <w:proofErr w:type="spellEnd"/>
      <w:r>
        <w:t xml:space="preserve"> I could</w:t>
      </w:r>
      <w:r w:rsidR="00DA675A">
        <w:t xml:space="preserve"> </w:t>
      </w:r>
      <w:r w:rsidRPr="00156FD1">
        <w:rPr>
          <w:rStyle w:val="itali"/>
        </w:rPr>
        <w:t>for what they done.</w:t>
      </w:r>
      <w:r>
        <w:t xml:space="preserve"> Sadie the same way</w:t>
      </w:r>
      <w:r w:rsidR="00DA675A">
        <w:t xml:space="preserve">, </w:t>
      </w:r>
      <w:r>
        <w:t xml:space="preserve">tearing red death through Alabama with Winnie after Ku </w:t>
      </w:r>
      <w:proofErr w:type="spellStart"/>
      <w:r>
        <w:t>Kluxes</w:t>
      </w:r>
      <w:proofErr w:type="spellEnd"/>
      <w:r>
        <w:t xml:space="preserve"> murdered her grandpappy. Cordy came back from the war to Harlem, then Chicago, running from nightmares, claiming she could see monsters. But Nana Jean bid us stop, to turn our ears to her and come. Recruited us as soldiers in this war.</w:t>
      </w:r>
    </w:p>
    <w:p w14:paraId="7AA60DE6" w14:textId="0A520844" w:rsidR="006415C4" w:rsidRDefault="00396ECC" w:rsidP="00274030">
      <w:pPr>
        <w:pStyle w:val="Body-TextTx"/>
      </w:pPr>
      <w:r>
        <w:t>“</w:t>
      </w:r>
      <w:r w:rsidR="004108FE">
        <w:t>Nana Jean,</w:t>
      </w:r>
      <w:r>
        <w:t>”</w:t>
      </w:r>
      <w:r w:rsidR="004108FE">
        <w:t xml:space="preserve"> I greet respectful.</w:t>
      </w:r>
    </w:p>
    <w:p w14:paraId="4F7018C8" w14:textId="0898F66E" w:rsidR="006415C4" w:rsidRDefault="004108FE" w:rsidP="00274030">
      <w:pPr>
        <w:pStyle w:val="Body-TextTx"/>
      </w:pPr>
      <w:r>
        <w:t xml:space="preserve">She </w:t>
      </w:r>
      <w:proofErr w:type="gramStart"/>
      <w:r>
        <w:t>stay</w:t>
      </w:r>
      <w:proofErr w:type="gramEnd"/>
      <w:r>
        <w:t xml:space="preserve"> seated in her big chair. </w:t>
      </w:r>
      <w:r w:rsidRPr="005C2237">
        <w:t>Her crinkly white</w:t>
      </w:r>
      <w:r>
        <w:t xml:space="preserve"> </w:t>
      </w:r>
      <w:r w:rsidR="006F3505">
        <w:t xml:space="preserve">hair </w:t>
      </w:r>
      <w:r>
        <w:t>hangs to her shoulders</w:t>
      </w:r>
      <w:r w:rsidRPr="005C2237">
        <w:t xml:space="preserve">, </w:t>
      </w:r>
      <w:r w:rsidRPr="005C2237">
        <w:lastRenderedPageBreak/>
        <w:t xml:space="preserve">almost as bushy as </w:t>
      </w:r>
      <w:r>
        <w:t>mine</w:t>
      </w:r>
      <w:r w:rsidRPr="005C2237">
        <w:t xml:space="preserve"> when it </w:t>
      </w:r>
      <w:proofErr w:type="spellStart"/>
      <w:r w:rsidRPr="005C2237">
        <w:t>ain</w:t>
      </w:r>
      <w:r w:rsidR="00396ECC">
        <w:t>’</w:t>
      </w:r>
      <w:r w:rsidRPr="005C2237">
        <w:t>t</w:t>
      </w:r>
      <w:proofErr w:type="spellEnd"/>
      <w:r w:rsidRPr="005C2237">
        <w:t xml:space="preserve"> tied down.</w:t>
      </w:r>
      <w:r>
        <w:t xml:space="preserve"> The scent of </w:t>
      </w:r>
      <w:r w:rsidRPr="005C2237">
        <w:t>tilled country earth</w:t>
      </w:r>
      <w:r>
        <w:t xml:space="preserve"> f</w:t>
      </w:r>
      <w:r w:rsidRPr="005C2237">
        <w:t xml:space="preserve">ills the </w:t>
      </w:r>
      <w:r>
        <w:t>space</w:t>
      </w:r>
      <w:r w:rsidRPr="005C2237">
        <w:t xml:space="preserve"> between us</w:t>
      </w:r>
      <w:r>
        <w:t xml:space="preserve"> as b</w:t>
      </w:r>
      <w:r w:rsidRPr="005C2237">
        <w:t xml:space="preserve">rown-gold eyes </w:t>
      </w:r>
      <w:r>
        <w:t>look me over</w:t>
      </w:r>
      <w:r w:rsidRPr="005C2237">
        <w:t>.</w:t>
      </w:r>
      <w:r>
        <w:t xml:space="preserve"> She</w:t>
      </w:r>
      <w:r w:rsidRPr="005C2237">
        <w:t xml:space="preserve"> stops at my right han</w:t>
      </w:r>
      <w:r>
        <w:t>d, frowning</w:t>
      </w:r>
      <w:r w:rsidRPr="005C2237">
        <w:t>.</w:t>
      </w:r>
      <w:r>
        <w:t xml:space="preserve"> My sword is gone, but I know them eyes can trace </w:t>
      </w:r>
      <w:r w:rsidR="00054E88">
        <w:t>its ghostly residue</w:t>
      </w:r>
      <w:r>
        <w:t xml:space="preserve">. She </w:t>
      </w:r>
      <w:proofErr w:type="gramStart"/>
      <w:r>
        <w:t>don</w:t>
      </w:r>
      <w:r w:rsidR="00396ECC">
        <w:t>’</w:t>
      </w:r>
      <w:r>
        <w:t>t</w:t>
      </w:r>
      <w:proofErr w:type="gramEnd"/>
      <w:r>
        <w:t xml:space="preserve"> approve of the blade. Or where it come from. Say gifts from </w:t>
      </w:r>
      <w:proofErr w:type="spellStart"/>
      <w:r>
        <w:t>haints</w:t>
      </w:r>
      <w:proofErr w:type="spellEnd"/>
      <w:r>
        <w:t xml:space="preserve"> carry a price. But she got her magic. And I got mine.</w:t>
      </w:r>
    </w:p>
    <w:p w14:paraId="1A737D9C" w14:textId="4E3BDEC9" w:rsidR="004108FE" w:rsidRDefault="00396ECC" w:rsidP="00274030">
      <w:pPr>
        <w:pStyle w:val="Body-TextTx"/>
      </w:pPr>
      <w:r>
        <w:t>“</w:t>
      </w:r>
      <w:r w:rsidR="004108FE">
        <w:t xml:space="preserve">Dem </w:t>
      </w:r>
      <w:proofErr w:type="spellStart"/>
      <w:r w:rsidR="004108FE">
        <w:t>buckrah</w:t>
      </w:r>
      <w:proofErr w:type="spellEnd"/>
      <w:r w:rsidR="004108FE">
        <w:t xml:space="preserve"> </w:t>
      </w:r>
      <w:proofErr w:type="spellStart"/>
      <w:r w:rsidR="004108FE">
        <w:t>debbil</w:t>
      </w:r>
      <w:proofErr w:type="spellEnd"/>
      <w:r w:rsidR="004108FE">
        <w:t xml:space="preserve"> </w:t>
      </w:r>
      <w:proofErr w:type="spellStart"/>
      <w:r w:rsidR="004108FE">
        <w:t>gii</w:t>
      </w:r>
      <w:proofErr w:type="spellEnd"/>
      <w:r w:rsidR="004108FE">
        <w:t xml:space="preserve"> </w:t>
      </w:r>
      <w:proofErr w:type="spellStart"/>
      <w:r w:rsidR="006C74EF">
        <w:t>hunnuh</w:t>
      </w:r>
      <w:proofErr w:type="spellEnd"/>
      <w:r w:rsidR="004108FE">
        <w:t xml:space="preserve"> trouble?</w:t>
      </w:r>
      <w:r>
        <w:t>”</w:t>
      </w:r>
      <w:r w:rsidR="004108FE">
        <w:t xml:space="preserve"> she asks.</w:t>
      </w:r>
    </w:p>
    <w:p w14:paraId="5BA6920D" w14:textId="7F242D7B" w:rsidR="006415C4" w:rsidRDefault="004108FE" w:rsidP="00274030">
      <w:pPr>
        <w:pStyle w:val="Body-TextTx"/>
      </w:pPr>
      <w:r>
        <w:t>Nana Jean was raised up Gullah though</w:t>
      </w:r>
      <w:r w:rsidRPr="001B2C99">
        <w:t xml:space="preserve"> she been in Macon </w:t>
      </w:r>
      <w:r>
        <w:t>most</w:t>
      </w:r>
      <w:r w:rsidRPr="001B2C99">
        <w:t xml:space="preserve"> her life. </w:t>
      </w:r>
      <w:r>
        <w:t>Say her people bound</w:t>
      </w:r>
      <w:r w:rsidRPr="001B2C99">
        <w:t xml:space="preserve"> to th</w:t>
      </w:r>
      <w:r>
        <w:t>em Carolina islands, and being away</w:t>
      </w:r>
      <w:r w:rsidRPr="001B2C99">
        <w:t xml:space="preserve"> so long fade</w:t>
      </w:r>
      <w:r>
        <w:t>d</w:t>
      </w:r>
      <w:r w:rsidRPr="001B2C99">
        <w:t xml:space="preserve"> her </w:t>
      </w:r>
      <w:r>
        <w:t>a bit. Though her Gullah talk don</w:t>
      </w:r>
      <w:r w:rsidR="00396ECC">
        <w:t>’</w:t>
      </w:r>
      <w:r>
        <w:t>t sound faded none</w:t>
      </w:r>
      <w:r w:rsidRPr="001B2C99">
        <w:t>.</w:t>
      </w:r>
    </w:p>
    <w:p w14:paraId="203DE866" w14:textId="2B780FCC" w:rsidR="006415C4" w:rsidRDefault="004108FE" w:rsidP="00274030">
      <w:pPr>
        <w:pStyle w:val="Body-TextTx"/>
      </w:pPr>
      <w:r>
        <w:t xml:space="preserve">I relate what happened and her bushy eyebrows jump like white caterpillars. </w:t>
      </w:r>
      <w:r w:rsidR="00396ECC">
        <w:t>“</w:t>
      </w:r>
      <w:proofErr w:type="spellStart"/>
      <w:r w:rsidR="006C74EF">
        <w:t>Hunnuh</w:t>
      </w:r>
      <w:proofErr w:type="spellEnd"/>
      <w:r w:rsidR="006C74EF">
        <w:t xml:space="preserve"> </w:t>
      </w:r>
      <w:proofErr w:type="spellStart"/>
      <w:r w:rsidRPr="00A026A3">
        <w:t>jook</w:t>
      </w:r>
      <w:proofErr w:type="spellEnd"/>
      <w:r w:rsidRPr="00A026A3">
        <w:t xml:space="preserve"> </w:t>
      </w:r>
      <w:proofErr w:type="spellStart"/>
      <w:r>
        <w:t>dat</w:t>
      </w:r>
      <w:proofErr w:type="spellEnd"/>
      <w:r>
        <w:t xml:space="preserve"> </w:t>
      </w:r>
      <w:proofErr w:type="spellStart"/>
      <w:r>
        <w:t>buckra</w:t>
      </w:r>
      <w:r w:rsidR="00D95D23">
        <w:t>h</w:t>
      </w:r>
      <w:proofErr w:type="spellEnd"/>
      <w:r>
        <w:t xml:space="preserve"> </w:t>
      </w:r>
      <w:proofErr w:type="spellStart"/>
      <w:r>
        <w:t>debbil</w:t>
      </w:r>
      <w:proofErr w:type="spellEnd"/>
      <w:r w:rsidRPr="00A026A3">
        <w:t xml:space="preserve"> </w:t>
      </w:r>
      <w:proofErr w:type="spellStart"/>
      <w:r w:rsidRPr="00A026A3">
        <w:t>f</w:t>
      </w:r>
      <w:r w:rsidR="006C74EF">
        <w:t>u</w:t>
      </w:r>
      <w:r>
        <w:t>h</w:t>
      </w:r>
      <w:proofErr w:type="spellEnd"/>
      <w:r w:rsidRPr="00A026A3">
        <w:t xml:space="preserve"> see </w:t>
      </w:r>
      <w:r>
        <w:t>if</w:t>
      </w:r>
      <w:r w:rsidRPr="00A026A3">
        <w:t xml:space="preserve"> e been dead</w:t>
      </w:r>
      <w:r>
        <w:t>?</w:t>
      </w:r>
      <w:r w:rsidR="00396ECC">
        <w:t>”</w:t>
      </w:r>
    </w:p>
    <w:p w14:paraId="02094535" w14:textId="708C78D5" w:rsidR="006415C4" w:rsidRDefault="004108FE" w:rsidP="00274030">
      <w:pPr>
        <w:pStyle w:val="Body-TextTx"/>
      </w:pPr>
      <w:r>
        <w:t xml:space="preserve">My turn to frown. </w:t>
      </w:r>
      <w:r w:rsidR="00396ECC">
        <w:t>“</w:t>
      </w:r>
      <w:r>
        <w:t>I know a dead Ku Klux from a living one. That silver and iron hit them, and they get right back up.</w:t>
      </w:r>
      <w:r w:rsidR="00396ECC">
        <w:t>”</w:t>
      </w:r>
    </w:p>
    <w:p w14:paraId="38B0C5EA" w14:textId="54CFB24A" w:rsidR="006415C4" w:rsidRDefault="004108FE" w:rsidP="00274030">
      <w:pPr>
        <w:pStyle w:val="Body-TextTx"/>
      </w:pPr>
      <w:r>
        <w:t xml:space="preserve">She sucks her teeth. </w:t>
      </w:r>
      <w:r w:rsidR="00396ECC">
        <w:t>“</w:t>
      </w:r>
      <w:r>
        <w:t xml:space="preserve">Ki! </w:t>
      </w:r>
      <w:proofErr w:type="spellStart"/>
      <w:r w:rsidRPr="0049118D">
        <w:rPr>
          <w:lang w:val="de-DE"/>
        </w:rPr>
        <w:t>Buckrah</w:t>
      </w:r>
      <w:proofErr w:type="spellEnd"/>
      <w:r w:rsidRPr="0049118D">
        <w:rPr>
          <w:lang w:val="de-DE"/>
        </w:rPr>
        <w:t xml:space="preserve"> </w:t>
      </w:r>
      <w:proofErr w:type="spellStart"/>
      <w:r w:rsidRPr="0049118D">
        <w:rPr>
          <w:lang w:val="de-DE"/>
        </w:rPr>
        <w:t>debbil</w:t>
      </w:r>
      <w:proofErr w:type="spellEnd"/>
      <w:r w:rsidRPr="0049118D">
        <w:rPr>
          <w:lang w:val="de-DE"/>
        </w:rPr>
        <w:t xml:space="preserve"> </w:t>
      </w:r>
      <w:r w:rsidR="00FC1492" w:rsidRPr="0049118D">
        <w:rPr>
          <w:lang w:val="de-DE"/>
        </w:rPr>
        <w:t xml:space="preserve">dem </w:t>
      </w:r>
      <w:proofErr w:type="spellStart"/>
      <w:r w:rsidRPr="0049118D">
        <w:rPr>
          <w:lang w:val="de-DE"/>
        </w:rPr>
        <w:t>ain</w:t>
      </w:r>
      <w:proofErr w:type="spellEnd"/>
      <w:r w:rsidRPr="0049118D">
        <w:rPr>
          <w:lang w:val="de-DE"/>
        </w:rPr>
        <w:t xml:space="preserve"> </w:t>
      </w:r>
      <w:proofErr w:type="spellStart"/>
      <w:r w:rsidRPr="0049118D">
        <w:rPr>
          <w:lang w:val="de-DE"/>
        </w:rPr>
        <w:t>good</w:t>
      </w:r>
      <w:proofErr w:type="spellEnd"/>
      <w:r w:rsidRPr="0049118D">
        <w:rPr>
          <w:lang w:val="de-DE"/>
        </w:rPr>
        <w:t xml:space="preserve"> </w:t>
      </w:r>
      <w:proofErr w:type="spellStart"/>
      <w:r w:rsidRPr="0049118D">
        <w:rPr>
          <w:lang w:val="de-DE"/>
        </w:rPr>
        <w:t>f</w:t>
      </w:r>
      <w:r w:rsidR="006C74EF" w:rsidRPr="0049118D">
        <w:rPr>
          <w:lang w:val="de-DE"/>
        </w:rPr>
        <w:t>u</w:t>
      </w:r>
      <w:r w:rsidRPr="0049118D">
        <w:rPr>
          <w:lang w:val="de-DE"/>
        </w:rPr>
        <w:t>h</w:t>
      </w:r>
      <w:proofErr w:type="spellEnd"/>
      <w:r w:rsidRPr="0049118D">
        <w:rPr>
          <w:lang w:val="de-DE"/>
        </w:rPr>
        <w:t xml:space="preserve"> </w:t>
      </w:r>
      <w:proofErr w:type="spellStart"/>
      <w:r w:rsidR="006C74EF" w:rsidRPr="0049118D">
        <w:rPr>
          <w:lang w:val="de-DE"/>
        </w:rPr>
        <w:t>nut</w:t>
      </w:r>
      <w:r w:rsidRPr="0049118D">
        <w:rPr>
          <w:lang w:val="de-DE"/>
        </w:rPr>
        <w:t>tin</w:t>
      </w:r>
      <w:proofErr w:type="spellEnd"/>
      <w:r w:rsidRPr="0049118D">
        <w:rPr>
          <w:lang w:val="de-DE"/>
        </w:rPr>
        <w:t>!</w:t>
      </w:r>
      <w:r w:rsidR="00396ECC">
        <w:rPr>
          <w:lang w:val="de-DE"/>
        </w:rPr>
        <w:t>”</w:t>
      </w:r>
      <w:r w:rsidRPr="0049118D">
        <w:rPr>
          <w:lang w:val="de-DE"/>
        </w:rPr>
        <w:t xml:space="preserve"> </w:t>
      </w:r>
      <w:r>
        <w:t>Then more sober</w:t>
      </w:r>
      <w:r w:rsidR="00B64B83">
        <w:t xml:space="preserve">: </w:t>
      </w:r>
      <w:r w:rsidR="00396ECC">
        <w:t>“</w:t>
      </w:r>
      <w:r>
        <w:t xml:space="preserve">If </w:t>
      </w:r>
      <w:proofErr w:type="spellStart"/>
      <w:r>
        <w:t>dat</w:t>
      </w:r>
      <w:proofErr w:type="spellEnd"/>
      <w:r>
        <w:t xml:space="preserve"> </w:t>
      </w:r>
      <w:proofErr w:type="spellStart"/>
      <w:r>
        <w:t>silva</w:t>
      </w:r>
      <w:proofErr w:type="spellEnd"/>
      <w:r>
        <w:t xml:space="preserve"> </w:t>
      </w:r>
      <w:proofErr w:type="spellStart"/>
      <w:r>
        <w:t>ain</w:t>
      </w:r>
      <w:proofErr w:type="spellEnd"/>
      <w:r>
        <w:t xml:space="preserve"> good </w:t>
      </w:r>
      <w:proofErr w:type="spellStart"/>
      <w:r>
        <w:t>f</w:t>
      </w:r>
      <w:r w:rsidR="006C74EF">
        <w:t>u</w:t>
      </w:r>
      <w:r>
        <w:t>h</w:t>
      </w:r>
      <w:proofErr w:type="spellEnd"/>
      <w:r>
        <w:t xml:space="preserve"> </w:t>
      </w:r>
      <w:proofErr w:type="spellStart"/>
      <w:r>
        <w:t>n</w:t>
      </w:r>
      <w:r w:rsidR="0082641A">
        <w:t>u</w:t>
      </w:r>
      <w:r>
        <w:t>ttin</w:t>
      </w:r>
      <w:proofErr w:type="spellEnd"/>
      <w:r>
        <w:t xml:space="preserve"> </w:t>
      </w:r>
      <w:proofErr w:type="spellStart"/>
      <w:r>
        <w:t>needuh</w:t>
      </w:r>
      <w:proofErr w:type="spellEnd"/>
      <w:r>
        <w:t xml:space="preserve">, </w:t>
      </w:r>
      <w:proofErr w:type="spellStart"/>
      <w:r>
        <w:t>dat</w:t>
      </w:r>
      <w:proofErr w:type="spellEnd"/>
      <w:r>
        <w:t xml:space="preserve"> real trouble</w:t>
      </w:r>
      <w:r w:rsidR="006C74EF">
        <w:t xml:space="preserve"> </w:t>
      </w:r>
      <w:proofErr w:type="spellStart"/>
      <w:r w:rsidR="006C74EF">
        <w:t>fuh</w:t>
      </w:r>
      <w:proofErr w:type="spellEnd"/>
      <w:r w:rsidR="006C74EF">
        <w:t xml:space="preserve"> true</w:t>
      </w:r>
      <w:r>
        <w:t xml:space="preserve">. </w:t>
      </w:r>
      <w:proofErr w:type="spellStart"/>
      <w:r>
        <w:t>Lawd</w:t>
      </w:r>
      <w:proofErr w:type="spellEnd"/>
      <w:r>
        <w:t xml:space="preserve"> hep </w:t>
      </w:r>
      <w:proofErr w:type="spellStart"/>
      <w:r>
        <w:t>w</w:t>
      </w:r>
      <w:r w:rsidR="006C74EF">
        <w:t>i</w:t>
      </w:r>
      <w:proofErr w:type="spellEnd"/>
      <w:r>
        <w:t>.</w:t>
      </w:r>
      <w:r w:rsidR="00396ECC">
        <w:t>”</w:t>
      </w:r>
    </w:p>
    <w:p w14:paraId="70A57CAC" w14:textId="39C235E8" w:rsidR="006415C4" w:rsidRDefault="00396ECC" w:rsidP="00274030">
      <w:pPr>
        <w:pStyle w:val="Body-TextTx"/>
      </w:pPr>
      <w:r>
        <w:t>“</w:t>
      </w:r>
      <w:r w:rsidR="004108FE">
        <w:t>Nothing we can</w:t>
      </w:r>
      <w:r>
        <w:t>’</w:t>
      </w:r>
      <w:r w:rsidR="004108FE">
        <w:t>t handle.</w:t>
      </w:r>
      <w:r>
        <w:t>”</w:t>
      </w:r>
      <w:r w:rsidR="004108FE">
        <w:t xml:space="preserve"> Brave words, but I share her uneasiness.</w:t>
      </w:r>
    </w:p>
    <w:p w14:paraId="17ACBB16" w14:textId="79029E99" w:rsidR="004108FE" w:rsidRDefault="00396ECC" w:rsidP="00274030">
      <w:pPr>
        <w:pStyle w:val="Body-TextTx"/>
      </w:pPr>
      <w:r>
        <w:t>“</w:t>
      </w:r>
      <w:proofErr w:type="spellStart"/>
      <w:r w:rsidR="004F440E">
        <w:t>Hunnuh</w:t>
      </w:r>
      <w:proofErr w:type="spellEnd"/>
      <w:r w:rsidR="004F440E" w:rsidRPr="00D36E0F">
        <w:t xml:space="preserve"> </w:t>
      </w:r>
      <w:proofErr w:type="spellStart"/>
      <w:r w:rsidR="004108FE" w:rsidRPr="00D36E0F">
        <w:t>ain</w:t>
      </w:r>
      <w:proofErr w:type="spellEnd"/>
      <w:r w:rsidR="004108FE" w:rsidRPr="00D36E0F">
        <w:t xml:space="preserve"> kill no </w:t>
      </w:r>
      <w:r w:rsidR="004108FE">
        <w:t>fool</w:t>
      </w:r>
      <w:r w:rsidR="004108FE" w:rsidRPr="00D36E0F">
        <w:t xml:space="preserve"> </w:t>
      </w:r>
      <w:proofErr w:type="spellStart"/>
      <w:r w:rsidR="004108FE" w:rsidRPr="00D36E0F">
        <w:t>buckrah</w:t>
      </w:r>
      <w:proofErr w:type="spellEnd"/>
      <w:r w:rsidR="004108FE" w:rsidRPr="00D36E0F">
        <w:t>?</w:t>
      </w:r>
      <w:r>
        <w:t>”</w:t>
      </w:r>
    </w:p>
    <w:p w14:paraId="58920459" w14:textId="4EBCC47B" w:rsidR="006415C4" w:rsidRDefault="004108FE" w:rsidP="00274030">
      <w:pPr>
        <w:pStyle w:val="Body-TextTx"/>
      </w:pPr>
      <w:proofErr w:type="spellStart"/>
      <w:r w:rsidRPr="0049118D">
        <w:rPr>
          <w:rStyle w:val="itali"/>
        </w:rPr>
        <w:t>Buckrah</w:t>
      </w:r>
      <w:proofErr w:type="spellEnd"/>
      <w:r w:rsidRPr="0049118D">
        <w:rPr>
          <w:rStyle w:val="itali"/>
        </w:rPr>
        <w:t xml:space="preserve"> devils</w:t>
      </w:r>
      <w:r>
        <w:t xml:space="preserve"> what she calls Ku </w:t>
      </w:r>
      <w:proofErr w:type="spellStart"/>
      <w:r>
        <w:t>Kluxes</w:t>
      </w:r>
      <w:proofErr w:type="spellEnd"/>
      <w:r>
        <w:t xml:space="preserve">. </w:t>
      </w:r>
      <w:r w:rsidRPr="0049118D">
        <w:rPr>
          <w:rStyle w:val="itali"/>
        </w:rPr>
        <w:t xml:space="preserve">Fool </w:t>
      </w:r>
      <w:proofErr w:type="spellStart"/>
      <w:r w:rsidRPr="0049118D">
        <w:rPr>
          <w:rStyle w:val="itali"/>
        </w:rPr>
        <w:t>buckrah</w:t>
      </w:r>
      <w:proofErr w:type="spellEnd"/>
      <w:r>
        <w:t xml:space="preserve"> she reserves for </w:t>
      </w:r>
      <w:proofErr w:type="spellStart"/>
      <w:r>
        <w:t>Klans</w:t>
      </w:r>
      <w:proofErr w:type="spellEnd"/>
      <w:r>
        <w:t xml:space="preserve"> who </w:t>
      </w:r>
      <w:proofErr w:type="spellStart"/>
      <w:r>
        <w:t>ain</w:t>
      </w:r>
      <w:r w:rsidR="00396ECC">
        <w:t>’</w:t>
      </w:r>
      <w:r>
        <w:t>t</w:t>
      </w:r>
      <w:proofErr w:type="spellEnd"/>
      <w:r>
        <w:t xml:space="preserve"> </w:t>
      </w:r>
      <w:r w:rsidRPr="00156FD1">
        <w:rPr>
          <w:rStyle w:val="itali"/>
        </w:rPr>
        <w:t>turned.</w:t>
      </w:r>
      <w:r>
        <w:t xml:space="preserve"> She very particular about us not killing them who still human. Say every sinner got a chance to get right. </w:t>
      </w:r>
      <w:r w:rsidR="00006B02">
        <w:t xml:space="preserve">I suppose. </w:t>
      </w:r>
      <w:r>
        <w:t>Way I see it, one less Klan</w:t>
      </w:r>
      <w:r w:rsidR="00520692">
        <w:t>,</w:t>
      </w:r>
      <w:r>
        <w:t xml:space="preserve"> one less chance of a Ku Klux. But I </w:t>
      </w:r>
      <w:proofErr w:type="gramStart"/>
      <w:r>
        <w:t>bides</w:t>
      </w:r>
      <w:proofErr w:type="gramEnd"/>
      <w:r>
        <w:t xml:space="preserve"> </w:t>
      </w:r>
      <w:r w:rsidR="0082641A">
        <w:t xml:space="preserve">by </w:t>
      </w:r>
      <w:r>
        <w:t>her rules and shake my head.</w:t>
      </w:r>
    </w:p>
    <w:p w14:paraId="74BD9D80" w14:textId="06FDBC80" w:rsidR="006415C4" w:rsidRDefault="004108FE" w:rsidP="00274030">
      <w:pPr>
        <w:pStyle w:val="Body-TextTx"/>
      </w:pPr>
      <w:r>
        <w:t>She nods back, eyes wandering to the Shouters. Uncle Will talking to a small woman in a plain dress brown as her tied</w:t>
      </w:r>
      <w:r w:rsidR="00520692">
        <w:t>-</w:t>
      </w:r>
      <w:r>
        <w:t xml:space="preserve">up hair—the German widow, </w:t>
      </w:r>
      <w:bookmarkStart w:id="8" w:name="_Hlk32319682"/>
      <w:r>
        <w:t>Emma Krauss</w:t>
      </w:r>
      <w:bookmarkEnd w:id="8"/>
      <w:r>
        <w:t xml:space="preserve">. </w:t>
      </w:r>
      <w:r w:rsidRPr="00E377F1">
        <w:lastRenderedPageBreak/>
        <w:t>Her husband owned a store in town</w:t>
      </w:r>
      <w:r>
        <w:t xml:space="preserve"> but</w:t>
      </w:r>
      <w:r w:rsidRPr="00E377F1">
        <w:t xml:space="preserve"> the flu </w:t>
      </w:r>
      <w:r>
        <w:t xml:space="preserve">took him </w:t>
      </w:r>
      <w:r w:rsidRPr="00E377F1">
        <w:t xml:space="preserve">in 1918. She still </w:t>
      </w:r>
      <w:proofErr w:type="gramStart"/>
      <w:r w:rsidRPr="00E377F1">
        <w:t>have</w:t>
      </w:r>
      <w:proofErr w:type="gramEnd"/>
      <w:r w:rsidRPr="00E377F1">
        <w:t xml:space="preserve"> th</w:t>
      </w:r>
      <w:r>
        <w:t>e</w:t>
      </w:r>
      <w:r w:rsidRPr="00E377F1">
        <w:t xml:space="preserve"> store</w:t>
      </w:r>
      <w:r w:rsidR="00714E47">
        <w:t xml:space="preserve"> </w:t>
      </w:r>
      <w:r w:rsidRPr="00E377F1">
        <w:t>and is mixed up in our bootlegging business. But in Germany she trained to study music and can</w:t>
      </w:r>
      <w:r w:rsidR="00396ECC">
        <w:t>’</w:t>
      </w:r>
      <w:r w:rsidRPr="00E377F1">
        <w:t xml:space="preserve">t get enough of the Shout. </w:t>
      </w:r>
      <w:r>
        <w:t>S</w:t>
      </w:r>
      <w:r w:rsidRPr="00E377F1">
        <w:t>pend</w:t>
      </w:r>
      <w:r>
        <w:t xml:space="preserve">s </w:t>
      </w:r>
      <w:r w:rsidRPr="00E377F1">
        <w:t>time writing down their songs and asking on how they come about.</w:t>
      </w:r>
    </w:p>
    <w:p w14:paraId="2950292B" w14:textId="79B1B1E8" w:rsidR="006415C4" w:rsidRDefault="00396ECC" w:rsidP="00274030">
      <w:pPr>
        <w:pStyle w:val="Body-TextTx"/>
      </w:pPr>
      <w:r>
        <w:t>“</w:t>
      </w:r>
      <w:r w:rsidR="004108FE">
        <w:t>When this lot heading home?</w:t>
      </w:r>
      <w:r>
        <w:t>”</w:t>
      </w:r>
    </w:p>
    <w:p w14:paraId="03481F3B" w14:textId="7E6BBA92" w:rsidR="006415C4" w:rsidRDefault="004108FE" w:rsidP="00274030">
      <w:pPr>
        <w:pStyle w:val="Body-TextTx"/>
      </w:pPr>
      <w:r w:rsidRPr="001110AB">
        <w:t xml:space="preserve">Nana Jean grumbles. </w:t>
      </w:r>
      <w:r w:rsidR="00396ECC">
        <w:t>“</w:t>
      </w:r>
      <w:r>
        <w:t xml:space="preserve">Say </w:t>
      </w:r>
      <w:proofErr w:type="spellStart"/>
      <w:r>
        <w:t>dey</w:t>
      </w:r>
      <w:proofErr w:type="spellEnd"/>
      <w:r>
        <w:t xml:space="preserve"> da </w:t>
      </w:r>
      <w:proofErr w:type="spellStart"/>
      <w:r>
        <w:t>gwine</w:t>
      </w:r>
      <w:proofErr w:type="spellEnd"/>
      <w:r>
        <w:t xml:space="preserve"> Friday. </w:t>
      </w:r>
      <w:proofErr w:type="spellStart"/>
      <w:r>
        <w:t>F</w:t>
      </w:r>
      <w:r w:rsidR="0082641A">
        <w:t>r</w:t>
      </w:r>
      <w:r>
        <w:t>aid</w:t>
      </w:r>
      <w:proofErr w:type="spellEnd"/>
      <w:r>
        <w:t xml:space="preserve"> </w:t>
      </w:r>
      <w:proofErr w:type="spellStart"/>
      <w:r>
        <w:t>dey</w:t>
      </w:r>
      <w:proofErr w:type="spellEnd"/>
      <w:r>
        <w:t xml:space="preserve"> biggity </w:t>
      </w:r>
      <w:proofErr w:type="spellStart"/>
      <w:r>
        <w:t>preacha</w:t>
      </w:r>
      <w:proofErr w:type="spellEnd"/>
      <w:r>
        <w:t xml:space="preserve">. </w:t>
      </w:r>
      <w:proofErr w:type="spellStart"/>
      <w:r>
        <w:t>E</w:t>
      </w:r>
      <w:proofErr w:type="spellEnd"/>
      <w:r>
        <w:t xml:space="preserve"> say de root </w:t>
      </w:r>
      <w:proofErr w:type="spellStart"/>
      <w:r>
        <w:t>haffa</w:t>
      </w:r>
      <w:proofErr w:type="spellEnd"/>
      <w:r>
        <w:t xml:space="preserve"> do </w:t>
      </w:r>
      <w:proofErr w:type="spellStart"/>
      <w:r>
        <w:t>wit</w:t>
      </w:r>
      <w:proofErr w:type="spellEnd"/>
      <w:r>
        <w:t xml:space="preserve"> witchcraft.</w:t>
      </w:r>
      <w:r w:rsidR="00396ECC">
        <w:t>”</w:t>
      </w:r>
      <w:r>
        <w:t xml:space="preserve"> She snorts. </w:t>
      </w:r>
      <w:r w:rsidR="00396ECC">
        <w:t>“</w:t>
      </w:r>
      <w:r>
        <w:t xml:space="preserve">Biggity down </w:t>
      </w:r>
      <w:proofErr w:type="spellStart"/>
      <w:r>
        <w:t>preacha</w:t>
      </w:r>
      <w:proofErr w:type="spellEnd"/>
      <w:r>
        <w:t>.</w:t>
      </w:r>
      <w:r w:rsidR="00396ECC">
        <w:t>”</w:t>
      </w:r>
    </w:p>
    <w:p w14:paraId="00E2CE4A" w14:textId="39D58262" w:rsidR="004108FE" w:rsidRDefault="004108FE" w:rsidP="00274030">
      <w:pPr>
        <w:pStyle w:val="Body-TextTx"/>
      </w:pPr>
      <w:r>
        <w:t xml:space="preserve">That </w:t>
      </w:r>
      <w:proofErr w:type="spellStart"/>
      <w:r>
        <w:t>ain</w:t>
      </w:r>
      <w:r w:rsidR="00396ECC">
        <w:t>’</w:t>
      </w:r>
      <w:r>
        <w:t>t</w:t>
      </w:r>
      <w:proofErr w:type="spellEnd"/>
      <w:r>
        <w:t xml:space="preserve"> good. Shouters needed </w:t>
      </w:r>
      <w:r w:rsidR="0082641A">
        <w:t xml:space="preserve">for </w:t>
      </w:r>
      <w:r>
        <w:t>brew</w:t>
      </w:r>
      <w:r w:rsidR="0082641A">
        <w:t>ing</w:t>
      </w:r>
      <w:r>
        <w:t xml:space="preserve"> Mama</w:t>
      </w:r>
      <w:r w:rsidR="00396ECC">
        <w:t>’</w:t>
      </w:r>
      <w:r>
        <w:t>s Water. Only lots say it</w:t>
      </w:r>
      <w:r w:rsidR="00396ECC">
        <w:t>’</w:t>
      </w:r>
      <w:r>
        <w:t xml:space="preserve">s wrong mixing up roots with the Shout. </w:t>
      </w:r>
      <w:proofErr w:type="gramStart"/>
      <w:r>
        <w:t>Sure</w:t>
      </w:r>
      <w:proofErr w:type="gramEnd"/>
      <w:r>
        <w:t xml:space="preserve"> </w:t>
      </w:r>
      <w:proofErr w:type="spellStart"/>
      <w:r>
        <w:t>ain</w:t>
      </w:r>
      <w:r w:rsidR="00396ECC">
        <w:t>’</w:t>
      </w:r>
      <w:r>
        <w:t>t</w:t>
      </w:r>
      <w:proofErr w:type="spellEnd"/>
      <w:r>
        <w:t xml:space="preserve"> for the bootlegging. Nana Jean argue better to keep folk alive; worry on their souls later. She convinced Uncle Will, mostly because he sweet on her.</w:t>
      </w:r>
    </w:p>
    <w:p w14:paraId="181094AD" w14:textId="0F73D5DC" w:rsidR="006415C4" w:rsidRDefault="00396ECC" w:rsidP="00274030">
      <w:pPr>
        <w:pStyle w:val="Body-TextTx"/>
      </w:pPr>
      <w:r>
        <w:t>“</w:t>
      </w:r>
      <w:r w:rsidR="004108FE">
        <w:t xml:space="preserve">But </w:t>
      </w:r>
      <w:proofErr w:type="spellStart"/>
      <w:r w:rsidR="004108FE">
        <w:t>mebbe</w:t>
      </w:r>
      <w:proofErr w:type="spellEnd"/>
      <w:r w:rsidR="004108FE">
        <w:t xml:space="preserve"> </w:t>
      </w:r>
      <w:proofErr w:type="spellStart"/>
      <w:r w:rsidR="004108FE">
        <w:t>dey</w:t>
      </w:r>
      <w:proofErr w:type="spellEnd"/>
      <w:r w:rsidR="004108FE">
        <w:t xml:space="preserve"> stay fah </w:t>
      </w:r>
      <w:proofErr w:type="spellStart"/>
      <w:r w:rsidR="004108FE">
        <w:t>nyam</w:t>
      </w:r>
      <w:proofErr w:type="spellEnd"/>
      <w:r w:rsidR="004108FE">
        <w:t xml:space="preserve"> me </w:t>
      </w:r>
      <w:proofErr w:type="spellStart"/>
      <w:r w:rsidR="004F440E">
        <w:t>b</w:t>
      </w:r>
      <w:r w:rsidR="004108FE">
        <w:t>ittle</w:t>
      </w:r>
      <w:proofErr w:type="spellEnd"/>
      <w:r w:rsidR="00714E47">
        <w:t>.</w:t>
      </w:r>
      <w:r>
        <w:t>”</w:t>
      </w:r>
      <w:r w:rsidR="004108FE">
        <w:t xml:space="preserve"> </w:t>
      </w:r>
      <w:r w:rsidR="00714E47">
        <w:t>S</w:t>
      </w:r>
      <w:r w:rsidR="004108FE">
        <w:t xml:space="preserve">he winks. The mention of food whips up a hunger that must show on my face. </w:t>
      </w:r>
      <w:r>
        <w:t>“</w:t>
      </w:r>
      <w:r w:rsidR="004108FE">
        <w:t xml:space="preserve">Go git </w:t>
      </w:r>
      <w:r w:rsidR="00C67A5E">
        <w:t xml:space="preserve">uh </w:t>
      </w:r>
      <w:r w:rsidR="004108FE">
        <w:t xml:space="preserve">plate fore </w:t>
      </w:r>
      <w:proofErr w:type="spellStart"/>
      <w:r w:rsidR="004108FE">
        <w:t>dat</w:t>
      </w:r>
      <w:proofErr w:type="spellEnd"/>
      <w:r w:rsidR="004108FE">
        <w:t xml:space="preserve"> po</w:t>
      </w:r>
      <w:r>
        <w:t>’</w:t>
      </w:r>
      <w:r w:rsidR="004108FE">
        <w:t xml:space="preserve"> </w:t>
      </w:r>
      <w:proofErr w:type="spellStart"/>
      <w:r w:rsidR="004108FE">
        <w:t>gyal</w:t>
      </w:r>
      <w:proofErr w:type="spellEnd"/>
      <w:r w:rsidR="004108FE">
        <w:t xml:space="preserve"> </w:t>
      </w:r>
      <w:proofErr w:type="spellStart"/>
      <w:r w:rsidR="004F440E">
        <w:t>nyam</w:t>
      </w:r>
      <w:proofErr w:type="spellEnd"/>
      <w:r w:rsidR="004F440E">
        <w:t xml:space="preserve"> up </w:t>
      </w:r>
      <w:r w:rsidR="004108FE">
        <w:t xml:space="preserve">all </w:t>
      </w:r>
      <w:r w:rsidR="004F440E">
        <w:t xml:space="preserve">me </w:t>
      </w:r>
      <w:proofErr w:type="spellStart"/>
      <w:r w:rsidR="004F440E">
        <w:t>b</w:t>
      </w:r>
      <w:r w:rsidR="004108FE">
        <w:t>ittle</w:t>
      </w:r>
      <w:proofErr w:type="spellEnd"/>
      <w:r w:rsidR="004108FE">
        <w:t>!</w:t>
      </w:r>
      <w:r>
        <w:t>”</w:t>
      </w:r>
    </w:p>
    <w:p w14:paraId="4F246644" w14:textId="0EFDFB6C" w:rsidR="006415C4" w:rsidRDefault="004108FE" w:rsidP="00274030">
      <w:pPr>
        <w:pStyle w:val="Body-TextTx"/>
      </w:pPr>
      <w:r>
        <w:t>D</w:t>
      </w:r>
      <w:r w:rsidRPr="003A487E">
        <w:t>on</w:t>
      </w:r>
      <w:r w:rsidR="00396ECC">
        <w:t>’</w:t>
      </w:r>
      <w:r w:rsidRPr="003A487E">
        <w:t>t need to look to know she</w:t>
      </w:r>
      <w:r w:rsidR="00396ECC">
        <w:t>’</w:t>
      </w:r>
      <w:r w:rsidRPr="003A487E">
        <w:t xml:space="preserve">s talking about Sadie. </w:t>
      </w:r>
      <w:r>
        <w:t>G</w:t>
      </w:r>
      <w:r w:rsidRPr="003A487E">
        <w:t xml:space="preserve">irl could eat a whole cow, and God only know where she puts it. I turn to go, but </w:t>
      </w:r>
      <w:r>
        <w:t xml:space="preserve">Nana </w:t>
      </w:r>
      <w:r w:rsidRPr="003A487E">
        <w:t>Jean catch</w:t>
      </w:r>
      <w:r>
        <w:t>es</w:t>
      </w:r>
      <w:r w:rsidRPr="003A487E">
        <w:t xml:space="preserve"> my arm. I </w:t>
      </w:r>
      <w:r>
        <w:t>look</w:t>
      </w:r>
      <w:r w:rsidRPr="003A487E">
        <w:t xml:space="preserve"> to find her face thundering, brown-gold eyes bright like the sun.</w:t>
      </w:r>
    </w:p>
    <w:p w14:paraId="427418F9" w14:textId="5CFE1048" w:rsidR="004108FE" w:rsidRDefault="00396ECC" w:rsidP="00274030">
      <w:pPr>
        <w:pStyle w:val="Body-TextTx"/>
      </w:pPr>
      <w:r>
        <w:t>“</w:t>
      </w:r>
      <w:r w:rsidR="004108FE">
        <w:t>Las</w:t>
      </w:r>
      <w:r>
        <w:t>’</w:t>
      </w:r>
      <w:r w:rsidR="004108FE">
        <w:t xml:space="preserve"> night, </w:t>
      </w:r>
      <w:r w:rsidR="004A3B26">
        <w:t>u</w:t>
      </w:r>
      <w:r w:rsidR="004108FE">
        <w:t xml:space="preserve">h </w:t>
      </w:r>
      <w:proofErr w:type="spellStart"/>
      <w:r w:rsidR="004108FE">
        <w:t>y</w:t>
      </w:r>
      <w:r w:rsidR="002D1A97">
        <w:t>edd</w:t>
      </w:r>
      <w:r w:rsidR="00584F5F">
        <w:t>y</w:t>
      </w:r>
      <w:proofErr w:type="spellEnd"/>
      <w:r w:rsidR="004108FE">
        <w:t xml:space="preserve"> three rooster singing at de moon!</w:t>
      </w:r>
      <w:r>
        <w:t>”</w:t>
      </w:r>
      <w:r w:rsidR="004108FE">
        <w:t xml:space="preserve"> she hisses. </w:t>
      </w:r>
      <w:r>
        <w:t>“</w:t>
      </w:r>
      <w:r w:rsidR="004108FE">
        <w:t xml:space="preserve">Dis morning </w:t>
      </w:r>
      <w:r w:rsidR="00584F5F">
        <w:t>u</w:t>
      </w:r>
      <w:r w:rsidR="004108FE">
        <w:t xml:space="preserve">h see </w:t>
      </w:r>
      <w:r w:rsidR="00584F5F">
        <w:t>u</w:t>
      </w:r>
      <w:r w:rsidR="004108FE">
        <w:t xml:space="preserve">h rat </w:t>
      </w:r>
      <w:proofErr w:type="spellStart"/>
      <w:r w:rsidR="004108FE">
        <w:t>swalluh</w:t>
      </w:r>
      <w:proofErr w:type="spellEnd"/>
      <w:r w:rsidR="004108FE">
        <w:t xml:space="preserve"> up uh snake big </w:t>
      </w:r>
      <w:proofErr w:type="spellStart"/>
      <w:r w:rsidR="004108FE">
        <w:t>dey</w:t>
      </w:r>
      <w:proofErr w:type="spellEnd"/>
      <w:r w:rsidR="004108FE">
        <w:t xml:space="preserve">, big </w:t>
      </w:r>
      <w:proofErr w:type="spellStart"/>
      <w:r w:rsidR="004108FE">
        <w:t>dey</w:t>
      </w:r>
      <w:proofErr w:type="spellEnd"/>
      <w:r w:rsidR="004108FE">
        <w:t xml:space="preserve">! </w:t>
      </w:r>
      <w:proofErr w:type="spellStart"/>
      <w:r w:rsidR="004108FE" w:rsidRPr="0049118D">
        <w:rPr>
          <w:lang w:val="sv-SE"/>
        </w:rPr>
        <w:t>Me</w:t>
      </w:r>
      <w:proofErr w:type="spellEnd"/>
      <w:r w:rsidR="004108FE" w:rsidRPr="0049118D">
        <w:rPr>
          <w:lang w:val="sv-SE"/>
        </w:rPr>
        <w:t xml:space="preserve"> </w:t>
      </w:r>
      <w:proofErr w:type="spellStart"/>
      <w:r w:rsidR="004108FE" w:rsidRPr="0049118D">
        <w:rPr>
          <w:lang w:val="sv-SE"/>
        </w:rPr>
        <w:t>dream</w:t>
      </w:r>
      <w:proofErr w:type="spellEnd"/>
      <w:r w:rsidR="004108FE" w:rsidRPr="0049118D">
        <w:rPr>
          <w:lang w:val="sv-SE"/>
        </w:rPr>
        <w:t xml:space="preserve"> dem full </w:t>
      </w:r>
      <w:r w:rsidR="00584F5F">
        <w:rPr>
          <w:lang w:val="sv-SE"/>
        </w:rPr>
        <w:t>u</w:t>
      </w:r>
      <w:r w:rsidR="004108FE" w:rsidRPr="0049118D">
        <w:rPr>
          <w:lang w:val="sv-SE"/>
        </w:rPr>
        <w:t xml:space="preserve">h </w:t>
      </w:r>
      <w:proofErr w:type="spellStart"/>
      <w:r w:rsidR="004108FE" w:rsidRPr="0049118D">
        <w:rPr>
          <w:lang w:val="sv-SE"/>
        </w:rPr>
        <w:t>blood</w:t>
      </w:r>
      <w:proofErr w:type="spellEnd"/>
      <w:r w:rsidR="004108FE" w:rsidRPr="0049118D">
        <w:rPr>
          <w:lang w:val="sv-SE"/>
        </w:rPr>
        <w:t xml:space="preserve"> </w:t>
      </w:r>
      <w:proofErr w:type="spellStart"/>
      <w:r w:rsidR="004108FE" w:rsidRPr="0049118D">
        <w:rPr>
          <w:lang w:val="sv-SE"/>
        </w:rPr>
        <w:t>redhead</w:t>
      </w:r>
      <w:proofErr w:type="spellEnd"/>
      <w:r w:rsidR="004108FE" w:rsidRPr="0049118D">
        <w:rPr>
          <w:lang w:val="sv-SE"/>
        </w:rPr>
        <w:t xml:space="preserve"> </w:t>
      </w:r>
      <w:proofErr w:type="spellStart"/>
      <w:r w:rsidR="004108FE" w:rsidRPr="0049118D">
        <w:rPr>
          <w:lang w:val="sv-SE"/>
        </w:rPr>
        <w:t>buckra</w:t>
      </w:r>
      <w:r w:rsidR="00D95D23" w:rsidRPr="0049118D">
        <w:rPr>
          <w:lang w:val="sv-SE"/>
        </w:rPr>
        <w:t>h</w:t>
      </w:r>
      <w:proofErr w:type="spellEnd"/>
      <w:r w:rsidR="004108FE" w:rsidRPr="0049118D">
        <w:rPr>
          <w:lang w:val="sv-SE"/>
        </w:rPr>
        <w:t xml:space="preserve"> man. Dem omen bad. Bad, bad, bad. </w:t>
      </w:r>
      <w:proofErr w:type="spellStart"/>
      <w:r w:rsidR="008101AB">
        <w:rPr>
          <w:lang w:val="sv-SE"/>
        </w:rPr>
        <w:t>Yo</w:t>
      </w:r>
      <w:proofErr w:type="spellEnd"/>
      <w:r w:rsidR="00DB0A66" w:rsidRPr="0049118D">
        <w:rPr>
          <w:lang w:val="sv-SE"/>
        </w:rPr>
        <w:t xml:space="preserve"> </w:t>
      </w:r>
      <w:proofErr w:type="spellStart"/>
      <w:r w:rsidR="004F440E" w:rsidRPr="0049118D">
        <w:rPr>
          <w:lang w:val="sv-SE"/>
        </w:rPr>
        <w:t>tittuh</w:t>
      </w:r>
      <w:proofErr w:type="spellEnd"/>
      <w:r w:rsidR="004F440E" w:rsidRPr="0049118D">
        <w:rPr>
          <w:lang w:val="sv-SE"/>
        </w:rPr>
        <w:t xml:space="preserve"> </w:t>
      </w:r>
      <w:r w:rsidR="004108FE" w:rsidRPr="0049118D">
        <w:rPr>
          <w:lang w:val="sv-SE"/>
        </w:rPr>
        <w:t>dem.</w:t>
      </w:r>
      <w:r>
        <w:rPr>
          <w:lang w:val="sv-SE"/>
        </w:rPr>
        <w:t>”</w:t>
      </w:r>
      <w:r w:rsidR="004108FE" w:rsidRPr="0049118D">
        <w:rPr>
          <w:lang w:val="sv-SE"/>
        </w:rPr>
        <w:t xml:space="preserve"> </w:t>
      </w:r>
      <w:r w:rsidR="004108FE" w:rsidRPr="003A487E">
        <w:t xml:space="preserve">She jerks a wobbly chin at Sadie and Chef. </w:t>
      </w:r>
      <w:r>
        <w:t>“</w:t>
      </w:r>
      <w:r w:rsidR="004F440E">
        <w:t>M</w:t>
      </w:r>
      <w:r w:rsidR="004108FE" w:rsidRPr="003A487E">
        <w:t xml:space="preserve">ine </w:t>
      </w:r>
      <w:proofErr w:type="spellStart"/>
      <w:r w:rsidR="004108FE" w:rsidRPr="003A487E">
        <w:t>one</w:t>
      </w:r>
      <w:r>
        <w:t>’</w:t>
      </w:r>
      <w:r w:rsidR="004108FE" w:rsidRPr="003A487E">
        <w:t>nuddah</w:t>
      </w:r>
      <w:proofErr w:type="spellEnd"/>
      <w:r w:rsidR="004108FE" w:rsidRPr="003A487E">
        <w:t xml:space="preserve">. </w:t>
      </w:r>
      <w:r w:rsidR="004108FE">
        <w:t xml:space="preserve">Dis time </w:t>
      </w:r>
      <w:proofErr w:type="spellStart"/>
      <w:r w:rsidR="004108FE">
        <w:t>y</w:t>
      </w:r>
      <w:r w:rsidR="002D1A97">
        <w:t>u</w:t>
      </w:r>
      <w:r w:rsidR="004108FE">
        <w:t>h</w:t>
      </w:r>
      <w:proofErr w:type="spellEnd"/>
      <w:r w:rsidR="004108FE">
        <w:t xml:space="preserve"> </w:t>
      </w:r>
      <w:proofErr w:type="gramStart"/>
      <w:r w:rsidR="004108FE">
        <w:t>a</w:t>
      </w:r>
      <w:proofErr w:type="gramEnd"/>
      <w:r w:rsidR="004108FE">
        <w:t xml:space="preserve"> </w:t>
      </w:r>
      <w:proofErr w:type="spellStart"/>
      <w:r w:rsidR="004108FE">
        <w:t>ebil</w:t>
      </w:r>
      <w:proofErr w:type="spellEnd"/>
      <w:r w:rsidR="004108FE">
        <w:t xml:space="preserve"> time. Bad </w:t>
      </w:r>
      <w:proofErr w:type="spellStart"/>
      <w:r w:rsidR="004108FE">
        <w:t>wedduh</w:t>
      </w:r>
      <w:proofErr w:type="spellEnd"/>
      <w:r w:rsidR="004108FE">
        <w:t xml:space="preserve"> </w:t>
      </w:r>
      <w:proofErr w:type="spellStart"/>
      <w:r w:rsidR="004108FE">
        <w:t>gwine</w:t>
      </w:r>
      <w:proofErr w:type="spellEnd"/>
      <w:r w:rsidR="004108FE">
        <w:t xml:space="preserve"> come</w:t>
      </w:r>
      <w:r w:rsidR="00714E47">
        <w:t>.</w:t>
      </w:r>
      <w:r>
        <w:t>”</w:t>
      </w:r>
    </w:p>
    <w:p w14:paraId="7AEEE571" w14:textId="208F85E1" w:rsidR="006415C4" w:rsidRDefault="004108FE" w:rsidP="00274030">
      <w:pPr>
        <w:pStyle w:val="Body-TextTx"/>
      </w:pPr>
      <w:r>
        <w:t xml:space="preserve">When she lets go and falls back, I realize I been holding my breath. What in the blazes was that about? But the Gullah woman already closed her eyes, humming soft. I </w:t>
      </w:r>
      <w:r>
        <w:lastRenderedPageBreak/>
        <w:t>shake off the cold gripping my bones and head to join the others.</w:t>
      </w:r>
    </w:p>
    <w:p w14:paraId="39E509DA" w14:textId="3EC798F2" w:rsidR="006415C4" w:rsidRDefault="004108FE" w:rsidP="00274030">
      <w:pPr>
        <w:pStyle w:val="Body-TextTx"/>
      </w:pPr>
      <w:r w:rsidRPr="003A487E">
        <w:t xml:space="preserve">By the time I grab a plate and sit down, </w:t>
      </w:r>
      <w:r>
        <w:t>I</w:t>
      </w:r>
      <w:r w:rsidR="00396ECC">
        <w:t>’</w:t>
      </w:r>
      <w:r>
        <w:t>m famished!</w:t>
      </w:r>
      <w:r w:rsidRPr="003A487E">
        <w:t xml:space="preserve"> </w:t>
      </w:r>
      <w:r>
        <w:t>There</w:t>
      </w:r>
      <w:r w:rsidR="00396ECC">
        <w:t>’</w:t>
      </w:r>
      <w:r>
        <w:t xml:space="preserve">s </w:t>
      </w:r>
      <w:r w:rsidRPr="003A487E">
        <w:t xml:space="preserve">oyster rice, </w:t>
      </w:r>
      <w:r>
        <w:t xml:space="preserve">spicy shrimp and grits, fried </w:t>
      </w:r>
      <w:r w:rsidR="007550C4">
        <w:t>okra</w:t>
      </w:r>
      <w:r>
        <w:t xml:space="preserve">, roasted fish, and sweet salty </w:t>
      </w:r>
      <w:r w:rsidR="007550C4">
        <w:t>corn cakes</w:t>
      </w:r>
      <w:r>
        <w:t xml:space="preserve">. Take all my home training not to lick my fingers clean. Beside me, Sadie moans, rubbing her belly </w:t>
      </w:r>
      <w:r w:rsidR="009524FD">
        <w:t>a</w:t>
      </w:r>
      <w:r>
        <w:t>cross from us, Chef and the German widow argue up a storm.</w:t>
      </w:r>
    </w:p>
    <w:p w14:paraId="22B7B5F5" w14:textId="1A567AC0" w:rsidR="004108FE" w:rsidRDefault="00396ECC" w:rsidP="00274030">
      <w:pPr>
        <w:pStyle w:val="Body-TextTx"/>
      </w:pPr>
      <w:r>
        <w:t>“</w:t>
      </w:r>
      <w:r w:rsidR="004108FE">
        <w:t>What they going on about?</w:t>
      </w:r>
      <w:r>
        <w:t>”</w:t>
      </w:r>
      <w:r w:rsidR="004108FE">
        <w:t xml:space="preserve"> I ask.</w:t>
      </w:r>
    </w:p>
    <w:p w14:paraId="7CCC2F99" w14:textId="313956AF" w:rsidR="004108FE" w:rsidRDefault="00396ECC" w:rsidP="00274030">
      <w:pPr>
        <w:pStyle w:val="Body-TextTx"/>
      </w:pPr>
      <w:r>
        <w:t>“</w:t>
      </w:r>
      <w:r w:rsidR="004108FE">
        <w:t>What they always going on about?</w:t>
      </w:r>
      <w:r>
        <w:t>”</w:t>
      </w:r>
      <w:r w:rsidR="004108FE">
        <w:t xml:space="preserve"> Sadie replies.</w:t>
      </w:r>
    </w:p>
    <w:p w14:paraId="404AF83E" w14:textId="0E9CBAEF" w:rsidR="006415C4" w:rsidRDefault="004108FE" w:rsidP="00274030">
      <w:pPr>
        <w:pStyle w:val="Body-TextTx"/>
      </w:pPr>
      <w:r>
        <w:t xml:space="preserve">She picks up a New York tabloid—Emma has them delivered to her store—with pictures recalling the 1920 Wall Street bombing, and hands me a small pamphlet. It got a drawing of three men—colored, white, maybe Chinese—swinging hammers at a chained globe. </w:t>
      </w:r>
      <w:r w:rsidRPr="00642DDE">
        <w:t>WORKERS OF THE WORLD UNITE!</w:t>
      </w:r>
      <w:r>
        <w:t xml:space="preserve"> it reads. One of Emma</w:t>
      </w:r>
      <w:r w:rsidR="00396ECC">
        <w:t>’</w:t>
      </w:r>
      <w:r>
        <w:t>s for sure. Chef don</w:t>
      </w:r>
      <w:r w:rsidR="00396ECC">
        <w:t>’</w:t>
      </w:r>
      <w:r>
        <w:t>t care much for it</w:t>
      </w:r>
      <w:r w:rsidR="007550C4">
        <w:t xml:space="preserve">, </w:t>
      </w:r>
      <w:r>
        <w:t xml:space="preserve">what she </w:t>
      </w:r>
      <w:proofErr w:type="gramStart"/>
      <w:r>
        <w:t>call</w:t>
      </w:r>
      <w:proofErr w:type="gramEnd"/>
      <w:r>
        <w:t xml:space="preserve"> Bolshevik</w:t>
      </w:r>
      <w:r w:rsidR="0018670E">
        <w:t xml:space="preserve"> rantings</w:t>
      </w:r>
      <w:r>
        <w:t>.</w:t>
      </w:r>
    </w:p>
    <w:p w14:paraId="17223F83" w14:textId="7E6E6E30" w:rsidR="006415C4" w:rsidRDefault="00396ECC" w:rsidP="00274030">
      <w:pPr>
        <w:pStyle w:val="Body-TextTx"/>
      </w:pPr>
      <w:r>
        <w:t>“</w:t>
      </w:r>
      <w:r w:rsidR="007550C4">
        <w:t>A</w:t>
      </w:r>
      <w:r w:rsidR="004108FE" w:rsidRPr="005236A3">
        <w:t xml:space="preserve">nd </w:t>
      </w:r>
      <w:r w:rsidR="004108FE">
        <w:t>I don</w:t>
      </w:r>
      <w:r>
        <w:t>’</w:t>
      </w:r>
      <w:r w:rsidR="004108FE">
        <w:t>t want to see colored folk as shock troops in your revolution,</w:t>
      </w:r>
      <w:r>
        <w:t>”</w:t>
      </w:r>
      <w:r w:rsidR="004108FE">
        <w:t xml:space="preserve"> she</w:t>
      </w:r>
      <w:r>
        <w:t>’</w:t>
      </w:r>
      <w:r w:rsidR="004108FE">
        <w:t xml:space="preserve">s insisting. </w:t>
      </w:r>
      <w:r>
        <w:t>“</w:t>
      </w:r>
      <w:r w:rsidR="004108FE">
        <w:t xml:space="preserve">This </w:t>
      </w:r>
      <w:proofErr w:type="spellStart"/>
      <w:r w:rsidR="004108FE">
        <w:t>ain</w:t>
      </w:r>
      <w:r>
        <w:t>’</w:t>
      </w:r>
      <w:r w:rsidR="004108FE">
        <w:t>t</w:t>
      </w:r>
      <w:proofErr w:type="spellEnd"/>
      <w:r w:rsidR="004108FE">
        <w:t xml:space="preserve"> Moscow.</w:t>
      </w:r>
      <w:r>
        <w:t>”</w:t>
      </w:r>
    </w:p>
    <w:p w14:paraId="17EB4807" w14:textId="50CAD7CF" w:rsidR="006415C4" w:rsidRDefault="00396ECC" w:rsidP="00274030">
      <w:pPr>
        <w:pStyle w:val="Body-TextTx"/>
      </w:pPr>
      <w:r>
        <w:t>“</w:t>
      </w:r>
      <w:proofErr w:type="spellStart"/>
      <w:r w:rsidR="004108FE">
        <w:t>Nein</w:t>
      </w:r>
      <w:proofErr w:type="spellEnd"/>
      <w:r w:rsidR="004108FE">
        <w:t>,</w:t>
      </w:r>
      <w:r>
        <w:t>”</w:t>
      </w:r>
      <w:r w:rsidR="004108FE">
        <w:t xml:space="preserve"> Emma responds. </w:t>
      </w:r>
      <w:r>
        <w:t>“</w:t>
      </w:r>
      <w:r w:rsidR="004108FE">
        <w:t xml:space="preserve">But there exist all the inequities of the </w:t>
      </w:r>
      <w:r w:rsidR="00B64B83">
        <w:t>tsar</w:t>
      </w:r>
      <w:r>
        <w:t>’</w:t>
      </w:r>
      <w:r w:rsidR="00B64B83">
        <w:t xml:space="preserve">s </w:t>
      </w:r>
      <w:r w:rsidR="004108FE">
        <w:t>Russia. Sharecroppers like serfs. The debasement of workers. Race prejudice. All which socialism would eradicate!</w:t>
      </w:r>
      <w:r>
        <w:t>”</w:t>
      </w:r>
    </w:p>
    <w:p w14:paraId="3836FA4D" w14:textId="2DE897C3" w:rsidR="006415C4" w:rsidRDefault="00396ECC" w:rsidP="00274030">
      <w:pPr>
        <w:pStyle w:val="Body-TextTx"/>
      </w:pPr>
      <w:r>
        <w:t>“</w:t>
      </w:r>
      <w:r w:rsidR="004108FE">
        <w:t>Socialism going to solve white folk?</w:t>
      </w:r>
      <w:r>
        <w:t>”</w:t>
      </w:r>
    </w:p>
    <w:p w14:paraId="302D39EF" w14:textId="770F5408" w:rsidR="004108FE" w:rsidRDefault="00396ECC" w:rsidP="00274030">
      <w:pPr>
        <w:pStyle w:val="Body-TextTx"/>
      </w:pPr>
      <w:r>
        <w:t>“</w:t>
      </w:r>
      <w:r w:rsidR="004108FE">
        <w:t>Once the poor white worker sees his commonality with the colored—</w:t>
      </w:r>
      <w:r>
        <w:t>”</w:t>
      </w:r>
    </w:p>
    <w:p w14:paraId="5214571F" w14:textId="144A3800" w:rsidR="004108FE" w:rsidRDefault="004108FE" w:rsidP="00274030">
      <w:pPr>
        <w:pStyle w:val="Body-TextTx"/>
      </w:pPr>
      <w:r>
        <w:t xml:space="preserve">Chef laughs. </w:t>
      </w:r>
      <w:r w:rsidR="00396ECC">
        <w:t>“</w:t>
      </w:r>
      <w:r>
        <w:t>Your poor white workers be the first ones at a lynching. Up in Chicago they chase colored folk from their unions.</w:t>
      </w:r>
      <w:r w:rsidR="00396ECC">
        <w:t>”</w:t>
      </w:r>
      <w:r>
        <w:t xml:space="preserve"> She leans in. </w:t>
      </w:r>
      <w:r w:rsidR="00396ECC">
        <w:t>“</w:t>
      </w:r>
      <w:r>
        <w:t>When I was small, white folk rioted because</w:t>
      </w:r>
      <w:bookmarkStart w:id="9" w:name="_Hlk32320457"/>
      <w:r>
        <w:t xml:space="preserve"> Jack Johnson </w:t>
      </w:r>
      <w:bookmarkEnd w:id="9"/>
      <w:proofErr w:type="spellStart"/>
      <w:r w:rsidR="007550C4">
        <w:t>outboxed</w:t>
      </w:r>
      <w:proofErr w:type="spellEnd"/>
      <w:r w:rsidR="007550C4">
        <w:t xml:space="preserve"> </w:t>
      </w:r>
      <w:r>
        <w:t>a white man on the Fourth of July. They hunted Negroes from New York to Omaha. Slit a colored man</w:t>
      </w:r>
      <w:r w:rsidR="00396ECC">
        <w:t>’</w:t>
      </w:r>
      <w:r>
        <w:t xml:space="preserve">s throat on a streetcar, just </w:t>
      </w:r>
      <w:r>
        <w:lastRenderedPageBreak/>
        <w:t>for saying who won the fight</w:t>
      </w:r>
      <w:r w:rsidR="00D43EF2">
        <w:t>.</w:t>
      </w:r>
      <w:r>
        <w:t xml:space="preserve"> You think Marx can fix that?</w:t>
      </w:r>
      <w:r w:rsidR="00396ECC">
        <w:t>”</w:t>
      </w:r>
    </w:p>
    <w:p w14:paraId="715F1D2C" w14:textId="407542C8" w:rsidR="006415C4" w:rsidRDefault="004108FE" w:rsidP="00274030">
      <w:pPr>
        <w:pStyle w:val="Body-TextTx"/>
      </w:pPr>
      <w:r>
        <w:t xml:space="preserve">Emma frowns. </w:t>
      </w:r>
      <w:r w:rsidRPr="003F6F83">
        <w:t xml:space="preserve">She ten years older than me, </w:t>
      </w:r>
      <w:r>
        <w:t>though</w:t>
      </w:r>
      <w:r w:rsidRPr="003F6F83">
        <w:t xml:space="preserve"> </w:t>
      </w:r>
      <w:r>
        <w:t xml:space="preserve">hard to tell with </w:t>
      </w:r>
      <w:r w:rsidRPr="003F6F83">
        <w:t xml:space="preserve">her small features </w:t>
      </w:r>
      <w:r>
        <w:t>behind those</w:t>
      </w:r>
      <w:r w:rsidRPr="003F6F83">
        <w:t xml:space="preserve"> round spectacles. </w:t>
      </w:r>
      <w:r w:rsidR="00396ECC">
        <w:t>“</w:t>
      </w:r>
      <w:r>
        <w:t>We must strive to show them they too are exploited. And not by those they are taught to hate, from which they earn nothing.</w:t>
      </w:r>
      <w:r w:rsidR="00396ECC">
        <w:t>”</w:t>
      </w:r>
    </w:p>
    <w:p w14:paraId="68EF03D0" w14:textId="7F486840" w:rsidR="004108FE" w:rsidRDefault="00396ECC" w:rsidP="00274030">
      <w:pPr>
        <w:pStyle w:val="Body-TextTx"/>
      </w:pPr>
      <w:r>
        <w:t>“</w:t>
      </w:r>
      <w:r w:rsidR="004108FE">
        <w:t>Oh see</w:t>
      </w:r>
      <w:r w:rsidR="00BC2B96">
        <w:t>,</w:t>
      </w:r>
      <w:r w:rsidR="004108FE">
        <w:t xml:space="preserve"> I disagree,</w:t>
      </w:r>
      <w:r>
        <w:t>”</w:t>
      </w:r>
      <w:r w:rsidR="004108FE">
        <w:t xml:space="preserve"> Chef retorts. </w:t>
      </w:r>
      <w:r>
        <w:t>“</w:t>
      </w:r>
      <w:r w:rsidR="004108FE">
        <w:t>W</w:t>
      </w:r>
      <w:r w:rsidR="004108FE" w:rsidRPr="003F6F83">
        <w:t xml:space="preserve">hite folk </w:t>
      </w:r>
      <w:r w:rsidR="004108FE">
        <w:t>earn</w:t>
      </w:r>
      <w:r w:rsidR="004108FE" w:rsidRPr="003F6F83">
        <w:t xml:space="preserve"> something from that hate.</w:t>
      </w:r>
      <w:r w:rsidR="004108FE">
        <w:t xml:space="preserve"> Might not be wages. But knowing we on the bottom and they set above us—just as good, maybe better.</w:t>
      </w:r>
      <w:r>
        <w:t>”</w:t>
      </w:r>
    </w:p>
    <w:p w14:paraId="347232E2" w14:textId="27EF6D9C" w:rsidR="006415C4" w:rsidRDefault="00396ECC" w:rsidP="00274030">
      <w:pPr>
        <w:pStyle w:val="Body-TextTx"/>
      </w:pPr>
      <w:r>
        <w:t>“</w:t>
      </w:r>
      <w:r w:rsidR="004108FE">
        <w:t>But can you not imagine a better society?</w:t>
      </w:r>
      <w:r>
        <w:t>”</w:t>
      </w:r>
      <w:r w:rsidR="004108FE">
        <w:t xml:space="preserve"> Emma pleads. </w:t>
      </w:r>
      <w:r>
        <w:t>“</w:t>
      </w:r>
      <w:r w:rsidR="004108FE">
        <w:t xml:space="preserve">Where colored and white work for the greater good? Where women are the equal of men? I did not support the Great War—it being a capitalist </w:t>
      </w:r>
      <w:r w:rsidR="0018670E">
        <w:t>venture</w:t>
      </w:r>
      <w:r w:rsidR="004108FE">
        <w:t xml:space="preserve">. But you fought. Yet you had to do so playing the part of a man, to join these Harlem </w:t>
      </w:r>
      <w:proofErr w:type="spellStart"/>
      <w:r w:rsidR="004108FE">
        <w:t>Hayfighters</w:t>
      </w:r>
      <w:proofErr w:type="spellEnd"/>
      <w:r w:rsidR="004108FE">
        <w:t>.</w:t>
      </w:r>
      <w:r>
        <w:t>”</w:t>
      </w:r>
    </w:p>
    <w:p w14:paraId="1C16C64B" w14:textId="0EFFC48E" w:rsidR="006415C4" w:rsidRDefault="00396ECC" w:rsidP="00274030">
      <w:pPr>
        <w:pStyle w:val="Body-TextTx"/>
      </w:pPr>
      <w:r>
        <w:t>“</w:t>
      </w:r>
      <w:proofErr w:type="spellStart"/>
      <w:r w:rsidR="004108FE">
        <w:t>Hellfighters</w:t>
      </w:r>
      <w:proofErr w:type="spellEnd"/>
      <w:r w:rsidR="004108FE">
        <w:t>,</w:t>
      </w:r>
      <w:r>
        <w:t>”</w:t>
      </w:r>
      <w:r w:rsidR="004108FE">
        <w:t xml:space="preserve"> Chef corrects.</w:t>
      </w:r>
    </w:p>
    <w:p w14:paraId="30C1FBF2" w14:textId="27203D96" w:rsidR="006415C4" w:rsidRDefault="00396ECC" w:rsidP="00274030">
      <w:pPr>
        <w:pStyle w:val="Body-TextTx"/>
      </w:pPr>
      <w:r>
        <w:t>“</w:t>
      </w:r>
      <w:r w:rsidR="004108FE">
        <w:t>Ach! My point remains, we must dare to imagine a more equal world.</w:t>
      </w:r>
      <w:r>
        <w:t>”</w:t>
      </w:r>
    </w:p>
    <w:p w14:paraId="1CEB3E72" w14:textId="078AB289" w:rsidR="004108FE" w:rsidRDefault="004108FE" w:rsidP="00274030">
      <w:pPr>
        <w:pStyle w:val="Body-TextTx"/>
      </w:pPr>
      <w:r>
        <w:t xml:space="preserve">Chef shakes her head. </w:t>
      </w:r>
      <w:r w:rsidR="00396ECC">
        <w:t>“</w:t>
      </w:r>
      <w:r>
        <w:t>Imagining a thing don</w:t>
      </w:r>
      <w:r w:rsidR="00396ECC">
        <w:t>’</w:t>
      </w:r>
      <w:r>
        <w:t>t make it so. Me, I</w:t>
      </w:r>
      <w:r w:rsidR="00396ECC">
        <w:t>’</w:t>
      </w:r>
      <w:r>
        <w:t xml:space="preserve">m a capitalist. I say let Negroes hoard up money like white folk been doing; let us get a few Rockefellers and Carnegies. My people got enough troubles without getting tied up with Bolsheviks. Ever think maybe </w:t>
      </w:r>
      <w:r w:rsidRPr="00BD60BE">
        <w:rPr>
          <w:rStyle w:val="itali"/>
        </w:rPr>
        <w:t>your</w:t>
      </w:r>
      <w:r>
        <w:t xml:space="preserve"> people might fare better if you </w:t>
      </w:r>
      <w:proofErr w:type="gramStart"/>
      <w:r>
        <w:t>wasn</w:t>
      </w:r>
      <w:r w:rsidR="00396ECC">
        <w:t>’</w:t>
      </w:r>
      <w:r>
        <w:t>t</w:t>
      </w:r>
      <w:proofErr w:type="gramEnd"/>
      <w:r>
        <w:t xml:space="preserve"> going around touting communism?</w:t>
      </w:r>
      <w:r w:rsidR="00396ECC">
        <w:t>”</w:t>
      </w:r>
    </w:p>
    <w:p w14:paraId="07C7527D" w14:textId="61F3393F" w:rsidR="004108FE" w:rsidRDefault="004108FE" w:rsidP="00274030">
      <w:pPr>
        <w:pStyle w:val="Body-TextTx"/>
      </w:pPr>
      <w:r w:rsidRPr="002A38D1">
        <w:t xml:space="preserve">Emma puts on a </w:t>
      </w:r>
      <w:r>
        <w:t>sad smile</w:t>
      </w:r>
      <w:r w:rsidRPr="002A38D1">
        <w:t xml:space="preserve"> that pokes dimples in her cheeks. </w:t>
      </w:r>
      <w:r w:rsidR="00396ECC">
        <w:t>“</w:t>
      </w:r>
      <w:r>
        <w:t xml:space="preserve">My people make money and we are </w:t>
      </w:r>
      <w:r w:rsidR="00396ECC">
        <w:t>‘</w:t>
      </w:r>
      <w:r>
        <w:t>greedy capitalists.</w:t>
      </w:r>
      <w:r w:rsidR="00396ECC">
        <w:t>’</w:t>
      </w:r>
      <w:r>
        <w:t xml:space="preserve"> We call for an equitable society, and we are </w:t>
      </w:r>
      <w:r w:rsidR="00396ECC">
        <w:t>‘</w:t>
      </w:r>
      <w:r>
        <w:t>dirty Bolsheviks.</w:t>
      </w:r>
      <w:r w:rsidR="00396ECC">
        <w:t>’</w:t>
      </w:r>
      <w:r>
        <w:t xml:space="preserve"> Those who wish to hate Jews will always find justification. They hung poor Mr. Frank here in Georgia after all, despite reason or the law.</w:t>
      </w:r>
      <w:r w:rsidR="00396ECC">
        <w:t>”</w:t>
      </w:r>
    </w:p>
    <w:p w14:paraId="04B44C4C" w14:textId="4259F7FC" w:rsidR="006415C4" w:rsidRDefault="004108FE" w:rsidP="00274030">
      <w:pPr>
        <w:pStyle w:val="Body-TextTx"/>
      </w:pPr>
      <w:r>
        <w:t>Chef grunts.</w:t>
      </w:r>
      <w:r w:rsidRPr="002A38D1">
        <w:t xml:space="preserve"> </w:t>
      </w:r>
      <w:r w:rsidR="00396ECC">
        <w:t>“</w:t>
      </w:r>
      <w:r>
        <w:t>Re</w:t>
      </w:r>
      <w:r w:rsidRPr="002A38D1">
        <w:t xml:space="preserve">ason and law </w:t>
      </w:r>
      <w:r>
        <w:t>don</w:t>
      </w:r>
      <w:r w:rsidR="00396ECC">
        <w:t>’</w:t>
      </w:r>
      <w:r>
        <w:t xml:space="preserve">t mean much when </w:t>
      </w:r>
      <w:r w:rsidRPr="002A38D1">
        <w:t>white folk want their wa</w:t>
      </w:r>
      <w:r>
        <w:t>y.</w:t>
      </w:r>
      <w:r w:rsidR="00396ECC">
        <w:t>”</w:t>
      </w:r>
    </w:p>
    <w:p w14:paraId="13DFACA5" w14:textId="4B54F073" w:rsidR="006415C4" w:rsidRDefault="004108FE" w:rsidP="00274030">
      <w:pPr>
        <w:pStyle w:val="Body-TextTx"/>
      </w:pPr>
      <w:r>
        <w:lastRenderedPageBreak/>
        <w:t>I</w:t>
      </w:r>
      <w:r w:rsidR="0018670E">
        <w:t xml:space="preserve"> turn from their conversation,</w:t>
      </w:r>
      <w:r>
        <w:t xml:space="preserve"> put</w:t>
      </w:r>
      <w:r w:rsidR="0018670E">
        <w:t>ting</w:t>
      </w:r>
      <w:r>
        <w:t xml:space="preserve"> aside the pamphlet and pull</w:t>
      </w:r>
      <w:r w:rsidR="0018670E">
        <w:t>ing</w:t>
      </w:r>
      <w:r>
        <w:t xml:space="preserve"> out my book. It</w:t>
      </w:r>
      <w:r w:rsidR="00396ECC">
        <w:t>’</w:t>
      </w:r>
      <w:r>
        <w:t>s bent up and creased, but the front still visible—</w:t>
      </w:r>
      <w:r w:rsidRPr="0049118D">
        <w:rPr>
          <w:rStyle w:val="itali"/>
        </w:rPr>
        <w:t>NEGRO FOLKTALES.</w:t>
      </w:r>
      <w:r>
        <w:t xml:space="preserve"> I flip it open and let the words drown out the world</w:t>
      </w:r>
      <w:r w:rsidR="00BC2B96">
        <w:t xml:space="preserve"> </w:t>
      </w:r>
      <w:r>
        <w:t>until Sadie nudges me.</w:t>
      </w:r>
    </w:p>
    <w:p w14:paraId="06EEEFCA" w14:textId="67E9296D" w:rsidR="004108FE" w:rsidRDefault="00396ECC" w:rsidP="00274030">
      <w:pPr>
        <w:pStyle w:val="Body-TextTx"/>
      </w:pPr>
      <w:r>
        <w:t>“</w:t>
      </w:r>
      <w:r w:rsidR="004108FE">
        <w:t>How many times you read that thing already?</w:t>
      </w:r>
      <w:r>
        <w:t>”</w:t>
      </w:r>
    </w:p>
    <w:p w14:paraId="1771D48E" w14:textId="017E747C" w:rsidR="006415C4" w:rsidRDefault="004108FE" w:rsidP="00274030">
      <w:pPr>
        <w:pStyle w:val="Body-TextTx"/>
      </w:pPr>
      <w:r>
        <w:t xml:space="preserve">I shrug. </w:t>
      </w:r>
      <w:r w:rsidR="00396ECC">
        <w:t>“</w:t>
      </w:r>
      <w:r>
        <w:t>Never kept count.</w:t>
      </w:r>
      <w:r w:rsidR="00396ECC">
        <w:t>”</w:t>
      </w:r>
    </w:p>
    <w:p w14:paraId="04F3F999" w14:textId="56CB932C" w:rsidR="004108FE" w:rsidRDefault="00396ECC" w:rsidP="00274030">
      <w:pPr>
        <w:pStyle w:val="Body-TextTx"/>
      </w:pPr>
      <w:r>
        <w:t>“</w:t>
      </w:r>
      <w:r w:rsidR="004108FE">
        <w:t xml:space="preserve">You </w:t>
      </w:r>
      <w:proofErr w:type="spellStart"/>
      <w:r w:rsidR="004108FE">
        <w:t>ain</w:t>
      </w:r>
      <w:r>
        <w:t>’</w:t>
      </w:r>
      <w:r w:rsidR="004108FE">
        <w:t>t</w:t>
      </w:r>
      <w:proofErr w:type="spellEnd"/>
      <w:r w:rsidR="004108FE">
        <w:t xml:space="preserve"> got no new books?</w:t>
      </w:r>
      <w:r>
        <w:t>”</w:t>
      </w:r>
    </w:p>
    <w:p w14:paraId="1EBB03ED" w14:textId="75A182D1" w:rsidR="004108FE" w:rsidRDefault="00396ECC" w:rsidP="00274030">
      <w:pPr>
        <w:pStyle w:val="Body-TextTx"/>
      </w:pPr>
      <w:r>
        <w:t>“</w:t>
      </w:r>
      <w:r w:rsidR="004108FE">
        <w:t>It was my brother</w:t>
      </w:r>
      <w:r>
        <w:t>’</w:t>
      </w:r>
      <w:r w:rsidR="004108FE">
        <w:t>s.</w:t>
      </w:r>
      <w:r>
        <w:t>”</w:t>
      </w:r>
      <w:r w:rsidR="004108FE">
        <w:t xml:space="preserve"> First time I tell anybody that.</w:t>
      </w:r>
    </w:p>
    <w:p w14:paraId="07926E6C" w14:textId="4E225CC1" w:rsidR="004108FE" w:rsidRDefault="00396ECC" w:rsidP="00274030">
      <w:pPr>
        <w:pStyle w:val="Body-TextTx"/>
      </w:pPr>
      <w:r>
        <w:t>“</w:t>
      </w:r>
      <w:r w:rsidR="004108FE">
        <w:t xml:space="preserve">Oh. He </w:t>
      </w:r>
      <w:proofErr w:type="gramStart"/>
      <w:r w:rsidR="004108FE">
        <w:t>write</w:t>
      </w:r>
      <w:proofErr w:type="gramEnd"/>
      <w:r w:rsidR="004108FE">
        <w:t xml:space="preserve"> it?</w:t>
      </w:r>
      <w:r>
        <w:t>”</w:t>
      </w:r>
    </w:p>
    <w:p w14:paraId="17A2D81D" w14:textId="21A86E16" w:rsidR="004108FE" w:rsidRDefault="00396ECC" w:rsidP="00274030">
      <w:pPr>
        <w:pStyle w:val="Body-TextTx"/>
      </w:pPr>
      <w:r>
        <w:t>“</w:t>
      </w:r>
      <w:r w:rsidR="004108FE">
        <w:t>No. But he used to read it to me.</w:t>
      </w:r>
      <w:r>
        <w:t>”</w:t>
      </w:r>
    </w:p>
    <w:p w14:paraId="5D4990D2" w14:textId="242F2A9A" w:rsidR="004108FE" w:rsidRDefault="00396ECC" w:rsidP="00274030">
      <w:pPr>
        <w:pStyle w:val="Body-TextTx"/>
      </w:pPr>
      <w:r>
        <w:t>“</w:t>
      </w:r>
      <w:r w:rsidR="004108FE">
        <w:t xml:space="preserve">Stories </w:t>
      </w:r>
      <w:r>
        <w:t>’</w:t>
      </w:r>
      <w:r w:rsidR="004108FE">
        <w:t xml:space="preserve">bout </w:t>
      </w:r>
      <w:proofErr w:type="spellStart"/>
      <w:r w:rsidR="004108FE">
        <w:t>Bruh</w:t>
      </w:r>
      <w:proofErr w:type="spellEnd"/>
      <w:r w:rsidR="004108FE">
        <w:t xml:space="preserve"> Rabbit and </w:t>
      </w:r>
      <w:proofErr w:type="spellStart"/>
      <w:r w:rsidR="004108FE">
        <w:t>Bruh</w:t>
      </w:r>
      <w:proofErr w:type="spellEnd"/>
      <w:r w:rsidR="004108FE">
        <w:t xml:space="preserve"> Bear?</w:t>
      </w:r>
      <w:r>
        <w:t>”</w:t>
      </w:r>
    </w:p>
    <w:p w14:paraId="6A45C2A5" w14:textId="54279ACB" w:rsidR="004108FE" w:rsidRDefault="00396ECC" w:rsidP="00274030">
      <w:pPr>
        <w:pStyle w:val="Body-TextTx"/>
      </w:pPr>
      <w:r>
        <w:t>“</w:t>
      </w:r>
      <w:r w:rsidR="004108FE">
        <w:t xml:space="preserve">And </w:t>
      </w:r>
      <w:proofErr w:type="spellStart"/>
      <w:r w:rsidR="004108FE">
        <w:t>Bruh</w:t>
      </w:r>
      <w:proofErr w:type="spellEnd"/>
      <w:r w:rsidR="004108FE">
        <w:t xml:space="preserve"> Lion and Tar </w:t>
      </w:r>
      <w:proofErr w:type="gramStart"/>
      <w:r w:rsidR="004108FE">
        <w:t>Baby</w:t>
      </w:r>
      <w:r>
        <w:t> .</w:t>
      </w:r>
      <w:proofErr w:type="gramEnd"/>
      <w:r>
        <w:t> . .”</w:t>
      </w:r>
    </w:p>
    <w:p w14:paraId="11492589" w14:textId="77777777" w:rsidR="006415C4" w:rsidRDefault="004108FE" w:rsidP="00274030">
      <w:pPr>
        <w:pStyle w:val="Body-TextTx"/>
      </w:pPr>
      <w:r>
        <w:t>A smile tugs my lips remembering his voice, all excited in the telling.</w:t>
      </w:r>
    </w:p>
    <w:p w14:paraId="3E31BA55" w14:textId="58CCD91A" w:rsidR="006415C4" w:rsidRDefault="00396ECC" w:rsidP="00274030">
      <w:pPr>
        <w:pStyle w:val="Body-TextTx"/>
      </w:pPr>
      <w:r>
        <w:t>“</w:t>
      </w:r>
      <w:r w:rsidR="004108FE">
        <w:t>Grandpappy had stories,</w:t>
      </w:r>
      <w:r>
        <w:t>”</w:t>
      </w:r>
      <w:r w:rsidR="004108FE">
        <w:t xml:space="preserve"> Sadie says. </w:t>
      </w:r>
      <w:r>
        <w:t>“</w:t>
      </w:r>
      <w:r w:rsidR="004108FE">
        <w:t xml:space="preserve">Not no talking animals. Stories of </w:t>
      </w:r>
      <w:proofErr w:type="spellStart"/>
      <w:r w:rsidR="004108FE">
        <w:t>haint</w:t>
      </w:r>
      <w:proofErr w:type="spellEnd"/>
      <w:r w:rsidR="004108FE">
        <w:t xml:space="preserve"> lights, river witches, and people who could fly. He </w:t>
      </w:r>
      <w:proofErr w:type="gramStart"/>
      <w:r w:rsidR="004108FE">
        <w:t>say</w:t>
      </w:r>
      <w:proofErr w:type="gramEnd"/>
      <w:r w:rsidR="004108FE">
        <w:t xml:space="preserve"> slaves from </w:t>
      </w:r>
      <w:proofErr w:type="spellStart"/>
      <w:r w:rsidR="004108FE">
        <w:t>Africy</w:t>
      </w:r>
      <w:proofErr w:type="spellEnd"/>
      <w:r w:rsidR="004108FE">
        <w:t xml:space="preserve"> had wings, but white folk cut them off so they couldn</w:t>
      </w:r>
      <w:r>
        <w:t>’</w:t>
      </w:r>
      <w:r w:rsidR="004108FE">
        <w:t xml:space="preserve">t fly home. When I was little, he </w:t>
      </w:r>
      <w:proofErr w:type="gramStart"/>
      <w:r w:rsidR="004108FE">
        <w:t>say</w:t>
      </w:r>
      <w:proofErr w:type="gramEnd"/>
      <w:r w:rsidR="004108FE">
        <w:t xml:space="preserve"> my </w:t>
      </w:r>
      <w:r w:rsidR="00BC2B96">
        <w:t>m</w:t>
      </w:r>
      <w:r w:rsidR="004108FE">
        <w:t>ama fly away like that. Took me a while to know he mean she run off.</w:t>
      </w:r>
      <w:r>
        <w:t>”</w:t>
      </w:r>
    </w:p>
    <w:p w14:paraId="14C62640" w14:textId="679DDDB9" w:rsidR="004108FE" w:rsidRDefault="004108FE" w:rsidP="00274030">
      <w:pPr>
        <w:pStyle w:val="Body-TextTx"/>
      </w:pPr>
      <w:r>
        <w:t>Sadie</w:t>
      </w:r>
      <w:r w:rsidR="00396ECC">
        <w:t>’</w:t>
      </w:r>
      <w:r>
        <w:t xml:space="preserve">s </w:t>
      </w:r>
      <w:r w:rsidR="00BC2B96">
        <w:t>mama</w:t>
      </w:r>
      <w:r>
        <w:t xml:space="preserve"> used to clean some big white man</w:t>
      </w:r>
      <w:r w:rsidR="00396ECC">
        <w:t>’</w:t>
      </w:r>
      <w:r>
        <w:t xml:space="preserve">s house back in Alabama. One day he get to watching her close and </w:t>
      </w:r>
      <w:proofErr w:type="gramStart"/>
      <w:r>
        <w:t>he</w:t>
      </w:r>
      <w:r w:rsidR="00396ECC">
        <w:t> .</w:t>
      </w:r>
      <w:proofErr w:type="gramEnd"/>
      <w:r w:rsidR="00396ECC">
        <w:t> . .</w:t>
      </w:r>
      <w:r w:rsidR="006415C4">
        <w:t xml:space="preserve"> </w:t>
      </w:r>
      <w:r>
        <w:t xml:space="preserve">well, he done a very bad thing. After her </w:t>
      </w:r>
      <w:r w:rsidR="00BC2B96">
        <w:t>mama</w:t>
      </w:r>
      <w:r>
        <w:t xml:space="preserve"> leave, her grandpappy raise her. He never say who her daddy was, on account of Sadie being good with a rifle and Sadie </w:t>
      </w:r>
      <w:proofErr w:type="gramStart"/>
      <w:r>
        <w:t>being</w:t>
      </w:r>
      <w:r w:rsidR="00396ECC">
        <w:t> .</w:t>
      </w:r>
      <w:proofErr w:type="gramEnd"/>
      <w:r w:rsidR="00396ECC">
        <w:t> . .</w:t>
      </w:r>
      <w:r w:rsidR="006415C4">
        <w:t xml:space="preserve"> </w:t>
      </w:r>
      <w:r>
        <w:t xml:space="preserve">well, Sadie. She </w:t>
      </w:r>
      <w:proofErr w:type="gramStart"/>
      <w:r>
        <w:t>catch</w:t>
      </w:r>
      <w:proofErr w:type="gramEnd"/>
      <w:r>
        <w:t xml:space="preserve"> my look and shrug in them </w:t>
      </w:r>
      <w:r w:rsidR="00225309">
        <w:t>too-</w:t>
      </w:r>
      <w:r>
        <w:t>big overalls.</w:t>
      </w:r>
    </w:p>
    <w:p w14:paraId="10B610C9" w14:textId="45D9217A" w:rsidR="006415C4" w:rsidRDefault="00396ECC" w:rsidP="00274030">
      <w:pPr>
        <w:pStyle w:val="Body-TextTx"/>
      </w:pPr>
      <w:r>
        <w:t>“</w:t>
      </w:r>
      <w:r w:rsidR="004108FE">
        <w:t xml:space="preserve">Maybe my </w:t>
      </w:r>
      <w:r w:rsidR="00BC2B96">
        <w:t>mama</w:t>
      </w:r>
      <w:r w:rsidR="004108FE">
        <w:t xml:space="preserve"> did spread wings and fly like a bird. Gone where she can</w:t>
      </w:r>
      <w:r>
        <w:t>’</w:t>
      </w:r>
      <w:r w:rsidR="004108FE">
        <w:t xml:space="preserve">t be hurt no more. I </w:t>
      </w:r>
      <w:proofErr w:type="spellStart"/>
      <w:r w:rsidR="004108FE">
        <w:t>ain</w:t>
      </w:r>
      <w:r>
        <w:t>’</w:t>
      </w:r>
      <w:r w:rsidR="004108FE">
        <w:t>t</w:t>
      </w:r>
      <w:proofErr w:type="spellEnd"/>
      <w:r w:rsidR="004108FE">
        <w:t xml:space="preserve"> mad at her for that.</w:t>
      </w:r>
      <w:r>
        <w:t>”</w:t>
      </w:r>
    </w:p>
    <w:p w14:paraId="33AEB6F4" w14:textId="572C863D" w:rsidR="006415C4" w:rsidRDefault="004108FE" w:rsidP="00274030">
      <w:pPr>
        <w:pStyle w:val="Body-TextTx"/>
      </w:pPr>
      <w:r>
        <w:lastRenderedPageBreak/>
        <w:t>She says that as casual as relating the time. But there</w:t>
      </w:r>
      <w:r w:rsidR="00396ECC">
        <w:t>’</w:t>
      </w:r>
      <w:r>
        <w:t xml:space="preserve">s a hitch in her voice that tell me she carrying her hurt deep, the way we all do. In my head, I remember my own </w:t>
      </w:r>
      <w:r w:rsidR="00BC2B96">
        <w:t>mama</w:t>
      </w:r>
      <w:r>
        <w:t xml:space="preserve">, her humming lulling me to sleep and filling up the morning. </w:t>
      </w:r>
      <w:r w:rsidR="005670C4">
        <w:t>Me and my brother would just l</w:t>
      </w:r>
      <w:r w:rsidR="0018670E">
        <w:t>ie</w:t>
      </w:r>
      <w:r w:rsidR="005670C4">
        <w:t xml:space="preserve"> around listening, drinking her voice in.</w:t>
      </w:r>
    </w:p>
    <w:p w14:paraId="50AD7080" w14:textId="746CF4D0" w:rsidR="004108FE" w:rsidRDefault="00396ECC" w:rsidP="00274030">
      <w:pPr>
        <w:pStyle w:val="Body-TextTx"/>
      </w:pPr>
      <w:r>
        <w:t>“</w:t>
      </w:r>
      <w:r w:rsidR="004108FE">
        <w:t>What we doing tonight?</w:t>
      </w:r>
      <w:r>
        <w:t>”</w:t>
      </w:r>
      <w:r w:rsidR="004108FE">
        <w:t xml:space="preserve"> Sadie asks, switching topics.</w:t>
      </w:r>
    </w:p>
    <w:p w14:paraId="28C1D1BE" w14:textId="5B6133D6" w:rsidR="006415C4" w:rsidRDefault="00396ECC" w:rsidP="00274030">
      <w:pPr>
        <w:pStyle w:val="Body-TextTx"/>
      </w:pPr>
      <w:r>
        <w:t>“</w:t>
      </w:r>
      <w:r w:rsidR="004108FE">
        <w:t>Nana Jean</w:t>
      </w:r>
      <w:r w:rsidR="004108FE" w:rsidRPr="00551B78">
        <w:t xml:space="preserve"> got a run for us</w:t>
      </w:r>
      <w:r w:rsidR="004108FE">
        <w:t>, maybe</w:t>
      </w:r>
      <w:r w:rsidR="004108FE" w:rsidRPr="00551B78">
        <w:t>.</w:t>
      </w:r>
      <w:r>
        <w:t>”</w:t>
      </w:r>
    </w:p>
    <w:p w14:paraId="2E982770" w14:textId="22014D22" w:rsidR="006415C4" w:rsidRDefault="00396ECC" w:rsidP="00274030">
      <w:pPr>
        <w:pStyle w:val="Body-TextTx"/>
      </w:pPr>
      <w:r>
        <w:t>“</w:t>
      </w:r>
      <w:r w:rsidR="004108FE">
        <w:t>Pfft! On the Fourth of July? Bet</w:t>
      </w:r>
      <w:r w:rsidR="004108FE" w:rsidRPr="00A23E10">
        <w:t xml:space="preserve"> your man</w:t>
      </w:r>
      <w:r>
        <w:t>’</w:t>
      </w:r>
      <w:r w:rsidR="004108FE" w:rsidRPr="00A23E10">
        <w:t xml:space="preserve">s joint </w:t>
      </w:r>
      <w:proofErr w:type="spellStart"/>
      <w:r w:rsidR="004108FE">
        <w:t>gon</w:t>
      </w:r>
      <w:proofErr w:type="spellEnd"/>
      <w:r>
        <w:t>’</w:t>
      </w:r>
      <w:r w:rsidR="004108FE" w:rsidRPr="00A23E10">
        <w:t xml:space="preserve"> be jumping</w:t>
      </w:r>
      <w:r w:rsidR="004108FE">
        <w:t>!</w:t>
      </w:r>
      <w:r>
        <w:t>”</w:t>
      </w:r>
    </w:p>
    <w:p w14:paraId="1E2DBD1F" w14:textId="0220FCCC" w:rsidR="004108FE" w:rsidRDefault="00396ECC" w:rsidP="00274030">
      <w:pPr>
        <w:pStyle w:val="Body-TextTx"/>
      </w:pPr>
      <w:r>
        <w:t>“</w:t>
      </w:r>
      <w:r w:rsidR="004108FE">
        <w:t>Oh?</w:t>
      </w:r>
      <w:r>
        <w:t>”</w:t>
      </w:r>
      <w:r w:rsidR="004108FE">
        <w:t xml:space="preserve"> I return to my book.</w:t>
      </w:r>
    </w:p>
    <w:p w14:paraId="5BBD0209" w14:textId="3E5A9D1B" w:rsidR="004108FE" w:rsidRDefault="00396ECC" w:rsidP="00274030">
      <w:pPr>
        <w:pStyle w:val="Body-TextTx"/>
      </w:pPr>
      <w:r>
        <w:t>“</w:t>
      </w:r>
      <w:r w:rsidR="004108FE">
        <w:t>Oh</w:t>
      </w:r>
      <w:r w:rsidR="004108FE" w:rsidRPr="00A23E10">
        <w:t xml:space="preserve">? </w:t>
      </w:r>
      <w:r w:rsidR="0018670E">
        <w:t xml:space="preserve">Best you got is an Oh? </w:t>
      </w:r>
      <w:r w:rsidR="004108FE" w:rsidRPr="00A23E10">
        <w:t>We running Mama</w:t>
      </w:r>
      <w:r>
        <w:t>’</w:t>
      </w:r>
      <w:r w:rsidR="004108FE" w:rsidRPr="00A23E10">
        <w:t xml:space="preserve">s Water for two weeks. </w:t>
      </w:r>
      <w:r w:rsidR="004108FE">
        <w:t>C</w:t>
      </w:r>
      <w:r w:rsidR="004108FE" w:rsidRPr="00A23E10">
        <w:t xml:space="preserve">ome right back to hunt Ku </w:t>
      </w:r>
      <w:proofErr w:type="spellStart"/>
      <w:r w:rsidR="004108FE" w:rsidRPr="00A23E10">
        <w:t>Kluxes</w:t>
      </w:r>
      <w:proofErr w:type="spellEnd"/>
      <w:r w:rsidR="004108FE" w:rsidRPr="00A23E10">
        <w:t xml:space="preserve">. And </w:t>
      </w:r>
      <w:r w:rsidR="004108FE">
        <w:t xml:space="preserve">you </w:t>
      </w:r>
      <w:proofErr w:type="spellStart"/>
      <w:r w:rsidR="004108FE">
        <w:t>ain</w:t>
      </w:r>
      <w:r>
        <w:t>’</w:t>
      </w:r>
      <w:r w:rsidR="004108FE">
        <w:t>t</w:t>
      </w:r>
      <w:proofErr w:type="spellEnd"/>
      <w:r w:rsidR="004108FE">
        <w:t xml:space="preserve"> thinking on him</w:t>
      </w:r>
      <w:r w:rsidR="004108FE" w:rsidRPr="00A23E10">
        <w:t>?</w:t>
      </w:r>
      <w:r>
        <w:t>”</w:t>
      </w:r>
    </w:p>
    <w:p w14:paraId="7D0400D0" w14:textId="6FCB2E2E" w:rsidR="006415C4" w:rsidRDefault="00396ECC" w:rsidP="00274030">
      <w:pPr>
        <w:pStyle w:val="Body-TextTx"/>
      </w:pPr>
      <w:r>
        <w:t>“</w:t>
      </w:r>
      <w:r w:rsidR="004108FE">
        <w:t xml:space="preserve">Maybe I is, or I </w:t>
      </w:r>
      <w:proofErr w:type="spellStart"/>
      <w:r w:rsidR="004108FE">
        <w:t>ain</w:t>
      </w:r>
      <w:r>
        <w:t>’</w:t>
      </w:r>
      <w:r w:rsidR="004108FE">
        <w:t>t</w:t>
      </w:r>
      <w:proofErr w:type="spellEnd"/>
      <w:r w:rsidR="004108FE">
        <w:t>.</w:t>
      </w:r>
      <w:r>
        <w:t>”</w:t>
      </w:r>
    </w:p>
    <w:p w14:paraId="1DA01AD5" w14:textId="66566615" w:rsidR="004108FE" w:rsidRDefault="004108FE" w:rsidP="00274030">
      <w:pPr>
        <w:pStyle w:val="Body-TextTx"/>
      </w:pPr>
      <w:r>
        <w:t xml:space="preserve">A </w:t>
      </w:r>
      <w:proofErr w:type="gramStart"/>
      <w:r>
        <w:t xml:space="preserve">long </w:t>
      </w:r>
      <w:r w:rsidR="0018670E">
        <w:t>wicked</w:t>
      </w:r>
      <w:proofErr w:type="gramEnd"/>
      <w:r w:rsidR="0018670E">
        <w:t xml:space="preserve"> </w:t>
      </w:r>
      <w:r>
        <w:t xml:space="preserve">Sadie chuckle follows. </w:t>
      </w:r>
      <w:r w:rsidR="00396ECC">
        <w:t>“</w:t>
      </w:r>
      <w:r>
        <w:t>I had a man fine like that, I wouldn</w:t>
      </w:r>
      <w:r w:rsidR="00396ECC">
        <w:t>’</w:t>
      </w:r>
      <w:r>
        <w:t>t be thinking on riding around running Mama</w:t>
      </w:r>
      <w:r w:rsidR="00396ECC">
        <w:t>’</w:t>
      </w:r>
      <w:r>
        <w:t>s Water. I</w:t>
      </w:r>
      <w:r w:rsidR="00396ECC">
        <w:t>’</w:t>
      </w:r>
      <w:r>
        <w:t>d be thinking about riding his—</w:t>
      </w:r>
      <w:r w:rsidR="00396ECC">
        <w:t>”</w:t>
      </w:r>
    </w:p>
    <w:p w14:paraId="22322D2E" w14:textId="58D22D20" w:rsidR="004108FE" w:rsidRDefault="004108FE" w:rsidP="00274030">
      <w:pPr>
        <w:pStyle w:val="Body-TextTx"/>
      </w:pPr>
      <w:r>
        <w:t>“Sadie Watkins!</w:t>
      </w:r>
      <w:r w:rsidR="00396ECC">
        <w:t>”</w:t>
      </w:r>
      <w:r>
        <w:t xml:space="preserve"> I exclaim, looking up in exasperation.</w:t>
      </w:r>
    </w:p>
    <w:p w14:paraId="79FC0258" w14:textId="0E6AD512" w:rsidR="004108FE" w:rsidRDefault="00396ECC" w:rsidP="00274030">
      <w:pPr>
        <w:pStyle w:val="Body-TextTx"/>
      </w:pPr>
      <w:r>
        <w:t>“</w:t>
      </w:r>
      <w:r w:rsidR="004108FE">
        <w:t>Don</w:t>
      </w:r>
      <w:r>
        <w:t>’</w:t>
      </w:r>
      <w:r w:rsidR="004108FE">
        <w:t>t be no prude. What you think Nana Jean and Uncle Will doing up in here tonight—</w:t>
      </w:r>
      <w:r>
        <w:t>”</w:t>
      </w:r>
    </w:p>
    <w:p w14:paraId="53F2D27E" w14:textId="5333E9E9" w:rsidR="006415C4" w:rsidRDefault="004108FE" w:rsidP="00274030">
      <w:pPr>
        <w:pStyle w:val="Body-TextTx"/>
      </w:pPr>
      <w:r>
        <w:t>“Sadie! I</w:t>
      </w:r>
      <w:r w:rsidR="00396ECC">
        <w:t>’</w:t>
      </w:r>
      <w:r>
        <w:t>m asking you to stop. Please!</w:t>
      </w:r>
      <w:r w:rsidR="00396ECC">
        <w:t>”</w:t>
      </w:r>
    </w:p>
    <w:p w14:paraId="2582149A" w14:textId="2DA12706" w:rsidR="006415C4" w:rsidRDefault="004108FE" w:rsidP="00274030">
      <w:pPr>
        <w:pStyle w:val="Body-TextTx"/>
      </w:pPr>
      <w:r>
        <w:t>She</w:t>
      </w:r>
      <w:r w:rsidR="00396ECC">
        <w:t>’</w:t>
      </w:r>
      <w:r>
        <w:t>s grinning like a cat with no such intentions, when her eyes move behind me. I turn to find Nana Jean herself coming our way, one of Molly Hogan</w:t>
      </w:r>
      <w:r w:rsidR="00396ECC">
        <w:t>’</w:t>
      </w:r>
      <w:r>
        <w:t>s apprentices in tow. We stand up when she reaches us, and even Chef breaks off her debate.</w:t>
      </w:r>
    </w:p>
    <w:p w14:paraId="0A5D0FD8" w14:textId="3449ECD2" w:rsidR="004108FE" w:rsidRDefault="00396ECC" w:rsidP="00274030">
      <w:pPr>
        <w:pStyle w:val="Body-TextTx"/>
      </w:pPr>
      <w:r>
        <w:t>“</w:t>
      </w:r>
      <w:r w:rsidR="004108FE">
        <w:t xml:space="preserve">Molly dem ready </w:t>
      </w:r>
      <w:proofErr w:type="spellStart"/>
      <w:r w:rsidR="004108FE">
        <w:t>f</w:t>
      </w:r>
      <w:r w:rsidR="004F440E">
        <w:t>uh</w:t>
      </w:r>
      <w:proofErr w:type="spellEnd"/>
      <w:r w:rsidR="004108FE">
        <w:t xml:space="preserve"> see we,</w:t>
      </w:r>
      <w:r>
        <w:t>”</w:t>
      </w:r>
      <w:r w:rsidR="004108FE">
        <w:t xml:space="preserve"> the Gullah woman says.</w:t>
      </w:r>
    </w:p>
    <w:p w14:paraId="2F359847" w14:textId="77777777" w:rsidR="00B37CCB" w:rsidRPr="00B37CCB" w:rsidRDefault="00B37CCB" w:rsidP="00B37CCB">
      <w:pPr>
        <w:pStyle w:val="Ornamental-Space-BreakOsbrk"/>
      </w:pPr>
      <w:r w:rsidRPr="00B37CCB">
        <w:t>***</w:t>
      </w:r>
    </w:p>
    <w:p w14:paraId="361FA839" w14:textId="580CE5BF" w:rsidR="006415C4" w:rsidRDefault="00396ECC" w:rsidP="00274030">
      <w:pPr>
        <w:pStyle w:val="Body-TextTx"/>
      </w:pPr>
      <w:r>
        <w:t>“</w:t>
      </w:r>
      <w:r w:rsidR="004108FE">
        <w:t>You can see the epidermis has grown a second sheath.</w:t>
      </w:r>
      <w:r>
        <w:t>”</w:t>
      </w:r>
    </w:p>
    <w:p w14:paraId="778550AB" w14:textId="5E38637F" w:rsidR="006415C4" w:rsidRDefault="004108FE" w:rsidP="00274030">
      <w:pPr>
        <w:pStyle w:val="Body-TextTx"/>
      </w:pPr>
      <w:r>
        <w:lastRenderedPageBreak/>
        <w:t>We in one of the barns that serve as Molly</w:t>
      </w:r>
      <w:r w:rsidR="00396ECC">
        <w:t>’</w:t>
      </w:r>
      <w:r>
        <w:t>s laboratory, watching her cut open the arm of a Ku Klux. Her gloved fingers peel back pale skin, showing muscle that turns gray as one of her apprentices douses it in preserving fluid that drips down the wood table.</w:t>
      </w:r>
    </w:p>
    <w:p w14:paraId="5074B8A4" w14:textId="220305F6" w:rsidR="006415C4" w:rsidRDefault="00396ECC" w:rsidP="00274030">
      <w:pPr>
        <w:pStyle w:val="Body-TextTx"/>
      </w:pPr>
      <w:r>
        <w:t>“</w:t>
      </w:r>
      <w:r w:rsidR="004108FE">
        <w:t xml:space="preserve">Notice also the hand, the claws becoming more </w:t>
      </w:r>
      <w:r w:rsidR="00CB0BE7">
        <w:t>prehensile</w:t>
      </w:r>
      <w:r w:rsidR="00065D92">
        <w:t xml:space="preserve">, </w:t>
      </w:r>
      <w:r w:rsidR="004108FE">
        <w:t>almost feline.</w:t>
      </w:r>
      <w:r>
        <w:t>”</w:t>
      </w:r>
    </w:p>
    <w:p w14:paraId="28DC439F" w14:textId="5F34C963" w:rsidR="006415C4" w:rsidRDefault="004108FE" w:rsidP="00274030">
      <w:pPr>
        <w:pStyle w:val="Body-TextTx"/>
      </w:pPr>
      <w:r>
        <w:t>She wipes at her face, forgetting it</w:t>
      </w:r>
      <w:r w:rsidR="00396ECC">
        <w:t>’</w:t>
      </w:r>
      <w:r>
        <w:t xml:space="preserve">s under a metal helmet—only her eyes peeking behind smoky glass. Molly </w:t>
      </w:r>
      <w:proofErr w:type="spellStart"/>
      <w:r>
        <w:t>ain</w:t>
      </w:r>
      <w:r w:rsidR="00396ECC">
        <w:t>’</w:t>
      </w:r>
      <w:r>
        <w:t>t</w:t>
      </w:r>
      <w:proofErr w:type="spellEnd"/>
      <w:r>
        <w:t xml:space="preserve"> got the sight. Few do. </w:t>
      </w:r>
      <w:proofErr w:type="gramStart"/>
      <w:r>
        <w:t>So</w:t>
      </w:r>
      <w:proofErr w:type="gramEnd"/>
      <w:r>
        <w:t xml:space="preserve"> she built this contraption, which her apprentices charge by cranking a metal wheel. It allows her to see like us—or something close.</w:t>
      </w:r>
    </w:p>
    <w:p w14:paraId="251AEEA6" w14:textId="0DDC5A4D" w:rsidR="004108FE" w:rsidRDefault="00396ECC" w:rsidP="00274030">
      <w:pPr>
        <w:pStyle w:val="Body-TextTx"/>
      </w:pPr>
      <w:r>
        <w:t>“</w:t>
      </w:r>
      <w:r w:rsidR="004108FE">
        <w:t>You saying this Ku Klux turning into a cat?</w:t>
      </w:r>
      <w:r>
        <w:t>”</w:t>
      </w:r>
      <w:r w:rsidR="004108FE">
        <w:t xml:space="preserve"> Chef asks.</w:t>
      </w:r>
    </w:p>
    <w:p w14:paraId="15421F83" w14:textId="4013B41F" w:rsidR="004108FE" w:rsidRDefault="00396ECC" w:rsidP="00274030">
      <w:pPr>
        <w:pStyle w:val="Body-TextTx"/>
      </w:pPr>
      <w:r>
        <w:t>“</w:t>
      </w:r>
      <w:r w:rsidR="004108FE">
        <w:t>I</w:t>
      </w:r>
      <w:r>
        <w:t>’</w:t>
      </w:r>
      <w:r w:rsidR="004108FE">
        <w:t>m saying that the organism—the Ku Klux—is evolving.</w:t>
      </w:r>
      <w:r>
        <w:t>”</w:t>
      </w:r>
    </w:p>
    <w:p w14:paraId="24BFA9D3" w14:textId="2EB6A43C" w:rsidR="006415C4" w:rsidRDefault="00396ECC" w:rsidP="00274030">
      <w:pPr>
        <w:pStyle w:val="Body-TextTx"/>
      </w:pPr>
      <w:r>
        <w:t>“</w:t>
      </w:r>
      <w:r w:rsidR="004108FE" w:rsidRPr="007941EB">
        <w:t>Evolving?</w:t>
      </w:r>
      <w:r>
        <w:t>”</w:t>
      </w:r>
      <w:r w:rsidR="004108FE" w:rsidRPr="007941EB">
        <w:t xml:space="preserve"> Sadie looks up</w:t>
      </w:r>
      <w:r w:rsidR="004108FE">
        <w:t xml:space="preserve">, </w:t>
      </w:r>
      <w:r w:rsidR="004108FE" w:rsidRPr="007941EB">
        <w:t xml:space="preserve">fiddling with the knobs of a microscope. </w:t>
      </w:r>
      <w:r>
        <w:t>“</w:t>
      </w:r>
      <w:r w:rsidR="004108FE" w:rsidRPr="007941EB">
        <w:t>Like that monkey man</w:t>
      </w:r>
      <w:r>
        <w:t>’</w:t>
      </w:r>
      <w:r w:rsidR="004108FE">
        <w:t xml:space="preserve">s </w:t>
      </w:r>
      <w:r w:rsidR="004108FE" w:rsidRPr="007941EB">
        <w:t>book?</w:t>
      </w:r>
      <w:r>
        <w:t>”</w:t>
      </w:r>
    </w:p>
    <w:p w14:paraId="67E2D732" w14:textId="7FAA73F8" w:rsidR="004108FE" w:rsidRDefault="00396ECC" w:rsidP="00274030">
      <w:pPr>
        <w:pStyle w:val="Body-TextTx"/>
      </w:pPr>
      <w:r>
        <w:t>“</w:t>
      </w:r>
      <w:r w:rsidR="004108FE">
        <w:t>Darwin,</w:t>
      </w:r>
      <w:r>
        <w:t>”</w:t>
      </w:r>
      <w:r w:rsidR="004108FE">
        <w:t xml:space="preserve"> Molly answers, pulling the microscope away.</w:t>
      </w:r>
    </w:p>
    <w:p w14:paraId="04668750" w14:textId="2C844094" w:rsidR="004108FE" w:rsidRDefault="00396ECC" w:rsidP="00274030">
      <w:pPr>
        <w:pStyle w:val="Body-TextTx"/>
      </w:pPr>
      <w:r>
        <w:t>“</w:t>
      </w:r>
      <w:r w:rsidR="004108FE">
        <w:t>He the one. But you say that take a long time.</w:t>
      </w:r>
      <w:r>
        <w:t>”</w:t>
      </w:r>
    </w:p>
    <w:p w14:paraId="6C61BBFC" w14:textId="0C6452B1" w:rsidR="006415C4" w:rsidRDefault="004108FE" w:rsidP="00274030">
      <w:pPr>
        <w:pStyle w:val="Body-TextTx"/>
      </w:pPr>
      <w:r w:rsidRPr="007941EB">
        <w:t xml:space="preserve">Molly </w:t>
      </w:r>
      <w:r>
        <w:t>looks impressed</w:t>
      </w:r>
      <w:r w:rsidRPr="007941EB">
        <w:t xml:space="preserve"> Sadie remembers. </w:t>
      </w:r>
      <w:r w:rsidR="00396ECC">
        <w:t>“</w:t>
      </w:r>
      <w:r w:rsidRPr="007941EB">
        <w:t>It</w:t>
      </w:r>
      <w:r w:rsidR="00396ECC">
        <w:t>’</w:t>
      </w:r>
      <w:r w:rsidRPr="007941EB">
        <w:t>s supposed to. But I</w:t>
      </w:r>
      <w:r w:rsidR="00396ECC">
        <w:t>’</w:t>
      </w:r>
      <w:r w:rsidRPr="007941EB">
        <w:t>ve recorded these changes over months. They</w:t>
      </w:r>
      <w:r w:rsidR="00396ECC">
        <w:t>’</w:t>
      </w:r>
      <w:r w:rsidRPr="007941EB">
        <w:t>re happening, and fast.</w:t>
      </w:r>
      <w:r w:rsidR="00396ECC">
        <w:t>”</w:t>
      </w:r>
    </w:p>
    <w:p w14:paraId="7C75AE06" w14:textId="3172D9CF" w:rsidR="006415C4" w:rsidRDefault="004108FE" w:rsidP="00274030">
      <w:pPr>
        <w:pStyle w:val="Body-TextTx"/>
      </w:pPr>
      <w:r>
        <w:t xml:space="preserve">Molly been making a study of Ku </w:t>
      </w:r>
      <w:proofErr w:type="spellStart"/>
      <w:r>
        <w:t>Kluxes</w:t>
      </w:r>
      <w:proofErr w:type="spellEnd"/>
      <w:r>
        <w:t xml:space="preserve">. She the one </w:t>
      </w:r>
      <w:proofErr w:type="gramStart"/>
      <w:r>
        <w:t>ask</w:t>
      </w:r>
      <w:proofErr w:type="gramEnd"/>
      <w:r>
        <w:t xml:space="preserve"> us to bring back specimens. Say she always had a head full of smart. Only, wasn</w:t>
      </w:r>
      <w:r w:rsidR="00396ECC">
        <w:t>’</w:t>
      </w:r>
      <w:r>
        <w:t>t no school for freed people in Choctaw country in Oklahoma, so she taught herself. Came to Macon at Nana Jean</w:t>
      </w:r>
      <w:r w:rsidR="00396ECC">
        <w:t>’</w:t>
      </w:r>
      <w:r>
        <w:t xml:space="preserve">s calling, and </w:t>
      </w:r>
      <w:proofErr w:type="spellStart"/>
      <w:r>
        <w:t>brung</w:t>
      </w:r>
      <w:proofErr w:type="spellEnd"/>
      <w:r>
        <w:t xml:space="preserve"> her apprentices too. They brew up Mama</w:t>
      </w:r>
      <w:r w:rsidR="00396ECC">
        <w:t>’</w:t>
      </w:r>
      <w:r>
        <w:t>s Water in the other barn, and use this one for experimenting.</w:t>
      </w:r>
    </w:p>
    <w:p w14:paraId="49A22992" w14:textId="3B4B3354" w:rsidR="006415C4" w:rsidRDefault="00396ECC" w:rsidP="00274030">
      <w:pPr>
        <w:pStyle w:val="Body-TextTx"/>
      </w:pPr>
      <w:r>
        <w:t>“</w:t>
      </w:r>
      <w:r w:rsidR="004108FE">
        <w:t>But what does it mean?</w:t>
      </w:r>
      <w:r>
        <w:t>”</w:t>
      </w:r>
      <w:r w:rsidR="004108FE">
        <w:t xml:space="preserve"> Emma asks, eyeing the Ku Klux arm like it might bite.</w:t>
      </w:r>
    </w:p>
    <w:p w14:paraId="6D219696" w14:textId="77777777" w:rsidR="004108FE" w:rsidRDefault="004108FE" w:rsidP="00274030">
      <w:pPr>
        <w:pStyle w:val="Body-TextTx"/>
      </w:pPr>
      <w:r>
        <w:t>Molly swings up the helmet, mopping her forehead.</w:t>
      </w:r>
    </w:p>
    <w:p w14:paraId="3C9ADC72" w14:textId="7E5566B2" w:rsidR="004108FE" w:rsidRDefault="00396ECC" w:rsidP="00274030">
      <w:pPr>
        <w:pStyle w:val="Body-TextTx"/>
      </w:pPr>
      <w:r>
        <w:lastRenderedPageBreak/>
        <w:t>“</w:t>
      </w:r>
      <w:r w:rsidR="004108FE">
        <w:t xml:space="preserve">Choctaw that owned my parents were Baptists. But my </w:t>
      </w:r>
      <w:r w:rsidR="0011094F">
        <w:t>mother</w:t>
      </w:r>
      <w:r w:rsidR="004108FE">
        <w:t xml:space="preserve"> learned the old religion from those that refused the missionaries. Said they believe in three worlds—where we live, an Above world</w:t>
      </w:r>
      <w:r w:rsidR="00502D19">
        <w:t>,</w:t>
      </w:r>
      <w:r w:rsidR="004108FE">
        <w:t xml:space="preserve"> and a Below world, full of other beings.</w:t>
      </w:r>
      <w:r>
        <w:t>”</w:t>
      </w:r>
    </w:p>
    <w:p w14:paraId="1C07E73E" w14:textId="2C11E27E" w:rsidR="006415C4" w:rsidRDefault="004108FE" w:rsidP="00274030">
      <w:pPr>
        <w:pStyle w:val="Body-TextTx"/>
      </w:pPr>
      <w:r>
        <w:t xml:space="preserve">Sadie smirks. </w:t>
      </w:r>
      <w:r w:rsidR="00396ECC">
        <w:t>“</w:t>
      </w:r>
      <w:r>
        <w:t xml:space="preserve">Thought you was a </w:t>
      </w:r>
      <w:r w:rsidR="00502D19">
        <w:t>g</w:t>
      </w:r>
      <w:r>
        <w:t>odless atheist.</w:t>
      </w:r>
      <w:r w:rsidR="00396ECC">
        <w:t>”</w:t>
      </w:r>
    </w:p>
    <w:p w14:paraId="763F0997" w14:textId="366C9249" w:rsidR="004108FE" w:rsidRDefault="00396ECC" w:rsidP="00274030">
      <w:pPr>
        <w:pStyle w:val="Body-TextTx"/>
      </w:pPr>
      <w:r>
        <w:t>“</w:t>
      </w:r>
      <w:r w:rsidR="004108FE">
        <w:t>I am. But who</w:t>
      </w:r>
      <w:r>
        <w:t>’</w:t>
      </w:r>
      <w:r w:rsidR="004108FE">
        <w:t>s to say our universe is alone? Maybe there</w:t>
      </w:r>
      <w:r>
        <w:t>’</w:t>
      </w:r>
      <w:r w:rsidR="004108FE">
        <w:t xml:space="preserve">s others stacked beside us like sheets of paper. And these </w:t>
      </w:r>
      <w:r w:rsidR="004108FE" w:rsidRPr="00642DDE">
        <w:t xml:space="preserve">Ku </w:t>
      </w:r>
      <w:proofErr w:type="spellStart"/>
      <w:r w:rsidR="004108FE" w:rsidRPr="00642DDE">
        <w:t>Kluxes</w:t>
      </w:r>
      <w:proofErr w:type="spellEnd"/>
      <w:r w:rsidR="004108FE">
        <w:t xml:space="preserve"> crossed over</w:t>
      </w:r>
      <w:r w:rsidR="00502D19">
        <w:t xml:space="preserve"> </w:t>
      </w:r>
      <w:r w:rsidR="004108FE">
        <w:t>from somewhere else.</w:t>
      </w:r>
      <w:r>
        <w:t>”</w:t>
      </w:r>
    </w:p>
    <w:p w14:paraId="6B5FDE6A" w14:textId="0CC4E497" w:rsidR="006415C4" w:rsidRDefault="00396ECC" w:rsidP="00274030">
      <w:pPr>
        <w:pStyle w:val="Body-TextTx"/>
      </w:pPr>
      <w:r>
        <w:t>“</w:t>
      </w:r>
      <w:r w:rsidR="004108FE">
        <w:t xml:space="preserve">They </w:t>
      </w:r>
      <w:proofErr w:type="gramStart"/>
      <w:r w:rsidR="004108FE">
        <w:t>was</w:t>
      </w:r>
      <w:proofErr w:type="gramEnd"/>
      <w:r w:rsidR="004108FE">
        <w:t xml:space="preserve"> conjured,</w:t>
      </w:r>
      <w:r>
        <w:t>”</w:t>
      </w:r>
      <w:r w:rsidR="004108FE">
        <w:t xml:space="preserve"> Chef reminds.</w:t>
      </w:r>
    </w:p>
    <w:p w14:paraId="57E46C63" w14:textId="6F80E149" w:rsidR="004108FE" w:rsidRDefault="00396ECC" w:rsidP="00274030">
      <w:pPr>
        <w:pStyle w:val="Body-TextTx"/>
      </w:pPr>
      <w:r>
        <w:t>“‘</w:t>
      </w:r>
      <w:r w:rsidR="004108FE">
        <w:t>Conjuring</w:t>
      </w:r>
      <w:r>
        <w:t>’</w:t>
      </w:r>
      <w:r w:rsidR="00145138">
        <w:t xml:space="preserve"> is</w:t>
      </w:r>
      <w:r w:rsidR="004108FE">
        <w:t xml:space="preserve"> just a way to open a door. Explains why their anatomy is so different, and the extreme reactions to our elements.</w:t>
      </w:r>
      <w:r>
        <w:t>”</w:t>
      </w:r>
    </w:p>
    <w:p w14:paraId="711EF0BF" w14:textId="51CCE5B8" w:rsidR="004108FE" w:rsidRDefault="00396ECC" w:rsidP="00274030">
      <w:pPr>
        <w:pStyle w:val="Body-TextTx"/>
      </w:pPr>
      <w:r>
        <w:t>“</w:t>
      </w:r>
      <w:r w:rsidR="004108FE">
        <w:t>Why they like drinking water so,</w:t>
      </w:r>
      <w:r>
        <w:t>”</w:t>
      </w:r>
      <w:r w:rsidR="004108FE">
        <w:t xml:space="preserve"> Sadie adds.</w:t>
      </w:r>
    </w:p>
    <w:p w14:paraId="4B06C6F9" w14:textId="4C5106AD" w:rsidR="006415C4" w:rsidRDefault="004108FE" w:rsidP="00274030">
      <w:pPr>
        <w:pStyle w:val="Body-TextTx"/>
      </w:pPr>
      <w:r>
        <w:t xml:space="preserve">She right on that. Can tell a Ku Klux straight away by all the water they drink. Colored folk who lived through the first </w:t>
      </w:r>
      <w:proofErr w:type="spellStart"/>
      <w:r>
        <w:t>Klans</w:t>
      </w:r>
      <w:proofErr w:type="spellEnd"/>
      <w:r>
        <w:t xml:space="preserve"> say they</w:t>
      </w:r>
      <w:r w:rsidR="00396ECC">
        <w:t>’</w:t>
      </w:r>
      <w:r>
        <w:t xml:space="preserve">d empty whole buckets, claiming they was the ghosts of soldiers from Shiloh. </w:t>
      </w:r>
      <w:r w:rsidRPr="00BD60BE">
        <w:rPr>
          <w:rStyle w:val="itali"/>
        </w:rPr>
        <w:t>More water,</w:t>
      </w:r>
      <w:r>
        <w:t xml:space="preserve"> they</w:t>
      </w:r>
      <w:r w:rsidR="00396ECC">
        <w:t>’</w:t>
      </w:r>
      <w:r>
        <w:t xml:space="preserve">d demand. </w:t>
      </w:r>
      <w:r w:rsidRPr="00156FD1">
        <w:rPr>
          <w:rStyle w:val="itali"/>
        </w:rPr>
        <w:t xml:space="preserve">Just come from </w:t>
      </w:r>
      <w:r w:rsidR="00502D19" w:rsidRPr="00156FD1">
        <w:rPr>
          <w:rStyle w:val="itali"/>
        </w:rPr>
        <w:t>h</w:t>
      </w:r>
      <w:r w:rsidRPr="00156FD1">
        <w:rPr>
          <w:rStyle w:val="itali"/>
        </w:rPr>
        <w:t>ell, and plenty dry.</w:t>
      </w:r>
    </w:p>
    <w:p w14:paraId="5E0C1466" w14:textId="6F794372" w:rsidR="004108FE" w:rsidRDefault="00396ECC" w:rsidP="00274030">
      <w:pPr>
        <w:pStyle w:val="Body-TextTx"/>
      </w:pPr>
      <w:r>
        <w:t>“</w:t>
      </w:r>
      <w:r w:rsidR="004108FE">
        <w:t>That too,</w:t>
      </w:r>
      <w:r>
        <w:t>”</w:t>
      </w:r>
      <w:r w:rsidR="004108FE">
        <w:t xml:space="preserve"> Molly says. </w:t>
      </w:r>
      <w:r>
        <w:t>“</w:t>
      </w:r>
      <w:r w:rsidR="004108FE">
        <w:t>But they</w:t>
      </w:r>
      <w:r>
        <w:t>’</w:t>
      </w:r>
      <w:r w:rsidR="004108FE">
        <w:t>re changing, right down to their organs</w:t>
      </w:r>
      <w:r w:rsidR="00502D19">
        <w:t xml:space="preserve">, </w:t>
      </w:r>
      <w:r w:rsidR="004108FE">
        <w:t>adapting to our world.</w:t>
      </w:r>
      <w:r>
        <w:t>”</w:t>
      </w:r>
    </w:p>
    <w:p w14:paraId="10777402" w14:textId="671A3518" w:rsidR="006415C4" w:rsidRDefault="00396ECC" w:rsidP="00274030">
      <w:pPr>
        <w:pStyle w:val="Body-TextTx"/>
      </w:pPr>
      <w:r>
        <w:t>“</w:t>
      </w:r>
      <w:r w:rsidR="004108FE">
        <w:t>Like they planning to stay,</w:t>
      </w:r>
      <w:r>
        <w:t>”</w:t>
      </w:r>
      <w:r w:rsidR="004108FE">
        <w:t xml:space="preserve"> I finish.</w:t>
      </w:r>
    </w:p>
    <w:p w14:paraId="51AA3A3B" w14:textId="77777777" w:rsidR="006415C4" w:rsidRDefault="004108FE" w:rsidP="00274030">
      <w:pPr>
        <w:pStyle w:val="Body-TextTx"/>
      </w:pPr>
      <w:r>
        <w:t>Molly nods, and the room goes quiet.</w:t>
      </w:r>
    </w:p>
    <w:p w14:paraId="0A88CA8B" w14:textId="3EA0CFBF" w:rsidR="004108FE" w:rsidRDefault="00396ECC" w:rsidP="00274030">
      <w:pPr>
        <w:pStyle w:val="Body-TextTx"/>
      </w:pPr>
      <w:r>
        <w:t>“</w:t>
      </w:r>
      <w:r w:rsidR="004108FE">
        <w:t>That</w:t>
      </w:r>
      <w:r>
        <w:t>’</w:t>
      </w:r>
      <w:r w:rsidR="004108FE">
        <w:t>s how the government want it,</w:t>
      </w:r>
      <w:r>
        <w:t>”</w:t>
      </w:r>
      <w:r w:rsidR="004108FE">
        <w:t xml:space="preserve"> Sadie speaks into the silence. </w:t>
      </w:r>
      <w:r>
        <w:t>“</w:t>
      </w:r>
      <w:proofErr w:type="spellStart"/>
      <w:r w:rsidR="00A96D4B">
        <w:t>Y</w:t>
      </w:r>
      <w:r>
        <w:t>’</w:t>
      </w:r>
      <w:r w:rsidR="00A96D4B">
        <w:t>all</w:t>
      </w:r>
      <w:proofErr w:type="spellEnd"/>
      <w:r w:rsidR="004108FE">
        <w:t xml:space="preserve"> can roll your eyes all you want! But I</w:t>
      </w:r>
      <w:r>
        <w:t>’</w:t>
      </w:r>
      <w:r w:rsidR="004108FE">
        <w:t xml:space="preserve">m telling you the government know </w:t>
      </w:r>
      <w:r>
        <w:t>’</w:t>
      </w:r>
      <w:r w:rsidR="004108FE">
        <w:t xml:space="preserve">bout all this. Been experimenting on them Ku </w:t>
      </w:r>
      <w:proofErr w:type="spellStart"/>
      <w:r w:rsidR="004108FE">
        <w:t>Kluxes</w:t>
      </w:r>
      <w:proofErr w:type="spellEnd"/>
      <w:r w:rsidR="004108FE">
        <w:t xml:space="preserve"> just like Molly. Can</w:t>
      </w:r>
      <w:r>
        <w:t>’</w:t>
      </w:r>
      <w:r w:rsidR="004108FE">
        <w:t>t say if they working with them or against, but they know!</w:t>
      </w:r>
      <w:r>
        <w:t>”</w:t>
      </w:r>
    </w:p>
    <w:p w14:paraId="3CCEF98F" w14:textId="2F24DB1B" w:rsidR="006415C4" w:rsidRDefault="004108FE" w:rsidP="00274030">
      <w:pPr>
        <w:pStyle w:val="Body-TextTx"/>
      </w:pPr>
      <w:r>
        <w:t xml:space="preserve">Sadie got it in her head the </w:t>
      </w:r>
      <w:bookmarkStart w:id="10" w:name="_Hlk32322145"/>
      <w:r>
        <w:t xml:space="preserve">Warren G. Harding </w:t>
      </w:r>
      <w:bookmarkEnd w:id="10"/>
      <w:r>
        <w:t xml:space="preserve">government knows about Ku </w:t>
      </w:r>
      <w:proofErr w:type="spellStart"/>
      <w:r>
        <w:lastRenderedPageBreak/>
        <w:t>Kluxes</w:t>
      </w:r>
      <w:proofErr w:type="spellEnd"/>
      <w:r>
        <w:t>. Say she pieced it together from the tabloids. That Woodrow Wilson was in on Griffith</w:t>
      </w:r>
      <w:r w:rsidR="00396ECC">
        <w:t>’</w:t>
      </w:r>
      <w:r>
        <w:t>s plan, but it got out of hand. And now there</w:t>
      </w:r>
      <w:r w:rsidR="00396ECC">
        <w:t>’</w:t>
      </w:r>
      <w:r>
        <w:t xml:space="preserve">s secret departments come about since the war, who go around studying Ku </w:t>
      </w:r>
      <w:proofErr w:type="spellStart"/>
      <w:r>
        <w:t>Kluxes</w:t>
      </w:r>
      <w:proofErr w:type="spellEnd"/>
      <w:r>
        <w:t>. Girl got some imagination.</w:t>
      </w:r>
    </w:p>
    <w:p w14:paraId="6B48AC3A" w14:textId="238630F6" w:rsidR="006415C4" w:rsidRDefault="00396ECC" w:rsidP="00274030">
      <w:pPr>
        <w:pStyle w:val="Body-TextTx"/>
      </w:pPr>
      <w:r>
        <w:t>“</w:t>
      </w:r>
      <w:r w:rsidR="004108FE">
        <w:t>Wherever these things from,</w:t>
      </w:r>
      <w:r>
        <w:t>”</w:t>
      </w:r>
      <w:r w:rsidR="004108FE">
        <w:t xml:space="preserve"> Chef grumbles, </w:t>
      </w:r>
      <w:r>
        <w:t>“</w:t>
      </w:r>
      <w:r w:rsidR="004108FE">
        <w:t>they mighty active of late.</w:t>
      </w:r>
      <w:r>
        <w:t>”</w:t>
      </w:r>
    </w:p>
    <w:p w14:paraId="5E041FA2" w14:textId="0FFFE053" w:rsidR="006415C4" w:rsidRDefault="004108FE" w:rsidP="00274030">
      <w:pPr>
        <w:pStyle w:val="Body-TextTx"/>
      </w:pPr>
      <w:r>
        <w:t>She turns to a map pinned to a barn wall. Red dots mark it, indicating Klan activity. Two years back was only a few dots, most here in Georgia. Now there</w:t>
      </w:r>
      <w:r w:rsidR="00396ECC">
        <w:t>’</w:t>
      </w:r>
      <w:r>
        <w:t>s red everywhere—through the South, swallowing the Midwest, going far up as Oregon.</w:t>
      </w:r>
    </w:p>
    <w:p w14:paraId="5F3E7FB6" w14:textId="4A18229F" w:rsidR="006415C4" w:rsidRDefault="00396ECC" w:rsidP="00274030">
      <w:pPr>
        <w:pStyle w:val="Body-TextTx"/>
      </w:pPr>
      <w:r>
        <w:t>“</w:t>
      </w:r>
      <w:r w:rsidR="004108FE">
        <w:t>Mrs. Wells-Barnett</w:t>
      </w:r>
      <w:r>
        <w:t>’</w:t>
      </w:r>
      <w:r w:rsidR="004108FE">
        <w:t>s intel say Klan chapters on the rise,</w:t>
      </w:r>
      <w:r>
        <w:t>”</w:t>
      </w:r>
      <w:r w:rsidR="004108FE">
        <w:t xml:space="preserve"> Chef notes.</w:t>
      </w:r>
    </w:p>
    <w:p w14:paraId="7BB65E9A" w14:textId="436F9942" w:rsidR="006415C4" w:rsidRDefault="00396ECC" w:rsidP="00274030">
      <w:pPr>
        <w:pStyle w:val="Body-TextTx"/>
      </w:pPr>
      <w:r>
        <w:t>“</w:t>
      </w:r>
      <w:r w:rsidR="004108FE">
        <w:t xml:space="preserve">And how many are Ku </w:t>
      </w:r>
      <w:proofErr w:type="spellStart"/>
      <w:r w:rsidR="004108FE">
        <w:t>Kluxes</w:t>
      </w:r>
      <w:proofErr w:type="spellEnd"/>
      <w:r w:rsidR="004108FE">
        <w:t>?</w:t>
      </w:r>
      <w:r>
        <w:t>”</w:t>
      </w:r>
      <w:r w:rsidR="004108FE">
        <w:t xml:space="preserve"> Emma asks, eyeing the sea of red.</w:t>
      </w:r>
    </w:p>
    <w:p w14:paraId="1E5832F5" w14:textId="450EF22B" w:rsidR="004108FE" w:rsidRDefault="004108FE" w:rsidP="00274030">
      <w:pPr>
        <w:pStyle w:val="Body-TextTx"/>
      </w:pPr>
      <w:r>
        <w:t xml:space="preserve">Molly shakes her head. </w:t>
      </w:r>
      <w:r w:rsidR="00396ECC">
        <w:t>“</w:t>
      </w:r>
      <w:r>
        <w:t>We haven</w:t>
      </w:r>
      <w:r w:rsidR="00396ECC">
        <w:t>’</w:t>
      </w:r>
      <w:r>
        <w:t>t been able to gauge that. Once infected, morphological transformation seems dependent on the individual.</w:t>
      </w:r>
      <w:r w:rsidR="00396ECC">
        <w:t>”</w:t>
      </w:r>
    </w:p>
    <w:p w14:paraId="38A7A1F8" w14:textId="0EACEAE1" w:rsidR="006415C4" w:rsidRDefault="004108FE" w:rsidP="00274030">
      <w:pPr>
        <w:pStyle w:val="Body-TextTx"/>
      </w:pPr>
      <w:r>
        <w:t>That</w:t>
      </w:r>
      <w:r w:rsidR="00396ECC">
        <w:t>’</w:t>
      </w:r>
      <w:r>
        <w:t>s science talk for how Klan folk turn Ku Klux. Molly says it</w:t>
      </w:r>
      <w:r w:rsidR="00396ECC">
        <w:t>’</w:t>
      </w:r>
      <w:r>
        <w:t>s like an infection, or a parasite. And it feed on hate. She says chemicals in the body change up when you hate strong. When the infection meets that hate, it starts growing</w:t>
      </w:r>
      <w:r w:rsidR="00D67DCF">
        <w:t xml:space="preserve"> </w:t>
      </w:r>
      <w:r>
        <w:t>until it</w:t>
      </w:r>
      <w:r w:rsidR="00396ECC">
        <w:t>’</w:t>
      </w:r>
      <w:r>
        <w:t>s powerful enough to turn the person Ku Klux. Ask me, it</w:t>
      </w:r>
      <w:r w:rsidR="00396ECC">
        <w:t>’</w:t>
      </w:r>
      <w:r>
        <w:t xml:space="preserve">s plain evil them </w:t>
      </w:r>
      <w:proofErr w:type="spellStart"/>
      <w:r>
        <w:t>Klans</w:t>
      </w:r>
      <w:proofErr w:type="spellEnd"/>
      <w:r>
        <w:t xml:space="preserve"> let in, eating them up until they hollow inside. Leave behind bone</w:t>
      </w:r>
      <w:r w:rsidR="00D67DCF">
        <w:t>-</w:t>
      </w:r>
      <w:r>
        <w:t>white demons who don</w:t>
      </w:r>
      <w:r w:rsidR="00396ECC">
        <w:t>’</w:t>
      </w:r>
      <w:r>
        <w:t>t remember they was men.</w:t>
      </w:r>
    </w:p>
    <w:p w14:paraId="11FD6D14" w14:textId="251CF45A" w:rsidR="004108FE" w:rsidRDefault="00396ECC" w:rsidP="00274030">
      <w:pPr>
        <w:pStyle w:val="Body-TextTx"/>
      </w:pPr>
      <w:r>
        <w:t>“</w:t>
      </w:r>
      <w:r w:rsidR="004108FE">
        <w:t>Not to mention,</w:t>
      </w:r>
      <w:r>
        <w:t>”</w:t>
      </w:r>
      <w:r w:rsidR="004108FE">
        <w:t xml:space="preserve"> Molly continues, </w:t>
      </w:r>
      <w:r>
        <w:t>“</w:t>
      </w:r>
      <w:r w:rsidR="004108FE">
        <w:t>they</w:t>
      </w:r>
      <w:r>
        <w:t>’</w:t>
      </w:r>
      <w:r w:rsidR="004108FE">
        <w:t>re</w:t>
      </w:r>
      <w:r w:rsidR="00D67DCF">
        <w:t xml:space="preserve"> rereleasing </w:t>
      </w:r>
      <w:r w:rsidR="004108FE">
        <w:t>that movie.</w:t>
      </w:r>
      <w:r>
        <w:t>”</w:t>
      </w:r>
    </w:p>
    <w:p w14:paraId="424E64C5" w14:textId="056DD886" w:rsidR="006415C4" w:rsidRDefault="004108FE" w:rsidP="00274030">
      <w:pPr>
        <w:pStyle w:val="Body-TextTx"/>
      </w:pPr>
      <w:r>
        <w:t xml:space="preserve">We all go sour at that. Seven years since </w:t>
      </w:r>
      <w:r w:rsidR="00D67DCF" w:rsidRPr="00156FD1">
        <w:rPr>
          <w:rStyle w:val="itali"/>
        </w:rPr>
        <w:t xml:space="preserve">The </w:t>
      </w:r>
      <w:r w:rsidRPr="00156FD1">
        <w:rPr>
          <w:rStyle w:val="itali"/>
        </w:rPr>
        <w:t>Birth of a Nation</w:t>
      </w:r>
      <w:r>
        <w:t xml:space="preserve"> first come out—raising up hate enough to make these Ku </w:t>
      </w:r>
      <w:proofErr w:type="spellStart"/>
      <w:r>
        <w:t>Kluxes</w:t>
      </w:r>
      <w:proofErr w:type="spellEnd"/>
      <w:r>
        <w:t xml:space="preserve">. Now that wicked </w:t>
      </w:r>
      <w:bookmarkStart w:id="11" w:name="_Hlk32328666"/>
      <w:r>
        <w:t>D.</w:t>
      </w:r>
      <w:r w:rsidR="00D67DCF">
        <w:t xml:space="preserve"> </w:t>
      </w:r>
      <w:r>
        <w:t xml:space="preserve">W. Griffith </w:t>
      </w:r>
      <w:bookmarkEnd w:id="11"/>
      <w:r>
        <w:t>set to release it again. Suddenly, I remember the poster.</w:t>
      </w:r>
    </w:p>
    <w:p w14:paraId="547C9E80" w14:textId="674B8582" w:rsidR="004108FE" w:rsidRDefault="00396ECC" w:rsidP="00274030">
      <w:pPr>
        <w:pStyle w:val="Body-TextTx"/>
      </w:pPr>
      <w:r>
        <w:t>“</w:t>
      </w:r>
      <w:r w:rsidR="004108FE">
        <w:t>They</w:t>
      </w:r>
      <w:r>
        <w:t>’</w:t>
      </w:r>
      <w:r w:rsidR="004108FE">
        <w:t>re showing it Sunday, at Stone Mountain.</w:t>
      </w:r>
      <w:r>
        <w:t>”</w:t>
      </w:r>
    </w:p>
    <w:p w14:paraId="4BD97289" w14:textId="77777777" w:rsidR="006415C4" w:rsidRDefault="004108FE" w:rsidP="00274030">
      <w:pPr>
        <w:pStyle w:val="Body-TextTx"/>
      </w:pPr>
      <w:r>
        <w:t>Everybody looks at me and I explain.</w:t>
      </w:r>
    </w:p>
    <w:p w14:paraId="700BCA08" w14:textId="32698FBF" w:rsidR="004108FE" w:rsidRDefault="00396ECC" w:rsidP="00274030">
      <w:pPr>
        <w:pStyle w:val="Body-TextTx"/>
      </w:pPr>
      <w:r>
        <w:lastRenderedPageBreak/>
        <w:t>“</w:t>
      </w:r>
      <w:r w:rsidR="004108FE">
        <w:t>Stone Mountain,</w:t>
      </w:r>
      <w:r>
        <w:t>”</w:t>
      </w:r>
      <w:r w:rsidR="004108FE">
        <w:t xml:space="preserve"> Emma murmurs. </w:t>
      </w:r>
      <w:r>
        <w:t>“</w:t>
      </w:r>
      <w:r w:rsidR="004108FE">
        <w:t>Where Simmons did his conjuring.</w:t>
      </w:r>
      <w:r>
        <w:t>”</w:t>
      </w:r>
    </w:p>
    <w:p w14:paraId="0F529410" w14:textId="0D4D738D" w:rsidR="004108FE" w:rsidRDefault="00396ECC" w:rsidP="00274030">
      <w:pPr>
        <w:pStyle w:val="Body-TextTx"/>
      </w:pPr>
      <w:r>
        <w:t>“</w:t>
      </w:r>
      <w:r w:rsidR="004108FE">
        <w:t>That movie, what you call a spell, I believe, works to induce hate on a mass scale,</w:t>
      </w:r>
      <w:r>
        <w:t>”</w:t>
      </w:r>
      <w:r w:rsidR="004108FE">
        <w:t xml:space="preserve"> Molly says. </w:t>
      </w:r>
      <w:r>
        <w:t>“</w:t>
      </w:r>
      <w:r w:rsidR="004108FE">
        <w:t>Like how a lynching riles individuals into a mob.</w:t>
      </w:r>
      <w:r>
        <w:t>”</w:t>
      </w:r>
    </w:p>
    <w:p w14:paraId="6E06E6BA" w14:textId="2CFCAA85" w:rsidR="004108FE" w:rsidRDefault="004108FE" w:rsidP="00274030">
      <w:pPr>
        <w:pStyle w:val="Body-TextTx"/>
      </w:pPr>
      <w:r>
        <w:t xml:space="preserve">Sadie scoffs. </w:t>
      </w:r>
      <w:r w:rsidR="00396ECC">
        <w:t>“</w:t>
      </w:r>
      <w:r>
        <w:t xml:space="preserve">Then why come it only </w:t>
      </w:r>
      <w:r w:rsidRPr="00BD60BE">
        <w:rPr>
          <w:rStyle w:val="itali"/>
        </w:rPr>
        <w:t>riles</w:t>
      </w:r>
      <w:r>
        <w:t xml:space="preserve"> white folk?</w:t>
      </w:r>
      <w:r w:rsidR="00396ECC">
        <w:t>”</w:t>
      </w:r>
    </w:p>
    <w:p w14:paraId="19CE6143" w14:textId="5A2D7D3C" w:rsidR="006415C4" w:rsidRDefault="00396ECC" w:rsidP="00274030">
      <w:pPr>
        <w:pStyle w:val="Body-TextTx"/>
      </w:pPr>
      <w:r>
        <w:t>“</w:t>
      </w:r>
      <w:r w:rsidR="004108FE">
        <w:t>Whatever the case,</w:t>
      </w:r>
      <w:r>
        <w:t>”</w:t>
      </w:r>
      <w:r w:rsidR="004108FE">
        <w:t xml:space="preserve"> Molly continues, </w:t>
      </w:r>
      <w:r>
        <w:t>“</w:t>
      </w:r>
      <w:r w:rsidR="004108FE">
        <w:t xml:space="preserve">these Ku </w:t>
      </w:r>
      <w:proofErr w:type="spellStart"/>
      <w:r w:rsidR="004108FE">
        <w:t>Kluxes</w:t>
      </w:r>
      <w:proofErr w:type="spellEnd"/>
      <w:r w:rsidR="004108FE">
        <w:t xml:space="preserve"> are born from that hate. If the </w:t>
      </w:r>
      <w:r w:rsidR="004240F0">
        <w:t>rerelease</w:t>
      </w:r>
      <w:r w:rsidR="004108FE">
        <w:t xml:space="preserve"> of Griffith</w:t>
      </w:r>
      <w:r>
        <w:t>’</w:t>
      </w:r>
      <w:r w:rsidR="004108FE">
        <w:t>s film has the same effect as before, we could be looking at an epidemic. Possibly worse than 1919.</w:t>
      </w:r>
      <w:r>
        <w:t>”</w:t>
      </w:r>
    </w:p>
    <w:p w14:paraId="1D760C34" w14:textId="280D995B" w:rsidR="006415C4" w:rsidRDefault="004108FE" w:rsidP="00274030">
      <w:pPr>
        <w:pStyle w:val="Body-TextTx"/>
      </w:pPr>
      <w:r>
        <w:t>Chef whispers a curse before I can get one out</w:t>
      </w:r>
      <w:r w:rsidR="00F90C9F">
        <w:t>;</w:t>
      </w:r>
      <w:r>
        <w:t xml:space="preserve"> 1919 was a hard year for all of us.</w:t>
      </w:r>
    </w:p>
    <w:p w14:paraId="54BED798" w14:textId="5CFC3FFB" w:rsidR="006415C4" w:rsidRDefault="00396ECC" w:rsidP="00274030">
      <w:pPr>
        <w:pStyle w:val="Body-TextTx"/>
      </w:pPr>
      <w:r>
        <w:t>“</w:t>
      </w:r>
      <w:r w:rsidR="004108FE">
        <w:t xml:space="preserve">You think them </w:t>
      </w:r>
      <w:proofErr w:type="spellStart"/>
      <w:r w:rsidR="004108FE">
        <w:t>Klans</w:t>
      </w:r>
      <w:proofErr w:type="spellEnd"/>
      <w:r w:rsidR="004108FE">
        <w:t xml:space="preserve"> dress up to look like Ku </w:t>
      </w:r>
      <w:proofErr w:type="spellStart"/>
      <w:r w:rsidR="004108FE">
        <w:t>Kluxes</w:t>
      </w:r>
      <w:proofErr w:type="spellEnd"/>
      <w:r w:rsidR="004108FE">
        <w:t>?</w:t>
      </w:r>
      <w:r>
        <w:t>”</w:t>
      </w:r>
      <w:r w:rsidR="004108FE">
        <w:t xml:space="preserve"> Sadie asks. She</w:t>
      </w:r>
      <w:r>
        <w:t>’</w:t>
      </w:r>
      <w:r w:rsidR="004108FE">
        <w:t xml:space="preserve">s bent down now, eyeballing the head stuffed into glass. </w:t>
      </w:r>
      <w:r>
        <w:t>“</w:t>
      </w:r>
      <w:r w:rsidR="004108FE">
        <w:t xml:space="preserve">It white like they </w:t>
      </w:r>
      <w:proofErr w:type="gramStart"/>
      <w:r w:rsidR="004108FE">
        <w:t>hoods</w:t>
      </w:r>
      <w:proofErr w:type="gramEnd"/>
      <w:r w:rsidR="004108FE">
        <w:t>, and got a pointy end. Anyway, I say we just blow up some theater houses where the movie</w:t>
      </w:r>
      <w:r>
        <w:t>’</w:t>
      </w:r>
      <w:r w:rsidR="004108FE">
        <w:t xml:space="preserve">s showing. Like Trotter did in Boston back in </w:t>
      </w:r>
      <w:r>
        <w:t>’</w:t>
      </w:r>
      <w:r w:rsidR="004108FE">
        <w:t>15.</w:t>
      </w:r>
      <w:r>
        <w:t>”</w:t>
      </w:r>
    </w:p>
    <w:p w14:paraId="3861BE9B" w14:textId="38C9D60D" w:rsidR="006415C4" w:rsidRDefault="00396ECC" w:rsidP="00274030">
      <w:pPr>
        <w:pStyle w:val="Body-TextTx"/>
      </w:pPr>
      <w:r>
        <w:t>“</w:t>
      </w:r>
      <w:r w:rsidR="004108FE">
        <w:t xml:space="preserve">Mr. Trotter </w:t>
      </w:r>
      <w:r w:rsidR="004108FE" w:rsidRPr="00BD60BE">
        <w:rPr>
          <w:rStyle w:val="itali"/>
        </w:rPr>
        <w:t>did not</w:t>
      </w:r>
      <w:r w:rsidR="004108FE">
        <w:t xml:space="preserve"> blow up a movie house,</w:t>
      </w:r>
      <w:r>
        <w:t>”</w:t>
      </w:r>
      <w:r w:rsidR="004108FE">
        <w:t xml:space="preserve"> Emma corrects. </w:t>
      </w:r>
      <w:r>
        <w:t>“</w:t>
      </w:r>
      <w:r w:rsidR="004108FE">
        <w:t>He only set off a smoke bomb to clear the theater. The riot started after.</w:t>
      </w:r>
      <w:r>
        <w:t>”</w:t>
      </w:r>
    </w:p>
    <w:p w14:paraId="18DA18BA" w14:textId="6DAAF107" w:rsidR="004108FE" w:rsidRDefault="00396ECC" w:rsidP="00274030">
      <w:pPr>
        <w:pStyle w:val="Body-TextTx"/>
      </w:pPr>
      <w:r>
        <w:t>“</w:t>
      </w:r>
      <w:r w:rsidR="004108FE">
        <w:t>Well</w:t>
      </w:r>
      <w:r w:rsidR="00F90C9F">
        <w:t>,</w:t>
      </w:r>
      <w:r w:rsidR="004108FE">
        <w:t xml:space="preserve"> let</w:t>
      </w:r>
      <w:r>
        <w:t>’</w:t>
      </w:r>
      <w:r w:rsidR="004108FE">
        <w:t>s blow one up for real,</w:t>
      </w:r>
      <w:r>
        <w:t>”</w:t>
      </w:r>
      <w:r w:rsidR="004108FE">
        <w:t xml:space="preserve"> Sadie insists. </w:t>
      </w:r>
      <w:r>
        <w:t>“</w:t>
      </w:r>
      <w:r w:rsidR="004108FE">
        <w:t>For white folks</w:t>
      </w:r>
      <w:r>
        <w:t>’</w:t>
      </w:r>
      <w:r w:rsidR="004108FE">
        <w:t xml:space="preserve"> own good, and ours, since they can</w:t>
      </w:r>
      <w:r>
        <w:t>’</w:t>
      </w:r>
      <w:r w:rsidR="004108FE">
        <w:t>t see what</w:t>
      </w:r>
      <w:r>
        <w:t>’</w:t>
      </w:r>
      <w:r w:rsidR="004108FE">
        <w:t xml:space="preserve">s right </w:t>
      </w:r>
      <w:proofErr w:type="gramStart"/>
      <w:r w:rsidR="004108FE">
        <w:t>under</w:t>
      </w:r>
      <w:proofErr w:type="gramEnd"/>
      <w:r w:rsidR="004108FE">
        <w:t xml:space="preserve"> </w:t>
      </w:r>
      <w:proofErr w:type="spellStart"/>
      <w:r w:rsidR="004108FE">
        <w:t>they</w:t>
      </w:r>
      <w:proofErr w:type="spellEnd"/>
      <w:r w:rsidR="004108FE">
        <w:t xml:space="preserve"> noses. Monsters all up between them and not a one got the sight!</w:t>
      </w:r>
      <w:r>
        <w:t>”</w:t>
      </w:r>
    </w:p>
    <w:p w14:paraId="01F357F0" w14:textId="652CC8A7" w:rsidR="006415C4" w:rsidRDefault="00396ECC" w:rsidP="00274030">
      <w:pPr>
        <w:pStyle w:val="Body-TextTx"/>
      </w:pPr>
      <w:r>
        <w:t>“</w:t>
      </w:r>
      <w:r w:rsidR="004108FE">
        <w:t>I can see,</w:t>
      </w:r>
      <w:r>
        <w:t>”</w:t>
      </w:r>
      <w:r w:rsidR="004108FE">
        <w:t xml:space="preserve"> Emma reminds.</w:t>
      </w:r>
    </w:p>
    <w:p w14:paraId="6F8146C9" w14:textId="0D7E223C" w:rsidR="006415C4" w:rsidRDefault="004108FE" w:rsidP="00274030">
      <w:pPr>
        <w:pStyle w:val="Body-TextTx"/>
      </w:pPr>
      <w:r>
        <w:t xml:space="preserve">Sadie stands up, frowning. </w:t>
      </w:r>
      <w:r w:rsidR="00396ECC">
        <w:t>“</w:t>
      </w:r>
      <w:r>
        <w:t>Jews is white folk?</w:t>
      </w:r>
      <w:r w:rsidR="00396ECC">
        <w:t>”</w:t>
      </w:r>
    </w:p>
    <w:p w14:paraId="4D857A7E" w14:textId="3190EFF4" w:rsidR="006415C4" w:rsidRDefault="004108FE" w:rsidP="00274030">
      <w:pPr>
        <w:pStyle w:val="Body-TextTx"/>
      </w:pPr>
      <w:r>
        <w:t xml:space="preserve">Emma fumbles for words, but Nana Jean cuts in. </w:t>
      </w:r>
      <w:r w:rsidR="00396ECC">
        <w:t>“</w:t>
      </w:r>
      <w:proofErr w:type="spellStart"/>
      <w:r>
        <w:t>Buckra</w:t>
      </w:r>
      <w:r w:rsidR="00D95D23">
        <w:t>h</w:t>
      </w:r>
      <w:proofErr w:type="spellEnd"/>
      <w:r>
        <w:t xml:space="preserve"> </w:t>
      </w:r>
      <w:r w:rsidR="00C925B8">
        <w:t xml:space="preserve">dem </w:t>
      </w:r>
      <w:r>
        <w:t xml:space="preserve">done been </w:t>
      </w:r>
      <w:proofErr w:type="spellStart"/>
      <w:r>
        <w:t>waak</w:t>
      </w:r>
      <w:proofErr w:type="spellEnd"/>
      <w:r>
        <w:t xml:space="preserve"> </w:t>
      </w:r>
      <w:r w:rsidR="00396ECC">
        <w:t>‘</w:t>
      </w:r>
      <w:proofErr w:type="spellStart"/>
      <w:r>
        <w:t>longside</w:t>
      </w:r>
      <w:proofErr w:type="spellEnd"/>
      <w:r>
        <w:t xml:space="preserve"> de </w:t>
      </w:r>
      <w:proofErr w:type="spellStart"/>
      <w:r>
        <w:t>debbil</w:t>
      </w:r>
      <w:proofErr w:type="spellEnd"/>
      <w:r>
        <w:t xml:space="preserve"> long </w:t>
      </w:r>
      <w:proofErr w:type="spellStart"/>
      <w:r>
        <w:t>nuf</w:t>
      </w:r>
      <w:proofErr w:type="spellEnd"/>
      <w:r>
        <w:t xml:space="preserve"> </w:t>
      </w:r>
      <w:proofErr w:type="spellStart"/>
      <w:r>
        <w:t>f</w:t>
      </w:r>
      <w:r w:rsidR="00C76DBA">
        <w:t>uh</w:t>
      </w:r>
      <w:proofErr w:type="spellEnd"/>
      <w:r>
        <w:t xml:space="preserve"> </w:t>
      </w:r>
      <w:proofErr w:type="spellStart"/>
      <w:r>
        <w:t>know</w:t>
      </w:r>
      <w:r w:rsidR="00396ECC">
        <w:t>’</w:t>
      </w:r>
      <w:r>
        <w:t>um</w:t>
      </w:r>
      <w:proofErr w:type="spellEnd"/>
      <w:r>
        <w:t xml:space="preserve">. Dey </w:t>
      </w:r>
      <w:proofErr w:type="spellStart"/>
      <w:r>
        <w:t>j</w:t>
      </w:r>
      <w:r w:rsidR="004F440E">
        <w:t>e</w:t>
      </w:r>
      <w:r>
        <w:t>s</w:t>
      </w:r>
      <w:proofErr w:type="spellEnd"/>
      <w:r>
        <w:t xml:space="preserve"> </w:t>
      </w:r>
      <w:proofErr w:type="spellStart"/>
      <w:r>
        <w:t>ain</w:t>
      </w:r>
      <w:proofErr w:type="spellEnd"/>
      <w:r>
        <w:t xml:space="preserve"> </w:t>
      </w:r>
      <w:proofErr w:type="spellStart"/>
      <w:r>
        <w:t>wahn</w:t>
      </w:r>
      <w:proofErr w:type="spellEnd"/>
      <w:r>
        <w:t xml:space="preserve"> </w:t>
      </w:r>
      <w:proofErr w:type="spellStart"/>
      <w:r>
        <w:t>f</w:t>
      </w:r>
      <w:r w:rsidR="00C76DBA">
        <w:t>u</w:t>
      </w:r>
      <w:r>
        <w:t>h</w:t>
      </w:r>
      <w:proofErr w:type="spellEnd"/>
      <w:r>
        <w:t xml:space="preserve"> see.</w:t>
      </w:r>
      <w:r w:rsidR="00396ECC">
        <w:t>”</w:t>
      </w:r>
    </w:p>
    <w:p w14:paraId="14B90CB7" w14:textId="0E7D8451" w:rsidR="006415C4" w:rsidRDefault="004108FE" w:rsidP="00274030">
      <w:pPr>
        <w:pStyle w:val="Body-TextTx"/>
      </w:pPr>
      <w:r>
        <w:t xml:space="preserve">Molly clears her throat. </w:t>
      </w:r>
      <w:r w:rsidR="00396ECC">
        <w:t>“</w:t>
      </w:r>
      <w:r>
        <w:t>Why some can see the creatures and others can</w:t>
      </w:r>
      <w:r w:rsidR="00396ECC">
        <w:t>’</w:t>
      </w:r>
      <w:r>
        <w:t>t is a question for science. More important, we should consider my other theory.</w:t>
      </w:r>
      <w:r w:rsidR="00396ECC">
        <w:t>”</w:t>
      </w:r>
    </w:p>
    <w:p w14:paraId="1A299343" w14:textId="2CEC70E9" w:rsidR="004108FE" w:rsidRDefault="00396ECC" w:rsidP="00274030">
      <w:pPr>
        <w:pStyle w:val="Body-TextTx"/>
      </w:pPr>
      <w:r>
        <w:lastRenderedPageBreak/>
        <w:t>“</w:t>
      </w:r>
      <w:r w:rsidR="004108FE">
        <w:t xml:space="preserve">Your notion there is an intelligence guiding these </w:t>
      </w:r>
      <w:proofErr w:type="spellStart"/>
      <w:r w:rsidR="004108FE">
        <w:t>d</w:t>
      </w:r>
      <w:r w:rsidR="004108FE" w:rsidRPr="007F59AA">
        <w:t>ämonen</w:t>
      </w:r>
      <w:proofErr w:type="spellEnd"/>
      <w:r w:rsidR="004108FE">
        <w:t>?</w:t>
      </w:r>
      <w:r>
        <w:t>”</w:t>
      </w:r>
      <w:r w:rsidR="004108FE">
        <w:t xml:space="preserve"> Emma asks.</w:t>
      </w:r>
    </w:p>
    <w:p w14:paraId="48032F75" w14:textId="3AD3739D" w:rsidR="006415C4" w:rsidRDefault="004108FE" w:rsidP="00274030">
      <w:pPr>
        <w:pStyle w:val="Body-TextTx"/>
      </w:pPr>
      <w:r>
        <w:t xml:space="preserve">Molly nods. </w:t>
      </w:r>
      <w:r w:rsidR="00396ECC">
        <w:t>“</w:t>
      </w:r>
      <w:r>
        <w:t xml:space="preserve">The Ku </w:t>
      </w:r>
      <w:proofErr w:type="spellStart"/>
      <w:r>
        <w:t>Kluxes</w:t>
      </w:r>
      <w:proofErr w:type="spellEnd"/>
      <w:r>
        <w:t xml:space="preserve"> behave like worker ants—spreading the colony. </w:t>
      </w:r>
      <w:proofErr w:type="gramStart"/>
      <w:r>
        <w:t>So</w:t>
      </w:r>
      <w:proofErr w:type="gramEnd"/>
      <w:r>
        <w:t xml:space="preserve"> who</w:t>
      </w:r>
      <w:r w:rsidR="00396ECC">
        <w:t>’</w:t>
      </w:r>
      <w:r>
        <w:t>s directing them? There must be some hierarchy we don</w:t>
      </w:r>
      <w:r w:rsidR="00396ECC">
        <w:t>’</w:t>
      </w:r>
      <w:r>
        <w:t>t yet understand.</w:t>
      </w:r>
      <w:r w:rsidR="00396ECC">
        <w:t>”</w:t>
      </w:r>
    </w:p>
    <w:p w14:paraId="3D40653C" w14:textId="765AF080" w:rsidR="006415C4" w:rsidRDefault="00396ECC" w:rsidP="00274030">
      <w:pPr>
        <w:pStyle w:val="Body-TextTx"/>
      </w:pPr>
      <w:r>
        <w:t>“</w:t>
      </w:r>
      <w:r w:rsidR="004108FE">
        <w:t xml:space="preserve">We only ever seen Ku </w:t>
      </w:r>
      <w:proofErr w:type="spellStart"/>
      <w:r w:rsidR="004108FE">
        <w:t>Kluxes</w:t>
      </w:r>
      <w:proofErr w:type="spellEnd"/>
      <w:r w:rsidR="004108FE">
        <w:t>,</w:t>
      </w:r>
      <w:r>
        <w:t>”</w:t>
      </w:r>
      <w:r w:rsidR="004108FE">
        <w:t xml:space="preserve"> Chef says. </w:t>
      </w:r>
      <w:r>
        <w:t>“</w:t>
      </w:r>
      <w:r w:rsidR="004108FE">
        <w:t xml:space="preserve">And they </w:t>
      </w:r>
      <w:proofErr w:type="spellStart"/>
      <w:r w:rsidR="004108FE">
        <w:t>ain</w:t>
      </w:r>
      <w:r>
        <w:t>’</w:t>
      </w:r>
      <w:r w:rsidR="004108FE">
        <w:t>t</w:t>
      </w:r>
      <w:proofErr w:type="spellEnd"/>
      <w:r w:rsidR="004108FE">
        <w:t xml:space="preserve"> got much sense.</w:t>
      </w:r>
      <w:r>
        <w:t>”</w:t>
      </w:r>
    </w:p>
    <w:p w14:paraId="6A787E72" w14:textId="60D64568" w:rsidR="006415C4" w:rsidRDefault="00396ECC" w:rsidP="00274030">
      <w:pPr>
        <w:pStyle w:val="Body-TextTx"/>
      </w:pPr>
      <w:r>
        <w:t>“</w:t>
      </w:r>
      <w:r w:rsidR="004108FE">
        <w:t>Sense enough to spread all over,</w:t>
      </w:r>
      <w:r>
        <w:t>”</w:t>
      </w:r>
      <w:r w:rsidR="004108FE">
        <w:t xml:space="preserve"> Sadie mutters.</w:t>
      </w:r>
    </w:p>
    <w:p w14:paraId="2B97B87A" w14:textId="357A3BF1" w:rsidR="004108FE" w:rsidRDefault="004108FE" w:rsidP="00274030">
      <w:pPr>
        <w:pStyle w:val="Body-TextTx"/>
      </w:pPr>
      <w:r w:rsidRPr="00343F51">
        <w:t xml:space="preserve">My eyes are pulled back to the map. I </w:t>
      </w:r>
      <w:proofErr w:type="spellStart"/>
      <w:r w:rsidRPr="00343F51">
        <w:t>ain</w:t>
      </w:r>
      <w:r w:rsidR="00396ECC">
        <w:t>’</w:t>
      </w:r>
      <w:r w:rsidRPr="00343F51">
        <w:t>t</w:t>
      </w:r>
      <w:proofErr w:type="spellEnd"/>
      <w:r w:rsidRPr="00343F51">
        <w:t xml:space="preserve"> put much into Molly</w:t>
      </w:r>
      <w:r w:rsidR="00396ECC">
        <w:t>’</w:t>
      </w:r>
      <w:r w:rsidRPr="00343F51">
        <w:t xml:space="preserve">s talk of some brain controlling Ku </w:t>
      </w:r>
      <w:proofErr w:type="spellStart"/>
      <w:r w:rsidRPr="00343F51">
        <w:t>Kluxes</w:t>
      </w:r>
      <w:proofErr w:type="spellEnd"/>
      <w:r w:rsidRPr="00343F51">
        <w:t xml:space="preserve">. But all </w:t>
      </w:r>
      <w:r>
        <w:t>that red</w:t>
      </w:r>
      <w:r w:rsidRPr="00343F51">
        <w:t xml:space="preserve"> </w:t>
      </w:r>
      <w:r>
        <w:t>reminds me of a chessboard</w:t>
      </w:r>
      <w:r w:rsidRPr="00343F51">
        <w:t>, and the other pieces closing in.</w:t>
      </w:r>
    </w:p>
    <w:p w14:paraId="768CEAB9" w14:textId="0D861E54" w:rsidR="004108FE" w:rsidRDefault="00396ECC" w:rsidP="00274030">
      <w:pPr>
        <w:pStyle w:val="Body-TextTx"/>
      </w:pPr>
      <w:r>
        <w:t>“</w:t>
      </w:r>
      <w:r w:rsidR="004108FE">
        <w:t>If as we believe St. Louis in 1917 was a prelude to 1919,</w:t>
      </w:r>
      <w:r>
        <w:t>”</w:t>
      </w:r>
      <w:r w:rsidR="004108FE">
        <w:t xml:space="preserve"> Molly presses, </w:t>
      </w:r>
      <w:r>
        <w:t>“</w:t>
      </w:r>
      <w:r w:rsidR="004108FE">
        <w:t xml:space="preserve">then what do we make of Tulsa? A massive coordinated attack. </w:t>
      </w:r>
      <w:r w:rsidR="00960944">
        <w:t xml:space="preserve">Our defenses </w:t>
      </w:r>
      <w:r w:rsidR="004108FE">
        <w:t>overrun in days—</w:t>
      </w:r>
      <w:r>
        <w:t>”</w:t>
      </w:r>
    </w:p>
    <w:p w14:paraId="1715A336" w14:textId="25C3207B" w:rsidR="004108FE" w:rsidRDefault="004108FE" w:rsidP="00274030">
      <w:pPr>
        <w:pStyle w:val="Body-TextTx"/>
      </w:pPr>
      <w:r>
        <w:t>“We remember,</w:t>
      </w:r>
      <w:r w:rsidR="00396ECC">
        <w:t>”</w:t>
      </w:r>
      <w:r>
        <w:t xml:space="preserve"> Chef interrupts. The whole barn </w:t>
      </w:r>
      <w:proofErr w:type="gramStart"/>
      <w:r>
        <w:t>feel</w:t>
      </w:r>
      <w:proofErr w:type="gramEnd"/>
      <w:r>
        <w:t xml:space="preserve"> colder at the mention. We </w:t>
      </w:r>
      <w:proofErr w:type="spellStart"/>
      <w:r>
        <w:t>ain</w:t>
      </w:r>
      <w:r w:rsidR="00396ECC">
        <w:t>’</w:t>
      </w:r>
      <w:r>
        <w:t>t</w:t>
      </w:r>
      <w:proofErr w:type="spellEnd"/>
      <w:r>
        <w:t xml:space="preserve"> the only ones fighting this war. </w:t>
      </w:r>
      <w:proofErr w:type="gramStart"/>
      <w:r>
        <w:t>There</w:t>
      </w:r>
      <w:r w:rsidR="00396ECC">
        <w:t>’</w:t>
      </w:r>
      <w:r>
        <w:t>s</w:t>
      </w:r>
      <w:proofErr w:type="gramEnd"/>
      <w:r>
        <w:t xml:space="preserve"> pockets of resistance all over—</w:t>
      </w:r>
      <w:proofErr w:type="spellStart"/>
      <w:r>
        <w:t>Eatonsville</w:t>
      </w:r>
      <w:proofErr w:type="spellEnd"/>
      <w:r>
        <w:t xml:space="preserve">, Charleston, Houston. But losing Tulsa last year was a hard blow. </w:t>
      </w:r>
      <w:r w:rsidRPr="0058213A">
        <w:t xml:space="preserve">I can still see Ku </w:t>
      </w:r>
      <w:proofErr w:type="spellStart"/>
      <w:r w:rsidRPr="0058213A">
        <w:t>Kluxes</w:t>
      </w:r>
      <w:proofErr w:type="spellEnd"/>
      <w:r w:rsidRPr="0058213A">
        <w:t xml:space="preserve"> </w:t>
      </w:r>
      <w:r>
        <w:t>marching</w:t>
      </w:r>
      <w:r w:rsidRPr="0058213A">
        <w:t>, clawing through all the fire and smoke.</w:t>
      </w:r>
    </w:p>
    <w:p w14:paraId="34230697" w14:textId="077022EE" w:rsidR="006415C4" w:rsidRDefault="00396ECC" w:rsidP="00274030">
      <w:pPr>
        <w:pStyle w:val="Body-TextTx"/>
      </w:pPr>
      <w:r>
        <w:t>“</w:t>
      </w:r>
      <w:r w:rsidR="004108FE">
        <w:t>What are you saying?</w:t>
      </w:r>
      <w:r>
        <w:t>”</w:t>
      </w:r>
      <w:r w:rsidR="004108FE">
        <w:t xml:space="preserve"> Emma asks, brown eyes full of worry.</w:t>
      </w:r>
    </w:p>
    <w:p w14:paraId="3EC09CA2" w14:textId="73F9DF95" w:rsidR="006415C4" w:rsidRDefault="004108FE" w:rsidP="00274030">
      <w:pPr>
        <w:pStyle w:val="Body-TextTx"/>
      </w:pPr>
      <w:r w:rsidRPr="0058213A">
        <w:t xml:space="preserve">Molly </w:t>
      </w:r>
      <w:r>
        <w:t>draws a breath</w:t>
      </w:r>
      <w:r w:rsidRPr="0058213A">
        <w:t xml:space="preserve">. </w:t>
      </w:r>
      <w:r w:rsidR="00396ECC">
        <w:t>“</w:t>
      </w:r>
      <w:r>
        <w:t>The growth of Klan chapters, the creatures</w:t>
      </w:r>
      <w:r w:rsidR="00396ECC">
        <w:t>’</w:t>
      </w:r>
      <w:r>
        <w:t xml:space="preserve"> adaptations, the organized attacks, now the </w:t>
      </w:r>
      <w:r w:rsidR="004240F0">
        <w:t>rerelease</w:t>
      </w:r>
      <w:r>
        <w:t xml:space="preserve"> of that </w:t>
      </w:r>
      <w:r w:rsidR="00960944">
        <w:t>film</w:t>
      </w:r>
      <w:r>
        <w:t>. If there</w:t>
      </w:r>
      <w:r w:rsidR="00396ECC">
        <w:t>’</w:t>
      </w:r>
      <w:r>
        <w:t>s an intelligence behind this—and I believe there is—we</w:t>
      </w:r>
      <w:r w:rsidR="00396ECC">
        <w:t>’</w:t>
      </w:r>
      <w:r>
        <w:t>re on the verge of something big. Be ready.</w:t>
      </w:r>
      <w:r w:rsidR="00396ECC">
        <w:t>”</w:t>
      </w:r>
    </w:p>
    <w:p w14:paraId="7E45BB27" w14:textId="16683054" w:rsidR="004108FE" w:rsidRDefault="004108FE" w:rsidP="00274030">
      <w:pPr>
        <w:pStyle w:val="Body-TextTx"/>
      </w:pPr>
      <w:r w:rsidRPr="0058213A">
        <w:t xml:space="preserve">I glance to </w:t>
      </w:r>
      <w:r>
        <w:t xml:space="preserve">Nana </w:t>
      </w:r>
      <w:r w:rsidRPr="0058213A">
        <w:t>Jean</w:t>
      </w:r>
      <w:r w:rsidR="004D778C">
        <w:t>,</w:t>
      </w:r>
      <w:r w:rsidRPr="0058213A">
        <w:t xml:space="preserve"> who standing with her arms folded, face hard as stone as she stare</w:t>
      </w:r>
      <w:r>
        <w:t>s</w:t>
      </w:r>
      <w:r w:rsidRPr="0058213A">
        <w:t xml:space="preserve"> at the Ku Klux arm </w:t>
      </w:r>
      <w:r>
        <w:t>on the table</w:t>
      </w:r>
      <w:r w:rsidRPr="0058213A">
        <w:t>. In my head, seem</w:t>
      </w:r>
      <w:r>
        <w:t>s</w:t>
      </w:r>
      <w:r w:rsidRPr="0058213A">
        <w:t xml:space="preserve"> I can hear the hot July wind whistling through those bottle trees outside, singing her words</w:t>
      </w:r>
      <w:r>
        <w:t>.</w:t>
      </w:r>
    </w:p>
    <w:p w14:paraId="5429D23C" w14:textId="3FA8D785" w:rsidR="004108FE" w:rsidRPr="00BD60BE" w:rsidRDefault="004108FE" w:rsidP="00274030">
      <w:pPr>
        <w:pStyle w:val="Body-TextTx"/>
      </w:pPr>
      <w:r w:rsidRPr="00BD60BE">
        <w:rPr>
          <w:rStyle w:val="itali"/>
        </w:rPr>
        <w:t xml:space="preserve">Bad </w:t>
      </w:r>
      <w:proofErr w:type="spellStart"/>
      <w:r w:rsidRPr="00BD60BE">
        <w:rPr>
          <w:rStyle w:val="itali"/>
        </w:rPr>
        <w:t>wedduh</w:t>
      </w:r>
      <w:proofErr w:type="spellEnd"/>
      <w:r w:rsidRPr="00BD60BE">
        <w:rPr>
          <w:rStyle w:val="itali"/>
        </w:rPr>
        <w:t xml:space="preserve">, bad </w:t>
      </w:r>
      <w:proofErr w:type="spellStart"/>
      <w:r w:rsidRPr="00BD60BE">
        <w:rPr>
          <w:rStyle w:val="itali"/>
        </w:rPr>
        <w:t>wedduh</w:t>
      </w:r>
      <w:proofErr w:type="spellEnd"/>
      <w:r w:rsidRPr="00BD60BE">
        <w:rPr>
          <w:rStyle w:val="itali"/>
        </w:rPr>
        <w:t xml:space="preserve">, bad </w:t>
      </w:r>
      <w:proofErr w:type="spellStart"/>
      <w:r w:rsidRPr="00BD60BE">
        <w:rPr>
          <w:rStyle w:val="itali"/>
        </w:rPr>
        <w:t>wedduh</w:t>
      </w:r>
      <w:proofErr w:type="spellEnd"/>
      <w:r w:rsidRPr="00BD60BE">
        <w:rPr>
          <w:rStyle w:val="itali"/>
        </w:rPr>
        <w:t xml:space="preserve">, </w:t>
      </w:r>
      <w:proofErr w:type="spellStart"/>
      <w:r w:rsidRPr="00BD60BE">
        <w:rPr>
          <w:rStyle w:val="itali"/>
        </w:rPr>
        <w:t>gwine</w:t>
      </w:r>
      <w:proofErr w:type="spellEnd"/>
      <w:r w:rsidRPr="00BD60BE">
        <w:rPr>
          <w:rStyle w:val="itali"/>
        </w:rPr>
        <w:t xml:space="preserve"> </w:t>
      </w:r>
      <w:proofErr w:type="gramStart"/>
      <w:r w:rsidRPr="00BD60BE">
        <w:rPr>
          <w:rStyle w:val="itali"/>
        </w:rPr>
        <w:t>come</w:t>
      </w:r>
      <w:r w:rsidR="00396ECC" w:rsidRPr="00396ECC">
        <w:rPr>
          <w:rStyle w:val="itali"/>
        </w:rPr>
        <w:t xml:space="preserve"> </w:t>
      </w:r>
      <w:r w:rsidR="00396ECC">
        <w:rPr>
          <w:rStyle w:val="itali"/>
        </w:rPr>
        <w:t> .</w:t>
      </w:r>
      <w:proofErr w:type="gramEnd"/>
      <w:r w:rsidR="00396ECC">
        <w:rPr>
          <w:rStyle w:val="itali"/>
        </w:rPr>
        <w:t> . .</w:t>
      </w:r>
    </w:p>
    <w:p w14:paraId="6373266E" w14:textId="77777777" w:rsidR="00D60E8D" w:rsidRPr="00D60E8D" w:rsidRDefault="00D60E8D" w:rsidP="00D60E8D">
      <w:pPr>
        <w:pStyle w:val="SeparatorSep"/>
      </w:pPr>
      <w:r w:rsidRPr="00D60E8D">
        <w:lastRenderedPageBreak/>
        <w:t>[separator]</w:t>
      </w:r>
    </w:p>
    <w:p w14:paraId="5396339C" w14:textId="77777777" w:rsidR="006415C4" w:rsidRDefault="004108FE" w:rsidP="000E282D">
      <w:pPr>
        <w:pStyle w:val="Custom1Cust1"/>
      </w:pPr>
      <w:r>
        <w:t>Notation 32:</w:t>
      </w:r>
    </w:p>
    <w:p w14:paraId="19D36142" w14:textId="637D1FF8" w:rsidR="004D778C" w:rsidRDefault="004108FE" w:rsidP="000E282D">
      <w:pPr>
        <w:pStyle w:val="Custom1Cust1"/>
      </w:pPr>
      <w:r>
        <w:t>There</w:t>
      </w:r>
      <w:r w:rsidR="00396ECC">
        <w:t>’</w:t>
      </w:r>
      <w:r>
        <w:t xml:space="preserve">s a Shout we call </w:t>
      </w:r>
      <w:r w:rsidRPr="00BD60BE">
        <w:rPr>
          <w:rStyle w:val="itali"/>
        </w:rPr>
        <w:t>Move Daniel.</w:t>
      </w:r>
      <w:r>
        <w:t xml:space="preserve"> Now Daniel</w:t>
      </w:r>
      <w:r w:rsidRPr="003B58BF">
        <w:t xml:space="preserve"> </w:t>
      </w:r>
      <w:r>
        <w:t xml:space="preserve">was a slave always stealing from </w:t>
      </w:r>
      <w:r w:rsidR="004D778C">
        <w:t>M</w:t>
      </w:r>
      <w:r>
        <w:t>assa</w:t>
      </w:r>
      <w:r w:rsidR="00396ECC">
        <w:t>’</w:t>
      </w:r>
      <w:r>
        <w:t xml:space="preserve">s smokehouse. </w:t>
      </w:r>
      <w:r w:rsidR="00960944">
        <w:t>Nobody</w:t>
      </w:r>
      <w:r>
        <w:t xml:space="preserve"> </w:t>
      </w:r>
      <w:proofErr w:type="gramStart"/>
      <w:r>
        <w:t>tell</w:t>
      </w:r>
      <w:proofErr w:type="gramEnd"/>
      <w:r>
        <w:t>. They like getting that meat too. And Daniel</w:t>
      </w:r>
      <w:r w:rsidR="00396ECC">
        <w:t>’</w:t>
      </w:r>
      <w:r>
        <w:t xml:space="preserve">s stealing not no real sin—not when the first set of stealing </w:t>
      </w:r>
      <w:proofErr w:type="gramStart"/>
      <w:r>
        <w:t>was</w:t>
      </w:r>
      <w:proofErr w:type="gramEnd"/>
      <w:r>
        <w:t xml:space="preserve"> they who stole us from </w:t>
      </w:r>
      <w:bookmarkStart w:id="12" w:name="_Hlk32329677"/>
      <w:proofErr w:type="spellStart"/>
      <w:r>
        <w:t>Africy</w:t>
      </w:r>
      <w:bookmarkEnd w:id="12"/>
      <w:proofErr w:type="spellEnd"/>
      <w:r w:rsidRPr="003B58BF">
        <w:t>.</w:t>
      </w:r>
      <w:r>
        <w:t xml:space="preserve"> One time, he stealing just as </w:t>
      </w:r>
      <w:r w:rsidR="004D778C">
        <w:t>M</w:t>
      </w:r>
      <w:r>
        <w:t>assa coming to the smokehouse. The slaves start singing loud to warn him! When we do that Shout,</w:t>
      </w:r>
      <w:r w:rsidRPr="003B58BF">
        <w:t xml:space="preserve"> </w:t>
      </w:r>
      <w:r>
        <w:t>we</w:t>
      </w:r>
      <w:r w:rsidRPr="003B58BF">
        <w:t xml:space="preserve"> </w:t>
      </w:r>
      <w:r>
        <w:t>move</w:t>
      </w:r>
      <w:r w:rsidRPr="003B58BF">
        <w:t xml:space="preserve"> </w:t>
      </w:r>
      <w:r>
        <w:t>our</w:t>
      </w:r>
      <w:r w:rsidRPr="003B58BF">
        <w:t xml:space="preserve"> elbows </w:t>
      </w:r>
      <w:r>
        <w:t>and cry</w:t>
      </w:r>
      <w:r w:rsidRPr="003B58BF">
        <w:t xml:space="preserve">, </w:t>
      </w:r>
      <w:r w:rsidR="00396ECC">
        <w:t>“</w:t>
      </w:r>
      <w:r w:rsidRPr="003B58BF">
        <w:t>Do the Eagle Wing</w:t>
      </w:r>
      <w:r w:rsidR="004D778C">
        <w:t>,</w:t>
      </w:r>
      <w:r w:rsidRPr="003B58BF">
        <w:t xml:space="preserve"> Daniel!</w:t>
      </w:r>
      <w:r w:rsidR="00396ECC">
        <w:t>”</w:t>
      </w:r>
      <w:r w:rsidRPr="003B58BF">
        <w:t xml:space="preserve"> telling him to fly from </w:t>
      </w:r>
      <w:r w:rsidR="004D778C">
        <w:t>M</w:t>
      </w:r>
      <w:r>
        <w:t>assa</w:t>
      </w:r>
      <w:r w:rsidR="00396ECC">
        <w:t>’</w:t>
      </w:r>
      <w:r>
        <w:t>s</w:t>
      </w:r>
      <w:r w:rsidRPr="003B58BF">
        <w:t xml:space="preserve"> whip </w:t>
      </w:r>
      <w:r w:rsidR="00D95D23">
        <w:t>[</w:t>
      </w:r>
      <w:r>
        <w:t>laughter</w:t>
      </w:r>
      <w:r w:rsidR="00D95D23">
        <w:t xml:space="preserve">]! </w:t>
      </w:r>
      <w:r>
        <w:t xml:space="preserve">Even in the wickedest times, you got to find some enjoyment. Or you not </w:t>
      </w:r>
      <w:proofErr w:type="spellStart"/>
      <w:r>
        <w:t>gon</w:t>
      </w:r>
      <w:proofErr w:type="spellEnd"/>
      <w:r w:rsidR="00396ECC">
        <w:t>’</w:t>
      </w:r>
      <w:r>
        <w:t xml:space="preserve"> survive.</w:t>
      </w:r>
    </w:p>
    <w:p w14:paraId="4446C5DB" w14:textId="57AFC05A" w:rsidR="004108FE" w:rsidRDefault="004108FE" w:rsidP="000E282D">
      <w:pPr>
        <w:pStyle w:val="Custom1Cust1"/>
      </w:pPr>
      <w:r>
        <w:t xml:space="preserve">—Interview with </w:t>
      </w:r>
      <w:bookmarkStart w:id="13" w:name="_Hlk32329853"/>
      <w:r>
        <w:t xml:space="preserve">Jupiter </w:t>
      </w:r>
      <w:r w:rsidR="00396ECC">
        <w:t>“</w:t>
      </w:r>
      <w:r>
        <w:t>Sticker</w:t>
      </w:r>
      <w:r w:rsidR="00396ECC">
        <w:t>”</w:t>
      </w:r>
      <w:r>
        <w:t xml:space="preserve"> Woodberry</w:t>
      </w:r>
      <w:bookmarkEnd w:id="13"/>
      <w:r>
        <w:t xml:space="preserve">, age </w:t>
      </w:r>
      <w:r w:rsidR="004D778C">
        <w:t>seventy</w:t>
      </w:r>
      <w:r>
        <w:t xml:space="preserve">, </w:t>
      </w:r>
      <w:r w:rsidRPr="003047BE">
        <w:t>transliterated from the Gullah</w:t>
      </w:r>
      <w:r w:rsidR="004D778C">
        <w:t xml:space="preserve"> by </w:t>
      </w:r>
      <w:r>
        <w:t>EK</w:t>
      </w:r>
    </w:p>
    <w:p w14:paraId="6A2148C2" w14:textId="4C7C6484" w:rsidR="00F33BA9" w:rsidRPr="00C1686F" w:rsidRDefault="00992581" w:rsidP="00F33BA9">
      <w:pPr>
        <w:pStyle w:val="Section-ChapterSCP"/>
      </w:pPr>
      <w:r>
        <w:lastRenderedPageBreak/>
        <w:t>3</w:t>
      </w:r>
    </w:p>
    <w:p w14:paraId="19F13164" w14:textId="36AD77A4" w:rsidR="006415C4" w:rsidRDefault="00396ECC" w:rsidP="0068341C">
      <w:pPr>
        <w:pStyle w:val="TitleTtl"/>
      </w:pPr>
      <w:r>
        <w:t>3</w:t>
      </w:r>
    </w:p>
    <w:p w14:paraId="550086EB" w14:textId="61515DA9" w:rsidR="004108FE" w:rsidRDefault="004108FE" w:rsidP="00274030">
      <w:pPr>
        <w:pStyle w:val="Body-TextTx"/>
      </w:pPr>
      <w:r>
        <w:t>The music at Frenchy</w:t>
      </w:r>
      <w:r w:rsidR="00396ECC">
        <w:t>’</w:t>
      </w:r>
      <w:r>
        <w:t>s so loud I feel it on my insides. The piano man up out his seat, one leg hanging off the grainy wood and pounding the keys hard enough to break them. He sweating so I</w:t>
      </w:r>
      <w:r w:rsidR="00396ECC">
        <w:t>’</w:t>
      </w:r>
      <w:r>
        <w:t xml:space="preserve">m wondering how that shiny conk holding up. Whole while he wailing on about some big-boned woman </w:t>
      </w:r>
      <w:r w:rsidR="00960944">
        <w:t xml:space="preserve">he left </w:t>
      </w:r>
      <w:r>
        <w:t xml:space="preserve">in New Orleans, just about jumping out his maroon suit to croon, </w:t>
      </w:r>
      <w:r w:rsidR="00396ECC">
        <w:t>“</w:t>
      </w:r>
      <w:r w:rsidR="00304216">
        <w:t>A</w:t>
      </w:r>
      <w:r>
        <w:t xml:space="preserve">nd when she </w:t>
      </w:r>
      <w:proofErr w:type="gramStart"/>
      <w:r>
        <w:t>roll</w:t>
      </w:r>
      <w:proofErr w:type="gramEnd"/>
      <w:r>
        <w:t xml:space="preserve"> that jelly!</w:t>
      </w:r>
      <w:r w:rsidR="00396ECC">
        <w:t>”</w:t>
      </w:r>
      <w:r>
        <w:t xml:space="preserve"> The crowd roars, men whooping and women fanning hands like to cool him off.</w:t>
      </w:r>
    </w:p>
    <w:p w14:paraId="1044CB0D" w14:textId="58EEAC3B" w:rsidR="004108FE" w:rsidRDefault="004108FE" w:rsidP="00274030">
      <w:pPr>
        <w:pStyle w:val="Body-TextTx"/>
      </w:pPr>
      <w:r>
        <w:t>Frenchy</w:t>
      </w:r>
      <w:r w:rsidR="00396ECC">
        <w:t>’</w:t>
      </w:r>
      <w:r>
        <w:t xml:space="preserve">s Inn not the only colored spot in Macon. But </w:t>
      </w:r>
      <w:proofErr w:type="gramStart"/>
      <w:r>
        <w:t>tonight</w:t>
      </w:r>
      <w:proofErr w:type="gramEnd"/>
      <w:r>
        <w:t xml:space="preserve"> it</w:t>
      </w:r>
      <w:r w:rsidR="00396ECC">
        <w:t>’</w:t>
      </w:r>
      <w:r>
        <w:t xml:space="preserve">s the one to be at. Most here is sharecroppers and laborers. Every table packed. Where there </w:t>
      </w:r>
      <w:proofErr w:type="spellStart"/>
      <w:r>
        <w:t>ain</w:t>
      </w:r>
      <w:r w:rsidR="00396ECC">
        <w:t>’</w:t>
      </w:r>
      <w:r>
        <w:t>t</w:t>
      </w:r>
      <w:proofErr w:type="spellEnd"/>
      <w:r>
        <w:t xml:space="preserve"> tables people on their feet, roosted on the stairs—fitting in however. Hardly room to dance or a patch of quiet to think. Whole place is a hot, sweltering, haze</w:t>
      </w:r>
      <w:r w:rsidR="00304216">
        <w:t>-</w:t>
      </w:r>
      <w:r>
        <w:t>of</w:t>
      </w:r>
      <w:r w:rsidR="00304216">
        <w:t>-</w:t>
      </w:r>
      <w:r>
        <w:t>July</w:t>
      </w:r>
      <w:r w:rsidR="00304216">
        <w:t>-</w:t>
      </w:r>
      <w:r>
        <w:t>in</w:t>
      </w:r>
      <w:r w:rsidR="00304216">
        <w:t>-</w:t>
      </w:r>
      <w:r>
        <w:t>Georgia mess. But long as the liquor pouring and the music going, everybody right as rain.</w:t>
      </w:r>
    </w:p>
    <w:p w14:paraId="3A2E77DB" w14:textId="2E20BB89" w:rsidR="006415C4" w:rsidRDefault="004108FE" w:rsidP="00274030">
      <w:pPr>
        <w:pStyle w:val="Body-TextTx"/>
      </w:pPr>
      <w:r>
        <w:t xml:space="preserve">Sadie called it. No bootlegging tonight. Nana Jean bid us step out, even if she </w:t>
      </w:r>
      <w:proofErr w:type="spellStart"/>
      <w:r>
        <w:t>ain</w:t>
      </w:r>
      <w:r w:rsidR="00396ECC">
        <w:t>’</w:t>
      </w:r>
      <w:r>
        <w:t>t</w:t>
      </w:r>
      <w:proofErr w:type="spellEnd"/>
      <w:r>
        <w:t xml:space="preserve"> one for </w:t>
      </w:r>
      <w:r w:rsidR="00396ECC">
        <w:t>“</w:t>
      </w:r>
      <w:r>
        <w:t xml:space="preserve">de </w:t>
      </w:r>
      <w:proofErr w:type="spellStart"/>
      <w:r>
        <w:t>jook</w:t>
      </w:r>
      <w:proofErr w:type="spellEnd"/>
      <w:r>
        <w:t xml:space="preserve"> </w:t>
      </w:r>
      <w:proofErr w:type="spellStart"/>
      <w:r>
        <w:t>jaint</w:t>
      </w:r>
      <w:proofErr w:type="spellEnd"/>
      <w:r>
        <w:t xml:space="preserve"> nonsense.</w:t>
      </w:r>
      <w:r w:rsidR="00396ECC">
        <w:t>”</w:t>
      </w:r>
      <w:r>
        <w:t xml:space="preserve"> Frenchy</w:t>
      </w:r>
      <w:r w:rsidR="00396ECC">
        <w:t>’</w:t>
      </w:r>
      <w:r>
        <w:t>s not no regular juke joint</w:t>
      </w:r>
      <w:r w:rsidR="00304216">
        <w:t>,</w:t>
      </w:r>
      <w:r>
        <w:t xml:space="preserve"> though—no shotgun shack what got leaks in the roof. It</w:t>
      </w:r>
      <w:r w:rsidR="00396ECC">
        <w:t>’</w:t>
      </w:r>
      <w:r>
        <w:t xml:space="preserve">s a full two stories and an inn for colored travelers, nice enough so folk wear their best—which </w:t>
      </w:r>
      <w:proofErr w:type="spellStart"/>
      <w:r>
        <w:t>ain</w:t>
      </w:r>
      <w:r w:rsidR="00396ECC">
        <w:t>’</w:t>
      </w:r>
      <w:r>
        <w:t>t</w:t>
      </w:r>
      <w:proofErr w:type="spellEnd"/>
      <w:r>
        <w:t xml:space="preserve"> much for laborers and sharecroppers. But me and my set, we step out in style.</w:t>
      </w:r>
    </w:p>
    <w:p w14:paraId="23B8E700" w14:textId="2C8C9BF0" w:rsidR="004108FE" w:rsidRDefault="004108FE" w:rsidP="00274030">
      <w:pPr>
        <w:pStyle w:val="Body-TextTx"/>
      </w:pPr>
      <w:r>
        <w:t>I traded in my knickers for a marigold dress</w:t>
      </w:r>
      <w:r w:rsidR="00304216">
        <w:t xml:space="preserve"> </w:t>
      </w:r>
      <w:r>
        <w:t>beaded with embroidery that glitters in the light of kerosene lamps. Chef dressed down in a dark plaid</w:t>
      </w:r>
      <w:r w:rsidR="00304216">
        <w:t>,</w:t>
      </w:r>
      <w:r>
        <w:t xml:space="preserve"> rust-colored suit with an orange </w:t>
      </w:r>
      <w:r w:rsidR="00304216">
        <w:t>bow tie</w:t>
      </w:r>
      <w:r>
        <w:t>, looking like she walked right off Harlem</w:t>
      </w:r>
      <w:r w:rsidR="00396ECC">
        <w:t>’</w:t>
      </w:r>
      <w:r>
        <w:t>s streets. Even got Sadie out of them overalls and into a red lace chemise gown. Don</w:t>
      </w:r>
      <w:r w:rsidR="00396ECC">
        <w:t>’</w:t>
      </w:r>
      <w:r>
        <w:t xml:space="preserve">t look half-bad on her skinny </w:t>
      </w:r>
      <w:r>
        <w:lastRenderedPageBreak/>
        <w:t xml:space="preserve">self, even while she up on our table whistling at the piano man. When he finishes to </w:t>
      </w:r>
      <w:proofErr w:type="gramStart"/>
      <w:r>
        <w:t>cheers</w:t>
      </w:r>
      <w:proofErr w:type="gramEnd"/>
      <w:r>
        <w:t xml:space="preserve"> she climbs down to fall into her seat.</w:t>
      </w:r>
    </w:p>
    <w:p w14:paraId="0782A7B2" w14:textId="577A40CE" w:rsidR="006415C4" w:rsidRDefault="00396ECC" w:rsidP="00274030">
      <w:pPr>
        <w:pStyle w:val="Body-TextTx"/>
      </w:pPr>
      <w:r>
        <w:t>“</w:t>
      </w:r>
      <w:r w:rsidR="004108FE">
        <w:t>Hard to believe your grandpappy was a preacher,</w:t>
      </w:r>
      <w:r>
        <w:t>”</w:t>
      </w:r>
      <w:r w:rsidR="004108FE">
        <w:t xml:space="preserve"> Chef calls over.</w:t>
      </w:r>
    </w:p>
    <w:p w14:paraId="3A681016" w14:textId="51878870" w:rsidR="006415C4" w:rsidRDefault="004108FE" w:rsidP="00274030">
      <w:pPr>
        <w:pStyle w:val="Body-TextTx"/>
      </w:pPr>
      <w:r>
        <w:t xml:space="preserve">Sadie snorts, flicking back her long braid. </w:t>
      </w:r>
      <w:r w:rsidR="00396ECC">
        <w:t>“</w:t>
      </w:r>
      <w:r>
        <w:t xml:space="preserve">It </w:t>
      </w:r>
      <w:proofErr w:type="spellStart"/>
      <w:r>
        <w:t>ain</w:t>
      </w:r>
      <w:r w:rsidR="00396ECC">
        <w:t>’</w:t>
      </w:r>
      <w:r>
        <w:t>t</w:t>
      </w:r>
      <w:proofErr w:type="spellEnd"/>
      <w:r>
        <w:t xml:space="preserve"> Sunday. Grandpappy, rest his soul, won</w:t>
      </w:r>
      <w:r w:rsidR="00396ECC">
        <w:t>’</w:t>
      </w:r>
      <w:r>
        <w:t>t mind none.</w:t>
      </w:r>
      <w:r w:rsidR="00396ECC">
        <w:t>”</w:t>
      </w:r>
      <w:r>
        <w:t xml:space="preserve"> She picks up a bottle of Mama</w:t>
      </w:r>
      <w:r w:rsidR="00396ECC">
        <w:t>’</w:t>
      </w:r>
      <w:r>
        <w:t>s Water before opting for the pilfered whiskey, pouring it heavy in our glasses.</w:t>
      </w:r>
    </w:p>
    <w:p w14:paraId="453DED37" w14:textId="1D6F3BB0" w:rsidR="004108FE" w:rsidRDefault="00396ECC" w:rsidP="00274030">
      <w:pPr>
        <w:pStyle w:val="Body-TextTx"/>
      </w:pPr>
      <w:r>
        <w:t>“</w:t>
      </w:r>
      <w:r w:rsidR="004108FE">
        <w:t>Oh</w:t>
      </w:r>
      <w:r w:rsidR="00304216">
        <w:t>,</w:t>
      </w:r>
      <w:r w:rsidR="004108FE">
        <w:t xml:space="preserve"> that</w:t>
      </w:r>
      <w:r>
        <w:t>’</w:t>
      </w:r>
      <w:r w:rsidR="004108FE">
        <w:t>s enough for me</w:t>
      </w:r>
      <w:r w:rsidR="00304216">
        <w:t>,</w:t>
      </w:r>
      <w:r w:rsidR="004108FE">
        <w:t xml:space="preserve"> Miss Sadie!</w:t>
      </w:r>
      <w:r>
        <w:t>”</w:t>
      </w:r>
      <w:r w:rsidR="004108FE">
        <w:t xml:space="preserve"> a </w:t>
      </w:r>
      <w:r w:rsidR="00304216">
        <w:t xml:space="preserve">thickset </w:t>
      </w:r>
      <w:r w:rsidR="004108FE">
        <w:t>man says. That there</w:t>
      </w:r>
      <w:r>
        <w:t>’</w:t>
      </w:r>
      <w:r w:rsidR="004108FE">
        <w:t xml:space="preserve">s </w:t>
      </w:r>
      <w:bookmarkStart w:id="14" w:name="_Hlk32330342"/>
      <w:r w:rsidR="004108FE">
        <w:t>Lester</w:t>
      </w:r>
      <w:bookmarkEnd w:id="14"/>
      <w:r w:rsidR="00304216">
        <w:t xml:space="preserve">, </w:t>
      </w:r>
      <w:r w:rsidR="004108FE">
        <w:t xml:space="preserve">a Macon local who always finds his way to us, or more properly to Sadie. She like her men husky, and the two fooled around some months back. </w:t>
      </w:r>
      <w:r w:rsidR="004108FE" w:rsidRPr="00C21C30">
        <w:t xml:space="preserve">But she got this rule of not spending the night with the same man </w:t>
      </w:r>
      <w:r w:rsidR="004108FE">
        <w:t>twice</w:t>
      </w:r>
      <w:r w:rsidR="004108FE" w:rsidRPr="00C21C30">
        <w:t>. Say otherwise they get to thinking stupid. Whatever she put on Lester</w:t>
      </w:r>
      <w:r w:rsidR="00304216">
        <w:t>,</w:t>
      </w:r>
      <w:r w:rsidR="004108FE">
        <w:t xml:space="preserve"> though</w:t>
      </w:r>
      <w:r w:rsidR="00304216">
        <w:t>,</w:t>
      </w:r>
      <w:r w:rsidR="004108FE">
        <w:t xml:space="preserve"> left him </w:t>
      </w:r>
      <w:r w:rsidR="004108FE" w:rsidRPr="00C21C30">
        <w:t xml:space="preserve">nose open, and he been </w:t>
      </w:r>
      <w:r w:rsidR="004108FE">
        <w:t>trying</w:t>
      </w:r>
      <w:r w:rsidR="004108FE" w:rsidRPr="00C21C30">
        <w:t xml:space="preserve"> to court </w:t>
      </w:r>
      <w:r w:rsidR="004108FE">
        <w:t xml:space="preserve">her </w:t>
      </w:r>
      <w:r w:rsidR="004108FE" w:rsidRPr="00C21C30">
        <w:t>since. Some men just like trouble.</w:t>
      </w:r>
    </w:p>
    <w:p w14:paraId="73C22CEC" w14:textId="056F4966" w:rsidR="006415C4" w:rsidRDefault="00396ECC" w:rsidP="00274030">
      <w:pPr>
        <w:pStyle w:val="Body-TextTx"/>
      </w:pPr>
      <w:r>
        <w:t>“</w:t>
      </w:r>
      <w:r w:rsidR="004108FE">
        <w:t>Lester Henry,</w:t>
      </w:r>
      <w:r>
        <w:t>”</w:t>
      </w:r>
      <w:r w:rsidR="004108FE">
        <w:t xml:space="preserve"> she says in a tone hot enough to lay down your baby hairs. </w:t>
      </w:r>
      <w:r>
        <w:t>“</w:t>
      </w:r>
      <w:proofErr w:type="gramStart"/>
      <w:r w:rsidR="004108FE">
        <w:t>You</w:t>
      </w:r>
      <w:proofErr w:type="gramEnd"/>
      <w:r w:rsidR="004108FE">
        <w:t xml:space="preserve"> betta move that hand from on top your glass </w:t>
      </w:r>
      <w:r>
        <w:t>’</w:t>
      </w:r>
      <w:r w:rsidR="004108FE">
        <w:t>fore I move it for you. This a juke joint, not no temperance revival!</w:t>
      </w:r>
      <w:r>
        <w:t>”</w:t>
      </w:r>
    </w:p>
    <w:p w14:paraId="7B4240AF" w14:textId="000D2F2D" w:rsidR="004108FE" w:rsidRDefault="004108FE" w:rsidP="00274030">
      <w:pPr>
        <w:pStyle w:val="Body-TextTx"/>
      </w:pPr>
      <w:r>
        <w:t>Lester</w:t>
      </w:r>
      <w:r w:rsidR="00396ECC">
        <w:t>’</w:t>
      </w:r>
      <w:r>
        <w:t>s smile slides away, drooping his meaty jowls. But he moves his hand.</w:t>
      </w:r>
    </w:p>
    <w:p w14:paraId="37B86998" w14:textId="2C6B34AE" w:rsidR="006415C4" w:rsidRDefault="004108FE" w:rsidP="00274030">
      <w:pPr>
        <w:pStyle w:val="Body-TextTx"/>
      </w:pPr>
      <w:r>
        <w:t>Chef barks a laugh. She got an arm around Bessie, another local</w:t>
      </w:r>
      <w:r w:rsidR="00304216">
        <w:t xml:space="preserve"> </w:t>
      </w:r>
      <w:r>
        <w:t>who remind me of the big-boned woman from the song. Her ruby painted fingernails trace lazy lines through the part in Chef</w:t>
      </w:r>
      <w:r w:rsidR="00396ECC">
        <w:t>’</w:t>
      </w:r>
      <w:r>
        <w:t xml:space="preserve">s short-trimmed hair and the two lean into each other in the way of lovers rediscovering their familiarity. The sight </w:t>
      </w:r>
      <w:proofErr w:type="gramStart"/>
      <w:r>
        <w:t>send</w:t>
      </w:r>
      <w:proofErr w:type="gramEnd"/>
      <w:r>
        <w:t xml:space="preserve"> my own eyes wandering, until they land on the finest thing in the room.</w:t>
      </w:r>
    </w:p>
    <w:p w14:paraId="38B7B4FA" w14:textId="77777777" w:rsidR="006415C4" w:rsidRDefault="004108FE" w:rsidP="00274030">
      <w:pPr>
        <w:pStyle w:val="Body-TextTx"/>
      </w:pPr>
      <w:r>
        <w:t>Michael George</w:t>
      </w:r>
      <w:r w:rsidR="006415C4">
        <w:t>—</w:t>
      </w:r>
      <w:r>
        <w:t>who folk call Frenchy. On account of his creole talk.</w:t>
      </w:r>
    </w:p>
    <w:p w14:paraId="7AA69C9B" w14:textId="5EAEFE81" w:rsidR="006415C4" w:rsidRDefault="004108FE" w:rsidP="00274030">
      <w:pPr>
        <w:pStyle w:val="Body-TextTx"/>
      </w:pPr>
      <w:r>
        <w:t xml:space="preserve">He come from St. Lucia. Left home when he was sixteen, looking to find work on </w:t>
      </w:r>
      <w:r>
        <w:lastRenderedPageBreak/>
        <w:t>Roosevelt</w:t>
      </w:r>
      <w:r w:rsidR="00396ECC">
        <w:t>’</w:t>
      </w:r>
      <w:r>
        <w:t xml:space="preserve">s Panama Canal. Only when he </w:t>
      </w:r>
      <w:proofErr w:type="gramStart"/>
      <w:r>
        <w:t>get</w:t>
      </w:r>
      <w:proofErr w:type="gramEnd"/>
      <w:r>
        <w:t xml:space="preserve"> there it was done already. </w:t>
      </w:r>
      <w:proofErr w:type="gramStart"/>
      <w:r>
        <w:t>So</w:t>
      </w:r>
      <w:proofErr w:type="gramEnd"/>
      <w:r>
        <w:t xml:space="preserve"> he started traveling. Been through the West Indies, South America, and whereabouts. Come up to Florida and kept moving, settling in Macon and opening up this spot. Claim it</w:t>
      </w:r>
      <w:r w:rsidR="00396ECC">
        <w:t>’</w:t>
      </w:r>
      <w:r>
        <w:t>s a mix of a Mississippi juke joint, rum shops they got in St. Lucia</w:t>
      </w:r>
      <w:r w:rsidR="00A8780E">
        <w:t>,</w:t>
      </w:r>
      <w:r>
        <w:t xml:space="preserve"> and spots he seen in Cuba. Say poor folk deserve some fanciness too.</w:t>
      </w:r>
    </w:p>
    <w:p w14:paraId="64D2D294" w14:textId="0260A695" w:rsidR="004108FE" w:rsidRDefault="004108FE" w:rsidP="00274030">
      <w:pPr>
        <w:pStyle w:val="Body-TextTx"/>
      </w:pPr>
      <w:r w:rsidRPr="00AA4B17">
        <w:t xml:space="preserve">He standing </w:t>
      </w:r>
      <w:r>
        <w:t>near the bar—</w:t>
      </w:r>
      <w:r w:rsidRPr="00AA4B17">
        <w:t xml:space="preserve">tall and good looking. I can make out the trace of his shoulders </w:t>
      </w:r>
      <w:r>
        <w:t>under</w:t>
      </w:r>
      <w:r w:rsidRPr="00AA4B17">
        <w:t xml:space="preserve"> the high-collared </w:t>
      </w:r>
      <w:r>
        <w:t xml:space="preserve">striped </w:t>
      </w:r>
      <w:r w:rsidRPr="00AA4B17">
        <w:t xml:space="preserve">shirt and </w:t>
      </w:r>
      <w:r>
        <w:t>ivory suit jacket</w:t>
      </w:r>
      <w:r w:rsidRPr="00AA4B17">
        <w:t xml:space="preserve"> that fit just right on his dark skin. I</w:t>
      </w:r>
      <w:r w:rsidR="00396ECC">
        <w:t>’</w:t>
      </w:r>
      <w:r w:rsidRPr="00AA4B17">
        <w:t xml:space="preserve">m remembering what he </w:t>
      </w:r>
      <w:proofErr w:type="gramStart"/>
      <w:r w:rsidRPr="00AA4B17">
        <w:t>look</w:t>
      </w:r>
      <w:proofErr w:type="gramEnd"/>
      <w:r w:rsidRPr="00AA4B17">
        <w:t xml:space="preserve"> like with it off too.</w:t>
      </w:r>
      <w:r>
        <w:t xml:space="preserve"> </w:t>
      </w:r>
      <w:r w:rsidRPr="00AA4B17">
        <w:t>There</w:t>
      </w:r>
      <w:r w:rsidR="00396ECC">
        <w:t>’</w:t>
      </w:r>
      <w:r w:rsidRPr="00AA4B17">
        <w:t>s this spot, where his leg meet his waist, that</w:t>
      </w:r>
      <w:r w:rsidR="00396ECC">
        <w:t>’</w:t>
      </w:r>
      <w:r>
        <w:t xml:space="preserve">s a </w:t>
      </w:r>
      <w:r w:rsidRPr="00AA4B17">
        <w:t xml:space="preserve">perfect </w:t>
      </w:r>
      <w:r w:rsidRPr="007767FE">
        <w:rPr>
          <w:rStyle w:val="itali"/>
        </w:rPr>
        <w:t xml:space="preserve">V, </w:t>
      </w:r>
      <w:r w:rsidRPr="00AA4B17">
        <w:t xml:space="preserve">and I imagine my fingers strumming </w:t>
      </w:r>
      <w:proofErr w:type="gramStart"/>
      <w:r w:rsidRPr="00AA4B17">
        <w:t>it</w:t>
      </w:r>
      <w:r w:rsidR="00396ECC" w:rsidRPr="00396ECC">
        <w:t xml:space="preserve"> </w:t>
      </w:r>
      <w:r w:rsidR="00396ECC">
        <w:t> .</w:t>
      </w:r>
      <w:proofErr w:type="gramEnd"/>
      <w:r w:rsidR="00396ECC">
        <w:t> . .</w:t>
      </w:r>
    </w:p>
    <w:p w14:paraId="06E563BE" w14:textId="7A6D17FA" w:rsidR="006415C4" w:rsidRDefault="00396ECC" w:rsidP="00274030">
      <w:pPr>
        <w:pStyle w:val="Body-TextTx"/>
      </w:pPr>
      <w:r>
        <w:t>“</w:t>
      </w:r>
      <w:r w:rsidR="004108FE">
        <w:t>Maryse, w</w:t>
      </w:r>
      <w:r w:rsidR="004108FE" w:rsidRPr="00AA4B17">
        <w:t>hat you over there smiling about?</w:t>
      </w:r>
      <w:r>
        <w:t>”</w:t>
      </w:r>
    </w:p>
    <w:p w14:paraId="293019AF" w14:textId="77777777" w:rsidR="006415C4" w:rsidRDefault="004108FE" w:rsidP="00274030">
      <w:pPr>
        <w:pStyle w:val="Body-TextTx"/>
      </w:pPr>
      <w:r w:rsidRPr="00AA4B17">
        <w:t xml:space="preserve">I turn to find </w:t>
      </w:r>
      <w:r>
        <w:t>Sadie</w:t>
      </w:r>
      <w:r w:rsidRPr="00AA4B17">
        <w:t xml:space="preserve"> eyeing me</w:t>
      </w:r>
      <w:r>
        <w:t>,</w:t>
      </w:r>
      <w:r w:rsidRPr="00AA4B17">
        <w:t xml:space="preserve"> and </w:t>
      </w:r>
      <w:r>
        <w:t>sip</w:t>
      </w:r>
      <w:r w:rsidRPr="00AA4B17">
        <w:t xml:space="preserve"> </w:t>
      </w:r>
      <w:r>
        <w:t>my</w:t>
      </w:r>
      <w:r w:rsidRPr="00AA4B17">
        <w:t xml:space="preserve"> whiskey. Was I smiling?</w:t>
      </w:r>
    </w:p>
    <w:p w14:paraId="3556281D" w14:textId="3B04BC3E" w:rsidR="006415C4" w:rsidRDefault="00396ECC" w:rsidP="00274030">
      <w:pPr>
        <w:pStyle w:val="Body-TextTx"/>
      </w:pPr>
      <w:r>
        <w:t>“</w:t>
      </w:r>
      <w:r w:rsidR="004108FE" w:rsidRPr="00AA4B17">
        <w:t xml:space="preserve">You best go get that man </w:t>
      </w:r>
      <w:r>
        <w:t>’</w:t>
      </w:r>
      <w:r w:rsidR="004108FE" w:rsidRPr="00AA4B17">
        <w:t>fore one of them gals try to hitch him.</w:t>
      </w:r>
      <w:r>
        <w:t>”</w:t>
      </w:r>
      <w:r w:rsidR="004108FE" w:rsidRPr="00AA4B17">
        <w:t xml:space="preserve"> She nod</w:t>
      </w:r>
      <w:r w:rsidR="004108FE">
        <w:t>s</w:t>
      </w:r>
      <w:r w:rsidR="004108FE" w:rsidRPr="00AA4B17">
        <w:t xml:space="preserve"> </w:t>
      </w:r>
      <w:r w:rsidR="004108FE">
        <w:t>to</w:t>
      </w:r>
      <w:r w:rsidR="004108FE" w:rsidRPr="00AA4B17">
        <w:t xml:space="preserve"> </w:t>
      </w:r>
      <w:r w:rsidR="004108FE">
        <w:t>a cluster of women</w:t>
      </w:r>
      <w:r w:rsidR="004108FE" w:rsidRPr="00AA4B17">
        <w:t xml:space="preserve"> around him. </w:t>
      </w:r>
      <w:r>
        <w:t>“</w:t>
      </w:r>
      <w:r w:rsidR="004108FE">
        <w:t>K</w:t>
      </w:r>
      <w:r w:rsidR="004108FE" w:rsidRPr="00AA4B17">
        <w:t xml:space="preserve">now good and well that your man. </w:t>
      </w:r>
      <w:r w:rsidR="004108FE">
        <w:t xml:space="preserve">Probably </w:t>
      </w:r>
      <w:r w:rsidR="00477CCA">
        <w:t>bad-mouthing</w:t>
      </w:r>
      <w:r w:rsidR="004108FE">
        <w:t xml:space="preserve"> us too.</w:t>
      </w:r>
      <w:r>
        <w:t>”</w:t>
      </w:r>
    </w:p>
    <w:p w14:paraId="454DBCB2" w14:textId="56857FFF" w:rsidR="006415C4" w:rsidRDefault="004108FE" w:rsidP="00274030">
      <w:pPr>
        <w:pStyle w:val="Body-TextTx"/>
      </w:pPr>
      <w:r>
        <w:t>Maybe so. Folk in Macon have peculiar ideas about us. Say we witches, like they whisper Nana Jean is. You</w:t>
      </w:r>
      <w:r w:rsidR="00396ECC">
        <w:t>’</w:t>
      </w:r>
      <w:r>
        <w:t>d think lady bootleggers was scandalous enough.</w:t>
      </w:r>
    </w:p>
    <w:p w14:paraId="524CE289" w14:textId="7DE98F78" w:rsidR="006415C4" w:rsidRDefault="004108FE" w:rsidP="00274030">
      <w:pPr>
        <w:pStyle w:val="Body-TextTx"/>
      </w:pPr>
      <w:r>
        <w:t xml:space="preserve">Sadie leans close. </w:t>
      </w:r>
      <w:r w:rsidR="00396ECC">
        <w:t>“</w:t>
      </w:r>
      <w:r>
        <w:t>You</w:t>
      </w:r>
      <w:r w:rsidRPr="008F5BCD">
        <w:t xml:space="preserve"> want me to</w:t>
      </w:r>
      <w:r>
        <w:t xml:space="preserve"> </w:t>
      </w:r>
      <w:r w:rsidRPr="008F5BCD">
        <w:t xml:space="preserve">bust up one of them </w:t>
      </w:r>
      <w:proofErr w:type="spellStart"/>
      <w:r w:rsidRPr="008F5BCD">
        <w:t>heffas</w:t>
      </w:r>
      <w:proofErr w:type="spellEnd"/>
      <w:r w:rsidRPr="008F5BCD">
        <w:t>?</w:t>
      </w:r>
      <w:r w:rsidR="00396ECC">
        <w:t>”</w:t>
      </w:r>
      <w:r>
        <w:t xml:space="preserve"> Her nostrils flare and the air prickles. She </w:t>
      </w:r>
      <w:proofErr w:type="gramStart"/>
      <w:r>
        <w:t>mean</w:t>
      </w:r>
      <w:proofErr w:type="gramEnd"/>
      <w:r>
        <w:t xml:space="preserve"> it too. Don</w:t>
      </w:r>
      <w:r w:rsidR="00396ECC">
        <w:t>’</w:t>
      </w:r>
      <w:r>
        <w:t xml:space="preserve">t mind our fussing and carrying on. Sadie </w:t>
      </w:r>
      <w:r w:rsidRPr="008F5BCD">
        <w:t xml:space="preserve">will tear up this whole joint if she </w:t>
      </w:r>
      <w:proofErr w:type="gramStart"/>
      <w:r w:rsidRPr="008F5BCD">
        <w:t>catch</w:t>
      </w:r>
      <w:proofErr w:type="gramEnd"/>
      <w:r w:rsidRPr="008F5BCD">
        <w:t xml:space="preserve"> whiff somebody out to hurt </w:t>
      </w:r>
      <w:r>
        <w:t>me or Chef</w:t>
      </w:r>
      <w:r w:rsidRPr="008F5BCD">
        <w:t xml:space="preserve">. </w:t>
      </w:r>
      <w:r>
        <w:t>It</w:t>
      </w:r>
      <w:r w:rsidR="00396ECC">
        <w:t>’</w:t>
      </w:r>
      <w:r>
        <w:t>s sweet, in a crazy way.</w:t>
      </w:r>
    </w:p>
    <w:p w14:paraId="6A9B94DB" w14:textId="095B289A" w:rsidR="006415C4" w:rsidRDefault="00396ECC" w:rsidP="00274030">
      <w:pPr>
        <w:pStyle w:val="Body-TextTx"/>
      </w:pPr>
      <w:r>
        <w:t>“</w:t>
      </w:r>
      <w:r w:rsidR="004108FE">
        <w:t xml:space="preserve">Sadie Watkins, I </w:t>
      </w:r>
      <w:proofErr w:type="spellStart"/>
      <w:r w:rsidR="004108FE">
        <w:t>ain</w:t>
      </w:r>
      <w:r>
        <w:t>’</w:t>
      </w:r>
      <w:r w:rsidR="004108FE">
        <w:t>t</w:t>
      </w:r>
      <w:proofErr w:type="spellEnd"/>
      <w:r w:rsidR="004108FE">
        <w:t xml:space="preserve"> never fought over no man and not starting today.</w:t>
      </w:r>
      <w:r>
        <w:t>”</w:t>
      </w:r>
    </w:p>
    <w:p w14:paraId="6DAA95C2" w14:textId="4EB2E3E6" w:rsidR="006415C4" w:rsidRDefault="00396ECC" w:rsidP="00274030">
      <w:pPr>
        <w:pStyle w:val="Body-TextTx"/>
      </w:pPr>
      <w:r>
        <w:t>“</w:t>
      </w:r>
      <w:r w:rsidR="004108FE">
        <w:t>Gal</w:t>
      </w:r>
      <w:r w:rsidR="00C71BDF">
        <w:t>,</w:t>
      </w:r>
      <w:r w:rsidR="004108FE">
        <w:t xml:space="preserve"> don</w:t>
      </w:r>
      <w:r>
        <w:t>’</w:t>
      </w:r>
      <w:r w:rsidR="004108FE">
        <w:t>t go starting trouble,</w:t>
      </w:r>
      <w:r>
        <w:t>”</w:t>
      </w:r>
      <w:r w:rsidR="004108FE">
        <w:t xml:space="preserve"> Bessie warns. </w:t>
      </w:r>
      <w:r>
        <w:t>“</w:t>
      </w:r>
      <w:r w:rsidR="004108FE">
        <w:t>Wasn</w:t>
      </w:r>
      <w:r>
        <w:t>’</w:t>
      </w:r>
      <w:r w:rsidR="004108FE">
        <w:t>t for Maryse, Frenchy might not have let you back up in here</w:t>
      </w:r>
      <w:r w:rsidR="00C71BDF">
        <w:t xml:space="preserve"> </w:t>
      </w:r>
      <w:r w:rsidR="004108FE" w:rsidRPr="00BD60BE">
        <w:rPr>
          <w:rStyle w:val="itali"/>
        </w:rPr>
        <w:t>after last time.</w:t>
      </w:r>
      <w:r>
        <w:t>”</w:t>
      </w:r>
    </w:p>
    <w:p w14:paraId="44402B83" w14:textId="2A635CCE" w:rsidR="004108FE" w:rsidRPr="00813A33" w:rsidRDefault="004108FE" w:rsidP="00274030">
      <w:pPr>
        <w:pStyle w:val="Body-TextTx"/>
      </w:pPr>
      <w:r>
        <w:lastRenderedPageBreak/>
        <w:t xml:space="preserve">Sadie rolls her eyes. But she settles back and I breathe easy. </w:t>
      </w:r>
      <w:r w:rsidRPr="008F5BCD">
        <w:t xml:space="preserve">Chef </w:t>
      </w:r>
      <w:r>
        <w:t>glances</w:t>
      </w:r>
      <w:r w:rsidRPr="008F5BCD">
        <w:t xml:space="preserve"> my way, </w:t>
      </w:r>
      <w:r>
        <w:t>mouthing,</w:t>
      </w:r>
      <w:r w:rsidRPr="008F5BCD">
        <w:t xml:space="preserve"> </w:t>
      </w:r>
      <w:r w:rsidR="00E321DC">
        <w:rPr>
          <w:rStyle w:val="itali"/>
        </w:rPr>
        <w:t>S</w:t>
      </w:r>
      <w:r w:rsidR="00E321DC" w:rsidRPr="00BD60BE">
        <w:rPr>
          <w:rStyle w:val="itali"/>
        </w:rPr>
        <w:t xml:space="preserve">top </w:t>
      </w:r>
      <w:r w:rsidRPr="00BD60BE">
        <w:rPr>
          <w:rStyle w:val="itali"/>
        </w:rPr>
        <w:t>playing with dynamite!</w:t>
      </w:r>
    </w:p>
    <w:p w14:paraId="6CD21A20" w14:textId="3AD37710" w:rsidR="006415C4" w:rsidRDefault="004108FE" w:rsidP="00274030">
      <w:pPr>
        <w:pStyle w:val="Body-TextTx"/>
      </w:pPr>
      <w:r>
        <w:t>We</w:t>
      </w:r>
      <w:r w:rsidR="00396ECC">
        <w:t>’</w:t>
      </w:r>
      <w:r>
        <w:t>re saved when Lester starts up on his favorite topic—</w:t>
      </w:r>
      <w:bookmarkStart w:id="15" w:name="_Hlk32331352"/>
      <w:r>
        <w:t>Marcus Garvey</w:t>
      </w:r>
      <w:bookmarkEnd w:id="15"/>
      <w:r>
        <w:t xml:space="preserve">. He traveled up </w:t>
      </w:r>
      <w:r w:rsidR="00C71BDF">
        <w:t>n</w:t>
      </w:r>
      <w:r>
        <w:t>orth once and come back with a head full of Garvey. Even s</w:t>
      </w:r>
      <w:r w:rsidRPr="00184C75">
        <w:t>ell</w:t>
      </w:r>
      <w:r>
        <w:t>s</w:t>
      </w:r>
      <w:r w:rsidRPr="00184C75">
        <w:t xml:space="preserve"> </w:t>
      </w:r>
      <w:bookmarkStart w:id="16" w:name="_Hlk32331499"/>
      <w:r>
        <w:t xml:space="preserve">UNIA </w:t>
      </w:r>
      <w:r w:rsidRPr="00184C75">
        <w:t xml:space="preserve">newspapers </w:t>
      </w:r>
      <w:bookmarkEnd w:id="16"/>
      <w:r w:rsidRPr="00184C75">
        <w:t xml:space="preserve">here in Macon. </w:t>
      </w:r>
      <w:r>
        <w:t>Why he thinks that might impress Sadie I got no idea.</w:t>
      </w:r>
    </w:p>
    <w:p w14:paraId="53414026" w14:textId="47983EF5" w:rsidR="006415C4" w:rsidRDefault="004108FE" w:rsidP="00274030">
      <w:pPr>
        <w:pStyle w:val="Body-TextTx"/>
      </w:pPr>
      <w:r w:rsidRPr="00184C75">
        <w:t>I look back to Michael George to find his eyes lingering on me above the heads of the women about him. H</w:t>
      </w:r>
      <w:r>
        <w:t>e</w:t>
      </w:r>
      <w:r w:rsidRPr="00184C75">
        <w:t xml:space="preserve"> smil</w:t>
      </w:r>
      <w:r>
        <w:t>es pretty</w:t>
      </w:r>
      <w:r w:rsidRPr="00184C75">
        <w:t>, like I</w:t>
      </w:r>
      <w:r w:rsidR="00396ECC">
        <w:t>’</w:t>
      </w:r>
      <w:r w:rsidRPr="00184C75">
        <w:t xml:space="preserve">m the only other person </w:t>
      </w:r>
      <w:r>
        <w:t>here</w:t>
      </w:r>
      <w:r w:rsidRPr="00184C75">
        <w:t>, like he</w:t>
      </w:r>
      <w:r w:rsidR="00396ECC">
        <w:t>’</w:t>
      </w:r>
      <w:r w:rsidRPr="00184C75">
        <w:t>s seeing me again for the first time</w:t>
      </w:r>
      <w:r>
        <w:t xml:space="preserve"> when we met a year back</w:t>
      </w:r>
      <w:r w:rsidRPr="00184C75">
        <w:t xml:space="preserve">. </w:t>
      </w:r>
      <w:r>
        <w:t>S</w:t>
      </w:r>
      <w:r w:rsidRPr="00184C75">
        <w:t>ame smile he had on when we walked through the door</w:t>
      </w:r>
      <w:r>
        <w:t xml:space="preserve"> tonight</w:t>
      </w:r>
      <w:r w:rsidRPr="00184C75">
        <w:t xml:space="preserve">, </w:t>
      </w:r>
      <w:r>
        <w:t>catching</w:t>
      </w:r>
      <w:r w:rsidRPr="00184C75">
        <w:t xml:space="preserve"> me in a hug. The solid </w:t>
      </w:r>
      <w:r>
        <w:t>feel</w:t>
      </w:r>
      <w:r w:rsidRPr="00184C75">
        <w:t xml:space="preserve"> of him still in my head, drinking in his familiar </w:t>
      </w:r>
      <w:r>
        <w:t>scent</w:t>
      </w:r>
      <w:r w:rsidRPr="00184C75">
        <w:t xml:space="preserve"> mingled with shaving cream. We </w:t>
      </w:r>
      <w:proofErr w:type="spellStart"/>
      <w:r w:rsidRPr="00184C75">
        <w:t>ain</w:t>
      </w:r>
      <w:r w:rsidR="00396ECC">
        <w:t>’</w:t>
      </w:r>
      <w:r w:rsidRPr="00184C75">
        <w:t>t</w:t>
      </w:r>
      <w:proofErr w:type="spellEnd"/>
      <w:r w:rsidRPr="00184C75">
        <w:t xml:space="preserve"> get to talk long, just some </w:t>
      </w:r>
      <w:r w:rsidR="000206D6">
        <w:t>assurances</w:t>
      </w:r>
      <w:r w:rsidR="000206D6" w:rsidRPr="00184C75">
        <w:t xml:space="preserve"> </w:t>
      </w:r>
      <w:r w:rsidRPr="00184C75">
        <w:t xml:space="preserve">of later before he set us up at </w:t>
      </w:r>
      <w:r>
        <w:t>a</w:t>
      </w:r>
      <w:r w:rsidRPr="00184C75">
        <w:t xml:space="preserve"> table. But the heat of his look right now make</w:t>
      </w:r>
      <w:r>
        <w:t>s</w:t>
      </w:r>
      <w:r w:rsidRPr="00184C75">
        <w:t xml:space="preserve"> my belly flutter, and I</w:t>
      </w:r>
      <w:r w:rsidR="00396ECC">
        <w:t>’</w:t>
      </w:r>
      <w:r w:rsidRPr="00184C75">
        <w:t xml:space="preserve">m wondering how long </w:t>
      </w:r>
      <w:r w:rsidRPr="00BD60BE">
        <w:rPr>
          <w:rStyle w:val="itali"/>
        </w:rPr>
        <w:t>later</w:t>
      </w:r>
      <w:r w:rsidRPr="00184C75">
        <w:t xml:space="preserve"> </w:t>
      </w:r>
      <w:r>
        <w:t>might</w:t>
      </w:r>
      <w:r w:rsidRPr="00184C75">
        <w:t xml:space="preserve"> be? </w:t>
      </w:r>
      <w:r>
        <w:t>Somebody calls to h</w:t>
      </w:r>
      <w:r w:rsidRPr="00184C75">
        <w:t>im, taking his eyes away</w:t>
      </w:r>
      <w:r w:rsidR="00842517">
        <w:t>,</w:t>
      </w:r>
      <w:r>
        <w:t xml:space="preserve"> and </w:t>
      </w:r>
      <w:r w:rsidR="00842517">
        <w:t>I</w:t>
      </w:r>
      <w:r w:rsidR="00396ECC">
        <w:t>’</w:t>
      </w:r>
      <w:r w:rsidR="00842517">
        <w:t>m plunged back</w:t>
      </w:r>
      <w:r w:rsidRPr="00184C75">
        <w:t xml:space="preserve"> </w:t>
      </w:r>
      <w:r w:rsidR="00842517">
        <w:t>in</w:t>
      </w:r>
      <w:r w:rsidRPr="00184C75">
        <w:t>to the conversation going on about me.</w:t>
      </w:r>
    </w:p>
    <w:p w14:paraId="0946DBD5" w14:textId="6171EB5E" w:rsidR="006415C4" w:rsidRDefault="00396ECC" w:rsidP="00274030">
      <w:pPr>
        <w:pStyle w:val="Body-TextTx"/>
      </w:pPr>
      <w:r>
        <w:t>“</w:t>
      </w:r>
      <w:r w:rsidR="00C71BDF">
        <w:t>A</w:t>
      </w:r>
      <w:r w:rsidR="004108FE">
        <w:t>nd that</w:t>
      </w:r>
      <w:r>
        <w:t>’</w:t>
      </w:r>
      <w:r w:rsidR="004108FE">
        <w:t>s why Mr. Garvey says the Negro has to go back to Africa, to claim what</w:t>
      </w:r>
      <w:r>
        <w:t>’</w:t>
      </w:r>
      <w:r w:rsidR="004108FE">
        <w:t>s ours.</w:t>
      </w:r>
      <w:r>
        <w:t>”</w:t>
      </w:r>
      <w:r w:rsidR="004108FE">
        <w:t xml:space="preserve"> </w:t>
      </w:r>
      <w:r w:rsidR="004108FE" w:rsidRPr="0002481A">
        <w:t>Leave it up to Lester to talk politics in a juke joint.</w:t>
      </w:r>
    </w:p>
    <w:p w14:paraId="7E6C2EAD" w14:textId="61F73DC3" w:rsidR="006415C4" w:rsidRDefault="004108FE" w:rsidP="00274030">
      <w:pPr>
        <w:pStyle w:val="Body-TextTx"/>
      </w:pPr>
      <w:r>
        <w:t>Sadie seems like she only half listening, but then declares</w:t>
      </w:r>
      <w:r w:rsidR="00C71BDF">
        <w:t>,</w:t>
      </w:r>
      <w:r>
        <w:t xml:space="preserve"> </w:t>
      </w:r>
      <w:r w:rsidR="00396ECC">
        <w:t>“</w:t>
      </w:r>
      <w:r w:rsidRPr="0002481A">
        <w:t xml:space="preserve">I say we go to Europe. </w:t>
      </w:r>
      <w:r>
        <w:t>S</w:t>
      </w:r>
      <w:r w:rsidRPr="0002481A">
        <w:t xml:space="preserve">ee how they like </w:t>
      </w:r>
      <w:r>
        <w:t>getting carved up</w:t>
      </w:r>
      <w:r w:rsidRPr="0002481A">
        <w:t xml:space="preserve">—beat up as they </w:t>
      </w:r>
      <w:proofErr w:type="gramStart"/>
      <w:r w:rsidRPr="0002481A">
        <w:t>is</w:t>
      </w:r>
      <w:proofErr w:type="gramEnd"/>
      <w:r w:rsidRPr="0002481A">
        <w:t xml:space="preserve"> after </w:t>
      </w:r>
      <w:r>
        <w:t>the</w:t>
      </w:r>
      <w:r w:rsidRPr="0002481A">
        <w:t xml:space="preserve"> war.</w:t>
      </w:r>
      <w:r w:rsidR="00396ECC">
        <w:t>”</w:t>
      </w:r>
    </w:p>
    <w:p w14:paraId="17479AD0" w14:textId="3F303D1F" w:rsidR="004108FE" w:rsidRDefault="004108FE" w:rsidP="00274030">
      <w:pPr>
        <w:pStyle w:val="Body-TextTx"/>
      </w:pPr>
      <w:r>
        <w:t>Lester blinks, but picks up quick. He</w:t>
      </w:r>
      <w:r w:rsidR="00396ECC">
        <w:t>’</w:t>
      </w:r>
      <w:r>
        <w:t>s used to how Sadie</w:t>
      </w:r>
      <w:r w:rsidR="00396ECC">
        <w:t>’</w:t>
      </w:r>
      <w:r>
        <w:t>s mind works.</w:t>
      </w:r>
    </w:p>
    <w:p w14:paraId="310AC9B2" w14:textId="273E010B" w:rsidR="004108FE" w:rsidRDefault="00396ECC" w:rsidP="00274030">
      <w:pPr>
        <w:pStyle w:val="Body-TextTx"/>
      </w:pPr>
      <w:r>
        <w:t>“</w:t>
      </w:r>
      <w:r w:rsidR="004108FE">
        <w:t>Well</w:t>
      </w:r>
      <w:r w:rsidR="00C71BDF">
        <w:t>,</w:t>
      </w:r>
      <w:r w:rsidR="004108FE">
        <w:t xml:space="preserve"> Miss Sadie, Mr. Garvey say let Europe be for the Europeans and Africa for the Africans. That way we make a home for ourselves.</w:t>
      </w:r>
      <w:r>
        <w:t>”</w:t>
      </w:r>
    </w:p>
    <w:p w14:paraId="05E88AFC" w14:textId="47C40CE2" w:rsidR="006415C4" w:rsidRDefault="00396ECC" w:rsidP="00274030">
      <w:pPr>
        <w:pStyle w:val="Body-TextTx"/>
      </w:pPr>
      <w:r>
        <w:t>“</w:t>
      </w:r>
      <w:r w:rsidR="004108FE">
        <w:t>I got a home right here,</w:t>
      </w:r>
      <w:r>
        <w:t>”</w:t>
      </w:r>
      <w:r w:rsidR="004108FE">
        <w:t xml:space="preserve"> Chef says, lighting a Chesterfield. </w:t>
      </w:r>
      <w:r>
        <w:t>“</w:t>
      </w:r>
      <w:r w:rsidR="004108FE">
        <w:t xml:space="preserve">Bled and fought for it. Still fighting. I </w:t>
      </w:r>
      <w:proofErr w:type="spellStart"/>
      <w:r w:rsidR="004108FE">
        <w:t>ain</w:t>
      </w:r>
      <w:r>
        <w:t>’</w:t>
      </w:r>
      <w:r w:rsidR="004108FE">
        <w:t>t</w:t>
      </w:r>
      <w:proofErr w:type="spellEnd"/>
      <w:r w:rsidR="004108FE">
        <w:t xml:space="preserve"> going nowhere.</w:t>
      </w:r>
      <w:r>
        <w:t>”</w:t>
      </w:r>
    </w:p>
    <w:p w14:paraId="45288671" w14:textId="733400B2" w:rsidR="006415C4" w:rsidRDefault="00396ECC" w:rsidP="00274030">
      <w:pPr>
        <w:pStyle w:val="Body-TextTx"/>
      </w:pPr>
      <w:r>
        <w:lastRenderedPageBreak/>
        <w:t>“</w:t>
      </w:r>
      <w:r w:rsidR="004108FE">
        <w:t>Won</w:t>
      </w:r>
      <w:r>
        <w:t>’</w:t>
      </w:r>
      <w:r w:rsidR="004108FE">
        <w:t>t argue that,</w:t>
      </w:r>
      <w:r>
        <w:t>”</w:t>
      </w:r>
      <w:r w:rsidR="004108FE">
        <w:t xml:space="preserve"> Lester says. </w:t>
      </w:r>
      <w:r>
        <w:t>“</w:t>
      </w:r>
      <w:r w:rsidR="004108FE">
        <w:t>But we could do great things in Africa. Restore the colored race to our greatness, like in times past.</w:t>
      </w:r>
      <w:r>
        <w:t>”</w:t>
      </w:r>
    </w:p>
    <w:p w14:paraId="3EBA6CED" w14:textId="3EFBBDBC" w:rsidR="006415C4" w:rsidRDefault="00396ECC" w:rsidP="00274030">
      <w:pPr>
        <w:pStyle w:val="Body-TextTx"/>
      </w:pPr>
      <w:r>
        <w:t>“</w:t>
      </w:r>
      <w:r w:rsidR="004108FE">
        <w:t>What you mean</w:t>
      </w:r>
      <w:r w:rsidR="00E321DC">
        <w:t>,</w:t>
      </w:r>
      <w:r w:rsidR="004108FE">
        <w:t xml:space="preserve"> greatness in times past?</w:t>
      </w:r>
      <w:r>
        <w:t>”</w:t>
      </w:r>
      <w:r w:rsidR="004108FE">
        <w:t xml:space="preserve"> Sadie asks, pouring more whiskey.</w:t>
      </w:r>
    </w:p>
    <w:p w14:paraId="10F18BB4" w14:textId="322A86E2" w:rsidR="004108FE" w:rsidRDefault="00396ECC" w:rsidP="00274030">
      <w:pPr>
        <w:pStyle w:val="Body-TextTx"/>
      </w:pPr>
      <w:r>
        <w:t>“</w:t>
      </w:r>
      <w:r w:rsidR="004108FE">
        <w:t>I</w:t>
      </w:r>
      <w:r>
        <w:t>’</w:t>
      </w:r>
      <w:r w:rsidR="004108FE">
        <w:t>m meaning the time colored people ruled the world.</w:t>
      </w:r>
      <w:r>
        <w:t>”</w:t>
      </w:r>
    </w:p>
    <w:p w14:paraId="1D89366F" w14:textId="552D7980" w:rsidR="004108FE" w:rsidRDefault="004108FE" w:rsidP="00274030">
      <w:pPr>
        <w:pStyle w:val="Body-TextTx"/>
      </w:pPr>
      <w:r>
        <w:t xml:space="preserve">Sadie squints. </w:t>
      </w:r>
      <w:r w:rsidR="00396ECC">
        <w:t>“</w:t>
      </w:r>
      <w:r>
        <w:t>Colored folk ruled the world? When that happen?</w:t>
      </w:r>
      <w:r w:rsidR="00396ECC">
        <w:t>”</w:t>
      </w:r>
    </w:p>
    <w:p w14:paraId="33FA0316" w14:textId="2D093BB3" w:rsidR="006415C4" w:rsidRDefault="00396ECC" w:rsidP="00274030">
      <w:pPr>
        <w:pStyle w:val="Body-TextTx"/>
      </w:pPr>
      <w:r>
        <w:t>“</w:t>
      </w:r>
      <w:r w:rsidR="004108FE">
        <w:t xml:space="preserve">You </w:t>
      </w:r>
      <w:proofErr w:type="spellStart"/>
      <w:r w:rsidR="004108FE">
        <w:t>ain</w:t>
      </w:r>
      <w:r>
        <w:t>’</w:t>
      </w:r>
      <w:r w:rsidR="004108FE">
        <w:t>t</w:t>
      </w:r>
      <w:proofErr w:type="spellEnd"/>
      <w:r w:rsidR="004108FE">
        <w:t xml:space="preserve"> read that in your tabloids?</w:t>
      </w:r>
      <w:r>
        <w:t>”</w:t>
      </w:r>
      <w:r w:rsidR="004108FE">
        <w:t xml:space="preserve"> Chef snarks.</w:t>
      </w:r>
    </w:p>
    <w:p w14:paraId="195536C4" w14:textId="097E7868" w:rsidR="004108FE" w:rsidRDefault="00396ECC" w:rsidP="00274030">
      <w:pPr>
        <w:pStyle w:val="Body-TextTx"/>
      </w:pPr>
      <w:r>
        <w:t>“</w:t>
      </w:r>
      <w:r w:rsidR="004108FE">
        <w:t>Oh yes, Miss Sadie! The old Negro empires in ancient times. There</w:t>
      </w:r>
      <w:r>
        <w:t>’</w:t>
      </w:r>
      <w:r w:rsidR="004108FE">
        <w:t xml:space="preserve">s this colored woman in Oklahoma, </w:t>
      </w:r>
      <w:bookmarkStart w:id="17" w:name="_Hlk32331635"/>
      <w:r w:rsidR="004108FE">
        <w:t>Drusilla Houston</w:t>
      </w:r>
      <w:bookmarkEnd w:id="17"/>
      <w:r w:rsidR="004108FE">
        <w:t xml:space="preserve">? She writing a book on how the Ethiopians and </w:t>
      </w:r>
      <w:proofErr w:type="spellStart"/>
      <w:r w:rsidR="004108FE">
        <w:t>Cushites</w:t>
      </w:r>
      <w:proofErr w:type="spellEnd"/>
      <w:r w:rsidR="004108FE">
        <w:t xml:space="preserve"> was the first people on Earth. She </w:t>
      </w:r>
      <w:proofErr w:type="gramStart"/>
      <w:r w:rsidR="004108FE">
        <w:t>say</w:t>
      </w:r>
      <w:proofErr w:type="gramEnd"/>
      <w:r w:rsidR="004108FE">
        <w:t xml:space="preserve"> at one time the whole world was colored and—</w:t>
      </w:r>
      <w:r>
        <w:t>”</w:t>
      </w:r>
    </w:p>
    <w:p w14:paraId="7522B386" w14:textId="74B1D692" w:rsidR="006415C4" w:rsidRDefault="004108FE" w:rsidP="00274030">
      <w:pPr>
        <w:pStyle w:val="Body-TextTx"/>
      </w:pPr>
      <w:r>
        <w:t>“If the whole world was colored,</w:t>
      </w:r>
      <w:r w:rsidR="00396ECC">
        <w:t>”</w:t>
      </w:r>
      <w:r>
        <w:t xml:space="preserve"> Sadie interjects, </w:t>
      </w:r>
      <w:r w:rsidR="00396ECC">
        <w:t>“</w:t>
      </w:r>
      <w:r>
        <w:t>how white folk come about?</w:t>
      </w:r>
      <w:r w:rsidR="00396ECC">
        <w:t>”</w:t>
      </w:r>
    </w:p>
    <w:p w14:paraId="4F4E0FF8" w14:textId="048176D9" w:rsidR="004108FE" w:rsidRDefault="004108FE" w:rsidP="00274030">
      <w:pPr>
        <w:pStyle w:val="Body-TextTx"/>
      </w:pPr>
      <w:r>
        <w:t xml:space="preserve">Lester looks stumped, but recovers quick. </w:t>
      </w:r>
      <w:r w:rsidR="00396ECC">
        <w:t>“</w:t>
      </w:r>
      <w:r>
        <w:t>Well, some say white folk was the first albinos. But I don</w:t>
      </w:r>
      <w:r w:rsidR="00396ECC">
        <w:t>’</w:t>
      </w:r>
      <w:r>
        <w:t>t think it so. I read that book by that fella on evolution—</w:t>
      </w:r>
      <w:r w:rsidR="00396ECC">
        <w:t>”</w:t>
      </w:r>
    </w:p>
    <w:p w14:paraId="00C77357" w14:textId="75B34830" w:rsidR="006415C4" w:rsidRDefault="004108FE" w:rsidP="00274030">
      <w:pPr>
        <w:pStyle w:val="Body-TextTx"/>
      </w:pPr>
      <w:r>
        <w:t>“Darwin!</w:t>
      </w:r>
      <w:r w:rsidR="00396ECC">
        <w:t>”</w:t>
      </w:r>
      <w:r>
        <w:t xml:space="preserve"> Sadie exclaims. </w:t>
      </w:r>
      <w:r w:rsidR="00396ECC">
        <w:t>“</w:t>
      </w:r>
      <w:r>
        <w:t>I know him!</w:t>
      </w:r>
      <w:r w:rsidR="00396ECC">
        <w:t>”</w:t>
      </w:r>
    </w:p>
    <w:p w14:paraId="7EA086B3" w14:textId="741D907D" w:rsidR="006415C4" w:rsidRDefault="00396ECC" w:rsidP="00274030">
      <w:pPr>
        <w:pStyle w:val="Body-TextTx"/>
      </w:pPr>
      <w:r>
        <w:t>“</w:t>
      </w:r>
      <w:r w:rsidR="004108FE">
        <w:t>Yes! Well</w:t>
      </w:r>
      <w:r w:rsidR="00C71BDF">
        <w:t>,</w:t>
      </w:r>
      <w:r w:rsidR="004108FE">
        <w:t xml:space="preserve"> Darwin say animals change over time. </w:t>
      </w:r>
      <w:proofErr w:type="gramStart"/>
      <w:r w:rsidR="004108FE">
        <w:t>So</w:t>
      </w:r>
      <w:proofErr w:type="gramEnd"/>
      <w:r w:rsidR="004108FE">
        <w:t xml:space="preserve"> I</w:t>
      </w:r>
      <w:r>
        <w:t>’</w:t>
      </w:r>
      <w:r w:rsidR="004108FE">
        <w:t>m thinking, why not people? Maybe white folk was colored, and they got paler</w:t>
      </w:r>
      <w:r w:rsidR="00C71BDF">
        <w:t xml:space="preserve"> </w:t>
      </w:r>
      <w:r w:rsidR="004108FE">
        <w:t xml:space="preserve">like they do when they get scared. Or cold. You </w:t>
      </w:r>
      <w:proofErr w:type="spellStart"/>
      <w:r w:rsidR="004108FE">
        <w:t>ain</w:t>
      </w:r>
      <w:r>
        <w:t>’</w:t>
      </w:r>
      <w:r w:rsidR="004108FE">
        <w:t>t</w:t>
      </w:r>
      <w:proofErr w:type="spellEnd"/>
      <w:r w:rsidR="004108FE">
        <w:t xml:space="preserve"> never seen white folk pale like they got up </w:t>
      </w:r>
      <w:r w:rsidR="00C71BDF">
        <w:t>n</w:t>
      </w:r>
      <w:r w:rsidR="004108FE">
        <w:t>orth. Either they scared all the time or it</w:t>
      </w:r>
      <w:r>
        <w:t>’</w:t>
      </w:r>
      <w:r w:rsidR="004108FE">
        <w:t>s the cold.</w:t>
      </w:r>
      <w:r>
        <w:t>”</w:t>
      </w:r>
    </w:p>
    <w:p w14:paraId="6F5C86C6" w14:textId="16897F1A" w:rsidR="006415C4" w:rsidRDefault="004108FE" w:rsidP="00274030">
      <w:pPr>
        <w:pStyle w:val="Body-TextTx"/>
      </w:pPr>
      <w:r>
        <w:t>For a while Sadie says nothing,</w:t>
      </w:r>
      <w:r w:rsidR="006415C4" w:rsidRPr="006415C4">
        <w:t xml:space="preserve"> </w:t>
      </w:r>
      <w:r>
        <w:t>glass held to her lips but not drinking. That means she turning something big over in her head. When she talks, it</w:t>
      </w:r>
      <w:r w:rsidR="00396ECC">
        <w:t>’</w:t>
      </w:r>
      <w:r>
        <w:t>s almost a whisper.</w:t>
      </w:r>
    </w:p>
    <w:p w14:paraId="4BAB4826" w14:textId="48442997" w:rsidR="004108FE" w:rsidRDefault="00396ECC" w:rsidP="00274030">
      <w:pPr>
        <w:pStyle w:val="Body-TextTx"/>
      </w:pPr>
      <w:r>
        <w:t>“</w:t>
      </w:r>
      <w:r w:rsidR="004108FE">
        <w:t>You telling me, white folk is niggers?</w:t>
      </w:r>
      <w:r>
        <w:t>”</w:t>
      </w:r>
    </w:p>
    <w:p w14:paraId="04FBBB24" w14:textId="77777777" w:rsidR="006415C4" w:rsidRDefault="004108FE" w:rsidP="00274030">
      <w:pPr>
        <w:pStyle w:val="Body-TextTx"/>
      </w:pPr>
      <w:r>
        <w:t>That leaves Lester speechless.</w:t>
      </w:r>
    </w:p>
    <w:p w14:paraId="484705AE" w14:textId="1E0E92D1" w:rsidR="004108FE" w:rsidRDefault="004108FE" w:rsidP="00274030">
      <w:pPr>
        <w:pStyle w:val="Body-TextTx"/>
      </w:pPr>
      <w:r>
        <w:t xml:space="preserve">Chef shakes her head. </w:t>
      </w:r>
      <w:r w:rsidR="00396ECC">
        <w:t>“</w:t>
      </w:r>
      <w:r>
        <w:t>Lord, you done started something now.</w:t>
      </w:r>
      <w:r w:rsidR="00396ECC">
        <w:t>”</w:t>
      </w:r>
    </w:p>
    <w:p w14:paraId="67B1C77D" w14:textId="49C0D9C1" w:rsidR="004108FE" w:rsidRDefault="00396ECC" w:rsidP="00274030">
      <w:pPr>
        <w:pStyle w:val="Body-TextTx"/>
      </w:pPr>
      <w:r>
        <w:lastRenderedPageBreak/>
        <w:t>“</w:t>
      </w:r>
      <w:r w:rsidR="004108FE">
        <w:t>Well</w:t>
      </w:r>
      <w:r w:rsidR="00C71BDF">
        <w:t>,</w:t>
      </w:r>
      <w:r w:rsidR="004108FE">
        <w:t xml:space="preserve"> Miss </w:t>
      </w:r>
      <w:proofErr w:type="gramStart"/>
      <w:r w:rsidR="004108FE">
        <w:t>Sadie</w:t>
      </w:r>
      <w:r>
        <w:t> .</w:t>
      </w:r>
      <w:proofErr w:type="gramEnd"/>
      <w:r>
        <w:t> . .</w:t>
      </w:r>
      <w:r w:rsidR="006415C4">
        <w:t xml:space="preserve"> </w:t>
      </w:r>
      <w:r w:rsidR="004108FE">
        <w:t xml:space="preserve">I </w:t>
      </w:r>
      <w:proofErr w:type="gramStart"/>
      <w:r w:rsidR="004108FE">
        <w:t>suppose</w:t>
      </w:r>
      <w:r>
        <w:t> .</w:t>
      </w:r>
      <w:proofErr w:type="gramEnd"/>
      <w:r>
        <w:t> . .</w:t>
      </w:r>
      <w:r w:rsidR="006415C4">
        <w:t xml:space="preserve"> </w:t>
      </w:r>
      <w:r w:rsidR="004108FE">
        <w:t xml:space="preserve">Not how </w:t>
      </w:r>
      <w:r w:rsidR="004108FE" w:rsidRPr="003C4C62">
        <w:t>I</w:t>
      </w:r>
      <w:r w:rsidR="004108FE">
        <w:t xml:space="preserve"> would put </w:t>
      </w:r>
      <w:proofErr w:type="gramStart"/>
      <w:r w:rsidR="004108FE">
        <w:t>it</w:t>
      </w:r>
      <w:r w:rsidRPr="00396ECC">
        <w:t xml:space="preserve"> </w:t>
      </w:r>
      <w:r>
        <w:t> .</w:t>
      </w:r>
      <w:proofErr w:type="gramEnd"/>
      <w:r>
        <w:t> . .”</w:t>
      </w:r>
    </w:p>
    <w:p w14:paraId="2A3EFA1A" w14:textId="327EFBD1" w:rsidR="004108FE" w:rsidRDefault="00396ECC" w:rsidP="00274030">
      <w:pPr>
        <w:pStyle w:val="Body-TextTx"/>
      </w:pPr>
      <w:r>
        <w:t>“</w:t>
      </w:r>
      <w:r w:rsidR="004108FE">
        <w:t>White folk is niggers!</w:t>
      </w:r>
      <w:r>
        <w:t>”</w:t>
      </w:r>
      <w:r w:rsidR="004108FE">
        <w:t xml:space="preserve"> Sadie repeats, slamming her glass hard enough to make Lester jump. </w:t>
      </w:r>
      <w:r>
        <w:t>“</w:t>
      </w:r>
      <w:r w:rsidR="004108FE">
        <w:t>This whole time, they putting on and acting high and mighty! But they just niggers who stayed in the cold too long!</w:t>
      </w:r>
      <w:r w:rsidR="006415C4" w:rsidRPr="006415C4">
        <w:t xml:space="preserve"> </w:t>
      </w:r>
      <w:r w:rsidR="004108FE">
        <w:t>Bet that</w:t>
      </w:r>
      <w:r>
        <w:t>’</w:t>
      </w:r>
      <w:r w:rsidR="004108FE">
        <w:t>s why they so mean. Know deep down they come out that same jungle—that the nigger they made up in their heads right under they own skin! Oh</w:t>
      </w:r>
      <w:r w:rsidR="002A7315">
        <w:t>,</w:t>
      </w:r>
      <w:r w:rsidR="004108FE">
        <w:t xml:space="preserve"> fix your face</w:t>
      </w:r>
      <w:r w:rsidR="002A7315">
        <w:t>,</w:t>
      </w:r>
      <w:r w:rsidR="004108FE">
        <w:t xml:space="preserve"> Maryse, I</w:t>
      </w:r>
      <w:r>
        <w:t>’</w:t>
      </w:r>
      <w:r w:rsidR="004108FE">
        <w:t xml:space="preserve">m using the small </w:t>
      </w:r>
      <w:r w:rsidR="004108FE" w:rsidRPr="007767FE">
        <w:rPr>
          <w:rStyle w:val="itali"/>
        </w:rPr>
        <w:t>n.</w:t>
      </w:r>
      <w:r>
        <w:t>”</w:t>
      </w:r>
      <w:r w:rsidR="004108FE">
        <w:t xml:space="preserve"> She fills up Lester</w:t>
      </w:r>
      <w:r>
        <w:t>’</w:t>
      </w:r>
      <w:r w:rsidR="004108FE">
        <w:t xml:space="preserve">s glass and thrusts it at him. </w:t>
      </w:r>
      <w:r>
        <w:t>“</w:t>
      </w:r>
      <w:r w:rsidR="004108FE">
        <w:t xml:space="preserve">Tell me more about these </w:t>
      </w:r>
      <w:proofErr w:type="spellStart"/>
      <w:r w:rsidR="004108FE">
        <w:t>Cushees</w:t>
      </w:r>
      <w:proofErr w:type="spellEnd"/>
      <w:r w:rsidR="004108FE">
        <w:t>—</w:t>
      </w:r>
      <w:r>
        <w:t>”</w:t>
      </w:r>
    </w:p>
    <w:p w14:paraId="4D0D7C4E" w14:textId="6136C1C3" w:rsidR="006415C4" w:rsidRDefault="004108FE" w:rsidP="00274030">
      <w:pPr>
        <w:pStyle w:val="Body-TextTx"/>
      </w:pPr>
      <w:r>
        <w:t>“</w:t>
      </w:r>
      <w:proofErr w:type="spellStart"/>
      <w:r>
        <w:t>Cushites</w:t>
      </w:r>
      <w:proofErr w:type="spellEnd"/>
      <w:r>
        <w:t>,</w:t>
      </w:r>
      <w:r w:rsidR="00396ECC">
        <w:t>”</w:t>
      </w:r>
      <w:r>
        <w:t xml:space="preserve"> he corrects.</w:t>
      </w:r>
    </w:p>
    <w:p w14:paraId="19669368" w14:textId="0F88464E" w:rsidR="006415C4" w:rsidRDefault="00396ECC" w:rsidP="00274030">
      <w:pPr>
        <w:pStyle w:val="Body-TextTx"/>
      </w:pPr>
      <w:r>
        <w:t>“</w:t>
      </w:r>
      <w:r w:rsidR="004108FE">
        <w:t>Yeah</w:t>
      </w:r>
      <w:r w:rsidR="002A7315">
        <w:t>,</w:t>
      </w:r>
      <w:r w:rsidR="004108FE">
        <w:t xml:space="preserve"> them. I want to know all about this </w:t>
      </w:r>
      <w:r w:rsidR="00531E22">
        <w:t>long-</w:t>
      </w:r>
      <w:r w:rsidR="004108FE">
        <w:t>ago time when the world was colored.</w:t>
      </w:r>
      <w:r>
        <w:t>”</w:t>
      </w:r>
      <w:r w:rsidR="004108FE">
        <w:t xml:space="preserve"> She </w:t>
      </w:r>
      <w:r w:rsidR="00842517">
        <w:t>sips her whiskey slow</w:t>
      </w:r>
      <w:r w:rsidR="004108FE">
        <w:t xml:space="preserve">. </w:t>
      </w:r>
      <w:r>
        <w:t>“</w:t>
      </w:r>
      <w:r w:rsidR="004108FE">
        <w:t>Talk right and I just might break my rule.</w:t>
      </w:r>
      <w:r>
        <w:t>”</w:t>
      </w:r>
    </w:p>
    <w:p w14:paraId="0F31B2CF" w14:textId="77777777" w:rsidR="004108FE" w:rsidRDefault="004108FE" w:rsidP="00274030">
      <w:pPr>
        <w:pStyle w:val="Body-TextTx"/>
      </w:pPr>
      <w:r>
        <w:t>Lester sits straight up like his number just hit.</w:t>
      </w:r>
    </w:p>
    <w:p w14:paraId="00A56141" w14:textId="5820B439" w:rsidR="006415C4" w:rsidRDefault="004108FE" w:rsidP="00274030">
      <w:pPr>
        <w:pStyle w:val="Body-TextTx"/>
      </w:pPr>
      <w:r>
        <w:t>I</w:t>
      </w:r>
      <w:r w:rsidR="00396ECC">
        <w:t>’</w:t>
      </w:r>
      <w:r>
        <w:t>m wondering how I</w:t>
      </w:r>
      <w:r w:rsidR="00396ECC">
        <w:t>’</w:t>
      </w:r>
      <w:r>
        <w:t xml:space="preserve">m going to endure the coming conversation when the twang of a guitar </w:t>
      </w:r>
      <w:r w:rsidR="00842517">
        <w:t>sounds</w:t>
      </w:r>
      <w:r>
        <w:t>, chased by a harmonica</w:t>
      </w:r>
      <w:r w:rsidR="00396ECC">
        <w:t>’</w:t>
      </w:r>
      <w:r>
        <w:t>s whine. The piano man back on his keys, and a lady in a white dress next to him starts clapping and singing. Her voice rides the air strong as a current, lifting folk off their feet. Seem the whole joint is up at once, pairing off and pulling partners into a space opened up for dancing. Chef and Bessie are gone before I can blink. Sadie and Lester follow, though she come back to snatch the whiskey bottle</w:t>
      </w:r>
      <w:r w:rsidR="00B87FBB">
        <w:t xml:space="preserve">, </w:t>
      </w:r>
      <w:r>
        <w:t>leaving me alone. Well, that won</w:t>
      </w:r>
      <w:r w:rsidR="00396ECC">
        <w:t>’</w:t>
      </w:r>
      <w:r>
        <w:t>t do.</w:t>
      </w:r>
    </w:p>
    <w:p w14:paraId="6390BAFA" w14:textId="4D7800F4" w:rsidR="006415C4" w:rsidRDefault="004108FE" w:rsidP="00274030">
      <w:pPr>
        <w:pStyle w:val="Body-TextTx"/>
      </w:pPr>
      <w:r>
        <w:t>Downing my whiskey, I get to my feet, maneuvering through hugged</w:t>
      </w:r>
      <w:r w:rsidR="00B87FBB">
        <w:t>-</w:t>
      </w:r>
      <w:r>
        <w:t>up bodies and swaying hips, all shedding the pain, labors, and trials of their days. A few</w:t>
      </w:r>
      <w:r w:rsidRPr="00AF410E">
        <w:t xml:space="preserve"> men—long past drunk—try to stop me, but I slip away easy. The one fool that grab</w:t>
      </w:r>
      <w:r>
        <w:t xml:space="preserve">s </w:t>
      </w:r>
      <w:r w:rsidRPr="00AF410E">
        <w:t xml:space="preserve">my arm, I set a look on him so fierce he </w:t>
      </w:r>
      <w:proofErr w:type="gramStart"/>
      <w:r w:rsidRPr="00AF410E">
        <w:t>don</w:t>
      </w:r>
      <w:r w:rsidR="00396ECC">
        <w:t>’</w:t>
      </w:r>
      <w:r w:rsidRPr="00AF410E">
        <w:t>t</w:t>
      </w:r>
      <w:proofErr w:type="gramEnd"/>
      <w:r w:rsidRPr="00AF410E">
        <w:t xml:space="preserve"> know if I</w:t>
      </w:r>
      <w:r w:rsidR="00396ECC">
        <w:t>’</w:t>
      </w:r>
      <w:r w:rsidRPr="00AF410E">
        <w:t xml:space="preserve">m God or the </w:t>
      </w:r>
      <w:r w:rsidR="0039439D">
        <w:t>d</w:t>
      </w:r>
      <w:r w:rsidRPr="00AF410E">
        <w:t>evil, and he let</w:t>
      </w:r>
      <w:r>
        <w:t>s</w:t>
      </w:r>
      <w:r w:rsidRPr="00AF410E">
        <w:t xml:space="preserve"> go quick.</w:t>
      </w:r>
    </w:p>
    <w:p w14:paraId="4261E3C9" w14:textId="77777777" w:rsidR="006415C4" w:rsidRDefault="004108FE" w:rsidP="00274030">
      <w:pPr>
        <w:pStyle w:val="Body-TextTx"/>
      </w:pPr>
      <w:r w:rsidRPr="00AF410E">
        <w:t xml:space="preserve">I find Michael George </w:t>
      </w:r>
      <w:r>
        <w:t xml:space="preserve">still </w:t>
      </w:r>
      <w:r w:rsidRPr="00AF410E">
        <w:t xml:space="preserve">near the bar, two women trying to entice him to dance. </w:t>
      </w:r>
      <w:r>
        <w:lastRenderedPageBreak/>
        <w:t>W</w:t>
      </w:r>
      <w:r w:rsidRPr="00AF410E">
        <w:t>hen he see</w:t>
      </w:r>
      <w:r>
        <w:t>s</w:t>
      </w:r>
      <w:r w:rsidRPr="00AF410E">
        <w:t xml:space="preserve"> me, he excuse</w:t>
      </w:r>
      <w:r>
        <w:t>s</w:t>
      </w:r>
      <w:r w:rsidRPr="00AF410E">
        <w:t xml:space="preserve"> himself, leaving them to pout.</w:t>
      </w:r>
    </w:p>
    <w:p w14:paraId="406C6897" w14:textId="3B1298DC" w:rsidR="004108FE" w:rsidRDefault="00396ECC" w:rsidP="00274030">
      <w:pPr>
        <w:pStyle w:val="Body-TextTx"/>
      </w:pPr>
      <w:r>
        <w:t>“</w:t>
      </w:r>
      <w:r w:rsidR="004108FE">
        <w:t xml:space="preserve">You just </w:t>
      </w:r>
      <w:proofErr w:type="spellStart"/>
      <w:r w:rsidR="004108FE">
        <w:t>gon</w:t>
      </w:r>
      <w:proofErr w:type="spellEnd"/>
      <w:r>
        <w:t>’</w:t>
      </w:r>
      <w:r w:rsidR="004108FE">
        <w:t xml:space="preserve"> have me sitting at that table like some old maid?</w:t>
      </w:r>
      <w:r>
        <w:t>”</w:t>
      </w:r>
    </w:p>
    <w:p w14:paraId="19F54924" w14:textId="4BD939EE" w:rsidR="006415C4" w:rsidRDefault="004108FE" w:rsidP="00274030">
      <w:pPr>
        <w:pStyle w:val="Body-TextTx"/>
      </w:pPr>
      <w:r>
        <w:t xml:space="preserve">He smiles. </w:t>
      </w:r>
      <w:r w:rsidR="00396ECC">
        <w:t>“</w:t>
      </w:r>
      <w:r>
        <w:t xml:space="preserve">You with your friends dem. I </w:t>
      </w:r>
      <w:proofErr w:type="spellStart"/>
      <w:r>
        <w:t>doh</w:t>
      </w:r>
      <w:proofErr w:type="spellEnd"/>
      <w:r>
        <w:t xml:space="preserve"> want to bother you</w:t>
      </w:r>
      <w:r w:rsidRPr="00AF410E">
        <w:t>.</w:t>
      </w:r>
      <w:r w:rsidR="00396ECC">
        <w:t>”</w:t>
      </w:r>
    </w:p>
    <w:p w14:paraId="7203AD36" w14:textId="392A55E0" w:rsidR="006415C4" w:rsidRDefault="00396ECC" w:rsidP="00274030">
      <w:pPr>
        <w:pStyle w:val="Body-TextTx"/>
      </w:pPr>
      <w:r>
        <w:t>“</w:t>
      </w:r>
      <w:r w:rsidR="004108FE">
        <w:t>I</w:t>
      </w:r>
      <w:r>
        <w:t>’</w:t>
      </w:r>
      <w:r w:rsidR="004108FE">
        <w:t>ll let you know when you bothering me,</w:t>
      </w:r>
      <w:r>
        <w:t>”</w:t>
      </w:r>
      <w:r w:rsidR="004108FE">
        <w:t xml:space="preserve"> I answer, stepping closer</w:t>
      </w:r>
      <w:r w:rsidR="004108FE" w:rsidRPr="00AF410E">
        <w:t>.</w:t>
      </w:r>
      <w:r w:rsidR="004108FE">
        <w:t xml:space="preserve"> H</w:t>
      </w:r>
      <w:r w:rsidR="004108FE" w:rsidRPr="00AF410E">
        <w:t xml:space="preserve">is arms slip around my waist </w:t>
      </w:r>
      <w:r w:rsidR="004108FE">
        <w:t>and without another word that music snatches</w:t>
      </w:r>
      <w:r w:rsidR="004108FE" w:rsidRPr="00AF410E">
        <w:t xml:space="preserve"> us up, </w:t>
      </w:r>
      <w:r w:rsidR="004108FE">
        <w:t>willing us to lose</w:t>
      </w:r>
      <w:r w:rsidR="004108FE" w:rsidRPr="00AF410E">
        <w:t xml:space="preserve"> ourselves to it, like it got its own magic. For a </w:t>
      </w:r>
      <w:r w:rsidR="004108FE">
        <w:t>brief moment</w:t>
      </w:r>
      <w:r w:rsidR="004108FE" w:rsidRPr="00AF410E">
        <w:t xml:space="preserve"> all t</w:t>
      </w:r>
      <w:r w:rsidR="004108FE">
        <w:t xml:space="preserve">houghts of </w:t>
      </w:r>
      <w:r w:rsidR="004108FE" w:rsidRPr="00AF410E">
        <w:t xml:space="preserve">Ku </w:t>
      </w:r>
      <w:proofErr w:type="spellStart"/>
      <w:r w:rsidR="004108FE" w:rsidRPr="00AF410E">
        <w:t>Kluxes</w:t>
      </w:r>
      <w:proofErr w:type="spellEnd"/>
      <w:r w:rsidR="004108FE" w:rsidRPr="00AF410E">
        <w:t xml:space="preserve"> and bad premonitions</w:t>
      </w:r>
      <w:r w:rsidR="004108FE">
        <w:t xml:space="preserve"> </w:t>
      </w:r>
      <w:r w:rsidR="004108FE" w:rsidRPr="00AF410E">
        <w:t>fade away. So that there</w:t>
      </w:r>
      <w:r>
        <w:t>’</w:t>
      </w:r>
      <w:r w:rsidR="004108FE" w:rsidRPr="00AF410E">
        <w:t xml:space="preserve">s nothing but the music and all of us </w:t>
      </w:r>
      <w:r w:rsidR="004108FE">
        <w:t>being baptized</w:t>
      </w:r>
      <w:r w:rsidR="004108FE" w:rsidRPr="00AF410E">
        <w:t xml:space="preserve"> </w:t>
      </w:r>
      <w:r w:rsidR="004108FE">
        <w:t>in</w:t>
      </w:r>
      <w:r w:rsidR="004108FE" w:rsidRPr="00AF410E">
        <w:t xml:space="preserve"> its healing. It</w:t>
      </w:r>
      <w:r>
        <w:t>’</w:t>
      </w:r>
      <w:r w:rsidR="004108FE" w:rsidRPr="00AF410E">
        <w:t>s more than I can take.</w:t>
      </w:r>
    </w:p>
    <w:p w14:paraId="1218E73B" w14:textId="10C3E300" w:rsidR="006415C4" w:rsidRDefault="004108FE" w:rsidP="00274030">
      <w:pPr>
        <w:pStyle w:val="Body-TextTx"/>
      </w:pPr>
      <w:r>
        <w:t>I reach up to whisper</w:t>
      </w:r>
      <w:r w:rsidR="00B87FBB">
        <w:t>,</w:t>
      </w:r>
      <w:r>
        <w:t xml:space="preserve"> </w:t>
      </w:r>
      <w:r w:rsidR="00396ECC">
        <w:t>“</w:t>
      </w:r>
      <w:r>
        <w:t>You need somebody else to lock up.</w:t>
      </w:r>
      <w:r w:rsidR="00396ECC">
        <w:t>”</w:t>
      </w:r>
      <w:r>
        <w:t xml:space="preserve"> He looks at me one time before signaling to the bartender. Love I </w:t>
      </w:r>
      <w:proofErr w:type="spellStart"/>
      <w:r>
        <w:t>ain</w:t>
      </w:r>
      <w:r w:rsidR="00396ECC">
        <w:t>’</w:t>
      </w:r>
      <w:r>
        <w:t>t</w:t>
      </w:r>
      <w:proofErr w:type="spellEnd"/>
      <w:r>
        <w:t xml:space="preserve"> got to tell him twice, and I</w:t>
      </w:r>
      <w:r w:rsidR="00396ECC">
        <w:t>’</w:t>
      </w:r>
      <w:r>
        <w:t>m already pulling him up the stairs.</w:t>
      </w:r>
    </w:p>
    <w:p w14:paraId="606B8A96" w14:textId="79DFD764" w:rsidR="006415C4" w:rsidRDefault="004108FE" w:rsidP="00274030">
      <w:pPr>
        <w:pStyle w:val="Body-TextTx"/>
      </w:pPr>
      <w:r>
        <w:t>By the time we reach his room, we done stopped to trade breathy kisses half</w:t>
      </w:r>
      <w:r w:rsidR="006415C4" w:rsidRPr="006415C4">
        <w:t xml:space="preserve"> </w:t>
      </w:r>
      <w:r>
        <w:t>a dozen times, hands slipping into and out of each other</w:t>
      </w:r>
      <w:r w:rsidR="00396ECC">
        <w:t>’</w:t>
      </w:r>
      <w:r w:rsidR="00F76EE7">
        <w:t xml:space="preserve">s </w:t>
      </w:r>
      <w:r>
        <w:t>clothes, undoing things and treading across skin. Whole time he begging like a man starving.</w:t>
      </w:r>
    </w:p>
    <w:p w14:paraId="18B099A0" w14:textId="74D0095D" w:rsidR="004108FE" w:rsidRDefault="00396ECC" w:rsidP="00274030">
      <w:pPr>
        <w:pStyle w:val="Body-TextTx"/>
      </w:pPr>
      <w:r>
        <w:t>“</w:t>
      </w:r>
      <w:r w:rsidR="004108FE">
        <w:t>Maryse girl. I miss you too bad</w:t>
      </w:r>
      <w:r w:rsidR="004108FE" w:rsidRPr="00AF410E">
        <w:t>.</w:t>
      </w:r>
      <w:r w:rsidR="004108FE">
        <w:t xml:space="preserve"> You mustn</w:t>
      </w:r>
      <w:r>
        <w:t>’</w:t>
      </w:r>
      <w:r w:rsidR="004108FE">
        <w:t>t leave so again</w:t>
      </w:r>
      <w:r w:rsidR="004108FE" w:rsidRPr="00AF410E">
        <w:t>.</w:t>
      </w:r>
      <w:r w:rsidR="004108FE">
        <w:t xml:space="preserve"> Promise me nah?</w:t>
      </w:r>
      <w:r>
        <w:t>”</w:t>
      </w:r>
    </w:p>
    <w:p w14:paraId="4A024FA3" w14:textId="2543D57E" w:rsidR="006415C4" w:rsidRDefault="00631270" w:rsidP="00274030">
      <w:pPr>
        <w:pStyle w:val="Body-TextTx"/>
      </w:pPr>
      <w:r>
        <w:t>I don</w:t>
      </w:r>
      <w:r w:rsidR="00396ECC">
        <w:t>’</w:t>
      </w:r>
      <w:r>
        <w:t>t make promises</w:t>
      </w:r>
      <w:r w:rsidR="004108FE" w:rsidRPr="00AF410E">
        <w:t>.</w:t>
      </w:r>
      <w:r w:rsidR="004108FE">
        <w:t xml:space="preserve"> But I plan to let him know just how much I missed him. He barely gets the door closed before I</w:t>
      </w:r>
      <w:r w:rsidR="00396ECC">
        <w:t>’</w:t>
      </w:r>
      <w:r w:rsidR="004108FE">
        <w:t>m pulling off his vest, his shirt, trying not to break a button. Don</w:t>
      </w:r>
      <w:r w:rsidR="00396ECC">
        <w:t>’</w:t>
      </w:r>
      <w:r w:rsidR="004108FE">
        <w:t>t recall how I end up on top the tiger oak tallboy, pressed against the mirror, marigold dress pushed to my waist. He unbuttoning his pants when I stop him.</w:t>
      </w:r>
    </w:p>
    <w:p w14:paraId="55B6091D" w14:textId="33659919" w:rsidR="006415C4" w:rsidRDefault="00396ECC" w:rsidP="00274030">
      <w:pPr>
        <w:pStyle w:val="Body-TextTx"/>
      </w:pPr>
      <w:r>
        <w:t>“</w:t>
      </w:r>
      <w:r w:rsidR="004108FE">
        <w:t>Been a long two weeks and a hell of a day</w:t>
      </w:r>
      <w:r w:rsidR="004108FE" w:rsidRPr="00AF410E">
        <w:t>.</w:t>
      </w:r>
      <w:r w:rsidR="004108FE">
        <w:t xml:space="preserve"> I need you to do that thing.</w:t>
      </w:r>
      <w:r>
        <w:t>”</w:t>
      </w:r>
    </w:p>
    <w:p w14:paraId="438882C3" w14:textId="50F3302D" w:rsidR="006415C4" w:rsidRDefault="004108FE" w:rsidP="00274030">
      <w:pPr>
        <w:pStyle w:val="Body-TextTx"/>
      </w:pPr>
      <w:r>
        <w:t xml:space="preserve">He runs a precious tongue on his teeth. </w:t>
      </w:r>
      <w:r w:rsidR="00396ECC">
        <w:t>“</w:t>
      </w:r>
      <w:r>
        <w:t xml:space="preserve">You </w:t>
      </w:r>
      <w:proofErr w:type="spellStart"/>
      <w:r>
        <w:t>doh</w:t>
      </w:r>
      <w:proofErr w:type="spellEnd"/>
      <w:r>
        <w:t xml:space="preserve"> even have to ask.</w:t>
      </w:r>
      <w:r w:rsidR="00396ECC">
        <w:t>”</w:t>
      </w:r>
    </w:p>
    <w:p w14:paraId="670D5BE3" w14:textId="0F56083A" w:rsidR="004108FE" w:rsidRDefault="004108FE" w:rsidP="00274030">
      <w:pPr>
        <w:pStyle w:val="Body-TextTx"/>
      </w:pPr>
      <w:r>
        <w:t xml:space="preserve">When he makes to bend down, I stop him again. </w:t>
      </w:r>
      <w:r w:rsidR="00396ECC">
        <w:t>“</w:t>
      </w:r>
      <w:r>
        <w:t>And talk that creole talk.</w:t>
      </w:r>
      <w:r w:rsidR="00396ECC">
        <w:t>”</w:t>
      </w:r>
    </w:p>
    <w:p w14:paraId="068B06A2" w14:textId="68C8F48E" w:rsidR="004108FE" w:rsidRDefault="004108FE" w:rsidP="00274030">
      <w:pPr>
        <w:pStyle w:val="Body-TextTx"/>
      </w:pPr>
      <w:r>
        <w:t xml:space="preserve">That pretty smile again. </w:t>
      </w:r>
      <w:r w:rsidR="00396ECC">
        <w:t>“</w:t>
      </w:r>
      <w:r w:rsidRPr="00802840">
        <w:t xml:space="preserve">Wi. </w:t>
      </w:r>
      <w:proofErr w:type="spellStart"/>
      <w:r w:rsidRPr="00802840">
        <w:t>Chansè</w:t>
      </w:r>
      <w:proofErr w:type="spellEnd"/>
      <w:r w:rsidRPr="00802840">
        <w:t xml:space="preserve"> </w:t>
      </w:r>
      <w:proofErr w:type="spellStart"/>
      <w:r w:rsidRPr="00802840">
        <w:t>pou</w:t>
      </w:r>
      <w:proofErr w:type="spellEnd"/>
      <w:r w:rsidRPr="00802840">
        <w:t xml:space="preserve"> </w:t>
      </w:r>
      <w:proofErr w:type="spellStart"/>
      <w:r w:rsidRPr="00802840">
        <w:t>mwen</w:t>
      </w:r>
      <w:proofErr w:type="spellEnd"/>
      <w:r w:rsidRPr="00802840">
        <w:t xml:space="preserve">, </w:t>
      </w:r>
      <w:proofErr w:type="spellStart"/>
      <w:r w:rsidRPr="00802840">
        <w:t>mwen</w:t>
      </w:r>
      <w:proofErr w:type="spellEnd"/>
      <w:r w:rsidRPr="00802840">
        <w:t xml:space="preserve"> </w:t>
      </w:r>
      <w:proofErr w:type="spellStart"/>
      <w:r w:rsidRPr="00802840">
        <w:t>enmen</w:t>
      </w:r>
      <w:proofErr w:type="spellEnd"/>
      <w:r w:rsidRPr="00802840">
        <w:t xml:space="preserve"> </w:t>
      </w:r>
      <w:proofErr w:type="spellStart"/>
      <w:r w:rsidRPr="00802840">
        <w:t>manjè</w:t>
      </w:r>
      <w:proofErr w:type="spellEnd"/>
      <w:r w:rsidRPr="00802840">
        <w:t xml:space="preserve"> </w:t>
      </w:r>
      <w:proofErr w:type="spellStart"/>
      <w:r w:rsidRPr="00802840">
        <w:t>èpi</w:t>
      </w:r>
      <w:proofErr w:type="spellEnd"/>
      <w:r w:rsidRPr="00802840">
        <w:t xml:space="preserve"> </w:t>
      </w:r>
      <w:proofErr w:type="spellStart"/>
      <w:r w:rsidRPr="00802840">
        <w:t>mwen</w:t>
      </w:r>
      <w:proofErr w:type="spellEnd"/>
      <w:r w:rsidRPr="00802840">
        <w:t xml:space="preserve"> </w:t>
      </w:r>
      <w:proofErr w:type="spellStart"/>
      <w:r w:rsidRPr="00802840">
        <w:lastRenderedPageBreak/>
        <w:t>enmen</w:t>
      </w:r>
      <w:proofErr w:type="spellEnd"/>
      <w:r w:rsidRPr="00802840">
        <w:t xml:space="preserve"> </w:t>
      </w:r>
      <w:proofErr w:type="spellStart"/>
      <w:r w:rsidRPr="00802840">
        <w:t>palè</w:t>
      </w:r>
      <w:proofErr w:type="spellEnd"/>
      <w:r w:rsidRPr="00802840">
        <w:t xml:space="preserve">. </w:t>
      </w:r>
      <w:proofErr w:type="spellStart"/>
      <w:r w:rsidRPr="00802840">
        <w:t>Kitè</w:t>
      </w:r>
      <w:proofErr w:type="spellEnd"/>
      <w:r w:rsidRPr="00802840">
        <w:t xml:space="preserve"> </w:t>
      </w:r>
      <w:proofErr w:type="spellStart"/>
      <w:r w:rsidRPr="00802840">
        <w:t>mwen</w:t>
      </w:r>
      <w:proofErr w:type="spellEnd"/>
      <w:r w:rsidRPr="00802840">
        <w:t xml:space="preserve"> di</w:t>
      </w:r>
      <w:r w:rsidR="00396ECC">
        <w:t>’</w:t>
      </w:r>
      <w:proofErr w:type="spellStart"/>
      <w:r w:rsidRPr="00802840">
        <w:t>w on</w:t>
      </w:r>
      <w:proofErr w:type="spellEnd"/>
      <w:r w:rsidRPr="00802840">
        <w:t xml:space="preserve"> </w:t>
      </w:r>
      <w:proofErr w:type="spellStart"/>
      <w:proofErr w:type="gramStart"/>
      <w:r w:rsidRPr="00802840">
        <w:t>sigwè</w:t>
      </w:r>
      <w:proofErr w:type="spellEnd"/>
      <w:r w:rsidR="00396ECC" w:rsidRPr="00396ECC">
        <w:t xml:space="preserve"> </w:t>
      </w:r>
      <w:r w:rsidR="00396ECC">
        <w:t> .</w:t>
      </w:r>
      <w:proofErr w:type="gramEnd"/>
      <w:r w:rsidR="00396ECC">
        <w:t> . .”</w:t>
      </w:r>
    </w:p>
    <w:p w14:paraId="1E8A2F4C" w14:textId="77777777" w:rsidR="004108FE" w:rsidRDefault="004108FE" w:rsidP="00274030">
      <w:pPr>
        <w:pStyle w:val="Body-TextTx"/>
      </w:pPr>
      <w:r>
        <w:t xml:space="preserve">I got no idea what he saying, but it </w:t>
      </w:r>
      <w:proofErr w:type="gramStart"/>
      <w:r>
        <w:t>make</w:t>
      </w:r>
      <w:proofErr w:type="gramEnd"/>
      <w:r>
        <w:t xml:space="preserve"> every bit of me tingle. I will my mind to go easy, listening to the music downstairs, whispering his name and telling him how bad I need this. When his lips start up that creole talk between my thighs, I arch my back and do my own set of singing.</w:t>
      </w:r>
    </w:p>
    <w:p w14:paraId="36454429" w14:textId="77777777" w:rsidR="009A3951" w:rsidRPr="009A3951" w:rsidRDefault="009A3951" w:rsidP="009A3951">
      <w:pPr>
        <w:pStyle w:val="Ornamental-Space-BreakOsbrk"/>
      </w:pPr>
      <w:r w:rsidRPr="009A3951">
        <w:t>***</w:t>
      </w:r>
    </w:p>
    <w:p w14:paraId="1A54B2A9" w14:textId="35BCEE2C" w:rsidR="006415C4" w:rsidRDefault="004108FE" w:rsidP="00274030">
      <w:pPr>
        <w:pStyle w:val="Body-TextTx"/>
      </w:pPr>
      <w:r>
        <w:t>I know I</w:t>
      </w:r>
      <w:r w:rsidR="00396ECC">
        <w:t>’</w:t>
      </w:r>
      <w:r>
        <w:t>m dreaming. Because I</w:t>
      </w:r>
      <w:r w:rsidR="00396ECC">
        <w:t>’</w:t>
      </w:r>
      <w:r>
        <w:t>m wearing fighting clothes—shirt, knickers, gaiters</w:t>
      </w:r>
      <w:r w:rsidR="00B87FBB">
        <w:t>,</w:t>
      </w:r>
      <w:r>
        <w:t xml:space="preserve"> and Oxfords. And standing in my old house. It</w:t>
      </w:r>
      <w:r w:rsidR="00396ECC">
        <w:t>’</w:t>
      </w:r>
      <w:r>
        <w:t>s always night here. All night forever. The house is a cabin outside Memphis. Year after the Civil War, white folk in Memphis went wild</w:t>
      </w:r>
      <w:r w:rsidR="00B87FBB">
        <w:t xml:space="preserve">, </w:t>
      </w:r>
      <w:r>
        <w:t>lynching any colored man in blue for a soldier, burning colored houses and schools. My great-granddaddy escaped by leaving his Union uniform behind. Built a house way out here, fleeing that terror and white folks</w:t>
      </w:r>
      <w:r w:rsidR="00396ECC">
        <w:t>’</w:t>
      </w:r>
      <w:r>
        <w:t xml:space="preserve"> madness.</w:t>
      </w:r>
    </w:p>
    <w:p w14:paraId="3E56C819" w14:textId="131DBAAE" w:rsidR="006415C4" w:rsidRDefault="004108FE" w:rsidP="00274030">
      <w:pPr>
        <w:pStyle w:val="Body-TextTx"/>
      </w:pPr>
      <w:r>
        <w:t>It just like I left it, seven years back</w:t>
      </w:r>
      <w:r w:rsidR="00B87FBB">
        <w:t xml:space="preserve">, </w:t>
      </w:r>
      <w:r>
        <w:t xml:space="preserve">looking like a whirlwind passed through. </w:t>
      </w:r>
      <w:proofErr w:type="spellStart"/>
      <w:r>
        <w:t>Ain</w:t>
      </w:r>
      <w:r w:rsidR="00396ECC">
        <w:t>’</w:t>
      </w:r>
      <w:r>
        <w:t>t</w:t>
      </w:r>
      <w:proofErr w:type="spellEnd"/>
      <w:r>
        <w:t xml:space="preserve"> but one room, and I step over furniture and broken pots, kneeling down to lay my ear to the floor. Breathing comes</w:t>
      </w:r>
      <w:r w:rsidR="00B87FBB">
        <w:t xml:space="preserve">, </w:t>
      </w:r>
      <w:r>
        <w:t>fast and deep. I trace fingers along the floorboards to catch fine grooves, lifting the almost unseen hatch.</w:t>
      </w:r>
    </w:p>
    <w:p w14:paraId="22474498" w14:textId="12460310" w:rsidR="006415C4" w:rsidRDefault="003463A8" w:rsidP="00274030">
      <w:pPr>
        <w:pStyle w:val="Body-TextTx"/>
      </w:pPr>
      <w:r>
        <w:t xml:space="preserve">The girl </w:t>
      </w:r>
      <w:r w:rsidR="000450FD">
        <w:t xml:space="preserve">staring </w:t>
      </w:r>
      <w:r w:rsidR="00BE0C92">
        <w:t>up at</w:t>
      </w:r>
      <w:r w:rsidR="00387CBD">
        <w:t xml:space="preserve"> me</w:t>
      </w:r>
      <w:r w:rsidR="00BE0C92">
        <w:t xml:space="preserve"> got my eyes</w:t>
      </w:r>
      <w:r w:rsidR="00B87FBB">
        <w:t xml:space="preserve">, </w:t>
      </w:r>
      <w:r w:rsidR="00BE0C92">
        <w:t xml:space="preserve">though </w:t>
      </w:r>
      <w:r w:rsidR="00072ACA">
        <w:t>be a</w:t>
      </w:r>
      <w:r w:rsidR="00BE0C92">
        <w:t xml:space="preserve"> while </w:t>
      </w:r>
      <w:r w:rsidR="00072ACA">
        <w:t>before she</w:t>
      </w:r>
      <w:r w:rsidR="00BE0C92">
        <w:t xml:space="preserve"> grow</w:t>
      </w:r>
      <w:r w:rsidR="006B3416">
        <w:t>s</w:t>
      </w:r>
      <w:r w:rsidR="00BE0C92">
        <w:t xml:space="preserve"> into them. </w:t>
      </w:r>
      <w:r w:rsidR="00DD3A66">
        <w:t>S</w:t>
      </w:r>
      <w:r w:rsidR="00387CBD" w:rsidRPr="00387CBD">
        <w:t xml:space="preserve">he shaking so hard under her </w:t>
      </w:r>
      <w:r w:rsidR="00CE7303">
        <w:t>nightshirt</w:t>
      </w:r>
      <w:r w:rsidR="00387CBD" w:rsidRPr="00387CBD">
        <w:t xml:space="preserve"> I can hear her teeth chattering</w:t>
      </w:r>
      <w:r w:rsidR="004108FE">
        <w:t xml:space="preserve">, and the fear rolling </w:t>
      </w:r>
      <w:r w:rsidR="00B87FBB">
        <w:t xml:space="preserve">off </w:t>
      </w:r>
      <w:r w:rsidR="004108FE">
        <w:t>her stank enough</w:t>
      </w:r>
      <w:r w:rsidR="00387CBD">
        <w:t xml:space="preserve"> </w:t>
      </w:r>
      <w:r w:rsidR="004108FE">
        <w:t>I can</w:t>
      </w:r>
      <w:r w:rsidR="00387CBD" w:rsidRPr="00387CBD">
        <w:t xml:space="preserve"> taste its bitter. </w:t>
      </w:r>
      <w:r w:rsidR="00465A32">
        <w:t xml:space="preserve">I </w:t>
      </w:r>
      <w:r w:rsidR="000450FD">
        <w:t>push</w:t>
      </w:r>
      <w:r w:rsidR="00387CBD">
        <w:t xml:space="preserve"> it back</w:t>
      </w:r>
      <w:r w:rsidR="00465A32">
        <w:t xml:space="preserve">, </w:t>
      </w:r>
      <w:r w:rsidR="00D97AA9">
        <w:t xml:space="preserve">studying </w:t>
      </w:r>
      <w:r w:rsidR="00072ACA">
        <w:t>her</w:t>
      </w:r>
      <w:r w:rsidR="00D97AA9">
        <w:t xml:space="preserve"> rounded lips, </w:t>
      </w:r>
      <w:r w:rsidR="00CE7303">
        <w:t>how</w:t>
      </w:r>
      <w:r w:rsidR="00D97AA9">
        <w:t xml:space="preserve"> the edges of </w:t>
      </w:r>
      <w:r w:rsidR="00072ACA">
        <w:t>her</w:t>
      </w:r>
      <w:r w:rsidR="00D97AA9">
        <w:t xml:space="preserve"> nose flares, the fat </w:t>
      </w:r>
      <w:r w:rsidR="00387CBD">
        <w:t xml:space="preserve">round </w:t>
      </w:r>
      <w:r w:rsidR="00072ACA">
        <w:t>her</w:t>
      </w:r>
      <w:r w:rsidR="00D97AA9">
        <w:t xml:space="preserve"> cheeks</w:t>
      </w:r>
      <w:r w:rsidR="000D34AE">
        <w:t xml:space="preserve">, and the way her plaited hair </w:t>
      </w:r>
      <w:r w:rsidR="009C6DF7">
        <w:t>blend</w:t>
      </w:r>
      <w:r w:rsidR="004108FE">
        <w:t>s</w:t>
      </w:r>
      <w:r w:rsidR="000D34AE">
        <w:t xml:space="preserve"> </w:t>
      </w:r>
      <w:r w:rsidR="009C6DF7">
        <w:t>into</w:t>
      </w:r>
      <w:r w:rsidR="000450FD">
        <w:t xml:space="preserve"> the </w:t>
      </w:r>
      <w:r w:rsidR="000D34AE">
        <w:t>black of the small space</w:t>
      </w:r>
      <w:r w:rsidR="00D97AA9">
        <w:t xml:space="preserve">. </w:t>
      </w:r>
      <w:r w:rsidR="00CE7303">
        <w:t>Like looking into a mirror of yesterdays</w:t>
      </w:r>
      <w:r w:rsidR="00D97AA9">
        <w:t>.</w:t>
      </w:r>
    </w:p>
    <w:p w14:paraId="231F4912" w14:textId="7E50FFF0" w:rsidR="006415C4" w:rsidRDefault="00396ECC" w:rsidP="00274030">
      <w:pPr>
        <w:pStyle w:val="Body-TextTx"/>
      </w:pPr>
      <w:r>
        <w:t>“</w:t>
      </w:r>
      <w:r w:rsidR="00BF325D">
        <w:t>Not</w:t>
      </w:r>
      <w:r w:rsidR="00387CBD" w:rsidRPr="00387CBD">
        <w:t xml:space="preserve"> enough you bothering me when I </w:t>
      </w:r>
      <w:proofErr w:type="spellStart"/>
      <w:r w:rsidR="00387CBD" w:rsidRPr="00387CBD">
        <w:t>gotta</w:t>
      </w:r>
      <w:proofErr w:type="spellEnd"/>
      <w:r w:rsidR="00387CBD" w:rsidRPr="00387CBD">
        <w:t xml:space="preserve"> fight, now you in my dreams too?</w:t>
      </w:r>
      <w:r>
        <w:t>”</w:t>
      </w:r>
    </w:p>
    <w:p w14:paraId="024306D1" w14:textId="77777777" w:rsidR="006415C4" w:rsidRDefault="00387CBD" w:rsidP="00274030">
      <w:pPr>
        <w:pStyle w:val="Body-TextTx"/>
      </w:pPr>
      <w:r w:rsidRPr="00387CBD">
        <w:t xml:space="preserve">She just whimpers. I grit my teeth, </w:t>
      </w:r>
      <w:r w:rsidR="00413237">
        <w:t>disgusted</w:t>
      </w:r>
      <w:r w:rsidRPr="00387CBD">
        <w:t>.</w:t>
      </w:r>
    </w:p>
    <w:p w14:paraId="60693A25" w14:textId="76E22BBB" w:rsidR="00465A32" w:rsidRDefault="00396ECC" w:rsidP="00274030">
      <w:pPr>
        <w:pStyle w:val="Body-TextTx"/>
      </w:pPr>
      <w:r>
        <w:lastRenderedPageBreak/>
        <w:t>“</w:t>
      </w:r>
      <w:r w:rsidR="00387CBD">
        <w:t xml:space="preserve">You </w:t>
      </w:r>
      <w:proofErr w:type="spellStart"/>
      <w:r w:rsidR="00387CBD">
        <w:t>ain</w:t>
      </w:r>
      <w:r>
        <w:t>’</w:t>
      </w:r>
      <w:r w:rsidR="00387CBD">
        <w:t>t</w:t>
      </w:r>
      <w:proofErr w:type="spellEnd"/>
      <w:r w:rsidR="00387CBD">
        <w:t xml:space="preserve"> </w:t>
      </w:r>
      <w:r w:rsidR="00072ACA">
        <w:t xml:space="preserve">got to be scared. </w:t>
      </w:r>
      <w:r w:rsidR="00465A32">
        <w:t>You got that sword.</w:t>
      </w:r>
      <w:r>
        <w:t>”</w:t>
      </w:r>
    </w:p>
    <w:p w14:paraId="3FE87C74" w14:textId="7732B5D2" w:rsidR="006415C4" w:rsidRDefault="00387CBD" w:rsidP="00274030">
      <w:pPr>
        <w:pStyle w:val="Body-TextTx"/>
      </w:pPr>
      <w:r w:rsidRPr="00387CBD">
        <w:t xml:space="preserve">Her little knuckles tighten around the silver hilt at her side. But she </w:t>
      </w:r>
      <w:proofErr w:type="gramStart"/>
      <w:r w:rsidRPr="00387CBD">
        <w:t>don</w:t>
      </w:r>
      <w:r w:rsidR="00396ECC">
        <w:t>’</w:t>
      </w:r>
      <w:r w:rsidRPr="00387CBD">
        <w:t>t</w:t>
      </w:r>
      <w:proofErr w:type="gramEnd"/>
      <w:r w:rsidRPr="00387CBD">
        <w:t xml:space="preserve"> even try to lift </w:t>
      </w:r>
      <w:r w:rsidR="00391E06">
        <w:t>it</w:t>
      </w:r>
      <w:r w:rsidRPr="00387CBD">
        <w:t>. That make</w:t>
      </w:r>
      <w:r w:rsidR="00BF325D">
        <w:t>s</w:t>
      </w:r>
      <w:r w:rsidRPr="00387CBD">
        <w:t xml:space="preserve"> me madder still.</w:t>
      </w:r>
    </w:p>
    <w:p w14:paraId="54FB44E8" w14:textId="028BB4DD" w:rsidR="006415C4" w:rsidRDefault="00396ECC" w:rsidP="00274030">
      <w:pPr>
        <w:pStyle w:val="Body-TextTx"/>
      </w:pPr>
      <w:r>
        <w:t>“</w:t>
      </w:r>
      <w:r w:rsidR="00465A32">
        <w:t xml:space="preserve">Get on up </w:t>
      </w:r>
      <w:proofErr w:type="spellStart"/>
      <w:r w:rsidR="00465A32">
        <w:t>outta</w:t>
      </w:r>
      <w:proofErr w:type="spellEnd"/>
      <w:r w:rsidR="00465A32">
        <w:t xml:space="preserve"> here! You too grown for all this!</w:t>
      </w:r>
      <w:r>
        <w:t>”</w:t>
      </w:r>
    </w:p>
    <w:p w14:paraId="468F5F28" w14:textId="39CA83B1" w:rsidR="00465A32" w:rsidRDefault="00465A32" w:rsidP="00274030">
      <w:pPr>
        <w:pStyle w:val="Body-TextTx"/>
      </w:pPr>
      <w:r>
        <w:t>A squeak escape</w:t>
      </w:r>
      <w:r w:rsidR="00BF325D">
        <w:t>s</w:t>
      </w:r>
      <w:r>
        <w:t xml:space="preserve"> her lips</w:t>
      </w:r>
      <w:r w:rsidR="00387CBD">
        <w:t xml:space="preserve"> and she </w:t>
      </w:r>
      <w:proofErr w:type="gramStart"/>
      <w:r w:rsidR="00387CBD">
        <w:t>stammer</w:t>
      </w:r>
      <w:r w:rsidR="00CE7303">
        <w:t>s</w:t>
      </w:r>
      <w:proofErr w:type="gramEnd"/>
      <w:r w:rsidR="00CE7303">
        <w:t>.</w:t>
      </w:r>
      <w:r w:rsidR="00387CBD">
        <w:t xml:space="preserve"> </w:t>
      </w:r>
      <w:r w:rsidR="00396ECC">
        <w:t>“</w:t>
      </w:r>
      <w:r>
        <w:t>What if they come back?</w:t>
      </w:r>
      <w:r w:rsidR="00396ECC">
        <w:t>”</w:t>
      </w:r>
    </w:p>
    <w:p w14:paraId="05426A6F" w14:textId="6B29CA41" w:rsidR="006415C4" w:rsidRDefault="00396ECC" w:rsidP="00274030">
      <w:pPr>
        <w:pStyle w:val="Body-TextTx"/>
      </w:pPr>
      <w:r>
        <w:t>“</w:t>
      </w:r>
      <w:r w:rsidR="00465A32">
        <w:t>They not coming back!</w:t>
      </w:r>
      <w:r>
        <w:t>”</w:t>
      </w:r>
      <w:r w:rsidR="00465A32">
        <w:t xml:space="preserve"> I</w:t>
      </w:r>
      <w:r>
        <w:t>’</w:t>
      </w:r>
      <w:r w:rsidR="00465A32">
        <w:t xml:space="preserve">m shouting now. </w:t>
      </w:r>
      <w:r>
        <w:t>“</w:t>
      </w:r>
      <w:r w:rsidR="00387CBD" w:rsidRPr="00387CBD">
        <w:t xml:space="preserve">You just </w:t>
      </w:r>
      <w:proofErr w:type="spellStart"/>
      <w:r w:rsidR="00974F2E">
        <w:t>gon</w:t>
      </w:r>
      <w:proofErr w:type="spellEnd"/>
      <w:r>
        <w:t>’</w:t>
      </w:r>
      <w:r w:rsidR="00387CBD" w:rsidRPr="00387CBD">
        <w:t xml:space="preserve"> sit here! </w:t>
      </w:r>
      <w:r w:rsidR="00387CBD">
        <w:t>G</w:t>
      </w:r>
      <w:r w:rsidR="00387CBD" w:rsidRPr="00387CBD">
        <w:t xml:space="preserve">etting filthy! You </w:t>
      </w:r>
      <w:proofErr w:type="spellStart"/>
      <w:r w:rsidR="00387CBD" w:rsidRPr="00387CBD">
        <w:t>could</w:t>
      </w:r>
      <w:r w:rsidR="00387CBD">
        <w:t>a</w:t>
      </w:r>
      <w:proofErr w:type="spellEnd"/>
      <w:r w:rsidR="00387CBD">
        <w:t xml:space="preserve"> </w:t>
      </w:r>
      <w:r w:rsidR="00387CBD" w:rsidRPr="00387CBD">
        <w:t xml:space="preserve">done something with that sword! You </w:t>
      </w:r>
      <w:proofErr w:type="spellStart"/>
      <w:r w:rsidR="00387CBD" w:rsidRPr="00387CBD">
        <w:t>could</w:t>
      </w:r>
      <w:r w:rsidR="00387CBD">
        <w:t>a</w:t>
      </w:r>
      <w:proofErr w:type="spellEnd"/>
      <w:r w:rsidR="00387CBD">
        <w:t xml:space="preserve"> </w:t>
      </w:r>
      <w:r w:rsidR="00387CBD" w:rsidRPr="00387CBD">
        <w:t>tried to stop them! Damn you, why won</w:t>
      </w:r>
      <w:r>
        <w:t>’</w:t>
      </w:r>
      <w:r w:rsidR="00387CBD" w:rsidRPr="00387CBD">
        <w:t>t you get out of here!</w:t>
      </w:r>
      <w:r w:rsidR="00CE7303">
        <w:t xml:space="preserve"> Why don</w:t>
      </w:r>
      <w:r>
        <w:t>’</w:t>
      </w:r>
      <w:r w:rsidR="00CE7303">
        <w:t>t you leave me alone!</w:t>
      </w:r>
      <w:r>
        <w:t>”</w:t>
      </w:r>
    </w:p>
    <w:p w14:paraId="5FF9E330" w14:textId="77777777" w:rsidR="006415C4" w:rsidRDefault="00402D44" w:rsidP="00274030">
      <w:pPr>
        <w:pStyle w:val="Body-TextTx"/>
      </w:pPr>
      <w:r>
        <w:t>Something in her face change</w:t>
      </w:r>
      <w:r w:rsidR="00413237">
        <w:t xml:space="preserve">s, </w:t>
      </w:r>
      <w:r w:rsidR="00802FAC">
        <w:t>chasing the fright away</w:t>
      </w:r>
      <w:r w:rsidR="00391E06">
        <w:t>, and</w:t>
      </w:r>
      <w:r>
        <w:t xml:space="preserve"> her </w:t>
      </w:r>
      <w:r w:rsidR="00413237">
        <w:t>voice go</w:t>
      </w:r>
      <w:r w:rsidR="00391E06">
        <w:t xml:space="preserve">es </w:t>
      </w:r>
      <w:r>
        <w:t>smooth as water.</w:t>
      </w:r>
    </w:p>
    <w:p w14:paraId="108D917D" w14:textId="3D481306" w:rsidR="00402D44" w:rsidRDefault="00396ECC" w:rsidP="00274030">
      <w:pPr>
        <w:pStyle w:val="Body-TextTx"/>
      </w:pPr>
      <w:r>
        <w:t>“</w:t>
      </w:r>
      <w:r w:rsidR="00402D44">
        <w:t>Same reason you won</w:t>
      </w:r>
      <w:r>
        <w:t>’</w:t>
      </w:r>
      <w:r w:rsidR="00402D44">
        <w:t>t go into the barn out back</w:t>
      </w:r>
      <w:r w:rsidR="000C59A8">
        <w:t>.</w:t>
      </w:r>
      <w:r w:rsidR="00A140B6">
        <w:t xml:space="preserve"> </w:t>
      </w:r>
      <w:r w:rsidR="00A140B6" w:rsidRPr="00A140B6">
        <w:t>We know what scare us</w:t>
      </w:r>
      <w:r w:rsidR="00413237" w:rsidRPr="00AF410E">
        <w:t>.</w:t>
      </w:r>
      <w:r w:rsidR="00413237">
        <w:t xml:space="preserve"> Don</w:t>
      </w:r>
      <w:r>
        <w:t>’</w:t>
      </w:r>
      <w:r w:rsidR="00413237">
        <w:t>t we</w:t>
      </w:r>
      <w:r w:rsidR="00F82490">
        <w:t>,</w:t>
      </w:r>
      <w:r w:rsidR="00413237">
        <w:t xml:space="preserve"> </w:t>
      </w:r>
      <w:r w:rsidR="00A140B6" w:rsidRPr="00A140B6">
        <w:t>Maryse?</w:t>
      </w:r>
      <w:r>
        <w:t>”</w:t>
      </w:r>
    </w:p>
    <w:p w14:paraId="22133537" w14:textId="77777777" w:rsidR="006415C4" w:rsidRDefault="00402D44" w:rsidP="00274030">
      <w:pPr>
        <w:pStyle w:val="Body-TextTx"/>
      </w:pPr>
      <w:r>
        <w:t>I suck in breath, and some of her fear slides down my throat.</w:t>
      </w:r>
    </w:p>
    <w:p w14:paraId="55ED396C" w14:textId="7B5DCEA6" w:rsidR="006415C4" w:rsidRDefault="000C59A8" w:rsidP="00274030">
      <w:pPr>
        <w:pStyle w:val="Body-TextTx"/>
      </w:pPr>
      <w:r>
        <w:t xml:space="preserve">She </w:t>
      </w:r>
      <w:r w:rsidR="00413237">
        <w:t>look</w:t>
      </w:r>
      <w:r w:rsidR="009167D8">
        <w:t>s</w:t>
      </w:r>
      <w:r w:rsidR="00413237">
        <w:t xml:space="preserve"> herself over</w:t>
      </w:r>
      <w:r>
        <w:t xml:space="preserve">. </w:t>
      </w:r>
      <w:r w:rsidR="00396ECC">
        <w:t>“</w:t>
      </w:r>
      <w:r w:rsidR="009B0386">
        <w:t xml:space="preserve">Why you </w:t>
      </w:r>
      <w:r w:rsidR="00A140B6">
        <w:t xml:space="preserve">always </w:t>
      </w:r>
      <w:r w:rsidR="009B0386">
        <w:t>imagine me as a girl?</w:t>
      </w:r>
      <w:r>
        <w:t xml:space="preserve"> </w:t>
      </w:r>
      <w:r w:rsidR="009B0386">
        <w:t xml:space="preserve">We </w:t>
      </w:r>
      <w:proofErr w:type="gramStart"/>
      <w:r w:rsidR="009B0386">
        <w:t>was</w:t>
      </w:r>
      <w:r w:rsidR="00802FAC">
        <w:t>n</w:t>
      </w:r>
      <w:r w:rsidR="00396ECC">
        <w:t>’</w:t>
      </w:r>
      <w:r w:rsidR="00802FAC">
        <w:t>t</w:t>
      </w:r>
      <w:proofErr w:type="gramEnd"/>
      <w:r w:rsidR="00802FAC">
        <w:t xml:space="preserve"> so</w:t>
      </w:r>
      <w:r w:rsidR="009B0386">
        <w:t xml:space="preserve">. </w:t>
      </w:r>
      <w:r w:rsidR="00391E06">
        <w:t>Y</w:t>
      </w:r>
      <w:r w:rsidR="009B0386">
        <w:t>ou think</w:t>
      </w:r>
      <w:r w:rsidR="00A140B6">
        <w:t>ing</w:t>
      </w:r>
      <w:r w:rsidR="009B0386">
        <w:t xml:space="preserve"> </w:t>
      </w:r>
      <w:r w:rsidR="00802FAC">
        <w:t>this</w:t>
      </w:r>
      <w:r w:rsidR="00A140B6">
        <w:t xml:space="preserve"> </w:t>
      </w:r>
      <w:r w:rsidR="009B0386">
        <w:t>put more distance between us</w:t>
      </w:r>
      <w:r w:rsidR="00A140B6">
        <w:t>?</w:t>
      </w:r>
      <w:r w:rsidR="00396ECC">
        <w:t>”</w:t>
      </w:r>
    </w:p>
    <w:p w14:paraId="08C0D827" w14:textId="1AD720B2" w:rsidR="006415C4" w:rsidRDefault="00396ECC" w:rsidP="00274030">
      <w:pPr>
        <w:pStyle w:val="Body-TextTx"/>
      </w:pPr>
      <w:r>
        <w:t>“</w:t>
      </w:r>
      <w:r w:rsidR="00402D44">
        <w:t>What do you want?</w:t>
      </w:r>
      <w:r>
        <w:t>”</w:t>
      </w:r>
      <w:r w:rsidR="00402D44">
        <w:t xml:space="preserve"> I </w:t>
      </w:r>
      <w:r w:rsidR="00802FAC">
        <w:t>plead</w:t>
      </w:r>
      <w:r w:rsidR="00402D44">
        <w:t>.</w:t>
      </w:r>
    </w:p>
    <w:p w14:paraId="69310391" w14:textId="0A27E46B" w:rsidR="005B4B73" w:rsidRPr="005A301A" w:rsidRDefault="00396ECC" w:rsidP="00274030">
      <w:pPr>
        <w:pStyle w:val="Body-TextTx"/>
      </w:pPr>
      <w:r>
        <w:t>“</w:t>
      </w:r>
      <w:r w:rsidR="00402D44">
        <w:t xml:space="preserve">To </w:t>
      </w:r>
      <w:r w:rsidR="005B4B73">
        <w:t>tell you they watching</w:t>
      </w:r>
      <w:r w:rsidR="009B0386">
        <w:t>.</w:t>
      </w:r>
      <w:r w:rsidR="00A140B6">
        <w:t xml:space="preserve"> They like the places where we hurt.</w:t>
      </w:r>
      <w:r w:rsidR="005A301A">
        <w:t xml:space="preserve"> </w:t>
      </w:r>
      <w:r w:rsidR="005A301A" w:rsidRPr="003047BE">
        <w:t>They use it against us.</w:t>
      </w:r>
      <w:r>
        <w:t>”</w:t>
      </w:r>
    </w:p>
    <w:p w14:paraId="1862C2BF" w14:textId="4F945148" w:rsidR="00A140B6" w:rsidRDefault="005B4B73" w:rsidP="00274030">
      <w:pPr>
        <w:pStyle w:val="Body-TextTx"/>
      </w:pPr>
      <w:r w:rsidRPr="007767FE">
        <w:rPr>
          <w:rStyle w:val="itali"/>
        </w:rPr>
        <w:t>They?</w:t>
      </w:r>
      <w:r>
        <w:t xml:space="preserve"> </w:t>
      </w:r>
      <w:r w:rsidR="00396ECC">
        <w:t>“</w:t>
      </w:r>
      <w:r>
        <w:t xml:space="preserve">Who you talking </w:t>
      </w:r>
      <w:r w:rsidR="00391E06">
        <w:t>a</w:t>
      </w:r>
      <w:r>
        <w:t>bout?</w:t>
      </w:r>
      <w:r w:rsidR="00396ECC">
        <w:t>”</w:t>
      </w:r>
    </w:p>
    <w:p w14:paraId="68ADE59E" w14:textId="5127F93E" w:rsidR="00A140B6" w:rsidRDefault="009B0386" w:rsidP="00274030">
      <w:pPr>
        <w:pStyle w:val="Body-TextTx"/>
      </w:pPr>
      <w:r>
        <w:t xml:space="preserve">The fear </w:t>
      </w:r>
      <w:r w:rsidR="000450FD">
        <w:t>reappears</w:t>
      </w:r>
      <w:r>
        <w:t xml:space="preserve"> like a mask</w:t>
      </w:r>
      <w:r w:rsidR="00A140B6">
        <w:t xml:space="preserve">, and her voice </w:t>
      </w:r>
      <w:r w:rsidR="000450FD">
        <w:t>drop</w:t>
      </w:r>
      <w:r w:rsidR="009167D8">
        <w:t>s</w:t>
      </w:r>
      <w:r w:rsidR="00A140B6">
        <w:t xml:space="preserve"> to a whisper.</w:t>
      </w:r>
      <w:r w:rsidR="00C17BCA">
        <w:t xml:space="preserve"> </w:t>
      </w:r>
      <w:r w:rsidR="00396ECC">
        <w:t>“</w:t>
      </w:r>
      <w:r w:rsidR="00A140B6">
        <w:t>They coming!</w:t>
      </w:r>
      <w:r w:rsidR="00396ECC">
        <w:t>”</w:t>
      </w:r>
    </w:p>
    <w:p w14:paraId="724ED408" w14:textId="63F6EC64" w:rsidR="006415C4" w:rsidRDefault="00A140B6" w:rsidP="00274030">
      <w:pPr>
        <w:pStyle w:val="Body-TextTx"/>
      </w:pPr>
      <w:r>
        <w:t xml:space="preserve">In a blink, </w:t>
      </w:r>
      <w:r w:rsidR="00802FAC">
        <w:t xml:space="preserve">the </w:t>
      </w:r>
      <w:r>
        <w:t xml:space="preserve">world </w:t>
      </w:r>
      <w:r w:rsidR="00391E06">
        <w:t>is</w:t>
      </w:r>
      <w:r w:rsidR="00802FAC">
        <w:t xml:space="preserve"> </w:t>
      </w:r>
      <w:r>
        <w:t xml:space="preserve">swallowed in </w:t>
      </w:r>
      <w:r w:rsidR="00802FAC">
        <w:t>blackness</w:t>
      </w:r>
      <w:r>
        <w:t xml:space="preserve">. </w:t>
      </w:r>
      <w:r w:rsidR="00402D44">
        <w:t>I panic, thinking I</w:t>
      </w:r>
      <w:r w:rsidR="00396ECC">
        <w:t>’</w:t>
      </w:r>
      <w:r w:rsidR="00402D44">
        <w:t xml:space="preserve">m back in the </w:t>
      </w:r>
      <w:r w:rsidR="00CF46DB">
        <w:t xml:space="preserve">hideaway </w:t>
      </w:r>
      <w:r w:rsidR="00402D44">
        <w:t>place under the floors</w:t>
      </w:r>
      <w:r w:rsidR="00802FAC">
        <w:t xml:space="preserve">, </w:t>
      </w:r>
      <w:r w:rsidR="00391E06">
        <w:t>raw</w:t>
      </w:r>
      <w:r w:rsidR="00802FAC">
        <w:t xml:space="preserve"> fright threatening to take hold</w:t>
      </w:r>
      <w:r w:rsidR="009B0386">
        <w:t xml:space="preserve">. But no, this </w:t>
      </w:r>
      <w:r>
        <w:t xml:space="preserve">not </w:t>
      </w:r>
      <w:r w:rsidR="000C59A8">
        <w:t>my house.</w:t>
      </w:r>
      <w:r w:rsidR="009B0386">
        <w:t xml:space="preserve"> I turn in a circle, </w:t>
      </w:r>
      <w:r w:rsidR="00391E06">
        <w:t>searching that impenetrable darkness</w:t>
      </w:r>
      <w:r>
        <w:t xml:space="preserve">, </w:t>
      </w:r>
      <w:r w:rsidR="009B0386">
        <w:t>when something catch</w:t>
      </w:r>
      <w:r w:rsidR="009167D8">
        <w:t>es</w:t>
      </w:r>
      <w:r w:rsidR="009B0386">
        <w:t xml:space="preserve"> </w:t>
      </w:r>
      <w:r w:rsidR="009B0386">
        <w:lastRenderedPageBreak/>
        <w:t>my ear. Is that singing?</w:t>
      </w:r>
    </w:p>
    <w:p w14:paraId="55293DDA" w14:textId="5492744F" w:rsidR="003E6FE2" w:rsidRDefault="00233ED3" w:rsidP="00274030">
      <w:pPr>
        <w:pStyle w:val="Body-TextTx"/>
      </w:pPr>
      <w:r w:rsidRPr="00233ED3">
        <w:t>A faint light appears ahead I know wasn</w:t>
      </w:r>
      <w:r w:rsidR="00396ECC">
        <w:t>’</w:t>
      </w:r>
      <w:r w:rsidRPr="00233ED3">
        <w:t>t there before. But it</w:t>
      </w:r>
      <w:r w:rsidR="00396ECC">
        <w:t>’</w:t>
      </w:r>
      <w:r w:rsidRPr="00233ED3">
        <w:t xml:space="preserve">s where the noise is coming from. I walk </w:t>
      </w:r>
      <w:r w:rsidR="00DA675A">
        <w:t>toward</w:t>
      </w:r>
      <w:r w:rsidRPr="00233ED3">
        <w:t xml:space="preserve"> it </w:t>
      </w:r>
      <w:r>
        <w:t xml:space="preserve">and </w:t>
      </w:r>
      <w:r w:rsidRPr="00233ED3">
        <w:t>as I do, the light take</w:t>
      </w:r>
      <w:r w:rsidR="009167D8">
        <w:t>s</w:t>
      </w:r>
      <w:r w:rsidRPr="00233ED3">
        <w:t xml:space="preserve"> shape</w:t>
      </w:r>
      <w:r w:rsidR="00D20DB9">
        <w:t xml:space="preserve"> into</w:t>
      </w:r>
      <w:r w:rsidR="00491302">
        <w:t xml:space="preserve"> something</w:t>
      </w:r>
      <w:r w:rsidRPr="00233ED3">
        <w:t>.</w:t>
      </w:r>
      <w:r w:rsidR="00491302">
        <w:t xml:space="preserve"> Or someone</w:t>
      </w:r>
      <w:r w:rsidR="00491302" w:rsidRPr="00AF410E">
        <w:t>.</w:t>
      </w:r>
      <w:r w:rsidRPr="00233ED3">
        <w:t xml:space="preserve"> </w:t>
      </w:r>
      <w:r w:rsidR="00491302">
        <w:t>A</w:t>
      </w:r>
      <w:r w:rsidRPr="00233ED3">
        <w:t xml:space="preserve"> man. I can see him from the back—wide and broad like a motor truck, with a melon for a head </w:t>
      </w:r>
      <w:r>
        <w:t>topped</w:t>
      </w:r>
      <w:r w:rsidRPr="00233ED3">
        <w:t xml:space="preserve"> in red hair. He wearing </w:t>
      </w:r>
      <w:r w:rsidR="00392A94">
        <w:t xml:space="preserve">a white shirt and </w:t>
      </w:r>
      <w:r w:rsidRPr="00233ED3">
        <w:t xml:space="preserve">black pants </w:t>
      </w:r>
      <w:r>
        <w:t>held up by suspenders</w:t>
      </w:r>
      <w:r w:rsidRPr="00233ED3">
        <w:t xml:space="preserve">, with something tied </w:t>
      </w:r>
      <w:r>
        <w:t>about him</w:t>
      </w:r>
      <w:r w:rsidRPr="00233ED3">
        <w:t xml:space="preserve"> I think is an apron. Can</w:t>
      </w:r>
      <w:r w:rsidR="00396ECC">
        <w:t>’</w:t>
      </w:r>
      <w:r w:rsidRPr="00233ED3">
        <w:t xml:space="preserve">t </w:t>
      </w:r>
      <w:r w:rsidR="00AF3648">
        <w:t>make out</w:t>
      </w:r>
      <w:r w:rsidRPr="00233ED3">
        <w:t xml:space="preserve"> what he</w:t>
      </w:r>
      <w:r w:rsidR="00396ECC">
        <w:t>’</w:t>
      </w:r>
      <w:r w:rsidRPr="00233ED3">
        <w:t xml:space="preserve">s doing, but </w:t>
      </w:r>
      <w:r w:rsidR="005F2A1F">
        <w:t>he</w:t>
      </w:r>
      <w:r w:rsidR="00396ECC">
        <w:t>’</w:t>
      </w:r>
      <w:r w:rsidR="005F2A1F">
        <w:t>s bent over</w:t>
      </w:r>
      <w:r w:rsidR="000450FD">
        <w:t>,</w:t>
      </w:r>
      <w:r w:rsidR="005F2A1F">
        <w:t xml:space="preserve"> swinging one arm</w:t>
      </w:r>
      <w:r w:rsidR="000450FD">
        <w:t>,</w:t>
      </w:r>
      <w:r w:rsidR="005F2A1F">
        <w:t xml:space="preserve"> and </w:t>
      </w:r>
      <w:r>
        <w:t>each time</w:t>
      </w:r>
      <w:r w:rsidRPr="00233ED3">
        <w:t xml:space="preserve"> </w:t>
      </w:r>
      <w:r w:rsidR="005F2A1F">
        <w:t>it come</w:t>
      </w:r>
      <w:r w:rsidR="00AF3648">
        <w:t xml:space="preserve"> down </w:t>
      </w:r>
      <w:r>
        <w:t>t</w:t>
      </w:r>
      <w:r w:rsidRPr="00233ED3">
        <w:t>here</w:t>
      </w:r>
      <w:r w:rsidR="00396ECC">
        <w:t>’</w:t>
      </w:r>
      <w:r w:rsidRPr="00233ED3">
        <w:t xml:space="preserve">s a wet </w:t>
      </w:r>
      <w:r w:rsidRPr="007767FE">
        <w:rPr>
          <w:rStyle w:val="itali"/>
        </w:rPr>
        <w:t>THUNK</w:t>
      </w:r>
      <w:r w:rsidRPr="00233ED3">
        <w:t>! Then a little</w:t>
      </w:r>
      <w:r w:rsidR="00AF3648" w:rsidRPr="00156FD1">
        <w:rPr>
          <w:rStyle w:val="itali"/>
        </w:rPr>
        <w:t>,</w:t>
      </w:r>
      <w:r w:rsidRPr="00233ED3">
        <w:t xml:space="preserve"> </w:t>
      </w:r>
      <w:r w:rsidRPr="00156FD1">
        <w:rPr>
          <w:rStyle w:val="itali"/>
        </w:rPr>
        <w:t>squeal!</w:t>
      </w:r>
      <w:r w:rsidRPr="00233ED3">
        <w:t xml:space="preserve"> He </w:t>
      </w:r>
      <w:r w:rsidR="00AF3648">
        <w:t xml:space="preserve">the one </w:t>
      </w:r>
      <w:r w:rsidRPr="00233ED3">
        <w:t>singing</w:t>
      </w:r>
      <w:r w:rsidR="00AF3648">
        <w:t>—or trying to</w:t>
      </w:r>
      <w:r w:rsidR="00D20DB9">
        <w:t>. M</w:t>
      </w:r>
      <w:r w:rsidRPr="00233ED3">
        <w:t xml:space="preserve">aking the most </w:t>
      </w:r>
      <w:r>
        <w:t xml:space="preserve">godawful </w:t>
      </w:r>
      <w:r w:rsidR="00C66FA5">
        <w:t>racket</w:t>
      </w:r>
      <w:r w:rsidR="003E6FE2">
        <w:t xml:space="preserve">, </w:t>
      </w:r>
      <w:r>
        <w:t>a</w:t>
      </w:r>
      <w:r w:rsidR="003E6FE2">
        <w:t>ll off pitch</w:t>
      </w:r>
      <w:r>
        <w:t xml:space="preserve"> and</w:t>
      </w:r>
      <w:r w:rsidR="00AF3648">
        <w:t xml:space="preserve"> </w:t>
      </w:r>
      <w:r w:rsidR="009133B9">
        <w:t>off beat</w:t>
      </w:r>
      <w:r w:rsidR="00C66FA5">
        <w:t>.</w:t>
      </w:r>
      <w:r w:rsidR="003E6FE2">
        <w:t xml:space="preserve"> </w:t>
      </w:r>
      <w:r w:rsidRPr="00233ED3">
        <w:t>Take me a while to recognize the words.</w:t>
      </w:r>
    </w:p>
    <w:p w14:paraId="2A36B348" w14:textId="6D4D60DE" w:rsidR="00C66FA5" w:rsidRDefault="00396ECC" w:rsidP="00274030">
      <w:pPr>
        <w:pStyle w:val="Body-TextTx"/>
      </w:pPr>
      <w:r>
        <w:t>“</w:t>
      </w:r>
      <w:r w:rsidR="00392A94">
        <w:t>A</w:t>
      </w:r>
      <w:r w:rsidR="003E6FE2">
        <w:t xml:space="preserve">nd when she </w:t>
      </w:r>
      <w:proofErr w:type="gramStart"/>
      <w:r w:rsidR="003E6FE2">
        <w:t>roll</w:t>
      </w:r>
      <w:proofErr w:type="gramEnd"/>
      <w:r w:rsidR="003E6FE2">
        <w:t xml:space="preserve"> that jelly!</w:t>
      </w:r>
      <w:r>
        <w:t>”</w:t>
      </w:r>
    </w:p>
    <w:p w14:paraId="0F8897E4" w14:textId="1221295A" w:rsidR="008074D8" w:rsidRDefault="008074D8" w:rsidP="00274030">
      <w:pPr>
        <w:pStyle w:val="Body-TextTx"/>
      </w:pPr>
      <w:r>
        <w:t xml:space="preserve">He </w:t>
      </w:r>
      <w:r w:rsidR="00391E06">
        <w:t>chuckles</w:t>
      </w:r>
      <w:r>
        <w:t xml:space="preserve">. </w:t>
      </w:r>
      <w:r w:rsidRPr="007767FE">
        <w:rPr>
          <w:rStyle w:val="itali"/>
        </w:rPr>
        <w:t>THUNK!</w:t>
      </w:r>
      <w:r w:rsidR="00D7203B" w:rsidRPr="007767FE">
        <w:rPr>
          <w:i/>
          <w:iCs/>
        </w:rPr>
        <w:t xml:space="preserve"> </w:t>
      </w:r>
      <w:r w:rsidR="00392A94">
        <w:rPr>
          <w:rStyle w:val="itali"/>
        </w:rPr>
        <w:t>S</w:t>
      </w:r>
      <w:r w:rsidR="00D7203B" w:rsidRPr="00BD60BE">
        <w:rPr>
          <w:rStyle w:val="itali"/>
        </w:rPr>
        <w:t>queal!</w:t>
      </w:r>
    </w:p>
    <w:p w14:paraId="0637CB4A" w14:textId="311F5531" w:rsidR="00233ED3" w:rsidRDefault="00396ECC" w:rsidP="00274030">
      <w:pPr>
        <w:pStyle w:val="Body-TextTx"/>
      </w:pPr>
      <w:r>
        <w:t>“</w:t>
      </w:r>
      <w:r w:rsidR="008074D8">
        <w:t>We like that one,</w:t>
      </w:r>
      <w:r>
        <w:t>”</w:t>
      </w:r>
      <w:r w:rsidR="008074D8">
        <w:t xml:space="preserve"> h</w:t>
      </w:r>
      <w:r w:rsidR="000C59A8">
        <w:t xml:space="preserve">e </w:t>
      </w:r>
      <w:r w:rsidR="00491302">
        <w:t>says in a deep Georgia drawl</w:t>
      </w:r>
      <w:r w:rsidR="008074D8">
        <w:t xml:space="preserve">. </w:t>
      </w:r>
      <w:r>
        <w:t>“</w:t>
      </w:r>
      <w:r w:rsidR="008074D8">
        <w:t>But don</w:t>
      </w:r>
      <w:r>
        <w:t>’</w:t>
      </w:r>
      <w:r w:rsidR="008074D8">
        <w:t>t understand.</w:t>
      </w:r>
      <w:r>
        <w:t>”</w:t>
      </w:r>
      <w:r w:rsidR="008074D8">
        <w:t xml:space="preserve"> </w:t>
      </w:r>
      <w:r w:rsidR="008074D8" w:rsidRPr="007767FE">
        <w:rPr>
          <w:rStyle w:val="itali"/>
        </w:rPr>
        <w:t xml:space="preserve">THUNK! </w:t>
      </w:r>
      <w:r w:rsidR="00392A94" w:rsidRPr="007767FE">
        <w:rPr>
          <w:rStyle w:val="itali"/>
        </w:rPr>
        <w:t>S</w:t>
      </w:r>
      <w:r w:rsidR="00D7203B" w:rsidRPr="007767FE">
        <w:rPr>
          <w:rStyle w:val="itali"/>
        </w:rPr>
        <w:t>queal</w:t>
      </w:r>
      <w:r w:rsidR="00D7203B" w:rsidRPr="00BD60BE">
        <w:rPr>
          <w:rStyle w:val="itali"/>
        </w:rPr>
        <w:t>!</w:t>
      </w:r>
      <w:r w:rsidR="00D7203B">
        <w:t xml:space="preserve"> </w:t>
      </w:r>
      <w:r>
        <w:t>“</w:t>
      </w:r>
      <w:r w:rsidR="008074D8">
        <w:t xml:space="preserve">What does she roll like jelly? Is it made of real jelly? </w:t>
      </w:r>
      <w:r w:rsidR="00391E06">
        <w:t>S</w:t>
      </w:r>
      <w:r w:rsidR="008074D8">
        <w:t>ticky and sweet?</w:t>
      </w:r>
      <w:r>
        <w:t>”</w:t>
      </w:r>
      <w:r w:rsidR="008074D8">
        <w:t xml:space="preserve"> </w:t>
      </w:r>
      <w:r w:rsidR="008074D8" w:rsidRPr="007767FE">
        <w:rPr>
          <w:rStyle w:val="itali"/>
        </w:rPr>
        <w:t xml:space="preserve">THUNK! </w:t>
      </w:r>
      <w:r w:rsidR="00392A94">
        <w:rPr>
          <w:rStyle w:val="itali"/>
        </w:rPr>
        <w:t>S</w:t>
      </w:r>
      <w:r w:rsidR="00D7203B" w:rsidRPr="00BD60BE">
        <w:rPr>
          <w:rStyle w:val="itali"/>
        </w:rPr>
        <w:t>queal!</w:t>
      </w:r>
      <w:r w:rsidR="00D7203B">
        <w:t xml:space="preserve"> </w:t>
      </w:r>
      <w:r>
        <w:t>“</w:t>
      </w:r>
      <w:r w:rsidR="008074D8">
        <w:t>Here, we know another one</w:t>
      </w:r>
      <w:r w:rsidR="00F82490">
        <w:t>.</w:t>
      </w:r>
      <w:r>
        <w:t>”</w:t>
      </w:r>
      <w:r w:rsidR="00233ED3">
        <w:t xml:space="preserve"> He clears his throat and starts to caterwauling</w:t>
      </w:r>
      <w:r w:rsidR="008074D8">
        <w:t>:</w:t>
      </w:r>
    </w:p>
    <w:p w14:paraId="257E97F9" w14:textId="7A8B6610" w:rsidR="00233ED3" w:rsidRPr="007255D4" w:rsidRDefault="008074D8" w:rsidP="00C06C1F">
      <w:pPr>
        <w:pStyle w:val="Verse1Vrs1"/>
      </w:pPr>
      <w:r w:rsidRPr="003C4C62">
        <w:t>Oh, the grand old</w:t>
      </w:r>
      <w:r w:rsidR="000C59A8" w:rsidRPr="007255D4">
        <w:t xml:space="preserve"> Duke of York</w:t>
      </w:r>
      <w:r w:rsidR="00233ED3" w:rsidRPr="007255D4">
        <w:t>,</w:t>
      </w:r>
    </w:p>
    <w:p w14:paraId="0498E6E1" w14:textId="77777777" w:rsidR="00233ED3" w:rsidRPr="00543ED0" w:rsidRDefault="008074D8" w:rsidP="00C06C1F">
      <w:pPr>
        <w:pStyle w:val="Verse1Vrs1"/>
      </w:pPr>
      <w:r w:rsidRPr="00813A33">
        <w:t>He had ten thousand men</w:t>
      </w:r>
      <w:r w:rsidR="00233ED3" w:rsidRPr="00813A33">
        <w:t>!</w:t>
      </w:r>
    </w:p>
    <w:p w14:paraId="78DDFAC9" w14:textId="77777777" w:rsidR="006415C4" w:rsidRDefault="008074D8" w:rsidP="00C06C1F">
      <w:pPr>
        <w:pStyle w:val="Verse1Vrs1"/>
      </w:pPr>
      <w:r w:rsidRPr="005168E8">
        <w:t>He marched them up to the top of the hill,</w:t>
      </w:r>
    </w:p>
    <w:p w14:paraId="76EAE1EF" w14:textId="77777777" w:rsidR="006415C4" w:rsidRDefault="008074D8" w:rsidP="00C06C1F">
      <w:pPr>
        <w:pStyle w:val="Verse1Vrs1"/>
      </w:pPr>
      <w:r w:rsidRPr="0084053B">
        <w:t>And he marched them down again.</w:t>
      </w:r>
    </w:p>
    <w:p w14:paraId="2BEA83D6" w14:textId="16599931" w:rsidR="006415C4" w:rsidRDefault="00233ED3" w:rsidP="00C06C1F">
      <w:pPr>
        <w:pStyle w:val="Verse1Vrs1"/>
      </w:pPr>
      <w:r w:rsidRPr="000779E5">
        <w:t xml:space="preserve">And when </w:t>
      </w:r>
      <w:r w:rsidR="008074D8" w:rsidRPr="000779E5">
        <w:t>they</w:t>
      </w:r>
      <w:r w:rsidR="00396ECC">
        <w:t>’</w:t>
      </w:r>
      <w:r w:rsidRPr="00F32174">
        <w:t xml:space="preserve">re </w:t>
      </w:r>
      <w:r w:rsidR="008074D8" w:rsidRPr="007917D6">
        <w:t>up, they</w:t>
      </w:r>
      <w:r w:rsidR="00396ECC">
        <w:t>’</w:t>
      </w:r>
      <w:r w:rsidRPr="006C7083">
        <w:t xml:space="preserve">re </w:t>
      </w:r>
      <w:r w:rsidR="008074D8" w:rsidRPr="00EE3433">
        <w:t>up,</w:t>
      </w:r>
    </w:p>
    <w:p w14:paraId="5ED085E0" w14:textId="319F4DC8" w:rsidR="006415C4" w:rsidRDefault="008074D8" w:rsidP="00C06C1F">
      <w:pPr>
        <w:pStyle w:val="Verse1Vrs1"/>
      </w:pPr>
      <w:r w:rsidRPr="001E3182">
        <w:t>And when they</w:t>
      </w:r>
      <w:r w:rsidR="00396ECC">
        <w:t>’</w:t>
      </w:r>
      <w:r w:rsidR="00233ED3" w:rsidRPr="001968B2">
        <w:t xml:space="preserve">re </w:t>
      </w:r>
      <w:r w:rsidRPr="001968B2">
        <w:t>down, they</w:t>
      </w:r>
      <w:r w:rsidR="00396ECC">
        <w:t>’</w:t>
      </w:r>
      <w:r w:rsidR="00233ED3" w:rsidRPr="001968B2">
        <w:t xml:space="preserve">re </w:t>
      </w:r>
      <w:r w:rsidRPr="00D441C2">
        <w:t>down</w:t>
      </w:r>
      <w:r w:rsidR="00233ED3" w:rsidRPr="00D441C2">
        <w:t>.</w:t>
      </w:r>
    </w:p>
    <w:p w14:paraId="00ACDA1D" w14:textId="57EC4E25" w:rsidR="006415C4" w:rsidRDefault="008074D8" w:rsidP="00C06C1F">
      <w:pPr>
        <w:pStyle w:val="Verse1Vrs1"/>
      </w:pPr>
      <w:r w:rsidRPr="008E44E0">
        <w:t>And when they</w:t>
      </w:r>
      <w:r w:rsidR="00396ECC">
        <w:t>’</w:t>
      </w:r>
      <w:r w:rsidR="00233ED3" w:rsidRPr="008E44E0">
        <w:t xml:space="preserve">re </w:t>
      </w:r>
      <w:r w:rsidRPr="00DD3A66">
        <w:t>only halfway up,</w:t>
      </w:r>
    </w:p>
    <w:p w14:paraId="0238480E" w14:textId="5FFCBB9F" w:rsidR="006415C4" w:rsidRDefault="008074D8" w:rsidP="00C06C1F">
      <w:pPr>
        <w:pStyle w:val="Verse1Vrs1"/>
      </w:pPr>
      <w:r w:rsidRPr="000D34AE">
        <w:t>The</w:t>
      </w:r>
      <w:r w:rsidR="00233ED3" w:rsidRPr="00CE7303">
        <w:t>y</w:t>
      </w:r>
      <w:r w:rsidR="00396ECC">
        <w:t>’</w:t>
      </w:r>
      <w:r w:rsidRPr="00CE7303">
        <w:t>re neither up nor down</w:t>
      </w:r>
      <w:r w:rsidR="00233ED3" w:rsidRPr="00CE7303">
        <w:t>!</w:t>
      </w:r>
    </w:p>
    <w:p w14:paraId="4430F96F" w14:textId="77777777" w:rsidR="006415C4" w:rsidRDefault="008074D8" w:rsidP="00274030">
      <w:pPr>
        <w:pStyle w:val="Body-TextTx"/>
      </w:pPr>
      <w:r>
        <w:t>He chuckles again, and I catch a whiff of something rancid.</w:t>
      </w:r>
    </w:p>
    <w:p w14:paraId="25DDED14" w14:textId="656FF11D" w:rsidR="006415C4" w:rsidRDefault="00396ECC" w:rsidP="00274030">
      <w:pPr>
        <w:pStyle w:val="Body-TextTx"/>
      </w:pPr>
      <w:r>
        <w:lastRenderedPageBreak/>
        <w:t>“</w:t>
      </w:r>
      <w:r w:rsidR="008074D8">
        <w:t>That one we understand. Up, down. Up, down. But jelly?</w:t>
      </w:r>
      <w:r>
        <w:t>”</w:t>
      </w:r>
    </w:p>
    <w:p w14:paraId="4DDCEA03" w14:textId="1296470A" w:rsidR="006415C4" w:rsidRDefault="008074D8" w:rsidP="00274030">
      <w:pPr>
        <w:pStyle w:val="Body-TextTx"/>
      </w:pPr>
      <w:r w:rsidRPr="007767FE">
        <w:rPr>
          <w:rStyle w:val="itali"/>
        </w:rPr>
        <w:t>THUNK! THUNK!</w:t>
      </w:r>
      <w:r w:rsidR="00D7203B">
        <w:t xml:space="preserve"> </w:t>
      </w:r>
      <w:r w:rsidR="008B4D81">
        <w:rPr>
          <w:rStyle w:val="itali"/>
        </w:rPr>
        <w:t>S</w:t>
      </w:r>
      <w:r w:rsidR="00D7203B" w:rsidRPr="00BD60BE">
        <w:rPr>
          <w:rStyle w:val="itali"/>
        </w:rPr>
        <w:t xml:space="preserve">queal! </w:t>
      </w:r>
      <w:r w:rsidR="008B4D81">
        <w:rPr>
          <w:rStyle w:val="itali"/>
        </w:rPr>
        <w:t>S</w:t>
      </w:r>
      <w:r w:rsidR="00D7203B" w:rsidRPr="00BD60BE">
        <w:rPr>
          <w:rStyle w:val="itali"/>
        </w:rPr>
        <w:t>queal!</w:t>
      </w:r>
    </w:p>
    <w:p w14:paraId="2F0A5573" w14:textId="63F87B61" w:rsidR="006415C4" w:rsidRDefault="008074D8" w:rsidP="00274030">
      <w:pPr>
        <w:pStyle w:val="Body-TextTx"/>
      </w:pPr>
      <w:r>
        <w:t>I can</w:t>
      </w:r>
      <w:r w:rsidR="00396ECC">
        <w:t>’</w:t>
      </w:r>
      <w:r>
        <w:t xml:space="preserve">t say why, but </w:t>
      </w:r>
      <w:r w:rsidR="000C59A8">
        <w:t>I</w:t>
      </w:r>
      <w:r>
        <w:t xml:space="preserve"> want to see what he doing. I </w:t>
      </w:r>
      <w:r w:rsidR="00D7203B">
        <w:t xml:space="preserve">scoot to the side, trying not to get </w:t>
      </w:r>
      <w:r w:rsidR="00F63440">
        <w:t xml:space="preserve">too </w:t>
      </w:r>
      <w:r w:rsidR="00D7203B">
        <w:t>close</w:t>
      </w:r>
      <w:r w:rsidR="00F63440">
        <w:t>,</w:t>
      </w:r>
      <w:r w:rsidR="000C59A8">
        <w:t xml:space="preserve"> and</w:t>
      </w:r>
      <w:r w:rsidR="00D7203B">
        <w:t xml:space="preserve"> </w:t>
      </w:r>
      <w:r w:rsidR="00F63440">
        <w:t xml:space="preserve">catch a </w:t>
      </w:r>
      <w:r w:rsidR="00D7203B">
        <w:t xml:space="preserve">glimpse </w:t>
      </w:r>
      <w:r w:rsidR="009448EA">
        <w:t xml:space="preserve">of </w:t>
      </w:r>
      <w:r w:rsidR="00D7203B">
        <w:t xml:space="preserve">his hands. Big </w:t>
      </w:r>
      <w:r w:rsidR="00491302">
        <w:t xml:space="preserve">burly </w:t>
      </w:r>
      <w:r w:rsidR="00D7203B">
        <w:t>things. He got thick thumbs wrapped around the</w:t>
      </w:r>
      <w:r w:rsidR="000C59A8">
        <w:t xml:space="preserve"> wood</w:t>
      </w:r>
      <w:r w:rsidR="00D7203B">
        <w:t xml:space="preserve"> hilt of a </w:t>
      </w:r>
      <w:r w:rsidR="000C59A8">
        <w:t xml:space="preserve">silver </w:t>
      </w:r>
      <w:r w:rsidR="00D7203B">
        <w:t>cleaver and he</w:t>
      </w:r>
      <w:r w:rsidR="00396ECC">
        <w:t>’</w:t>
      </w:r>
      <w:r w:rsidR="00D7203B">
        <w:t xml:space="preserve">s hacking up meat on a </w:t>
      </w:r>
      <w:r w:rsidR="005F32E2">
        <w:t>bloodstained</w:t>
      </w:r>
      <w:r w:rsidR="00F63440">
        <w:t xml:space="preserve"> </w:t>
      </w:r>
      <w:r w:rsidR="00D7203B">
        <w:t>table. Only every time he cut a piece, it inch</w:t>
      </w:r>
      <w:r w:rsidR="007B19E5">
        <w:t>es</w:t>
      </w:r>
      <w:r w:rsidR="00D7203B">
        <w:t xml:space="preserve"> away, a small hole open</w:t>
      </w:r>
      <w:r w:rsidR="000C59A8">
        <w:t>ing</w:t>
      </w:r>
      <w:r w:rsidR="00D7203B">
        <w:t xml:space="preserve"> up on it I realize is a </w:t>
      </w:r>
      <w:r w:rsidR="000C59A8">
        <w:t>mouth</w:t>
      </w:r>
      <w:r w:rsidR="00D7203B">
        <w:t>.</w:t>
      </w:r>
      <w:r w:rsidR="00F63440">
        <w:t xml:space="preserve"> And it squeals.</w:t>
      </w:r>
    </w:p>
    <w:p w14:paraId="3A7CE6E2" w14:textId="77777777" w:rsidR="006415C4" w:rsidRDefault="000C59A8" w:rsidP="00274030">
      <w:pPr>
        <w:pStyle w:val="Body-TextTx"/>
      </w:pPr>
      <w:r w:rsidRPr="007767FE">
        <w:rPr>
          <w:rStyle w:val="itali"/>
        </w:rPr>
        <w:t>THUNK</w:t>
      </w:r>
      <w:r>
        <w:t xml:space="preserve"> the cleaver </w:t>
      </w:r>
      <w:proofErr w:type="gramStart"/>
      <w:r>
        <w:t>go</w:t>
      </w:r>
      <w:proofErr w:type="gramEnd"/>
      <w:r>
        <w:t>.</w:t>
      </w:r>
    </w:p>
    <w:p w14:paraId="64B2383A" w14:textId="119E2288" w:rsidR="006415C4" w:rsidRDefault="005F32E2" w:rsidP="00274030">
      <w:pPr>
        <w:pStyle w:val="Body-TextTx"/>
      </w:pPr>
      <w:r>
        <w:rPr>
          <w:rStyle w:val="itali"/>
        </w:rPr>
        <w:t>S</w:t>
      </w:r>
      <w:r w:rsidR="000C59A8" w:rsidRPr="00BD60BE">
        <w:rPr>
          <w:rStyle w:val="itali"/>
        </w:rPr>
        <w:t>queal!</w:t>
      </w:r>
      <w:r w:rsidR="000C59A8">
        <w:t xml:space="preserve"> the meat lets out.</w:t>
      </w:r>
    </w:p>
    <w:p w14:paraId="2423F7E4" w14:textId="77777777" w:rsidR="006415C4" w:rsidRDefault="00D7203B" w:rsidP="00274030">
      <w:pPr>
        <w:pStyle w:val="Body-TextTx"/>
      </w:pPr>
      <w:r>
        <w:t xml:space="preserve">I </w:t>
      </w:r>
      <w:r w:rsidR="009448EA">
        <w:t xml:space="preserve">rear </w:t>
      </w:r>
      <w:r w:rsidR="0066387C">
        <w:t>back</w:t>
      </w:r>
      <w:r w:rsidR="009448EA">
        <w:t xml:space="preserve"> in disgust</w:t>
      </w:r>
      <w:r>
        <w:t>, and he turn</w:t>
      </w:r>
      <w:r w:rsidR="0066387C">
        <w:t>s</w:t>
      </w:r>
      <w:r w:rsidR="00E77E42">
        <w:t xml:space="preserve"> about</w:t>
      </w:r>
      <w:r>
        <w:t xml:space="preserve"> </w:t>
      </w:r>
      <w:r w:rsidR="007B7415">
        <w:t>to face me</w:t>
      </w:r>
      <w:r>
        <w:t>.</w:t>
      </w:r>
    </w:p>
    <w:p w14:paraId="12E9B21C" w14:textId="53564FCA" w:rsidR="006415C4" w:rsidRDefault="00D7203B" w:rsidP="00274030">
      <w:pPr>
        <w:pStyle w:val="Body-TextTx"/>
      </w:pPr>
      <w:r>
        <w:t>He as big in the front as the back</w:t>
      </w:r>
      <w:r w:rsidR="005F32E2">
        <w:t xml:space="preserve">, </w:t>
      </w:r>
      <w:r w:rsidR="000450FD">
        <w:t>a</w:t>
      </w:r>
      <w:r>
        <w:t xml:space="preserve"> thick and solid</w:t>
      </w:r>
      <w:r w:rsidR="000450FD">
        <w:t xml:space="preserve"> man</w:t>
      </w:r>
      <w:r>
        <w:t>. He hook</w:t>
      </w:r>
      <w:r w:rsidR="007B19E5">
        <w:t>s</w:t>
      </w:r>
      <w:r>
        <w:t xml:space="preserve"> his cleaver on </w:t>
      </w:r>
      <w:r w:rsidR="00F63440">
        <w:t xml:space="preserve">a loop at </w:t>
      </w:r>
      <w:r>
        <w:t xml:space="preserve">his waist, and I </w:t>
      </w:r>
      <w:r w:rsidR="00F63440">
        <w:t xml:space="preserve">can </w:t>
      </w:r>
      <w:r>
        <w:t>see a matching one on the other side. His mouth open</w:t>
      </w:r>
      <w:r w:rsidR="007B19E5">
        <w:t>s</w:t>
      </w:r>
      <w:r>
        <w:t xml:space="preserve"> into </w:t>
      </w:r>
      <w:r w:rsidR="009133B9">
        <w:t>a too-wide grin</w:t>
      </w:r>
      <w:r w:rsidR="00F63440">
        <w:t xml:space="preserve"> </w:t>
      </w:r>
      <w:r>
        <w:t xml:space="preserve">on </w:t>
      </w:r>
      <w:r w:rsidR="009133B9">
        <w:t>a</w:t>
      </w:r>
      <w:r w:rsidR="00491302">
        <w:t xml:space="preserve"> </w:t>
      </w:r>
      <w:r>
        <w:t>shaved face and he wipe</w:t>
      </w:r>
      <w:r w:rsidR="00E30408">
        <w:t>s</w:t>
      </w:r>
      <w:r>
        <w:t xml:space="preserve"> </w:t>
      </w:r>
      <w:r w:rsidR="0066387C">
        <w:t>bloody smears on</w:t>
      </w:r>
      <w:r w:rsidR="00F63440">
        <w:t xml:space="preserve"> his</w:t>
      </w:r>
      <w:r w:rsidR="00491302">
        <w:t xml:space="preserve"> </w:t>
      </w:r>
      <w:r w:rsidR="009448EA">
        <w:t xml:space="preserve">white </w:t>
      </w:r>
      <w:r w:rsidR="00F63440">
        <w:t xml:space="preserve">apron </w:t>
      </w:r>
      <w:r>
        <w:t>before extending a hand.</w:t>
      </w:r>
    </w:p>
    <w:p w14:paraId="2A628C34" w14:textId="3FC69F73" w:rsidR="006415C4" w:rsidRDefault="00F63440" w:rsidP="00274030">
      <w:pPr>
        <w:pStyle w:val="Body-TextTx"/>
      </w:pPr>
      <w:r>
        <w:t xml:space="preserve">Realizing </w:t>
      </w:r>
      <w:r w:rsidR="00D7203B">
        <w:t xml:space="preserve">I </w:t>
      </w:r>
      <w:proofErr w:type="spellStart"/>
      <w:r w:rsidR="00D7203B">
        <w:t>ain</w:t>
      </w:r>
      <w:r w:rsidR="00396ECC">
        <w:t>’</w:t>
      </w:r>
      <w:r w:rsidR="00D7203B">
        <w:t>t</w:t>
      </w:r>
      <w:proofErr w:type="spellEnd"/>
      <w:r w:rsidR="00D7203B">
        <w:t xml:space="preserve"> shaking that thing</w:t>
      </w:r>
      <w:r w:rsidR="007C4F2E">
        <w:t>,</w:t>
      </w:r>
      <w:r w:rsidR="00D7203B">
        <w:t xml:space="preserve"> he lowers it.</w:t>
      </w:r>
    </w:p>
    <w:p w14:paraId="21A96AED" w14:textId="64AF99B5" w:rsidR="006415C4" w:rsidRDefault="00396ECC" w:rsidP="00274030">
      <w:pPr>
        <w:pStyle w:val="Body-TextTx"/>
      </w:pPr>
      <w:r>
        <w:t>“</w:t>
      </w:r>
      <w:r w:rsidR="00547A3E">
        <w:t>Well, we finally get to meet you</w:t>
      </w:r>
      <w:r w:rsidR="005F32E2">
        <w:t>,</w:t>
      </w:r>
      <w:r w:rsidR="00547A3E">
        <w:t xml:space="preserve"> Maryse.</w:t>
      </w:r>
      <w:r>
        <w:t>”</w:t>
      </w:r>
    </w:p>
    <w:p w14:paraId="7B77DD3C" w14:textId="68243AF2" w:rsidR="006415C4" w:rsidRDefault="0066387C" w:rsidP="00274030">
      <w:pPr>
        <w:pStyle w:val="Body-TextTx"/>
      </w:pPr>
      <w:r>
        <w:t>I grimace</w:t>
      </w:r>
      <w:r w:rsidR="00547A3E">
        <w:t xml:space="preserve"> at hearing my name. </w:t>
      </w:r>
      <w:r w:rsidR="00396ECC">
        <w:t>“</w:t>
      </w:r>
      <w:r w:rsidR="00547A3E">
        <w:t>You know me?</w:t>
      </w:r>
      <w:r w:rsidR="00396ECC">
        <w:t>”</w:t>
      </w:r>
    </w:p>
    <w:p w14:paraId="406F5084" w14:textId="22DA891E" w:rsidR="006415C4" w:rsidRDefault="00547A3E" w:rsidP="00274030">
      <w:pPr>
        <w:pStyle w:val="Body-TextTx"/>
      </w:pPr>
      <w:r>
        <w:t>He grin</w:t>
      </w:r>
      <w:r w:rsidR="00491302">
        <w:t>s</w:t>
      </w:r>
      <w:r>
        <w:t xml:space="preserve"> wider. </w:t>
      </w:r>
      <w:r w:rsidR="00396ECC">
        <w:t>“</w:t>
      </w:r>
      <w:r>
        <w:t>Oh</w:t>
      </w:r>
      <w:r w:rsidR="005F32E2">
        <w:t>,</w:t>
      </w:r>
      <w:r>
        <w:t xml:space="preserve"> we been watching you a long time</w:t>
      </w:r>
      <w:r w:rsidR="005F32E2">
        <w:t>,</w:t>
      </w:r>
      <w:r>
        <w:t xml:space="preserve"> Maryse. </w:t>
      </w:r>
      <w:r w:rsidR="00491302">
        <w:t>A l</w:t>
      </w:r>
      <w:r>
        <w:t>ong time.</w:t>
      </w:r>
      <w:r w:rsidR="00396ECC">
        <w:t>”</w:t>
      </w:r>
    </w:p>
    <w:p w14:paraId="0970AC67" w14:textId="6AE7088C" w:rsidR="006415C4" w:rsidRDefault="00396ECC" w:rsidP="00274030">
      <w:pPr>
        <w:pStyle w:val="Body-TextTx"/>
      </w:pPr>
      <w:r>
        <w:t>“</w:t>
      </w:r>
      <w:r w:rsidR="00547A3E">
        <w:t>Who you</w:t>
      </w:r>
      <w:r w:rsidR="005F32E2">
        <w:t>,</w:t>
      </w:r>
      <w:r w:rsidR="00547A3E">
        <w:t xml:space="preserve"> </w:t>
      </w:r>
      <w:r w:rsidR="004D2124">
        <w:t>then</w:t>
      </w:r>
      <w:r w:rsidR="00547A3E">
        <w:t>?</w:t>
      </w:r>
      <w:r w:rsidR="00491302">
        <w:t xml:space="preserve"> </w:t>
      </w:r>
      <w:r w:rsidR="00547A3E">
        <w:t xml:space="preserve">Some </w:t>
      </w:r>
      <w:r w:rsidR="00491302">
        <w:t xml:space="preserve">wicked </w:t>
      </w:r>
      <w:proofErr w:type="spellStart"/>
      <w:r w:rsidR="00547A3E">
        <w:t>haint</w:t>
      </w:r>
      <w:proofErr w:type="spellEnd"/>
      <w:r w:rsidR="00547A3E">
        <w:t xml:space="preserve"> </w:t>
      </w:r>
      <w:r w:rsidR="007B7415">
        <w:t>messing with</w:t>
      </w:r>
      <w:r w:rsidR="00547A3E">
        <w:t xml:space="preserve"> my dreams?</w:t>
      </w:r>
      <w:r>
        <w:t>”</w:t>
      </w:r>
    </w:p>
    <w:p w14:paraId="429293BB" w14:textId="41135343" w:rsidR="006415C4" w:rsidRDefault="0066387C" w:rsidP="00274030">
      <w:pPr>
        <w:pStyle w:val="Body-TextTx"/>
      </w:pPr>
      <w:r>
        <w:t xml:space="preserve">He winks a gray eye. </w:t>
      </w:r>
      <w:r w:rsidR="00396ECC">
        <w:t>“</w:t>
      </w:r>
      <w:r w:rsidR="000450FD">
        <w:t>W</w:t>
      </w:r>
      <w:r w:rsidR="00491302">
        <w:t>e</w:t>
      </w:r>
      <w:r w:rsidR="00C6438A">
        <w:t xml:space="preserve"> the storm on the horizon</w:t>
      </w:r>
      <w:r>
        <w:t xml:space="preserve">. </w:t>
      </w:r>
      <w:r w:rsidR="00C6438A">
        <w:t xml:space="preserve">But </w:t>
      </w:r>
      <w:r w:rsidR="00491302">
        <w:t xml:space="preserve">you can </w:t>
      </w:r>
      <w:r w:rsidR="00C6438A">
        <w:t>call us Clyde—</w:t>
      </w:r>
      <w:bookmarkStart w:id="18" w:name="_Hlk32333274"/>
      <w:r w:rsidR="00547A3E">
        <w:t>Butcher Clyde</w:t>
      </w:r>
      <w:bookmarkEnd w:id="18"/>
      <w:r w:rsidR="00547A3E">
        <w:t xml:space="preserve">. </w:t>
      </w:r>
      <w:r w:rsidR="00491302" w:rsidRPr="00491302">
        <w:t>We thought we</w:t>
      </w:r>
      <w:r w:rsidR="00396ECC">
        <w:t>’</w:t>
      </w:r>
      <w:r w:rsidR="00491302" w:rsidRPr="00491302">
        <w:t xml:space="preserve">d introduce ourselves proper, since </w:t>
      </w:r>
      <w:r w:rsidR="00491302">
        <w:t xml:space="preserve">you </w:t>
      </w:r>
      <w:r w:rsidR="00491302" w:rsidRPr="00491302">
        <w:t>gone and left this nice little space open for us to slip into.</w:t>
      </w:r>
      <w:r w:rsidR="00396ECC">
        <w:t>”</w:t>
      </w:r>
    </w:p>
    <w:p w14:paraId="0C3A3C23" w14:textId="24059A7C" w:rsidR="006415C4" w:rsidRPr="00BD60BE" w:rsidRDefault="00491302" w:rsidP="00274030">
      <w:pPr>
        <w:pStyle w:val="Body-TextTx"/>
      </w:pPr>
      <w:r>
        <w:t xml:space="preserve">Storm. </w:t>
      </w:r>
      <w:r w:rsidR="00332EFC">
        <w:t>Nana Jean</w:t>
      </w:r>
      <w:r w:rsidR="00396ECC">
        <w:t>’</w:t>
      </w:r>
      <w:r w:rsidR="00C6438A">
        <w:t xml:space="preserve">s words </w:t>
      </w:r>
      <w:r w:rsidR="0066387C">
        <w:t xml:space="preserve">play </w:t>
      </w:r>
      <w:r w:rsidR="00C6438A">
        <w:t xml:space="preserve">in my head. </w:t>
      </w:r>
      <w:r w:rsidR="00C6438A" w:rsidRPr="00BD60BE">
        <w:rPr>
          <w:rStyle w:val="itali"/>
        </w:rPr>
        <w:t xml:space="preserve">Bad </w:t>
      </w:r>
      <w:proofErr w:type="spellStart"/>
      <w:r w:rsidR="00C6438A" w:rsidRPr="00BD60BE">
        <w:rPr>
          <w:rStyle w:val="itali"/>
        </w:rPr>
        <w:t>wedduh</w:t>
      </w:r>
      <w:proofErr w:type="spellEnd"/>
      <w:r w:rsidR="00C6438A" w:rsidRPr="00BD60BE">
        <w:rPr>
          <w:rStyle w:val="itali"/>
        </w:rPr>
        <w:t xml:space="preserve"> </w:t>
      </w:r>
      <w:proofErr w:type="spellStart"/>
      <w:r w:rsidR="00C6438A" w:rsidRPr="00BD60BE">
        <w:rPr>
          <w:rStyle w:val="itali"/>
        </w:rPr>
        <w:t>gwine</w:t>
      </w:r>
      <w:proofErr w:type="spellEnd"/>
      <w:r w:rsidR="00C6438A" w:rsidRPr="00BD60BE">
        <w:rPr>
          <w:rStyle w:val="itali"/>
        </w:rPr>
        <w:t xml:space="preserve"> come.</w:t>
      </w:r>
    </w:p>
    <w:p w14:paraId="3121BDF8" w14:textId="512B74F8" w:rsidR="006415C4" w:rsidRDefault="00396ECC" w:rsidP="00274030">
      <w:pPr>
        <w:pStyle w:val="Body-TextTx"/>
      </w:pPr>
      <w:r>
        <w:lastRenderedPageBreak/>
        <w:t>“</w:t>
      </w:r>
      <w:r w:rsidR="00547A3E">
        <w:t>Well</w:t>
      </w:r>
      <w:r w:rsidR="00041139">
        <w:t>,</w:t>
      </w:r>
      <w:r w:rsidR="00547A3E">
        <w:t xml:space="preserve"> you can slip yourself right back out,</w:t>
      </w:r>
      <w:r>
        <w:t>”</w:t>
      </w:r>
      <w:r w:rsidR="00547A3E">
        <w:t xml:space="preserve"> I snap.</w:t>
      </w:r>
    </w:p>
    <w:p w14:paraId="76818FDC" w14:textId="1299B7DA" w:rsidR="006415C4" w:rsidRDefault="00547A3E" w:rsidP="00274030">
      <w:pPr>
        <w:pStyle w:val="Body-TextTx"/>
      </w:pPr>
      <w:r>
        <w:t xml:space="preserve">He </w:t>
      </w:r>
      <w:r w:rsidR="0066387C">
        <w:t>laugh</w:t>
      </w:r>
      <w:r w:rsidR="00E30408">
        <w:t>s</w:t>
      </w:r>
      <w:r w:rsidR="004D2124">
        <w:t xml:space="preserve"> a</w:t>
      </w:r>
      <w:r w:rsidR="007B7415">
        <w:t xml:space="preserve"> deep</w:t>
      </w:r>
      <w:r>
        <w:t xml:space="preserve"> belly laugh</w:t>
      </w:r>
      <w:r w:rsidR="004D2124">
        <w:t xml:space="preserve">. And I swear his stomach </w:t>
      </w:r>
      <w:r w:rsidR="007B7415">
        <w:t>mov</w:t>
      </w:r>
      <w:r w:rsidR="007B19E5">
        <w:t>es</w:t>
      </w:r>
      <w:r w:rsidR="007B7415">
        <w:t xml:space="preserve"> under </w:t>
      </w:r>
      <w:r w:rsidR="004D2124">
        <w:t xml:space="preserve">that </w:t>
      </w:r>
      <w:r w:rsidR="007B7415">
        <w:t>apron</w:t>
      </w:r>
      <w:r>
        <w:t>.</w:t>
      </w:r>
    </w:p>
    <w:p w14:paraId="6378D0AC" w14:textId="06CC7336" w:rsidR="006415C4" w:rsidRDefault="00396ECC" w:rsidP="00274030">
      <w:pPr>
        <w:pStyle w:val="Body-TextTx"/>
      </w:pPr>
      <w:r>
        <w:t>“</w:t>
      </w:r>
      <w:r w:rsidR="00547A3E">
        <w:t xml:space="preserve">We </w:t>
      </w:r>
      <w:r w:rsidR="0095784A">
        <w:t>really going to have to dance</w:t>
      </w:r>
      <w:r w:rsidR="00F77F2D">
        <w:t>,</w:t>
      </w:r>
      <w:r w:rsidR="00547A3E">
        <w:t xml:space="preserve"> Maryse. You just bring that sword of yours</w:t>
      </w:r>
      <w:r w:rsidR="003E4DA6">
        <w:t xml:space="preserve"> next time</w:t>
      </w:r>
      <w:r w:rsidR="00547A3E">
        <w:t xml:space="preserve">, you hear? </w:t>
      </w:r>
      <w:r w:rsidR="003E4DA6">
        <w:t>Don</w:t>
      </w:r>
      <w:r>
        <w:t>’</w:t>
      </w:r>
      <w:r w:rsidR="003E4DA6">
        <w:t>t worry, w</w:t>
      </w:r>
      <w:r w:rsidR="00547A3E">
        <w:t>e</w:t>
      </w:r>
      <w:r>
        <w:t>’</w:t>
      </w:r>
      <w:r w:rsidR="00547A3E">
        <w:t>ll bring the music.</w:t>
      </w:r>
      <w:r>
        <w:t>”</w:t>
      </w:r>
      <w:r w:rsidR="00547A3E">
        <w:t xml:space="preserve"> He </w:t>
      </w:r>
      <w:r w:rsidR="003E4DA6">
        <w:t>extends</w:t>
      </w:r>
      <w:r w:rsidR="009448EA">
        <w:t xml:space="preserve"> </w:t>
      </w:r>
      <w:r w:rsidR="00547A3E">
        <w:t>his arms and start</w:t>
      </w:r>
      <w:r w:rsidR="0066387C">
        <w:t>s</w:t>
      </w:r>
      <w:r w:rsidR="00547A3E">
        <w:t xml:space="preserve"> </w:t>
      </w:r>
      <w:r w:rsidR="007B7415">
        <w:t>up singing again</w:t>
      </w:r>
      <w:r w:rsidR="00547A3E">
        <w:t xml:space="preserve">. </w:t>
      </w:r>
      <w:r>
        <w:t>“</w:t>
      </w:r>
      <w:r w:rsidR="00547A3E">
        <w:t>Oh, the grand old</w:t>
      </w:r>
      <w:r w:rsidR="007B7415">
        <w:t xml:space="preserve"> Duke of York</w:t>
      </w:r>
      <w:r w:rsidR="00547A3E">
        <w:t xml:space="preserve">, He had ten thousand </w:t>
      </w:r>
      <w:proofErr w:type="gramStart"/>
      <w:r w:rsidR="00547A3E">
        <w:t>men</w:t>
      </w:r>
      <w:r>
        <w:t> .</w:t>
      </w:r>
      <w:proofErr w:type="gramEnd"/>
      <w:r>
        <w:t> . .</w:t>
      </w:r>
      <w:r w:rsidR="006415C4" w:rsidRPr="006415C4">
        <w:t xml:space="preserve"> </w:t>
      </w:r>
      <w:r w:rsidR="007B7415">
        <w:t>!</w:t>
      </w:r>
      <w:r>
        <w:t>”</w:t>
      </w:r>
    </w:p>
    <w:p w14:paraId="2CEA4A1A" w14:textId="196D3414" w:rsidR="006415C4" w:rsidRDefault="009133B9" w:rsidP="00274030">
      <w:pPr>
        <w:pStyle w:val="Body-TextTx"/>
      </w:pPr>
      <w:r>
        <w:t xml:space="preserve">As he </w:t>
      </w:r>
      <w:proofErr w:type="gramStart"/>
      <w:r>
        <w:t>do</w:t>
      </w:r>
      <w:proofErr w:type="gramEnd"/>
      <w:r w:rsidR="003E4DA6">
        <w:t xml:space="preserve">, little </w:t>
      </w:r>
      <w:r w:rsidR="00547A3E">
        <w:t xml:space="preserve">holes </w:t>
      </w:r>
      <w:r w:rsidR="0095784A">
        <w:t>break</w:t>
      </w:r>
      <w:r w:rsidR="00547A3E">
        <w:t xml:space="preserve"> out across his skin</w:t>
      </w:r>
      <w:r w:rsidR="003E4DA6">
        <w:t>. O</w:t>
      </w:r>
      <w:r w:rsidR="007B7415">
        <w:t>n</w:t>
      </w:r>
      <w:r w:rsidR="00547A3E">
        <w:t xml:space="preserve"> the exposed parts of his hairy arms, </w:t>
      </w:r>
      <w:r w:rsidR="003E4DA6">
        <w:t xml:space="preserve">up </w:t>
      </w:r>
      <w:r w:rsidR="00DB3018">
        <w:t xml:space="preserve">on his neck, all along his round face. </w:t>
      </w:r>
      <w:r w:rsidR="003E4DA6">
        <w:t>They</w:t>
      </w:r>
      <w:r w:rsidR="00396ECC">
        <w:t>’</w:t>
      </w:r>
      <w:r w:rsidR="003E4DA6">
        <w:t xml:space="preserve">re mouths </w:t>
      </w:r>
      <w:r w:rsidR="007B7415">
        <w:t>I realize with a shudder</w:t>
      </w:r>
      <w:r w:rsidR="003E4DA6">
        <w:t>—</w:t>
      </w:r>
      <w:r w:rsidR="00C6438A">
        <w:t>small mouths</w:t>
      </w:r>
      <w:r w:rsidR="00DB3018">
        <w:t xml:space="preserve"> with </w:t>
      </w:r>
      <w:r w:rsidR="003E4DA6">
        <w:t>tiny jagged teeth fitted into red gums</w:t>
      </w:r>
      <w:r w:rsidR="00DB3018">
        <w:t xml:space="preserve">. </w:t>
      </w:r>
      <w:r w:rsidR="003E4DA6">
        <w:t xml:space="preserve">All as one, they start </w:t>
      </w:r>
      <w:r w:rsidR="0066387C">
        <w:t>singing</w:t>
      </w:r>
      <w:r w:rsidR="003E4DA6">
        <w:t xml:space="preserve"> too, </w:t>
      </w:r>
      <w:r w:rsidR="00DB3018">
        <w:t xml:space="preserve">joining </w:t>
      </w:r>
      <w:r w:rsidR="003E4DA6">
        <w:t xml:space="preserve">him </w:t>
      </w:r>
      <w:r w:rsidR="00DB3018">
        <w:t>in the worst chorus you ever heard</w:t>
      </w:r>
      <w:r w:rsidR="009448EA">
        <w:t>. N</w:t>
      </w:r>
      <w:r w:rsidR="00C6438A">
        <w:t xml:space="preserve">o </w:t>
      </w:r>
      <w:r w:rsidR="00DB3018">
        <w:t>harmony or rhythm</w:t>
      </w:r>
      <w:r w:rsidR="00041139">
        <w:t>,</w:t>
      </w:r>
      <w:r w:rsidR="003E4DA6">
        <w:t xml:space="preserve"> </w:t>
      </w:r>
      <w:r w:rsidR="009448EA">
        <w:t xml:space="preserve">just </w:t>
      </w:r>
      <w:r w:rsidR="003E4DA6">
        <w:t>a hundred voices crashing together</w:t>
      </w:r>
      <w:r w:rsidR="00DB3018">
        <w:t>.</w:t>
      </w:r>
    </w:p>
    <w:p w14:paraId="33298556" w14:textId="16E71D5A" w:rsidR="006415C4" w:rsidRDefault="003E4DA6" w:rsidP="003A163A">
      <w:pPr>
        <w:pStyle w:val="Verse1Vrs1"/>
      </w:pPr>
      <w:r w:rsidRPr="00FF1929">
        <w:t>And when they</w:t>
      </w:r>
      <w:r w:rsidR="00396ECC">
        <w:t>’</w:t>
      </w:r>
      <w:r w:rsidRPr="00FF1929">
        <w:t>re up, they</w:t>
      </w:r>
      <w:r w:rsidR="00396ECC">
        <w:t>’</w:t>
      </w:r>
      <w:r w:rsidRPr="00FF1929">
        <w:t>re up,</w:t>
      </w:r>
    </w:p>
    <w:p w14:paraId="5AED0F6E" w14:textId="4735873F" w:rsidR="006415C4" w:rsidRDefault="003E4DA6" w:rsidP="003A163A">
      <w:pPr>
        <w:pStyle w:val="Verse1Vrs1"/>
      </w:pPr>
      <w:r w:rsidRPr="00FF1929">
        <w:t>And when they</w:t>
      </w:r>
      <w:r w:rsidR="00396ECC">
        <w:t>’</w:t>
      </w:r>
      <w:r w:rsidRPr="00FF1929">
        <w:t>re down, they</w:t>
      </w:r>
      <w:r w:rsidR="00396ECC">
        <w:t>’</w:t>
      </w:r>
      <w:r w:rsidRPr="00FF1929">
        <w:t>re down.</w:t>
      </w:r>
    </w:p>
    <w:p w14:paraId="5375CAF9" w14:textId="6A2E7860" w:rsidR="006415C4" w:rsidRDefault="003E4DA6" w:rsidP="003A163A">
      <w:pPr>
        <w:pStyle w:val="Verse1Vrs1"/>
      </w:pPr>
      <w:r w:rsidRPr="00FF1929">
        <w:t>And when they</w:t>
      </w:r>
      <w:r w:rsidR="00396ECC">
        <w:t>’</w:t>
      </w:r>
      <w:r w:rsidRPr="00FF1929">
        <w:t>re only halfway up,</w:t>
      </w:r>
    </w:p>
    <w:p w14:paraId="68F88E64" w14:textId="36F4A087" w:rsidR="006415C4" w:rsidRDefault="003E4DA6" w:rsidP="003A163A">
      <w:pPr>
        <w:pStyle w:val="Verse1Vrs1"/>
      </w:pPr>
      <w:r w:rsidRPr="00FF1929">
        <w:t>They</w:t>
      </w:r>
      <w:r w:rsidR="00396ECC">
        <w:t>’</w:t>
      </w:r>
      <w:r w:rsidRPr="00FF1929">
        <w:t>re neither up nor down!</w:t>
      </w:r>
    </w:p>
    <w:p w14:paraId="227B8DAA" w14:textId="04142352" w:rsidR="00060299" w:rsidRDefault="00DB3018" w:rsidP="00274030">
      <w:pPr>
        <w:pStyle w:val="Body-TextTx"/>
      </w:pPr>
      <w:r>
        <w:t>I cover my ears</w:t>
      </w:r>
      <w:r w:rsidR="003E4DA6">
        <w:t xml:space="preserve">. </w:t>
      </w:r>
      <w:r w:rsidR="003E4DA6" w:rsidRPr="003E4DA6">
        <w:t>Because this, whatever it is, don</w:t>
      </w:r>
      <w:r w:rsidR="00396ECC">
        <w:t>’</w:t>
      </w:r>
      <w:r w:rsidR="003E4DA6" w:rsidRPr="003E4DA6">
        <w:t xml:space="preserve">t dare call it music, </w:t>
      </w:r>
      <w:r w:rsidR="003E4DA6" w:rsidRPr="00156FD1">
        <w:rPr>
          <w:rStyle w:val="itali"/>
        </w:rPr>
        <w:t xml:space="preserve">hurts! </w:t>
      </w:r>
      <w:r w:rsidR="009448EA">
        <w:t>In desperation I try to call up my sword, but can</w:t>
      </w:r>
      <w:r w:rsidR="00396ECC">
        <w:t>’</w:t>
      </w:r>
      <w:r w:rsidR="009448EA">
        <w:t xml:space="preserve">t get my </w:t>
      </w:r>
      <w:r w:rsidR="00E30408">
        <w:t>m</w:t>
      </w:r>
      <w:r w:rsidR="009448EA">
        <w:t>ind right</w:t>
      </w:r>
      <w:r w:rsidR="009448EA" w:rsidRPr="00060299">
        <w:t>.</w:t>
      </w:r>
      <w:r w:rsidR="009448EA">
        <w:t xml:space="preserve"> </w:t>
      </w:r>
      <w:r w:rsidR="009448EA" w:rsidRPr="003E4DA6">
        <w:t>It</w:t>
      </w:r>
      <w:r w:rsidR="00396ECC">
        <w:t>’</w:t>
      </w:r>
      <w:r w:rsidR="009448EA" w:rsidRPr="003E4DA6">
        <w:t xml:space="preserve">s like everything is off, the whole world spinning, and I </w:t>
      </w:r>
      <w:r w:rsidR="009448EA">
        <w:t xml:space="preserve">stumble, </w:t>
      </w:r>
      <w:r w:rsidR="0066387C">
        <w:t>trying</w:t>
      </w:r>
      <w:r w:rsidR="009448EA">
        <w:t xml:space="preserve"> to</w:t>
      </w:r>
      <w:r w:rsidR="009448EA" w:rsidRPr="003E4DA6">
        <w:t xml:space="preserve"> catch my balance.</w:t>
      </w:r>
      <w:r w:rsidR="009448EA">
        <w:t xml:space="preserve"> </w:t>
      </w:r>
      <w:r w:rsidR="003E4DA6" w:rsidRPr="003E4DA6">
        <w:t>He just stand</w:t>
      </w:r>
      <w:r w:rsidR="00F573B3">
        <w:t>s</w:t>
      </w:r>
      <w:r w:rsidR="003E4DA6" w:rsidRPr="003E4DA6">
        <w:t xml:space="preserve"> there</w:t>
      </w:r>
      <w:r w:rsidR="0095784A">
        <w:t xml:space="preserve"> </w:t>
      </w:r>
      <w:r w:rsidR="003E4DA6" w:rsidRPr="003E4DA6">
        <w:t>laughing and singing, all those little mouths laughing a</w:t>
      </w:r>
      <w:r w:rsidR="00060299">
        <w:t>n</w:t>
      </w:r>
      <w:r w:rsidR="003E4DA6" w:rsidRPr="003E4DA6">
        <w:t xml:space="preserve">d singing too. </w:t>
      </w:r>
      <w:r w:rsidR="00060299" w:rsidRPr="00060299">
        <w:t>His hands grab his apron</w:t>
      </w:r>
      <w:r w:rsidR="0095784A">
        <w:t xml:space="preserve">, tearing it off and </w:t>
      </w:r>
      <w:r w:rsidR="005F04CC">
        <w:t>ripping open</w:t>
      </w:r>
      <w:r w:rsidR="00060299" w:rsidRPr="00060299">
        <w:t xml:space="preserve"> his shirt</w:t>
      </w:r>
      <w:r w:rsidR="009133B9">
        <w:t xml:space="preserve">. </w:t>
      </w:r>
      <w:r w:rsidR="00060299" w:rsidRPr="00060299">
        <w:t>The skin o</w:t>
      </w:r>
      <w:r w:rsidR="00060299">
        <w:t>n</w:t>
      </w:r>
      <w:r w:rsidR="00060299" w:rsidRPr="00060299">
        <w:t xml:space="preserve"> his</w:t>
      </w:r>
      <w:r w:rsidR="009133B9">
        <w:t xml:space="preserve"> pale</w:t>
      </w:r>
      <w:r w:rsidR="00060299" w:rsidRPr="00060299">
        <w:t xml:space="preserve"> </w:t>
      </w:r>
      <w:r w:rsidR="009133B9">
        <w:t>belly</w:t>
      </w:r>
      <w:r w:rsidR="00060299" w:rsidRPr="00060299">
        <w:t xml:space="preserve"> </w:t>
      </w:r>
      <w:r w:rsidR="0095784A">
        <w:t xml:space="preserve">ripples and </w:t>
      </w:r>
      <w:r w:rsidR="00060299" w:rsidRPr="00060299">
        <w:t>peel</w:t>
      </w:r>
      <w:r w:rsidR="005F04CC">
        <w:t>s</w:t>
      </w:r>
      <w:r w:rsidR="00060299" w:rsidRPr="00060299">
        <w:t xml:space="preserve"> back to </w:t>
      </w:r>
      <w:r w:rsidR="009448EA">
        <w:t>reveal</w:t>
      </w:r>
      <w:r w:rsidR="00060299">
        <w:t xml:space="preserve"> a pit</w:t>
      </w:r>
      <w:r w:rsidR="009133B9">
        <w:t xml:space="preserve"> of emptiness. </w:t>
      </w:r>
      <w:r w:rsidR="009133B9" w:rsidRPr="00060299">
        <w:t>No, not empt</w:t>
      </w:r>
      <w:r w:rsidR="005F04CC">
        <w:t>iness</w:t>
      </w:r>
      <w:r w:rsidR="009133B9" w:rsidRPr="00060299">
        <w:t xml:space="preserve">. </w:t>
      </w:r>
      <w:r w:rsidR="007B19E5">
        <w:t>A</w:t>
      </w:r>
      <w:r w:rsidR="009133B9" w:rsidRPr="00060299">
        <w:t>nother mouth</w:t>
      </w:r>
      <w:r w:rsidR="009133B9">
        <w:t>—</w:t>
      </w:r>
      <w:r w:rsidR="009133B9" w:rsidRPr="00060299">
        <w:t xml:space="preserve">big enough to </w:t>
      </w:r>
      <w:r w:rsidR="00C15624">
        <w:t>eat</w:t>
      </w:r>
      <w:r w:rsidR="009133B9" w:rsidRPr="00060299">
        <w:t xml:space="preserve"> me whole</w:t>
      </w:r>
      <w:r w:rsidR="009133B9">
        <w:t>!</w:t>
      </w:r>
      <w:r w:rsidR="009133B9" w:rsidRPr="00060299">
        <w:t xml:space="preserve"> </w:t>
      </w:r>
      <w:r w:rsidR="009133B9">
        <w:t>W</w:t>
      </w:r>
      <w:r w:rsidR="00060299">
        <w:t>ith</w:t>
      </w:r>
      <w:r w:rsidR="00060299" w:rsidRPr="00060299">
        <w:t xml:space="preserve"> sharp teeth long as fingers and a flicking red tongue</w:t>
      </w:r>
      <w:r w:rsidR="009133B9">
        <w:t>!</w:t>
      </w:r>
    </w:p>
    <w:p w14:paraId="78F6657B" w14:textId="09B02E06" w:rsidR="006415C4" w:rsidRDefault="00396ECC" w:rsidP="00274030">
      <w:pPr>
        <w:pStyle w:val="Body-TextTx"/>
      </w:pPr>
      <w:r>
        <w:t>“</w:t>
      </w:r>
      <w:r w:rsidR="00060299">
        <w:t>We still want our dance, Maryse!</w:t>
      </w:r>
      <w:r>
        <w:t>”</w:t>
      </w:r>
      <w:r w:rsidR="00060299">
        <w:t xml:space="preserve"> that mouth growls.</w:t>
      </w:r>
    </w:p>
    <w:p w14:paraId="1FA01EC4" w14:textId="77777777" w:rsidR="006415C4" w:rsidRDefault="005F04CC" w:rsidP="00274030">
      <w:pPr>
        <w:pStyle w:val="Body-TextTx"/>
      </w:pPr>
      <w:r>
        <w:t>He</w:t>
      </w:r>
      <w:r w:rsidR="00060299">
        <w:t xml:space="preserve"> jump</w:t>
      </w:r>
      <w:r w:rsidR="005E2CF6">
        <w:t>s</w:t>
      </w:r>
      <w:r w:rsidR="00060299">
        <w:t xml:space="preserve"> at me, and I swing a fist only to have my arm sink into his chest. His </w:t>
      </w:r>
      <w:r w:rsidR="00060299">
        <w:lastRenderedPageBreak/>
        <w:t xml:space="preserve">whole body—clothes and all—done turned pitch black, liquid and oozing. The mouths still there </w:t>
      </w:r>
      <w:r>
        <w:t>too</w:t>
      </w:r>
      <w:r w:rsidR="00060299">
        <w:t xml:space="preserve">, opening and closing </w:t>
      </w:r>
      <w:r w:rsidR="005E2CF6">
        <w:t>with</w:t>
      </w:r>
      <w:r w:rsidR="00C92746">
        <w:t xml:space="preserve"> </w:t>
      </w:r>
      <w:r w:rsidR="0095784A">
        <w:t xml:space="preserve">wet </w:t>
      </w:r>
      <w:r w:rsidR="00060299">
        <w:t>sucking hiss</w:t>
      </w:r>
      <w:r>
        <w:t>es</w:t>
      </w:r>
      <w:r w:rsidR="00060299">
        <w:t>.</w:t>
      </w:r>
    </w:p>
    <w:p w14:paraId="5CC8FB13" w14:textId="77777777" w:rsidR="006415C4" w:rsidRDefault="00060299" w:rsidP="00274030">
      <w:pPr>
        <w:pStyle w:val="Body-TextTx"/>
      </w:pPr>
      <w:r>
        <w:t>I kick</w:t>
      </w:r>
      <w:r w:rsidR="009448EA">
        <w:t xml:space="preserve"> out </w:t>
      </w:r>
      <w:r>
        <w:t xml:space="preserve">and a leg goes into </w:t>
      </w:r>
      <w:r w:rsidR="00C92746">
        <w:t>him</w:t>
      </w:r>
      <w:r>
        <w:t>, sticking me fast.</w:t>
      </w:r>
    </w:p>
    <w:p w14:paraId="2554F8BF" w14:textId="77777777" w:rsidR="006415C4" w:rsidRDefault="00060299" w:rsidP="00274030">
      <w:pPr>
        <w:pStyle w:val="Body-TextTx"/>
      </w:pPr>
      <w:r w:rsidRPr="00BD60BE">
        <w:rPr>
          <w:rStyle w:val="itali"/>
        </w:rPr>
        <w:t xml:space="preserve">Like </w:t>
      </w:r>
      <w:r w:rsidR="003276BF" w:rsidRPr="00BD60BE">
        <w:rPr>
          <w:rStyle w:val="itali"/>
        </w:rPr>
        <w:t xml:space="preserve">how </w:t>
      </w:r>
      <w:r w:rsidRPr="00BD60BE">
        <w:rPr>
          <w:rStyle w:val="itali"/>
        </w:rPr>
        <w:t>Tar Baby</w:t>
      </w:r>
      <w:r w:rsidR="003276BF" w:rsidRPr="00BD60BE">
        <w:rPr>
          <w:rStyle w:val="itali"/>
        </w:rPr>
        <w:t xml:space="preserve"> catch </w:t>
      </w:r>
      <w:proofErr w:type="spellStart"/>
      <w:r w:rsidR="003276BF" w:rsidRPr="00BD60BE">
        <w:rPr>
          <w:rStyle w:val="itali"/>
        </w:rPr>
        <w:t>Bruh</w:t>
      </w:r>
      <w:proofErr w:type="spellEnd"/>
      <w:r w:rsidR="003276BF" w:rsidRPr="00BD60BE">
        <w:rPr>
          <w:rStyle w:val="itali"/>
        </w:rPr>
        <w:t xml:space="preserve"> Rabbit!</w:t>
      </w:r>
      <w:r w:rsidRPr="00BD60BE">
        <w:rPr>
          <w:rStyle w:val="itali"/>
        </w:rPr>
        <w:t xml:space="preserve"> </w:t>
      </w:r>
      <w:r w:rsidR="003276BF">
        <w:t xml:space="preserve">I hear my brother </w:t>
      </w:r>
      <w:r w:rsidR="005F04CC">
        <w:t>wail</w:t>
      </w:r>
      <w:r w:rsidR="003276BF">
        <w:t>.</w:t>
      </w:r>
    </w:p>
    <w:p w14:paraId="47D77FFE" w14:textId="55685D02" w:rsidR="006415C4" w:rsidRDefault="008D4A92" w:rsidP="00274030">
      <w:pPr>
        <w:pStyle w:val="Body-TextTx"/>
      </w:pPr>
      <w:r>
        <w:t xml:space="preserve">Butcher Clyde </w:t>
      </w:r>
      <w:r w:rsidR="0066387C">
        <w:t>laughs</w:t>
      </w:r>
      <w:r>
        <w:t>, and his tongue f</w:t>
      </w:r>
      <w:r w:rsidR="005E2CF6">
        <w:t>lies</w:t>
      </w:r>
      <w:r>
        <w:t xml:space="preserve"> like a ribbon, wrapping </w:t>
      </w:r>
      <w:r w:rsidR="0066387C">
        <w:t>round</w:t>
      </w:r>
      <w:r>
        <w:t xml:space="preserve"> my </w:t>
      </w:r>
      <w:r w:rsidR="00C92746">
        <w:t>middle</w:t>
      </w:r>
      <w:r>
        <w:t xml:space="preserve">. I try to peel </w:t>
      </w:r>
      <w:r w:rsidR="003276BF">
        <w:t>the nasty fleshy thing</w:t>
      </w:r>
      <w:r>
        <w:t xml:space="preserve"> off</w:t>
      </w:r>
      <w:r w:rsidR="0066387C">
        <w:t>, but</w:t>
      </w:r>
      <w:r>
        <w:t xml:space="preserve"> it</w:t>
      </w:r>
      <w:r w:rsidR="00396ECC">
        <w:t>’</w:t>
      </w:r>
      <w:r>
        <w:t>s</w:t>
      </w:r>
      <w:r w:rsidR="003276BF">
        <w:t xml:space="preserve"> so damn</w:t>
      </w:r>
      <w:r>
        <w:t xml:space="preserve"> strong, </w:t>
      </w:r>
      <w:r w:rsidR="003276BF">
        <w:t>dragging</w:t>
      </w:r>
      <w:r>
        <w:t xml:space="preserve"> me closer, </w:t>
      </w:r>
      <w:r w:rsidR="00DA675A">
        <w:t>toward</w:t>
      </w:r>
      <w:r>
        <w:t xml:space="preserve"> that awful mouth</w:t>
      </w:r>
      <w:r w:rsidR="0066387C">
        <w:t>,</w:t>
      </w:r>
      <w:r>
        <w:t xml:space="preserve"> open wide</w:t>
      </w:r>
      <w:r w:rsidR="0095784A">
        <w:t>—</w:t>
      </w:r>
      <w:r w:rsidR="005F04CC">
        <w:t>waiting</w:t>
      </w:r>
      <w:r w:rsidR="003276BF">
        <w:t>.</w:t>
      </w:r>
    </w:p>
    <w:p w14:paraId="31560D7D" w14:textId="77777777" w:rsidR="006415C4" w:rsidRDefault="004C723B" w:rsidP="004C723B">
      <w:pPr>
        <w:pStyle w:val="Ornamental-Space-BreakOsbrk"/>
      </w:pPr>
      <w:r w:rsidRPr="004C723B">
        <w:t>***</w:t>
      </w:r>
    </w:p>
    <w:p w14:paraId="4D50428F" w14:textId="29340B55" w:rsidR="006415C4" w:rsidRDefault="008D4A92" w:rsidP="00274030">
      <w:pPr>
        <w:pStyle w:val="Body-TextTx"/>
      </w:pPr>
      <w:r>
        <w:t>I jump awake</w:t>
      </w:r>
      <w:r w:rsidR="0066387C">
        <w:t>,</w:t>
      </w:r>
      <w:r w:rsidR="003524EC">
        <w:t xml:space="preserve"> breathing heavy and don</w:t>
      </w:r>
      <w:r w:rsidR="00396ECC">
        <w:t>’</w:t>
      </w:r>
      <w:r w:rsidR="003524EC">
        <w:t>t mind saying scared as shit</w:t>
      </w:r>
      <w:r w:rsidR="0066387C">
        <w:t>!</w:t>
      </w:r>
      <w:r w:rsidR="003524EC">
        <w:t xml:space="preserve"> </w:t>
      </w:r>
      <w:r>
        <w:t>But t</w:t>
      </w:r>
      <w:r w:rsidR="003524EC">
        <w:t>here</w:t>
      </w:r>
      <w:r w:rsidR="00396ECC">
        <w:t>’</w:t>
      </w:r>
      <w:r w:rsidR="003524EC">
        <w:t xml:space="preserve">s no </w:t>
      </w:r>
      <w:r>
        <w:t xml:space="preserve">tongue wrapped about me. No </w:t>
      </w:r>
      <w:r w:rsidR="00AC6F12">
        <w:t>Tar Baby man</w:t>
      </w:r>
      <w:r w:rsidR="003524EC">
        <w:t xml:space="preserve"> with </w:t>
      </w:r>
      <w:r w:rsidR="00AC6F12">
        <w:t>a mouth</w:t>
      </w:r>
      <w:r w:rsidR="003524EC">
        <w:t xml:space="preserve"> in </w:t>
      </w:r>
      <w:r w:rsidR="00AC6F12">
        <w:t>his</w:t>
      </w:r>
      <w:r w:rsidR="003524EC">
        <w:t xml:space="preserve"> bell</w:t>
      </w:r>
      <w:r w:rsidR="00B3392A">
        <w:t>y</w:t>
      </w:r>
      <w:r>
        <w:t>.</w:t>
      </w:r>
      <w:r w:rsidR="00AC6F12">
        <w:t xml:space="preserve"> </w:t>
      </w:r>
      <w:r w:rsidR="0066387C">
        <w:t>T</w:t>
      </w:r>
      <w:r>
        <w:t xml:space="preserve">he echo of that </w:t>
      </w:r>
      <w:r w:rsidR="003524EC">
        <w:t>terrible singing still in my ears</w:t>
      </w:r>
      <w:r w:rsidR="00041139">
        <w:t>,</w:t>
      </w:r>
      <w:r w:rsidR="0066387C">
        <w:t xml:space="preserve"> though</w:t>
      </w:r>
      <w:r w:rsidR="003524EC">
        <w:t xml:space="preserve">. </w:t>
      </w:r>
      <w:r w:rsidRPr="008D4A92">
        <w:t>I let it fade and focus on my surroundings.</w:t>
      </w:r>
    </w:p>
    <w:p w14:paraId="1B165319" w14:textId="389FBD71" w:rsidR="006415C4" w:rsidRDefault="00006B46" w:rsidP="00274030">
      <w:pPr>
        <w:pStyle w:val="Body-TextTx"/>
      </w:pPr>
      <w:r>
        <w:t>I can hear</w:t>
      </w:r>
      <w:r w:rsidR="008D4A92">
        <w:t xml:space="preserve"> Sadie</w:t>
      </w:r>
      <w:r>
        <w:t>, loud as hell</w:t>
      </w:r>
      <w:r w:rsidR="0066387C">
        <w:t xml:space="preserve"> in a nearby</w:t>
      </w:r>
      <w:r w:rsidR="008D4A92">
        <w:t xml:space="preserve"> room with Lester, and I don</w:t>
      </w:r>
      <w:r w:rsidR="00396ECC">
        <w:t>’</w:t>
      </w:r>
      <w:r w:rsidR="008D4A92">
        <w:t xml:space="preserve">t know who making more noise between the two. </w:t>
      </w:r>
      <w:r w:rsidR="004F31D3">
        <w:t>S</w:t>
      </w:r>
      <w:r w:rsidR="008D4A92">
        <w:t xml:space="preserve">he the one cussing up a storm, </w:t>
      </w:r>
      <w:r w:rsidR="004F31D3">
        <w:t>but pretty</w:t>
      </w:r>
      <w:r w:rsidR="008D4A92">
        <w:t xml:space="preserve"> certain he doing all the moaning.</w:t>
      </w:r>
    </w:p>
    <w:p w14:paraId="427EB62E" w14:textId="2D6D1A64" w:rsidR="006415C4" w:rsidRDefault="00006B46" w:rsidP="00274030">
      <w:pPr>
        <w:pStyle w:val="Body-TextTx"/>
      </w:pPr>
      <w:r>
        <w:t>Chef</w:t>
      </w:r>
      <w:r w:rsidR="004F31D3">
        <w:t xml:space="preserve"> here too</w:t>
      </w:r>
      <w:r>
        <w:t>, whimpering</w:t>
      </w:r>
      <w:r w:rsidR="008D4A92">
        <w:t xml:space="preserve"> somewhere as Bessie makes shushing whispers. She get</w:t>
      </w:r>
      <w:r w:rsidR="005E2CF6">
        <w:t>s</w:t>
      </w:r>
      <w:r w:rsidR="008D4A92">
        <w:t xml:space="preserve"> like this sometimes. Start</w:t>
      </w:r>
      <w:r w:rsidR="005E2CF6">
        <w:t>s</w:t>
      </w:r>
      <w:r w:rsidR="008D4A92">
        <w:t xml:space="preserve"> apologizing to dead men</w:t>
      </w:r>
      <w:r w:rsidR="00041139">
        <w:t xml:space="preserve">, </w:t>
      </w:r>
      <w:r w:rsidR="008D4A92">
        <w:t>then wake</w:t>
      </w:r>
      <w:r w:rsidR="005E2CF6">
        <w:t>s</w:t>
      </w:r>
      <w:r w:rsidR="008D4A92">
        <w:t xml:space="preserve"> up sobbing. </w:t>
      </w:r>
      <w:r w:rsidR="005E2CF6">
        <w:t>L</w:t>
      </w:r>
      <w:r w:rsidR="008D4A92">
        <w:t xml:space="preserve">ike a piece of that war </w:t>
      </w:r>
      <w:r w:rsidR="00BD0BCF">
        <w:t>come home with her</w:t>
      </w:r>
      <w:r w:rsidR="008D4A92">
        <w:t xml:space="preserve">. </w:t>
      </w:r>
      <w:r w:rsidR="00BD0BCF">
        <w:t xml:space="preserve">Sometimes I wonder what would have happened if my brother went off to that war, and what he might have </w:t>
      </w:r>
      <w:proofErr w:type="spellStart"/>
      <w:r w:rsidR="00BD0BCF">
        <w:t>brung</w:t>
      </w:r>
      <w:proofErr w:type="spellEnd"/>
      <w:r w:rsidR="00BD0BCF">
        <w:t xml:space="preserve"> back.</w:t>
      </w:r>
    </w:p>
    <w:p w14:paraId="121FE339" w14:textId="01F4EB93" w:rsidR="006415C4" w:rsidRDefault="008D4A92" w:rsidP="00274030">
      <w:pPr>
        <w:pStyle w:val="Body-TextTx"/>
      </w:pPr>
      <w:r>
        <w:t xml:space="preserve">Other than them, </w:t>
      </w:r>
      <w:r w:rsidR="004F31D3">
        <w:t>just</w:t>
      </w:r>
      <w:r>
        <w:t xml:space="preserve"> the sound of </w:t>
      </w:r>
      <w:r w:rsidR="004F31D3">
        <w:t xml:space="preserve">Georgia </w:t>
      </w:r>
      <w:r>
        <w:t>crickets in the night, telling me the juke joint closed up</w:t>
      </w:r>
      <w:r w:rsidR="004F31D3">
        <w:t>, except for</w:t>
      </w:r>
      <w:r w:rsidR="00AC6F12">
        <w:t xml:space="preserve"> those who want a room and some alone time. </w:t>
      </w:r>
      <w:r w:rsidR="00006B46">
        <w:t xml:space="preserve">I turn </w:t>
      </w:r>
      <w:r w:rsidR="004F31D3">
        <w:t>to</w:t>
      </w:r>
      <w:r w:rsidR="00006B46">
        <w:t xml:space="preserve"> </w:t>
      </w:r>
      <w:r w:rsidR="00D93B2B">
        <w:t>gaz</w:t>
      </w:r>
      <w:r w:rsidR="0095784A">
        <w:t>e</w:t>
      </w:r>
      <w:r w:rsidR="00006B46">
        <w:t xml:space="preserve"> at Michael George</w:t>
      </w:r>
      <w:r w:rsidR="004E05A9">
        <w:t xml:space="preserve"> beside me</w:t>
      </w:r>
      <w:r w:rsidR="004F31D3">
        <w:t xml:space="preserve">, </w:t>
      </w:r>
      <w:r w:rsidR="00D93B2B">
        <w:t xml:space="preserve">naked as the day he was born and finer than frog hair. </w:t>
      </w:r>
      <w:r w:rsidR="00287421">
        <w:t>I pull closer to nuzzle his neck</w:t>
      </w:r>
      <w:r w:rsidR="004E05A9">
        <w:t>, smelling</w:t>
      </w:r>
      <w:r w:rsidR="00D93B2B">
        <w:t xml:space="preserve"> the lingering cigar smoke</w:t>
      </w:r>
      <w:r w:rsidR="004E05A9">
        <w:t xml:space="preserve">, a habit </w:t>
      </w:r>
      <w:r w:rsidR="00D93B2B">
        <w:t xml:space="preserve">he picked up </w:t>
      </w:r>
      <w:r w:rsidR="00D2534B">
        <w:t xml:space="preserve">in </w:t>
      </w:r>
      <w:r w:rsidR="0095784A">
        <w:t>Havana</w:t>
      </w:r>
      <w:r w:rsidR="00D93B2B">
        <w:t xml:space="preserve">. Two of us like to sit around after, sharing one and talking. Well, he </w:t>
      </w:r>
      <w:proofErr w:type="gramStart"/>
      <w:r w:rsidR="00D93B2B">
        <w:t>do</w:t>
      </w:r>
      <w:proofErr w:type="gramEnd"/>
      <w:r w:rsidR="00D93B2B">
        <w:t xml:space="preserve"> most of </w:t>
      </w:r>
      <w:r w:rsidR="00D93B2B">
        <w:lastRenderedPageBreak/>
        <w:t xml:space="preserve">the talking. Not that he </w:t>
      </w:r>
      <w:proofErr w:type="spellStart"/>
      <w:r w:rsidR="00D93B2B">
        <w:t>ain</w:t>
      </w:r>
      <w:r w:rsidR="00396ECC">
        <w:t>’</w:t>
      </w:r>
      <w:r w:rsidR="00D93B2B">
        <w:t>t</w:t>
      </w:r>
      <w:proofErr w:type="spellEnd"/>
      <w:r w:rsidR="00D93B2B">
        <w:t xml:space="preserve"> curious</w:t>
      </w:r>
      <w:r w:rsidR="005370F0">
        <w:t>—seem</w:t>
      </w:r>
      <w:r w:rsidR="005E2CF6">
        <w:t>s</w:t>
      </w:r>
      <w:r w:rsidR="005370F0">
        <w:t xml:space="preserve"> like he got a hundred questions</w:t>
      </w:r>
      <w:r w:rsidR="004E05A9">
        <w:t xml:space="preserve"> about me</w:t>
      </w:r>
      <w:r w:rsidR="005370F0">
        <w:t xml:space="preserve">. </w:t>
      </w:r>
      <w:r w:rsidR="00631270">
        <w:t>None I</w:t>
      </w:r>
      <w:r w:rsidR="00396ECC">
        <w:t>’</w:t>
      </w:r>
      <w:r w:rsidR="00631270">
        <w:t>m ready to answer. B</w:t>
      </w:r>
      <w:r w:rsidR="00D93B2B">
        <w:t>eyond bootlegging</w:t>
      </w:r>
      <w:r w:rsidR="005370F0">
        <w:t>, no</w:t>
      </w:r>
      <w:r w:rsidR="00D93B2B">
        <w:t xml:space="preserve">t much to </w:t>
      </w:r>
      <w:r w:rsidR="005370F0">
        <w:t>tell</w:t>
      </w:r>
      <w:r w:rsidR="00D93B2B">
        <w:t xml:space="preserve">. </w:t>
      </w:r>
      <w:r w:rsidR="004E05A9">
        <w:t>He</w:t>
      </w:r>
      <w:r w:rsidR="005370F0">
        <w:t xml:space="preserve"> </w:t>
      </w:r>
      <w:proofErr w:type="spellStart"/>
      <w:r w:rsidR="00D93B2B">
        <w:t>ain</w:t>
      </w:r>
      <w:r w:rsidR="00396ECC">
        <w:t>’</w:t>
      </w:r>
      <w:r w:rsidR="00D93B2B">
        <w:t>t</w:t>
      </w:r>
      <w:proofErr w:type="spellEnd"/>
      <w:r w:rsidR="00D93B2B">
        <w:t xml:space="preserve"> got the sight. </w:t>
      </w:r>
      <w:r w:rsidR="004E05A9">
        <w:t>And</w:t>
      </w:r>
      <w:r w:rsidR="005370F0">
        <w:t xml:space="preserve"> monster hunting</w:t>
      </w:r>
      <w:r w:rsidR="00396ECC">
        <w:t>’</w:t>
      </w:r>
      <w:r w:rsidR="00631270">
        <w:t>s hard</w:t>
      </w:r>
      <w:r w:rsidR="005370F0">
        <w:t xml:space="preserve"> to explain. </w:t>
      </w:r>
      <w:r w:rsidR="004E05A9">
        <w:t>H</w:t>
      </w:r>
      <w:r w:rsidR="005370F0">
        <w:t xml:space="preserve">e </w:t>
      </w:r>
      <w:proofErr w:type="gramStart"/>
      <w:r w:rsidR="004E05A9">
        <w:t>know</w:t>
      </w:r>
      <w:proofErr w:type="gramEnd"/>
      <w:r w:rsidR="004E05A9">
        <w:t xml:space="preserve"> </w:t>
      </w:r>
      <w:r w:rsidR="00631270">
        <w:t>by the way I go quiet</w:t>
      </w:r>
      <w:r w:rsidR="004E05A9">
        <w:t xml:space="preserve"> not to ask about my past or</w:t>
      </w:r>
      <w:r w:rsidR="005370F0">
        <w:t xml:space="preserve"> my family</w:t>
      </w:r>
      <w:r w:rsidR="00967BC3">
        <w:t>.</w:t>
      </w:r>
      <w:r w:rsidR="004F31D3">
        <w:t xml:space="preserve"> </w:t>
      </w:r>
      <w:r w:rsidR="00967BC3">
        <w:t>S</w:t>
      </w:r>
      <w:r w:rsidR="005370F0">
        <w:t xml:space="preserve">ome things </w:t>
      </w:r>
      <w:r w:rsidR="005E2CF6">
        <w:t>not</w:t>
      </w:r>
      <w:r w:rsidR="005370F0">
        <w:t xml:space="preserve"> for saying.</w:t>
      </w:r>
    </w:p>
    <w:p w14:paraId="6C5CB362" w14:textId="4BB29B40" w:rsidR="005370F0" w:rsidRDefault="005370F0" w:rsidP="00274030">
      <w:pPr>
        <w:pStyle w:val="Body-TextTx"/>
      </w:pPr>
      <w:r>
        <w:t xml:space="preserve">Besides, I prefer </w:t>
      </w:r>
      <w:r w:rsidR="00D2534B">
        <w:t>his stories</w:t>
      </w:r>
      <w:r w:rsidR="0095784A">
        <w:t xml:space="preserve"> </w:t>
      </w:r>
      <w:r>
        <w:t xml:space="preserve">of </w:t>
      </w:r>
      <w:r w:rsidR="00190241">
        <w:t>far-off</w:t>
      </w:r>
      <w:r>
        <w:t xml:space="preserve"> places</w:t>
      </w:r>
      <w:r w:rsidR="004E05A9">
        <w:t xml:space="preserve"> with</w:t>
      </w:r>
      <w:r>
        <w:t xml:space="preserve"> white beaches and </w:t>
      </w:r>
      <w:proofErr w:type="spellStart"/>
      <w:r w:rsidR="00E04334">
        <w:t>haint</w:t>
      </w:r>
      <w:proofErr w:type="spellEnd"/>
      <w:r w:rsidR="00E04334">
        <w:t>-</w:t>
      </w:r>
      <w:r>
        <w:t xml:space="preserve">blue waters. He </w:t>
      </w:r>
      <w:proofErr w:type="gramStart"/>
      <w:r>
        <w:t>tell</w:t>
      </w:r>
      <w:proofErr w:type="gramEnd"/>
      <w:r>
        <w:t xml:space="preserve"> me </w:t>
      </w:r>
      <w:r w:rsidR="004E05A9">
        <w:t>of a</w:t>
      </w:r>
      <w:r>
        <w:t xml:space="preserve"> place named Tulum. Say</w:t>
      </w:r>
      <w:r w:rsidR="005E2CF6">
        <w:t>s</w:t>
      </w:r>
      <w:r>
        <w:t xml:space="preserve"> at night on the ocean, the stars so </w:t>
      </w:r>
      <w:r w:rsidR="00D2534B">
        <w:t>plentiful</w:t>
      </w:r>
      <w:r>
        <w:t xml:space="preserve">, look like </w:t>
      </w:r>
      <w:r w:rsidR="00D2534B">
        <w:t xml:space="preserve">they just falling into </w:t>
      </w:r>
      <w:r w:rsidR="004E05A9">
        <w:t>the</w:t>
      </w:r>
      <w:r w:rsidR="00D2534B">
        <w:t xml:space="preserve"> sea. </w:t>
      </w:r>
      <w:r w:rsidR="0095784A">
        <w:t>S</w:t>
      </w:r>
      <w:r w:rsidR="00D2534B">
        <w:t>ay</w:t>
      </w:r>
      <w:r w:rsidR="005E2CF6">
        <w:t>s</w:t>
      </w:r>
      <w:r w:rsidR="00D2534B">
        <w:t xml:space="preserve"> he want</w:t>
      </w:r>
      <w:r w:rsidR="005E2CF6">
        <w:t>s</w:t>
      </w:r>
      <w:r w:rsidR="00D2534B">
        <w:t xml:space="preserve"> to take me there. That the two of us could get a boat, and just sail the whole world round. Sometimes I let myself imagine what that would be like</w:t>
      </w:r>
      <w:r w:rsidR="00E242E6">
        <w:t>. N</w:t>
      </w:r>
      <w:r w:rsidR="00D2534B">
        <w:t xml:space="preserve">o more Ku </w:t>
      </w:r>
      <w:proofErr w:type="spellStart"/>
      <w:r w:rsidR="00D2534B">
        <w:t>Kluxes</w:t>
      </w:r>
      <w:proofErr w:type="spellEnd"/>
      <w:r w:rsidR="005E2CF6">
        <w:t xml:space="preserve"> or fighting,</w:t>
      </w:r>
      <w:r w:rsidR="00D2534B">
        <w:t xml:space="preserve"> just </w:t>
      </w:r>
      <w:r w:rsidR="004E05A9">
        <w:t xml:space="preserve">me and him and </w:t>
      </w:r>
      <w:r w:rsidR="00D2534B">
        <w:t>all that water. Think it</w:t>
      </w:r>
      <w:r w:rsidR="00396ECC">
        <w:t>’</w:t>
      </w:r>
      <w:r w:rsidR="00D2534B">
        <w:t>d be like freedom.</w:t>
      </w:r>
    </w:p>
    <w:p w14:paraId="3B5AA0DA" w14:textId="1588D426" w:rsidR="006415C4" w:rsidRDefault="00190241" w:rsidP="00274030">
      <w:pPr>
        <w:pStyle w:val="Body-TextTx"/>
      </w:pPr>
      <w:r>
        <w:t>I</w:t>
      </w:r>
      <w:r w:rsidR="0095520C">
        <w:t xml:space="preserve"> squint</w:t>
      </w:r>
      <w:r w:rsidR="00287421">
        <w:t xml:space="preserve"> at a sudden glare, </w:t>
      </w:r>
      <w:r w:rsidR="000D6DF9">
        <w:t>forcing</w:t>
      </w:r>
      <w:r w:rsidR="00287421">
        <w:t xml:space="preserve"> me out my thoughts. I raise up to find my sword propped in a corner</w:t>
      </w:r>
      <w:r w:rsidR="0095520C">
        <w:t>, glowing</w:t>
      </w:r>
      <w:r w:rsidR="00287421">
        <w:t xml:space="preserve"> bright</w:t>
      </w:r>
      <w:r w:rsidR="0095520C">
        <w:t>. I didn</w:t>
      </w:r>
      <w:r w:rsidR="00396ECC">
        <w:t>’</w:t>
      </w:r>
      <w:r w:rsidR="0095520C">
        <w:t>t call it, so it being here mean I</w:t>
      </w:r>
      <w:r w:rsidR="00396ECC">
        <w:t>’</w:t>
      </w:r>
      <w:r w:rsidR="0095520C">
        <w:t xml:space="preserve">m wanted. </w:t>
      </w:r>
      <w:r w:rsidR="00287421">
        <w:t xml:space="preserve">So much for </w:t>
      </w:r>
      <w:r w:rsidR="000D6DF9">
        <w:t xml:space="preserve">dreaming about </w:t>
      </w:r>
      <w:r w:rsidR="00287421">
        <w:t xml:space="preserve">freedom. </w:t>
      </w:r>
      <w:r w:rsidR="003E51F1">
        <w:t xml:space="preserve">I disentangle from </w:t>
      </w:r>
      <w:r w:rsidR="00287421">
        <w:t>Michael George</w:t>
      </w:r>
      <w:r w:rsidR="003E51F1">
        <w:t>, who shifts his weight but don</w:t>
      </w:r>
      <w:r w:rsidR="00396ECC">
        <w:t>’</w:t>
      </w:r>
      <w:r w:rsidR="003E51F1">
        <w:t>t wake.</w:t>
      </w:r>
      <w:r w:rsidR="00287421" w:rsidRPr="00287421">
        <w:t xml:space="preserve"> Grabbing up his shirt, I slip it on and hop out the bed, walking to my sword and </w:t>
      </w:r>
      <w:r w:rsidR="000D6DF9">
        <w:t>grabbing it by</w:t>
      </w:r>
      <w:r w:rsidR="00287421" w:rsidRPr="00287421">
        <w:t xml:space="preserve"> the </w:t>
      </w:r>
      <w:proofErr w:type="gramStart"/>
      <w:r w:rsidR="00287421" w:rsidRPr="00287421">
        <w:t>hilt</w:t>
      </w:r>
      <w:r w:rsidR="00396ECC">
        <w:t> .</w:t>
      </w:r>
      <w:proofErr w:type="gramEnd"/>
      <w:r w:rsidR="00396ECC">
        <w:t> . .</w:t>
      </w:r>
      <w:r w:rsidR="006415C4">
        <w:t xml:space="preserve"> </w:t>
      </w:r>
      <w:r w:rsidR="00D30321">
        <w:t>then</w:t>
      </w:r>
      <w:r w:rsidR="005A28BE">
        <w:t xml:space="preserve"> </w:t>
      </w:r>
      <w:r w:rsidR="00130564">
        <w:t>stumble</w:t>
      </w:r>
      <w:r w:rsidR="003E51F1">
        <w:t xml:space="preserve"> </w:t>
      </w:r>
      <w:r w:rsidR="00130564">
        <w:t>as</w:t>
      </w:r>
      <w:r w:rsidR="003E51F1">
        <w:t xml:space="preserve"> </w:t>
      </w:r>
      <w:r w:rsidR="00AB5A3B">
        <w:t>the room falls away</w:t>
      </w:r>
      <w:r w:rsidR="005A28BE">
        <w:t xml:space="preserve">. </w:t>
      </w:r>
      <w:r w:rsidR="00287421" w:rsidRPr="00287421">
        <w:t xml:space="preserve">I shake </w:t>
      </w:r>
      <w:r w:rsidR="003F639F">
        <w:t xml:space="preserve">off </w:t>
      </w:r>
      <w:r w:rsidR="00D03DCD">
        <w:t>a bout of</w:t>
      </w:r>
      <w:r w:rsidR="00287421" w:rsidRPr="00287421">
        <w:t xml:space="preserve"> dizziness and glance around. </w:t>
      </w:r>
      <w:r w:rsidR="005A28BE">
        <w:t>I</w:t>
      </w:r>
      <w:r w:rsidR="00396ECC">
        <w:t>’</w:t>
      </w:r>
      <w:r w:rsidR="00AB5A3B">
        <w:t>m standing in a</w:t>
      </w:r>
      <w:r w:rsidR="00287421">
        <w:t xml:space="preserve"> </w:t>
      </w:r>
      <w:r w:rsidR="00AB5A3B">
        <w:t xml:space="preserve">green field </w:t>
      </w:r>
      <w:r w:rsidR="005A28BE">
        <w:t>under</w:t>
      </w:r>
      <w:r w:rsidR="00AB5A3B">
        <w:t xml:space="preserve"> a </w:t>
      </w:r>
      <w:r w:rsidR="005A28BE">
        <w:t>bright</w:t>
      </w:r>
      <w:r w:rsidR="00AB5A3B">
        <w:t xml:space="preserve"> blue sky</w:t>
      </w:r>
      <w:r w:rsidR="00E242E6">
        <w:t xml:space="preserve">, </w:t>
      </w:r>
      <w:r w:rsidR="005A28BE">
        <w:t xml:space="preserve">only </w:t>
      </w:r>
      <w:r w:rsidR="00AB5A3B">
        <w:t>there</w:t>
      </w:r>
      <w:r w:rsidR="00396ECC">
        <w:t>’</w:t>
      </w:r>
      <w:r w:rsidR="00AB5A3B">
        <w:t>s no sun.</w:t>
      </w:r>
    </w:p>
    <w:p w14:paraId="1ED9948D" w14:textId="061E2E7D" w:rsidR="006415C4" w:rsidRDefault="005A28BE" w:rsidP="00274030">
      <w:pPr>
        <w:pStyle w:val="Body-TextTx"/>
      </w:pPr>
      <w:r>
        <w:t xml:space="preserve">This </w:t>
      </w:r>
      <w:proofErr w:type="spellStart"/>
      <w:r w:rsidR="00190241">
        <w:t>ain</w:t>
      </w:r>
      <w:r w:rsidR="00396ECC">
        <w:t>’</w:t>
      </w:r>
      <w:r w:rsidR="00190241">
        <w:t>t</w:t>
      </w:r>
      <w:proofErr w:type="spellEnd"/>
      <w:r w:rsidR="00287421">
        <w:t xml:space="preserve"> no </w:t>
      </w:r>
      <w:r>
        <w:t>dream</w:t>
      </w:r>
      <w:r w:rsidR="00190241">
        <w:t>,</w:t>
      </w:r>
      <w:r>
        <w:t xml:space="preserve"> though. And </w:t>
      </w:r>
      <w:r w:rsidR="003524EC">
        <w:t>I</w:t>
      </w:r>
      <w:r w:rsidR="00396ECC">
        <w:t>’</w:t>
      </w:r>
      <w:r w:rsidR="003524EC">
        <w:t>m not alone.</w:t>
      </w:r>
    </w:p>
    <w:p w14:paraId="1C24B865" w14:textId="666728D9" w:rsidR="006415C4" w:rsidRDefault="003524EC" w:rsidP="00274030">
      <w:pPr>
        <w:pStyle w:val="Body-TextTx"/>
      </w:pPr>
      <w:r>
        <w:t>There</w:t>
      </w:r>
      <w:r w:rsidR="00396ECC">
        <w:t>’</w:t>
      </w:r>
      <w:r>
        <w:t>s three women. T</w:t>
      </w:r>
      <w:r w:rsidR="0055529D">
        <w:t xml:space="preserve">wo </w:t>
      </w:r>
      <w:r w:rsidR="0054263F">
        <w:t>are</w:t>
      </w:r>
      <w:r w:rsidR="00D30321">
        <w:t xml:space="preserve"> older,</w:t>
      </w:r>
      <w:r w:rsidR="003F639F">
        <w:t xml:space="preserve"> sitting</w:t>
      </w:r>
      <w:r w:rsidR="0054263F">
        <w:t xml:space="preserve"> </w:t>
      </w:r>
      <w:r w:rsidR="0055529D">
        <w:t xml:space="preserve">in </w:t>
      </w:r>
      <w:r w:rsidR="0054263F">
        <w:t>fancy high-backed</w:t>
      </w:r>
      <w:r w:rsidR="0055529D">
        <w:t xml:space="preserve"> chairs at a white table </w:t>
      </w:r>
      <w:r w:rsidR="00D03DCD">
        <w:t>beneath</w:t>
      </w:r>
      <w:r w:rsidR="0055529D">
        <w:t xml:space="preserve"> </w:t>
      </w:r>
      <w:r w:rsidR="003F639F">
        <w:t xml:space="preserve">the biggest </w:t>
      </w:r>
      <w:bookmarkStart w:id="19" w:name="_Hlk32333949"/>
      <w:r w:rsidR="00190241">
        <w:t xml:space="preserve">southern red oak </w:t>
      </w:r>
      <w:bookmarkEnd w:id="19"/>
      <w:r w:rsidR="003F639F">
        <w:t>you ever seen</w:t>
      </w:r>
      <w:r w:rsidR="0055529D">
        <w:t xml:space="preserve">. </w:t>
      </w:r>
      <w:r w:rsidR="003F639F" w:rsidRPr="003F639F">
        <w:t xml:space="preserve">Both got the knowing looks of </w:t>
      </w:r>
      <w:r w:rsidR="00190241">
        <w:t>a</w:t>
      </w:r>
      <w:r w:rsidR="003F639F" w:rsidRPr="003F639F">
        <w:t xml:space="preserve">unties, which is what I call them. </w:t>
      </w:r>
      <w:r w:rsidR="0055529D">
        <w:t xml:space="preserve">The third, she on a swing hanging by </w:t>
      </w:r>
      <w:r w:rsidR="00190241">
        <w:t xml:space="preserve">a </w:t>
      </w:r>
      <w:r w:rsidR="0055529D">
        <w:t>rope from the tree</w:t>
      </w:r>
      <w:r w:rsidR="003F639F">
        <w:t xml:space="preserve"> and gliding back and forth</w:t>
      </w:r>
      <w:r w:rsidR="0055529D">
        <w:t xml:space="preserve">. Her face young enough to be my sister, </w:t>
      </w:r>
      <w:r w:rsidR="003F639F" w:rsidRPr="003F639F">
        <w:t xml:space="preserve">but </w:t>
      </w:r>
      <w:r w:rsidR="00D03DCD">
        <w:t>she</w:t>
      </w:r>
      <w:r w:rsidR="00396ECC">
        <w:t>’</w:t>
      </w:r>
      <w:r w:rsidR="00D03DCD">
        <w:t>s</w:t>
      </w:r>
      <w:r w:rsidR="003F639F" w:rsidRPr="003F639F">
        <w:t xml:space="preserve"> pure </w:t>
      </w:r>
      <w:r w:rsidR="00E04334">
        <w:t>a</w:t>
      </w:r>
      <w:r w:rsidR="00E04334" w:rsidRPr="003F639F">
        <w:t>untie</w:t>
      </w:r>
      <w:r w:rsidR="00687901">
        <w:t xml:space="preserve">, </w:t>
      </w:r>
      <w:r w:rsidR="003F639F" w:rsidRPr="003F639F">
        <w:t xml:space="preserve">no mistaking. </w:t>
      </w:r>
      <w:r w:rsidR="0055529D">
        <w:t xml:space="preserve">All three got on </w:t>
      </w:r>
      <w:r w:rsidR="00703A47">
        <w:t>canary</w:t>
      </w:r>
      <w:r w:rsidR="00687901">
        <w:t>-</w:t>
      </w:r>
      <w:r w:rsidR="00703A47">
        <w:t xml:space="preserve">yellow </w:t>
      </w:r>
      <w:r w:rsidR="0055529D">
        <w:t>dresses</w:t>
      </w:r>
      <w:r w:rsidR="00F41DE9">
        <w:t xml:space="preserve"> with lace and </w:t>
      </w:r>
      <w:r w:rsidR="00F41DE9">
        <w:lastRenderedPageBreak/>
        <w:t xml:space="preserve">embroidery, set off </w:t>
      </w:r>
      <w:r w:rsidR="0054263F">
        <w:t>by</w:t>
      </w:r>
      <w:r w:rsidR="00F41DE9">
        <w:t xml:space="preserve"> colorful </w:t>
      </w:r>
      <w:r w:rsidR="00F30A04">
        <w:t xml:space="preserve">wide-brimmed </w:t>
      </w:r>
      <w:r w:rsidR="00F41DE9">
        <w:t xml:space="preserve">hats. </w:t>
      </w:r>
      <w:r w:rsidR="003F639F" w:rsidRPr="003F639F">
        <w:t xml:space="preserve">One </w:t>
      </w:r>
      <w:r w:rsidR="004F6982">
        <w:t>at</w:t>
      </w:r>
      <w:r w:rsidR="003F639F" w:rsidRPr="003F639F">
        <w:t xml:space="preserve"> the table looks up from where she</w:t>
      </w:r>
      <w:r w:rsidR="00396ECC">
        <w:t>’</w:t>
      </w:r>
      <w:r w:rsidR="003F639F" w:rsidRPr="003F639F">
        <w:t xml:space="preserve">s stirring a </w:t>
      </w:r>
      <w:r w:rsidR="003F639F">
        <w:t xml:space="preserve">glass </w:t>
      </w:r>
      <w:r w:rsidR="003F639F" w:rsidRPr="003F639F">
        <w:t>pitcher</w:t>
      </w:r>
      <w:r w:rsidR="00F41DE9">
        <w:t>.</w:t>
      </w:r>
    </w:p>
    <w:p w14:paraId="47C2C5FF" w14:textId="7130E377" w:rsidR="006415C4" w:rsidRDefault="00396ECC" w:rsidP="00274030">
      <w:pPr>
        <w:pStyle w:val="Body-TextTx"/>
      </w:pPr>
      <w:r>
        <w:t>“</w:t>
      </w:r>
      <w:r w:rsidR="0073682A">
        <w:t>Maryse</w:t>
      </w:r>
      <w:r w:rsidR="00C22F95">
        <w:t>!</w:t>
      </w:r>
      <w:r>
        <w:t>”</w:t>
      </w:r>
      <w:r w:rsidR="0073682A">
        <w:t xml:space="preserve"> Her plump </w:t>
      </w:r>
      <w:r w:rsidR="0054263F">
        <w:t xml:space="preserve">brown </w:t>
      </w:r>
      <w:r w:rsidR="00DB1FCD">
        <w:t>cheeks lift into</w:t>
      </w:r>
      <w:r w:rsidR="0073682A">
        <w:t xml:space="preserve"> a smile</w:t>
      </w:r>
      <w:r w:rsidR="002658A9">
        <w:t xml:space="preserve"> like I</w:t>
      </w:r>
      <w:r>
        <w:t>’</w:t>
      </w:r>
      <w:r w:rsidR="002658A9">
        <w:t>m her favorite niece</w:t>
      </w:r>
      <w:r w:rsidR="00D03DCD">
        <w:t>, and</w:t>
      </w:r>
      <w:r w:rsidR="00C22F95">
        <w:t xml:space="preserve"> she stands </w:t>
      </w:r>
      <w:r w:rsidR="00883BB1">
        <w:t>to</w:t>
      </w:r>
      <w:r w:rsidR="00C22F95">
        <w:t xml:space="preserve"> pull me </w:t>
      </w:r>
      <w:r w:rsidR="00883BB1">
        <w:t>i</w:t>
      </w:r>
      <w:r w:rsidR="00C22F95">
        <w:t>nto a hug</w:t>
      </w:r>
      <w:r w:rsidR="003F639F">
        <w:t>, rubbing my back</w:t>
      </w:r>
      <w:r w:rsidR="00C22F95">
        <w:t xml:space="preserve">. </w:t>
      </w:r>
      <w:r>
        <w:t>“</w:t>
      </w:r>
      <w:r w:rsidR="0054263F">
        <w:t>Aren</w:t>
      </w:r>
      <w:r>
        <w:t>’</w:t>
      </w:r>
      <w:r w:rsidR="0054263F">
        <w:t>t</w:t>
      </w:r>
      <w:r w:rsidR="00C22F95">
        <w:t xml:space="preserve"> you a sight for sore eyes</w:t>
      </w:r>
      <w:r w:rsidR="00D03DCD">
        <w:t xml:space="preserve">. </w:t>
      </w:r>
      <w:r w:rsidR="0073682A">
        <w:t>Come sit now</w:t>
      </w:r>
      <w:r w:rsidR="00703A47">
        <w:t>!</w:t>
      </w:r>
      <w:r>
        <w:t>”</w:t>
      </w:r>
    </w:p>
    <w:p w14:paraId="1632902C" w14:textId="5BAD7DB6" w:rsidR="006415C4" w:rsidRDefault="00396ECC" w:rsidP="00274030">
      <w:pPr>
        <w:pStyle w:val="Body-TextTx"/>
      </w:pPr>
      <w:r>
        <w:t>“</w:t>
      </w:r>
      <w:r w:rsidR="00C22F95">
        <w:t>Hello</w:t>
      </w:r>
      <w:r w:rsidR="00687901">
        <w:t>,</w:t>
      </w:r>
      <w:r w:rsidR="00C22F95">
        <w:t xml:space="preserve"> </w:t>
      </w:r>
      <w:bookmarkStart w:id="20" w:name="_Hlk32334079"/>
      <w:r w:rsidR="0073682A">
        <w:t xml:space="preserve">Auntie </w:t>
      </w:r>
      <w:proofErr w:type="spellStart"/>
      <w:r w:rsidR="005F6DA8">
        <w:t>Ondine</w:t>
      </w:r>
      <w:bookmarkEnd w:id="20"/>
      <w:proofErr w:type="spellEnd"/>
      <w:r w:rsidR="003F639F">
        <w:t>.</w:t>
      </w:r>
      <w:r>
        <w:t>”</w:t>
      </w:r>
      <w:r w:rsidR="009C000C">
        <w:t xml:space="preserve"> </w:t>
      </w:r>
      <w:r w:rsidR="0073682A">
        <w:t>I turn to the other one</w:t>
      </w:r>
      <w:r w:rsidR="0054263F">
        <w:t xml:space="preserve"> at the table</w:t>
      </w:r>
      <w:r w:rsidR="003F639F">
        <w:t>, bowing my head respectful</w:t>
      </w:r>
      <w:r w:rsidR="0073682A">
        <w:t xml:space="preserve">. </w:t>
      </w:r>
      <w:r>
        <w:t>“</w:t>
      </w:r>
      <w:r w:rsidR="0073682A">
        <w:t xml:space="preserve">Auntie </w:t>
      </w:r>
      <w:r w:rsidR="005F6DA8">
        <w:t>Margaret</w:t>
      </w:r>
      <w:r w:rsidR="0073682A">
        <w:t>.</w:t>
      </w:r>
      <w:r>
        <w:t>”</w:t>
      </w:r>
    </w:p>
    <w:p w14:paraId="2CD194DE" w14:textId="1DF6B346" w:rsidR="002658A9" w:rsidRDefault="0054263F" w:rsidP="00274030">
      <w:pPr>
        <w:pStyle w:val="Body-TextTx"/>
      </w:pPr>
      <w:r>
        <w:t>She</w:t>
      </w:r>
      <w:r w:rsidR="0073682A">
        <w:t xml:space="preserve"> </w:t>
      </w:r>
      <w:r w:rsidR="00C22F95">
        <w:t>glance</w:t>
      </w:r>
      <w:r w:rsidR="004F6982">
        <w:t>s</w:t>
      </w:r>
      <w:r w:rsidR="0073682A">
        <w:t xml:space="preserve"> up from </w:t>
      </w:r>
      <w:r w:rsidR="00C22F95">
        <w:t xml:space="preserve">doing </w:t>
      </w:r>
      <w:proofErr w:type="spellStart"/>
      <w:r w:rsidR="00687901">
        <w:t>stitchwork</w:t>
      </w:r>
      <w:proofErr w:type="spellEnd"/>
      <w:r w:rsidR="002658A9">
        <w:t xml:space="preserve">, a frown </w:t>
      </w:r>
      <w:r w:rsidR="009C000C">
        <w:t>wrinkling her</w:t>
      </w:r>
      <w:r w:rsidR="002658A9">
        <w:t xml:space="preserve"> narrow face</w:t>
      </w:r>
      <w:r w:rsidR="001B30EE">
        <w:t xml:space="preserve"> and </w:t>
      </w:r>
      <w:r w:rsidR="00D03DCD">
        <w:t xml:space="preserve">dipping </w:t>
      </w:r>
      <w:r w:rsidR="001B30EE">
        <w:t xml:space="preserve">her </w:t>
      </w:r>
      <w:r w:rsidR="003F639F">
        <w:t xml:space="preserve">bright </w:t>
      </w:r>
      <w:r w:rsidR="001B30EE">
        <w:t>pink hat</w:t>
      </w:r>
      <w:r w:rsidR="002658A9">
        <w:t xml:space="preserve">. </w:t>
      </w:r>
      <w:r w:rsidR="00396ECC">
        <w:t>“</w:t>
      </w:r>
      <w:r w:rsidR="002658A9">
        <w:t>Took you long enough</w:t>
      </w:r>
      <w:r w:rsidR="00D03DCD">
        <w:t xml:space="preserve"> to get here</w:t>
      </w:r>
      <w:r w:rsidR="002658A9">
        <w:t>.</w:t>
      </w:r>
      <w:r w:rsidR="00396ECC">
        <w:t>”</w:t>
      </w:r>
      <w:r w:rsidR="002658A9">
        <w:t xml:space="preserve"> She look</w:t>
      </w:r>
      <w:r w:rsidR="00703A47">
        <w:t>s</w:t>
      </w:r>
      <w:r w:rsidR="002658A9">
        <w:t xml:space="preserve"> me up and down. </w:t>
      </w:r>
      <w:r w:rsidR="00396ECC">
        <w:t>“</w:t>
      </w:r>
      <w:r w:rsidR="002658A9">
        <w:t>You put on weight?</w:t>
      </w:r>
      <w:r w:rsidR="00396ECC">
        <w:t>”</w:t>
      </w:r>
    </w:p>
    <w:p w14:paraId="7F48DAEB" w14:textId="6CDBCBDF" w:rsidR="0077218E" w:rsidRDefault="0054263F" w:rsidP="00274030">
      <w:pPr>
        <w:pStyle w:val="Body-TextTx"/>
      </w:pPr>
      <w:r>
        <w:t xml:space="preserve">I </w:t>
      </w:r>
      <w:r w:rsidR="00D74A09">
        <w:t xml:space="preserve">grind </w:t>
      </w:r>
      <w:r>
        <w:t>my teeth behind my smile.</w:t>
      </w:r>
      <w:r w:rsidR="00883BB1">
        <w:t xml:space="preserve"> </w:t>
      </w:r>
      <w:r w:rsidR="002658A9">
        <w:t xml:space="preserve">Auntie </w:t>
      </w:r>
      <w:r w:rsidR="009C000C">
        <w:t>Margaret</w:t>
      </w:r>
      <w:r w:rsidR="002658A9">
        <w:t xml:space="preserve"> </w:t>
      </w:r>
      <w:r w:rsidR="004F6982">
        <w:t xml:space="preserve">is </w:t>
      </w:r>
      <w:r w:rsidR="002658A9" w:rsidRPr="00BD60BE">
        <w:rPr>
          <w:rStyle w:val="itali"/>
        </w:rPr>
        <w:t>that</w:t>
      </w:r>
      <w:r w:rsidR="002658A9">
        <w:t xml:space="preserve"> kind of </w:t>
      </w:r>
      <w:r w:rsidR="00687901">
        <w:t>a</w:t>
      </w:r>
      <w:r w:rsidR="002658A9">
        <w:t>untie</w:t>
      </w:r>
      <w:r w:rsidR="0077218E" w:rsidRPr="0077218E">
        <w:t>.</w:t>
      </w:r>
    </w:p>
    <w:p w14:paraId="29035425" w14:textId="37DBDBA2" w:rsidR="006415C4" w:rsidRDefault="00396ECC" w:rsidP="00274030">
      <w:pPr>
        <w:pStyle w:val="Body-TextTx"/>
      </w:pPr>
      <w:r>
        <w:t>“</w:t>
      </w:r>
      <w:r w:rsidR="0077218E">
        <w:t>Oh</w:t>
      </w:r>
      <w:r w:rsidR="00687901">
        <w:t>,</w:t>
      </w:r>
      <w:r w:rsidR="0077218E">
        <w:t xml:space="preserve"> </w:t>
      </w:r>
      <w:r w:rsidR="002658A9">
        <w:t xml:space="preserve">Maryse is just </w:t>
      </w:r>
      <w:r w:rsidR="00FB408A">
        <w:t>as</w:t>
      </w:r>
      <w:r w:rsidR="00703A47">
        <w:t xml:space="preserve"> </w:t>
      </w:r>
      <w:r w:rsidR="002658A9">
        <w:t>she need</w:t>
      </w:r>
      <w:r w:rsidR="00FB408A">
        <w:t>s</w:t>
      </w:r>
      <w:r w:rsidR="002658A9">
        <w:t xml:space="preserve"> to be,</w:t>
      </w:r>
      <w:r>
        <w:t>”</w:t>
      </w:r>
      <w:r w:rsidR="002658A9">
        <w:t xml:space="preserve"> </w:t>
      </w:r>
      <w:r w:rsidR="009C000C">
        <w:t xml:space="preserve">Auntie </w:t>
      </w:r>
      <w:proofErr w:type="spellStart"/>
      <w:r w:rsidR="009C000C">
        <w:t>Ondine</w:t>
      </w:r>
      <w:proofErr w:type="spellEnd"/>
      <w:r w:rsidR="002658A9">
        <w:t xml:space="preserve"> </w:t>
      </w:r>
      <w:r w:rsidR="00C22F95">
        <w:t>insists</w:t>
      </w:r>
      <w:r w:rsidR="001B30EE">
        <w:t xml:space="preserve">, smoothing down the </w:t>
      </w:r>
      <w:r w:rsidR="009C000C">
        <w:t>gold</w:t>
      </w:r>
      <w:r w:rsidR="00883BB1">
        <w:t xml:space="preserve"> </w:t>
      </w:r>
      <w:r w:rsidR="00DB1FCD">
        <w:t>feathers</w:t>
      </w:r>
      <w:r w:rsidR="001B30EE">
        <w:t xml:space="preserve"> </w:t>
      </w:r>
      <w:r w:rsidR="00883BB1">
        <w:t>crowning her</w:t>
      </w:r>
      <w:r w:rsidR="001B30EE">
        <w:t xml:space="preserve"> purple hat</w:t>
      </w:r>
      <w:r w:rsidR="002658A9">
        <w:t xml:space="preserve">. </w:t>
      </w:r>
      <w:r>
        <w:t>“</w:t>
      </w:r>
      <w:r w:rsidR="002658A9">
        <w:t>Don</w:t>
      </w:r>
      <w:r>
        <w:t>’</w:t>
      </w:r>
      <w:r w:rsidR="002658A9">
        <w:t xml:space="preserve">t mind </w:t>
      </w:r>
      <w:r w:rsidR="009C000C">
        <w:t>Auntie Margaret</w:t>
      </w:r>
      <w:r w:rsidR="00687901">
        <w:t>;</w:t>
      </w:r>
      <w:r w:rsidR="002658A9">
        <w:t xml:space="preserve"> she</w:t>
      </w:r>
      <w:r>
        <w:t>’</w:t>
      </w:r>
      <w:r w:rsidR="0077218E">
        <w:t xml:space="preserve">s </w:t>
      </w:r>
      <w:r w:rsidR="002658A9">
        <w:t>a bit cranky</w:t>
      </w:r>
      <w:r w:rsidR="00883BB1">
        <w:t xml:space="preserve"> today</w:t>
      </w:r>
      <w:r w:rsidR="002658A9">
        <w:t xml:space="preserve">. Here, </w:t>
      </w:r>
      <w:proofErr w:type="gramStart"/>
      <w:r w:rsidR="002658A9">
        <w:t>have</w:t>
      </w:r>
      <w:proofErr w:type="gramEnd"/>
      <w:r w:rsidR="002658A9">
        <w:t xml:space="preserve"> some </w:t>
      </w:r>
      <w:r w:rsidR="0077218E">
        <w:t xml:space="preserve">sweet </w:t>
      </w:r>
      <w:r w:rsidR="009C000C">
        <w:t>tea</w:t>
      </w:r>
      <w:r w:rsidR="002658A9">
        <w:t>.</w:t>
      </w:r>
      <w:r>
        <w:t>”</w:t>
      </w:r>
    </w:p>
    <w:p w14:paraId="7FBFE322" w14:textId="0A02BE60" w:rsidR="006415C4" w:rsidRDefault="002658A9" w:rsidP="00274030">
      <w:pPr>
        <w:pStyle w:val="Body-TextTx"/>
      </w:pPr>
      <w:r w:rsidRPr="007767FE">
        <w:rPr>
          <w:rStyle w:val="itali"/>
        </w:rPr>
        <w:t>She always a bit cranky</w:t>
      </w:r>
      <w:r w:rsidR="00687901" w:rsidRPr="007767FE">
        <w:rPr>
          <w:rStyle w:val="itali"/>
        </w:rPr>
        <w:t>,</w:t>
      </w:r>
      <w:r>
        <w:t xml:space="preserve"> I think, accepting </w:t>
      </w:r>
      <w:r w:rsidR="00C22F95">
        <w:t xml:space="preserve">a mason jar. I stir the ice before </w:t>
      </w:r>
      <w:r w:rsidR="009C000C">
        <w:t>sipping</w:t>
      </w:r>
      <w:r w:rsidR="00C22F95">
        <w:t xml:space="preserve">, </w:t>
      </w:r>
      <w:r w:rsidR="0077218E">
        <w:t xml:space="preserve">a lemon wedge </w:t>
      </w:r>
      <w:r w:rsidR="00C22F95">
        <w:t xml:space="preserve">tickling my nose. </w:t>
      </w:r>
      <w:r w:rsidR="009C000C">
        <w:t>B</w:t>
      </w:r>
      <w:r w:rsidR="00C22F95">
        <w:t>est sweet tea I ever tasted</w:t>
      </w:r>
      <w:r w:rsidR="00E242E6">
        <w:t>. L</w:t>
      </w:r>
      <w:r w:rsidR="00C22F95">
        <w:t xml:space="preserve">ike somebody </w:t>
      </w:r>
      <w:r w:rsidR="009C000C">
        <w:t>mixed up</w:t>
      </w:r>
      <w:r w:rsidR="00C22F95">
        <w:t xml:space="preserve"> sugar and sunshine and goodness. </w:t>
      </w:r>
      <w:r w:rsidR="0054263F">
        <w:t>T</w:t>
      </w:r>
      <w:r w:rsidR="00C22F95">
        <w:t>hing is</w:t>
      </w:r>
      <w:r w:rsidR="00A81487">
        <w:t>,</w:t>
      </w:r>
      <w:r w:rsidR="0054263F">
        <w:t xml:space="preserve"> though, it </w:t>
      </w:r>
      <w:proofErr w:type="spellStart"/>
      <w:r w:rsidR="00C22F95">
        <w:t>ain</w:t>
      </w:r>
      <w:r w:rsidR="00396ECC">
        <w:t>’</w:t>
      </w:r>
      <w:r w:rsidR="00C22F95">
        <w:t>t</w:t>
      </w:r>
      <w:proofErr w:type="spellEnd"/>
      <w:r w:rsidR="00C22F95">
        <w:t xml:space="preserve"> real. None of this is</w:t>
      </w:r>
      <w:r w:rsidR="009C000C">
        <w:t>. N</w:t>
      </w:r>
      <w:r w:rsidR="00C22F95">
        <w:t xml:space="preserve">ot the grass </w:t>
      </w:r>
      <w:r w:rsidR="00883BB1">
        <w:t>under</w:t>
      </w:r>
      <w:r w:rsidR="00C22F95">
        <w:t xml:space="preserve"> my </w:t>
      </w:r>
      <w:r w:rsidR="0054263F">
        <w:t>toes</w:t>
      </w:r>
      <w:r w:rsidR="00C22F95">
        <w:t xml:space="preserve">, </w:t>
      </w:r>
      <w:r w:rsidR="00D03DCD">
        <w:t>this big</w:t>
      </w:r>
      <w:r w:rsidR="00C22F95">
        <w:t xml:space="preserve"> </w:t>
      </w:r>
      <w:r w:rsidR="0054263F">
        <w:t xml:space="preserve">shady </w:t>
      </w:r>
      <w:r w:rsidR="00C22F95">
        <w:t>oak tree, even the blue sky</w:t>
      </w:r>
      <w:r w:rsidR="0077218E">
        <w:t xml:space="preserve"> above</w:t>
      </w:r>
      <w:r w:rsidR="00C22F95">
        <w:t xml:space="preserve">. That stuff Molly was saying, about </w:t>
      </w:r>
      <w:r w:rsidR="00883BB1">
        <w:t>other</w:t>
      </w:r>
      <w:r w:rsidR="00C22F95">
        <w:t xml:space="preserve"> worlds? </w:t>
      </w:r>
      <w:r w:rsidR="00D03DCD">
        <w:t>This</w:t>
      </w:r>
      <w:r w:rsidR="0077218E">
        <w:t xml:space="preserve"> </w:t>
      </w:r>
      <w:r w:rsidR="00C22F95">
        <w:t>someplace like that</w:t>
      </w:r>
      <w:r w:rsidR="00A81487">
        <w:t>,</w:t>
      </w:r>
      <w:r w:rsidR="00D03DCD">
        <w:t xml:space="preserve"> I think</w:t>
      </w:r>
      <w:r w:rsidR="00C22F95">
        <w:t xml:space="preserve">. </w:t>
      </w:r>
      <w:r w:rsidR="009C000C">
        <w:t xml:space="preserve">Auntie </w:t>
      </w:r>
      <w:proofErr w:type="spellStart"/>
      <w:r w:rsidR="009C000C">
        <w:t>Ondine</w:t>
      </w:r>
      <w:proofErr w:type="spellEnd"/>
      <w:r w:rsidR="00C22F95">
        <w:t xml:space="preserve"> </w:t>
      </w:r>
      <w:r w:rsidR="00883BB1">
        <w:t>say</w:t>
      </w:r>
      <w:r w:rsidR="00C22F95">
        <w:t xml:space="preserve"> </w:t>
      </w:r>
      <w:r w:rsidR="009C000C">
        <w:t>it look like this for my sake</w:t>
      </w:r>
      <w:r w:rsidR="00C22F95">
        <w:t xml:space="preserve">, </w:t>
      </w:r>
      <w:r w:rsidR="00A65090">
        <w:t>to give me something familiar</w:t>
      </w:r>
      <w:r w:rsidR="00C22F95">
        <w:t>.</w:t>
      </w:r>
    </w:p>
    <w:p w14:paraId="7F798B6E" w14:textId="1E37F3A5" w:rsidR="001B30EE" w:rsidRDefault="00F03569" w:rsidP="00274030">
      <w:pPr>
        <w:pStyle w:val="Body-TextTx"/>
      </w:pPr>
      <w:r>
        <w:t>T</w:t>
      </w:r>
      <w:r w:rsidR="0077218E">
        <w:t xml:space="preserve">hese </w:t>
      </w:r>
      <w:r w:rsidR="009C000C">
        <w:t>three</w:t>
      </w:r>
      <w:r w:rsidR="001B30EE">
        <w:t xml:space="preserve"> </w:t>
      </w:r>
      <w:r w:rsidR="009C000C">
        <w:t>no</w:t>
      </w:r>
      <w:r w:rsidR="001B30EE">
        <w:t>t people either</w:t>
      </w:r>
      <w:r w:rsidR="00DB1FCD">
        <w:t xml:space="preserve">. </w:t>
      </w:r>
      <w:r w:rsidR="009C000C">
        <w:t>Never you mind they</w:t>
      </w:r>
      <w:r w:rsidR="00DB1FCD">
        <w:t xml:space="preserve"> look</w:t>
      </w:r>
      <w:r w:rsidR="009C000C">
        <w:t>ing</w:t>
      </w:r>
      <w:r w:rsidR="00DB1FCD">
        <w:t xml:space="preserve"> like </w:t>
      </w:r>
      <w:r w:rsidR="00883BB1">
        <w:t>aunties</w:t>
      </w:r>
      <w:r w:rsidR="00DB1FCD">
        <w:t xml:space="preserve"> </w:t>
      </w:r>
      <w:r w:rsidR="00F30A04">
        <w:t xml:space="preserve">up </w:t>
      </w:r>
      <w:r w:rsidR="00DB1FCD">
        <w:t>in church on Sunday</w:t>
      </w:r>
      <w:r w:rsidR="001B30EE">
        <w:t xml:space="preserve">. </w:t>
      </w:r>
      <w:r w:rsidR="0077218E">
        <w:t xml:space="preserve">They </w:t>
      </w:r>
      <w:proofErr w:type="spellStart"/>
      <w:r w:rsidR="0077218E">
        <w:t>ain</w:t>
      </w:r>
      <w:r w:rsidR="00396ECC">
        <w:t>’</w:t>
      </w:r>
      <w:r w:rsidR="0077218E">
        <w:t>t</w:t>
      </w:r>
      <w:proofErr w:type="spellEnd"/>
      <w:r w:rsidR="0077218E">
        <w:t xml:space="preserve"> </w:t>
      </w:r>
      <w:r w:rsidR="009C000C">
        <w:t>got shadows</w:t>
      </w:r>
      <w:r w:rsidR="00A81487">
        <w:t>,</w:t>
      </w:r>
      <w:r w:rsidR="009C000C">
        <w:t xml:space="preserve"> for one. </w:t>
      </w:r>
      <w:r>
        <w:t>L</w:t>
      </w:r>
      <w:r w:rsidR="001B30EE">
        <w:t xml:space="preserve">ook </w:t>
      </w:r>
      <w:r w:rsidR="009C000C">
        <w:t>just out the corner of your eye</w:t>
      </w:r>
      <w:r w:rsidR="001B30EE">
        <w:t xml:space="preserve">, </w:t>
      </w:r>
      <w:r w:rsidR="009C000C">
        <w:t>the</w:t>
      </w:r>
      <w:r w:rsidR="0077218E">
        <w:t>ir bodies</w:t>
      </w:r>
      <w:r w:rsidR="009C000C">
        <w:t xml:space="preserve"> start to</w:t>
      </w:r>
      <w:r w:rsidR="001B30EE">
        <w:t xml:space="preserve"> shimmer and blur. One time I looked too long and </w:t>
      </w:r>
      <w:r w:rsidR="009C000C">
        <w:t>all three changed</w:t>
      </w:r>
      <w:r w:rsidR="001B30EE">
        <w:t>.</w:t>
      </w:r>
      <w:r w:rsidR="009C000C">
        <w:t xml:space="preserve"> </w:t>
      </w:r>
      <w:r w:rsidR="00332EFC">
        <w:lastRenderedPageBreak/>
        <w:t xml:space="preserve">They </w:t>
      </w:r>
      <w:proofErr w:type="gramStart"/>
      <w:r w:rsidR="00332EFC">
        <w:t>was</w:t>
      </w:r>
      <w:proofErr w:type="gramEnd"/>
      <w:r w:rsidR="00332EFC">
        <w:t xml:space="preserve"> still </w:t>
      </w:r>
      <w:r w:rsidR="00A81487">
        <w:t>womanlike</w:t>
      </w:r>
      <w:r w:rsidR="00332EFC">
        <w:t xml:space="preserve">, but </w:t>
      </w:r>
      <w:r w:rsidR="00E242E6">
        <w:t xml:space="preserve">slender </w:t>
      </w:r>
      <w:r w:rsidR="00332EFC">
        <w:t xml:space="preserve">and unsightly tall in long </w:t>
      </w:r>
      <w:r w:rsidR="00190DE3">
        <w:t xml:space="preserve">bloodred </w:t>
      </w:r>
      <w:r w:rsidR="00332EFC">
        <w:t xml:space="preserve">gowns. Their faces </w:t>
      </w:r>
      <w:proofErr w:type="gramStart"/>
      <w:r w:rsidR="00332EFC">
        <w:t>was</w:t>
      </w:r>
      <w:proofErr w:type="gramEnd"/>
      <w:r w:rsidR="00332EFC">
        <w:t xml:space="preserve"> masks stitched from</w:t>
      </w:r>
      <w:r w:rsidR="0077218E">
        <w:t xml:space="preserve"> what look like</w:t>
      </w:r>
      <w:r w:rsidR="00332EFC">
        <w:t xml:space="preserve"> </w:t>
      </w:r>
      <w:r w:rsidR="00332EFC" w:rsidRPr="00BD60BE">
        <w:rPr>
          <w:rStyle w:val="itali"/>
        </w:rPr>
        <w:t>real</w:t>
      </w:r>
      <w:r w:rsidR="00332EFC">
        <w:t xml:space="preserve"> brown skin. What was </w:t>
      </w:r>
      <w:proofErr w:type="gramStart"/>
      <w:r w:rsidR="00332EFC">
        <w:t>beneath</w:t>
      </w:r>
      <w:r w:rsidR="00396ECC">
        <w:t> .</w:t>
      </w:r>
      <w:proofErr w:type="gramEnd"/>
      <w:r w:rsidR="00396ECC">
        <w:t> . .</w:t>
      </w:r>
      <w:r w:rsidR="006415C4">
        <w:t xml:space="preserve"> </w:t>
      </w:r>
      <w:proofErr w:type="gramStart"/>
      <w:r w:rsidR="00332EFC">
        <w:t>well</w:t>
      </w:r>
      <w:r w:rsidR="00396ECC">
        <w:t> .</w:t>
      </w:r>
      <w:proofErr w:type="gramEnd"/>
      <w:r w:rsidR="00396ECC">
        <w:t> . .</w:t>
      </w:r>
      <w:r w:rsidR="006415C4">
        <w:t xml:space="preserve"> </w:t>
      </w:r>
      <w:r w:rsidR="00332EFC">
        <w:t>reminded me of foxes</w:t>
      </w:r>
      <w:r w:rsidR="00E242E6">
        <w:t>. W</w:t>
      </w:r>
      <w:r w:rsidR="00332EFC">
        <w:t>ith rusty fur</w:t>
      </w:r>
      <w:r w:rsidR="00A65090">
        <w:t xml:space="preserve">, </w:t>
      </w:r>
      <w:r w:rsidR="00332EFC">
        <w:t>pointed ears</w:t>
      </w:r>
      <w:r w:rsidR="00A65090">
        <w:t>,</w:t>
      </w:r>
      <w:r w:rsidR="0077218E">
        <w:t xml:space="preserve"> and burnt</w:t>
      </w:r>
      <w:r w:rsidR="00190DE3">
        <w:t>-</w:t>
      </w:r>
      <w:r w:rsidR="0077218E">
        <w:t>orange eyes</w:t>
      </w:r>
      <w:r w:rsidR="00332EFC">
        <w:t>. I know what it sound</w:t>
      </w:r>
      <w:r w:rsidR="00A65090">
        <w:t>s</w:t>
      </w:r>
      <w:r w:rsidR="00332EFC">
        <w:t xml:space="preserve"> like</w:t>
      </w:r>
      <w:r w:rsidR="00E242E6">
        <w:t xml:space="preserve">, </w:t>
      </w:r>
      <w:proofErr w:type="spellStart"/>
      <w:r w:rsidR="00332EFC">
        <w:t>Bruh</w:t>
      </w:r>
      <w:proofErr w:type="spellEnd"/>
      <w:r w:rsidR="00332EFC">
        <w:t xml:space="preserve"> Fox </w:t>
      </w:r>
      <w:r w:rsidR="000C748A">
        <w:t>and all that</w:t>
      </w:r>
      <w:r w:rsidR="00332EFC">
        <w:t>. But I saw what I saw!</w:t>
      </w:r>
    </w:p>
    <w:p w14:paraId="74E6F35E" w14:textId="046FE377" w:rsidR="006415C4" w:rsidRDefault="001B30EE" w:rsidP="00274030">
      <w:pPr>
        <w:pStyle w:val="Body-TextTx"/>
      </w:pPr>
      <w:r>
        <w:t xml:space="preserve">I sip </w:t>
      </w:r>
      <w:r w:rsidR="00E242E6">
        <w:t xml:space="preserve">the </w:t>
      </w:r>
      <w:r>
        <w:t xml:space="preserve">sweet tea </w:t>
      </w:r>
      <w:r w:rsidR="0077218E">
        <w:t xml:space="preserve">(that </w:t>
      </w:r>
      <w:proofErr w:type="spellStart"/>
      <w:r w:rsidR="0077218E">
        <w:t>ain</w:t>
      </w:r>
      <w:r w:rsidR="00396ECC">
        <w:t>’</w:t>
      </w:r>
      <w:r w:rsidR="0077218E">
        <w:t>t</w:t>
      </w:r>
      <w:proofErr w:type="spellEnd"/>
      <w:r w:rsidR="0077218E">
        <w:t xml:space="preserve"> really sweet tea) </w:t>
      </w:r>
      <w:r>
        <w:t xml:space="preserve">and turn to the woman on the swing. </w:t>
      </w:r>
      <w:r w:rsidR="00396ECC">
        <w:t>“</w:t>
      </w:r>
      <w:r>
        <w:t>Hello</w:t>
      </w:r>
      <w:r w:rsidR="00190DE3">
        <w:t>,</w:t>
      </w:r>
      <w:r>
        <w:t xml:space="preserve"> </w:t>
      </w:r>
      <w:bookmarkStart w:id="21" w:name="_Hlk32390587"/>
      <w:r w:rsidR="009C000C">
        <w:t xml:space="preserve">Auntie </w:t>
      </w:r>
      <w:proofErr w:type="spellStart"/>
      <w:r w:rsidR="009C000C">
        <w:t>Jadine</w:t>
      </w:r>
      <w:bookmarkEnd w:id="21"/>
      <w:proofErr w:type="spellEnd"/>
      <w:r>
        <w:t>.</w:t>
      </w:r>
      <w:r w:rsidR="00396ECC">
        <w:t>”</w:t>
      </w:r>
      <w:r>
        <w:t xml:space="preserve"> She </w:t>
      </w:r>
      <w:proofErr w:type="gramStart"/>
      <w:r>
        <w:t>don</w:t>
      </w:r>
      <w:r w:rsidR="00396ECC">
        <w:t>’</w:t>
      </w:r>
      <w:r>
        <w:t>t</w:t>
      </w:r>
      <w:proofErr w:type="gramEnd"/>
      <w:r>
        <w:t xml:space="preserve"> answer</w:t>
      </w:r>
      <w:r w:rsidR="00FC43F4">
        <w:t>. J</w:t>
      </w:r>
      <w:r>
        <w:t>ust keeps swinging</w:t>
      </w:r>
      <w:r w:rsidR="00332EFC">
        <w:t xml:space="preserve">, </w:t>
      </w:r>
      <w:r>
        <w:t xml:space="preserve">a </w:t>
      </w:r>
      <w:r w:rsidR="00190241">
        <w:t>far-off</w:t>
      </w:r>
      <w:r>
        <w:t xml:space="preserve"> look in her eyes</w:t>
      </w:r>
      <w:r w:rsidR="00DB1FCD">
        <w:t>.</w:t>
      </w:r>
    </w:p>
    <w:p w14:paraId="5B135974" w14:textId="6F4766CA" w:rsidR="006415C4" w:rsidRDefault="00396ECC" w:rsidP="00274030">
      <w:pPr>
        <w:pStyle w:val="Body-TextTx"/>
      </w:pPr>
      <w:r>
        <w:t>“</w:t>
      </w:r>
      <w:r w:rsidR="00DB1FCD">
        <w:t>Oh</w:t>
      </w:r>
      <w:r w:rsidR="00E04334">
        <w:t>,</w:t>
      </w:r>
      <w:r w:rsidR="00DB1FCD">
        <w:t xml:space="preserve"> she</w:t>
      </w:r>
      <w:r>
        <w:t>’</w:t>
      </w:r>
      <w:r w:rsidR="00DB1FCD">
        <w:t xml:space="preserve">s </w:t>
      </w:r>
      <w:proofErr w:type="gramStart"/>
      <w:r w:rsidR="00DB1FCD">
        <w:t>doing</w:t>
      </w:r>
      <w:r>
        <w:t> .</w:t>
      </w:r>
      <w:proofErr w:type="gramEnd"/>
      <w:r>
        <w:t> . .</w:t>
      </w:r>
      <w:r w:rsidR="006415C4">
        <w:t xml:space="preserve"> </w:t>
      </w:r>
      <w:r w:rsidR="00DB1FCD">
        <w:t>her thing,</w:t>
      </w:r>
      <w:r>
        <w:t>”</w:t>
      </w:r>
      <w:r w:rsidR="00DB1FCD">
        <w:t xml:space="preserve"> </w:t>
      </w:r>
      <w:r w:rsidR="009C000C">
        <w:t xml:space="preserve">Auntie </w:t>
      </w:r>
      <w:proofErr w:type="spellStart"/>
      <w:r w:rsidR="009C000C">
        <w:t>Ondine</w:t>
      </w:r>
      <w:proofErr w:type="spellEnd"/>
      <w:r w:rsidR="00DB1FCD">
        <w:t xml:space="preserve"> </w:t>
      </w:r>
      <w:r w:rsidR="0077218E">
        <w:t>apologizes</w:t>
      </w:r>
      <w:r w:rsidR="00DB1FCD">
        <w:t>.</w:t>
      </w:r>
    </w:p>
    <w:p w14:paraId="105B9E2C" w14:textId="50F5E8BF" w:rsidR="00DB1FCD" w:rsidRDefault="00DB1FCD" w:rsidP="00274030">
      <w:pPr>
        <w:pStyle w:val="Body-TextTx"/>
      </w:pPr>
      <w:r>
        <w:t>That explain</w:t>
      </w:r>
      <w:r w:rsidR="00A65090">
        <w:t>s</w:t>
      </w:r>
      <w:r>
        <w:t xml:space="preserve"> it</w:t>
      </w:r>
      <w:r w:rsidR="00190DE3">
        <w:t>,</w:t>
      </w:r>
      <w:r>
        <w:t xml:space="preserve"> then. </w:t>
      </w:r>
      <w:r w:rsidR="009C000C">
        <w:t xml:space="preserve">Auntie </w:t>
      </w:r>
      <w:proofErr w:type="spellStart"/>
      <w:r w:rsidR="009C000C">
        <w:t>Jadine</w:t>
      </w:r>
      <w:proofErr w:type="spellEnd"/>
      <w:r>
        <w:t xml:space="preserve"> the strangest of these three</w:t>
      </w:r>
      <w:r w:rsidR="00E242E6">
        <w:t xml:space="preserve">, </w:t>
      </w:r>
      <w:r>
        <w:t>and that</w:t>
      </w:r>
      <w:r w:rsidR="00396ECC">
        <w:t>’</w:t>
      </w:r>
      <w:r>
        <w:t xml:space="preserve">s saying a lot. </w:t>
      </w:r>
      <w:r w:rsidR="00E242E6">
        <w:t>T</w:t>
      </w:r>
      <w:r>
        <w:t xml:space="preserve">ime funny with her. She </w:t>
      </w:r>
      <w:r w:rsidR="0077218E">
        <w:t xml:space="preserve">living </w:t>
      </w:r>
      <w:r>
        <w:t xml:space="preserve">in the </w:t>
      </w:r>
      <w:r w:rsidR="00332EFC">
        <w:t>now</w:t>
      </w:r>
      <w:r>
        <w:t xml:space="preserve">, the </w:t>
      </w:r>
      <w:r w:rsidR="00332EFC">
        <w:t>yesterday</w:t>
      </w:r>
      <w:r>
        <w:t xml:space="preserve">, and </w:t>
      </w:r>
      <w:r w:rsidR="00332EFC">
        <w:t>tomorrow all</w:t>
      </w:r>
      <w:r>
        <w:t xml:space="preserve"> at once. </w:t>
      </w:r>
      <w:r w:rsidR="0000310E">
        <w:t>W</w:t>
      </w:r>
      <w:r>
        <w:t>hen she like this, mean she</w:t>
      </w:r>
      <w:r w:rsidR="00396ECC">
        <w:t>’</w:t>
      </w:r>
      <w:r>
        <w:t>s somewhere—</w:t>
      </w:r>
      <w:r w:rsidRPr="00BD60BE">
        <w:rPr>
          <w:rStyle w:val="itali"/>
        </w:rPr>
        <w:t>sometime</w:t>
      </w:r>
      <w:r>
        <w:t>—else.</w:t>
      </w:r>
    </w:p>
    <w:p w14:paraId="25CFA819" w14:textId="273FFCB4" w:rsidR="006415C4" w:rsidRDefault="00332EFC" w:rsidP="00274030">
      <w:pPr>
        <w:pStyle w:val="Body-TextTx"/>
      </w:pPr>
      <w:r>
        <w:t>Nana Jean</w:t>
      </w:r>
      <w:r w:rsidR="0000310E">
        <w:t xml:space="preserve"> warn</w:t>
      </w:r>
      <w:r w:rsidR="00A65090">
        <w:t>s</w:t>
      </w:r>
      <w:r w:rsidR="0000310E">
        <w:t xml:space="preserve"> me to watch myself</w:t>
      </w:r>
      <w:r w:rsidR="00702682">
        <w:t xml:space="preserve"> </w:t>
      </w:r>
      <w:r w:rsidR="00E534D8">
        <w:t>with</w:t>
      </w:r>
      <w:r w:rsidR="00702682">
        <w:t xml:space="preserve"> </w:t>
      </w:r>
      <w:r w:rsidR="00D6770C">
        <w:t>these three</w:t>
      </w:r>
      <w:r w:rsidR="00E242E6">
        <w:t>. Sa</w:t>
      </w:r>
      <w:r w:rsidR="0000310E">
        <w:t xml:space="preserve">y </w:t>
      </w:r>
      <w:proofErr w:type="spellStart"/>
      <w:r w:rsidR="0000310E">
        <w:t>haints</w:t>
      </w:r>
      <w:proofErr w:type="spellEnd"/>
      <w:r w:rsidR="0000310E">
        <w:t xml:space="preserve"> is </w:t>
      </w:r>
      <w:proofErr w:type="spellStart"/>
      <w:r w:rsidR="0000310E">
        <w:t>tricksy</w:t>
      </w:r>
      <w:proofErr w:type="spellEnd"/>
      <w:r w:rsidR="0000310E">
        <w:t xml:space="preserve">. But </w:t>
      </w:r>
      <w:r w:rsidR="00E242E6">
        <w:t>t</w:t>
      </w:r>
      <w:r w:rsidR="00E534D8">
        <w:t xml:space="preserve">hey remind me of my </w:t>
      </w:r>
      <w:r w:rsidR="00BC2B96">
        <w:t>mama</w:t>
      </w:r>
      <w:r w:rsidR="00E534D8">
        <w:t xml:space="preserve"> in a way</w:t>
      </w:r>
      <w:r w:rsidR="00E242E6">
        <w:t>. L</w:t>
      </w:r>
      <w:r w:rsidR="00E534D8">
        <w:t>ike they plucked memories of her from my head, and made them into three people. Maybe that</w:t>
      </w:r>
      <w:r w:rsidR="00396ECC">
        <w:t>’</w:t>
      </w:r>
      <w:r w:rsidR="00E534D8">
        <w:t>s why I</w:t>
      </w:r>
      <w:r w:rsidR="00396ECC">
        <w:t>’</w:t>
      </w:r>
      <w:r w:rsidR="00E534D8">
        <w:t>m fond of them; remind me of what I lost.</w:t>
      </w:r>
      <w:r w:rsidR="00DB1FCD">
        <w:t xml:space="preserve"> </w:t>
      </w:r>
      <w:r w:rsidR="00E534D8">
        <w:t>Besides</w:t>
      </w:r>
      <w:r w:rsidR="00DB1FCD">
        <w:t xml:space="preserve">, was them </w:t>
      </w:r>
      <w:r w:rsidR="00702682">
        <w:t xml:space="preserve">who </w:t>
      </w:r>
      <w:r w:rsidR="00DB1FCD">
        <w:t xml:space="preserve">gave me </w:t>
      </w:r>
      <w:r w:rsidR="00F30A04">
        <w:t xml:space="preserve">the </w:t>
      </w:r>
      <w:r w:rsidR="00DB1FCD">
        <w:t>sword.</w:t>
      </w:r>
    </w:p>
    <w:p w14:paraId="2A707DB5" w14:textId="77777777" w:rsidR="006415C4" w:rsidRDefault="00F07886" w:rsidP="00274030">
      <w:pPr>
        <w:pStyle w:val="Body-TextTx"/>
      </w:pPr>
      <w:r>
        <w:t>The</w:t>
      </w:r>
      <w:r w:rsidR="002C2E54">
        <w:t xml:space="preserve"> </w:t>
      </w:r>
      <w:r>
        <w:t xml:space="preserve">broad </w:t>
      </w:r>
      <w:r w:rsidR="002C2E54">
        <w:t xml:space="preserve">black </w:t>
      </w:r>
      <w:r>
        <w:t>leaf</w:t>
      </w:r>
      <w:r w:rsidR="00AE7563">
        <w:t>-</w:t>
      </w:r>
      <w:r w:rsidR="002C2E54">
        <w:t>blade</w:t>
      </w:r>
      <w:r>
        <w:t xml:space="preserve"> </w:t>
      </w:r>
      <w:r w:rsidR="00E242E6">
        <w:t xml:space="preserve">sits on the table, </w:t>
      </w:r>
      <w:r w:rsidR="00D6770C">
        <w:t>keep</w:t>
      </w:r>
      <w:r w:rsidR="00E242E6">
        <w:t>ing</w:t>
      </w:r>
      <w:r w:rsidR="00D6770C">
        <w:t xml:space="preserve"> </w:t>
      </w:r>
      <w:r>
        <w:t>a steady hum that</w:t>
      </w:r>
      <w:r w:rsidR="00C52424">
        <w:t xml:space="preserve"> draw</w:t>
      </w:r>
      <w:r w:rsidR="00702682">
        <w:t>s</w:t>
      </w:r>
      <w:r w:rsidR="00C52424">
        <w:t xml:space="preserve"> in spirits—their singing </w:t>
      </w:r>
      <w:r>
        <w:t>whispering in my ears.</w:t>
      </w:r>
    </w:p>
    <w:p w14:paraId="38934C31" w14:textId="3BD3FEEF" w:rsidR="0000310E" w:rsidRDefault="009C000C" w:rsidP="00274030">
      <w:pPr>
        <w:pStyle w:val="Body-TextTx"/>
      </w:pPr>
      <w:r>
        <w:t xml:space="preserve">Auntie </w:t>
      </w:r>
      <w:proofErr w:type="spellStart"/>
      <w:r>
        <w:t>Ondine</w:t>
      </w:r>
      <w:proofErr w:type="spellEnd"/>
      <w:r w:rsidR="00F07886">
        <w:t xml:space="preserve"> told me </w:t>
      </w:r>
      <w:r w:rsidR="00F840D3">
        <w:t xml:space="preserve">how </w:t>
      </w:r>
      <w:r w:rsidR="00D6770C">
        <w:t xml:space="preserve">the sword </w:t>
      </w:r>
      <w:r w:rsidR="00F840D3">
        <w:t>came to be</w:t>
      </w:r>
      <w:r w:rsidR="002B773D">
        <w:t>.</w:t>
      </w:r>
      <w:r w:rsidR="00F07886">
        <w:t xml:space="preserve"> </w:t>
      </w:r>
      <w:r w:rsidR="00F840D3">
        <w:t xml:space="preserve">The one who </w:t>
      </w:r>
      <w:r w:rsidR="003C598B">
        <w:t xml:space="preserve">made </w:t>
      </w:r>
      <w:r w:rsidR="00F840D3">
        <w:t>it, b</w:t>
      </w:r>
      <w:r w:rsidR="00F07886">
        <w:t xml:space="preserve">ack in Africa he </w:t>
      </w:r>
      <w:r w:rsidR="00C52424">
        <w:t>was</w:t>
      </w:r>
      <w:r w:rsidR="00F07886">
        <w:t xml:space="preserve"> a big</w:t>
      </w:r>
      <w:r w:rsidR="00A92C11">
        <w:t xml:space="preserve"> </w:t>
      </w:r>
      <w:r w:rsidR="00F07886">
        <w:t xml:space="preserve">to-do who </w:t>
      </w:r>
      <w:r w:rsidR="00702682">
        <w:t xml:space="preserve">sold </w:t>
      </w:r>
      <w:r w:rsidR="00F07886">
        <w:t>slaves</w:t>
      </w:r>
      <w:r w:rsidR="00F840D3">
        <w:t xml:space="preserve">, </w:t>
      </w:r>
      <w:r w:rsidR="00045258">
        <w:t>till he</w:t>
      </w:r>
      <w:r w:rsidR="00F07886">
        <w:t xml:space="preserve"> got </w:t>
      </w:r>
      <w:r w:rsidR="00702682">
        <w:t xml:space="preserve">tricked and </w:t>
      </w:r>
      <w:r w:rsidR="00F07886">
        <w:t xml:space="preserve">sold </w:t>
      </w:r>
      <w:r w:rsidR="00C52424">
        <w:t>too</w:t>
      </w:r>
      <w:r w:rsidR="00F07886">
        <w:t xml:space="preserve">. </w:t>
      </w:r>
      <w:r w:rsidR="00E242E6">
        <w:t>Got</w:t>
      </w:r>
      <w:r w:rsidR="00702682">
        <w:t xml:space="preserve"> </w:t>
      </w:r>
      <w:r w:rsidR="003C598B">
        <w:t xml:space="preserve">made </w:t>
      </w:r>
      <w:r w:rsidR="00F840D3">
        <w:t xml:space="preserve">a blacksmith, </w:t>
      </w:r>
      <w:r w:rsidR="00702682">
        <w:t xml:space="preserve">on account he was good with iron. </w:t>
      </w:r>
      <w:r w:rsidR="00E242E6">
        <w:t>He made</w:t>
      </w:r>
      <w:r w:rsidR="00C52424">
        <w:t xml:space="preserve"> the</w:t>
      </w:r>
      <w:r w:rsidR="00F07886">
        <w:t xml:space="preserve"> sword</w:t>
      </w:r>
      <w:r w:rsidR="00FB408A">
        <w:t xml:space="preserve"> to</w:t>
      </w:r>
      <w:r w:rsidR="00E242E6">
        <w:t xml:space="preserve"> </w:t>
      </w:r>
      <w:r w:rsidR="00F07886">
        <w:t xml:space="preserve">like one </w:t>
      </w:r>
      <w:r w:rsidR="00FB408A">
        <w:t xml:space="preserve">that </w:t>
      </w:r>
      <w:r w:rsidR="00E242E6">
        <w:t xml:space="preserve">used to </w:t>
      </w:r>
      <w:r w:rsidR="00F07886">
        <w:t>mark him as a big</w:t>
      </w:r>
      <w:r w:rsidR="00A92C11">
        <w:t xml:space="preserve"> </w:t>
      </w:r>
      <w:r w:rsidR="00F07886">
        <w:t xml:space="preserve">to-do. Only </w:t>
      </w:r>
      <w:r w:rsidR="00E242E6">
        <w:t>bigger</w:t>
      </w:r>
      <w:r w:rsidR="00D6770C">
        <w:t xml:space="preserve">—not just </w:t>
      </w:r>
      <w:r w:rsidR="00FB408A">
        <w:t xml:space="preserve">for </w:t>
      </w:r>
      <w:r w:rsidR="00D6770C">
        <w:t xml:space="preserve">ceremony. </w:t>
      </w:r>
      <w:r w:rsidR="00702682">
        <w:t>He pound</w:t>
      </w:r>
      <w:r w:rsidR="003C598B">
        <w:t>ed</w:t>
      </w:r>
      <w:r w:rsidR="00702682">
        <w:t xml:space="preserve"> it </w:t>
      </w:r>
      <w:r w:rsidR="00E242E6">
        <w:t>with</w:t>
      </w:r>
      <w:r w:rsidR="00702682">
        <w:t xml:space="preserve"> magic, </w:t>
      </w:r>
      <w:r w:rsidR="003C598B">
        <w:t>calling</w:t>
      </w:r>
      <w:r w:rsidR="00045258">
        <w:t xml:space="preserve"> </w:t>
      </w:r>
      <w:r w:rsidR="00702682">
        <w:t xml:space="preserve">on </w:t>
      </w:r>
      <w:r w:rsidR="00045258">
        <w:t xml:space="preserve">the dead who got sold </w:t>
      </w:r>
      <w:r w:rsidR="00702682">
        <w:t>away</w:t>
      </w:r>
      <w:r w:rsidR="00E242E6">
        <w:t>. He bid them</w:t>
      </w:r>
      <w:r w:rsidR="00702682">
        <w:t xml:space="preserve"> </w:t>
      </w:r>
      <w:r w:rsidR="00C52424">
        <w:t>sing their songs, seek</w:t>
      </w:r>
      <w:r w:rsidR="00045258">
        <w:t xml:space="preserve"> the spirits of the </w:t>
      </w:r>
      <w:r w:rsidR="00C52424">
        <w:t>ones</w:t>
      </w:r>
      <w:r w:rsidR="00045258">
        <w:t xml:space="preserve"> who </w:t>
      </w:r>
      <w:r w:rsidR="003C598B">
        <w:t xml:space="preserve">sent </w:t>
      </w:r>
      <w:r w:rsidR="00045258">
        <w:t>them</w:t>
      </w:r>
      <w:r w:rsidR="00C52424">
        <w:t xml:space="preserve"> across the sea</w:t>
      </w:r>
      <w:r w:rsidR="00045258">
        <w:t xml:space="preserve">, </w:t>
      </w:r>
      <w:r w:rsidR="00702682">
        <w:t xml:space="preserve">and </w:t>
      </w:r>
      <w:r w:rsidR="00045258">
        <w:t xml:space="preserve">bind </w:t>
      </w:r>
      <w:r w:rsidR="00C52424">
        <w:t>those chiefs and kings, even his own self,</w:t>
      </w:r>
      <w:r w:rsidR="00045258">
        <w:t xml:space="preserve"> up in that iron</w:t>
      </w:r>
      <w:r w:rsidR="00F840D3">
        <w:t xml:space="preserve">—make them serve </w:t>
      </w:r>
      <w:r w:rsidR="00C52424">
        <w:t>those</w:t>
      </w:r>
      <w:r w:rsidR="00F840D3">
        <w:t xml:space="preserve"> they done wrong.</w:t>
      </w:r>
    </w:p>
    <w:p w14:paraId="05DEB990" w14:textId="44F29CAB" w:rsidR="006415C4" w:rsidRDefault="00702682" w:rsidP="00274030">
      <w:pPr>
        <w:pStyle w:val="Body-TextTx"/>
      </w:pPr>
      <w:r>
        <w:lastRenderedPageBreak/>
        <w:t>When</w:t>
      </w:r>
      <w:r w:rsidR="004859A8">
        <w:t xml:space="preserve"> </w:t>
      </w:r>
      <w:r>
        <w:t xml:space="preserve">I </w:t>
      </w:r>
      <w:r w:rsidR="003C598B">
        <w:t>call</w:t>
      </w:r>
      <w:r>
        <w:t xml:space="preserve"> the </w:t>
      </w:r>
      <w:proofErr w:type="gramStart"/>
      <w:r>
        <w:t>sword</w:t>
      </w:r>
      <w:proofErr w:type="gramEnd"/>
      <w:r>
        <w:t xml:space="preserve"> I </w:t>
      </w:r>
      <w:r w:rsidR="00045258">
        <w:t xml:space="preserve">get visions </w:t>
      </w:r>
      <w:r w:rsidR="0025093E">
        <w:t>from</w:t>
      </w:r>
      <w:r w:rsidR="00045258">
        <w:t xml:space="preserve"> </w:t>
      </w:r>
      <w:r w:rsidR="0025093E">
        <w:t>them</w:t>
      </w:r>
      <w:r>
        <w:t xml:space="preserve"> angry</w:t>
      </w:r>
      <w:r w:rsidR="00045258">
        <w:t xml:space="preserve"> slaves,</w:t>
      </w:r>
      <w:r w:rsidR="00F840D3">
        <w:t xml:space="preserve"> </w:t>
      </w:r>
      <w:r w:rsidR="003C598B">
        <w:t>their</w:t>
      </w:r>
      <w:r w:rsidR="00F840D3">
        <w:t xml:space="preserve"> songs </w:t>
      </w:r>
      <w:r w:rsidR="003C598B">
        <w:t xml:space="preserve">pulling </w:t>
      </w:r>
      <w:r w:rsidR="0025093E">
        <w:t>at</w:t>
      </w:r>
      <w:r w:rsidR="00F840D3">
        <w:t xml:space="preserve"> </w:t>
      </w:r>
      <w:r w:rsidR="00045258">
        <w:t>restless chiefs and kings</w:t>
      </w:r>
      <w:r>
        <w:t xml:space="preserve"> bound to the blade</w:t>
      </w:r>
      <w:r w:rsidR="00045258">
        <w:t xml:space="preserve">, making them cry out until </w:t>
      </w:r>
      <w:r w:rsidR="003C598B">
        <w:t>sleeping</w:t>
      </w:r>
      <w:r w:rsidR="00045258">
        <w:t xml:space="preserve"> gods </w:t>
      </w:r>
      <w:r w:rsidR="00694582">
        <w:t xml:space="preserve">stir </w:t>
      </w:r>
      <w:r>
        <w:t>in answer</w:t>
      </w:r>
      <w:r w:rsidR="00045258">
        <w:t xml:space="preserve">. </w:t>
      </w:r>
      <w:r w:rsidR="00F840D3">
        <w:t>That</w:t>
      </w:r>
      <w:r w:rsidR="00396ECC">
        <w:t>’</w:t>
      </w:r>
      <w:r w:rsidR="00F840D3">
        <w:t>s the sword</w:t>
      </w:r>
      <w:r w:rsidR="00396ECC">
        <w:t>’</w:t>
      </w:r>
      <w:r w:rsidR="00F840D3">
        <w:t xml:space="preserve">s power—a thing of vengeance and repentance. </w:t>
      </w:r>
      <w:r w:rsidR="0003127F">
        <w:t>D</w:t>
      </w:r>
      <w:r w:rsidR="00217D8D">
        <w:t>on</w:t>
      </w:r>
      <w:r w:rsidR="00396ECC">
        <w:t>’</w:t>
      </w:r>
      <w:r w:rsidR="00217D8D">
        <w:t xml:space="preserve">t know how </w:t>
      </w:r>
      <w:r w:rsidR="00694582">
        <w:t>it</w:t>
      </w:r>
      <w:r w:rsidR="00217D8D">
        <w:t xml:space="preserve"> </w:t>
      </w:r>
      <w:r w:rsidR="0000310E">
        <w:t>ended</w:t>
      </w:r>
      <w:r w:rsidR="00217D8D">
        <w:t xml:space="preserve"> up with these three. But they say </w:t>
      </w:r>
      <w:r w:rsidR="00694582">
        <w:t>it need</w:t>
      </w:r>
      <w:r w:rsidR="003C598B">
        <w:t>s</w:t>
      </w:r>
      <w:r w:rsidR="00694582">
        <w:t xml:space="preserve"> a champion</w:t>
      </w:r>
      <w:r w:rsidR="00217D8D">
        <w:t xml:space="preserve">. </w:t>
      </w:r>
      <w:r w:rsidR="003C598B">
        <w:t>W</w:t>
      </w:r>
      <w:r w:rsidR="00217D8D">
        <w:t xml:space="preserve">hen it first </w:t>
      </w:r>
      <w:proofErr w:type="gramStart"/>
      <w:r w:rsidR="00217D8D">
        <w:t>came</w:t>
      </w:r>
      <w:proofErr w:type="gramEnd"/>
      <w:r w:rsidR="00217D8D">
        <w:t xml:space="preserve"> I </w:t>
      </w:r>
      <w:r w:rsidR="0025093E">
        <w:t>wasn</w:t>
      </w:r>
      <w:r w:rsidR="00396ECC">
        <w:t>’</w:t>
      </w:r>
      <w:r w:rsidR="0025093E">
        <w:t>t</w:t>
      </w:r>
      <w:r w:rsidR="00217D8D">
        <w:t xml:space="preserve"> no champion</w:t>
      </w:r>
      <w:r w:rsidR="0012011C">
        <w:t>,</w:t>
      </w:r>
      <w:r w:rsidR="004859A8">
        <w:t xml:space="preserve"> though</w:t>
      </w:r>
      <w:r w:rsidR="00217D8D">
        <w:t xml:space="preserve">. </w:t>
      </w:r>
      <w:r w:rsidR="0025093E">
        <w:t>Ju</w:t>
      </w:r>
      <w:r w:rsidR="00217D8D">
        <w:t xml:space="preserve">st a </w:t>
      </w:r>
      <w:r w:rsidR="003C598B">
        <w:t>scared girl</w:t>
      </w:r>
      <w:r w:rsidR="00217D8D">
        <w:t xml:space="preserve">, hiding under the floorboards. </w:t>
      </w:r>
      <w:r w:rsidR="0025093E">
        <w:t>But I learn</w:t>
      </w:r>
      <w:r w:rsidR="003C598B">
        <w:t>ed</w:t>
      </w:r>
      <w:r w:rsidR="0025093E">
        <w:t xml:space="preserve"> how to listen since then</w:t>
      </w:r>
      <w:r w:rsidR="003C598B">
        <w:t>—how to</w:t>
      </w:r>
      <w:r w:rsidR="0025093E">
        <w:t xml:space="preserve"> move to its rhythm.</w:t>
      </w:r>
    </w:p>
    <w:p w14:paraId="4C8180E9" w14:textId="737257BF" w:rsidR="006415C4" w:rsidRDefault="00396ECC" w:rsidP="00274030">
      <w:pPr>
        <w:pStyle w:val="Body-TextTx"/>
      </w:pPr>
      <w:r>
        <w:t>“</w:t>
      </w:r>
      <w:r w:rsidR="0025093E">
        <w:t>We apologize for</w:t>
      </w:r>
      <w:r w:rsidR="00217D8D">
        <w:t xml:space="preserve"> </w:t>
      </w:r>
      <w:r w:rsidR="0025093E">
        <w:t xml:space="preserve">calling </w:t>
      </w:r>
      <w:r w:rsidR="00217D8D">
        <w:t xml:space="preserve">on </w:t>
      </w:r>
      <w:r w:rsidR="00D6770C">
        <w:t xml:space="preserve">you </w:t>
      </w:r>
      <w:r w:rsidR="00217D8D">
        <w:t>at this late hour,</w:t>
      </w:r>
      <w:r>
        <w:t>”</w:t>
      </w:r>
      <w:r w:rsidR="00217D8D">
        <w:t xml:space="preserve"> </w:t>
      </w:r>
      <w:r w:rsidR="009C000C">
        <w:t xml:space="preserve">Auntie </w:t>
      </w:r>
      <w:proofErr w:type="spellStart"/>
      <w:r w:rsidR="009C000C">
        <w:t>Ondine</w:t>
      </w:r>
      <w:proofErr w:type="spellEnd"/>
      <w:r w:rsidR="00217D8D">
        <w:t xml:space="preserve"> says. </w:t>
      </w:r>
      <w:r>
        <w:t>“</w:t>
      </w:r>
      <w:r w:rsidR="00217D8D">
        <w:t xml:space="preserve">We tried to wait until you </w:t>
      </w:r>
      <w:r w:rsidR="00702682">
        <w:t xml:space="preserve">completed </w:t>
      </w:r>
      <w:r w:rsidR="00217D8D">
        <w:t xml:space="preserve">your physical intimacies with </w:t>
      </w:r>
      <w:r w:rsidR="00D6770C">
        <w:t>your beau</w:t>
      </w:r>
      <w:r w:rsidR="00217D8D">
        <w:t>.</w:t>
      </w:r>
      <w:r>
        <w:t>”</w:t>
      </w:r>
    </w:p>
    <w:p w14:paraId="1F3B3BF2" w14:textId="0957C56C" w:rsidR="006415C4" w:rsidRDefault="009C000C" w:rsidP="00274030">
      <w:pPr>
        <w:pStyle w:val="Body-TextTx"/>
      </w:pPr>
      <w:r>
        <w:t>Auntie Margaret</w:t>
      </w:r>
      <w:r w:rsidR="00217D8D">
        <w:t xml:space="preserve"> </w:t>
      </w:r>
      <w:proofErr w:type="spellStart"/>
      <w:r w:rsidR="00217D8D">
        <w:t>humphs</w:t>
      </w:r>
      <w:proofErr w:type="spellEnd"/>
      <w:r w:rsidR="00217D8D">
        <w:t xml:space="preserve">. </w:t>
      </w:r>
      <w:r w:rsidR="00396ECC">
        <w:t>“</w:t>
      </w:r>
      <w:r w:rsidR="00217D8D">
        <w:t>Lots of carrying on and grunting</w:t>
      </w:r>
      <w:r w:rsidR="0012011C">
        <w:t>,</w:t>
      </w:r>
      <w:r w:rsidR="00217D8D">
        <w:t xml:space="preserve"> you ask me.</w:t>
      </w:r>
      <w:r w:rsidR="00396ECC">
        <w:t>”</w:t>
      </w:r>
    </w:p>
    <w:p w14:paraId="3E776976" w14:textId="5217BC8C" w:rsidR="006415C4" w:rsidRDefault="004859A8" w:rsidP="00274030">
      <w:pPr>
        <w:pStyle w:val="Body-TextTx"/>
      </w:pPr>
      <w:r>
        <w:t>M</w:t>
      </w:r>
      <w:r w:rsidR="00217D8D">
        <w:t>y face go</w:t>
      </w:r>
      <w:r>
        <w:t>es</w:t>
      </w:r>
      <w:r w:rsidR="00217D8D">
        <w:t xml:space="preserve"> warm. Not being people</w:t>
      </w:r>
      <w:r w:rsidR="004E727C">
        <w:t xml:space="preserve"> and all</w:t>
      </w:r>
      <w:r w:rsidR="00217D8D">
        <w:t xml:space="preserve">, </w:t>
      </w:r>
      <w:r w:rsidR="0025093E">
        <w:t>the</w:t>
      </w:r>
      <w:r>
        <w:t>se three</w:t>
      </w:r>
      <w:r w:rsidR="00217D8D">
        <w:t xml:space="preserve"> sometime</w:t>
      </w:r>
      <w:r w:rsidR="0025093E">
        <w:t>s</w:t>
      </w:r>
      <w:r w:rsidR="0000310E">
        <w:t xml:space="preserve"> say</w:t>
      </w:r>
      <w:r w:rsidR="00217D8D">
        <w:t xml:space="preserve"> things they shouldn</w:t>
      </w:r>
      <w:r w:rsidR="00396ECC">
        <w:t>’</w:t>
      </w:r>
      <w:r w:rsidR="00217D8D">
        <w:t xml:space="preserve">t. </w:t>
      </w:r>
      <w:r w:rsidR="0000310E">
        <w:t>Like about</w:t>
      </w:r>
      <w:r w:rsidR="00217D8D">
        <w:t xml:space="preserve"> my </w:t>
      </w:r>
      <w:r w:rsidR="00396ECC">
        <w:t>“</w:t>
      </w:r>
      <w:r w:rsidR="00217D8D">
        <w:t>physical intimacies</w:t>
      </w:r>
      <w:r w:rsidR="0000310E">
        <w:t>.</w:t>
      </w:r>
      <w:r w:rsidR="00396ECC">
        <w:t>”</w:t>
      </w:r>
      <w:r w:rsidR="00217D8D">
        <w:t xml:space="preserve"> </w:t>
      </w:r>
      <w:r w:rsidR="0000310E">
        <w:t>Or</w:t>
      </w:r>
      <w:r w:rsidR="00217D8D">
        <w:t xml:space="preserve"> implying they </w:t>
      </w:r>
      <w:r w:rsidR="0025093E">
        <w:t>was</w:t>
      </w:r>
      <w:r w:rsidR="00217D8D">
        <w:t xml:space="preserve"> </w:t>
      </w:r>
      <w:r w:rsidR="00217D8D" w:rsidRPr="00BD60BE">
        <w:rPr>
          <w:rStyle w:val="itali"/>
        </w:rPr>
        <w:t>watching</w:t>
      </w:r>
      <w:r w:rsidR="00217D8D">
        <w:t xml:space="preserve"> me! </w:t>
      </w:r>
      <w:r w:rsidR="00694582">
        <w:t>Someone laughs</w:t>
      </w:r>
      <w:r w:rsidR="00906E09">
        <w:t xml:space="preserve">. </w:t>
      </w:r>
      <w:r w:rsidR="00217D8D">
        <w:t xml:space="preserve">I turn to find </w:t>
      </w:r>
      <w:r w:rsidR="009C000C">
        <w:t xml:space="preserve">Auntie </w:t>
      </w:r>
      <w:proofErr w:type="spellStart"/>
      <w:r w:rsidR="009C000C">
        <w:t>Jadine</w:t>
      </w:r>
      <w:proofErr w:type="spellEnd"/>
      <w:r w:rsidR="00217D8D">
        <w:t xml:space="preserve"> staring dead at m</w:t>
      </w:r>
      <w:r w:rsidR="0025093E">
        <w:t>e under h</w:t>
      </w:r>
      <w:r w:rsidR="00694582">
        <w:t>er</w:t>
      </w:r>
      <w:r w:rsidR="00F30A04">
        <w:t xml:space="preserve"> wide </w:t>
      </w:r>
      <w:r w:rsidR="003C598B">
        <w:t xml:space="preserve">pale blue </w:t>
      </w:r>
      <w:r w:rsidR="00F30A04">
        <w:t>ha</w:t>
      </w:r>
      <w:r w:rsidR="0025093E">
        <w:t xml:space="preserve">t, that </w:t>
      </w:r>
      <w:r w:rsidR="00217D8D">
        <w:t>faraway look replaced by something devilish.</w:t>
      </w:r>
    </w:p>
    <w:p w14:paraId="0615B6B4" w14:textId="397E7D35" w:rsidR="006415C4" w:rsidRDefault="00396ECC" w:rsidP="00274030">
      <w:pPr>
        <w:pStyle w:val="Body-TextTx"/>
      </w:pPr>
      <w:r>
        <w:t>“</w:t>
      </w:r>
      <w:r w:rsidR="00286D7C">
        <w:t xml:space="preserve">When </w:t>
      </w:r>
      <w:r w:rsidR="00E55E77">
        <w:t xml:space="preserve">my </w:t>
      </w:r>
      <w:r w:rsidR="004E727C">
        <w:t>man</w:t>
      </w:r>
      <w:r w:rsidR="00E55E77">
        <w:t xml:space="preserve"> put it on me, he </w:t>
      </w:r>
      <w:proofErr w:type="gramStart"/>
      <w:r w:rsidR="00E55E77">
        <w:t>make</w:t>
      </w:r>
      <w:proofErr w:type="gramEnd"/>
      <w:r w:rsidR="00E55E77">
        <w:t xml:space="preserve"> my legs shake</w:t>
      </w:r>
      <w:r w:rsidR="00286D7C">
        <w:t>!</w:t>
      </w:r>
      <w:r>
        <w:t>”</w:t>
      </w:r>
      <w:r w:rsidR="00286D7C">
        <w:t xml:space="preserve"> she </w:t>
      </w:r>
      <w:r w:rsidR="00694582">
        <w:t>bursts</w:t>
      </w:r>
      <w:r w:rsidR="00286D7C">
        <w:t xml:space="preserve"> out.</w:t>
      </w:r>
    </w:p>
    <w:p w14:paraId="0A0EBAE9" w14:textId="77777777" w:rsidR="006415C4" w:rsidRDefault="00286D7C" w:rsidP="00274030">
      <w:pPr>
        <w:pStyle w:val="Body-TextTx"/>
      </w:pPr>
      <w:r>
        <w:t>I almost spit my sweet tea.</w:t>
      </w:r>
    </w:p>
    <w:p w14:paraId="722533DD" w14:textId="0EE2C1B7" w:rsidR="006415C4" w:rsidRDefault="003C598B" w:rsidP="00274030">
      <w:pPr>
        <w:pStyle w:val="Body-TextTx"/>
      </w:pPr>
      <w:r>
        <w:t>D</w:t>
      </w:r>
      <w:r w:rsidR="00E55E77">
        <w:t xml:space="preserve">id I mention </w:t>
      </w:r>
      <w:r w:rsidR="009C000C">
        <w:t xml:space="preserve">Auntie </w:t>
      </w:r>
      <w:proofErr w:type="spellStart"/>
      <w:r w:rsidR="009C000C">
        <w:t>Jadine</w:t>
      </w:r>
      <w:proofErr w:type="spellEnd"/>
      <w:r w:rsidR="0025093E">
        <w:t xml:space="preserve"> only</w:t>
      </w:r>
      <w:r w:rsidR="00286D7C">
        <w:t xml:space="preserve"> talk</w:t>
      </w:r>
      <w:r w:rsidR="0025093E">
        <w:t>s</w:t>
      </w:r>
      <w:r w:rsidR="00286D7C">
        <w:t xml:space="preserve"> in song</w:t>
      </w:r>
      <w:r w:rsidR="00E55E77">
        <w:t>?</w:t>
      </w:r>
      <w:r w:rsidR="00286D7C">
        <w:t xml:space="preserve"> </w:t>
      </w:r>
      <w:r w:rsidR="0025093E">
        <w:t>D</w:t>
      </w:r>
      <w:r w:rsidR="00286D7C">
        <w:t>on</w:t>
      </w:r>
      <w:r w:rsidR="00396ECC">
        <w:t>’</w:t>
      </w:r>
      <w:r w:rsidR="00286D7C">
        <w:t xml:space="preserve">t know where—or </w:t>
      </w:r>
      <w:r w:rsidR="00286D7C" w:rsidRPr="00BD60BE">
        <w:rPr>
          <w:rStyle w:val="itali"/>
        </w:rPr>
        <w:t>when</w:t>
      </w:r>
      <w:r w:rsidR="00286D7C">
        <w:t xml:space="preserve">—this one from. But </w:t>
      </w:r>
      <w:r w:rsidR="00E55E77">
        <w:t xml:space="preserve">the meaning </w:t>
      </w:r>
      <w:proofErr w:type="gramStart"/>
      <w:r w:rsidR="00286D7C">
        <w:t>clear</w:t>
      </w:r>
      <w:proofErr w:type="gramEnd"/>
      <w:r w:rsidR="00286D7C">
        <w:t xml:space="preserve"> enough. If I didn</w:t>
      </w:r>
      <w:r w:rsidR="00396ECC">
        <w:t>’</w:t>
      </w:r>
      <w:r w:rsidR="00286D7C">
        <w:t>t have this wonderful sun-kissed skin, I</w:t>
      </w:r>
      <w:r w:rsidR="00396ECC">
        <w:t>’</w:t>
      </w:r>
      <w:r w:rsidR="00286D7C">
        <w:t>d be a perfect shade of scarlet.</w:t>
      </w:r>
    </w:p>
    <w:p w14:paraId="1843A078" w14:textId="64E3E6DB" w:rsidR="006415C4" w:rsidRDefault="009C000C" w:rsidP="00274030">
      <w:pPr>
        <w:pStyle w:val="Body-TextTx"/>
      </w:pPr>
      <w:r>
        <w:t xml:space="preserve">Auntie </w:t>
      </w:r>
      <w:proofErr w:type="spellStart"/>
      <w:r>
        <w:t>Jadine</w:t>
      </w:r>
      <w:proofErr w:type="spellEnd"/>
      <w:r w:rsidR="00286D7C">
        <w:t xml:space="preserve"> </w:t>
      </w:r>
      <w:r w:rsidR="00C6438A">
        <w:t>grins</w:t>
      </w:r>
      <w:r w:rsidR="0025093E">
        <w:t xml:space="preserve">, and I </w:t>
      </w:r>
      <w:r w:rsidR="003C598B">
        <w:t>catch</w:t>
      </w:r>
      <w:r w:rsidR="0025093E">
        <w:t xml:space="preserve"> a hint of fox teeth</w:t>
      </w:r>
      <w:r w:rsidR="00286D7C">
        <w:t xml:space="preserve">. </w:t>
      </w:r>
      <w:r w:rsidR="00396ECC">
        <w:t>“</w:t>
      </w:r>
      <w:r w:rsidR="00E55E77">
        <w:t xml:space="preserve">He got </w:t>
      </w:r>
      <w:proofErr w:type="spellStart"/>
      <w:r w:rsidR="00E55E77">
        <w:t>dat</w:t>
      </w:r>
      <w:proofErr w:type="spellEnd"/>
      <w:r w:rsidR="00E55E77">
        <w:t xml:space="preserve"> good, good, good,</w:t>
      </w:r>
      <w:r w:rsidR="00396ECC">
        <w:t>”</w:t>
      </w:r>
      <w:r w:rsidR="00E55E77">
        <w:t xml:space="preserve"> she sings. </w:t>
      </w:r>
      <w:r w:rsidR="00396ECC">
        <w:t>“</w:t>
      </w:r>
      <w:proofErr w:type="spellStart"/>
      <w:r w:rsidR="00E55E77">
        <w:t>Dat</w:t>
      </w:r>
      <w:proofErr w:type="spellEnd"/>
      <w:r w:rsidR="00E55E77">
        <w:t xml:space="preserve"> good, good, good!</w:t>
      </w:r>
      <w:r w:rsidR="00396ECC">
        <w:t>”</w:t>
      </w:r>
      <w:r w:rsidR="00E55E77">
        <w:t xml:space="preserve"> </w:t>
      </w:r>
      <w:r w:rsidR="00F65FF7">
        <w:t>S</w:t>
      </w:r>
      <w:r w:rsidR="00E55E77">
        <w:t xml:space="preserve">he </w:t>
      </w:r>
      <w:r w:rsidR="00286D7C">
        <w:t>jump</w:t>
      </w:r>
      <w:r w:rsidR="00E55E77">
        <w:t>s</w:t>
      </w:r>
      <w:r w:rsidR="00286D7C">
        <w:t xml:space="preserve"> off </w:t>
      </w:r>
      <w:r w:rsidR="00E55E77">
        <w:t xml:space="preserve">the </w:t>
      </w:r>
      <w:r w:rsidR="00286D7C">
        <w:t xml:space="preserve">swing and walks over, </w:t>
      </w:r>
      <w:r w:rsidR="00C00734">
        <w:t xml:space="preserve">yellow </w:t>
      </w:r>
      <w:r w:rsidR="00FC43F4">
        <w:t xml:space="preserve">dress flowing </w:t>
      </w:r>
      <w:r w:rsidR="00E55E77">
        <w:t xml:space="preserve">across </w:t>
      </w:r>
      <w:r w:rsidR="00FC43F4">
        <w:t xml:space="preserve">long black limbs as her </w:t>
      </w:r>
      <w:r w:rsidR="00286D7C">
        <w:t xml:space="preserve">bare feet </w:t>
      </w:r>
      <w:r w:rsidR="00694582">
        <w:t>tread</w:t>
      </w:r>
      <w:r w:rsidR="00286D7C">
        <w:t xml:space="preserve"> grass. </w:t>
      </w:r>
      <w:r w:rsidR="00E55E77" w:rsidRPr="00E55E77">
        <w:t>All three barefooted. Say shoes</w:t>
      </w:r>
      <w:r w:rsidR="003A1425">
        <w:t xml:space="preserve"> too</w:t>
      </w:r>
      <w:r w:rsidR="00E55E77" w:rsidRPr="00E55E77">
        <w:t xml:space="preserve"> hard to think up. </w:t>
      </w:r>
      <w:r w:rsidR="00694582">
        <w:t>S</w:t>
      </w:r>
      <w:r w:rsidR="00286D7C">
        <w:t xml:space="preserve">he </w:t>
      </w:r>
      <w:r w:rsidR="00F65FF7">
        <w:t>plants</w:t>
      </w:r>
      <w:r w:rsidR="00286D7C">
        <w:t xml:space="preserve"> the softest kiss on my forehead before easing into a chair and taking up a jar of tea.</w:t>
      </w:r>
    </w:p>
    <w:p w14:paraId="756FE6BE" w14:textId="3F29D022" w:rsidR="00C6438A" w:rsidRDefault="00396ECC" w:rsidP="00274030">
      <w:pPr>
        <w:pStyle w:val="Body-TextTx"/>
      </w:pPr>
      <w:r>
        <w:lastRenderedPageBreak/>
        <w:t>“</w:t>
      </w:r>
      <w:r w:rsidR="00C00734">
        <w:t>In any case</w:t>
      </w:r>
      <w:r w:rsidR="00286D7C">
        <w:t>,</w:t>
      </w:r>
      <w:r>
        <w:t>”</w:t>
      </w:r>
      <w:r w:rsidR="00286D7C">
        <w:t xml:space="preserve"> </w:t>
      </w:r>
      <w:r w:rsidR="009C000C">
        <w:t xml:space="preserve">Auntie </w:t>
      </w:r>
      <w:proofErr w:type="spellStart"/>
      <w:r w:rsidR="009C000C">
        <w:t>Ondine</w:t>
      </w:r>
      <w:proofErr w:type="spellEnd"/>
      <w:r w:rsidR="00286D7C">
        <w:t xml:space="preserve"> continues. </w:t>
      </w:r>
      <w:r>
        <w:t>“</w:t>
      </w:r>
      <w:r w:rsidR="00016129">
        <w:t xml:space="preserve">We needed to talk. </w:t>
      </w:r>
      <w:r w:rsidR="00694582">
        <w:t>Ill tidings are afoot</w:t>
      </w:r>
      <w:r w:rsidR="00C6438A">
        <w:t>.</w:t>
      </w:r>
      <w:r>
        <w:t>”</w:t>
      </w:r>
    </w:p>
    <w:p w14:paraId="60F40E58" w14:textId="307E0F50" w:rsidR="006415C4" w:rsidRDefault="00396ECC" w:rsidP="00274030">
      <w:pPr>
        <w:pStyle w:val="Body-TextTx"/>
      </w:pPr>
      <w:r>
        <w:t>“</w:t>
      </w:r>
      <w:r w:rsidR="00C6438A">
        <w:t>The enemy is gathering,</w:t>
      </w:r>
      <w:r>
        <w:t>”</w:t>
      </w:r>
      <w:r w:rsidR="00C6438A">
        <w:t xml:space="preserve"> </w:t>
      </w:r>
      <w:r w:rsidR="009C000C">
        <w:t>Auntie Margaret</w:t>
      </w:r>
      <w:r w:rsidR="00C6438A">
        <w:t xml:space="preserve"> </w:t>
      </w:r>
      <w:r w:rsidR="00C00734">
        <w:t xml:space="preserve">adds </w:t>
      </w:r>
      <w:r w:rsidR="00C6438A">
        <w:t>sharply.</w:t>
      </w:r>
    </w:p>
    <w:p w14:paraId="0DD7219C" w14:textId="77777777" w:rsidR="006415C4" w:rsidRDefault="00C6438A" w:rsidP="00274030">
      <w:pPr>
        <w:pStyle w:val="Body-TextTx"/>
      </w:pPr>
      <w:r w:rsidRPr="007767FE">
        <w:rPr>
          <w:rStyle w:val="itali"/>
        </w:rPr>
        <w:t>The enemy</w:t>
      </w:r>
      <w:r>
        <w:t xml:space="preserve"> what they call Ku </w:t>
      </w:r>
      <w:proofErr w:type="spellStart"/>
      <w:r>
        <w:t>Kluxes</w:t>
      </w:r>
      <w:proofErr w:type="spellEnd"/>
      <w:r>
        <w:t xml:space="preserve">. </w:t>
      </w:r>
      <w:r w:rsidR="00C00734">
        <w:t>R</w:t>
      </w:r>
      <w:r>
        <w:t>eason they gave me the sword was to fight them</w:t>
      </w:r>
      <w:r w:rsidR="00C00734">
        <w:t>—</w:t>
      </w:r>
      <w:r w:rsidR="00694582">
        <w:t xml:space="preserve">their champion against that evil. </w:t>
      </w:r>
      <w:r w:rsidR="00C31DA6">
        <w:t>Suddenly I remember my dream.</w:t>
      </w:r>
    </w:p>
    <w:p w14:paraId="113116C5" w14:textId="107FA75D" w:rsidR="006415C4" w:rsidRDefault="00396ECC" w:rsidP="00274030">
      <w:pPr>
        <w:pStyle w:val="Body-TextTx"/>
      </w:pPr>
      <w:r>
        <w:t>“</w:t>
      </w:r>
      <w:r w:rsidR="0012011C">
        <w:t>A</w:t>
      </w:r>
      <w:r w:rsidR="00C31DA6">
        <w:t xml:space="preserve">nd he </w:t>
      </w:r>
      <w:proofErr w:type="gramStart"/>
      <w:r w:rsidR="00C31DA6">
        <w:t>say</w:t>
      </w:r>
      <w:proofErr w:type="gramEnd"/>
      <w:r w:rsidR="00C31DA6">
        <w:t xml:space="preserve"> he the storm, this Butcher Clyde,</w:t>
      </w:r>
      <w:r>
        <w:t>”</w:t>
      </w:r>
      <w:r w:rsidR="00C31DA6">
        <w:t xml:space="preserve"> I finish.</w:t>
      </w:r>
    </w:p>
    <w:p w14:paraId="234346C7" w14:textId="77777777" w:rsidR="006415C4" w:rsidRDefault="00C31DA6" w:rsidP="00274030">
      <w:pPr>
        <w:pStyle w:val="Body-TextTx"/>
      </w:pPr>
      <w:r>
        <w:t>The three was quiet as I talked. Now they looking at me hard.</w:t>
      </w:r>
    </w:p>
    <w:p w14:paraId="66FF1782" w14:textId="1420953E" w:rsidR="00C31DA6" w:rsidRDefault="00396ECC" w:rsidP="00274030">
      <w:pPr>
        <w:pStyle w:val="Body-TextTx"/>
      </w:pPr>
      <w:r>
        <w:t>“</w:t>
      </w:r>
      <w:r w:rsidR="00C31DA6">
        <w:t>Did this Butcher Clyde harm you in any way?</w:t>
      </w:r>
      <w:r>
        <w:t>”</w:t>
      </w:r>
      <w:r w:rsidR="00C31DA6">
        <w:t xml:space="preserve"> </w:t>
      </w:r>
      <w:r w:rsidR="009C000C">
        <w:t xml:space="preserve">Auntie </w:t>
      </w:r>
      <w:proofErr w:type="spellStart"/>
      <w:r w:rsidR="009C000C">
        <w:t>Ondine</w:t>
      </w:r>
      <w:proofErr w:type="spellEnd"/>
      <w:r w:rsidR="00C31DA6">
        <w:t xml:space="preserve"> ask</w:t>
      </w:r>
      <w:r w:rsidR="00016129">
        <w:t>s</w:t>
      </w:r>
      <w:r w:rsidR="00C03933">
        <w:t>.</w:t>
      </w:r>
      <w:r w:rsidR="00C31DA6">
        <w:t xml:space="preserve"> </w:t>
      </w:r>
      <w:r>
        <w:t>“</w:t>
      </w:r>
      <w:r w:rsidR="00C31DA6">
        <w:t xml:space="preserve">Give you anything to eat? </w:t>
      </w:r>
      <w:r w:rsidR="00C03933">
        <w:t>Answer</w:t>
      </w:r>
      <w:r w:rsidR="00016129">
        <w:t xml:space="preserve"> me</w:t>
      </w:r>
      <w:r w:rsidR="00C03933">
        <w:t>!</w:t>
      </w:r>
      <w:r>
        <w:t>”</w:t>
      </w:r>
    </w:p>
    <w:p w14:paraId="6335C08C" w14:textId="068EC18A" w:rsidR="006415C4" w:rsidRDefault="00C00734" w:rsidP="00274030">
      <w:pPr>
        <w:pStyle w:val="Body-TextTx"/>
      </w:pPr>
      <w:r>
        <w:t>Her intensity surprises me</w:t>
      </w:r>
      <w:r w:rsidR="00016129">
        <w:t>.</w:t>
      </w:r>
      <w:r w:rsidR="00C31DA6">
        <w:t xml:space="preserve"> </w:t>
      </w:r>
      <w:r w:rsidR="00396ECC">
        <w:t>“</w:t>
      </w:r>
      <w:r w:rsidR="00C31DA6">
        <w:t xml:space="preserve">Nothing—wait, that </w:t>
      </w:r>
      <w:r>
        <w:t xml:space="preserve">really </w:t>
      </w:r>
      <w:r w:rsidR="00C31DA6">
        <w:t>wasn</w:t>
      </w:r>
      <w:r w:rsidR="00396ECC">
        <w:t>’</w:t>
      </w:r>
      <w:r w:rsidR="00C31DA6">
        <w:t>t just a dream?</w:t>
      </w:r>
      <w:r w:rsidR="00396ECC">
        <w:t>”</w:t>
      </w:r>
    </w:p>
    <w:p w14:paraId="2028B166" w14:textId="7DE8758B" w:rsidR="00C31DA6" w:rsidRDefault="00396ECC" w:rsidP="00274030">
      <w:pPr>
        <w:pStyle w:val="Body-TextTx"/>
      </w:pPr>
      <w:r>
        <w:t>“</w:t>
      </w:r>
      <w:r w:rsidR="00C31DA6">
        <w:t>Not no dream!</w:t>
      </w:r>
      <w:r>
        <w:t>”</w:t>
      </w:r>
      <w:r w:rsidR="00C31DA6">
        <w:t xml:space="preserve"> </w:t>
      </w:r>
      <w:r w:rsidR="009C000C">
        <w:t>Auntie Margaret</w:t>
      </w:r>
      <w:r w:rsidR="00C31DA6">
        <w:t xml:space="preserve"> snaps, jabbing a </w:t>
      </w:r>
      <w:r w:rsidR="004E727C">
        <w:t xml:space="preserve">stitching needle </w:t>
      </w:r>
      <w:r w:rsidR="00016129">
        <w:t>at me</w:t>
      </w:r>
      <w:r w:rsidR="00C31DA6">
        <w:t xml:space="preserve">. </w:t>
      </w:r>
      <w:r>
        <w:t>“</w:t>
      </w:r>
      <w:r w:rsidR="00C31DA6">
        <w:t xml:space="preserve">You let </w:t>
      </w:r>
      <w:r w:rsidR="00F65FF7">
        <w:t xml:space="preserve">the enemy </w:t>
      </w:r>
      <w:r w:rsidR="00C31DA6">
        <w:t>in</w:t>
      </w:r>
      <w:r w:rsidR="0012011C">
        <w:t>,</w:t>
      </w:r>
      <w:r w:rsidR="00F65FF7">
        <w:t xml:space="preserve"> girl</w:t>
      </w:r>
      <w:r w:rsidR="00C31DA6">
        <w:t>!</w:t>
      </w:r>
      <w:r>
        <w:t>”</w:t>
      </w:r>
    </w:p>
    <w:p w14:paraId="542A572B" w14:textId="74C13264" w:rsidR="00C31DA6" w:rsidRDefault="00396ECC" w:rsidP="00274030">
      <w:pPr>
        <w:pStyle w:val="Body-TextTx"/>
      </w:pPr>
      <w:r>
        <w:t>“</w:t>
      </w:r>
      <w:r w:rsidR="00C31DA6">
        <w:t xml:space="preserve">What? I </w:t>
      </w:r>
      <w:proofErr w:type="spellStart"/>
      <w:r w:rsidR="00C31DA6">
        <w:t>ain</w:t>
      </w:r>
      <w:r>
        <w:t>’</w:t>
      </w:r>
      <w:r w:rsidR="00C31DA6">
        <w:t>t</w:t>
      </w:r>
      <w:proofErr w:type="spellEnd"/>
      <w:r w:rsidR="00C31DA6">
        <w:t xml:space="preserve"> let nobody—</w:t>
      </w:r>
      <w:r>
        <w:t>”</w:t>
      </w:r>
    </w:p>
    <w:p w14:paraId="775EE08A" w14:textId="3792FE0D" w:rsidR="006415C4" w:rsidRDefault="009C000C" w:rsidP="00274030">
      <w:pPr>
        <w:pStyle w:val="Body-TextTx"/>
      </w:pPr>
      <w:r>
        <w:t xml:space="preserve">Auntie </w:t>
      </w:r>
      <w:proofErr w:type="spellStart"/>
      <w:r>
        <w:t>Ondine</w:t>
      </w:r>
      <w:proofErr w:type="spellEnd"/>
      <w:r w:rsidR="00C31DA6">
        <w:t xml:space="preserve"> </w:t>
      </w:r>
      <w:r w:rsidR="00016129" w:rsidRPr="00016129">
        <w:t>put</w:t>
      </w:r>
      <w:r w:rsidR="004E727C">
        <w:t>s</w:t>
      </w:r>
      <w:r w:rsidR="00016129" w:rsidRPr="00016129">
        <w:t xml:space="preserve"> a soothing hand to mine, her doting voice back.</w:t>
      </w:r>
      <w:r w:rsidR="00016129" w:rsidRPr="00016129" w:rsidDel="00016129">
        <w:t xml:space="preserve"> </w:t>
      </w:r>
      <w:r w:rsidR="00396ECC">
        <w:t>“</w:t>
      </w:r>
      <w:r w:rsidR="00C31DA6">
        <w:t>You likely didn</w:t>
      </w:r>
      <w:r w:rsidR="00396ECC">
        <w:t>’</w:t>
      </w:r>
      <w:r w:rsidR="00C31DA6">
        <w:t>t mean to</w:t>
      </w:r>
      <w:r w:rsidR="00AB7D22">
        <w:t>,</w:t>
      </w:r>
      <w:r w:rsidR="0025093E">
        <w:t xml:space="preserve"> baby</w:t>
      </w:r>
      <w:r w:rsidR="00C31DA6">
        <w:t xml:space="preserve">. They </w:t>
      </w:r>
      <w:r w:rsidR="00C00734">
        <w:t>find ways</w:t>
      </w:r>
      <w:r w:rsidR="00C31DA6">
        <w:t xml:space="preserve"> </w:t>
      </w:r>
      <w:proofErr w:type="gramStart"/>
      <w:r w:rsidR="00C31DA6">
        <w:t>in,</w:t>
      </w:r>
      <w:proofErr w:type="gramEnd"/>
      <w:r w:rsidR="00C31DA6">
        <w:t xml:space="preserve"> through some trouble you</w:t>
      </w:r>
      <w:r w:rsidR="00F65FF7">
        <w:t xml:space="preserve"> might</w:t>
      </w:r>
      <w:r w:rsidR="00C31DA6">
        <w:t xml:space="preserve"> keep deep down inside. Like leaving a door open.</w:t>
      </w:r>
      <w:r w:rsidR="00C03933">
        <w:t xml:space="preserve"> </w:t>
      </w:r>
      <w:r w:rsidR="00C00734">
        <w:t>T</w:t>
      </w:r>
      <w:r w:rsidR="00C03933">
        <w:t>here something you can think of like that?</w:t>
      </w:r>
      <w:r w:rsidR="00396ECC">
        <w:t>”</w:t>
      </w:r>
    </w:p>
    <w:p w14:paraId="0DD8F8C2" w14:textId="77777777" w:rsidR="006415C4" w:rsidRDefault="00C31DA6" w:rsidP="00274030">
      <w:pPr>
        <w:pStyle w:val="Body-TextTx"/>
      </w:pPr>
      <w:r>
        <w:t xml:space="preserve">I remember </w:t>
      </w:r>
      <w:r w:rsidR="00C03933">
        <w:t>then the</w:t>
      </w:r>
      <w:r>
        <w:t xml:space="preserve"> </w:t>
      </w:r>
      <w:r w:rsidR="000C748A">
        <w:t>other</w:t>
      </w:r>
      <w:r>
        <w:t xml:space="preserve"> dream</w:t>
      </w:r>
      <w:r w:rsidR="005B4B73">
        <w:t>.</w:t>
      </w:r>
      <w:r w:rsidR="00C03933">
        <w:t xml:space="preserve"> </w:t>
      </w:r>
      <w:r w:rsidR="000C748A">
        <w:t xml:space="preserve">Back at my old house. </w:t>
      </w:r>
      <w:r w:rsidR="00C03933">
        <w:t>The girl and her warning.</w:t>
      </w:r>
    </w:p>
    <w:p w14:paraId="57CBF03C" w14:textId="77777777" w:rsidR="006415C4" w:rsidRPr="00BD60BE" w:rsidRDefault="005B4B73" w:rsidP="00274030">
      <w:pPr>
        <w:pStyle w:val="Body-TextTx"/>
      </w:pPr>
      <w:r w:rsidRPr="00BD60BE">
        <w:rPr>
          <w:rStyle w:val="itali"/>
        </w:rPr>
        <w:t>They like the places where we hurt.</w:t>
      </w:r>
    </w:p>
    <w:p w14:paraId="45CC0BC2" w14:textId="24F7D86D" w:rsidR="006415C4" w:rsidRDefault="00396ECC" w:rsidP="00274030">
      <w:pPr>
        <w:pStyle w:val="Body-TextTx"/>
      </w:pPr>
      <w:r>
        <w:t>“</w:t>
      </w:r>
      <w:r w:rsidR="00C03933" w:rsidRPr="00C03933">
        <w:t>No,</w:t>
      </w:r>
      <w:r>
        <w:t>”</w:t>
      </w:r>
      <w:r w:rsidR="00C03933" w:rsidRPr="00C03933">
        <w:t xml:space="preserve"> I </w:t>
      </w:r>
      <w:r w:rsidR="00C03933">
        <w:t>answer</w:t>
      </w:r>
      <w:r w:rsidR="00C03933" w:rsidRPr="00C03933">
        <w:t xml:space="preserve">, looking </w:t>
      </w:r>
      <w:r w:rsidR="009C000C">
        <w:t xml:space="preserve">Auntie </w:t>
      </w:r>
      <w:proofErr w:type="spellStart"/>
      <w:r w:rsidR="009C000C">
        <w:t>Ondine</w:t>
      </w:r>
      <w:proofErr w:type="spellEnd"/>
      <w:r w:rsidR="00C03933" w:rsidRPr="00C03933">
        <w:t xml:space="preserve"> in the eye. </w:t>
      </w:r>
      <w:r w:rsidR="00C03933">
        <w:t xml:space="preserve">Only </w:t>
      </w:r>
      <w:r w:rsidR="00C03933" w:rsidRPr="00C03933">
        <w:t>way to tell a lie right.</w:t>
      </w:r>
    </w:p>
    <w:p w14:paraId="459F43C3" w14:textId="59DD9E09" w:rsidR="00B34E39" w:rsidRDefault="00396ECC" w:rsidP="00274030">
      <w:pPr>
        <w:pStyle w:val="Body-TextTx"/>
      </w:pPr>
      <w:r>
        <w:t>“</w:t>
      </w:r>
      <w:r w:rsidR="00A80895">
        <w:t>I know this lady who carry her trouble</w:t>
      </w:r>
      <w:r w:rsidR="009B111B">
        <w:t>s,</w:t>
      </w:r>
      <w:r>
        <w:t>”</w:t>
      </w:r>
      <w:r w:rsidR="00C03933">
        <w:t xml:space="preserve"> </w:t>
      </w:r>
      <w:r w:rsidR="009C000C">
        <w:t xml:space="preserve">Auntie </w:t>
      </w:r>
      <w:proofErr w:type="spellStart"/>
      <w:r w:rsidR="009C000C">
        <w:t>Jadine</w:t>
      </w:r>
      <w:proofErr w:type="spellEnd"/>
      <w:r w:rsidR="000C748A">
        <w:t xml:space="preserve"> </w:t>
      </w:r>
      <w:r w:rsidR="009B111B">
        <w:t xml:space="preserve">sings in a bluesy voice. </w:t>
      </w:r>
      <w:r>
        <w:t>“</w:t>
      </w:r>
      <w:r w:rsidR="009B111B">
        <w:t xml:space="preserve">Carry her troubles, all on her back. She </w:t>
      </w:r>
      <w:proofErr w:type="spellStart"/>
      <w:r w:rsidR="009B111B">
        <w:t>gon</w:t>
      </w:r>
      <w:proofErr w:type="spellEnd"/>
      <w:r>
        <w:t>’</w:t>
      </w:r>
      <w:r w:rsidR="009B111B">
        <w:t xml:space="preserve"> let them troubles weigh her down, she keep on carrying </w:t>
      </w:r>
      <w:r>
        <w:t>’</w:t>
      </w:r>
      <w:proofErr w:type="spellStart"/>
      <w:r w:rsidR="009B111B">
        <w:t>em</w:t>
      </w:r>
      <w:proofErr w:type="spellEnd"/>
      <w:r w:rsidR="009B111B">
        <w:t xml:space="preserve"> </w:t>
      </w:r>
      <w:r w:rsidR="004E727C">
        <w:t xml:space="preserve">round </w:t>
      </w:r>
      <w:r w:rsidR="009B111B">
        <w:t xml:space="preserve">like </w:t>
      </w:r>
      <w:proofErr w:type="gramStart"/>
      <w:r w:rsidR="009B111B">
        <w:t>that</w:t>
      </w:r>
      <w:r>
        <w:t> .</w:t>
      </w:r>
      <w:proofErr w:type="gramEnd"/>
      <w:r>
        <w:t> . .”</w:t>
      </w:r>
    </w:p>
    <w:p w14:paraId="3FEBE2C6" w14:textId="3D2EC097" w:rsidR="000C748A" w:rsidRDefault="009B111B" w:rsidP="00274030">
      <w:pPr>
        <w:pStyle w:val="Body-TextTx"/>
      </w:pPr>
      <w:r w:rsidRPr="009B111B">
        <w:t>I narrow my eyes</w:t>
      </w:r>
      <w:r w:rsidR="00C00734">
        <w:t xml:space="preserve"> at her</w:t>
      </w:r>
      <w:r w:rsidRPr="009B111B">
        <w:t>, but she busy tracing a finger in her sweet tea.</w:t>
      </w:r>
    </w:p>
    <w:p w14:paraId="5767A2D7" w14:textId="186744E0" w:rsidR="006415C4" w:rsidRDefault="00396ECC" w:rsidP="00274030">
      <w:pPr>
        <w:pStyle w:val="Body-TextTx"/>
      </w:pPr>
      <w:r>
        <w:t>“</w:t>
      </w:r>
      <w:r w:rsidR="00C03933">
        <w:t>We</w:t>
      </w:r>
      <w:r w:rsidR="009B111B">
        <w:t>l</w:t>
      </w:r>
      <w:r w:rsidR="00C03933">
        <w:t>l</w:t>
      </w:r>
      <w:r w:rsidR="009B111B">
        <w:t>, we</w:t>
      </w:r>
      <w:r>
        <w:t>’</w:t>
      </w:r>
      <w:r w:rsidR="009B111B">
        <w:t>ll</w:t>
      </w:r>
      <w:r w:rsidR="00C03933">
        <w:t xml:space="preserve"> just have to be careful in the future</w:t>
      </w:r>
      <w:r w:rsidR="0012011C">
        <w:t>.</w:t>
      </w:r>
      <w:r>
        <w:t>”</w:t>
      </w:r>
      <w:r w:rsidR="00C03933">
        <w:t xml:space="preserve"> </w:t>
      </w:r>
      <w:r w:rsidR="009C000C">
        <w:t xml:space="preserve">Auntie </w:t>
      </w:r>
      <w:proofErr w:type="spellStart"/>
      <w:r w:rsidR="009C000C">
        <w:t>Ondine</w:t>
      </w:r>
      <w:proofErr w:type="spellEnd"/>
      <w:r w:rsidR="00C03933">
        <w:t xml:space="preserve"> </w:t>
      </w:r>
      <w:r w:rsidR="004E727C">
        <w:t>smiles</w:t>
      </w:r>
      <w:r w:rsidR="00C03933">
        <w:t>.</w:t>
      </w:r>
    </w:p>
    <w:p w14:paraId="3DDEF4F0" w14:textId="7B3CF649" w:rsidR="00771786" w:rsidRDefault="00396ECC" w:rsidP="00274030">
      <w:pPr>
        <w:pStyle w:val="Body-TextTx"/>
      </w:pPr>
      <w:r>
        <w:lastRenderedPageBreak/>
        <w:t>“</w:t>
      </w:r>
      <w:r w:rsidR="00C03933">
        <w:t>What</w:t>
      </w:r>
      <w:r>
        <w:t>’</w:t>
      </w:r>
      <w:r w:rsidR="00C03933">
        <w:t>s happening</w:t>
      </w:r>
      <w:r w:rsidR="00800D2D">
        <w:t xml:space="preserve">? </w:t>
      </w:r>
      <w:r w:rsidR="00332EFC">
        <w:t>Nana Jean</w:t>
      </w:r>
      <w:r w:rsidR="00C03933">
        <w:t xml:space="preserve"> can feel something too.</w:t>
      </w:r>
      <w:r>
        <w:t>”</w:t>
      </w:r>
    </w:p>
    <w:p w14:paraId="2D676511" w14:textId="2B7A411C" w:rsidR="006415C4" w:rsidRDefault="009C000C" w:rsidP="00274030">
      <w:pPr>
        <w:pStyle w:val="Body-TextTx"/>
      </w:pPr>
      <w:r>
        <w:t xml:space="preserve">Auntie </w:t>
      </w:r>
      <w:proofErr w:type="spellStart"/>
      <w:r>
        <w:t>Ondine</w:t>
      </w:r>
      <w:proofErr w:type="spellEnd"/>
      <w:r w:rsidR="00E60342">
        <w:t xml:space="preserve"> shakes her head. </w:t>
      </w:r>
      <w:r w:rsidR="00396ECC">
        <w:t>“</w:t>
      </w:r>
      <w:r w:rsidR="00E60342">
        <w:t>We can</w:t>
      </w:r>
      <w:r w:rsidR="00396ECC">
        <w:t>’</w:t>
      </w:r>
      <w:r w:rsidR="00E60342">
        <w:t>t see. There</w:t>
      </w:r>
      <w:r w:rsidR="00396ECC">
        <w:t>’</w:t>
      </w:r>
      <w:r w:rsidR="00E60342">
        <w:t xml:space="preserve">s </w:t>
      </w:r>
      <w:proofErr w:type="gramStart"/>
      <w:r w:rsidR="00E60342">
        <w:t>a</w:t>
      </w:r>
      <w:r w:rsidR="00396ECC">
        <w:t> .</w:t>
      </w:r>
      <w:proofErr w:type="gramEnd"/>
      <w:r w:rsidR="00396ECC">
        <w:t> . .</w:t>
      </w:r>
      <w:r w:rsidR="006415C4">
        <w:t xml:space="preserve"> </w:t>
      </w:r>
      <w:r w:rsidR="00E60342">
        <w:t>veil</w:t>
      </w:r>
      <w:r w:rsidR="00BD0ACF">
        <w:t>, and it</w:t>
      </w:r>
      <w:r w:rsidR="00396ECC">
        <w:t>’</w:t>
      </w:r>
      <w:r w:rsidR="00BD0ACF">
        <w:t>s growing</w:t>
      </w:r>
      <w:r w:rsidR="00E60342">
        <w:t>.</w:t>
      </w:r>
      <w:r w:rsidR="00396ECC">
        <w:t>”</w:t>
      </w:r>
      <w:r w:rsidR="00C00734">
        <w:t xml:space="preserve"> She gestures to </w:t>
      </w:r>
      <w:r w:rsidR="005D3DFE">
        <w:t xml:space="preserve">a patch of dark </w:t>
      </w:r>
      <w:r w:rsidR="00C00734">
        <w:t>in the blue</w:t>
      </w:r>
      <w:r w:rsidR="005D3DFE">
        <w:t xml:space="preserve"> sky</w:t>
      </w:r>
      <w:r w:rsidR="00C00734">
        <w:t xml:space="preserve"> I hadn</w:t>
      </w:r>
      <w:r w:rsidR="00396ECC">
        <w:t>’</w:t>
      </w:r>
      <w:r w:rsidR="00C00734">
        <w:t xml:space="preserve">t noticed before. </w:t>
      </w:r>
      <w:r w:rsidR="00396ECC">
        <w:t>“</w:t>
      </w:r>
      <w:r w:rsidR="00E60342">
        <w:t xml:space="preserve">Now this Butcher Clyde </w:t>
      </w:r>
      <w:r w:rsidR="009B111B">
        <w:t>appears</w:t>
      </w:r>
      <w:r w:rsidR="00E60342">
        <w:t>.</w:t>
      </w:r>
      <w:r w:rsidR="009B111B">
        <w:t xml:space="preserve"> An unlikely coincidence.</w:t>
      </w:r>
      <w:r w:rsidR="00396ECC">
        <w:t>”</w:t>
      </w:r>
    </w:p>
    <w:p w14:paraId="729D1AC2" w14:textId="0A333A34" w:rsidR="006415C4" w:rsidRDefault="00396ECC" w:rsidP="00274030">
      <w:pPr>
        <w:pStyle w:val="Body-TextTx"/>
      </w:pPr>
      <w:r>
        <w:t>“</w:t>
      </w:r>
      <w:r w:rsidR="00E60342">
        <w:t>None of it good,</w:t>
      </w:r>
      <w:r>
        <w:t>”</w:t>
      </w:r>
      <w:r w:rsidR="00E60342">
        <w:t xml:space="preserve"> </w:t>
      </w:r>
      <w:r w:rsidR="009C000C">
        <w:t>Auntie Margaret</w:t>
      </w:r>
      <w:r w:rsidR="00E60342">
        <w:t xml:space="preserve"> frets.</w:t>
      </w:r>
    </w:p>
    <w:p w14:paraId="10187FA9" w14:textId="70F7AA06" w:rsidR="00E60342" w:rsidRDefault="00396ECC" w:rsidP="00274030">
      <w:pPr>
        <w:pStyle w:val="Body-TextTx"/>
      </w:pPr>
      <w:r>
        <w:t>“</w:t>
      </w:r>
      <w:r w:rsidR="00E60342">
        <w:t>You think this Butcher Clyde a Ku Klux?</w:t>
      </w:r>
      <w:r>
        <w:t>”</w:t>
      </w:r>
      <w:r w:rsidR="00E60342">
        <w:t xml:space="preserve"> </w:t>
      </w:r>
      <w:r w:rsidR="00A47DFE">
        <w:t>I ask.</w:t>
      </w:r>
    </w:p>
    <w:p w14:paraId="16E6418D" w14:textId="586E92E3" w:rsidR="006415C4" w:rsidRDefault="009C000C" w:rsidP="00274030">
      <w:pPr>
        <w:pStyle w:val="Body-TextTx"/>
      </w:pPr>
      <w:r>
        <w:t xml:space="preserve">Auntie </w:t>
      </w:r>
      <w:proofErr w:type="spellStart"/>
      <w:r>
        <w:t>Ondine</w:t>
      </w:r>
      <w:r w:rsidR="00396ECC">
        <w:t>’</w:t>
      </w:r>
      <w:r w:rsidR="00A47DFE">
        <w:t>s</w:t>
      </w:r>
      <w:proofErr w:type="spellEnd"/>
      <w:r w:rsidR="00A47DFE">
        <w:t xml:space="preserve"> face </w:t>
      </w:r>
      <w:r w:rsidR="005D3DFE">
        <w:t>sours</w:t>
      </w:r>
      <w:r w:rsidR="00A47DFE">
        <w:t xml:space="preserve">. </w:t>
      </w:r>
      <w:r w:rsidR="00396ECC">
        <w:t>“</w:t>
      </w:r>
      <w:r w:rsidR="00E60342">
        <w:t xml:space="preserve">The enemy has </w:t>
      </w:r>
      <w:r w:rsidR="00A47DFE">
        <w:t xml:space="preserve">more minions than </w:t>
      </w:r>
      <w:r w:rsidR="005D3DFE">
        <w:t>we</w:t>
      </w:r>
      <w:r w:rsidR="00C35CE8">
        <w:t xml:space="preserve"> know</w:t>
      </w:r>
      <w:r w:rsidR="00A47DFE">
        <w:t>.</w:t>
      </w:r>
      <w:r w:rsidR="00396ECC">
        <w:t>”</w:t>
      </w:r>
    </w:p>
    <w:p w14:paraId="1A6D78D2" w14:textId="47B9849C" w:rsidR="006415C4" w:rsidRDefault="00A47DFE" w:rsidP="00274030">
      <w:pPr>
        <w:pStyle w:val="Body-TextTx"/>
      </w:pPr>
      <w:r>
        <w:t>I remember Molly</w:t>
      </w:r>
      <w:r w:rsidR="00396ECC">
        <w:t>’</w:t>
      </w:r>
      <w:r>
        <w:t>s talk.</w:t>
      </w:r>
      <w:r w:rsidR="00D0676E">
        <w:t xml:space="preserve"> </w:t>
      </w:r>
      <w:r w:rsidR="00396ECC">
        <w:t>“</w:t>
      </w:r>
      <w:r>
        <w:t>You mean ones</w:t>
      </w:r>
      <w:r w:rsidR="00D0676E">
        <w:t xml:space="preserve"> that</w:t>
      </w:r>
      <w:r w:rsidR="00396ECC">
        <w:t>’</w:t>
      </w:r>
      <w:r w:rsidR="00D0676E">
        <w:t>s</w:t>
      </w:r>
      <w:r>
        <w:t xml:space="preserve"> smarter than Ku </w:t>
      </w:r>
      <w:proofErr w:type="spellStart"/>
      <w:r>
        <w:t>Kluxes</w:t>
      </w:r>
      <w:proofErr w:type="spellEnd"/>
      <w:r>
        <w:t>?</w:t>
      </w:r>
      <w:r w:rsidR="00396ECC">
        <w:t>”</w:t>
      </w:r>
    </w:p>
    <w:p w14:paraId="74C0C569" w14:textId="16ACBAFF" w:rsidR="00A47DFE" w:rsidRDefault="00396ECC" w:rsidP="00274030">
      <w:pPr>
        <w:pStyle w:val="Body-TextTx"/>
      </w:pPr>
      <w:r>
        <w:t>“</w:t>
      </w:r>
      <w:r w:rsidR="00A47DFE">
        <w:t>Smarter and more dangerous</w:t>
      </w:r>
      <w:r w:rsidR="00C00734">
        <w:t xml:space="preserve">. </w:t>
      </w:r>
      <w:r w:rsidR="00A47DFE">
        <w:t>You must be careful</w:t>
      </w:r>
      <w:r w:rsidR="00C35CE8">
        <w:t xml:space="preserve"> now</w:t>
      </w:r>
      <w:r w:rsidR="00A47DFE">
        <w:t>.</w:t>
      </w:r>
      <w:r>
        <w:t>”</w:t>
      </w:r>
    </w:p>
    <w:p w14:paraId="22624508" w14:textId="1A139400" w:rsidR="006415C4" w:rsidRDefault="00C35CE8" w:rsidP="00274030">
      <w:pPr>
        <w:pStyle w:val="Body-TextTx"/>
      </w:pPr>
      <w:r>
        <w:t>Her</w:t>
      </w:r>
      <w:r w:rsidR="00D0676E">
        <w:t xml:space="preserve"> words </w:t>
      </w:r>
      <w:r w:rsidR="007D64B0">
        <w:t>eat up all the good feeling</w:t>
      </w:r>
      <w:r>
        <w:t>s</w:t>
      </w:r>
      <w:r w:rsidR="007D64B0">
        <w:t xml:space="preserve"> I</w:t>
      </w:r>
      <w:r w:rsidR="00396ECC">
        <w:t>’</w:t>
      </w:r>
      <w:r w:rsidR="007D64B0">
        <w:t xml:space="preserve">d </w:t>
      </w:r>
      <w:r w:rsidR="00C00734">
        <w:t>held</w:t>
      </w:r>
      <w:r>
        <w:t xml:space="preserve"> </w:t>
      </w:r>
      <w:r w:rsidR="0012011C">
        <w:t xml:space="preserve">on to </w:t>
      </w:r>
      <w:r w:rsidR="007D64B0">
        <w:t>this night.</w:t>
      </w:r>
    </w:p>
    <w:p w14:paraId="2EFF0F5C" w14:textId="323AAFC3" w:rsidR="00D0676E" w:rsidRDefault="00396ECC" w:rsidP="00274030">
      <w:pPr>
        <w:pStyle w:val="Body-TextTx"/>
      </w:pPr>
      <w:r>
        <w:t>“</w:t>
      </w:r>
      <w:r w:rsidR="00D0676E">
        <w:t xml:space="preserve">Who are they? These Ku </w:t>
      </w:r>
      <w:proofErr w:type="spellStart"/>
      <w:r w:rsidR="00D0676E">
        <w:t>Kluxes</w:t>
      </w:r>
      <w:proofErr w:type="spellEnd"/>
      <w:r w:rsidR="00D0676E">
        <w:t xml:space="preserve"> and the ones </w:t>
      </w:r>
      <w:r w:rsidR="007D64B0">
        <w:t>minding</w:t>
      </w:r>
      <w:r w:rsidR="00D0676E">
        <w:t xml:space="preserve"> them? </w:t>
      </w:r>
      <w:r w:rsidR="00D0676E" w:rsidRPr="00BD60BE">
        <w:rPr>
          <w:rStyle w:val="itali"/>
        </w:rPr>
        <w:t>What</w:t>
      </w:r>
      <w:r w:rsidR="00D0676E">
        <w:t xml:space="preserve"> are they?</w:t>
      </w:r>
      <w:r>
        <w:t>”</w:t>
      </w:r>
    </w:p>
    <w:p w14:paraId="09FD12E5" w14:textId="782166EA" w:rsidR="006415C4" w:rsidRDefault="009C000C" w:rsidP="00274030">
      <w:pPr>
        <w:pStyle w:val="Body-TextTx"/>
      </w:pPr>
      <w:r>
        <w:t xml:space="preserve">Auntie </w:t>
      </w:r>
      <w:proofErr w:type="spellStart"/>
      <w:r>
        <w:t>Ondine</w:t>
      </w:r>
      <w:proofErr w:type="spellEnd"/>
      <w:r w:rsidR="00D0676E">
        <w:t xml:space="preserve"> look</w:t>
      </w:r>
      <w:r w:rsidR="00C00734">
        <w:t>s</w:t>
      </w:r>
      <w:r w:rsidR="00D0676E">
        <w:t xml:space="preserve"> like she</w:t>
      </w:r>
      <w:r w:rsidR="00396ECC">
        <w:t>’</w:t>
      </w:r>
      <w:r w:rsidR="00D0676E">
        <w:t>s measuring what to tell me</w:t>
      </w:r>
      <w:r w:rsidR="005D5D32">
        <w:t xml:space="preserve">. Always seem like they </w:t>
      </w:r>
      <w:r w:rsidR="005D5D32" w:rsidRPr="00156FD1">
        <w:rPr>
          <w:rStyle w:val="itali"/>
        </w:rPr>
        <w:t>measuring.</w:t>
      </w:r>
      <w:r w:rsidR="005D5D32">
        <w:t xml:space="preserve"> </w:t>
      </w:r>
      <w:r w:rsidR="00E57789">
        <w:t xml:space="preserve">I </w:t>
      </w:r>
      <w:r w:rsidR="005D3DFE">
        <w:t>start</w:t>
      </w:r>
      <w:r w:rsidR="00E57789">
        <w:t xml:space="preserve"> to press again, </w:t>
      </w:r>
      <w:r w:rsidR="007D64B0">
        <w:t>but</w:t>
      </w:r>
      <w:r w:rsidR="00D0676E">
        <w:t xml:space="preserve"> it</w:t>
      </w:r>
      <w:r w:rsidR="00396ECC">
        <w:t>’</w:t>
      </w:r>
      <w:r w:rsidR="00D0676E">
        <w:t xml:space="preserve">s </w:t>
      </w:r>
      <w:r>
        <w:t>Auntie Margaret</w:t>
      </w:r>
      <w:r w:rsidR="007D64B0">
        <w:t xml:space="preserve"> who talk</w:t>
      </w:r>
      <w:r w:rsidR="000C748A">
        <w:t>s</w:t>
      </w:r>
      <w:r w:rsidR="007D64B0">
        <w:t>.</w:t>
      </w:r>
    </w:p>
    <w:p w14:paraId="4CCA7FD5" w14:textId="05C27C3F" w:rsidR="006415C4" w:rsidRDefault="00396ECC" w:rsidP="00274030">
      <w:pPr>
        <w:pStyle w:val="Body-TextTx"/>
      </w:pPr>
      <w:r>
        <w:t>“</w:t>
      </w:r>
      <w:r w:rsidR="007D64B0">
        <w:t>There were two brothers, Truth and Lie</w:t>
      </w:r>
      <w:r w:rsidR="004E727C">
        <w:t xml:space="preserve">. </w:t>
      </w:r>
      <w:r w:rsidR="007D64B0">
        <w:t xml:space="preserve">One day they get to </w:t>
      </w:r>
      <w:r w:rsidR="004E727C">
        <w:t>playing</w:t>
      </w:r>
      <w:r w:rsidR="00A30A8F">
        <w:t xml:space="preserve">, throwing </w:t>
      </w:r>
      <w:r w:rsidR="007D64B0">
        <w:t>cutlasses</w:t>
      </w:r>
      <w:r w:rsidR="00A30A8F">
        <w:t xml:space="preserve"> up into the air. </w:t>
      </w:r>
      <w:r w:rsidR="00FE487B">
        <w:t>Them cutlasses come down and fast as can be</w:t>
      </w:r>
      <w:r w:rsidR="00C00734">
        <w:t>—</w:t>
      </w:r>
      <w:proofErr w:type="gramStart"/>
      <w:r w:rsidR="00B34E39">
        <w:t>swish</w:t>
      </w:r>
      <w:r w:rsidR="00C00734">
        <w:t>!—</w:t>
      </w:r>
      <w:proofErr w:type="gramEnd"/>
      <w:r w:rsidR="007D64B0">
        <w:t xml:space="preserve">chop each </w:t>
      </w:r>
      <w:r w:rsidR="00FE487B">
        <w:t>of their faces</w:t>
      </w:r>
      <w:r w:rsidR="007D64B0">
        <w:t xml:space="preserve"> </w:t>
      </w:r>
      <w:r w:rsidR="000C748A">
        <w:t xml:space="preserve">clean </w:t>
      </w:r>
      <w:r w:rsidR="007D64B0">
        <w:t>off</w:t>
      </w:r>
      <w:r w:rsidR="00FE487B">
        <w:t>!</w:t>
      </w:r>
      <w:r w:rsidR="007D64B0">
        <w:t xml:space="preserve"> Truth bend down, </w:t>
      </w:r>
      <w:r w:rsidR="00FE487B">
        <w:t xml:space="preserve">searching </w:t>
      </w:r>
      <w:r w:rsidR="007D64B0">
        <w:t>for his</w:t>
      </w:r>
      <w:r w:rsidR="00FE487B">
        <w:t xml:space="preserve"> face</w:t>
      </w:r>
      <w:r w:rsidR="007D64B0">
        <w:t>. But</w:t>
      </w:r>
      <w:r w:rsidR="00C35CE8">
        <w:t xml:space="preserve"> </w:t>
      </w:r>
      <w:r w:rsidR="00FE487B">
        <w:t>with</w:t>
      </w:r>
      <w:r w:rsidR="00C35CE8">
        <w:t xml:space="preserve"> </w:t>
      </w:r>
      <w:r w:rsidR="00FE487B">
        <w:t>no eyes</w:t>
      </w:r>
      <w:r w:rsidR="00C35CE8">
        <w:t>,</w:t>
      </w:r>
      <w:r w:rsidR="007D64B0">
        <w:t xml:space="preserve"> he can</w:t>
      </w:r>
      <w:r>
        <w:t>’</w:t>
      </w:r>
      <w:r w:rsidR="007D64B0">
        <w:t>t see. Lie, he</w:t>
      </w:r>
      <w:r w:rsidR="000C748A">
        <w:t xml:space="preserve"> sneaky.</w:t>
      </w:r>
      <w:r w:rsidR="007D64B0">
        <w:t xml:space="preserve"> </w:t>
      </w:r>
      <w:r w:rsidR="000C748A">
        <w:t>He</w:t>
      </w:r>
      <w:r w:rsidR="007D64B0">
        <w:t xml:space="preserve"> </w:t>
      </w:r>
      <w:proofErr w:type="gramStart"/>
      <w:r w:rsidR="007D64B0">
        <w:t>snatch</w:t>
      </w:r>
      <w:proofErr w:type="gramEnd"/>
      <w:r w:rsidR="007D64B0">
        <w:t xml:space="preserve"> up </w:t>
      </w:r>
      <w:r w:rsidR="000C748A">
        <w:t>Truth</w:t>
      </w:r>
      <w:r>
        <w:t>’</w:t>
      </w:r>
      <w:r w:rsidR="00C35CE8">
        <w:t>s</w:t>
      </w:r>
      <w:r w:rsidR="000C748A">
        <w:t xml:space="preserve"> </w:t>
      </w:r>
      <w:r w:rsidR="00FE487B">
        <w:t xml:space="preserve">face </w:t>
      </w:r>
      <w:r w:rsidR="000C748A">
        <w:t>and</w:t>
      </w:r>
      <w:r w:rsidR="00C35CE8">
        <w:t xml:space="preserve"> run off</w:t>
      </w:r>
      <w:r w:rsidR="00C00734">
        <w:t xml:space="preserve">! Zip! </w:t>
      </w:r>
      <w:r w:rsidR="00C35CE8" w:rsidRPr="00C35CE8">
        <w:t>Now Lie go around wearing Truth</w:t>
      </w:r>
      <w:r>
        <w:t>’</w:t>
      </w:r>
      <w:r w:rsidR="00C35CE8" w:rsidRPr="00C35CE8">
        <w:t xml:space="preserve">s </w:t>
      </w:r>
      <w:r w:rsidR="004E727C">
        <w:t xml:space="preserve">face, fooling everybody he </w:t>
      </w:r>
      <w:proofErr w:type="gramStart"/>
      <w:r w:rsidR="004E727C">
        <w:t>meet</w:t>
      </w:r>
      <w:proofErr w:type="gramEnd"/>
      <w:r w:rsidR="00C35CE8" w:rsidRPr="00C35CE8">
        <w:t>.</w:t>
      </w:r>
      <w:r>
        <w:t>”</w:t>
      </w:r>
      <w:r w:rsidR="00763D41">
        <w:t xml:space="preserve"> She </w:t>
      </w:r>
      <w:r w:rsidR="00C35CE8">
        <w:t xml:space="preserve">stops stitching to fix </w:t>
      </w:r>
      <w:r w:rsidR="00763D41">
        <w:t xml:space="preserve">me with stern eyes. </w:t>
      </w:r>
      <w:r>
        <w:t>“</w:t>
      </w:r>
      <w:r w:rsidR="00763D41">
        <w:t>The enemy</w:t>
      </w:r>
      <w:r w:rsidR="001D691C">
        <w:t>, they</w:t>
      </w:r>
      <w:r w:rsidR="00763D41">
        <w:t xml:space="preserve"> are the Lie. Plain and simple. The Lie running around pretending </w:t>
      </w:r>
      <w:r w:rsidR="00513A96">
        <w:t>to be</w:t>
      </w:r>
      <w:r w:rsidR="00763D41">
        <w:t xml:space="preserve"> Truth.</w:t>
      </w:r>
      <w:r>
        <w:t>”</w:t>
      </w:r>
    </w:p>
    <w:p w14:paraId="0F96E167" w14:textId="5C134211" w:rsidR="00763D41" w:rsidRPr="00156FD1" w:rsidRDefault="00763D41" w:rsidP="00274030">
      <w:pPr>
        <w:pStyle w:val="Body-TextTx"/>
      </w:pPr>
      <w:r>
        <w:t>I listen, wondering</w:t>
      </w:r>
      <w:r w:rsidR="0012011C">
        <w:t>,</w:t>
      </w:r>
      <w:r>
        <w:t xml:space="preserve"> </w:t>
      </w:r>
      <w:r w:rsidR="0012011C" w:rsidRPr="007767FE">
        <w:rPr>
          <w:rStyle w:val="itali"/>
        </w:rPr>
        <w:t>W</w:t>
      </w:r>
      <w:r w:rsidRPr="007767FE">
        <w:rPr>
          <w:rStyle w:val="itali"/>
        </w:rPr>
        <w:t>hat</w:t>
      </w:r>
      <w:r w:rsidR="00396ECC">
        <w:rPr>
          <w:rStyle w:val="itali"/>
        </w:rPr>
        <w:t>’</w:t>
      </w:r>
      <w:r w:rsidR="004E727C" w:rsidRPr="007767FE">
        <w:rPr>
          <w:rStyle w:val="itali"/>
        </w:rPr>
        <w:t>s</w:t>
      </w:r>
      <w:r w:rsidRPr="007767FE">
        <w:rPr>
          <w:rStyle w:val="itali"/>
        </w:rPr>
        <w:t xml:space="preserve"> plain and simple about that?</w:t>
      </w:r>
    </w:p>
    <w:p w14:paraId="2A51E9C9" w14:textId="7AD01D8B" w:rsidR="00763D41" w:rsidRDefault="00396ECC" w:rsidP="00274030">
      <w:pPr>
        <w:pStyle w:val="Body-TextTx"/>
      </w:pPr>
      <w:r>
        <w:t>“</w:t>
      </w:r>
      <w:r w:rsidR="00763D41">
        <w:t>Don</w:t>
      </w:r>
      <w:r>
        <w:t>’</w:t>
      </w:r>
      <w:r w:rsidR="00763D41">
        <w:t xml:space="preserve">t </w:t>
      </w:r>
      <w:r w:rsidR="004E727C">
        <w:t>let their smile fool you</w:t>
      </w:r>
      <w:r w:rsidR="00C35CE8">
        <w:t>,</w:t>
      </w:r>
      <w:r>
        <w:t>”</w:t>
      </w:r>
      <w:r w:rsidR="00763D41">
        <w:t xml:space="preserve"> </w:t>
      </w:r>
      <w:r w:rsidR="009C000C">
        <w:t xml:space="preserve">Auntie </w:t>
      </w:r>
      <w:proofErr w:type="spellStart"/>
      <w:r w:rsidR="009C000C">
        <w:t>Jadine</w:t>
      </w:r>
      <w:proofErr w:type="spellEnd"/>
      <w:r w:rsidR="00763D41">
        <w:t xml:space="preserve"> sings. </w:t>
      </w:r>
      <w:r>
        <w:t>“</w:t>
      </w:r>
      <w:r w:rsidR="004E727C">
        <w:t>Or take you in.</w:t>
      </w:r>
      <w:r>
        <w:t>”</w:t>
      </w:r>
    </w:p>
    <w:p w14:paraId="238294CB" w14:textId="4F3E2799" w:rsidR="00763D41" w:rsidRDefault="00396ECC" w:rsidP="00274030">
      <w:pPr>
        <w:pStyle w:val="Body-TextTx"/>
      </w:pPr>
      <w:r>
        <w:t>“</w:t>
      </w:r>
      <w:r w:rsidR="00763D41">
        <w:t>We should get you back,</w:t>
      </w:r>
      <w:r>
        <w:t>”</w:t>
      </w:r>
      <w:r w:rsidR="00763D41">
        <w:t xml:space="preserve"> </w:t>
      </w:r>
      <w:r w:rsidR="009C000C">
        <w:t xml:space="preserve">Auntie </w:t>
      </w:r>
      <w:proofErr w:type="spellStart"/>
      <w:r w:rsidR="009C000C">
        <w:t>Ondine</w:t>
      </w:r>
      <w:proofErr w:type="spellEnd"/>
      <w:r w:rsidR="00763D41">
        <w:t xml:space="preserve"> say</w:t>
      </w:r>
      <w:r w:rsidR="00C35CE8">
        <w:t>s</w:t>
      </w:r>
      <w:r w:rsidR="00763D41">
        <w:t xml:space="preserve">. </w:t>
      </w:r>
      <w:r>
        <w:t>“</w:t>
      </w:r>
      <w:r w:rsidR="005D3DFE">
        <w:t>B</w:t>
      </w:r>
      <w:r w:rsidR="00763D41">
        <w:t>een here long already.</w:t>
      </w:r>
      <w:r>
        <w:t>”</w:t>
      </w:r>
    </w:p>
    <w:p w14:paraId="6393023E" w14:textId="77777777" w:rsidR="006415C4" w:rsidRDefault="00763D41" w:rsidP="00274030">
      <w:pPr>
        <w:pStyle w:val="Body-TextTx"/>
      </w:pPr>
      <w:r>
        <w:lastRenderedPageBreak/>
        <w:t xml:space="preserve">They </w:t>
      </w:r>
      <w:r w:rsidR="00043558">
        <w:t>strict</w:t>
      </w:r>
      <w:r>
        <w:t xml:space="preserve"> about </w:t>
      </w:r>
      <w:r w:rsidR="005D3DFE">
        <w:t>the</w:t>
      </w:r>
      <w:r>
        <w:t xml:space="preserve"> time I spend in this place</w:t>
      </w:r>
      <w:r w:rsidR="000C748A">
        <w:t xml:space="preserve">, though </w:t>
      </w:r>
      <w:r w:rsidR="00C35CE8">
        <w:t>none</w:t>
      </w:r>
      <w:r w:rsidR="000C748A">
        <w:t xml:space="preserve"> at all will have passed back home. </w:t>
      </w:r>
      <w:r>
        <w:t xml:space="preserve">I grab </w:t>
      </w:r>
      <w:r w:rsidR="00043558">
        <w:t>my</w:t>
      </w:r>
      <w:r>
        <w:t xml:space="preserve"> sword, getting another hug from </w:t>
      </w:r>
      <w:r w:rsidR="009C000C">
        <w:t xml:space="preserve">Auntie </w:t>
      </w:r>
      <w:proofErr w:type="spellStart"/>
      <w:r w:rsidR="009C000C">
        <w:t>Ondine</w:t>
      </w:r>
      <w:proofErr w:type="spellEnd"/>
      <w:r>
        <w:t>.</w:t>
      </w:r>
    </w:p>
    <w:p w14:paraId="19C9DDD7" w14:textId="79E7A991" w:rsidR="00763D41" w:rsidRDefault="00396ECC" w:rsidP="00274030">
      <w:pPr>
        <w:pStyle w:val="Body-TextTx"/>
      </w:pPr>
      <w:r>
        <w:t>“</w:t>
      </w:r>
      <w:r w:rsidR="00043558">
        <w:t>B</w:t>
      </w:r>
      <w:r w:rsidR="00763D41">
        <w:t>e mindful what we tell you</w:t>
      </w:r>
      <w:r w:rsidR="00C35CE8">
        <w:t xml:space="preserve"> now</w:t>
      </w:r>
      <w:r w:rsidR="00763D41">
        <w:t xml:space="preserve">. </w:t>
      </w:r>
      <w:r w:rsidR="005D3DFE">
        <w:t>S</w:t>
      </w:r>
      <w:r w:rsidR="00763D41">
        <w:t>tay clear of this Butcher Clyde.</w:t>
      </w:r>
      <w:r>
        <w:t>”</w:t>
      </w:r>
    </w:p>
    <w:p w14:paraId="7050485C" w14:textId="4A2F065B" w:rsidR="006415C4" w:rsidRDefault="00396ECC" w:rsidP="00274030">
      <w:pPr>
        <w:pStyle w:val="Body-TextTx"/>
      </w:pPr>
      <w:r>
        <w:t>“</w:t>
      </w:r>
      <w:r w:rsidR="008249D3">
        <w:t>I will,</w:t>
      </w:r>
      <w:r>
        <w:t>”</w:t>
      </w:r>
      <w:r w:rsidR="008249D3">
        <w:t xml:space="preserve"> I answer, certain to look her in her eyes.</w:t>
      </w:r>
    </w:p>
    <w:p w14:paraId="52F4E7A8" w14:textId="77777777" w:rsidR="006415C4" w:rsidRDefault="008249D3" w:rsidP="00274030">
      <w:pPr>
        <w:pStyle w:val="Body-TextTx"/>
      </w:pPr>
      <w:r>
        <w:t xml:space="preserve">As I walk </w:t>
      </w:r>
      <w:r w:rsidR="00226C67">
        <w:t>away</w:t>
      </w:r>
      <w:r>
        <w:t xml:space="preserve">, </w:t>
      </w:r>
      <w:r w:rsidR="00226C67">
        <w:t xml:space="preserve">I can hear </w:t>
      </w:r>
      <w:r w:rsidR="009C000C">
        <w:t xml:space="preserve">Auntie </w:t>
      </w:r>
      <w:proofErr w:type="spellStart"/>
      <w:r w:rsidR="009C000C">
        <w:t>Jadine</w:t>
      </w:r>
      <w:proofErr w:type="spellEnd"/>
      <w:r>
        <w:t xml:space="preserve"> </w:t>
      </w:r>
      <w:r w:rsidR="00043558">
        <w:t>a</w:t>
      </w:r>
      <w:r>
        <w:t>t my back.</w:t>
      </w:r>
    </w:p>
    <w:p w14:paraId="18680A26" w14:textId="1D271BFE" w:rsidR="003B1522" w:rsidRDefault="00396ECC" w:rsidP="00274030">
      <w:pPr>
        <w:pStyle w:val="Body-TextTx"/>
      </w:pPr>
      <w:r>
        <w:t>“</w:t>
      </w:r>
      <w:r w:rsidR="003B1522">
        <w:t xml:space="preserve">When the </w:t>
      </w:r>
      <w:r w:rsidR="001D5C39">
        <w:t>d</w:t>
      </w:r>
      <w:r w:rsidR="003B1522">
        <w:t xml:space="preserve">evil come to town, you betta watch how you get </w:t>
      </w:r>
      <w:proofErr w:type="gramStart"/>
      <w:r w:rsidR="003B1522">
        <w:t>down</w:t>
      </w:r>
      <w:r>
        <w:t> .</w:t>
      </w:r>
      <w:proofErr w:type="gramEnd"/>
      <w:r>
        <w:t> . .</w:t>
      </w:r>
      <w:r w:rsidR="006415C4">
        <w:t xml:space="preserve"> </w:t>
      </w:r>
      <w:r w:rsidR="003B1522">
        <w:t xml:space="preserve">watch, watch, watch out for the </w:t>
      </w:r>
      <w:r w:rsidR="001D5C39">
        <w:t>d</w:t>
      </w:r>
      <w:r w:rsidR="003B1522">
        <w:t>evil</w:t>
      </w:r>
      <w:r w:rsidR="005D3DFE">
        <w:t>!</w:t>
      </w:r>
      <w:r>
        <w:t>”</w:t>
      </w:r>
    </w:p>
    <w:p w14:paraId="6A5A1FC8" w14:textId="5AFAC605" w:rsidR="00F33BA9" w:rsidRPr="00C1686F" w:rsidRDefault="00992581" w:rsidP="00F33BA9">
      <w:pPr>
        <w:pStyle w:val="Section-ChapterSCP"/>
      </w:pPr>
      <w:r>
        <w:lastRenderedPageBreak/>
        <w:t>4</w:t>
      </w:r>
    </w:p>
    <w:p w14:paraId="1E821C8A" w14:textId="4A7301C4" w:rsidR="006415C4" w:rsidRDefault="00396ECC" w:rsidP="0068341C">
      <w:pPr>
        <w:pStyle w:val="TitleTtl"/>
      </w:pPr>
      <w:r>
        <w:t>4</w:t>
      </w:r>
    </w:p>
    <w:p w14:paraId="008DAEA8" w14:textId="706F6C31" w:rsidR="006415C4" w:rsidRDefault="0061337D" w:rsidP="00274030">
      <w:pPr>
        <w:pStyle w:val="Body-TextTx"/>
      </w:pPr>
      <w:r>
        <w:t>I</w:t>
      </w:r>
      <w:r w:rsidR="00396ECC">
        <w:t>’</w:t>
      </w:r>
      <w:r w:rsidR="001978A0">
        <w:t xml:space="preserve">m near Cherry and Third </w:t>
      </w:r>
      <w:r w:rsidR="0065415B">
        <w:t xml:space="preserve">in downtown Macon. </w:t>
      </w:r>
      <w:r w:rsidR="008F39AD">
        <w:t>People passing by</w:t>
      </w:r>
      <w:r w:rsidR="00701946">
        <w:t xml:space="preserve"> </w:t>
      </w:r>
      <w:r w:rsidR="0065415B">
        <w:t>glance</w:t>
      </w:r>
      <w:r w:rsidR="001978A0">
        <w:t xml:space="preserve"> </w:t>
      </w:r>
      <w:r w:rsidR="0065415B">
        <w:t xml:space="preserve">to </w:t>
      </w:r>
      <w:r w:rsidR="001978A0">
        <w:t>me. Probably because I</w:t>
      </w:r>
      <w:r w:rsidR="00396ECC">
        <w:t>’</w:t>
      </w:r>
      <w:r w:rsidR="001978A0">
        <w:t xml:space="preserve">m back in knickers—blue with gold pinstripes tucked into gaiters and </w:t>
      </w:r>
      <w:r w:rsidR="004D197C">
        <w:t>O</w:t>
      </w:r>
      <w:r w:rsidR="001978A0">
        <w:t xml:space="preserve">xfords. </w:t>
      </w:r>
      <w:r w:rsidR="0065415B">
        <w:t>Or maybe because I</w:t>
      </w:r>
      <w:r w:rsidR="00396ECC">
        <w:t>’</w:t>
      </w:r>
      <w:r w:rsidR="0065415B">
        <w:t xml:space="preserve">m whistling a tune named </w:t>
      </w:r>
      <w:r w:rsidR="00396ECC">
        <w:t>“</w:t>
      </w:r>
      <w:r w:rsidR="0065415B" w:rsidRPr="003047BE">
        <w:rPr>
          <w:iCs/>
        </w:rPr>
        <w:t xml:space="preserve">La </w:t>
      </w:r>
      <w:proofErr w:type="spellStart"/>
      <w:r w:rsidR="0065415B" w:rsidRPr="003047BE">
        <w:rPr>
          <w:iCs/>
        </w:rPr>
        <w:t>Madelon</w:t>
      </w:r>
      <w:proofErr w:type="spellEnd"/>
      <w:r w:rsidR="00396ECC">
        <w:t>”</w:t>
      </w:r>
      <w:r w:rsidR="0065415B">
        <w:t xml:space="preserve"> Chef </w:t>
      </w:r>
      <w:r w:rsidR="00701946">
        <w:t>picked up in Franc</w:t>
      </w:r>
      <w:r w:rsidR="0065415B">
        <w:t>e. Mostly</w:t>
      </w:r>
      <w:r w:rsidR="00FD53C5">
        <w:t>,</w:t>
      </w:r>
      <w:r w:rsidR="0065415B">
        <w:t xml:space="preserve"> though</w:t>
      </w:r>
      <w:r w:rsidR="001978A0">
        <w:t xml:space="preserve">, </w:t>
      </w:r>
      <w:r w:rsidR="00701946">
        <w:t>it</w:t>
      </w:r>
      <w:r w:rsidR="00396ECC">
        <w:t>’</w:t>
      </w:r>
      <w:r w:rsidR="00701946">
        <w:t xml:space="preserve">s </w:t>
      </w:r>
      <w:r w:rsidR="001978A0">
        <w:t xml:space="preserve">the </w:t>
      </w:r>
      <w:r w:rsidR="008F39AD">
        <w:t>sword</w:t>
      </w:r>
      <w:r w:rsidR="001978A0">
        <w:t xml:space="preserve"> strapped </w:t>
      </w:r>
      <w:r w:rsidR="0065415B">
        <w:t>to</w:t>
      </w:r>
      <w:r w:rsidR="001978A0">
        <w:t xml:space="preserve"> my back</w:t>
      </w:r>
      <w:r w:rsidR="00701946">
        <w:t xml:space="preserve"> peeking over a cream</w:t>
      </w:r>
      <w:r w:rsidR="00FD53C5">
        <w:t>-</w:t>
      </w:r>
      <w:r w:rsidR="00701946">
        <w:t>yellow shirt</w:t>
      </w:r>
      <w:r w:rsidR="001978A0">
        <w:t xml:space="preserve">. </w:t>
      </w:r>
      <w:r w:rsidR="008F39AD">
        <w:t>Don</w:t>
      </w:r>
      <w:r w:rsidR="00396ECC">
        <w:t>’</w:t>
      </w:r>
      <w:r w:rsidR="008F39AD">
        <w:t xml:space="preserve">t </w:t>
      </w:r>
      <w:r w:rsidR="00701946" w:rsidRPr="00701946">
        <w:t xml:space="preserve">see that too often on a </w:t>
      </w:r>
      <w:r w:rsidR="0039439D">
        <w:t>Thursday</w:t>
      </w:r>
      <w:r w:rsidR="0039439D" w:rsidRPr="00701946">
        <w:t xml:space="preserve"> </w:t>
      </w:r>
      <w:r w:rsidR="00701946" w:rsidRPr="00701946">
        <w:t>morning.</w:t>
      </w:r>
    </w:p>
    <w:p w14:paraId="679AC831" w14:textId="60E8A607" w:rsidR="00610119" w:rsidRDefault="001978A0" w:rsidP="00610119">
      <w:pPr>
        <w:pStyle w:val="Image-PlacementImg"/>
      </w:pPr>
      <w:proofErr w:type="gramStart"/>
      <w:r>
        <w:t>Butcher</w:t>
      </w:r>
      <w:r w:rsidR="001C66EB">
        <w:t>[</w:t>
      </w:r>
      <w:proofErr w:type="gramEnd"/>
      <w:r>
        <w:t xml:space="preserve"> Clyde</w:t>
      </w:r>
      <w:r w:rsidR="001C66EB">
        <w:t>]</w:t>
      </w:r>
      <w:r>
        <w:t xml:space="preserve"> </w:t>
      </w:r>
    </w:p>
    <w:p w14:paraId="5672124F" w14:textId="4C90BC76" w:rsidR="006415C4" w:rsidRDefault="001978A0" w:rsidP="00274030">
      <w:pPr>
        <w:pStyle w:val="Body-TextTx"/>
      </w:pPr>
      <w:r>
        <w:t>wasn</w:t>
      </w:r>
      <w:r w:rsidR="00396ECC">
        <w:t>’</w:t>
      </w:r>
      <w:r>
        <w:t xml:space="preserve">t hard to find. </w:t>
      </w:r>
      <w:r w:rsidR="0065415B">
        <w:t xml:space="preserve">His name in fresh red paint </w:t>
      </w:r>
      <w:r w:rsidR="00FF3EA4">
        <w:t>on</w:t>
      </w:r>
      <w:r w:rsidR="00701946">
        <w:t xml:space="preserve"> yellow </w:t>
      </w:r>
      <w:r w:rsidR="0065415B">
        <w:t>right</w:t>
      </w:r>
      <w:r>
        <w:t xml:space="preserve"> over </w:t>
      </w:r>
      <w:r w:rsidR="00D917A4">
        <w:t>the</w:t>
      </w:r>
      <w:r>
        <w:t xml:space="preserve"> shop</w:t>
      </w:r>
      <w:r w:rsidR="008F39AD">
        <w:t xml:space="preserve"> across the street</w:t>
      </w:r>
      <w:r>
        <w:t xml:space="preserve">: </w:t>
      </w:r>
      <w:bookmarkStart w:id="22" w:name="_Hlk32392463"/>
      <w:r w:rsidR="00D917A4">
        <w:t xml:space="preserve">Butcher </w:t>
      </w:r>
      <w:r>
        <w:t>Clyde</w:t>
      </w:r>
      <w:r w:rsidR="00396ECC">
        <w:t>’</w:t>
      </w:r>
      <w:r>
        <w:t xml:space="preserve">s </w:t>
      </w:r>
      <w:r w:rsidR="00D917A4">
        <w:t>Choice Cut</w:t>
      </w:r>
      <w:r w:rsidR="0065415B">
        <w:t>s</w:t>
      </w:r>
      <w:r w:rsidR="00701946">
        <w:t xml:space="preserve"> &amp; Grillery</w:t>
      </w:r>
      <w:bookmarkEnd w:id="22"/>
      <w:r w:rsidR="008F39AD" w:rsidRPr="00701946">
        <w:t>.</w:t>
      </w:r>
      <w:r w:rsidR="0065415B">
        <w:t xml:space="preserve"> </w:t>
      </w:r>
      <w:r w:rsidR="008F39AD">
        <w:t>The leaflet I</w:t>
      </w:r>
      <w:r w:rsidR="00396ECC">
        <w:t>’</w:t>
      </w:r>
      <w:r w:rsidR="008F39AD">
        <w:t>m holding</w:t>
      </w:r>
      <w:r w:rsidR="00701946" w:rsidRPr="00701946">
        <w:t xml:space="preserve"> announ</w:t>
      </w:r>
      <w:r w:rsidR="008F39AD">
        <w:t>ces</w:t>
      </w:r>
      <w:r w:rsidR="00701946" w:rsidRPr="00701946">
        <w:t xml:space="preserve"> the store</w:t>
      </w:r>
      <w:r w:rsidR="00396ECC">
        <w:t>’</w:t>
      </w:r>
      <w:r w:rsidR="00701946" w:rsidRPr="00701946">
        <w:t xml:space="preserve">s grand opening, </w:t>
      </w:r>
      <w:r w:rsidR="0036083A">
        <w:t>offering</w:t>
      </w:r>
      <w:r w:rsidR="00701946" w:rsidRPr="00701946">
        <w:t xml:space="preserve"> free meats to patrons. </w:t>
      </w:r>
      <w:r w:rsidR="00701946">
        <w:t xml:space="preserve">Well, </w:t>
      </w:r>
      <w:r w:rsidR="00701946" w:rsidRPr="00701946">
        <w:t xml:space="preserve">white patrons. Because the </w:t>
      </w:r>
      <w:r w:rsidR="008F39AD">
        <w:t>leaflet</w:t>
      </w:r>
      <w:r w:rsidR="00701946" w:rsidRPr="00701946">
        <w:t xml:space="preserve"> make</w:t>
      </w:r>
      <w:r w:rsidR="004D197C">
        <w:t>s</w:t>
      </w:r>
      <w:r w:rsidR="00701946" w:rsidRPr="00701946">
        <w:t xml:space="preserve"> plain this here </w:t>
      </w:r>
      <w:r w:rsidR="0036083A">
        <w:t xml:space="preserve">is </w:t>
      </w:r>
      <w:r w:rsidR="00701946" w:rsidRPr="00701946">
        <w:t xml:space="preserve">a Klan establishment. It got a drawing of Uncle Sam </w:t>
      </w:r>
      <w:r w:rsidR="00701946">
        <w:t>hugging</w:t>
      </w:r>
      <w:r w:rsidR="00701946" w:rsidRPr="00701946">
        <w:t xml:space="preserve"> a man that resemble Butcher Clyde, both holding sausage links</w:t>
      </w:r>
      <w:r w:rsidR="004D197C">
        <w:t>, reading:</w:t>
      </w:r>
      <w:r w:rsidR="00701946" w:rsidRPr="00701946">
        <w:t xml:space="preserve"> </w:t>
      </w:r>
      <w:r w:rsidR="00701946" w:rsidRPr="00BD60BE">
        <w:rPr>
          <w:rStyle w:val="itali"/>
        </w:rPr>
        <w:t>Wholesome Food for the Moral White Family</w:t>
      </w:r>
      <w:r w:rsidR="00701946" w:rsidRPr="007767FE">
        <w:rPr>
          <w:rStyle w:val="itali"/>
        </w:rPr>
        <w:t>.</w:t>
      </w:r>
    </w:p>
    <w:p w14:paraId="71355224" w14:textId="578ACB65" w:rsidR="006415C4" w:rsidRDefault="00701946" w:rsidP="00274030">
      <w:pPr>
        <w:pStyle w:val="Body-TextTx"/>
      </w:pPr>
      <w:r>
        <w:t>Sure enough, there</w:t>
      </w:r>
      <w:r w:rsidR="00396ECC">
        <w:t>’</w:t>
      </w:r>
      <w:r>
        <w:t>s</w:t>
      </w:r>
      <w:r w:rsidR="00C74530">
        <w:t xml:space="preserve"> four </w:t>
      </w:r>
      <w:proofErr w:type="spellStart"/>
      <w:r w:rsidR="00C74530">
        <w:t>Klans</w:t>
      </w:r>
      <w:proofErr w:type="spellEnd"/>
      <w:r w:rsidR="00C74530">
        <w:t xml:space="preserve"> </w:t>
      </w:r>
      <w:r w:rsidR="00F22229">
        <w:t xml:space="preserve">in robes </w:t>
      </w:r>
      <w:r w:rsidR="00C74530">
        <w:t xml:space="preserve">standing outside the </w:t>
      </w:r>
      <w:r w:rsidR="00FB7E44">
        <w:t>store</w:t>
      </w:r>
      <w:r w:rsidR="00396ECC">
        <w:t>’</w:t>
      </w:r>
      <w:r w:rsidR="00FB7E44">
        <w:t xml:space="preserve">s </w:t>
      </w:r>
      <w:r w:rsidR="00243C3F">
        <w:t>glass window</w:t>
      </w:r>
      <w:r w:rsidR="00F22229">
        <w:t xml:space="preserve">, </w:t>
      </w:r>
      <w:r w:rsidR="008F39AD">
        <w:t>directing</w:t>
      </w:r>
      <w:r w:rsidR="00F22229">
        <w:t xml:space="preserve"> the steady line of patrons</w:t>
      </w:r>
      <w:r w:rsidR="00C74530">
        <w:t xml:space="preserve">. </w:t>
      </w:r>
      <w:r w:rsidR="00FB7E44">
        <w:t>Two I know</w:t>
      </w:r>
      <w:r w:rsidR="00C74530">
        <w:t xml:space="preserve"> </w:t>
      </w:r>
      <w:r w:rsidR="00FB7E44">
        <w:t>is</w:t>
      </w:r>
      <w:r w:rsidR="00C74530">
        <w:t xml:space="preserve"> Ku </w:t>
      </w:r>
      <w:proofErr w:type="spellStart"/>
      <w:r w:rsidR="00C74530">
        <w:t>Kluxes</w:t>
      </w:r>
      <w:proofErr w:type="spellEnd"/>
      <w:r w:rsidR="00FB7E44">
        <w:t xml:space="preserve">, faces </w:t>
      </w:r>
      <w:r w:rsidR="00F22229">
        <w:t>shifting as they</w:t>
      </w:r>
      <w:r w:rsidR="00813F93">
        <w:t xml:space="preserve"> pass a canteen back and forth</w:t>
      </w:r>
      <w:r w:rsidR="00FB7E44">
        <w:t>.</w:t>
      </w:r>
    </w:p>
    <w:p w14:paraId="0A8BDA63" w14:textId="7FBD8C9D" w:rsidR="00396ECC" w:rsidRDefault="00C74530" w:rsidP="0036083A">
      <w:pPr>
        <w:pStyle w:val="Body-TextTx"/>
      </w:pPr>
      <w:r w:rsidRPr="00C74530">
        <w:t xml:space="preserve">I told </w:t>
      </w:r>
      <w:r w:rsidR="00332EFC">
        <w:t>Nana Jean</w:t>
      </w:r>
      <w:r w:rsidRPr="00C74530">
        <w:t xml:space="preserve"> about </w:t>
      </w:r>
      <w:r>
        <w:t xml:space="preserve">the </w:t>
      </w:r>
      <w:r w:rsidR="00DC68E4">
        <w:t xml:space="preserve">dream </w:t>
      </w:r>
      <w:r w:rsidR="00F22229">
        <w:t xml:space="preserve">with Butcher Clyde </w:t>
      </w:r>
      <w:r w:rsidR="00FB7E44">
        <w:t xml:space="preserve">and </w:t>
      </w:r>
      <w:r>
        <w:t xml:space="preserve">my meeting with the </w:t>
      </w:r>
      <w:r w:rsidR="00FB7E44">
        <w:t>Aunties</w:t>
      </w:r>
      <w:r>
        <w:t xml:space="preserve">. After she </w:t>
      </w:r>
      <w:r w:rsidR="00FB7E44">
        <w:t>get</w:t>
      </w:r>
      <w:r>
        <w:t xml:space="preserve"> through grumbling about </w:t>
      </w:r>
      <w:proofErr w:type="spellStart"/>
      <w:r>
        <w:t>haints</w:t>
      </w:r>
      <w:proofErr w:type="spellEnd"/>
      <w:r>
        <w:t xml:space="preserve">, she </w:t>
      </w:r>
      <w:r w:rsidR="00FB7E44">
        <w:t>admit</w:t>
      </w:r>
      <w:r w:rsidR="00F22229">
        <w:t>s</w:t>
      </w:r>
      <w:r w:rsidR="00FB7E44">
        <w:t xml:space="preserve"> </w:t>
      </w:r>
      <w:r w:rsidR="00F22229">
        <w:t xml:space="preserve">he </w:t>
      </w:r>
      <w:r w:rsidR="00FB7E44">
        <w:t xml:space="preserve">could be the </w:t>
      </w:r>
      <w:r w:rsidR="00396ECC">
        <w:t>“</w:t>
      </w:r>
      <w:r w:rsidR="00FB7E44" w:rsidRPr="00FB7E44">
        <w:t xml:space="preserve">blood redhead </w:t>
      </w:r>
      <w:proofErr w:type="spellStart"/>
      <w:r w:rsidR="00FB7E44" w:rsidRPr="00FB7E44">
        <w:t>buckra</w:t>
      </w:r>
      <w:r w:rsidR="00D95D23">
        <w:t>h</w:t>
      </w:r>
      <w:proofErr w:type="spellEnd"/>
      <w:r w:rsidR="00FB7E44" w:rsidRPr="00FB7E44">
        <w:t xml:space="preserve"> man</w:t>
      </w:r>
      <w:r w:rsidR="00396ECC">
        <w:t>”</w:t>
      </w:r>
      <w:r w:rsidR="00FB7E44">
        <w:t xml:space="preserve"> from her premonitions</w:t>
      </w:r>
      <w:r>
        <w:t xml:space="preserve">. </w:t>
      </w:r>
      <w:r w:rsidR="00DC68E4">
        <w:t>Seems</w:t>
      </w:r>
      <w:r>
        <w:t xml:space="preserve"> he arrived in town a </w:t>
      </w:r>
      <w:r w:rsidR="00F22229">
        <w:t>week</w:t>
      </w:r>
      <w:r>
        <w:t xml:space="preserve"> back, </w:t>
      </w:r>
      <w:r w:rsidR="00FB7E44">
        <w:t>opening</w:t>
      </w:r>
      <w:r>
        <w:t xml:space="preserve"> up this </w:t>
      </w:r>
      <w:r w:rsidR="00DC68E4">
        <w:t xml:space="preserve">shop </w:t>
      </w:r>
      <w:r>
        <w:t xml:space="preserve">next to the American National Bank building. </w:t>
      </w:r>
      <w:r w:rsidR="004B3BAE">
        <w:t>She warn</w:t>
      </w:r>
      <w:r w:rsidR="00DC68E4">
        <w:t>ed</w:t>
      </w:r>
      <w:r w:rsidR="004B3BAE">
        <w:t xml:space="preserve"> us to keep our distance</w:t>
      </w:r>
      <w:r w:rsidR="00FB7E44">
        <w:t>. Bu</w:t>
      </w:r>
      <w:r w:rsidR="004B3BAE">
        <w:t xml:space="preserve">t </w:t>
      </w:r>
      <w:r w:rsidR="0036083A">
        <w:t>a whole day gone</w:t>
      </w:r>
      <w:r w:rsidR="004B3BAE">
        <w:t>, and I</w:t>
      </w:r>
      <w:r w:rsidR="00396ECC">
        <w:t>’</w:t>
      </w:r>
      <w:r w:rsidR="004B3BAE">
        <w:t xml:space="preserve">m losing patience. This Butcher Clyde </w:t>
      </w:r>
      <w:r w:rsidR="004B3BAE">
        <w:lastRenderedPageBreak/>
        <w:t xml:space="preserve">snuck </w:t>
      </w:r>
      <w:r w:rsidR="00DC68E4">
        <w:t>into</w:t>
      </w:r>
      <w:r w:rsidR="004B3BAE">
        <w:t xml:space="preserve"> my head, outright threaten</w:t>
      </w:r>
      <w:r w:rsidR="00FB7E44">
        <w:t>ed</w:t>
      </w:r>
      <w:r w:rsidR="004B3BAE">
        <w:t xml:space="preserve"> me. </w:t>
      </w:r>
      <w:r w:rsidR="00CC6139">
        <w:t xml:space="preserve">But </w:t>
      </w:r>
      <w:r w:rsidR="00DC68E4">
        <w:t xml:space="preserve">I </w:t>
      </w:r>
      <w:proofErr w:type="spellStart"/>
      <w:r w:rsidR="00DC68E4">
        <w:t>ain</w:t>
      </w:r>
      <w:r w:rsidR="00396ECC">
        <w:t>’</w:t>
      </w:r>
      <w:r w:rsidR="00DC68E4">
        <w:t>t</w:t>
      </w:r>
      <w:proofErr w:type="spellEnd"/>
      <w:r w:rsidR="00DC68E4">
        <w:t xml:space="preserve"> n</w:t>
      </w:r>
      <w:r w:rsidR="004B3BAE">
        <w:t xml:space="preserve">o scared girl </w:t>
      </w:r>
      <w:r w:rsidR="00F22229">
        <w:t xml:space="preserve">no </w:t>
      </w:r>
      <w:r w:rsidR="004B3BAE">
        <w:t>more. I hunt monsters</w:t>
      </w:r>
      <w:r w:rsidR="007F3D66">
        <w:t xml:space="preserve">—they </w:t>
      </w:r>
      <w:r w:rsidR="007F3D66" w:rsidRPr="00156FD1">
        <w:rPr>
          <w:rStyle w:val="itali"/>
        </w:rPr>
        <w:t>don</w:t>
      </w:r>
      <w:r w:rsidR="00396ECC" w:rsidRPr="00156FD1">
        <w:rPr>
          <w:rStyle w:val="itali"/>
        </w:rPr>
        <w:t>’</w:t>
      </w:r>
      <w:r w:rsidR="007F3D66" w:rsidRPr="00156FD1">
        <w:rPr>
          <w:rStyle w:val="itali"/>
        </w:rPr>
        <w:t>t</w:t>
      </w:r>
      <w:r w:rsidR="007F3D66">
        <w:t xml:space="preserve"> hunt me</w:t>
      </w:r>
      <w:r w:rsidR="004B3BAE">
        <w:t>.</w:t>
      </w:r>
      <w:r w:rsidR="007F3D66">
        <w:t xml:space="preserve"> </w:t>
      </w:r>
      <w:r w:rsidR="00DC68E4">
        <w:t>So now I</w:t>
      </w:r>
      <w:r w:rsidR="00396ECC">
        <w:t>’</w:t>
      </w:r>
      <w:r w:rsidR="00DC68E4">
        <w:t>m</w:t>
      </w:r>
      <w:r w:rsidR="007F3D66">
        <w:t xml:space="preserve"> about to do something real brave or stupid.</w:t>
      </w:r>
    </w:p>
    <w:p w14:paraId="16297D26" w14:textId="7E8B7EC2" w:rsidR="006415C4" w:rsidRDefault="00D305EF" w:rsidP="00274030">
      <w:pPr>
        <w:pStyle w:val="Body-TextTx"/>
      </w:pPr>
      <w:r w:rsidRPr="00D305EF">
        <w:t xml:space="preserve">I wait for a streetcar to pass, then </w:t>
      </w:r>
      <w:r w:rsidR="00DC68E4">
        <w:t>cross</w:t>
      </w:r>
      <w:r w:rsidRPr="00D305EF">
        <w:t xml:space="preserve"> Cherry Street</w:t>
      </w:r>
      <w:r w:rsidR="00D52BEF">
        <w:t xml:space="preserve">, </w:t>
      </w:r>
      <w:r w:rsidR="00DC68E4">
        <w:t>walking straight</w:t>
      </w:r>
      <w:r w:rsidRPr="00D305EF">
        <w:t xml:space="preserve"> to Butcher Clyde</w:t>
      </w:r>
      <w:r w:rsidR="00396ECC">
        <w:t>’</w:t>
      </w:r>
      <w:r w:rsidRPr="00D305EF">
        <w:t>s.</w:t>
      </w:r>
      <w:r>
        <w:t xml:space="preserve"> </w:t>
      </w:r>
      <w:r w:rsidR="00DC68E4">
        <w:t>W</w:t>
      </w:r>
      <w:r w:rsidR="00B1151B">
        <w:t xml:space="preserve">hite folk in line frown when I skip past them. </w:t>
      </w:r>
      <w:r w:rsidR="00FB7E44">
        <w:t>Probably thinking</w:t>
      </w:r>
      <w:r w:rsidR="00B1151B">
        <w:t xml:space="preserve"> I</w:t>
      </w:r>
      <w:r w:rsidR="00396ECC">
        <w:t>’</w:t>
      </w:r>
      <w:r w:rsidR="00B1151B">
        <w:t>m plum</w:t>
      </w:r>
      <w:r w:rsidR="00CC6139">
        <w:t>b</w:t>
      </w:r>
      <w:r w:rsidR="00B1151B">
        <w:t xml:space="preserve"> out my mind when I march up to the </w:t>
      </w:r>
      <w:proofErr w:type="spellStart"/>
      <w:r w:rsidR="00B1151B">
        <w:t>Klans</w:t>
      </w:r>
      <w:proofErr w:type="spellEnd"/>
      <w:r w:rsidR="00B1151B">
        <w:t xml:space="preserve">. One, a </w:t>
      </w:r>
      <w:r w:rsidR="00E534D8">
        <w:t xml:space="preserve">little </w:t>
      </w:r>
      <w:r w:rsidR="00DC68E4">
        <w:t xml:space="preserve">bit of a </w:t>
      </w:r>
      <w:r w:rsidR="00B1151B">
        <w:t>man, look</w:t>
      </w:r>
      <w:r w:rsidR="00DC68E4">
        <w:t>s</w:t>
      </w:r>
      <w:r w:rsidR="00B1151B">
        <w:t xml:space="preserve"> </w:t>
      </w:r>
      <w:r>
        <w:t xml:space="preserve">at me </w:t>
      </w:r>
      <w:r w:rsidR="00B1151B">
        <w:t xml:space="preserve">like he </w:t>
      </w:r>
      <w:r w:rsidR="00DC68E4">
        <w:t>gone</w:t>
      </w:r>
      <w:r w:rsidR="00B1151B">
        <w:t xml:space="preserve"> dumb. I wait for him to recover.</w:t>
      </w:r>
    </w:p>
    <w:p w14:paraId="50B2E92E" w14:textId="40638006" w:rsidR="006415C4" w:rsidRDefault="00396ECC" w:rsidP="00274030">
      <w:pPr>
        <w:pStyle w:val="Body-TextTx"/>
      </w:pPr>
      <w:r>
        <w:t>“</w:t>
      </w:r>
      <w:r w:rsidR="00B1151B">
        <w:t>You lost</w:t>
      </w:r>
      <w:r w:rsidR="00D52BEF">
        <w:t>,</w:t>
      </w:r>
      <w:r w:rsidR="00B1151B">
        <w:t xml:space="preserve"> </w:t>
      </w:r>
      <w:r w:rsidR="00D305EF">
        <w:t>girl</w:t>
      </w:r>
      <w:r w:rsidR="00B1151B">
        <w:t>?</w:t>
      </w:r>
      <w:r>
        <w:t>”</w:t>
      </w:r>
    </w:p>
    <w:p w14:paraId="7AA86366" w14:textId="77F6A519" w:rsidR="006415C4" w:rsidRDefault="00396ECC" w:rsidP="00274030">
      <w:pPr>
        <w:pStyle w:val="Body-TextTx"/>
      </w:pPr>
      <w:r>
        <w:t>“</w:t>
      </w:r>
      <w:r w:rsidR="00AF203D">
        <w:t>Nope</w:t>
      </w:r>
      <w:r w:rsidR="00D305EF">
        <w:t>,</w:t>
      </w:r>
      <w:r>
        <w:t>”</w:t>
      </w:r>
      <w:r w:rsidR="00D305EF">
        <w:t xml:space="preserve"> I respond.</w:t>
      </w:r>
      <w:r w:rsidR="000E7E99">
        <w:t xml:space="preserve"> </w:t>
      </w:r>
      <w:r>
        <w:t>“</w:t>
      </w:r>
      <w:r w:rsidR="00B1151B">
        <w:t xml:space="preserve">Here to see Butcher Clyde. He </w:t>
      </w:r>
      <w:proofErr w:type="gramStart"/>
      <w:r w:rsidR="00B1151B">
        <w:t>know</w:t>
      </w:r>
      <w:proofErr w:type="gramEnd"/>
      <w:r w:rsidR="00B1151B">
        <w:t xml:space="preserve"> me.</w:t>
      </w:r>
      <w:r>
        <w:t>”</w:t>
      </w:r>
    </w:p>
    <w:p w14:paraId="28FA2A28" w14:textId="0E5A42FC" w:rsidR="006415C4" w:rsidRDefault="00AC01D9" w:rsidP="00274030">
      <w:pPr>
        <w:pStyle w:val="Body-TextTx"/>
      </w:pPr>
      <w:r>
        <w:t>W</w:t>
      </w:r>
      <w:r w:rsidR="00D305EF" w:rsidRPr="00D305EF">
        <w:t xml:space="preserve">hite folk get thrown off if you act </w:t>
      </w:r>
      <w:r>
        <w:t>like</w:t>
      </w:r>
      <w:r w:rsidR="00D305EF" w:rsidRPr="00D305EF">
        <w:t xml:space="preserve"> they don</w:t>
      </w:r>
      <w:r w:rsidR="00396ECC">
        <w:t>’</w:t>
      </w:r>
      <w:r w:rsidR="00D305EF" w:rsidRPr="00D305EF">
        <w:t>t expect</w:t>
      </w:r>
      <w:r w:rsidR="00E534D8">
        <w:t>—least till</w:t>
      </w:r>
      <w:r w:rsidR="00D305EF" w:rsidRPr="00D305EF">
        <w:t xml:space="preserve"> they remember they </w:t>
      </w:r>
      <w:proofErr w:type="spellStart"/>
      <w:r w:rsidR="0036083A">
        <w:t>gotta</w:t>
      </w:r>
      <w:proofErr w:type="spellEnd"/>
      <w:r w:rsidR="00887E8D">
        <w:t xml:space="preserve"> </w:t>
      </w:r>
      <w:r w:rsidR="00D305EF" w:rsidRPr="00D305EF">
        <w:t xml:space="preserve">put you in your place. </w:t>
      </w:r>
      <w:r w:rsidR="00B1151B">
        <w:t>I</w:t>
      </w:r>
      <w:r w:rsidR="000E7E99">
        <w:t xml:space="preserve"> play my</w:t>
      </w:r>
      <w:r w:rsidR="00B1151B">
        <w:t xml:space="preserve"> </w:t>
      </w:r>
      <w:r w:rsidR="000E7E99">
        <w:t>other card, looking</w:t>
      </w:r>
      <w:r w:rsidR="00B1151B">
        <w:t xml:space="preserve"> </w:t>
      </w:r>
      <w:r w:rsidR="006B1D6C">
        <w:t>to</w:t>
      </w:r>
      <w:r w:rsidR="00B1151B">
        <w:t xml:space="preserve"> </w:t>
      </w:r>
      <w:r w:rsidR="00E534D8">
        <w:t>a</w:t>
      </w:r>
      <w:r w:rsidR="00B1151B">
        <w:t xml:space="preserve"> Ku Klux.</w:t>
      </w:r>
    </w:p>
    <w:p w14:paraId="202FFBCD" w14:textId="7841EA8C" w:rsidR="00B1151B" w:rsidRDefault="00396ECC" w:rsidP="00274030">
      <w:pPr>
        <w:pStyle w:val="Body-TextTx"/>
      </w:pPr>
      <w:r>
        <w:t>“</w:t>
      </w:r>
      <w:r w:rsidR="00B1151B">
        <w:t>I can see you</w:t>
      </w:r>
      <w:r w:rsidR="000E7E99">
        <w:t>.</w:t>
      </w:r>
      <w:r>
        <w:t>”</w:t>
      </w:r>
      <w:r w:rsidR="006B1D6C">
        <w:t xml:space="preserve"> I tap under one eye.</w:t>
      </w:r>
      <w:r w:rsidR="000E7E99">
        <w:t xml:space="preserve"> </w:t>
      </w:r>
      <w:r>
        <w:t>“</w:t>
      </w:r>
      <w:r w:rsidR="00AC01D9">
        <w:t>Ugly</w:t>
      </w:r>
      <w:r w:rsidR="00D305EF">
        <w:t xml:space="preserve"> as </w:t>
      </w:r>
      <w:r w:rsidR="00AC01D9">
        <w:t>sin</w:t>
      </w:r>
      <w:r w:rsidR="00D305EF">
        <w:t xml:space="preserve"> under that skin</w:t>
      </w:r>
      <w:r w:rsidR="00B1151B">
        <w:t>.</w:t>
      </w:r>
      <w:r>
        <w:t>”</w:t>
      </w:r>
    </w:p>
    <w:p w14:paraId="6BDBB4F2" w14:textId="1E37B547" w:rsidR="006415C4" w:rsidRDefault="00B1151B" w:rsidP="00274030">
      <w:pPr>
        <w:pStyle w:val="Body-TextTx"/>
      </w:pPr>
      <w:r>
        <w:t xml:space="preserve">The green eyes of the man the Ku Klux </w:t>
      </w:r>
      <w:r w:rsidR="00A3317C">
        <w:t xml:space="preserve">wearing </w:t>
      </w:r>
      <w:r w:rsidR="00E534D8">
        <w:t>don</w:t>
      </w:r>
      <w:r w:rsidR="00396ECC">
        <w:t>’</w:t>
      </w:r>
      <w:r w:rsidR="00E534D8">
        <w:t>t blink</w:t>
      </w:r>
      <w:r>
        <w:t xml:space="preserve">. He </w:t>
      </w:r>
      <w:r w:rsidR="00D305EF">
        <w:t>stop</w:t>
      </w:r>
      <w:r w:rsidR="006B1D6C">
        <w:t>s</w:t>
      </w:r>
      <w:r w:rsidR="00D305EF">
        <w:t xml:space="preserve"> drinking from the canteen, letting water </w:t>
      </w:r>
      <w:r w:rsidR="00E534D8">
        <w:t>run</w:t>
      </w:r>
      <w:r w:rsidR="00D305EF">
        <w:t xml:space="preserve"> down his chin</w:t>
      </w:r>
      <w:r w:rsidR="00D52BEF">
        <w:t>,</w:t>
      </w:r>
      <w:r w:rsidR="00D305EF">
        <w:t xml:space="preserve"> and turn</w:t>
      </w:r>
      <w:r w:rsidR="006B1D6C">
        <w:t>s</w:t>
      </w:r>
      <w:r w:rsidR="00D305EF">
        <w:t xml:space="preserve"> to </w:t>
      </w:r>
      <w:r>
        <w:t>the other Ku Klux</w:t>
      </w:r>
      <w:r w:rsidR="00D305EF">
        <w:t>,</w:t>
      </w:r>
      <w:r>
        <w:t xml:space="preserve"> </w:t>
      </w:r>
      <w:r w:rsidR="000E7E99">
        <w:t xml:space="preserve">like </w:t>
      </w:r>
      <w:r>
        <w:t xml:space="preserve">they got a </w:t>
      </w:r>
      <w:r w:rsidR="00AC01D9">
        <w:t xml:space="preserve">silent </w:t>
      </w:r>
      <w:r>
        <w:t xml:space="preserve">way of speaking. </w:t>
      </w:r>
      <w:r w:rsidR="00AC01D9">
        <w:t>M</w:t>
      </w:r>
      <w:r>
        <w:t>y gamble pays off.</w:t>
      </w:r>
    </w:p>
    <w:p w14:paraId="66B9A112" w14:textId="4B6281E8" w:rsidR="006415C4" w:rsidRDefault="00396ECC" w:rsidP="00274030">
      <w:pPr>
        <w:pStyle w:val="Body-TextTx"/>
      </w:pPr>
      <w:r>
        <w:t>“</w:t>
      </w:r>
      <w:r w:rsidR="00B1151B">
        <w:t>Let her through,</w:t>
      </w:r>
      <w:r>
        <w:t>”</w:t>
      </w:r>
      <w:r w:rsidR="00B1151B">
        <w:t xml:space="preserve"> the Ku Klux say</w:t>
      </w:r>
      <w:r w:rsidR="00D305EF">
        <w:t>s</w:t>
      </w:r>
      <w:r w:rsidR="00B1151B">
        <w:t>.</w:t>
      </w:r>
    </w:p>
    <w:p w14:paraId="7A6524CC" w14:textId="77777777" w:rsidR="000E7E99" w:rsidRDefault="00B1151B" w:rsidP="00274030">
      <w:pPr>
        <w:pStyle w:val="Body-TextTx"/>
      </w:pPr>
      <w:r>
        <w:t xml:space="preserve">The </w:t>
      </w:r>
      <w:r w:rsidR="000E7E99">
        <w:t>two</w:t>
      </w:r>
      <w:r>
        <w:t xml:space="preserve"> </w:t>
      </w:r>
      <w:r w:rsidR="00D305EF">
        <w:t xml:space="preserve">human </w:t>
      </w:r>
      <w:proofErr w:type="spellStart"/>
      <w:r>
        <w:t>Klans</w:t>
      </w:r>
      <w:proofErr w:type="spellEnd"/>
      <w:r>
        <w:t xml:space="preserve"> </w:t>
      </w:r>
      <w:r w:rsidR="000E7E99">
        <w:t>set</w:t>
      </w:r>
      <w:r>
        <w:t xml:space="preserve"> to holler, but I </w:t>
      </w:r>
      <w:r w:rsidR="00AC01D9">
        <w:t>slip right</w:t>
      </w:r>
      <w:r w:rsidR="00D305EF">
        <w:t xml:space="preserve"> </w:t>
      </w:r>
      <w:r w:rsidR="00E534D8">
        <w:t>in</w:t>
      </w:r>
      <w:r>
        <w:t xml:space="preserve"> the door as someone leaves.</w:t>
      </w:r>
    </w:p>
    <w:p w14:paraId="1541B094" w14:textId="2245CE72" w:rsidR="006415C4" w:rsidRPr="00BD60BE" w:rsidRDefault="000E7E99" w:rsidP="00274030">
      <w:pPr>
        <w:pStyle w:val="Body-TextTx"/>
      </w:pPr>
      <w:proofErr w:type="spellStart"/>
      <w:r w:rsidRPr="00156FD1">
        <w:rPr>
          <w:rStyle w:val="itali"/>
        </w:rPr>
        <w:t>Bruh</w:t>
      </w:r>
      <w:proofErr w:type="spellEnd"/>
      <w:r w:rsidRPr="00156FD1">
        <w:rPr>
          <w:rStyle w:val="itali"/>
        </w:rPr>
        <w:t xml:space="preserve"> Rabbit walking into </w:t>
      </w:r>
      <w:proofErr w:type="spellStart"/>
      <w:r w:rsidRPr="00156FD1">
        <w:rPr>
          <w:rStyle w:val="itali"/>
        </w:rPr>
        <w:t>Bruh</w:t>
      </w:r>
      <w:proofErr w:type="spellEnd"/>
      <w:r w:rsidRPr="00156FD1">
        <w:rPr>
          <w:rStyle w:val="itali"/>
        </w:rPr>
        <w:t xml:space="preserve"> Gator</w:t>
      </w:r>
      <w:r w:rsidR="00396ECC" w:rsidRPr="00156FD1">
        <w:rPr>
          <w:rStyle w:val="itali"/>
        </w:rPr>
        <w:t>’</w:t>
      </w:r>
      <w:r w:rsidRPr="00156FD1">
        <w:rPr>
          <w:rStyle w:val="itali"/>
        </w:rPr>
        <w:t>s open jaws</w:t>
      </w:r>
      <w:r w:rsidR="00D305EF" w:rsidRPr="00156FD1">
        <w:rPr>
          <w:rStyle w:val="itali"/>
        </w:rPr>
        <w:t>,</w:t>
      </w:r>
      <w:r w:rsidR="00D305EF">
        <w:t xml:space="preserve"> my brother</w:t>
      </w:r>
      <w:r w:rsidR="00396ECC">
        <w:t>’</w:t>
      </w:r>
      <w:r w:rsidR="00D305EF">
        <w:t>s voice whispers</w:t>
      </w:r>
      <w:r w:rsidR="00C776CA">
        <w:t>.</w:t>
      </w:r>
    </w:p>
    <w:p w14:paraId="141FEB05" w14:textId="19D3841A" w:rsidR="006415C4" w:rsidRDefault="00756FFB" w:rsidP="00274030">
      <w:pPr>
        <w:pStyle w:val="Body-TextTx"/>
      </w:pPr>
      <w:r w:rsidRPr="00756FFB">
        <w:t xml:space="preserve">The inside </w:t>
      </w:r>
      <w:r w:rsidR="001E18DE">
        <w:t xml:space="preserve">look </w:t>
      </w:r>
      <w:r w:rsidRPr="00756FFB">
        <w:t xml:space="preserve">like any other butcher shop. </w:t>
      </w:r>
      <w:r>
        <w:t>S</w:t>
      </w:r>
      <w:r w:rsidRPr="00756FFB">
        <w:t>mell</w:t>
      </w:r>
      <w:r w:rsidR="004712AD">
        <w:t>s</w:t>
      </w:r>
      <w:r w:rsidRPr="00756FFB">
        <w:t xml:space="preserve"> like one too—fresh blood </w:t>
      </w:r>
      <w:r w:rsidR="006B1D6C">
        <w:t>and</w:t>
      </w:r>
      <w:r w:rsidRPr="00756FFB">
        <w:t xml:space="preserve"> raw</w:t>
      </w:r>
      <w:r w:rsidR="00D52BEF">
        <w:t>,</w:t>
      </w:r>
      <w:r w:rsidRPr="00756FFB">
        <w:t xml:space="preserve"> open flesh. But there</w:t>
      </w:r>
      <w:r w:rsidR="00396ECC">
        <w:t>’</w:t>
      </w:r>
      <w:r w:rsidRPr="00756FFB">
        <w:t xml:space="preserve">s also the scent of </w:t>
      </w:r>
      <w:r w:rsidR="007056D7">
        <w:t>seared</w:t>
      </w:r>
      <w:r w:rsidRPr="00756FFB">
        <w:t xml:space="preserve"> meat coming from a kitchen. And at tables, people sit eating. </w:t>
      </w:r>
      <w:r w:rsidR="007056D7">
        <w:t>There</w:t>
      </w:r>
      <w:r w:rsidR="00396ECC">
        <w:t>’</w:t>
      </w:r>
      <w:r w:rsidR="007056D7">
        <w:t xml:space="preserve">s Klan posters everywhere, </w:t>
      </w:r>
      <w:r w:rsidR="00F133CD">
        <w:t xml:space="preserve">one advertising </w:t>
      </w:r>
      <w:r w:rsidR="00AC01D9" w:rsidRPr="00BD60BE">
        <w:rPr>
          <w:rStyle w:val="itali"/>
        </w:rPr>
        <w:t>The</w:t>
      </w:r>
      <w:r w:rsidR="00F133CD" w:rsidRPr="00BD60BE">
        <w:rPr>
          <w:rStyle w:val="itali"/>
        </w:rPr>
        <w:t xml:space="preserve"> Birth of a Nation</w:t>
      </w:r>
      <w:r w:rsidR="00F133CD">
        <w:t xml:space="preserve"> at Stone Mountain</w:t>
      </w:r>
      <w:r w:rsidR="00AC01D9">
        <w:t xml:space="preserve"> Sunday</w:t>
      </w:r>
      <w:r w:rsidRPr="00756FFB">
        <w:t xml:space="preserve">. </w:t>
      </w:r>
      <w:r>
        <w:t>M</w:t>
      </w:r>
      <w:r w:rsidRPr="00756FFB">
        <w:t xml:space="preserve">en at the counter, every last one a Ku Klux, hand out </w:t>
      </w:r>
      <w:r w:rsidR="005126CF">
        <w:t xml:space="preserve">brown </w:t>
      </w:r>
      <w:r w:rsidRPr="00756FFB">
        <w:t xml:space="preserve">packages to customers. </w:t>
      </w:r>
      <w:r>
        <w:t xml:space="preserve">And </w:t>
      </w:r>
      <w:r w:rsidRPr="00756FFB">
        <w:t>behind them is none other than Butcher Clyde.</w:t>
      </w:r>
    </w:p>
    <w:p w14:paraId="2787DCB6" w14:textId="553DC6B9" w:rsidR="006415C4" w:rsidRDefault="00556F73" w:rsidP="00274030">
      <w:pPr>
        <w:pStyle w:val="Body-TextTx"/>
      </w:pPr>
      <w:r>
        <w:t>He look</w:t>
      </w:r>
      <w:r w:rsidR="007056D7">
        <w:t>s</w:t>
      </w:r>
      <w:r>
        <w:t xml:space="preserve"> </w:t>
      </w:r>
      <w:r w:rsidR="007B20AF">
        <w:t>the same</w:t>
      </w:r>
      <w:r w:rsidR="00A03067">
        <w:t xml:space="preserve"> from the dream</w:t>
      </w:r>
      <w:r>
        <w:t xml:space="preserve">—a </w:t>
      </w:r>
      <w:r w:rsidR="001D691C">
        <w:t>hefty bulk</w:t>
      </w:r>
      <w:r w:rsidR="00756FFB">
        <w:t xml:space="preserve"> </w:t>
      </w:r>
      <w:r>
        <w:t xml:space="preserve">of a man. </w:t>
      </w:r>
      <w:r w:rsidR="007B20AF">
        <w:t>Like the other night he</w:t>
      </w:r>
      <w:r>
        <w:t xml:space="preserve"> </w:t>
      </w:r>
      <w:r>
        <w:lastRenderedPageBreak/>
        <w:t>stand</w:t>
      </w:r>
      <w:r w:rsidR="007056D7">
        <w:t>s</w:t>
      </w:r>
      <w:r>
        <w:t xml:space="preserve"> with his back to me, singing </w:t>
      </w:r>
      <w:r w:rsidR="007B20AF">
        <w:t>some</w:t>
      </w:r>
      <w:r>
        <w:t xml:space="preserve"> awful tune </w:t>
      </w:r>
      <w:r w:rsidR="007B20AF">
        <w:t>and swinging</w:t>
      </w:r>
      <w:r>
        <w:t xml:space="preserve"> </w:t>
      </w:r>
      <w:r w:rsidR="007056D7">
        <w:t>his</w:t>
      </w:r>
      <w:r w:rsidR="00756FFB">
        <w:t xml:space="preserve"> </w:t>
      </w:r>
      <w:r>
        <w:t xml:space="preserve">cleaver. </w:t>
      </w:r>
      <w:r w:rsidR="00A9104E">
        <w:t xml:space="preserve">I start </w:t>
      </w:r>
      <w:r w:rsidR="00756FFB">
        <w:t xml:space="preserve">up </w:t>
      </w:r>
      <w:r w:rsidR="00A9104E">
        <w:t xml:space="preserve">whistling, </w:t>
      </w:r>
      <w:r w:rsidR="00A03067">
        <w:t>loud as I can</w:t>
      </w:r>
      <w:r w:rsidR="00D52BEF">
        <w:t>,</w:t>
      </w:r>
      <w:r w:rsidR="00543B46">
        <w:t xml:space="preserve"> and h</w:t>
      </w:r>
      <w:r w:rsidR="00A9104E">
        <w:t>e stop</w:t>
      </w:r>
      <w:r w:rsidR="007056D7">
        <w:t>s</w:t>
      </w:r>
      <w:r w:rsidR="00A9104E">
        <w:t xml:space="preserve"> </w:t>
      </w:r>
      <w:r w:rsidR="00A03067">
        <w:t>what he doing</w:t>
      </w:r>
      <w:r w:rsidR="00756FFB">
        <w:t xml:space="preserve"> </w:t>
      </w:r>
      <w:r w:rsidR="00543B46">
        <w:t xml:space="preserve">to </w:t>
      </w:r>
      <w:r w:rsidR="00A9104E">
        <w:t>turn</w:t>
      </w:r>
      <w:r w:rsidR="007B20AF">
        <w:t xml:space="preserve"> slow</w:t>
      </w:r>
      <w:r w:rsidR="00A9104E">
        <w:t>. There</w:t>
      </w:r>
      <w:r w:rsidR="00396ECC">
        <w:t>’</w:t>
      </w:r>
      <w:r w:rsidR="00A9104E">
        <w:t>s</w:t>
      </w:r>
      <w:r w:rsidR="007B20AF">
        <w:t xml:space="preserve"> </w:t>
      </w:r>
      <w:r w:rsidR="001D691C">
        <w:t xml:space="preserve">slight </w:t>
      </w:r>
      <w:r w:rsidR="00A9104E">
        <w:t xml:space="preserve">surprise when our eyes meet, </w:t>
      </w:r>
      <w:r w:rsidR="001D691C">
        <w:t>but I don</w:t>
      </w:r>
      <w:r w:rsidR="00396ECC">
        <w:t>’</w:t>
      </w:r>
      <w:r w:rsidR="001D691C">
        <w:t>t</w:t>
      </w:r>
      <w:r w:rsidR="00756FFB" w:rsidRPr="00756FFB">
        <w:t xml:space="preserve"> stay for him to say nothing, walking to </w:t>
      </w:r>
      <w:r w:rsidR="007056D7">
        <w:t>take</w:t>
      </w:r>
      <w:r w:rsidR="00756FFB" w:rsidRPr="00756FFB">
        <w:t xml:space="preserve"> a chair by the front</w:t>
      </w:r>
      <w:r w:rsidR="00334C59">
        <w:t xml:space="preserve"> window</w:t>
      </w:r>
      <w:r w:rsidR="00756FFB" w:rsidRPr="00756FFB">
        <w:t xml:space="preserve">, leaning back </w:t>
      </w:r>
      <w:r w:rsidR="00756FFB">
        <w:t>all casual-like</w:t>
      </w:r>
      <w:r w:rsidR="00756FFB" w:rsidRPr="00756FFB">
        <w:t xml:space="preserve">. </w:t>
      </w:r>
      <w:r w:rsidR="003B4F26">
        <w:t>A white lady and her son sitting nearby</w:t>
      </w:r>
      <w:r w:rsidR="00E87A21">
        <w:t xml:space="preserve"> </w:t>
      </w:r>
      <w:r w:rsidR="003B4F26">
        <w:t xml:space="preserve">watch me open-mouthed. I stare back until </w:t>
      </w:r>
      <w:r w:rsidR="00245EA0">
        <w:t>she turn</w:t>
      </w:r>
      <w:r w:rsidR="007056D7">
        <w:t>s</w:t>
      </w:r>
      <w:r w:rsidR="00245EA0">
        <w:t xml:space="preserve"> away</w:t>
      </w:r>
      <w:r w:rsidR="003B4F26">
        <w:t xml:space="preserve">. </w:t>
      </w:r>
      <w:r w:rsidR="007B20AF">
        <w:t>There</w:t>
      </w:r>
      <w:r w:rsidR="00396ECC">
        <w:t>’</w:t>
      </w:r>
      <w:r w:rsidR="007B20AF">
        <w:t>s</w:t>
      </w:r>
      <w:r w:rsidR="003B4F26">
        <w:t xml:space="preserve"> </w:t>
      </w:r>
      <w:r w:rsidR="00E87A21">
        <w:t xml:space="preserve">angry </w:t>
      </w:r>
      <w:r w:rsidR="007056D7">
        <w:t xml:space="preserve">buzzing </w:t>
      </w:r>
      <w:r w:rsidR="003B4F26">
        <w:t>behind me</w:t>
      </w:r>
      <w:r w:rsidR="00543B46">
        <w:t>, but</w:t>
      </w:r>
      <w:r w:rsidR="003B4F26">
        <w:t xml:space="preserve"> Butcher Clyde</w:t>
      </w:r>
      <w:r w:rsidR="007B20AF">
        <w:t xml:space="preserve"> </w:t>
      </w:r>
      <w:r w:rsidR="00E87A21">
        <w:t>cuts in</w:t>
      </w:r>
      <w:r w:rsidR="003B4F26">
        <w:t>.</w:t>
      </w:r>
    </w:p>
    <w:p w14:paraId="222AE6F2" w14:textId="0587E2BA" w:rsidR="006415C4" w:rsidRDefault="00396ECC" w:rsidP="00274030">
      <w:pPr>
        <w:pStyle w:val="Body-TextTx"/>
      </w:pPr>
      <w:r>
        <w:t>“</w:t>
      </w:r>
      <w:r w:rsidR="00756FFB" w:rsidRPr="00756FFB">
        <w:t>Brothers and sisters, don</w:t>
      </w:r>
      <w:r>
        <w:t>’</w:t>
      </w:r>
      <w:r w:rsidR="00756FFB" w:rsidRPr="00756FFB">
        <w:t xml:space="preserve">t let this disturb our feast. </w:t>
      </w:r>
      <w:r w:rsidR="003B4F26">
        <w:t>The lesser of God</w:t>
      </w:r>
      <w:r>
        <w:t>’</w:t>
      </w:r>
      <w:r w:rsidR="003B4F26">
        <w:t xml:space="preserve">s creatures at times need to be guided </w:t>
      </w:r>
      <w:r w:rsidR="00756FFB">
        <w:t xml:space="preserve">righteously </w:t>
      </w:r>
      <w:r w:rsidR="003B4F26">
        <w:t>to recall their proper place. Rest assured, I will take this one in</w:t>
      </w:r>
      <w:r w:rsidR="00E87A21">
        <w:t xml:space="preserve"> firm</w:t>
      </w:r>
      <w:r w:rsidR="003B4F26">
        <w:t xml:space="preserve"> hand. Go </w:t>
      </w:r>
      <w:r w:rsidR="002B4F34">
        <w:t xml:space="preserve">on </w:t>
      </w:r>
      <w:r w:rsidR="003B4F26">
        <w:t>and eat now</w:t>
      </w:r>
      <w:r w:rsidR="00756FFB">
        <w:t>, eat</w:t>
      </w:r>
      <w:r w:rsidR="003B4F26">
        <w:t xml:space="preserve">! Fill </w:t>
      </w:r>
      <w:r w:rsidR="00756FFB">
        <w:t xml:space="preserve">up </w:t>
      </w:r>
      <w:r w:rsidR="003B4F26">
        <w:t>your bellies with the Lord</w:t>
      </w:r>
      <w:r>
        <w:t>’</w:t>
      </w:r>
      <w:r w:rsidR="003B4F26">
        <w:t>s sustenance. Make the Invisible Empire strong!</w:t>
      </w:r>
      <w:r>
        <w:t>”</w:t>
      </w:r>
    </w:p>
    <w:p w14:paraId="62EA8790" w14:textId="18597627" w:rsidR="006415C4" w:rsidRDefault="00756FFB" w:rsidP="00274030">
      <w:pPr>
        <w:pStyle w:val="Body-TextTx"/>
      </w:pPr>
      <w:r w:rsidRPr="00756FFB">
        <w:t>I don</w:t>
      </w:r>
      <w:r w:rsidR="00396ECC">
        <w:t>’</w:t>
      </w:r>
      <w:r w:rsidRPr="00756FFB">
        <w:t>t bother to look while he ma</w:t>
      </w:r>
      <w:r w:rsidR="007056D7">
        <w:t>king</w:t>
      </w:r>
      <w:r w:rsidRPr="00756FFB">
        <w:t xml:space="preserve"> his speech, and I only turn when I hear him take the </w:t>
      </w:r>
      <w:r w:rsidR="007056D7">
        <w:t>chair</w:t>
      </w:r>
      <w:r w:rsidRPr="00756FFB">
        <w:t xml:space="preserve"> across from me. His red hair slick with pomade and he</w:t>
      </w:r>
      <w:r w:rsidR="00396ECC">
        <w:t>’</w:t>
      </w:r>
      <w:r w:rsidRPr="00756FFB">
        <w:t>s wearing spectacles this time.</w:t>
      </w:r>
      <w:r w:rsidR="00BD678B">
        <w:t xml:space="preserve"> </w:t>
      </w:r>
      <w:proofErr w:type="gramStart"/>
      <w:r w:rsidR="00234C13">
        <w:t>There</w:t>
      </w:r>
      <w:r w:rsidR="00396ECC">
        <w:t>’</w:t>
      </w:r>
      <w:r w:rsidR="00234C13">
        <w:t>s</w:t>
      </w:r>
      <w:proofErr w:type="gramEnd"/>
      <w:r w:rsidR="00234C13">
        <w:t xml:space="preserve"> p</w:t>
      </w:r>
      <w:r w:rsidR="003B4F26">
        <w:t xml:space="preserve">atches of sweat </w:t>
      </w:r>
      <w:r w:rsidR="00234C13">
        <w:t xml:space="preserve">all over him, soaking his underarms, </w:t>
      </w:r>
      <w:r w:rsidR="001D691C">
        <w:t>and trickling down his shaved chin</w:t>
      </w:r>
      <w:r w:rsidR="00234C13">
        <w:t>.</w:t>
      </w:r>
    </w:p>
    <w:p w14:paraId="5A5F7B40" w14:textId="11C56757" w:rsidR="00234C13" w:rsidRDefault="00396ECC" w:rsidP="00274030">
      <w:pPr>
        <w:pStyle w:val="Body-TextTx"/>
      </w:pPr>
      <w:r>
        <w:t>“</w:t>
      </w:r>
      <w:r w:rsidR="00234C13">
        <w:t>You look hot</w:t>
      </w:r>
      <w:r w:rsidR="00AE1996">
        <w:t>. Must be cold, wherever you from.</w:t>
      </w:r>
      <w:r>
        <w:t>”</w:t>
      </w:r>
    </w:p>
    <w:p w14:paraId="1C081B39" w14:textId="671342C6" w:rsidR="006415C4" w:rsidRDefault="00234C13" w:rsidP="00274030">
      <w:pPr>
        <w:pStyle w:val="Body-TextTx"/>
      </w:pPr>
      <w:r>
        <w:t xml:space="preserve">He </w:t>
      </w:r>
      <w:r w:rsidR="00AE1996">
        <w:t>just grin</w:t>
      </w:r>
      <w:r w:rsidR="00543B46">
        <w:t>s</w:t>
      </w:r>
      <w:r w:rsidR="00AE1996">
        <w:t xml:space="preserve"> </w:t>
      </w:r>
      <w:r w:rsidR="00EC3DD5">
        <w:t>and drawls</w:t>
      </w:r>
      <w:r w:rsidR="00847E2F">
        <w:t>,</w:t>
      </w:r>
      <w:r>
        <w:t xml:space="preserve"> </w:t>
      </w:r>
      <w:r w:rsidR="00396ECC">
        <w:t>“</w:t>
      </w:r>
      <w:r w:rsidR="00AE1996">
        <w:t>Figured we</w:t>
      </w:r>
      <w:r w:rsidR="00396ECC">
        <w:t>’</w:t>
      </w:r>
      <w:r w:rsidR="00AE1996">
        <w:t>d</w:t>
      </w:r>
      <w:r>
        <w:t xml:space="preserve"> see you soon</w:t>
      </w:r>
      <w:r w:rsidR="00847E2F">
        <w:t xml:space="preserve">, </w:t>
      </w:r>
      <w:r>
        <w:t>Maryse.</w:t>
      </w:r>
      <w:r w:rsidR="00396ECC">
        <w:t>”</w:t>
      </w:r>
    </w:p>
    <w:p w14:paraId="7E090C6E" w14:textId="5B2BA164" w:rsidR="00234C13" w:rsidRDefault="00396ECC" w:rsidP="00274030">
      <w:pPr>
        <w:pStyle w:val="Body-TextTx"/>
      </w:pPr>
      <w:r>
        <w:t>“</w:t>
      </w:r>
      <w:r w:rsidR="00BD678B">
        <w:t>I prefer you</w:t>
      </w:r>
      <w:r w:rsidR="0081551F">
        <w:t xml:space="preserve"> keep</w:t>
      </w:r>
      <w:r w:rsidR="00234C13">
        <w:t xml:space="preserve"> my name out your mouth</w:t>
      </w:r>
      <w:r w:rsidR="00847E2F">
        <w:t xml:space="preserve">, </w:t>
      </w:r>
      <w:r w:rsidR="00234C13">
        <w:t>Clyde.</w:t>
      </w:r>
      <w:r>
        <w:t>”</w:t>
      </w:r>
    </w:p>
    <w:p w14:paraId="3C2ED70A" w14:textId="300AB985" w:rsidR="006415C4" w:rsidRDefault="00396ECC" w:rsidP="00274030">
      <w:pPr>
        <w:pStyle w:val="Body-TextTx"/>
      </w:pPr>
      <w:r>
        <w:t>“</w:t>
      </w:r>
      <w:r w:rsidR="00BD678B" w:rsidRPr="00BD678B">
        <w:t>Bold to come here alone. You know we</w:t>
      </w:r>
      <w:r>
        <w:t>’</w:t>
      </w:r>
      <w:r w:rsidR="00BD678B" w:rsidRPr="00BD678B">
        <w:t xml:space="preserve">re the only thing keeping </w:t>
      </w:r>
      <w:proofErr w:type="gramStart"/>
      <w:r w:rsidR="00BD678B" w:rsidRPr="00BD678B">
        <w:t>you</w:t>
      </w:r>
      <w:proofErr w:type="gramEnd"/>
      <w:r w:rsidR="00BD678B" w:rsidRPr="00BD678B">
        <w:t xml:space="preserve"> alive right now?</w:t>
      </w:r>
      <w:r>
        <w:t>”</w:t>
      </w:r>
      <w:r w:rsidR="00BD678B" w:rsidRPr="00BD678B">
        <w:t xml:space="preserve"> He leans </w:t>
      </w:r>
      <w:r w:rsidR="00543B46">
        <w:t>forward</w:t>
      </w:r>
      <w:r w:rsidR="00BD678B" w:rsidRPr="00BD678B">
        <w:t xml:space="preserve">, </w:t>
      </w:r>
      <w:r w:rsidR="001D691C">
        <w:t>voice gone low</w:t>
      </w:r>
      <w:r w:rsidR="00BD678B" w:rsidRPr="00BD678B">
        <w:t xml:space="preserve">. </w:t>
      </w:r>
      <w:r>
        <w:t>“</w:t>
      </w:r>
      <w:r w:rsidR="00BD678B" w:rsidRPr="00BD678B">
        <w:t xml:space="preserve">One word and these good people would tear </w:t>
      </w:r>
      <w:proofErr w:type="gramStart"/>
      <w:r w:rsidR="00BD678B" w:rsidRPr="00BD678B">
        <w:t>you</w:t>
      </w:r>
      <w:proofErr w:type="gramEnd"/>
      <w:r w:rsidR="00BD678B" w:rsidRPr="00BD678B">
        <w:t xml:space="preserve"> limb from lim</w:t>
      </w:r>
      <w:r w:rsidR="001D691C">
        <w:t>b</w:t>
      </w:r>
      <w:r w:rsidR="001D691C" w:rsidRPr="00701946">
        <w:t>.</w:t>
      </w:r>
      <w:r w:rsidR="001D691C">
        <w:t xml:space="preserve"> H</w:t>
      </w:r>
      <w:r w:rsidR="00BD678B" w:rsidRPr="00BD678B">
        <w:t>ang you from a light post.</w:t>
      </w:r>
      <w:r>
        <w:t>”</w:t>
      </w:r>
    </w:p>
    <w:p w14:paraId="6BFC76DE" w14:textId="17048810" w:rsidR="00C873F0" w:rsidRDefault="00C873F0" w:rsidP="00274030">
      <w:pPr>
        <w:pStyle w:val="Body-TextTx"/>
      </w:pPr>
      <w:r>
        <w:t>I lean</w:t>
      </w:r>
      <w:r w:rsidR="00BD678B">
        <w:t xml:space="preserve"> in</w:t>
      </w:r>
      <w:r>
        <w:t xml:space="preserve"> to meet him</w:t>
      </w:r>
      <w:r w:rsidR="00BD678B">
        <w:t>, smiling</w:t>
      </w:r>
      <w:r>
        <w:t xml:space="preserve">. </w:t>
      </w:r>
      <w:r w:rsidR="00396ECC">
        <w:t>“</w:t>
      </w:r>
      <w:r>
        <w:t>What make you think I c</w:t>
      </w:r>
      <w:r w:rsidR="007056D7">
        <w:t>o</w:t>
      </w:r>
      <w:r>
        <w:t>me alone, Clyde?</w:t>
      </w:r>
      <w:r w:rsidR="00396ECC">
        <w:t>”</w:t>
      </w:r>
    </w:p>
    <w:p w14:paraId="4F69137D" w14:textId="44E1E58D" w:rsidR="006415C4" w:rsidRDefault="00BD678B" w:rsidP="00274030">
      <w:pPr>
        <w:pStyle w:val="Body-TextTx"/>
      </w:pPr>
      <w:r w:rsidRPr="00BD678B">
        <w:t xml:space="preserve">I wonder if he can sense Sadie on a nearby rooftop, Winnie cocked and waiting. Or Chef </w:t>
      </w:r>
      <w:r w:rsidR="001D691C">
        <w:t>in the</w:t>
      </w:r>
      <w:r w:rsidRPr="00BD678B">
        <w:t xml:space="preserve"> old Packard, ready to toss a few </w:t>
      </w:r>
      <w:r w:rsidR="006D0A7A">
        <w:t>homemade bombs</w:t>
      </w:r>
      <w:r w:rsidRPr="00BD678B">
        <w:t xml:space="preserve"> </w:t>
      </w:r>
      <w:r w:rsidR="007056D7">
        <w:t>through his window.</w:t>
      </w:r>
      <w:r w:rsidRPr="00BD678B">
        <w:t xml:space="preserve"> </w:t>
      </w:r>
      <w:r>
        <w:lastRenderedPageBreak/>
        <w:t>Maybe</w:t>
      </w:r>
      <w:r w:rsidRPr="00BD678B">
        <w:t xml:space="preserve"> he </w:t>
      </w:r>
      <w:proofErr w:type="gramStart"/>
      <w:r w:rsidRPr="00BD678B">
        <w:t>do</w:t>
      </w:r>
      <w:proofErr w:type="gramEnd"/>
      <w:r w:rsidRPr="00BD678B">
        <w:t>, because he let</w:t>
      </w:r>
      <w:r w:rsidR="007056D7">
        <w:t>s</w:t>
      </w:r>
      <w:r w:rsidRPr="00BD678B">
        <w:t xml:space="preserve"> out a slow chuckle.</w:t>
      </w:r>
    </w:p>
    <w:p w14:paraId="0D1D9188" w14:textId="48FD5A2C" w:rsidR="00554192" w:rsidRDefault="00396ECC" w:rsidP="00274030">
      <w:pPr>
        <w:pStyle w:val="Body-TextTx"/>
      </w:pPr>
      <w:r>
        <w:t>“</w:t>
      </w:r>
      <w:r w:rsidR="00554192">
        <w:t>B</w:t>
      </w:r>
      <w:r w:rsidR="007A3110">
        <w:t>old as brass.</w:t>
      </w:r>
      <w:r>
        <w:t>”</w:t>
      </w:r>
      <w:r w:rsidR="00554192">
        <w:t xml:space="preserve"> His eyes </w:t>
      </w:r>
      <w:r w:rsidR="00BD678B">
        <w:t xml:space="preserve">wander </w:t>
      </w:r>
      <w:r w:rsidR="00554192">
        <w:t>over my shoulder.</w:t>
      </w:r>
      <w:r w:rsidR="007A3110">
        <w:t xml:space="preserve"> </w:t>
      </w:r>
      <w:r>
        <w:t>“</w:t>
      </w:r>
      <w:r w:rsidR="0098696C">
        <w:t>And with the sword.</w:t>
      </w:r>
      <w:r>
        <w:t>”</w:t>
      </w:r>
    </w:p>
    <w:p w14:paraId="4264D032" w14:textId="23331070" w:rsidR="00554192" w:rsidRDefault="00396ECC" w:rsidP="00274030">
      <w:pPr>
        <w:pStyle w:val="Body-TextTx"/>
      </w:pPr>
      <w:r>
        <w:t>“</w:t>
      </w:r>
      <w:r w:rsidR="00554192">
        <w:t>Want to see it up close?</w:t>
      </w:r>
      <w:r>
        <w:t>”</w:t>
      </w:r>
      <w:r w:rsidR="00554192">
        <w:t xml:space="preserve"> I </w:t>
      </w:r>
      <w:r w:rsidR="00CE71E5">
        <w:t xml:space="preserve">pull it </w:t>
      </w:r>
      <w:r w:rsidR="00BD678B">
        <w:t>from my back</w:t>
      </w:r>
      <w:r w:rsidR="00CE71E5">
        <w:t>, slamming the</w:t>
      </w:r>
      <w:r w:rsidR="00BD678B">
        <w:t xml:space="preserve"> blade</w:t>
      </w:r>
      <w:r w:rsidR="00CE71E5">
        <w:t xml:space="preserve"> </w:t>
      </w:r>
      <w:r w:rsidR="00E87A21">
        <w:t>flat on</w:t>
      </w:r>
      <w:r w:rsidR="00CE71E5">
        <w:t xml:space="preserve"> the table. The woman </w:t>
      </w:r>
      <w:r w:rsidR="0081551F">
        <w:t>sitting near</w:t>
      </w:r>
      <w:r w:rsidR="00CE71E5">
        <w:t xml:space="preserve"> </w:t>
      </w:r>
      <w:r w:rsidR="0081551F">
        <w:t>us squeaks</w:t>
      </w:r>
      <w:r w:rsidR="00CE71E5">
        <w:t xml:space="preserve">, </w:t>
      </w:r>
      <w:r w:rsidR="0081551F">
        <w:t>jumping up</w:t>
      </w:r>
      <w:r w:rsidR="00CE71E5">
        <w:t xml:space="preserve"> with her son and </w:t>
      </w:r>
      <w:r w:rsidR="0081551F">
        <w:t>leaving</w:t>
      </w:r>
      <w:r w:rsidR="00CE71E5">
        <w:t>.</w:t>
      </w:r>
    </w:p>
    <w:p w14:paraId="3093D413" w14:textId="6FCE79FF" w:rsidR="006415C4" w:rsidRDefault="00E87A21" w:rsidP="00274030">
      <w:pPr>
        <w:pStyle w:val="Body-TextTx"/>
      </w:pPr>
      <w:r>
        <w:t xml:space="preserve">Butcher Clyde </w:t>
      </w:r>
      <w:r w:rsidR="002B4F34">
        <w:t>don</w:t>
      </w:r>
      <w:r w:rsidR="00396ECC">
        <w:t>’</w:t>
      </w:r>
      <w:r w:rsidR="002B4F34">
        <w:t>t flinch</w:t>
      </w:r>
      <w:r w:rsidR="0036083A">
        <w:t xml:space="preserve">, his eyes </w:t>
      </w:r>
      <w:r w:rsidR="0081551F">
        <w:t>trac</w:t>
      </w:r>
      <w:r w:rsidR="00BD678B">
        <w:t>ing</w:t>
      </w:r>
      <w:r>
        <w:t xml:space="preserve"> the triangular </w:t>
      </w:r>
      <w:r w:rsidR="0081551F">
        <w:t>patterns</w:t>
      </w:r>
      <w:r>
        <w:t xml:space="preserve"> cut into </w:t>
      </w:r>
      <w:r w:rsidR="0081551F">
        <w:t>the</w:t>
      </w:r>
      <w:r>
        <w:t xml:space="preserve"> </w:t>
      </w:r>
      <w:r w:rsidR="00BD678B">
        <w:t xml:space="preserve">black </w:t>
      </w:r>
      <w:r>
        <w:t>metal</w:t>
      </w:r>
      <w:r w:rsidR="00BD678B">
        <w:t xml:space="preserve"> before </w:t>
      </w:r>
      <w:r w:rsidR="0036083A">
        <w:t>returning</w:t>
      </w:r>
      <w:r w:rsidR="002B4F34">
        <w:t xml:space="preserve"> </w:t>
      </w:r>
      <w:r w:rsidR="00BD678B">
        <w:t>to me</w:t>
      </w:r>
      <w:r>
        <w:t xml:space="preserve">. </w:t>
      </w:r>
      <w:r w:rsidR="00396ECC">
        <w:t>“</w:t>
      </w:r>
      <w:r>
        <w:t>No need for theatrics</w:t>
      </w:r>
      <w:r w:rsidR="00A3317C">
        <w:t>,</w:t>
      </w:r>
      <w:r>
        <w:t xml:space="preserve"> Maryse. </w:t>
      </w:r>
      <w:r w:rsidR="00BD678B">
        <w:t>I</w:t>
      </w:r>
      <w:r w:rsidR="00396ECC">
        <w:t>’</w:t>
      </w:r>
      <w:r w:rsidR="00BD678B">
        <w:t xml:space="preserve">m sure you </w:t>
      </w:r>
      <w:r>
        <w:t>didn</w:t>
      </w:r>
      <w:r w:rsidR="00396ECC">
        <w:t>’</w:t>
      </w:r>
      <w:r>
        <w:t xml:space="preserve">t wander </w:t>
      </w:r>
      <w:r w:rsidR="00A16F90">
        <w:t>in here</w:t>
      </w:r>
      <w:r>
        <w:t xml:space="preserve"> </w:t>
      </w:r>
      <w:r w:rsidR="00BD678B">
        <w:t xml:space="preserve">just </w:t>
      </w:r>
      <w:r w:rsidR="00B13AC2">
        <w:t xml:space="preserve">to </w:t>
      </w:r>
      <w:r>
        <w:t>make threats. You come because you have questions</w:t>
      </w:r>
      <w:r w:rsidR="00B13AC2">
        <w:t>. Questions those three interlopers—your Aunties</w:t>
      </w:r>
      <w:r w:rsidR="00A16F90">
        <w:t xml:space="preserve">, is </w:t>
      </w:r>
      <w:proofErr w:type="gramStart"/>
      <w:r w:rsidR="00A16F90">
        <w:t>it</w:t>
      </w:r>
      <w:r w:rsidR="00BD678B">
        <w:t>?</w:t>
      </w:r>
      <w:r w:rsidR="00355D4E">
        <w:t>—</w:t>
      </w:r>
      <w:proofErr w:type="gramEnd"/>
      <w:r w:rsidR="00B34DD4">
        <w:t>won</w:t>
      </w:r>
      <w:r w:rsidR="00396ECC">
        <w:t>’</w:t>
      </w:r>
      <w:r w:rsidR="00B34DD4">
        <w:t>t tell</w:t>
      </w:r>
      <w:r>
        <w:t xml:space="preserve">. </w:t>
      </w:r>
      <w:proofErr w:type="spellStart"/>
      <w:r w:rsidR="001D691C">
        <w:t>A</w:t>
      </w:r>
      <w:r w:rsidR="00BD678B" w:rsidRPr="00BD678B">
        <w:t>in</w:t>
      </w:r>
      <w:r w:rsidR="00396ECC">
        <w:t>’</w:t>
      </w:r>
      <w:r w:rsidR="00BD678B" w:rsidRPr="00BD678B">
        <w:t>t</w:t>
      </w:r>
      <w:proofErr w:type="spellEnd"/>
      <w:r w:rsidR="00BD678B" w:rsidRPr="00BD678B">
        <w:t xml:space="preserve"> that right?</w:t>
      </w:r>
      <w:r w:rsidR="00396ECC">
        <w:t>”</w:t>
      </w:r>
      <w:r w:rsidR="00BD678B" w:rsidRPr="00BD678B">
        <w:t xml:space="preserve"> </w:t>
      </w:r>
      <w:r w:rsidR="007056D7">
        <w:t>The answer</w:t>
      </w:r>
      <w:r w:rsidR="00BD678B" w:rsidRPr="00BD678B">
        <w:t xml:space="preserve"> on my face</w:t>
      </w:r>
      <w:r w:rsidR="007056D7">
        <w:t xml:space="preserve"> makes him break</w:t>
      </w:r>
      <w:r w:rsidR="00BD678B" w:rsidRPr="00BD678B">
        <w:t xml:space="preserve"> into a toothy grin. </w:t>
      </w:r>
      <w:r w:rsidR="00396ECC">
        <w:t>“</w:t>
      </w:r>
      <w:r w:rsidR="00BD678B" w:rsidRPr="00BD678B">
        <w:t>Well</w:t>
      </w:r>
      <w:r w:rsidR="00870E42">
        <w:t>,</w:t>
      </w:r>
      <w:r w:rsidR="00BD678B" w:rsidRPr="00BD678B">
        <w:t xml:space="preserve"> go </w:t>
      </w:r>
      <w:r w:rsidR="002B4F34">
        <w:t>on</w:t>
      </w:r>
      <w:r w:rsidR="00870E42">
        <w:t>,</w:t>
      </w:r>
      <w:r w:rsidR="00BD678B" w:rsidRPr="00BD678B">
        <w:t xml:space="preserve"> then, ask us what you want to know. We tell you true.</w:t>
      </w:r>
      <w:r w:rsidR="00396ECC">
        <w:t>”</w:t>
      </w:r>
    </w:p>
    <w:p w14:paraId="323BA270" w14:textId="164BB4C2" w:rsidR="00B13AC2" w:rsidRDefault="009C000C" w:rsidP="00274030">
      <w:pPr>
        <w:pStyle w:val="Body-TextTx"/>
      </w:pPr>
      <w:r>
        <w:t>Auntie Margaret</w:t>
      </w:r>
      <w:r w:rsidR="00B13AC2">
        <w:t xml:space="preserve"> </w:t>
      </w:r>
      <w:r w:rsidR="00355D4E">
        <w:t>hum</w:t>
      </w:r>
      <w:r w:rsidR="001D691C">
        <w:t>s</w:t>
      </w:r>
      <w:r w:rsidR="00BD678B">
        <w:t xml:space="preserve"> in my ears</w:t>
      </w:r>
      <w:r w:rsidR="00B13AC2">
        <w:t xml:space="preserve">. </w:t>
      </w:r>
      <w:r w:rsidR="00B13AC2" w:rsidRPr="00BD60BE">
        <w:rPr>
          <w:rStyle w:val="itali"/>
        </w:rPr>
        <w:t xml:space="preserve">They are the </w:t>
      </w:r>
      <w:r w:rsidR="00870E42">
        <w:rPr>
          <w:rStyle w:val="itali"/>
        </w:rPr>
        <w:t>L</w:t>
      </w:r>
      <w:r w:rsidR="00B13AC2" w:rsidRPr="00BD60BE">
        <w:rPr>
          <w:rStyle w:val="itali"/>
        </w:rPr>
        <w:t>ie.</w:t>
      </w:r>
      <w:r w:rsidR="00B13AC2">
        <w:t xml:space="preserve"> But my lips </w:t>
      </w:r>
      <w:r w:rsidR="002B4F34">
        <w:t xml:space="preserve">already </w:t>
      </w:r>
      <w:r w:rsidR="00B13AC2">
        <w:t>working.</w:t>
      </w:r>
    </w:p>
    <w:p w14:paraId="34D36BBE" w14:textId="51F832A0" w:rsidR="00B13AC2" w:rsidRDefault="00396ECC" w:rsidP="00274030">
      <w:pPr>
        <w:pStyle w:val="Body-TextTx"/>
      </w:pPr>
      <w:r>
        <w:t>“</w:t>
      </w:r>
      <w:r w:rsidR="009107A8">
        <w:t xml:space="preserve">You </w:t>
      </w:r>
      <w:r w:rsidR="006C1589">
        <w:t>a Ku Klux</w:t>
      </w:r>
      <w:r w:rsidR="00B34DD4">
        <w:t>?</w:t>
      </w:r>
      <w:r>
        <w:t>”</w:t>
      </w:r>
    </w:p>
    <w:p w14:paraId="2DD935AF" w14:textId="52E1F568" w:rsidR="006415C4" w:rsidRDefault="009107A8" w:rsidP="00274030">
      <w:pPr>
        <w:pStyle w:val="Body-TextTx"/>
      </w:pPr>
      <w:r>
        <w:t xml:space="preserve">He </w:t>
      </w:r>
      <w:r w:rsidR="001D691C">
        <w:t>laughs</w:t>
      </w:r>
      <w:r>
        <w:t xml:space="preserve">. </w:t>
      </w:r>
      <w:r w:rsidR="00396ECC">
        <w:t>“</w:t>
      </w:r>
      <w:r w:rsidR="00BD678B" w:rsidRPr="00BD678B">
        <w:t xml:space="preserve">Us? One of them? </w:t>
      </w:r>
      <w:r>
        <w:t xml:space="preserve">Like comparing you to a dog, which </w:t>
      </w:r>
      <w:r w:rsidR="0081551F">
        <w:t xml:space="preserve">we </w:t>
      </w:r>
      <w:r>
        <w:t>understand they</w:t>
      </w:r>
      <w:r w:rsidR="00396ECC">
        <w:t>’</w:t>
      </w:r>
      <w:r>
        <w:t xml:space="preserve">ve developed a taste for. </w:t>
      </w:r>
      <w:r w:rsidR="00D37E4D">
        <w:t>Not to</w:t>
      </w:r>
      <w:r>
        <w:t xml:space="preserve"> worry, </w:t>
      </w:r>
      <w:r w:rsidR="00BD678B">
        <w:t>don</w:t>
      </w:r>
      <w:r w:rsidR="00396ECC">
        <w:t>’</w:t>
      </w:r>
      <w:r w:rsidR="00BD678B">
        <w:t>t serve that</w:t>
      </w:r>
      <w:r>
        <w:t xml:space="preserve"> here.</w:t>
      </w:r>
      <w:r w:rsidR="00396ECC">
        <w:t>”</w:t>
      </w:r>
    </w:p>
    <w:p w14:paraId="00ED565E" w14:textId="0B035864" w:rsidR="006415C4" w:rsidRDefault="00396ECC" w:rsidP="00274030">
      <w:pPr>
        <w:pStyle w:val="Body-TextTx"/>
      </w:pPr>
      <w:r>
        <w:t>“</w:t>
      </w:r>
      <w:r w:rsidR="00E834DB">
        <w:t xml:space="preserve">A dog. </w:t>
      </w:r>
      <w:proofErr w:type="gramStart"/>
      <w:r w:rsidR="009107A8">
        <w:t>So</w:t>
      </w:r>
      <w:proofErr w:type="gramEnd"/>
      <w:r w:rsidR="009107A8">
        <w:t xml:space="preserve"> you they master</w:t>
      </w:r>
      <w:r w:rsidR="00870E42">
        <w:t>,</w:t>
      </w:r>
      <w:r w:rsidR="009107A8">
        <w:t xml:space="preserve"> then</w:t>
      </w:r>
      <w:r w:rsidR="00E834DB">
        <w:t>?</w:t>
      </w:r>
      <w:r>
        <w:t>”</w:t>
      </w:r>
    </w:p>
    <w:p w14:paraId="2C16F4D2" w14:textId="52D0E83B" w:rsidR="006415C4" w:rsidRDefault="00396ECC" w:rsidP="00274030">
      <w:pPr>
        <w:pStyle w:val="Body-TextTx"/>
      </w:pPr>
      <w:r>
        <w:t>“</w:t>
      </w:r>
      <w:r w:rsidR="00E834DB" w:rsidRPr="007767FE">
        <w:rPr>
          <w:rStyle w:val="itali"/>
        </w:rPr>
        <w:t>Master</w:t>
      </w:r>
      <w:r w:rsidR="00E834DB">
        <w:t xml:space="preserve"> might be a bit much. Think of us more </w:t>
      </w:r>
      <w:r w:rsidR="0081551F">
        <w:t>like</w:t>
      </w:r>
      <w:r>
        <w:t>”</w:t>
      </w:r>
      <w:r w:rsidR="00870E42">
        <w:t>—h</w:t>
      </w:r>
      <w:r w:rsidR="002203EB">
        <w:t>e twirls thick fingers</w:t>
      </w:r>
      <w:r w:rsidR="007056D7">
        <w:t>,</w:t>
      </w:r>
      <w:r w:rsidR="002203EB">
        <w:t xml:space="preserve"> grabbing for a word</w:t>
      </w:r>
      <w:proofErr w:type="gramStart"/>
      <w:r w:rsidR="00870E42">
        <w:t>—</w:t>
      </w:r>
      <w:r>
        <w:t>“</w:t>
      </w:r>
      <w:proofErr w:type="gramEnd"/>
      <w:r w:rsidR="002203EB">
        <w:t>management.</w:t>
      </w:r>
      <w:r>
        <w:t>”</w:t>
      </w:r>
    </w:p>
    <w:p w14:paraId="07BAD743" w14:textId="5293C04F" w:rsidR="00AA7A7D" w:rsidRDefault="00396ECC" w:rsidP="00274030">
      <w:pPr>
        <w:pStyle w:val="Body-TextTx"/>
      </w:pPr>
      <w:r>
        <w:t>“</w:t>
      </w:r>
      <w:r w:rsidR="00AA7A7D">
        <w:t>Why you here?</w:t>
      </w:r>
      <w:r>
        <w:t>”</w:t>
      </w:r>
    </w:p>
    <w:p w14:paraId="25E0E272" w14:textId="32F7418A" w:rsidR="00AA7A7D" w:rsidRDefault="00396ECC" w:rsidP="00274030">
      <w:pPr>
        <w:pStyle w:val="Body-TextTx"/>
      </w:pPr>
      <w:r>
        <w:t>“</w:t>
      </w:r>
      <w:r w:rsidR="00AA7A7D">
        <w:t>Why</w:t>
      </w:r>
      <w:r w:rsidR="00870E42">
        <w:t>,</w:t>
      </w:r>
      <w:r w:rsidR="00AA7A7D">
        <w:t xml:space="preserve"> to fulfill the gr</w:t>
      </w:r>
      <w:r w:rsidR="00B57748">
        <w:t>and plan</w:t>
      </w:r>
      <w:r w:rsidR="00870E42">
        <w:t>,</w:t>
      </w:r>
      <w:r w:rsidR="00E834DB">
        <w:t xml:space="preserve"> of course</w:t>
      </w:r>
      <w:r w:rsidR="00B57748">
        <w:t>.</w:t>
      </w:r>
      <w:r>
        <w:t>”</w:t>
      </w:r>
    </w:p>
    <w:p w14:paraId="3F5BFAFB" w14:textId="1A57CD93" w:rsidR="00B57748" w:rsidRDefault="00396ECC" w:rsidP="00274030">
      <w:pPr>
        <w:pStyle w:val="Body-TextTx"/>
      </w:pPr>
      <w:r>
        <w:t>“</w:t>
      </w:r>
      <w:r w:rsidR="00B57748">
        <w:t>Which is?</w:t>
      </w:r>
      <w:r>
        <w:t>”</w:t>
      </w:r>
    </w:p>
    <w:p w14:paraId="46B83CEC" w14:textId="3743A1BE" w:rsidR="006415C4" w:rsidRDefault="00396ECC" w:rsidP="00274030">
      <w:pPr>
        <w:pStyle w:val="Body-TextTx"/>
      </w:pPr>
      <w:r>
        <w:t>“</w:t>
      </w:r>
      <w:r w:rsidR="00E834DB" w:rsidRPr="00E834DB">
        <w:t xml:space="preserve">Bringing the glory of our kind to your world. </w:t>
      </w:r>
      <w:r w:rsidR="00B64067">
        <w:t>Putting</w:t>
      </w:r>
      <w:r w:rsidR="003E42B3">
        <w:t xml:space="preserve"> an end to your strife and bickering</w:t>
      </w:r>
      <w:r w:rsidR="00B64067">
        <w:t>. Relieving</w:t>
      </w:r>
      <w:r w:rsidR="004F3E7D">
        <w:t xml:space="preserve"> you of the abomination of your meaningless existence</w:t>
      </w:r>
      <w:r w:rsidR="00E834DB" w:rsidRPr="00E834DB">
        <w:t>.</w:t>
      </w:r>
      <w:r w:rsidR="00E834DB">
        <w:t xml:space="preserve"> </w:t>
      </w:r>
      <w:r w:rsidR="00E834DB" w:rsidRPr="00E834DB">
        <w:t xml:space="preserve">We strive to give you purpose, which you will come to know once you have been properly joined to </w:t>
      </w:r>
      <w:r w:rsidR="00E834DB" w:rsidRPr="00E834DB">
        <w:lastRenderedPageBreak/>
        <w:t>our harmonious union.</w:t>
      </w:r>
      <w:r>
        <w:t>”</w:t>
      </w:r>
    </w:p>
    <w:p w14:paraId="250601B4" w14:textId="16A5E4FF" w:rsidR="006415C4" w:rsidRDefault="00396ECC" w:rsidP="00274030">
      <w:pPr>
        <w:pStyle w:val="Body-TextTx"/>
      </w:pPr>
      <w:r>
        <w:t>“</w:t>
      </w:r>
      <w:r w:rsidR="003E42B3">
        <w:t>Harmonious union?</w:t>
      </w:r>
      <w:r>
        <w:t>”</w:t>
      </w:r>
      <w:r w:rsidR="003E42B3">
        <w:t xml:space="preserve"> I </w:t>
      </w:r>
      <w:r w:rsidR="0081551F">
        <w:t>gesture</w:t>
      </w:r>
      <w:r w:rsidR="003E42B3">
        <w:t xml:space="preserve"> </w:t>
      </w:r>
      <w:r w:rsidR="0081551F">
        <w:t>at the</w:t>
      </w:r>
      <w:r w:rsidR="003E42B3">
        <w:t xml:space="preserve"> Klan posters</w:t>
      </w:r>
      <w:r w:rsidR="00E834DB">
        <w:t xml:space="preserve"> and </w:t>
      </w:r>
      <w:r w:rsidR="006B535F">
        <w:t>whatnot</w:t>
      </w:r>
      <w:r w:rsidR="003E42B3">
        <w:t xml:space="preserve">. </w:t>
      </w:r>
      <w:r>
        <w:t>“</w:t>
      </w:r>
      <w:r w:rsidR="003E42B3">
        <w:t>That what you call this ode to the great white race?</w:t>
      </w:r>
      <w:r>
        <w:t>”</w:t>
      </w:r>
    </w:p>
    <w:p w14:paraId="727C134E" w14:textId="4BEF5694" w:rsidR="006415C4" w:rsidRDefault="00396ECC" w:rsidP="00274030">
      <w:pPr>
        <w:pStyle w:val="Body-TextTx"/>
      </w:pPr>
      <w:r>
        <w:t>“</w:t>
      </w:r>
      <w:r w:rsidR="00596328">
        <w:t>D</w:t>
      </w:r>
      <w:r w:rsidR="0036083A">
        <w:t>on</w:t>
      </w:r>
      <w:r>
        <w:t>’</w:t>
      </w:r>
      <w:r w:rsidR="0036083A">
        <w:t>t</w:t>
      </w:r>
      <w:r w:rsidR="003E42B3">
        <w:t xml:space="preserve"> mind that. We need you to let us in</w:t>
      </w:r>
      <w:r w:rsidR="00980FD9">
        <w:t>, to merge you to our great collective</w:t>
      </w:r>
      <w:r w:rsidR="003E42B3">
        <w:t>.</w:t>
      </w:r>
      <w:r>
        <w:t>”</w:t>
      </w:r>
      <w:r w:rsidR="003E42B3">
        <w:t xml:space="preserve"> His gaze wanders over the </w:t>
      </w:r>
      <w:r w:rsidR="00653700">
        <w:t>shop</w:t>
      </w:r>
      <w:r>
        <w:t>’</w:t>
      </w:r>
      <w:r w:rsidR="00653700">
        <w:t xml:space="preserve">s </w:t>
      </w:r>
      <w:r w:rsidR="003E42B3">
        <w:t>patrons</w:t>
      </w:r>
      <w:r w:rsidR="00980FD9">
        <w:t xml:space="preserve">. </w:t>
      </w:r>
      <w:r>
        <w:t>“</w:t>
      </w:r>
      <w:r w:rsidR="00980FD9">
        <w:t>T</w:t>
      </w:r>
      <w:r w:rsidR="003E42B3">
        <w:t xml:space="preserve">hey </w:t>
      </w:r>
      <w:proofErr w:type="gramStart"/>
      <w:r w:rsidR="003E42B3">
        <w:t>was</w:t>
      </w:r>
      <w:proofErr w:type="gramEnd"/>
      <w:r w:rsidR="003E42B3">
        <w:t xml:space="preserve"> just the most willing. </w:t>
      </w:r>
      <w:r w:rsidR="00980FD9">
        <w:t>So easy to devour from the inside, body and soul. Always have been.</w:t>
      </w:r>
      <w:r>
        <w:t>”</w:t>
      </w:r>
    </w:p>
    <w:p w14:paraId="1CFD8B07" w14:textId="1A3D08F5" w:rsidR="00980FD9" w:rsidRDefault="009E0F50" w:rsidP="00274030">
      <w:pPr>
        <w:pStyle w:val="Body-TextTx"/>
      </w:pPr>
      <w:r>
        <w:t>A spike of anger hit</w:t>
      </w:r>
      <w:r w:rsidR="009C0E89">
        <w:t xml:space="preserve">s </w:t>
      </w:r>
      <w:r>
        <w:t>me</w:t>
      </w:r>
      <w:r w:rsidR="00914986">
        <w:t>.</w:t>
      </w:r>
      <w:r w:rsidR="00980FD9">
        <w:t xml:space="preserve"> </w:t>
      </w:r>
      <w:r w:rsidR="00396ECC">
        <w:t>“</w:t>
      </w:r>
      <w:r w:rsidR="00980FD9">
        <w:t xml:space="preserve">That why you have them go around killing </w:t>
      </w:r>
      <w:r w:rsidR="00530529">
        <w:t>us</w:t>
      </w:r>
      <w:r w:rsidR="00980FD9">
        <w:t>?</w:t>
      </w:r>
      <w:r w:rsidR="00396ECC">
        <w:t>”</w:t>
      </w:r>
    </w:p>
    <w:p w14:paraId="45CB5067" w14:textId="23AF4FBC" w:rsidR="006415C4" w:rsidRDefault="00396ECC" w:rsidP="00274030">
      <w:pPr>
        <w:pStyle w:val="Body-TextTx"/>
      </w:pPr>
      <w:r>
        <w:t>“</w:t>
      </w:r>
      <w:r w:rsidR="00980FD9">
        <w:t>Oh</w:t>
      </w:r>
      <w:r w:rsidR="00870E42">
        <w:t>,</w:t>
      </w:r>
      <w:r w:rsidR="00980FD9">
        <w:t xml:space="preserve"> </w:t>
      </w:r>
      <w:r w:rsidR="00BA65C7">
        <w:t>we</w:t>
      </w:r>
      <w:r w:rsidR="00980FD9">
        <w:t xml:space="preserve"> might point them in </w:t>
      </w:r>
      <w:r w:rsidR="00653700">
        <w:t>a</w:t>
      </w:r>
      <w:r w:rsidR="00980FD9">
        <w:t xml:space="preserve"> direction we need</w:t>
      </w:r>
      <w:r w:rsidR="00870E42">
        <w:t xml:space="preserve">, </w:t>
      </w:r>
      <w:r w:rsidR="00653700">
        <w:t>b</w:t>
      </w:r>
      <w:r w:rsidR="00980FD9">
        <w:t xml:space="preserve">ut that hate they got in </w:t>
      </w:r>
      <w:r w:rsidR="00381D8C">
        <w:t xml:space="preserve">them is their </w:t>
      </w:r>
      <w:r w:rsidR="00980FD9">
        <w:t>own doing. You see</w:t>
      </w:r>
      <w:r w:rsidR="00870E42">
        <w:t>,</w:t>
      </w:r>
      <w:r w:rsidR="00980FD9">
        <w:t xml:space="preserve"> Maryse, we don</w:t>
      </w:r>
      <w:r>
        <w:t>’</w:t>
      </w:r>
      <w:r w:rsidR="00980FD9">
        <w:t>t care about what skin you got or religion.</w:t>
      </w:r>
      <w:r w:rsidR="007726BA">
        <w:t xml:space="preserve"> Far as we concerned, you all just meat.</w:t>
      </w:r>
      <w:r>
        <w:t>”</w:t>
      </w:r>
    </w:p>
    <w:p w14:paraId="23D8567D" w14:textId="490D5437" w:rsidR="006415C4" w:rsidRDefault="00E834DB" w:rsidP="00274030">
      <w:pPr>
        <w:pStyle w:val="Body-TextTx"/>
      </w:pPr>
      <w:r w:rsidRPr="00E834DB">
        <w:t>He roll</w:t>
      </w:r>
      <w:r w:rsidR="009C0E89">
        <w:t>s</w:t>
      </w:r>
      <w:r w:rsidRPr="00E834DB">
        <w:t xml:space="preserve"> his neck, and as I watch sores break out across his skin—on his face, his forearms</w:t>
      </w:r>
      <w:r w:rsidR="00537684">
        <w:t>, his fingers</w:t>
      </w:r>
      <w:r w:rsidRPr="00E834DB">
        <w:t xml:space="preserve">. </w:t>
      </w:r>
      <w:r w:rsidR="00596328">
        <w:t>N</w:t>
      </w:r>
      <w:r w:rsidR="002B4F34">
        <w:t>ot sores. L</w:t>
      </w:r>
      <w:r w:rsidRPr="00E834DB">
        <w:t>ittle mouths, like in the dream. Even his eyes roll back, leaving</w:t>
      </w:r>
      <w:r w:rsidR="00AA15CB">
        <w:t xml:space="preserve"> </w:t>
      </w:r>
      <w:r w:rsidR="00870E42" w:rsidRPr="00E834DB">
        <w:t xml:space="preserve">red </w:t>
      </w:r>
      <w:r w:rsidRPr="00E834DB">
        <w:t>gums and jagged teeth behind his spectacles. Every tongue flick</w:t>
      </w:r>
      <w:r w:rsidR="009C0E89">
        <w:t>s</w:t>
      </w:r>
      <w:r w:rsidRPr="00E834DB">
        <w:t xml:space="preserve"> the air hungrily</w:t>
      </w:r>
      <w:r w:rsidR="00537684">
        <w:t xml:space="preserve"> and right</w:t>
      </w:r>
      <w:r>
        <w:t xml:space="preserve"> </w:t>
      </w:r>
      <w:r w:rsidR="007726BA">
        <w:t xml:space="preserve">then, I see him. </w:t>
      </w:r>
      <w:r w:rsidR="007726BA" w:rsidRPr="00BD60BE">
        <w:rPr>
          <w:rStyle w:val="itali"/>
        </w:rPr>
        <w:t>Really</w:t>
      </w:r>
      <w:r w:rsidR="007726BA">
        <w:t xml:space="preserve"> see him. </w:t>
      </w:r>
      <w:r w:rsidR="00537684">
        <w:t xml:space="preserve">Now </w:t>
      </w:r>
      <w:r w:rsidR="006856A9">
        <w:t xml:space="preserve">I </w:t>
      </w:r>
      <w:r w:rsidR="009C0E89">
        <w:t>understand</w:t>
      </w:r>
      <w:r w:rsidR="006856A9">
        <w:t xml:space="preserve"> why he keep</w:t>
      </w:r>
      <w:r w:rsidR="009C0E89">
        <w:t>s</w:t>
      </w:r>
      <w:r w:rsidR="006856A9">
        <w:t xml:space="preserve"> saying </w:t>
      </w:r>
      <w:r w:rsidRPr="007767FE">
        <w:rPr>
          <w:rStyle w:val="itali"/>
        </w:rPr>
        <w:t>we</w:t>
      </w:r>
      <w:r>
        <w:t xml:space="preserve"> and </w:t>
      </w:r>
      <w:r w:rsidRPr="007767FE">
        <w:rPr>
          <w:rStyle w:val="itali"/>
        </w:rPr>
        <w:t>us.</w:t>
      </w:r>
      <w:r w:rsidR="006856A9">
        <w:t xml:space="preserve"> </w:t>
      </w:r>
      <w:r w:rsidR="00537684">
        <w:t>This</w:t>
      </w:r>
      <w:r>
        <w:t xml:space="preserve"> </w:t>
      </w:r>
      <w:proofErr w:type="spellStart"/>
      <w:r>
        <w:t>ain</w:t>
      </w:r>
      <w:r w:rsidR="00396ECC">
        <w:t>’</w:t>
      </w:r>
      <w:r>
        <w:t>t</w:t>
      </w:r>
      <w:proofErr w:type="spellEnd"/>
      <w:r>
        <w:t xml:space="preserve"> </w:t>
      </w:r>
      <w:r w:rsidR="007726BA">
        <w:t>one thing—</w:t>
      </w:r>
      <w:r>
        <w:t>it</w:t>
      </w:r>
      <w:r w:rsidR="00396ECC">
        <w:t>’</w:t>
      </w:r>
      <w:r>
        <w:t xml:space="preserve">s </w:t>
      </w:r>
      <w:r w:rsidR="007726BA">
        <w:t>dozens</w:t>
      </w:r>
      <w:r w:rsidR="009E0F50">
        <w:t>!</w:t>
      </w:r>
      <w:r w:rsidR="007726BA">
        <w:t xml:space="preserve"> </w:t>
      </w:r>
      <w:r w:rsidR="00C27490" w:rsidRPr="00C27490">
        <w:t xml:space="preserve">I can </w:t>
      </w:r>
      <w:r w:rsidR="00596328">
        <w:t>see</w:t>
      </w:r>
      <w:r w:rsidR="00AA15CB" w:rsidRPr="00C27490">
        <w:t xml:space="preserve"> </w:t>
      </w:r>
      <w:r w:rsidR="00C27490" w:rsidRPr="00C27490">
        <w:t xml:space="preserve">the places where they join together, stitched up in this human suit. </w:t>
      </w:r>
      <w:r w:rsidR="00BA65C7">
        <w:t>They move</w:t>
      </w:r>
      <w:r w:rsidR="00C27490" w:rsidRPr="00C27490">
        <w:t xml:space="preserve"> about </w:t>
      </w:r>
      <w:r w:rsidR="00537684">
        <w:t>under</w:t>
      </w:r>
      <w:r w:rsidR="00C27490" w:rsidRPr="00C27490">
        <w:t xml:space="preserve"> his skin, like maggots in a corpse. A shiver </w:t>
      </w:r>
      <w:r w:rsidR="00BA65C7">
        <w:t>shakes me</w:t>
      </w:r>
      <w:r w:rsidR="00C27490" w:rsidRPr="00C27490">
        <w:t xml:space="preserve"> and I grip my sword, </w:t>
      </w:r>
      <w:r w:rsidR="00C27490">
        <w:t xml:space="preserve">imagining jumping up </w:t>
      </w:r>
      <w:r w:rsidR="00537684">
        <w:t>to slice</w:t>
      </w:r>
      <w:r w:rsidR="00C27490" w:rsidRPr="00C27490">
        <w:t xml:space="preserve"> that thick neck off his shoulders—and a hundred </w:t>
      </w:r>
      <w:r w:rsidR="00BA65C7">
        <w:t>slithering</w:t>
      </w:r>
      <w:r w:rsidR="00C27490" w:rsidRPr="00C27490">
        <w:t xml:space="preserve"> things spilling out.</w:t>
      </w:r>
    </w:p>
    <w:p w14:paraId="3D7AAF6F" w14:textId="746C79EB" w:rsidR="006415C4" w:rsidRDefault="00C27490" w:rsidP="00274030">
      <w:pPr>
        <w:pStyle w:val="Body-TextTx"/>
      </w:pPr>
      <w:r w:rsidRPr="00C27490">
        <w:t>When he talk</w:t>
      </w:r>
      <w:r w:rsidR="009C0E89">
        <w:t>s</w:t>
      </w:r>
      <w:r w:rsidRPr="00C27490">
        <w:t xml:space="preserve"> again, all those mouths talk too—</w:t>
      </w:r>
      <w:r w:rsidR="009C0E89">
        <w:t>dozens of</w:t>
      </w:r>
      <w:r w:rsidRPr="00C27490">
        <w:t xml:space="preserve"> shrill voices </w:t>
      </w:r>
      <w:r w:rsidR="00BA65C7">
        <w:t>mashing</w:t>
      </w:r>
      <w:r>
        <w:t xml:space="preserve"> together</w:t>
      </w:r>
      <w:r w:rsidR="00BA65C7">
        <w:t xml:space="preserve"> that only I can hear</w:t>
      </w:r>
      <w:r w:rsidRPr="00C27490">
        <w:t xml:space="preserve">. </w:t>
      </w:r>
      <w:r w:rsidR="00396ECC">
        <w:t>“</w:t>
      </w:r>
      <w:r w:rsidRPr="00C27490">
        <w:t>You haven</w:t>
      </w:r>
      <w:r w:rsidR="00396ECC">
        <w:t>’</w:t>
      </w:r>
      <w:r w:rsidRPr="00C27490">
        <w:t>t asked us the biggest question. Ask it. Ask it</w:t>
      </w:r>
      <w:r w:rsidR="00537684">
        <w:t>!</w:t>
      </w:r>
      <w:r w:rsidR="00396ECC">
        <w:t>”</w:t>
      </w:r>
    </w:p>
    <w:p w14:paraId="26A90DBE" w14:textId="6A818770" w:rsidR="006F4DD8" w:rsidRDefault="006F4DD8" w:rsidP="00274030">
      <w:pPr>
        <w:pStyle w:val="Body-TextTx"/>
      </w:pPr>
      <w:r>
        <w:t>I clench my teeth at the jarring chorus, but I ask</w:t>
      </w:r>
      <w:r w:rsidR="00870E42">
        <w:t>,</w:t>
      </w:r>
      <w:r>
        <w:t xml:space="preserve"> </w:t>
      </w:r>
      <w:r w:rsidR="00396ECC">
        <w:t>“</w:t>
      </w:r>
      <w:r>
        <w:t>What</w:t>
      </w:r>
      <w:r w:rsidR="00396ECC">
        <w:t>’</w:t>
      </w:r>
      <w:r>
        <w:t>s coming?</w:t>
      </w:r>
      <w:r w:rsidR="00396ECC">
        <w:t>”</w:t>
      </w:r>
    </w:p>
    <w:p w14:paraId="3E80F263" w14:textId="77777777" w:rsidR="006415C4" w:rsidRDefault="009C0E89" w:rsidP="00274030">
      <w:pPr>
        <w:pStyle w:val="Body-TextTx"/>
      </w:pPr>
      <w:r>
        <w:t>T</w:t>
      </w:r>
      <w:r w:rsidR="006F4DD8">
        <w:t xml:space="preserve">hose horrible mouths </w:t>
      </w:r>
      <w:r w:rsidR="0015378F">
        <w:t>tur</w:t>
      </w:r>
      <w:r w:rsidR="006F4DD8">
        <w:t>n up into wicked grins.</w:t>
      </w:r>
    </w:p>
    <w:p w14:paraId="73DF9AED" w14:textId="1B79AB55" w:rsidR="006415C4" w:rsidRDefault="00396ECC" w:rsidP="00274030">
      <w:pPr>
        <w:pStyle w:val="Body-TextTx"/>
      </w:pPr>
      <w:bookmarkStart w:id="23" w:name="_Hlk32398598"/>
      <w:r>
        <w:t>“</w:t>
      </w:r>
      <w:r w:rsidR="00E736FA">
        <w:t xml:space="preserve">Grand </w:t>
      </w:r>
      <w:r w:rsidR="0015378F">
        <w:t xml:space="preserve">Cyclops </w:t>
      </w:r>
      <w:bookmarkEnd w:id="23"/>
      <w:r w:rsidR="0015378F">
        <w:t>is coming,</w:t>
      </w:r>
      <w:r>
        <w:t>”</w:t>
      </w:r>
      <w:r w:rsidR="0015378F">
        <w:t xml:space="preserve"> </w:t>
      </w:r>
      <w:r w:rsidR="009C0E89">
        <w:t>they</w:t>
      </w:r>
      <w:r w:rsidR="0015378F">
        <w:t xml:space="preserve"> </w:t>
      </w:r>
      <w:r w:rsidR="005D5D32">
        <w:t>hiss</w:t>
      </w:r>
      <w:r w:rsidR="0015378F">
        <w:t xml:space="preserve">. </w:t>
      </w:r>
      <w:r>
        <w:t>“</w:t>
      </w:r>
      <w:r w:rsidR="006856A9">
        <w:t>W</w:t>
      </w:r>
      <w:r w:rsidR="0015378F">
        <w:t xml:space="preserve">hen she </w:t>
      </w:r>
      <w:proofErr w:type="gramStart"/>
      <w:r w:rsidR="0015378F">
        <w:t>do</w:t>
      </w:r>
      <w:proofErr w:type="gramEnd"/>
      <w:r w:rsidR="0015378F">
        <w:t xml:space="preserve">, your world </w:t>
      </w:r>
      <w:r w:rsidR="006856A9">
        <w:t xml:space="preserve">is </w:t>
      </w:r>
      <w:r w:rsidR="0015378F">
        <w:t>over.</w:t>
      </w:r>
      <w:r>
        <w:t>”</w:t>
      </w:r>
    </w:p>
    <w:p w14:paraId="64476391" w14:textId="77777777" w:rsidR="007726BA" w:rsidRDefault="009E0F50" w:rsidP="00274030">
      <w:pPr>
        <w:pStyle w:val="Body-TextTx"/>
      </w:pPr>
      <w:r>
        <w:lastRenderedPageBreak/>
        <w:t xml:space="preserve">I </w:t>
      </w:r>
      <w:r w:rsidR="00C27490">
        <w:t>look at him</w:t>
      </w:r>
      <w:r w:rsidR="0015378F">
        <w:t>, not understanding.</w:t>
      </w:r>
    </w:p>
    <w:p w14:paraId="21C39A0E" w14:textId="1F8E43ED" w:rsidR="00D9529F" w:rsidRDefault="00396ECC" w:rsidP="00274030">
      <w:pPr>
        <w:pStyle w:val="Body-TextTx"/>
      </w:pPr>
      <w:r>
        <w:t>“</w:t>
      </w:r>
      <w:r w:rsidR="00C27490">
        <w:t>W</w:t>
      </w:r>
      <w:r w:rsidR="0015378F">
        <w:t>e</w:t>
      </w:r>
      <w:r w:rsidR="00D9529F">
        <w:t xml:space="preserve"> don</w:t>
      </w:r>
      <w:r>
        <w:t>’</w:t>
      </w:r>
      <w:r w:rsidR="00D9529F">
        <w:t>t have</w:t>
      </w:r>
      <w:r w:rsidR="00C27490">
        <w:t xml:space="preserve"> to</w:t>
      </w:r>
      <w:r w:rsidR="00D9529F">
        <w:t xml:space="preserve"> </w:t>
      </w:r>
      <w:r w:rsidR="005D5D32">
        <w:t>keep up this</w:t>
      </w:r>
      <w:r w:rsidR="00D9529F">
        <w:t xml:space="preserve"> fight,</w:t>
      </w:r>
      <w:r w:rsidR="00537684">
        <w:t xml:space="preserve"> Maryse</w:t>
      </w:r>
      <w:r w:rsidR="009C0E89">
        <w:t xml:space="preserve">. </w:t>
      </w:r>
      <w:r w:rsidR="00C27490">
        <w:t xml:space="preserve">We told you </w:t>
      </w:r>
      <w:r w:rsidR="00C27490" w:rsidRPr="00C27490">
        <w:t>we</w:t>
      </w:r>
      <w:r>
        <w:t>’</w:t>
      </w:r>
      <w:r w:rsidR="00537684">
        <w:t>ve</w:t>
      </w:r>
      <w:r w:rsidR="00C27490" w:rsidRPr="00C27490">
        <w:t xml:space="preserve"> been watching you. </w:t>
      </w:r>
      <w:r w:rsidR="00537684">
        <w:t>T</w:t>
      </w:r>
      <w:r w:rsidR="00C27490" w:rsidRPr="00C27490">
        <w:t>here</w:t>
      </w:r>
      <w:r>
        <w:t>’</w:t>
      </w:r>
      <w:r w:rsidR="00C27490" w:rsidRPr="00C27490">
        <w:t>s a special place for you in our grand plan.</w:t>
      </w:r>
      <w:r>
        <w:t>”</w:t>
      </w:r>
    </w:p>
    <w:p w14:paraId="67F9BF89" w14:textId="24680C44" w:rsidR="00DC0B01" w:rsidRDefault="00396ECC" w:rsidP="00274030">
      <w:pPr>
        <w:pStyle w:val="Body-TextTx"/>
      </w:pPr>
      <w:r>
        <w:t>“</w:t>
      </w:r>
      <w:r w:rsidR="00D9529F">
        <w:t>Fuck you</w:t>
      </w:r>
      <w:r w:rsidR="00A16F90">
        <w:t>r</w:t>
      </w:r>
      <w:r w:rsidR="00D9529F">
        <w:t xml:space="preserve"> grand plan,</w:t>
      </w:r>
      <w:r>
        <w:t>”</w:t>
      </w:r>
      <w:r w:rsidR="00D9529F">
        <w:t xml:space="preserve"> I </w:t>
      </w:r>
      <w:r w:rsidR="00DC0B01">
        <w:t>spit</w:t>
      </w:r>
      <w:r w:rsidR="00D9529F">
        <w:t xml:space="preserve"> </w:t>
      </w:r>
      <w:r w:rsidR="00DC0B01">
        <w:t>back.</w:t>
      </w:r>
    </w:p>
    <w:p w14:paraId="7335CA4D" w14:textId="77777777" w:rsidR="006415C4" w:rsidRDefault="006856A9" w:rsidP="00274030">
      <w:pPr>
        <w:pStyle w:val="Body-TextTx"/>
      </w:pPr>
      <w:r>
        <w:t xml:space="preserve">He </w:t>
      </w:r>
      <w:r w:rsidR="00C27490">
        <w:t>laughs, and something deep in his belly growls</w:t>
      </w:r>
      <w:r>
        <w:t>.</w:t>
      </w:r>
    </w:p>
    <w:p w14:paraId="719EDC83" w14:textId="249DBD88" w:rsidR="006856A9" w:rsidRDefault="00396ECC" w:rsidP="00274030">
      <w:pPr>
        <w:pStyle w:val="Body-TextTx"/>
      </w:pPr>
      <w:r>
        <w:t>“</w:t>
      </w:r>
      <w:r w:rsidR="006856A9">
        <w:t xml:space="preserve">Such language! What would your </w:t>
      </w:r>
      <w:r w:rsidR="00F133CD">
        <w:t xml:space="preserve">mama, daddy, and brother </w:t>
      </w:r>
      <w:r w:rsidR="006856A9">
        <w:t>think?</w:t>
      </w:r>
      <w:r>
        <w:t>”</w:t>
      </w:r>
    </w:p>
    <w:p w14:paraId="767E8732" w14:textId="77777777" w:rsidR="006415C4" w:rsidRDefault="006856A9" w:rsidP="00274030">
      <w:pPr>
        <w:pStyle w:val="Body-TextTx"/>
      </w:pPr>
      <w:r>
        <w:t xml:space="preserve">I almost </w:t>
      </w:r>
      <w:r w:rsidR="00537684">
        <w:t>put my sword</w:t>
      </w:r>
      <w:r>
        <w:t xml:space="preserve"> through him right then and there.</w:t>
      </w:r>
    </w:p>
    <w:p w14:paraId="6F1581DF" w14:textId="7A845892" w:rsidR="006415C4" w:rsidRDefault="00396ECC" w:rsidP="00274030">
      <w:pPr>
        <w:pStyle w:val="Body-TextTx"/>
      </w:pPr>
      <w:r>
        <w:t>“</w:t>
      </w:r>
      <w:r w:rsidR="006856A9">
        <w:t>We apologize. Know that</w:t>
      </w:r>
      <w:r>
        <w:t>’</w:t>
      </w:r>
      <w:r w:rsidR="006856A9">
        <w:t xml:space="preserve">s a sore spot for you. </w:t>
      </w:r>
      <w:r w:rsidR="005D5D32">
        <w:t xml:space="preserve">Now </w:t>
      </w:r>
      <w:r w:rsidR="006856A9">
        <w:t xml:space="preserve">see, </w:t>
      </w:r>
      <w:r w:rsidR="005D5D32">
        <w:t xml:space="preserve">we could use </w:t>
      </w:r>
      <w:r w:rsidR="00C27490">
        <w:t>y</w:t>
      </w:r>
      <w:r w:rsidR="005D5D32">
        <w:t xml:space="preserve">our fire. </w:t>
      </w:r>
      <w:r w:rsidR="006856A9">
        <w:t>Really should hear us out</w:t>
      </w:r>
      <w:r w:rsidR="00DC0B01">
        <w:t xml:space="preserve">. </w:t>
      </w:r>
      <w:r w:rsidR="006856A9">
        <w:t xml:space="preserve">After all, </w:t>
      </w:r>
      <w:r w:rsidR="00C27490">
        <w:t xml:space="preserve">you </w:t>
      </w:r>
      <w:r w:rsidR="00DC0B01">
        <w:t xml:space="preserve">think </w:t>
      </w:r>
      <w:r w:rsidR="00A16F90">
        <w:t>your little ragtag friends and that</w:t>
      </w:r>
      <w:r w:rsidR="00DC0B01">
        <w:t xml:space="preserve"> witch—with her blue bottles and </w:t>
      </w:r>
      <w:r w:rsidR="006856A9">
        <w:t>weak magic</w:t>
      </w:r>
      <w:r w:rsidR="00C27490">
        <w:t>—can stand against us</w:t>
      </w:r>
      <w:r w:rsidR="00DC0B01">
        <w:t xml:space="preserve">? </w:t>
      </w:r>
      <w:r w:rsidR="00A16F90">
        <w:t>That you going to stop what</w:t>
      </w:r>
      <w:r>
        <w:t>’</w:t>
      </w:r>
      <w:r w:rsidR="00A16F90">
        <w:t>s coming with singing and Mama</w:t>
      </w:r>
      <w:r>
        <w:t>’</w:t>
      </w:r>
      <w:r w:rsidR="00A16F90">
        <w:t xml:space="preserve">s Water? </w:t>
      </w:r>
      <w:r w:rsidR="009B312C" w:rsidRPr="009B312C">
        <w:t xml:space="preserve">Look at your face! You think we </w:t>
      </w:r>
      <w:r w:rsidR="009B312C">
        <w:t>don</w:t>
      </w:r>
      <w:r>
        <w:t>’</w:t>
      </w:r>
      <w:r w:rsidR="009B312C">
        <w:t xml:space="preserve">t </w:t>
      </w:r>
      <w:r w:rsidR="009B312C" w:rsidRPr="009B312C">
        <w:t xml:space="preserve">know all about </w:t>
      </w:r>
      <w:proofErr w:type="spellStart"/>
      <w:r w:rsidR="00A96D4B">
        <w:t>y</w:t>
      </w:r>
      <w:r>
        <w:t>’</w:t>
      </w:r>
      <w:r w:rsidR="00A96D4B">
        <w:t>all</w:t>
      </w:r>
      <w:proofErr w:type="spellEnd"/>
      <w:r w:rsidR="009B312C" w:rsidRPr="009B312C">
        <w:t xml:space="preserve">? </w:t>
      </w:r>
      <w:r w:rsidR="00A16F90">
        <w:t>Girl, you</w:t>
      </w:r>
      <w:r w:rsidR="00DC0B01">
        <w:t xml:space="preserve"> even understand what </w:t>
      </w:r>
      <w:r w:rsidR="00A16F90">
        <w:t>you</w:t>
      </w:r>
      <w:r>
        <w:t>’</w:t>
      </w:r>
      <w:r w:rsidR="00D53539">
        <w:t>re</w:t>
      </w:r>
      <w:r w:rsidR="00A16F90">
        <w:t xml:space="preserve"> fighting</w:t>
      </w:r>
      <w:r w:rsidR="00DC0B01">
        <w:t>?</w:t>
      </w:r>
      <w:r>
        <w:t>”</w:t>
      </w:r>
    </w:p>
    <w:p w14:paraId="272439D4" w14:textId="73429188" w:rsidR="006415C4" w:rsidRDefault="00DC0B01" w:rsidP="00274030">
      <w:pPr>
        <w:pStyle w:val="Body-TextTx"/>
      </w:pPr>
      <w:r>
        <w:t xml:space="preserve">He </w:t>
      </w:r>
      <w:r w:rsidR="00FE668C">
        <w:t>signals</w:t>
      </w:r>
      <w:r w:rsidR="00F133CD">
        <w:t xml:space="preserve"> and</w:t>
      </w:r>
      <w:r w:rsidR="009B312C">
        <w:t xml:space="preserve"> </w:t>
      </w:r>
      <w:r w:rsidR="009B312C" w:rsidRPr="009B312C">
        <w:t>I tense up. But the Ku Klux who step</w:t>
      </w:r>
      <w:r w:rsidR="00F133CD">
        <w:t>s</w:t>
      </w:r>
      <w:r w:rsidR="009B312C" w:rsidRPr="009B312C">
        <w:t xml:space="preserve"> forward don</w:t>
      </w:r>
      <w:r w:rsidR="00396ECC">
        <w:t>’</w:t>
      </w:r>
      <w:r w:rsidR="009B312C" w:rsidRPr="009B312C">
        <w:t xml:space="preserve">t even look at me. He just </w:t>
      </w:r>
      <w:r w:rsidR="00FE668C">
        <w:t>sets</w:t>
      </w:r>
      <w:r w:rsidR="009B312C" w:rsidRPr="009B312C">
        <w:t xml:space="preserve"> a plate on the table. </w:t>
      </w:r>
      <w:r>
        <w:t xml:space="preserve">I look down </w:t>
      </w:r>
      <w:r w:rsidR="00720EEE">
        <w:t xml:space="preserve">to see </w:t>
      </w:r>
      <w:proofErr w:type="gramStart"/>
      <w:r w:rsidR="00720EEE">
        <w:t>it</w:t>
      </w:r>
      <w:r w:rsidR="00396ECC">
        <w:t>’</w:t>
      </w:r>
      <w:r w:rsidR="00720EEE">
        <w:t>s</w:t>
      </w:r>
      <w:proofErr w:type="gramEnd"/>
      <w:r w:rsidR="00720EEE">
        <w:t xml:space="preserve"> meat</w:t>
      </w:r>
      <w:r w:rsidR="00FE668C">
        <w:t>, cooked rare and bloody</w:t>
      </w:r>
      <w:r w:rsidR="00720EEE">
        <w:t xml:space="preserve">. </w:t>
      </w:r>
      <w:r w:rsidR="009D5A89">
        <w:t>It got</w:t>
      </w:r>
      <w:r w:rsidR="00720EEE">
        <w:t xml:space="preserve"> a cut</w:t>
      </w:r>
      <w:r w:rsidR="009D5A89">
        <w:t xml:space="preserve"> on the top</w:t>
      </w:r>
      <w:r w:rsidR="00720EEE">
        <w:t xml:space="preserve">—that </w:t>
      </w:r>
      <w:r w:rsidR="009B312C">
        <w:t xml:space="preserve">suddenly </w:t>
      </w:r>
      <w:r w:rsidR="00720EEE">
        <w:t>open</w:t>
      </w:r>
      <w:r w:rsidR="00F133CD">
        <w:t>s</w:t>
      </w:r>
      <w:r w:rsidR="00720EEE">
        <w:t xml:space="preserve"> up into a mouth </w:t>
      </w:r>
      <w:r w:rsidR="00FE668C">
        <w:t xml:space="preserve">and </w:t>
      </w:r>
      <w:r w:rsidR="009B312C">
        <w:t xml:space="preserve">lets out a sharp </w:t>
      </w:r>
      <w:r w:rsidR="00720EEE" w:rsidRPr="00156FD1">
        <w:rPr>
          <w:rStyle w:val="itali"/>
        </w:rPr>
        <w:t>squeal</w:t>
      </w:r>
      <w:r w:rsidR="009B312C" w:rsidRPr="00156FD1">
        <w:rPr>
          <w:rStyle w:val="itali"/>
        </w:rPr>
        <w:t>!</w:t>
      </w:r>
    </w:p>
    <w:p w14:paraId="33CB508F" w14:textId="2C6EEAE0" w:rsidR="006415C4" w:rsidRDefault="00FE668C" w:rsidP="00274030">
      <w:pPr>
        <w:pStyle w:val="Body-TextTx"/>
      </w:pPr>
      <w:r>
        <w:t>T</w:t>
      </w:r>
      <w:r w:rsidR="00720EEE">
        <w:t xml:space="preserve">ake </w:t>
      </w:r>
      <w:r w:rsidR="009D5A89">
        <w:t>all</w:t>
      </w:r>
      <w:r w:rsidR="00720EEE">
        <w:t xml:space="preserve"> I got not to flip that table over</w:t>
      </w:r>
      <w:r w:rsidR="009B312C">
        <w:t xml:space="preserve"> as the meat begin</w:t>
      </w:r>
      <w:r>
        <w:t>s</w:t>
      </w:r>
      <w:r w:rsidR="009B312C">
        <w:t xml:space="preserve"> inching its way across my plate</w:t>
      </w:r>
      <w:r w:rsidR="00720EEE">
        <w:t xml:space="preserve">. I turn </w:t>
      </w:r>
      <w:r w:rsidR="009D5A89">
        <w:t>to look</w:t>
      </w:r>
      <w:r w:rsidR="00720EEE">
        <w:t xml:space="preserve"> about the shop, where people are </w:t>
      </w:r>
      <w:r w:rsidR="009B312C">
        <w:t xml:space="preserve">eating. </w:t>
      </w:r>
      <w:r w:rsidR="00537684">
        <w:t>Devouring</w:t>
      </w:r>
      <w:r w:rsidR="009B312C">
        <w:t xml:space="preserve"> this living meat. </w:t>
      </w:r>
      <w:r>
        <w:t>S</w:t>
      </w:r>
      <w:r w:rsidR="00720EEE">
        <w:t xml:space="preserve">hoving </w:t>
      </w:r>
      <w:r w:rsidR="009B312C" w:rsidRPr="009B312C">
        <w:t xml:space="preserve">it </w:t>
      </w:r>
      <w:r>
        <w:t xml:space="preserve">in </w:t>
      </w:r>
      <w:r w:rsidR="00F133CD">
        <w:t>they</w:t>
      </w:r>
      <w:r w:rsidR="009B312C" w:rsidRPr="009B312C">
        <w:t xml:space="preserve"> </w:t>
      </w:r>
      <w:proofErr w:type="gramStart"/>
      <w:r w:rsidR="009B312C" w:rsidRPr="009B312C">
        <w:t>mouths</w:t>
      </w:r>
      <w:proofErr w:type="gramEnd"/>
      <w:r w:rsidR="009B312C" w:rsidRPr="009B312C">
        <w:t xml:space="preserve"> like hogs at slop, chewing and grinding and swallowing it into their bellies. The </w:t>
      </w:r>
      <w:r w:rsidR="009B312C">
        <w:t>sight</w:t>
      </w:r>
      <w:r w:rsidR="009B312C" w:rsidRPr="009B312C">
        <w:t xml:space="preserve"> brings up bile in my throat. I </w:t>
      </w:r>
      <w:r w:rsidR="00596328">
        <w:t>snatch</w:t>
      </w:r>
      <w:r w:rsidR="009B312C" w:rsidRPr="009B312C">
        <w:t xml:space="preserve"> a fork and stab the meat, holding it </w:t>
      </w:r>
      <w:r w:rsidR="00537684">
        <w:t xml:space="preserve">down </w:t>
      </w:r>
      <w:r w:rsidR="009B312C" w:rsidRPr="009B312C">
        <w:t xml:space="preserve">while it </w:t>
      </w:r>
      <w:proofErr w:type="gramStart"/>
      <w:r w:rsidR="009B312C" w:rsidRPr="009B312C">
        <w:t>screech</w:t>
      </w:r>
      <w:proofErr w:type="gramEnd"/>
      <w:r w:rsidR="009B312C" w:rsidRPr="009B312C">
        <w:t xml:space="preserve"> and wriggle.</w:t>
      </w:r>
    </w:p>
    <w:p w14:paraId="19DE4FEC" w14:textId="3D5D2F75" w:rsidR="006415C4" w:rsidRDefault="00396ECC" w:rsidP="00274030">
      <w:pPr>
        <w:pStyle w:val="Body-TextTx"/>
      </w:pPr>
      <w:r>
        <w:t>“</w:t>
      </w:r>
      <w:r w:rsidR="00D9529F">
        <w:t>One day</w:t>
      </w:r>
      <w:r w:rsidR="00537684">
        <w:t>,</w:t>
      </w:r>
      <w:r>
        <w:t>”</w:t>
      </w:r>
      <w:r w:rsidR="00537684">
        <w:t xml:space="preserve"> </w:t>
      </w:r>
      <w:r w:rsidR="00F133CD">
        <w:t xml:space="preserve">I </w:t>
      </w:r>
      <w:r w:rsidR="00B43513">
        <w:t>growl</w:t>
      </w:r>
      <w:r w:rsidR="00507E71">
        <w:t xml:space="preserve">, </w:t>
      </w:r>
      <w:r>
        <w:t>“</w:t>
      </w:r>
      <w:r w:rsidR="00D9529F">
        <w:t>I</w:t>
      </w:r>
      <w:r>
        <w:t>’</w:t>
      </w:r>
      <w:r w:rsidR="00D9529F">
        <w:t>m going to cut you up into little pieces</w:t>
      </w:r>
      <w:r w:rsidR="009B312C">
        <w:t>.</w:t>
      </w:r>
      <w:r>
        <w:t>”</w:t>
      </w:r>
    </w:p>
    <w:p w14:paraId="00ACDFA3" w14:textId="40B48323" w:rsidR="006415C4" w:rsidRDefault="00720EEE" w:rsidP="00274030">
      <w:pPr>
        <w:pStyle w:val="Body-TextTx"/>
      </w:pPr>
      <w:r>
        <w:t xml:space="preserve">I snatch my sword, lifting up and pushing </w:t>
      </w:r>
      <w:r w:rsidR="00672B33">
        <w:t>from the table</w:t>
      </w:r>
      <w:r>
        <w:t xml:space="preserve">. The Ku </w:t>
      </w:r>
      <w:proofErr w:type="spellStart"/>
      <w:r>
        <w:t>Kluxes</w:t>
      </w:r>
      <w:proofErr w:type="spellEnd"/>
      <w:r>
        <w:t xml:space="preserve"> </w:t>
      </w:r>
      <w:r w:rsidR="00F133CD">
        <w:t xml:space="preserve">stare </w:t>
      </w:r>
      <w:r>
        <w:t>at me</w:t>
      </w:r>
      <w:r w:rsidR="009B312C">
        <w:t>, intent in their eyes</w:t>
      </w:r>
      <w:r>
        <w:t xml:space="preserve">. </w:t>
      </w:r>
      <w:r w:rsidR="00296D31">
        <w:t xml:space="preserve">But Butcher Clyde </w:t>
      </w:r>
      <w:r w:rsidR="00672B33">
        <w:t>give</w:t>
      </w:r>
      <w:r w:rsidR="00F133CD">
        <w:t>s</w:t>
      </w:r>
      <w:r w:rsidR="00672B33">
        <w:t xml:space="preserve"> the slightest </w:t>
      </w:r>
      <w:r w:rsidR="00296D31">
        <w:t xml:space="preserve">shake of his head. I </w:t>
      </w:r>
      <w:r w:rsidR="00FE668C">
        <w:t xml:space="preserve">look </w:t>
      </w:r>
      <w:r w:rsidR="00FE668C">
        <w:lastRenderedPageBreak/>
        <w:t xml:space="preserve">out at the people, transfixed in their eating, and </w:t>
      </w:r>
      <w:r w:rsidR="00296D31">
        <w:t>turn</w:t>
      </w:r>
      <w:r w:rsidR="005D5D32">
        <w:t xml:space="preserve"> </w:t>
      </w:r>
      <w:r w:rsidR="00F45617">
        <w:t xml:space="preserve">away </w:t>
      </w:r>
      <w:r w:rsidR="005D5D32">
        <w:t>quick</w:t>
      </w:r>
      <w:r w:rsidR="00296D31">
        <w:t xml:space="preserve">, wanting to be out of this place. </w:t>
      </w:r>
      <w:r w:rsidR="00672B33" w:rsidRPr="00672B33">
        <w:t xml:space="preserve">A multitude of voices catch me as I reach the door. </w:t>
      </w:r>
      <w:r w:rsidR="00396ECC">
        <w:t>“</w:t>
      </w:r>
      <w:r w:rsidR="00672B33" w:rsidRPr="00672B33">
        <w:t xml:space="preserve">Good of you to come by. </w:t>
      </w:r>
      <w:proofErr w:type="gramStart"/>
      <w:r w:rsidR="00672B33" w:rsidRPr="00672B33">
        <w:t>Of course</w:t>
      </w:r>
      <w:proofErr w:type="gramEnd"/>
      <w:r w:rsidR="00672B33" w:rsidRPr="00672B33">
        <w:t xml:space="preserve"> you know, this means we have to return the favor. Be seeing you, real soon.</w:t>
      </w:r>
      <w:r w:rsidR="00396ECC">
        <w:t>”</w:t>
      </w:r>
      <w:r w:rsidR="00672B33" w:rsidRPr="00672B33">
        <w:t xml:space="preserve"> </w:t>
      </w:r>
      <w:r w:rsidR="00FE668C">
        <w:t>L</w:t>
      </w:r>
      <w:r w:rsidR="00530529">
        <w:t xml:space="preserve">aughter </w:t>
      </w:r>
      <w:r w:rsidR="009D5A89">
        <w:t xml:space="preserve">from </w:t>
      </w:r>
      <w:r w:rsidR="00672B33">
        <w:t>a hundred mouths</w:t>
      </w:r>
      <w:r w:rsidR="009D5A89">
        <w:t xml:space="preserve"> </w:t>
      </w:r>
      <w:r w:rsidR="00530529">
        <w:t>chase me from the shop</w:t>
      </w:r>
      <w:r w:rsidR="002C37EA">
        <w:t xml:space="preserve">, </w:t>
      </w:r>
      <w:r w:rsidR="005D5D32">
        <w:t xml:space="preserve">a </w:t>
      </w:r>
      <w:r w:rsidR="00914986">
        <w:t>jarring</w:t>
      </w:r>
      <w:r w:rsidR="00530529">
        <w:t xml:space="preserve"> chorus of </w:t>
      </w:r>
      <w:r w:rsidR="005D5D32">
        <w:t xml:space="preserve">razors </w:t>
      </w:r>
      <w:r w:rsidR="00530529">
        <w:t>in my ears.</w:t>
      </w:r>
    </w:p>
    <w:p w14:paraId="030C2DF6" w14:textId="77777777" w:rsidR="006415C4" w:rsidRDefault="00B141AA" w:rsidP="00B141AA">
      <w:pPr>
        <w:pStyle w:val="Ornamental-Space-BreakOsbrk"/>
      </w:pPr>
      <w:r w:rsidRPr="00B141AA">
        <w:t>***</w:t>
      </w:r>
    </w:p>
    <w:p w14:paraId="054BDD43" w14:textId="4D031AB9" w:rsidR="006415C4" w:rsidRDefault="00396ECC" w:rsidP="00274030">
      <w:pPr>
        <w:pStyle w:val="Body-TextTx"/>
      </w:pPr>
      <w:r>
        <w:t>“</w:t>
      </w:r>
      <w:r w:rsidR="00DB0E86">
        <w:t>Don</w:t>
      </w:r>
      <w:r>
        <w:t>’</w:t>
      </w:r>
      <w:r w:rsidR="00DB0E86">
        <w:t>t</w:t>
      </w:r>
      <w:r w:rsidR="0006463C">
        <w:t xml:space="preserve"> </w:t>
      </w:r>
      <w:r w:rsidR="00B278B6">
        <w:t>know</w:t>
      </w:r>
      <w:r w:rsidR="0006463C">
        <w:t xml:space="preserve"> </w:t>
      </w:r>
      <w:r w:rsidR="00914E35">
        <w:t>why we can</w:t>
      </w:r>
      <w:r>
        <w:t>’</w:t>
      </w:r>
      <w:r w:rsidR="00914E35">
        <w:t>t just play Spades</w:t>
      </w:r>
      <w:r w:rsidR="0006463C">
        <w:t>,</w:t>
      </w:r>
      <w:r>
        <w:t>”</w:t>
      </w:r>
      <w:r w:rsidR="0006463C">
        <w:t xml:space="preserve"> Sadie grumbles. She</w:t>
      </w:r>
      <w:r>
        <w:t>’</w:t>
      </w:r>
      <w:r w:rsidR="00F133CD">
        <w:t>s</w:t>
      </w:r>
      <w:r w:rsidR="0006463C">
        <w:t xml:space="preserve"> </w:t>
      </w:r>
      <w:r w:rsidR="00F45617">
        <w:t xml:space="preserve">sitting </w:t>
      </w:r>
      <w:r w:rsidR="00B278B6">
        <w:t>slouched</w:t>
      </w:r>
      <w:r w:rsidR="0006463C">
        <w:t xml:space="preserve"> in </w:t>
      </w:r>
      <w:r w:rsidR="008478EB">
        <w:t>her too</w:t>
      </w:r>
      <w:r w:rsidR="002C37EA">
        <w:t>-</w:t>
      </w:r>
      <w:r w:rsidR="008478EB">
        <w:t>big overalls</w:t>
      </w:r>
      <w:r w:rsidR="00AB31DF">
        <w:t xml:space="preserve">, </w:t>
      </w:r>
      <w:r w:rsidR="0006463C">
        <w:t xml:space="preserve">Winnie </w:t>
      </w:r>
      <w:r w:rsidR="002349D4">
        <w:t>at her side</w:t>
      </w:r>
      <w:r w:rsidR="0006463C">
        <w:t xml:space="preserve">. </w:t>
      </w:r>
      <w:r>
        <w:t>“</w:t>
      </w:r>
      <w:r w:rsidR="00DC0477">
        <w:t xml:space="preserve">And </w:t>
      </w:r>
      <w:r w:rsidR="00B278B6">
        <w:t>how you learn</w:t>
      </w:r>
      <w:r w:rsidR="00961D8B">
        <w:t xml:space="preserve"> </w:t>
      </w:r>
      <w:r w:rsidR="00B278B6">
        <w:t>a</w:t>
      </w:r>
      <w:r w:rsidR="00961D8B">
        <w:t xml:space="preserve"> Kraut game anyway? </w:t>
      </w:r>
      <w:proofErr w:type="spellStart"/>
      <w:r w:rsidR="00A96D4B">
        <w:t>Y</w:t>
      </w:r>
      <w:r>
        <w:t>’</w:t>
      </w:r>
      <w:r w:rsidR="00A96D4B">
        <w:t>all</w:t>
      </w:r>
      <w:proofErr w:type="spellEnd"/>
      <w:r w:rsidR="00B278B6">
        <w:t xml:space="preserve"> gone</w:t>
      </w:r>
      <w:r w:rsidR="00961D8B">
        <w:t xml:space="preserve"> over there to </w:t>
      </w:r>
      <w:r w:rsidR="00B278B6">
        <w:t xml:space="preserve">kill </w:t>
      </w:r>
      <w:r>
        <w:t>’</w:t>
      </w:r>
      <w:proofErr w:type="spellStart"/>
      <w:r w:rsidR="00B278B6">
        <w:t>em</w:t>
      </w:r>
      <w:proofErr w:type="spellEnd"/>
      <w:r w:rsidR="00B278B6">
        <w:t xml:space="preserve"> or </w:t>
      </w:r>
      <w:r w:rsidR="00914E35">
        <w:t xml:space="preserve">play cards with </w:t>
      </w:r>
      <w:r>
        <w:t>’</w:t>
      </w:r>
      <w:proofErr w:type="spellStart"/>
      <w:r w:rsidR="00914E35">
        <w:t>em</w:t>
      </w:r>
      <w:proofErr w:type="spellEnd"/>
      <w:r w:rsidR="00B278B6">
        <w:t>?</w:t>
      </w:r>
      <w:r>
        <w:t>”</w:t>
      </w:r>
    </w:p>
    <w:p w14:paraId="4A73F65E" w14:textId="25119C9D" w:rsidR="006415C4" w:rsidRDefault="00672B33" w:rsidP="00274030">
      <w:pPr>
        <w:pStyle w:val="Body-TextTx"/>
      </w:pPr>
      <w:r w:rsidRPr="00672B33">
        <w:t xml:space="preserve">Chef flashes that easy smile, shuffling the deck </w:t>
      </w:r>
      <w:r w:rsidR="00FF20CB">
        <w:t>as the</w:t>
      </w:r>
      <w:r w:rsidRPr="00672B33">
        <w:t xml:space="preserve"> slim cards blur between her fingers. </w:t>
      </w:r>
      <w:r w:rsidR="00F55673">
        <w:t xml:space="preserve">We </w:t>
      </w:r>
      <w:r w:rsidR="004C0A13">
        <w:t>at</w:t>
      </w:r>
      <w:r w:rsidR="00F55673">
        <w:t xml:space="preserve"> </w:t>
      </w:r>
      <w:r w:rsidR="00332EFC">
        <w:t>Nana Jean</w:t>
      </w:r>
      <w:r w:rsidR="00396ECC">
        <w:t>’</w:t>
      </w:r>
      <w:r w:rsidR="00F55673">
        <w:t>s</w:t>
      </w:r>
      <w:r w:rsidR="004C0A13">
        <w:t xml:space="preserve">. The </w:t>
      </w:r>
      <w:r w:rsidR="00467098">
        <w:t>farm</w:t>
      </w:r>
      <w:r w:rsidR="004C0A13">
        <w:t xml:space="preserve">house full with people and </w:t>
      </w:r>
      <w:r w:rsidR="00F55673">
        <w:t>the kerosene lamps</w:t>
      </w:r>
      <w:r w:rsidR="00B278B6">
        <w:t xml:space="preserve"> </w:t>
      </w:r>
      <w:r w:rsidR="00FF20CB">
        <w:t xml:space="preserve">flicker </w:t>
      </w:r>
      <w:r w:rsidR="004C0A13">
        <w:t xml:space="preserve">our shadows big off the walls. </w:t>
      </w:r>
      <w:r w:rsidR="00C927A1" w:rsidRPr="00C927A1">
        <w:t xml:space="preserve">I check my new pocket watch, brass instead of silver. </w:t>
      </w:r>
      <w:r w:rsidR="00FF20CB">
        <w:t>H</w:t>
      </w:r>
      <w:r w:rsidR="00C927A1" w:rsidRPr="00C927A1">
        <w:t>alf</w:t>
      </w:r>
      <w:r w:rsidR="002C37EA">
        <w:t xml:space="preserve"> </w:t>
      </w:r>
      <w:r w:rsidR="00C927A1" w:rsidRPr="00C927A1">
        <w:t xml:space="preserve">past eleven. </w:t>
      </w:r>
      <w:r w:rsidR="00110C98">
        <w:t>The hour late.</w:t>
      </w:r>
    </w:p>
    <w:p w14:paraId="5DBF46FD" w14:textId="586ECF8B" w:rsidR="0006463C" w:rsidRDefault="00396ECC" w:rsidP="00274030">
      <w:pPr>
        <w:pStyle w:val="Body-TextTx"/>
      </w:pPr>
      <w:r>
        <w:t>“</w:t>
      </w:r>
      <w:r w:rsidR="00B278B6">
        <w:t>Picked it up</w:t>
      </w:r>
      <w:r w:rsidR="00914E35">
        <w:t xml:space="preserve"> from </w:t>
      </w:r>
      <w:r w:rsidR="002D352F">
        <w:t>some</w:t>
      </w:r>
      <w:r w:rsidR="00914E35">
        <w:t xml:space="preserve"> German </w:t>
      </w:r>
      <w:r w:rsidR="002D352F">
        <w:t>soldiers</w:t>
      </w:r>
      <w:r w:rsidR="00914E35">
        <w:t xml:space="preserve"> we </w:t>
      </w:r>
      <w:r w:rsidR="002D352F">
        <w:t>caught</w:t>
      </w:r>
      <w:r w:rsidR="00110C98">
        <w:t>,</w:t>
      </w:r>
      <w:r>
        <w:t>”</w:t>
      </w:r>
      <w:r w:rsidR="00110C98">
        <w:t xml:space="preserve"> Chef </w:t>
      </w:r>
      <w:r w:rsidR="00C927A1">
        <w:t>answers</w:t>
      </w:r>
      <w:r w:rsidR="00914E35">
        <w:t xml:space="preserve">. </w:t>
      </w:r>
      <w:r>
        <w:t>“</w:t>
      </w:r>
      <w:r w:rsidR="00914E35">
        <w:t xml:space="preserve">None of </w:t>
      </w:r>
      <w:r>
        <w:t>’</w:t>
      </w:r>
      <w:proofErr w:type="spellStart"/>
      <w:r w:rsidR="002C37EA">
        <w:t>em</w:t>
      </w:r>
      <w:proofErr w:type="spellEnd"/>
      <w:r w:rsidR="002C37EA">
        <w:t xml:space="preserve"> </w:t>
      </w:r>
      <w:proofErr w:type="spellStart"/>
      <w:r w:rsidR="00C927A1">
        <w:t>coulda</w:t>
      </w:r>
      <w:proofErr w:type="spellEnd"/>
      <w:r w:rsidR="00C927A1">
        <w:t xml:space="preserve"> been</w:t>
      </w:r>
      <w:r w:rsidR="00914E35">
        <w:t xml:space="preserve"> older than </w:t>
      </w:r>
      <w:r w:rsidR="00C927A1">
        <w:t>sixteen</w:t>
      </w:r>
      <w:r w:rsidR="00914E35">
        <w:t xml:space="preserve">. White boys </w:t>
      </w:r>
      <w:r w:rsidR="00AB31DF">
        <w:t>told them</w:t>
      </w:r>
      <w:r w:rsidR="00914E35">
        <w:t xml:space="preserve"> </w:t>
      </w:r>
      <w:r w:rsidR="000D51B7">
        <w:t xml:space="preserve">Negroes </w:t>
      </w:r>
      <w:r w:rsidR="00914E35">
        <w:t>had tails</w:t>
      </w:r>
      <w:r w:rsidR="002D352F">
        <w:t xml:space="preserve"> and</w:t>
      </w:r>
      <w:r w:rsidR="00914E35">
        <w:t xml:space="preserve"> </w:t>
      </w:r>
      <w:r w:rsidR="00C927A1">
        <w:t xml:space="preserve">we </w:t>
      </w:r>
      <w:r w:rsidR="00914E35">
        <w:t xml:space="preserve">was cannibals. </w:t>
      </w:r>
      <w:proofErr w:type="gramStart"/>
      <w:r w:rsidR="00C927A1" w:rsidRPr="00C927A1">
        <w:t>So</w:t>
      </w:r>
      <w:proofErr w:type="gramEnd"/>
      <w:r w:rsidR="00C927A1" w:rsidRPr="00C927A1">
        <w:t xml:space="preserve"> the Germans we captured </w:t>
      </w:r>
      <w:r w:rsidR="00C927A1">
        <w:t>was extra friendly</w:t>
      </w:r>
      <w:r w:rsidR="00C927A1" w:rsidRPr="00C927A1">
        <w:t>,</w:t>
      </w:r>
      <w:r w:rsidR="00AB31DF">
        <w:t xml:space="preserve"> t</w:t>
      </w:r>
      <w:r w:rsidR="00C927A1" w:rsidRPr="00C927A1">
        <w:t xml:space="preserve">hinking </w:t>
      </w:r>
      <w:r w:rsidR="00AB31DF">
        <w:t>teaching us card games would</w:t>
      </w:r>
      <w:r w:rsidR="00C927A1" w:rsidRPr="00C927A1">
        <w:t xml:space="preserve"> stop them from getting eaten.</w:t>
      </w:r>
      <w:r>
        <w:t>”</w:t>
      </w:r>
      <w:r w:rsidR="00C927A1" w:rsidRPr="00C927A1">
        <w:t xml:space="preserve"> She pull</w:t>
      </w:r>
      <w:r w:rsidR="009F0C31">
        <w:t>s</w:t>
      </w:r>
      <w:r w:rsidR="00C927A1" w:rsidRPr="00C927A1">
        <w:t xml:space="preserve"> the smoking Chesterfield from her lips to flick ashes,</w:t>
      </w:r>
      <w:r w:rsidR="00914E35">
        <w:t xml:space="preserve"> </w:t>
      </w:r>
      <w:r w:rsidR="002D352F">
        <w:t>before her face go</w:t>
      </w:r>
      <w:r w:rsidR="00AB31DF">
        <w:t>es</w:t>
      </w:r>
      <w:r w:rsidR="002D352F">
        <w:t xml:space="preserve"> dark</w:t>
      </w:r>
      <w:r w:rsidR="00914E35">
        <w:t xml:space="preserve">. </w:t>
      </w:r>
      <w:r>
        <w:t>“</w:t>
      </w:r>
      <w:r w:rsidR="00914E35">
        <w:t xml:space="preserve">Then we </w:t>
      </w:r>
      <w:r w:rsidR="00B278B6">
        <w:t>come</w:t>
      </w:r>
      <w:r w:rsidR="00914E35">
        <w:t xml:space="preserve"> up on a </w:t>
      </w:r>
      <w:r w:rsidR="00C927A1">
        <w:t xml:space="preserve">Kraut </w:t>
      </w:r>
      <w:r w:rsidR="00914E35">
        <w:t xml:space="preserve">patrol and one </w:t>
      </w:r>
      <w:r w:rsidR="00C927A1">
        <w:t xml:space="preserve">of them </w:t>
      </w:r>
      <w:r w:rsidR="00B278B6">
        <w:t>tr</w:t>
      </w:r>
      <w:r w:rsidR="00AB31DF">
        <w:t>ies</w:t>
      </w:r>
      <w:r w:rsidR="00914E35">
        <w:t xml:space="preserve"> </w:t>
      </w:r>
      <w:r w:rsidR="00C927A1">
        <w:t>to give away our position</w:t>
      </w:r>
      <w:r w:rsidR="00914E35">
        <w:t xml:space="preserve">. Had to </w:t>
      </w:r>
      <w:r w:rsidR="00C927A1">
        <w:t xml:space="preserve">slit </w:t>
      </w:r>
      <w:r w:rsidR="00914E35">
        <w:t>his throat myself.</w:t>
      </w:r>
      <w:r w:rsidR="00B278B6">
        <w:t xml:space="preserve"> Stupid kid.</w:t>
      </w:r>
      <w:r>
        <w:t>”</w:t>
      </w:r>
    </w:p>
    <w:p w14:paraId="0E134CA7" w14:textId="268CFFF1" w:rsidR="006415C4" w:rsidRDefault="00396ECC" w:rsidP="00274030">
      <w:pPr>
        <w:pStyle w:val="Body-TextTx"/>
      </w:pPr>
      <w:r>
        <w:t>“</w:t>
      </w:r>
      <w:r w:rsidR="00AB31DF">
        <w:t>Y</w:t>
      </w:r>
      <w:r w:rsidR="00B061A1">
        <w:t xml:space="preserve">ou have any </w:t>
      </w:r>
      <w:r w:rsidR="00B061A1" w:rsidRPr="00BD60BE">
        <w:rPr>
          <w:rStyle w:val="itali"/>
        </w:rPr>
        <w:t>good</w:t>
      </w:r>
      <w:r w:rsidR="00B061A1">
        <w:t xml:space="preserve"> stories </w:t>
      </w:r>
      <w:r>
        <w:t>’</w:t>
      </w:r>
      <w:r w:rsidR="00B061A1">
        <w:t>bout that war?</w:t>
      </w:r>
      <w:r>
        <w:t>”</w:t>
      </w:r>
      <w:r w:rsidR="00B061A1">
        <w:t xml:space="preserve"> Sadie asks.</w:t>
      </w:r>
    </w:p>
    <w:p w14:paraId="157055FF" w14:textId="419C790A" w:rsidR="006415C4" w:rsidRDefault="00914E35" w:rsidP="00274030">
      <w:pPr>
        <w:pStyle w:val="Body-TextTx"/>
      </w:pPr>
      <w:r>
        <w:t xml:space="preserve">Emma Krauss </w:t>
      </w:r>
      <w:r w:rsidR="0047486C">
        <w:t xml:space="preserve">pulls up </w:t>
      </w:r>
      <w:r w:rsidR="002D352F">
        <w:t>a chair,</w:t>
      </w:r>
      <w:r>
        <w:t xml:space="preserve"> </w:t>
      </w:r>
      <w:r w:rsidR="007F1EE1">
        <w:t xml:space="preserve">face bright </w:t>
      </w:r>
      <w:r w:rsidR="00AB31DF">
        <w:t>as she</w:t>
      </w:r>
      <w:r w:rsidR="0047486C" w:rsidRPr="0047486C">
        <w:t xml:space="preserve"> spread</w:t>
      </w:r>
      <w:r w:rsidR="001476DB">
        <w:t>s</w:t>
      </w:r>
      <w:r w:rsidR="0047486C" w:rsidRPr="0047486C">
        <w:t xml:space="preserve"> out her prim brown dress and lay</w:t>
      </w:r>
      <w:r w:rsidR="001476DB">
        <w:t>s</w:t>
      </w:r>
      <w:r w:rsidR="0047486C" w:rsidRPr="0047486C">
        <w:t xml:space="preserve"> the shotgun she carrying in her lap—what she call</w:t>
      </w:r>
      <w:r w:rsidR="001476DB">
        <w:t>s</w:t>
      </w:r>
      <w:r w:rsidR="0047486C" w:rsidRPr="0047486C">
        <w:t xml:space="preserve"> a Merkel. Thing look bigger than she </w:t>
      </w:r>
      <w:proofErr w:type="gramStart"/>
      <w:r w:rsidR="0047486C" w:rsidRPr="0047486C">
        <w:t>do</w:t>
      </w:r>
      <w:proofErr w:type="gramEnd"/>
      <w:r w:rsidR="0047486C" w:rsidRPr="0047486C">
        <w:t xml:space="preserve">. </w:t>
      </w:r>
      <w:r w:rsidR="00396ECC">
        <w:t>“</w:t>
      </w:r>
      <w:proofErr w:type="spellStart"/>
      <w:r w:rsidR="0047486C" w:rsidRPr="0047486C">
        <w:t>Meine</w:t>
      </w:r>
      <w:proofErr w:type="spellEnd"/>
      <w:r w:rsidR="0047486C" w:rsidRPr="0047486C">
        <w:t xml:space="preserve"> </w:t>
      </w:r>
      <w:bookmarkStart w:id="24" w:name="_Hlk32481570"/>
      <w:proofErr w:type="spellStart"/>
      <w:r w:rsidR="00042F27">
        <w:t>F</w:t>
      </w:r>
      <w:r w:rsidR="00042F27" w:rsidRPr="00042F27">
        <w:t>reundin</w:t>
      </w:r>
      <w:proofErr w:type="spellEnd"/>
      <w:r w:rsidR="00042F27" w:rsidRPr="00042F27" w:rsidDel="00042F27">
        <w:t xml:space="preserve"> </w:t>
      </w:r>
      <w:bookmarkEnd w:id="24"/>
      <w:r w:rsidR="0047486C" w:rsidRPr="0047486C">
        <w:t xml:space="preserve">Cordelia. Deal me in. My </w:t>
      </w:r>
      <w:r w:rsidR="006856AB">
        <w:t>sisters</w:t>
      </w:r>
      <w:r w:rsidR="0047486C" w:rsidRPr="0047486C">
        <w:t xml:space="preserve"> played this game. </w:t>
      </w:r>
      <w:r w:rsidR="0047486C" w:rsidRPr="0047486C">
        <w:lastRenderedPageBreak/>
        <w:t>Though, I am not very good.</w:t>
      </w:r>
      <w:r w:rsidR="00396ECC">
        <w:t>”</w:t>
      </w:r>
    </w:p>
    <w:p w14:paraId="119FDB60" w14:textId="67FB6FA6" w:rsidR="006415C4" w:rsidRDefault="002349D4" w:rsidP="00274030">
      <w:pPr>
        <w:pStyle w:val="Body-TextTx"/>
      </w:pPr>
      <w:r>
        <w:t>Chef lift</w:t>
      </w:r>
      <w:r w:rsidR="0047486C">
        <w:t>s</w:t>
      </w:r>
      <w:r>
        <w:t xml:space="preserve"> an eyebrow. </w:t>
      </w:r>
      <w:r w:rsidR="00396ECC">
        <w:t>“</w:t>
      </w:r>
      <w:r>
        <w:t xml:space="preserve">Since when </w:t>
      </w:r>
      <w:r w:rsidR="009F0C31">
        <w:t xml:space="preserve">are </w:t>
      </w:r>
      <w:r>
        <w:t xml:space="preserve">revolutionaries into </w:t>
      </w:r>
      <w:r w:rsidR="00BA51DF">
        <w:t>bourgeois</w:t>
      </w:r>
      <w:r>
        <w:t xml:space="preserve"> </w:t>
      </w:r>
      <w:r w:rsidR="00D3299E">
        <w:t>pastimes</w:t>
      </w:r>
      <w:r>
        <w:t>?</w:t>
      </w:r>
      <w:r w:rsidR="00396ECC">
        <w:t>”</w:t>
      </w:r>
    </w:p>
    <w:p w14:paraId="3CAFAD25" w14:textId="1280D6CD" w:rsidR="006415C4" w:rsidRDefault="00396ECC" w:rsidP="00274030">
      <w:pPr>
        <w:pStyle w:val="Body-TextTx"/>
      </w:pPr>
      <w:r>
        <w:t>“</w:t>
      </w:r>
      <w:r w:rsidR="001476DB">
        <w:t>O</w:t>
      </w:r>
      <w:r w:rsidR="0047486C">
        <w:t xml:space="preserve">n the contrary, </w:t>
      </w:r>
      <w:r w:rsidR="002349D4">
        <w:t>I am quite fond of cards</w:t>
      </w:r>
      <w:r w:rsidR="008E3C3D">
        <w:t xml:space="preserve">! </w:t>
      </w:r>
      <w:r w:rsidR="00B061A1">
        <w:t>Games</w:t>
      </w:r>
      <w:r w:rsidR="0047486C" w:rsidRPr="0047486C">
        <w:t xml:space="preserve"> of skill and chance, </w:t>
      </w:r>
      <w:r w:rsidR="002D352F">
        <w:t>that place every</w:t>
      </w:r>
      <w:r w:rsidR="007F1EE1">
        <w:t xml:space="preserve"> man and woman on a level field.</w:t>
      </w:r>
      <w:r>
        <w:t>”</w:t>
      </w:r>
    </w:p>
    <w:p w14:paraId="3A9231EB" w14:textId="64B93D6B" w:rsidR="006415C4" w:rsidRDefault="00396ECC" w:rsidP="00274030">
      <w:pPr>
        <w:pStyle w:val="Body-TextTx"/>
      </w:pPr>
      <w:r>
        <w:t>“</w:t>
      </w:r>
      <w:r w:rsidR="007F1EE1">
        <w:t xml:space="preserve">Unless the one dealing </w:t>
      </w:r>
      <w:r w:rsidR="006B1022">
        <w:t xml:space="preserve">stacks </w:t>
      </w:r>
      <w:r w:rsidR="00AB31DF">
        <w:t xml:space="preserve">the deck </w:t>
      </w:r>
      <w:r w:rsidR="006B1022">
        <w:t>against you,</w:t>
      </w:r>
      <w:r>
        <w:t>”</w:t>
      </w:r>
      <w:r w:rsidR="006B1022">
        <w:t xml:space="preserve"> Chef counters.</w:t>
      </w:r>
    </w:p>
    <w:p w14:paraId="1591D72B" w14:textId="5D0C2FEC" w:rsidR="006415C4" w:rsidRDefault="006B1022" w:rsidP="00274030">
      <w:pPr>
        <w:pStyle w:val="Body-TextTx"/>
      </w:pPr>
      <w:r>
        <w:t xml:space="preserve">Emma </w:t>
      </w:r>
      <w:r w:rsidR="002D352F">
        <w:t>peers</w:t>
      </w:r>
      <w:r>
        <w:t xml:space="preserve"> down her spectacles. </w:t>
      </w:r>
      <w:r w:rsidR="00396ECC">
        <w:t>“</w:t>
      </w:r>
      <w:r>
        <w:t>Why</w:t>
      </w:r>
      <w:r w:rsidR="007C5531">
        <w:t>,</w:t>
      </w:r>
      <w:r>
        <w:t xml:space="preserve"> Cordelia, you sound like a socialist.</w:t>
      </w:r>
      <w:r w:rsidR="00396ECC">
        <w:t>”</w:t>
      </w:r>
    </w:p>
    <w:p w14:paraId="16F85B73" w14:textId="7E4C1509" w:rsidR="006415C4" w:rsidRDefault="006B1022" w:rsidP="00274030">
      <w:pPr>
        <w:pStyle w:val="Body-TextTx"/>
      </w:pPr>
      <w:r>
        <w:t>Chef whoop</w:t>
      </w:r>
      <w:r w:rsidR="002D352F">
        <w:t xml:space="preserve">s </w:t>
      </w:r>
      <w:r w:rsidR="00A25D85">
        <w:t>a laugh</w:t>
      </w:r>
      <w:r>
        <w:t xml:space="preserve">, </w:t>
      </w:r>
      <w:r w:rsidR="001476DB">
        <w:t>dealing</w:t>
      </w:r>
      <w:r>
        <w:t xml:space="preserve"> the </w:t>
      </w:r>
      <w:r w:rsidR="007C5531">
        <w:t xml:space="preserve">widow </w:t>
      </w:r>
      <w:r>
        <w:t>in.</w:t>
      </w:r>
    </w:p>
    <w:p w14:paraId="50D9018D" w14:textId="118E0D9F" w:rsidR="00785C12" w:rsidRDefault="00396ECC" w:rsidP="00274030">
      <w:pPr>
        <w:pStyle w:val="Body-TextTx"/>
      </w:pPr>
      <w:r>
        <w:t>“</w:t>
      </w:r>
      <w:proofErr w:type="spellStart"/>
      <w:r w:rsidR="00A96D4B">
        <w:t>Y</w:t>
      </w:r>
      <w:r>
        <w:t>’</w:t>
      </w:r>
      <w:r w:rsidR="00A96D4B">
        <w:t>all</w:t>
      </w:r>
      <w:proofErr w:type="spellEnd"/>
      <w:r w:rsidR="008E3C3D">
        <w:t xml:space="preserve"> want me to keep playing</w:t>
      </w:r>
      <w:r w:rsidR="007C5531">
        <w:t>,</w:t>
      </w:r>
      <w:r w:rsidR="008E3C3D">
        <w:t xml:space="preserve"> I don</w:t>
      </w:r>
      <w:r>
        <w:t>’</w:t>
      </w:r>
      <w:r w:rsidR="008E3C3D">
        <w:t>t want none of that talk,</w:t>
      </w:r>
      <w:r>
        <w:t>”</w:t>
      </w:r>
      <w:r w:rsidR="008E3C3D">
        <w:t xml:space="preserve"> Sadie warns. </w:t>
      </w:r>
      <w:r>
        <w:t>“</w:t>
      </w:r>
      <w:r w:rsidR="008E3C3D">
        <w:t xml:space="preserve">Bad enough </w:t>
      </w:r>
      <w:r w:rsidR="00AB31DF">
        <w:t>I</w:t>
      </w:r>
      <w:r w:rsidR="009F0C31">
        <w:t xml:space="preserve"> </w:t>
      </w:r>
      <w:proofErr w:type="spellStart"/>
      <w:r w:rsidR="00596328">
        <w:t>gotta</w:t>
      </w:r>
      <w:proofErr w:type="spellEnd"/>
      <w:r w:rsidR="00596328">
        <w:t xml:space="preserve"> spend</w:t>
      </w:r>
      <w:r w:rsidR="009F0C31">
        <w:t xml:space="preserve"> </w:t>
      </w:r>
      <w:r w:rsidR="008E3C3D">
        <w:t>Saturday night cooped up in here.</w:t>
      </w:r>
      <w:r>
        <w:t>”</w:t>
      </w:r>
      <w:r w:rsidR="008E3C3D">
        <w:t xml:space="preserve"> Her face </w:t>
      </w:r>
      <w:r w:rsidR="00A25D85">
        <w:t xml:space="preserve">softens </w:t>
      </w:r>
      <w:r w:rsidR="002D352F">
        <w:t>into</w:t>
      </w:r>
      <w:r w:rsidR="008E3C3D">
        <w:t xml:space="preserve"> a lopsided smile. </w:t>
      </w:r>
      <w:r>
        <w:t>“</w:t>
      </w:r>
      <w:r w:rsidR="008E3C3D">
        <w:t xml:space="preserve">You know who </w:t>
      </w:r>
      <w:r w:rsidR="002D352F">
        <w:t>got</w:t>
      </w:r>
      <w:r w:rsidR="008E3C3D">
        <w:t xml:space="preserve"> the best conversations? That Lester. He </w:t>
      </w:r>
      <w:proofErr w:type="gramStart"/>
      <w:r w:rsidR="008E3C3D">
        <w:t>know</w:t>
      </w:r>
      <w:proofErr w:type="gramEnd"/>
      <w:r w:rsidR="008E3C3D">
        <w:t xml:space="preserve"> the </w:t>
      </w:r>
      <w:r w:rsidR="00513A96">
        <w:t>most amazing</w:t>
      </w:r>
      <w:r w:rsidR="008E3C3D">
        <w:t xml:space="preserve"> things. </w:t>
      </w:r>
      <w:r w:rsidR="00AB31DF">
        <w:t>Going on</w:t>
      </w:r>
      <w:r w:rsidR="00A25D85" w:rsidRPr="00A25D85">
        <w:t xml:space="preserve"> about old rulers of Ethiopia. You know he say there was this place </w:t>
      </w:r>
      <w:r w:rsidR="00FF2072">
        <w:t>named</w:t>
      </w:r>
      <w:r w:rsidR="00A25D85" w:rsidRPr="00A25D85">
        <w:t xml:space="preserve"> Meroe</w:t>
      </w:r>
      <w:r w:rsidR="001476DB">
        <w:t xml:space="preserve"> r</w:t>
      </w:r>
      <w:r w:rsidR="00A25D85" w:rsidRPr="00A25D85">
        <w:t>uled by queens? You imagine that?</w:t>
      </w:r>
      <w:r w:rsidR="009F0C31">
        <w:t xml:space="preserve"> Colored women </w:t>
      </w:r>
      <w:r w:rsidR="00596328">
        <w:t>ruling</w:t>
      </w:r>
      <w:r w:rsidR="009F0C31">
        <w:t>?</w:t>
      </w:r>
      <w:r w:rsidR="00A25D85" w:rsidRPr="00A25D85">
        <w:t xml:space="preserve"> </w:t>
      </w:r>
      <w:r w:rsidR="009F0C31">
        <w:t>B</w:t>
      </w:r>
      <w:r w:rsidR="00A25D85" w:rsidRPr="00A25D85">
        <w:t xml:space="preserve">et I </w:t>
      </w:r>
      <w:proofErr w:type="spellStart"/>
      <w:r w:rsidR="00A25D85" w:rsidRPr="00A25D85">
        <w:t>woulda</w:t>
      </w:r>
      <w:proofErr w:type="spellEnd"/>
      <w:r w:rsidR="00A25D85" w:rsidRPr="00A25D85">
        <w:t xml:space="preserve"> made a fine queen of Meroe. </w:t>
      </w:r>
      <w:r w:rsidR="00A25D85">
        <w:t>S</w:t>
      </w:r>
      <w:r w:rsidR="00A25D85" w:rsidRPr="00A25D85">
        <w:t>trutting around on elephants or whatever</w:t>
      </w:r>
      <w:r w:rsidR="00B061A1">
        <w:t>.</w:t>
      </w:r>
      <w:r>
        <w:t>”</w:t>
      </w:r>
    </w:p>
    <w:p w14:paraId="301D4F99" w14:textId="5274C664" w:rsidR="006415C4" w:rsidRDefault="00396ECC" w:rsidP="00274030">
      <w:pPr>
        <w:pStyle w:val="Body-TextTx"/>
      </w:pPr>
      <w:r>
        <w:t>“</w:t>
      </w:r>
      <w:r w:rsidR="00A25D85">
        <w:t>I believe Meroe is old Nubia,</w:t>
      </w:r>
      <w:r>
        <w:t>”</w:t>
      </w:r>
      <w:r w:rsidR="00A25D85">
        <w:t xml:space="preserve"> Emma adds. </w:t>
      </w:r>
      <w:r>
        <w:t>“</w:t>
      </w:r>
      <w:r w:rsidR="00E53ED3">
        <w:t>One of their kings</w:t>
      </w:r>
      <w:r w:rsidR="00A25D85">
        <w:t xml:space="preserve"> saved Israel</w:t>
      </w:r>
      <w:r w:rsidR="007C5531">
        <w:t xml:space="preserve"> </w:t>
      </w:r>
      <w:r w:rsidR="00A25D85">
        <w:t>from the Assyrians.</w:t>
      </w:r>
      <w:r>
        <w:t>”</w:t>
      </w:r>
    </w:p>
    <w:p w14:paraId="6F835E18" w14:textId="5E1B00C2" w:rsidR="006415C4" w:rsidRDefault="00396ECC" w:rsidP="00274030">
      <w:pPr>
        <w:pStyle w:val="Body-TextTx"/>
      </w:pPr>
      <w:r>
        <w:t>“</w:t>
      </w:r>
      <w:r w:rsidR="00A25D85">
        <w:t xml:space="preserve">See there! I bet Lester know about that. </w:t>
      </w:r>
      <w:r w:rsidR="00FF2072">
        <w:t>C</w:t>
      </w:r>
      <w:r w:rsidR="00A25D85">
        <w:t>an listen to him all day!</w:t>
      </w:r>
      <w:r>
        <w:t>”</w:t>
      </w:r>
    </w:p>
    <w:p w14:paraId="1DBDC3CB" w14:textId="589F9CAC" w:rsidR="006415C4" w:rsidRDefault="00396ECC" w:rsidP="00274030">
      <w:pPr>
        <w:pStyle w:val="Body-TextTx"/>
      </w:pPr>
      <w:r>
        <w:t>“</w:t>
      </w:r>
      <w:proofErr w:type="gramStart"/>
      <w:r w:rsidR="00A25D85" w:rsidRPr="00A25D85">
        <w:t>So</w:t>
      </w:r>
      <w:proofErr w:type="gramEnd"/>
      <w:r w:rsidR="00A25D85" w:rsidRPr="00A25D85">
        <w:t xml:space="preserve"> you been telling us,</w:t>
      </w:r>
      <w:r>
        <w:t>”</w:t>
      </w:r>
      <w:r w:rsidR="00A25D85" w:rsidRPr="00A25D85">
        <w:t xml:space="preserve"> Chef murmurs. </w:t>
      </w:r>
      <w:r>
        <w:t>“</w:t>
      </w:r>
      <w:r w:rsidR="00FF2072">
        <w:t>Suppose that</w:t>
      </w:r>
      <w:r w:rsidR="00A25D85" w:rsidRPr="00A25D85">
        <w:t xml:space="preserve"> Lester done some mighty fine talking the other night.</w:t>
      </w:r>
      <w:r>
        <w:t>”</w:t>
      </w:r>
    </w:p>
    <w:p w14:paraId="140D0D01" w14:textId="3C6D312F" w:rsidR="006415C4" w:rsidRDefault="00E356D4" w:rsidP="00274030">
      <w:pPr>
        <w:pStyle w:val="Body-TextTx"/>
      </w:pPr>
      <w:r>
        <w:t xml:space="preserve">Sadie narrows her eyes. </w:t>
      </w:r>
      <w:r w:rsidR="00396ECC">
        <w:t>“</w:t>
      </w:r>
      <w:r>
        <w:t>You got a sinful mind</w:t>
      </w:r>
      <w:r w:rsidR="00BA51DF">
        <w:t>,</w:t>
      </w:r>
      <w:r>
        <w:t xml:space="preserve"> Cordelia Lawrence</w:t>
      </w:r>
      <w:r w:rsidR="001476DB">
        <w:t>.</w:t>
      </w:r>
      <w:r w:rsidR="00396ECC">
        <w:t>”</w:t>
      </w:r>
    </w:p>
    <w:p w14:paraId="53B89310" w14:textId="31AC20BF" w:rsidR="00096F04" w:rsidRDefault="00E356D4" w:rsidP="00274030">
      <w:pPr>
        <w:pStyle w:val="Body-TextTx"/>
      </w:pPr>
      <w:r>
        <w:t>Chef wink</w:t>
      </w:r>
      <w:r w:rsidR="001476DB">
        <w:t>s</w:t>
      </w:r>
      <w:r>
        <w:t xml:space="preserve"> my way. </w:t>
      </w:r>
      <w:r w:rsidR="00396ECC">
        <w:t>“</w:t>
      </w:r>
      <w:r w:rsidR="00096F04">
        <w:t>You want in?</w:t>
      </w:r>
      <w:r w:rsidR="00396ECC">
        <w:t>”</w:t>
      </w:r>
    </w:p>
    <w:p w14:paraId="6AEEB363" w14:textId="77777777" w:rsidR="006415C4" w:rsidRDefault="006856AB" w:rsidP="00274030">
      <w:pPr>
        <w:pStyle w:val="Body-TextTx"/>
      </w:pPr>
      <w:r>
        <w:t xml:space="preserve">Not sure she </w:t>
      </w:r>
      <w:proofErr w:type="gramStart"/>
      <w:r>
        <w:t>mean</w:t>
      </w:r>
      <w:proofErr w:type="gramEnd"/>
      <w:r>
        <w:t xml:space="preserve"> the game or ribbing Sadie. </w:t>
      </w:r>
      <w:r w:rsidR="00096F04">
        <w:t xml:space="preserve">I shake my head. </w:t>
      </w:r>
      <w:r>
        <w:t xml:space="preserve">Used to pester my brother to teach me cards like he played secret with his friends. He taught me my letters, figuring, even how to fish. But never got around to cards. </w:t>
      </w:r>
      <w:r w:rsidR="00221F3A">
        <w:t xml:space="preserve">I fold up my book, </w:t>
      </w:r>
      <w:r>
        <w:t>walking</w:t>
      </w:r>
      <w:r w:rsidR="00221F3A">
        <w:t xml:space="preserve"> off.</w:t>
      </w:r>
    </w:p>
    <w:p w14:paraId="6264D05A" w14:textId="258D71C1" w:rsidR="006415C4" w:rsidRDefault="00FF2072" w:rsidP="00274030">
      <w:pPr>
        <w:pStyle w:val="Body-TextTx"/>
      </w:pPr>
      <w:r>
        <w:lastRenderedPageBreak/>
        <w:t>When I t</w:t>
      </w:r>
      <w:r w:rsidR="00A25D85" w:rsidRPr="00A25D85">
        <w:t xml:space="preserve">old </w:t>
      </w:r>
      <w:r w:rsidR="00A25D85">
        <w:t xml:space="preserve">Nana </w:t>
      </w:r>
      <w:r w:rsidR="00A25D85" w:rsidRPr="00A25D85">
        <w:t>Jean</w:t>
      </w:r>
      <w:r>
        <w:t xml:space="preserve"> about my meeting with Butcher </w:t>
      </w:r>
      <w:proofErr w:type="gramStart"/>
      <w:r>
        <w:t>Clyde</w:t>
      </w:r>
      <w:proofErr w:type="gramEnd"/>
      <w:r>
        <w:t xml:space="preserve"> s</w:t>
      </w:r>
      <w:r w:rsidR="00A25D85" w:rsidRPr="00A25D85">
        <w:t>he was hotter than fish grease.</w:t>
      </w:r>
      <w:r w:rsidR="00E356D4">
        <w:t xml:space="preserve"> </w:t>
      </w:r>
      <w:r w:rsidR="00A25D85" w:rsidRPr="00A25D85">
        <w:t xml:space="preserve">Say </w:t>
      </w:r>
      <w:r>
        <w:t>I</w:t>
      </w:r>
      <w:r w:rsidR="00A25D85" w:rsidRPr="00A25D85">
        <w:t xml:space="preserve"> was </w:t>
      </w:r>
      <w:r>
        <w:t>a fool</w:t>
      </w:r>
      <w:r w:rsidR="00A25D85" w:rsidRPr="00A25D85">
        <w:t xml:space="preserve"> </w:t>
      </w:r>
      <w:r>
        <w:t xml:space="preserve">gone </w:t>
      </w:r>
      <w:r w:rsidR="00A25D85">
        <w:t xml:space="preserve">wandering </w:t>
      </w:r>
      <w:r w:rsidR="00A25D85" w:rsidRPr="00A25D85">
        <w:t>into a wolf</w:t>
      </w:r>
      <w:r w:rsidR="00396ECC">
        <w:t>’</w:t>
      </w:r>
      <w:r w:rsidR="00A25D85" w:rsidRPr="00A25D85">
        <w:t xml:space="preserve">s den. </w:t>
      </w:r>
      <w:r w:rsidR="00E356D4">
        <w:t xml:space="preserve">I </w:t>
      </w:r>
      <w:r w:rsidR="00316F2A">
        <w:t>tr</w:t>
      </w:r>
      <w:r w:rsidR="001476DB">
        <w:t>ie</w:t>
      </w:r>
      <w:r w:rsidR="00D2736F">
        <w:t>d</w:t>
      </w:r>
      <w:r w:rsidR="00E356D4">
        <w:t xml:space="preserve"> to make her see </w:t>
      </w:r>
      <w:r w:rsidR="00316F2A">
        <w:t xml:space="preserve">we need to know what them Ku </w:t>
      </w:r>
      <w:proofErr w:type="spellStart"/>
      <w:r w:rsidR="00316F2A">
        <w:t>Kluxes</w:t>
      </w:r>
      <w:proofErr w:type="spellEnd"/>
      <w:r w:rsidR="00316F2A">
        <w:t xml:space="preserve"> </w:t>
      </w:r>
      <w:r w:rsidR="00221F3A">
        <w:t>is</w:t>
      </w:r>
      <w:r w:rsidR="00316F2A">
        <w:t xml:space="preserve"> planning. </w:t>
      </w:r>
      <w:r w:rsidR="00221F3A">
        <w:t>She stay</w:t>
      </w:r>
      <w:r w:rsidR="001476DB">
        <w:t>s</w:t>
      </w:r>
      <w:r w:rsidR="00221F3A">
        <w:t xml:space="preserve"> mad, but </w:t>
      </w:r>
      <w:r w:rsidR="00316F2A">
        <w:t xml:space="preserve">agree </w:t>
      </w:r>
      <w:r w:rsidR="003B5796">
        <w:t xml:space="preserve">with me </w:t>
      </w:r>
      <w:r w:rsidR="00316F2A">
        <w:t>about the meaning of Butcher Clyde</w:t>
      </w:r>
      <w:r w:rsidR="00396ECC">
        <w:t>’</w:t>
      </w:r>
      <w:r w:rsidR="00316F2A">
        <w:t>s parting words. He coming after us. And we been getting ready since.</w:t>
      </w:r>
    </w:p>
    <w:p w14:paraId="509A0268" w14:textId="77777777" w:rsidR="006415C4" w:rsidRDefault="00316F2A" w:rsidP="00274030">
      <w:pPr>
        <w:pStyle w:val="Body-TextTx"/>
      </w:pPr>
      <w:r>
        <w:t xml:space="preserve">I pass </w:t>
      </w:r>
      <w:r w:rsidR="003B5796">
        <w:t xml:space="preserve">by where </w:t>
      </w:r>
      <w:r w:rsidR="00221F3A">
        <w:t>the</w:t>
      </w:r>
      <w:r>
        <w:t xml:space="preserve"> Shouters</w:t>
      </w:r>
      <w:r w:rsidR="003B5796">
        <w:t xml:space="preserve"> sit</w:t>
      </w:r>
      <w:r>
        <w:t xml:space="preserve">, holding hands </w:t>
      </w:r>
      <w:r w:rsidR="003B5796">
        <w:t>while Uncle Will lead</w:t>
      </w:r>
      <w:r w:rsidR="00B061A1">
        <w:t>s</w:t>
      </w:r>
      <w:r w:rsidR="003B5796">
        <w:t xml:space="preserve"> </w:t>
      </w:r>
      <w:r w:rsidR="00E33F94">
        <w:t>a</w:t>
      </w:r>
      <w:r w:rsidR="003B5796">
        <w:t xml:space="preserve"> prayer</w:t>
      </w:r>
      <w:r>
        <w:t xml:space="preserve">. </w:t>
      </w:r>
      <w:r w:rsidR="00332EFC">
        <w:t>Nana Jean</w:t>
      </w:r>
      <w:r w:rsidR="00A16F90">
        <w:t xml:space="preserve"> convince</w:t>
      </w:r>
      <w:r w:rsidR="00221F3A">
        <w:t>d</w:t>
      </w:r>
      <w:r w:rsidR="00A16F90">
        <w:t xml:space="preserve"> them </w:t>
      </w:r>
      <w:r w:rsidR="00221F3A">
        <w:t xml:space="preserve">it too dangerous </w:t>
      </w:r>
      <w:r w:rsidR="00A16F90">
        <w:t>to set out on the road</w:t>
      </w:r>
      <w:r w:rsidR="003B5796">
        <w:t xml:space="preserve"> </w:t>
      </w:r>
      <w:r w:rsidR="00221F3A">
        <w:t xml:space="preserve">with Ku </w:t>
      </w:r>
      <w:proofErr w:type="spellStart"/>
      <w:r w:rsidR="00221F3A">
        <w:t>Kluxes</w:t>
      </w:r>
      <w:proofErr w:type="spellEnd"/>
      <w:r w:rsidR="00221F3A">
        <w:t xml:space="preserve"> about. </w:t>
      </w:r>
      <w:r w:rsidR="003B5796" w:rsidRPr="003B5796">
        <w:t xml:space="preserve">If Butcher Clyde know as much he </w:t>
      </w:r>
      <w:proofErr w:type="gramStart"/>
      <w:r w:rsidR="003B5796" w:rsidRPr="003B5796">
        <w:t>say</w:t>
      </w:r>
      <w:proofErr w:type="gramEnd"/>
      <w:r w:rsidR="003B5796" w:rsidRPr="003B5796">
        <w:t xml:space="preserve">, sure he know about them. </w:t>
      </w:r>
      <w:r w:rsidR="005D5D32" w:rsidRPr="00BD60BE">
        <w:rPr>
          <w:rStyle w:val="itali"/>
        </w:rPr>
        <w:t>We been watching you a long time</w:t>
      </w:r>
      <w:r w:rsidR="003B5796" w:rsidRPr="00BD60BE">
        <w:rPr>
          <w:rStyle w:val="itali"/>
        </w:rPr>
        <w:t>, Maryse</w:t>
      </w:r>
      <w:r w:rsidR="005D5D32" w:rsidRPr="00BD60BE">
        <w:rPr>
          <w:rStyle w:val="itali"/>
        </w:rPr>
        <w:t>.</w:t>
      </w:r>
      <w:r w:rsidR="005D5D32">
        <w:t xml:space="preserve"> I shake</w:t>
      </w:r>
      <w:r w:rsidR="00E33F94">
        <w:t xml:space="preserve"> off</w:t>
      </w:r>
      <w:r w:rsidR="005D5D32">
        <w:t xml:space="preserve"> </w:t>
      </w:r>
      <w:r w:rsidR="00221F3A">
        <w:t>his</w:t>
      </w:r>
      <w:r w:rsidR="005D5D32">
        <w:t xml:space="preserve"> word</w:t>
      </w:r>
      <w:r w:rsidR="00E33F94">
        <w:t>s</w:t>
      </w:r>
      <w:r w:rsidR="00513A96">
        <w:t>, reaching to where the Gullah woman</w:t>
      </w:r>
      <w:r w:rsidR="00221F3A">
        <w:t xml:space="preserve"> sits</w:t>
      </w:r>
      <w:r w:rsidR="003B5796">
        <w:t xml:space="preserve"> in her chair</w:t>
      </w:r>
      <w:r w:rsidR="00513A96">
        <w:t>. Molly there</w:t>
      </w:r>
      <w:r w:rsidR="003B5796">
        <w:t xml:space="preserve"> with her</w:t>
      </w:r>
      <w:r w:rsidR="00513A96">
        <w:t>, reading over</w:t>
      </w:r>
      <w:r w:rsidR="00FF2072">
        <w:t xml:space="preserve"> coded</w:t>
      </w:r>
      <w:r w:rsidR="00513A96">
        <w:t xml:space="preserve"> </w:t>
      </w:r>
      <w:r w:rsidR="00FF2072">
        <w:t xml:space="preserve">resistance </w:t>
      </w:r>
      <w:r w:rsidR="003B5796">
        <w:t>t</w:t>
      </w:r>
      <w:r w:rsidR="00221F3A">
        <w:t>elegraph</w:t>
      </w:r>
      <w:r w:rsidR="00FF2072">
        <w:t>s</w:t>
      </w:r>
      <w:r w:rsidR="00221F3A">
        <w:t>.</w:t>
      </w:r>
    </w:p>
    <w:p w14:paraId="3F5B3755" w14:textId="195BCF34" w:rsidR="006415C4" w:rsidRDefault="00396ECC" w:rsidP="00274030">
      <w:pPr>
        <w:pStyle w:val="Body-TextTx"/>
      </w:pPr>
      <w:r>
        <w:t>“</w:t>
      </w:r>
      <w:r w:rsidR="00FF2072">
        <w:t>T</w:t>
      </w:r>
      <w:r w:rsidR="003B5796">
        <w:t>here</w:t>
      </w:r>
      <w:r>
        <w:t>’</w:t>
      </w:r>
      <w:r w:rsidR="003B5796">
        <w:t xml:space="preserve">s </w:t>
      </w:r>
      <w:r w:rsidR="00513A96">
        <w:t xml:space="preserve">Ku Klux activity all </w:t>
      </w:r>
      <w:r w:rsidR="00221F3A">
        <w:t>through</w:t>
      </w:r>
      <w:r w:rsidR="00513A96">
        <w:t xml:space="preserve"> the state</w:t>
      </w:r>
      <w:r w:rsidR="002776B3">
        <w:t>,</w:t>
      </w:r>
      <w:r>
        <w:t>”</w:t>
      </w:r>
      <w:r w:rsidR="00221F3A">
        <w:t xml:space="preserve"> she</w:t>
      </w:r>
      <w:r>
        <w:t>’</w:t>
      </w:r>
      <w:r w:rsidR="00B061A1">
        <w:t>s</w:t>
      </w:r>
      <w:r w:rsidR="00221F3A">
        <w:t xml:space="preserve"> </w:t>
      </w:r>
      <w:r w:rsidR="00B061A1">
        <w:t>saying</w:t>
      </w:r>
      <w:r w:rsidR="00221F3A">
        <w:t xml:space="preserve">. </w:t>
      </w:r>
      <w:r>
        <w:t>“</w:t>
      </w:r>
      <w:r w:rsidR="003B5796" w:rsidRPr="003B5796">
        <w:t>Mrs. Wells-Barnett</w:t>
      </w:r>
      <w:r>
        <w:t>’</w:t>
      </w:r>
      <w:r w:rsidR="003B5796" w:rsidRPr="003B5796">
        <w:t xml:space="preserve">s operatives report </w:t>
      </w:r>
      <w:proofErr w:type="spellStart"/>
      <w:r w:rsidR="003B5796" w:rsidRPr="003B5796">
        <w:t>Klans</w:t>
      </w:r>
      <w:proofErr w:type="spellEnd"/>
      <w:r w:rsidR="003B5796" w:rsidRPr="003B5796">
        <w:t xml:space="preserve"> gathering at Stone Mountain</w:t>
      </w:r>
      <w:r w:rsidR="003B5796">
        <w:t>, for that movie</w:t>
      </w:r>
      <w:r w:rsidR="003B5796" w:rsidRPr="003B5796">
        <w:t>.</w:t>
      </w:r>
      <w:r>
        <w:t>”</w:t>
      </w:r>
    </w:p>
    <w:p w14:paraId="296692C5" w14:textId="564499CF" w:rsidR="006415C4" w:rsidRDefault="00396ECC" w:rsidP="00274030">
      <w:pPr>
        <w:pStyle w:val="Body-TextTx"/>
      </w:pPr>
      <w:r>
        <w:t>“</w:t>
      </w:r>
      <w:r w:rsidR="002776B3">
        <w:t>The</w:t>
      </w:r>
      <w:r w:rsidR="00E736FA">
        <w:t xml:space="preserve"> Grand</w:t>
      </w:r>
      <w:r w:rsidR="002776B3">
        <w:t xml:space="preserve"> Cyclops</w:t>
      </w:r>
      <w:r w:rsidR="006E07BD">
        <w:t>.</w:t>
      </w:r>
      <w:r>
        <w:t>”</w:t>
      </w:r>
      <w:r w:rsidR="002776B3">
        <w:t xml:space="preserve"> Both turn </w:t>
      </w:r>
      <w:r w:rsidR="003B5796">
        <w:t>to look at me</w:t>
      </w:r>
      <w:r w:rsidR="002776B3">
        <w:t xml:space="preserve">. </w:t>
      </w:r>
      <w:r>
        <w:t>“</w:t>
      </w:r>
      <w:r w:rsidR="002776B3">
        <w:t>Butcher Clyde</w:t>
      </w:r>
      <w:r w:rsidR="00660610">
        <w:t xml:space="preserve">, </w:t>
      </w:r>
      <w:r w:rsidR="003B5796">
        <w:t xml:space="preserve">he </w:t>
      </w:r>
      <w:proofErr w:type="gramStart"/>
      <w:r w:rsidR="003B5796">
        <w:t>say</w:t>
      </w:r>
      <w:proofErr w:type="gramEnd"/>
      <w:r w:rsidR="003B5796">
        <w:t xml:space="preserve"> whatever coming is big</w:t>
      </w:r>
      <w:r w:rsidR="002776B3">
        <w:t xml:space="preserve">. Stone Mountain where they did </w:t>
      </w:r>
      <w:r w:rsidR="00E74AFE">
        <w:t>the</w:t>
      </w:r>
      <w:r w:rsidR="002776B3">
        <w:t xml:space="preserve"> conjuring</w:t>
      </w:r>
      <w:r w:rsidR="005778AC">
        <w:t xml:space="preserve"> what started</w:t>
      </w:r>
      <w:r w:rsidR="00FF2072">
        <w:t xml:space="preserve"> all this</w:t>
      </w:r>
      <w:r w:rsidR="002776B3">
        <w:t xml:space="preserve">. </w:t>
      </w:r>
      <w:r w:rsidR="00FF2072">
        <w:t xml:space="preserve">Has to be </w:t>
      </w:r>
      <w:r w:rsidR="002776B3">
        <w:t xml:space="preserve">where </w:t>
      </w:r>
      <w:r w:rsidR="00B061A1">
        <w:t xml:space="preserve">this </w:t>
      </w:r>
      <w:r w:rsidR="00B705B2">
        <w:t xml:space="preserve">Grand Cyclops </w:t>
      </w:r>
      <w:r w:rsidR="00FF2072">
        <w:t>coming</w:t>
      </w:r>
      <w:r w:rsidR="00FA2F83">
        <w:t>!</w:t>
      </w:r>
      <w:r>
        <w:t>”</w:t>
      </w:r>
    </w:p>
    <w:p w14:paraId="5F194FB4" w14:textId="20009F9D" w:rsidR="006415C4" w:rsidRDefault="00396ECC" w:rsidP="00274030">
      <w:pPr>
        <w:pStyle w:val="Body-TextTx"/>
      </w:pPr>
      <w:r>
        <w:t>“</w:t>
      </w:r>
      <w:r w:rsidR="00B85BE0">
        <w:t xml:space="preserve">Bet the government know </w:t>
      </w:r>
      <w:r>
        <w:t>’</w:t>
      </w:r>
      <w:r w:rsidR="00E33F94">
        <w:t>bout</w:t>
      </w:r>
      <w:r w:rsidR="00B85BE0">
        <w:t xml:space="preserve"> it too!</w:t>
      </w:r>
      <w:r>
        <w:t>”</w:t>
      </w:r>
      <w:r w:rsidR="00B85BE0">
        <w:t xml:space="preserve"> Sadie </w:t>
      </w:r>
      <w:r w:rsidR="003167B8">
        <w:t>yells</w:t>
      </w:r>
      <w:r w:rsidR="00B85BE0">
        <w:t xml:space="preserve"> </w:t>
      </w:r>
      <w:r w:rsidR="00660610">
        <w:t>out</w:t>
      </w:r>
      <w:r w:rsidR="00B85BE0">
        <w:t>.</w:t>
      </w:r>
    </w:p>
    <w:p w14:paraId="691398CF" w14:textId="77777777" w:rsidR="006415C4" w:rsidRDefault="00B85BE0" w:rsidP="00274030">
      <w:pPr>
        <w:pStyle w:val="Body-TextTx"/>
      </w:pPr>
      <w:r>
        <w:t>We ignore her.</w:t>
      </w:r>
    </w:p>
    <w:p w14:paraId="2FDA3709" w14:textId="11A81DF7" w:rsidR="006415C4" w:rsidRDefault="00396ECC" w:rsidP="00274030">
      <w:pPr>
        <w:pStyle w:val="Body-TextTx"/>
      </w:pPr>
      <w:r>
        <w:t>“</w:t>
      </w:r>
      <w:r w:rsidR="005778AC">
        <w:t xml:space="preserve">Indians </w:t>
      </w:r>
      <w:r w:rsidR="00B705B2">
        <w:t xml:space="preserve">used to </w:t>
      </w:r>
      <w:r w:rsidR="00660610">
        <w:t>meet there</w:t>
      </w:r>
      <w:r w:rsidR="00B85BE0">
        <w:t>,</w:t>
      </w:r>
      <w:r>
        <w:t>”</w:t>
      </w:r>
      <w:r w:rsidR="00B85BE0">
        <w:t xml:space="preserve"> Molly says thoughtfully</w:t>
      </w:r>
      <w:r w:rsidR="005778AC">
        <w:t xml:space="preserve">. </w:t>
      </w:r>
      <w:r>
        <w:t>“</w:t>
      </w:r>
      <w:r w:rsidR="00E74AFE">
        <w:t>T</w:t>
      </w:r>
      <w:r w:rsidR="00E811EF">
        <w:t>he mountain</w:t>
      </w:r>
      <w:r w:rsidR="005778AC">
        <w:t xml:space="preserve"> might be a </w:t>
      </w:r>
      <w:r w:rsidR="00B705B2">
        <w:t xml:space="preserve">focal point </w:t>
      </w:r>
      <w:r w:rsidR="005778AC">
        <w:t>where worlds meet too</w:t>
      </w:r>
      <w:r w:rsidR="00E811EF">
        <w:t xml:space="preserve">. </w:t>
      </w:r>
      <w:r w:rsidR="00B705B2">
        <w:t xml:space="preserve">Makes sense why </w:t>
      </w:r>
      <w:r w:rsidR="00E811EF">
        <w:t>Simmons used it to open his doo</w:t>
      </w:r>
      <w:r w:rsidR="00E74AFE">
        <w:t>r</w:t>
      </w:r>
      <w:r w:rsidR="00B705B2">
        <w:t xml:space="preserve">. </w:t>
      </w:r>
      <w:r w:rsidR="003167B8">
        <w:t>Mayb</w:t>
      </w:r>
      <w:r w:rsidR="00B705B2">
        <w:t>e planning</w:t>
      </w:r>
      <w:r w:rsidR="00E811EF">
        <w:t xml:space="preserve"> to do </w:t>
      </w:r>
      <w:r w:rsidR="00E74AFE">
        <w:t>it</w:t>
      </w:r>
      <w:r w:rsidR="00E811EF">
        <w:t xml:space="preserve"> again</w:t>
      </w:r>
      <w:r w:rsidR="00E74AFE">
        <w:t>, to bring</w:t>
      </w:r>
      <w:r w:rsidR="00FA2F83">
        <w:t xml:space="preserve"> </w:t>
      </w:r>
      <w:proofErr w:type="gramStart"/>
      <w:r w:rsidR="00FA2F83">
        <w:t>this</w:t>
      </w:r>
      <w:r>
        <w:t> .</w:t>
      </w:r>
      <w:proofErr w:type="gramEnd"/>
      <w:r>
        <w:t> . .</w:t>
      </w:r>
      <w:r w:rsidR="006415C4">
        <w:t xml:space="preserve"> </w:t>
      </w:r>
      <w:r w:rsidR="00FA2F83">
        <w:t>Cyclops.</w:t>
      </w:r>
      <w:r>
        <w:t>”</w:t>
      </w:r>
    </w:p>
    <w:p w14:paraId="617E1515" w14:textId="6C74CD7B" w:rsidR="006415C4" w:rsidRDefault="00AE421D" w:rsidP="00274030">
      <w:pPr>
        <w:pStyle w:val="Body-TextTx"/>
      </w:pPr>
      <w:r>
        <w:t xml:space="preserve">Nana </w:t>
      </w:r>
      <w:r w:rsidR="00B705B2" w:rsidRPr="00B705B2">
        <w:t>Jean</w:t>
      </w:r>
      <w:r w:rsidR="00660610">
        <w:t xml:space="preserve"> frowns </w:t>
      </w:r>
      <w:r w:rsidR="00B705B2" w:rsidRPr="00B705B2">
        <w:t>when she look</w:t>
      </w:r>
      <w:r w:rsidR="003167B8">
        <w:t>s</w:t>
      </w:r>
      <w:r w:rsidR="00B705B2" w:rsidRPr="00B705B2">
        <w:t xml:space="preserve"> at me</w:t>
      </w:r>
      <w:r w:rsidR="00660610">
        <w:t xml:space="preserve">, </w:t>
      </w:r>
      <w:r w:rsidR="00B705B2" w:rsidRPr="00B705B2">
        <w:t>bushy eyebrows bristling. Still mad</w:t>
      </w:r>
      <w:r w:rsidR="007C5531">
        <w:t>,</w:t>
      </w:r>
      <w:r w:rsidR="00B705B2" w:rsidRPr="00B705B2">
        <w:t xml:space="preserve"> then. </w:t>
      </w:r>
      <w:r w:rsidR="00396ECC">
        <w:t>“</w:t>
      </w:r>
      <w:r w:rsidR="00210B92">
        <w:t xml:space="preserve">De </w:t>
      </w:r>
      <w:proofErr w:type="spellStart"/>
      <w:r w:rsidR="00210B92">
        <w:t>haint</w:t>
      </w:r>
      <w:proofErr w:type="spellEnd"/>
      <w:r w:rsidR="00210B92">
        <w:t xml:space="preserve"> </w:t>
      </w:r>
      <w:proofErr w:type="spellStart"/>
      <w:r w:rsidR="00E74AFE">
        <w:t>ooman</w:t>
      </w:r>
      <w:proofErr w:type="spellEnd"/>
      <w:r w:rsidR="00C925B8">
        <w:t xml:space="preserve"> dem</w:t>
      </w:r>
      <w:r w:rsidR="0030292C">
        <w:t xml:space="preserve"> </w:t>
      </w:r>
      <w:proofErr w:type="spellStart"/>
      <w:r w:rsidR="00210B92">
        <w:t>ain</w:t>
      </w:r>
      <w:proofErr w:type="spellEnd"/>
      <w:r w:rsidR="00210B92">
        <w:t xml:space="preserve"> say </w:t>
      </w:r>
      <w:proofErr w:type="spellStart"/>
      <w:r w:rsidR="00210B92">
        <w:t>n</w:t>
      </w:r>
      <w:r w:rsidR="0082641A">
        <w:t>u</w:t>
      </w:r>
      <w:r w:rsidR="00210B92">
        <w:t>ttin</w:t>
      </w:r>
      <w:proofErr w:type="spellEnd"/>
      <w:r w:rsidR="00210B92">
        <w:t>?</w:t>
      </w:r>
      <w:r w:rsidR="00396ECC">
        <w:t>”</w:t>
      </w:r>
    </w:p>
    <w:p w14:paraId="3CFBA50A" w14:textId="4348AE17" w:rsidR="006415C4" w:rsidRDefault="00FA2F83" w:rsidP="00274030">
      <w:pPr>
        <w:pStyle w:val="Body-TextTx"/>
      </w:pPr>
      <w:r>
        <w:t xml:space="preserve">I shake my head. </w:t>
      </w:r>
      <w:r w:rsidR="00660610">
        <w:t>T</w:t>
      </w:r>
      <w:r>
        <w:t xml:space="preserve">hought </w:t>
      </w:r>
      <w:r w:rsidR="009C000C">
        <w:t xml:space="preserve">Auntie </w:t>
      </w:r>
      <w:proofErr w:type="spellStart"/>
      <w:r w:rsidR="009C000C">
        <w:t>Ondine</w:t>
      </w:r>
      <w:proofErr w:type="spellEnd"/>
      <w:r>
        <w:t xml:space="preserve"> would have summoned me by now</w:t>
      </w:r>
      <w:r w:rsidR="00660610">
        <w:t xml:space="preserve">, </w:t>
      </w:r>
      <w:r w:rsidR="00B061A1">
        <w:t xml:space="preserve">but </w:t>
      </w:r>
      <w:r w:rsidR="00B705B2">
        <w:lastRenderedPageBreak/>
        <w:t>haven</w:t>
      </w:r>
      <w:r w:rsidR="00396ECC">
        <w:t>’</w:t>
      </w:r>
      <w:r w:rsidR="00B705B2">
        <w:t xml:space="preserve">t heard </w:t>
      </w:r>
      <w:r>
        <w:t>a word.</w:t>
      </w:r>
      <w:r w:rsidR="00B705B2">
        <w:t xml:space="preserve"> </w:t>
      </w:r>
      <w:r w:rsidR="00396ECC">
        <w:t>“</w:t>
      </w:r>
      <w:r>
        <w:t>We need to let people know</w:t>
      </w:r>
      <w:r w:rsidR="00B705B2">
        <w:t xml:space="preserve"> what</w:t>
      </w:r>
      <w:r w:rsidR="00396ECC">
        <w:t>’</w:t>
      </w:r>
      <w:r w:rsidR="00B705B2">
        <w:t xml:space="preserve">s </w:t>
      </w:r>
      <w:r w:rsidR="001720CF">
        <w:t>set</w:t>
      </w:r>
      <w:r w:rsidR="00B705B2">
        <w:t xml:space="preserve"> to happen on Stone Mountain</w:t>
      </w:r>
      <w:r w:rsidR="00E74AFE">
        <w:t xml:space="preserve">. </w:t>
      </w:r>
      <w:r w:rsidR="00B705B2">
        <w:t xml:space="preserve">Tell them </w:t>
      </w:r>
      <w:r w:rsidR="00E74AFE">
        <w:t xml:space="preserve">we </w:t>
      </w:r>
      <w:r w:rsidR="00B705B2">
        <w:t xml:space="preserve">have to </w:t>
      </w:r>
      <w:r>
        <w:t>stop it.</w:t>
      </w:r>
      <w:r w:rsidR="00396ECC">
        <w:t>”</w:t>
      </w:r>
    </w:p>
    <w:p w14:paraId="1CF74561" w14:textId="29DA0952" w:rsidR="006415C4" w:rsidRDefault="00396ECC" w:rsidP="00274030">
      <w:pPr>
        <w:pStyle w:val="Body-TextTx"/>
      </w:pPr>
      <w:r>
        <w:t>“</w:t>
      </w:r>
      <w:r w:rsidR="00B705B2" w:rsidRPr="00B705B2">
        <w:t>From what</w:t>
      </w:r>
      <w:r>
        <w:t>’</w:t>
      </w:r>
      <w:r w:rsidR="00B705B2" w:rsidRPr="00B705B2">
        <w:t>s coming across the wires, could be Klan there in the hundreds,</w:t>
      </w:r>
      <w:r>
        <w:t>”</w:t>
      </w:r>
      <w:r w:rsidR="00B705B2" w:rsidRPr="00B705B2">
        <w:t xml:space="preserve"> Molly say</w:t>
      </w:r>
      <w:r w:rsidR="007F4DA9">
        <w:t>s</w:t>
      </w:r>
      <w:r w:rsidR="00B705B2" w:rsidRPr="00B705B2">
        <w:t xml:space="preserve">. </w:t>
      </w:r>
      <w:r>
        <w:t>“</w:t>
      </w:r>
      <w:r w:rsidR="00B705B2" w:rsidRPr="00B705B2">
        <w:t xml:space="preserve">Who </w:t>
      </w:r>
      <w:r w:rsidR="00B705B2">
        <w:t>knows</w:t>
      </w:r>
      <w:r w:rsidR="00B705B2" w:rsidRPr="00B705B2">
        <w:t xml:space="preserve"> how many are turned.</w:t>
      </w:r>
      <w:r>
        <w:t>”</w:t>
      </w:r>
    </w:p>
    <w:p w14:paraId="552D5E6C" w14:textId="6CBB7BCD" w:rsidR="006415C4" w:rsidRDefault="00396ECC" w:rsidP="00274030">
      <w:pPr>
        <w:pStyle w:val="Body-TextTx"/>
      </w:pPr>
      <w:r>
        <w:t>“</w:t>
      </w:r>
      <w:r w:rsidR="00FA2F83">
        <w:t xml:space="preserve">Then we get </w:t>
      </w:r>
      <w:r w:rsidR="00A22C33">
        <w:t>who we can</w:t>
      </w:r>
      <w:r w:rsidR="00FA2F83">
        <w:t xml:space="preserve">. </w:t>
      </w:r>
      <w:r w:rsidR="00A22C33">
        <w:t xml:space="preserve">We need to </w:t>
      </w:r>
      <w:r w:rsidR="00E74AFE">
        <w:t>be</w:t>
      </w:r>
      <w:r w:rsidR="00A22C33">
        <w:t xml:space="preserve"> there</w:t>
      </w:r>
      <w:r w:rsidR="007F4DA9">
        <w:t>!</w:t>
      </w:r>
      <w:r>
        <w:t>”</w:t>
      </w:r>
    </w:p>
    <w:p w14:paraId="488C3A50" w14:textId="07FE1818" w:rsidR="006415C4" w:rsidRDefault="00396ECC" w:rsidP="00274030">
      <w:pPr>
        <w:pStyle w:val="Body-TextTx"/>
      </w:pPr>
      <w:r>
        <w:t>“</w:t>
      </w:r>
      <w:r w:rsidR="00347AE3">
        <w:t xml:space="preserve">Ki! </w:t>
      </w:r>
      <w:r w:rsidR="00A22C33">
        <w:t xml:space="preserve">How we </w:t>
      </w:r>
      <w:proofErr w:type="spellStart"/>
      <w:r w:rsidR="00A22C33">
        <w:t>gwine</w:t>
      </w:r>
      <w:proofErr w:type="spellEnd"/>
      <w:r w:rsidR="00A22C33">
        <w:t xml:space="preserve"> git </w:t>
      </w:r>
      <w:proofErr w:type="spellStart"/>
      <w:r w:rsidR="00A22C33">
        <w:t>dey</w:t>
      </w:r>
      <w:proofErr w:type="spellEnd"/>
      <w:r w:rsidR="00A22C33">
        <w:t xml:space="preserve"> when we </w:t>
      </w:r>
      <w:proofErr w:type="spellStart"/>
      <w:r w:rsidR="00A22C33">
        <w:t>y</w:t>
      </w:r>
      <w:r w:rsidR="005245EE">
        <w:t>u</w:t>
      </w:r>
      <w:r w:rsidR="00A22C33">
        <w:t>h</w:t>
      </w:r>
      <w:proofErr w:type="spellEnd"/>
      <w:r w:rsidR="00A22C33">
        <w:t>?</w:t>
      </w:r>
      <w:r>
        <w:t>”</w:t>
      </w:r>
      <w:r w:rsidR="00A22C33">
        <w:t xml:space="preserve"> </w:t>
      </w:r>
      <w:r w:rsidR="00332EFC">
        <w:t>Nana Jean</w:t>
      </w:r>
      <w:r w:rsidR="00A22C33">
        <w:t xml:space="preserve"> huffs.</w:t>
      </w:r>
    </w:p>
    <w:p w14:paraId="46A5EA2D" w14:textId="4497F825" w:rsidR="006415C4" w:rsidRDefault="00396ECC" w:rsidP="00274030">
      <w:pPr>
        <w:pStyle w:val="Body-TextTx"/>
      </w:pPr>
      <w:r>
        <w:t>“</w:t>
      </w:r>
      <w:r w:rsidR="00A22C33">
        <w:t>She</w:t>
      </w:r>
      <w:r>
        <w:t>’</w:t>
      </w:r>
      <w:r w:rsidR="00A22C33">
        <w:t>s right,</w:t>
      </w:r>
      <w:r>
        <w:t>”</w:t>
      </w:r>
      <w:r w:rsidR="00A22C33">
        <w:t xml:space="preserve"> Molly </w:t>
      </w:r>
      <w:r w:rsidR="00E74AFE">
        <w:t>agrees</w:t>
      </w:r>
      <w:r w:rsidR="00A22C33">
        <w:t xml:space="preserve">. </w:t>
      </w:r>
      <w:r>
        <w:t>“</w:t>
      </w:r>
      <w:r w:rsidR="00A22C33">
        <w:t>Don</w:t>
      </w:r>
      <w:r>
        <w:t>’</w:t>
      </w:r>
      <w:r w:rsidR="00A22C33">
        <w:t>t look at me like that</w:t>
      </w:r>
      <w:r w:rsidR="00660610">
        <w:t xml:space="preserve">. </w:t>
      </w:r>
      <w:r w:rsidR="00A22C33">
        <w:t>I</w:t>
      </w:r>
      <w:r>
        <w:t>’</w:t>
      </w:r>
      <w:r w:rsidR="00A22C33">
        <w:t>m not casting blame. But we</w:t>
      </w:r>
      <w:r>
        <w:t>’</w:t>
      </w:r>
      <w:r w:rsidR="007F4DA9">
        <w:t xml:space="preserve">ve </w:t>
      </w:r>
      <w:r w:rsidR="00A22C33">
        <w:t>been holed up here</w:t>
      </w:r>
      <w:r w:rsidRPr="00396ECC">
        <w:t xml:space="preserve"> </w:t>
      </w:r>
      <w:r w:rsidR="003167B8">
        <w:t>expecting an attack</w:t>
      </w:r>
      <w:r w:rsidR="00A22C33">
        <w:t xml:space="preserve">. </w:t>
      </w:r>
      <w:r w:rsidR="00D71E17">
        <w:t>Can</w:t>
      </w:r>
      <w:r>
        <w:t>’</w:t>
      </w:r>
      <w:r w:rsidR="00D71E17">
        <w:t>t be in two places at once.</w:t>
      </w:r>
      <w:r>
        <w:t>”</w:t>
      </w:r>
    </w:p>
    <w:p w14:paraId="66159564" w14:textId="58FE5075" w:rsidR="006415C4" w:rsidRDefault="00D71E17" w:rsidP="00274030">
      <w:pPr>
        <w:pStyle w:val="Body-TextTx"/>
      </w:pPr>
      <w:r>
        <w:t>They right I know</w:t>
      </w:r>
      <w:r w:rsidR="00A22C33">
        <w:t xml:space="preserve">. </w:t>
      </w:r>
      <w:r w:rsidR="00B705B2" w:rsidRPr="00B705B2">
        <w:t xml:space="preserve">Since Butcher Clyde </w:t>
      </w:r>
      <w:r w:rsidR="003167B8">
        <w:t>made</w:t>
      </w:r>
      <w:r w:rsidR="00B705B2" w:rsidRPr="00B705B2">
        <w:t xml:space="preserve"> his threat, we been </w:t>
      </w:r>
      <w:r w:rsidR="00660610">
        <w:t>trapped here</w:t>
      </w:r>
      <w:r w:rsidR="00B705B2" w:rsidRPr="00B705B2">
        <w:t>. Stayed up all last night</w:t>
      </w:r>
      <w:r w:rsidR="007C5531">
        <w:t xml:space="preserve">, </w:t>
      </w:r>
      <w:r w:rsidR="003B09B1">
        <w:t xml:space="preserve">and </w:t>
      </w:r>
      <w:r>
        <w:t xml:space="preserve">the night before that, </w:t>
      </w:r>
      <w:r w:rsidR="00B705B2" w:rsidRPr="00B705B2">
        <w:t xml:space="preserve">but nothing. Now </w:t>
      </w:r>
      <w:r w:rsidR="00660610">
        <w:t>here it is</w:t>
      </w:r>
      <w:r w:rsidR="00B705B2" w:rsidRPr="00B705B2">
        <w:t xml:space="preserve"> Saturday almost heading into Sunday morning. And </w:t>
      </w:r>
      <w:r w:rsidR="00660610">
        <w:t>still</w:t>
      </w:r>
      <w:r w:rsidR="00B705B2" w:rsidRPr="00B705B2">
        <w:t xml:space="preserve"> quiet. </w:t>
      </w:r>
      <w:r w:rsidR="00110C98">
        <w:t>Doubt start</w:t>
      </w:r>
      <w:r w:rsidR="003167B8">
        <w:t>s</w:t>
      </w:r>
      <w:r w:rsidR="00110C98">
        <w:t xml:space="preserve"> creeping in. Maybe </w:t>
      </w:r>
      <w:r w:rsidR="00660610">
        <w:t>Butcher Clyde</w:t>
      </w:r>
      <w:r w:rsidR="00110C98">
        <w:t xml:space="preserve"> </w:t>
      </w:r>
      <w:r w:rsidR="00660610">
        <w:t>aiming</w:t>
      </w:r>
      <w:r w:rsidR="000062C7">
        <w:t xml:space="preserve"> to</w:t>
      </w:r>
      <w:r w:rsidR="00110C98">
        <w:t xml:space="preserve"> throw me off</w:t>
      </w:r>
      <w:r w:rsidR="005B1593">
        <w:t>. K</w:t>
      </w:r>
      <w:r w:rsidR="00110C98">
        <w:t xml:space="preserve">eep us out the way while he </w:t>
      </w:r>
      <w:proofErr w:type="gramStart"/>
      <w:r w:rsidR="00AE421D">
        <w:t>go</w:t>
      </w:r>
      <w:proofErr w:type="gramEnd"/>
      <w:r w:rsidR="00AE421D">
        <w:t xml:space="preserve"> about </w:t>
      </w:r>
      <w:r w:rsidR="000062C7">
        <w:t>do</w:t>
      </w:r>
      <w:r w:rsidR="00AE421D">
        <w:t>ing</w:t>
      </w:r>
      <w:r w:rsidR="00110C98">
        <w:t xml:space="preserve"> his evil.</w:t>
      </w:r>
    </w:p>
    <w:p w14:paraId="6510FD62" w14:textId="3F53BA2B" w:rsidR="006415C4" w:rsidRDefault="00110C98" w:rsidP="00274030">
      <w:pPr>
        <w:pStyle w:val="Body-TextTx"/>
      </w:pPr>
      <w:r>
        <w:t xml:space="preserve">A sharp rap </w:t>
      </w:r>
      <w:r w:rsidR="003167B8">
        <w:t>on the door</w:t>
      </w:r>
      <w:r w:rsidR="00AE421D">
        <w:t xml:space="preserve"> </w:t>
      </w:r>
      <w:r>
        <w:t>send</w:t>
      </w:r>
      <w:r w:rsidR="00AE421D">
        <w:t>s</w:t>
      </w:r>
      <w:r>
        <w:t xml:space="preserve"> me whirling</w:t>
      </w:r>
      <w:r w:rsidR="00E110D6">
        <w:t>, ready to call my sword</w:t>
      </w:r>
      <w:r>
        <w:t xml:space="preserve">. I </w:t>
      </w:r>
      <w:proofErr w:type="spellStart"/>
      <w:r>
        <w:t>ain</w:t>
      </w:r>
      <w:r w:rsidR="00396ECC">
        <w:t>’</w:t>
      </w:r>
      <w:r>
        <w:t>t</w:t>
      </w:r>
      <w:proofErr w:type="spellEnd"/>
      <w:r>
        <w:t xml:space="preserve"> the only one. Chef </w:t>
      </w:r>
      <w:r w:rsidR="00AE421D">
        <w:t xml:space="preserve">standing up </w:t>
      </w:r>
      <w:r w:rsidR="005B1593">
        <w:t>with</w:t>
      </w:r>
      <w:r>
        <w:t xml:space="preserve"> </w:t>
      </w:r>
      <w:r w:rsidR="00660610">
        <w:t xml:space="preserve">her </w:t>
      </w:r>
      <w:r w:rsidR="003C2B54">
        <w:t>knife</w:t>
      </w:r>
      <w:r w:rsidR="000062C7">
        <w:t>.</w:t>
      </w:r>
      <w:r>
        <w:t xml:space="preserve"> Emma </w:t>
      </w:r>
      <w:r w:rsidR="00660610">
        <w:t xml:space="preserve">holding </w:t>
      </w:r>
      <w:r>
        <w:t>her shotgun</w:t>
      </w:r>
      <w:r w:rsidR="003C2B54">
        <w:t xml:space="preserve"> </w:t>
      </w:r>
      <w:r>
        <w:t>and Sadie</w:t>
      </w:r>
      <w:r w:rsidR="003C2B54">
        <w:t xml:space="preserve"> </w:t>
      </w:r>
      <w:r w:rsidR="00AE421D">
        <w:t xml:space="preserve">somehow </w:t>
      </w:r>
      <w:r w:rsidR="003C2B54">
        <w:t xml:space="preserve">already </w:t>
      </w:r>
      <w:r w:rsidR="00660610">
        <w:t>got</w:t>
      </w:r>
      <w:r w:rsidR="00AE421D">
        <w:t xml:space="preserve"> a bullet in the chamber, </w:t>
      </w:r>
      <w:r w:rsidR="003C2B54">
        <w:t>looking down the sights of her Winchester</w:t>
      </w:r>
      <w:r>
        <w:t>. But the</w:t>
      </w:r>
      <w:r w:rsidR="00AE421D">
        <w:t xml:space="preserve">n the rap </w:t>
      </w:r>
      <w:r>
        <w:t>come</w:t>
      </w:r>
      <w:r w:rsidR="00AE421D">
        <w:t>s</w:t>
      </w:r>
      <w:r>
        <w:t xml:space="preserve"> twice again, and on</w:t>
      </w:r>
      <w:r w:rsidR="00AE421D">
        <w:t>c</w:t>
      </w:r>
      <w:r w:rsidR="005B1593">
        <w:t>e</w:t>
      </w:r>
      <w:r>
        <w:t xml:space="preserve"> more.</w:t>
      </w:r>
    </w:p>
    <w:p w14:paraId="57D5938F" w14:textId="3D21F3EF" w:rsidR="006415C4" w:rsidRDefault="00110C98" w:rsidP="00274030">
      <w:pPr>
        <w:pStyle w:val="Body-TextTx"/>
      </w:pPr>
      <w:r>
        <w:t xml:space="preserve">Molly </w:t>
      </w:r>
      <w:r w:rsidR="000062C7">
        <w:t>jumps up</w:t>
      </w:r>
      <w:r>
        <w:t xml:space="preserve">. </w:t>
      </w:r>
      <w:r w:rsidR="00396ECC">
        <w:t>“</w:t>
      </w:r>
      <w:r w:rsidR="00660610">
        <w:t>O</w:t>
      </w:r>
      <w:r>
        <w:t>ne of mine!</w:t>
      </w:r>
      <w:r w:rsidR="00396ECC">
        <w:t>”</w:t>
      </w:r>
    </w:p>
    <w:p w14:paraId="378AB190" w14:textId="30695643" w:rsidR="006415C4" w:rsidRDefault="00AE421D" w:rsidP="00274030">
      <w:pPr>
        <w:pStyle w:val="Body-TextTx"/>
      </w:pPr>
      <w:r>
        <w:t>She reach</w:t>
      </w:r>
      <w:r w:rsidR="003167B8">
        <w:t>es</w:t>
      </w:r>
      <w:r>
        <w:t xml:space="preserve"> the door and pull</w:t>
      </w:r>
      <w:r w:rsidR="007F4DA9">
        <w:t>s</w:t>
      </w:r>
      <w:r>
        <w:t xml:space="preserve"> it open. </w:t>
      </w:r>
      <w:proofErr w:type="gramStart"/>
      <w:r>
        <w:t>Sure</w:t>
      </w:r>
      <w:proofErr w:type="gramEnd"/>
      <w:r>
        <w:t xml:space="preserve"> </w:t>
      </w:r>
      <w:r w:rsidRPr="00AE421D">
        <w:t>enough it</w:t>
      </w:r>
      <w:r w:rsidR="00396ECC">
        <w:t>’</w:t>
      </w:r>
      <w:r w:rsidRPr="00AE421D">
        <w:t>s one of her apprentices</w:t>
      </w:r>
      <w:r w:rsidR="007F4DA9">
        <w:t xml:space="preserve"> with</w:t>
      </w:r>
      <w:r w:rsidRPr="00AE421D">
        <w:t xml:space="preserve"> a rifle slung over her </w:t>
      </w:r>
      <w:r w:rsidR="00660610">
        <w:t>shoulder</w:t>
      </w:r>
      <w:r w:rsidRPr="00AE421D">
        <w:t>. Molly say</w:t>
      </w:r>
      <w:r w:rsidR="003167B8">
        <w:t>s</w:t>
      </w:r>
      <w:r w:rsidRPr="00AE421D">
        <w:t xml:space="preserve"> she</w:t>
      </w:r>
      <w:r w:rsidR="00396ECC">
        <w:t>’</w:t>
      </w:r>
      <w:r w:rsidRPr="00AE421D">
        <w:t xml:space="preserve">s terrible with </w:t>
      </w:r>
      <w:r w:rsidR="003167B8">
        <w:t>guns</w:t>
      </w:r>
      <w:r w:rsidRPr="00AE421D">
        <w:t xml:space="preserve">, but at least two of the young Choctaw women she teaching nice with the weapons. This one got on a wide-brimmed black hat. </w:t>
      </w:r>
      <w:proofErr w:type="spellStart"/>
      <w:r>
        <w:t>Sethe</w:t>
      </w:r>
      <w:proofErr w:type="spellEnd"/>
      <w:r w:rsidR="007C5531">
        <w:t>,</w:t>
      </w:r>
      <w:r w:rsidRPr="00AE421D">
        <w:t xml:space="preserve"> I think, and she</w:t>
      </w:r>
      <w:r w:rsidR="00396ECC">
        <w:t>’</w:t>
      </w:r>
      <w:r w:rsidRPr="00AE421D">
        <w:t xml:space="preserve">s holding someone </w:t>
      </w:r>
      <w:r w:rsidR="00660610">
        <w:t>small</w:t>
      </w:r>
      <w:r w:rsidRPr="00AE421D">
        <w:t xml:space="preserve"> by the back of </w:t>
      </w:r>
      <w:r w:rsidR="007F4DA9">
        <w:t>the</w:t>
      </w:r>
      <w:r w:rsidRPr="00AE421D">
        <w:t xml:space="preserve"> neck. </w:t>
      </w:r>
      <w:r w:rsidR="00660610">
        <w:t>One of the boys</w:t>
      </w:r>
      <w:r w:rsidRPr="00AE421D">
        <w:t xml:space="preserve"> </w:t>
      </w:r>
      <w:r w:rsidR="00660610">
        <w:t>who</w:t>
      </w:r>
      <w:r w:rsidRPr="00AE421D">
        <w:t xml:space="preserve"> help</w:t>
      </w:r>
      <w:r w:rsidR="00CF6489">
        <w:t>s</w:t>
      </w:r>
      <w:r w:rsidRPr="00AE421D">
        <w:t xml:space="preserve"> pack up Mama</w:t>
      </w:r>
      <w:r w:rsidR="00396ECC">
        <w:t>’</w:t>
      </w:r>
      <w:r w:rsidRPr="00AE421D">
        <w:t>s Water.</w:t>
      </w:r>
    </w:p>
    <w:p w14:paraId="5ECAA845" w14:textId="0072DEF9" w:rsidR="006415C4" w:rsidRDefault="00396ECC" w:rsidP="00274030">
      <w:pPr>
        <w:pStyle w:val="Body-TextTx"/>
      </w:pPr>
      <w:r>
        <w:lastRenderedPageBreak/>
        <w:t>“</w:t>
      </w:r>
      <w:proofErr w:type="spellStart"/>
      <w:r w:rsidR="00AE421D" w:rsidRPr="00AE421D">
        <w:t>Klans</w:t>
      </w:r>
      <w:proofErr w:type="spellEnd"/>
      <w:r w:rsidR="003167B8">
        <w:t>!</w:t>
      </w:r>
      <w:r>
        <w:t>”</w:t>
      </w:r>
      <w:r w:rsidR="003167B8">
        <w:t xml:space="preserve"> he pants</w:t>
      </w:r>
      <w:r w:rsidR="00660610">
        <w:t>, small chest heaving</w:t>
      </w:r>
      <w:r w:rsidR="00AE421D" w:rsidRPr="00AE421D">
        <w:t xml:space="preserve">. </w:t>
      </w:r>
      <w:r>
        <w:t>“</w:t>
      </w:r>
      <w:r w:rsidR="00AE421D" w:rsidRPr="00AE421D">
        <w:t xml:space="preserve">My </w:t>
      </w:r>
      <w:r w:rsidR="007C5531">
        <w:t>papa</w:t>
      </w:r>
      <w:r w:rsidR="007C5531" w:rsidRPr="00AE421D">
        <w:t xml:space="preserve"> </w:t>
      </w:r>
      <w:proofErr w:type="gramStart"/>
      <w:r w:rsidR="00AE421D" w:rsidRPr="00AE421D">
        <w:t>make</w:t>
      </w:r>
      <w:proofErr w:type="gramEnd"/>
      <w:r w:rsidR="00AE421D" w:rsidRPr="00AE421D">
        <w:t xml:space="preserve"> me run all the way here. Tell you, </w:t>
      </w:r>
      <w:proofErr w:type="spellStart"/>
      <w:r w:rsidR="00AE421D" w:rsidRPr="00AE421D">
        <w:t>Klan</w:t>
      </w:r>
      <w:r w:rsidR="003167B8">
        <w:t>s</w:t>
      </w:r>
      <w:proofErr w:type="spellEnd"/>
      <w:r w:rsidR="00AE421D" w:rsidRPr="00AE421D">
        <w:t xml:space="preserve"> attacking!</w:t>
      </w:r>
      <w:r>
        <w:t>”</w:t>
      </w:r>
    </w:p>
    <w:p w14:paraId="1FA6396F" w14:textId="66C8CBD7" w:rsidR="006415C4" w:rsidRDefault="00396ECC" w:rsidP="00274030">
      <w:pPr>
        <w:pStyle w:val="Body-TextTx"/>
      </w:pPr>
      <w:r>
        <w:t>“</w:t>
      </w:r>
      <w:r w:rsidR="00FD585A">
        <w:t>Where?</w:t>
      </w:r>
      <w:r>
        <w:t>”</w:t>
      </w:r>
      <w:r w:rsidR="00FD585A">
        <w:t xml:space="preserve"> I ask</w:t>
      </w:r>
      <w:r w:rsidR="00914986">
        <w:t>,</w:t>
      </w:r>
      <w:r w:rsidR="004C202C">
        <w:t xml:space="preserve"> pushing forward</w:t>
      </w:r>
      <w:r w:rsidR="00FD585A">
        <w:t>.</w:t>
      </w:r>
    </w:p>
    <w:p w14:paraId="46F60D0C" w14:textId="46E56D9C" w:rsidR="006415C4" w:rsidRDefault="00FD585A" w:rsidP="00274030">
      <w:pPr>
        <w:pStyle w:val="Body-TextTx"/>
      </w:pPr>
      <w:r>
        <w:t>He take</w:t>
      </w:r>
      <w:r w:rsidR="003167B8">
        <w:t>s</w:t>
      </w:r>
      <w:r>
        <w:t xml:space="preserve"> another </w:t>
      </w:r>
      <w:r w:rsidR="004C202C">
        <w:t>gulp of air</w:t>
      </w:r>
      <w:r>
        <w:t xml:space="preserve">. </w:t>
      </w:r>
      <w:r w:rsidR="00396ECC">
        <w:t>“</w:t>
      </w:r>
      <w:r>
        <w:t>Frenchy</w:t>
      </w:r>
      <w:r w:rsidR="00396ECC">
        <w:t>’</w:t>
      </w:r>
      <w:r>
        <w:t>s</w:t>
      </w:r>
      <w:r w:rsidR="00CF6489">
        <w:t>!</w:t>
      </w:r>
      <w:r w:rsidR="00396ECC">
        <w:t>”</w:t>
      </w:r>
    </w:p>
    <w:p w14:paraId="685F6843" w14:textId="77777777" w:rsidR="00F61D3F" w:rsidRPr="00F61D3F" w:rsidRDefault="00F61D3F" w:rsidP="00F61D3F">
      <w:pPr>
        <w:pStyle w:val="SeparatorSep"/>
      </w:pPr>
      <w:r w:rsidRPr="00F61D3F">
        <w:t>[separator]</w:t>
      </w:r>
    </w:p>
    <w:p w14:paraId="2F2FC98D" w14:textId="77777777" w:rsidR="006415C4" w:rsidRDefault="00374C11" w:rsidP="009E5F11">
      <w:pPr>
        <w:pStyle w:val="Custom1Cust1"/>
      </w:pPr>
      <w:r>
        <w:t>Notation 21:</w:t>
      </w:r>
    </w:p>
    <w:p w14:paraId="7E04A5CA" w14:textId="285BA4C7" w:rsidR="004D778C" w:rsidRDefault="00374C11" w:rsidP="009E5F11">
      <w:pPr>
        <w:pStyle w:val="Custom1Cust1"/>
      </w:pPr>
      <w:r w:rsidRPr="00156FD1">
        <w:rPr>
          <w:rStyle w:val="itali"/>
        </w:rPr>
        <w:t xml:space="preserve">In </w:t>
      </w:r>
      <w:r w:rsidR="003B4912" w:rsidRPr="00156FD1">
        <w:rPr>
          <w:rStyle w:val="itali"/>
        </w:rPr>
        <w:t>T</w:t>
      </w:r>
      <w:r w:rsidRPr="00156FD1">
        <w:rPr>
          <w:rStyle w:val="itali"/>
        </w:rPr>
        <w:t>his Field We Must Die</w:t>
      </w:r>
      <w:r w:rsidR="00CA125C" w:rsidRPr="00156FD1">
        <w:rPr>
          <w:rStyle w:val="itali"/>
        </w:rPr>
        <w:t>?</w:t>
      </w:r>
      <w:r w:rsidR="00CA125C">
        <w:t xml:space="preserve"> Well</w:t>
      </w:r>
      <w:r w:rsidR="00131226">
        <w:t>,</w:t>
      </w:r>
      <w:r w:rsidR="00CA125C">
        <w:t xml:space="preserve"> </w:t>
      </w:r>
      <w:r w:rsidR="003167B8">
        <w:t>that Shout</w:t>
      </w:r>
      <w:r>
        <w:t xml:space="preserve"> got many meanings. </w:t>
      </w:r>
      <w:r w:rsidR="00CF6489">
        <w:t xml:space="preserve">The field </w:t>
      </w:r>
      <w:r w:rsidR="003167B8">
        <w:t>where the slaves</w:t>
      </w:r>
      <w:r w:rsidR="00CA125C">
        <w:t xml:space="preserve"> was </w:t>
      </w:r>
      <w:r>
        <w:t xml:space="preserve">forced to toil </w:t>
      </w:r>
      <w:proofErr w:type="gramStart"/>
      <w:r>
        <w:t>away</w:t>
      </w:r>
      <w:proofErr w:type="gramEnd"/>
      <w:r>
        <w:t xml:space="preserve"> they whole lives. Or it</w:t>
      </w:r>
      <w:r w:rsidR="00396ECC">
        <w:t>’</w:t>
      </w:r>
      <w:r>
        <w:t xml:space="preserve">s this world everybody </w:t>
      </w:r>
      <w:r w:rsidR="003167B8">
        <w:t>got to</w:t>
      </w:r>
      <w:r>
        <w:t xml:space="preserve"> leave one day</w:t>
      </w:r>
      <w:r w:rsidRPr="003B1522">
        <w:t xml:space="preserve">. </w:t>
      </w:r>
      <w:r>
        <w:t xml:space="preserve">What else there was to do in that </w:t>
      </w:r>
      <w:r w:rsidRPr="003B1522">
        <w:t>drudgery</w:t>
      </w:r>
      <w:r>
        <w:t>, working from can</w:t>
      </w:r>
      <w:r w:rsidR="00396ECC">
        <w:t>’</w:t>
      </w:r>
      <w:r>
        <w:t>t see morning to can</w:t>
      </w:r>
      <w:r w:rsidR="00396ECC">
        <w:t>’</w:t>
      </w:r>
      <w:r>
        <w:t>t see night, but to get to thinking on life, death, and God</w:t>
      </w:r>
      <w:r w:rsidR="00396ECC">
        <w:t>’</w:t>
      </w:r>
      <w:r>
        <w:t>s purpose?</w:t>
      </w:r>
      <w:r w:rsidRPr="003B1522">
        <w:t xml:space="preserve"> </w:t>
      </w:r>
      <w:r w:rsidR="001F2F9E">
        <w:t>All them</w:t>
      </w:r>
      <w:r w:rsidRPr="003B1522">
        <w:t xml:space="preserve"> grand </w:t>
      </w:r>
      <w:r>
        <w:t>thinkers</w:t>
      </w:r>
      <w:r w:rsidRPr="003B1522">
        <w:t xml:space="preserve"> </w:t>
      </w:r>
      <w:r>
        <w:t>lost</w:t>
      </w:r>
      <w:r w:rsidRPr="003B1522">
        <w:t xml:space="preserve"> to the </w:t>
      </w:r>
      <w:r>
        <w:t xml:space="preserve">whip. Gone and took they secrets with </w:t>
      </w:r>
      <w:r w:rsidR="00396ECC">
        <w:t>’</w:t>
      </w:r>
      <w:proofErr w:type="spellStart"/>
      <w:r>
        <w:t>em</w:t>
      </w:r>
      <w:proofErr w:type="spellEnd"/>
      <w:r>
        <w:t xml:space="preserve"> to the grave.</w:t>
      </w:r>
    </w:p>
    <w:p w14:paraId="5753FFB0" w14:textId="1507BC3A" w:rsidR="00374C11" w:rsidRDefault="00374C11" w:rsidP="009E5F11">
      <w:pPr>
        <w:pStyle w:val="Custom1Cust1"/>
      </w:pPr>
      <w:r>
        <w:t>—Interview with Ms</w:t>
      </w:r>
      <w:r w:rsidR="00357052">
        <w:t>.</w:t>
      </w:r>
      <w:r>
        <w:t xml:space="preserve"> </w:t>
      </w:r>
      <w:bookmarkStart w:id="25" w:name="_Hlk32329837"/>
      <w:r>
        <w:t>Henrietta Davis</w:t>
      </w:r>
      <w:bookmarkEnd w:id="25"/>
      <w:r>
        <w:t xml:space="preserve">, age </w:t>
      </w:r>
      <w:r w:rsidR="004D778C">
        <w:t>seventy-two</w:t>
      </w:r>
      <w:r>
        <w:t xml:space="preserve">, </w:t>
      </w:r>
      <w:r w:rsidRPr="003047BE">
        <w:t>transliterated from the Gullah</w:t>
      </w:r>
      <w:r w:rsidR="004D778C">
        <w:t xml:space="preserve"> by </w:t>
      </w:r>
      <w:r>
        <w:t>EK</w:t>
      </w:r>
    </w:p>
    <w:p w14:paraId="4C84D821" w14:textId="64CCB903" w:rsidR="00F33BA9" w:rsidRPr="00C1686F" w:rsidRDefault="00992581" w:rsidP="00F33BA9">
      <w:pPr>
        <w:pStyle w:val="Section-ChapterSCP"/>
      </w:pPr>
      <w:r>
        <w:lastRenderedPageBreak/>
        <w:t>5</w:t>
      </w:r>
    </w:p>
    <w:p w14:paraId="1F6457FC" w14:textId="59CFAB10" w:rsidR="00731134" w:rsidRDefault="00396ECC" w:rsidP="0068341C">
      <w:pPr>
        <w:pStyle w:val="TitleTtl"/>
      </w:pPr>
      <w:r>
        <w:t>5</w:t>
      </w:r>
    </w:p>
    <w:p w14:paraId="67902AE6" w14:textId="02841124" w:rsidR="006415C4" w:rsidRDefault="00AE421D" w:rsidP="00274030">
      <w:pPr>
        <w:pStyle w:val="Body-TextTx"/>
      </w:pPr>
      <w:r w:rsidRPr="00AE421D">
        <w:t>The old Packard race</w:t>
      </w:r>
      <w:r w:rsidR="00CF6489">
        <w:t>s</w:t>
      </w:r>
      <w:r w:rsidRPr="00AE421D">
        <w:t xml:space="preserve"> down Macon</w:t>
      </w:r>
      <w:r w:rsidR="00396ECC">
        <w:t>’</w:t>
      </w:r>
      <w:r w:rsidRPr="00AE421D">
        <w:t xml:space="preserve">s country roads, engine rattling </w:t>
      </w:r>
      <w:r w:rsidR="00655A90">
        <w:t>noisily</w:t>
      </w:r>
      <w:r w:rsidRPr="00AE421D">
        <w:t xml:space="preserve"> in the night. Beside me Sadie chewing on tobacco so hard I can hear her teeth snapping. For once I hold back telling her to stop smacking in my ear. She worried I know. We all </w:t>
      </w:r>
      <w:r w:rsidR="00655A90">
        <w:t>is</w:t>
      </w:r>
      <w:r w:rsidRPr="00AE421D">
        <w:t>.</w:t>
      </w:r>
    </w:p>
    <w:p w14:paraId="20CA96EB" w14:textId="5F882B05" w:rsidR="006415C4" w:rsidRDefault="00AE421D" w:rsidP="00274030">
      <w:pPr>
        <w:pStyle w:val="Body-TextTx"/>
      </w:pPr>
      <w:r>
        <w:t>W</w:t>
      </w:r>
      <w:r w:rsidRPr="00AE421D">
        <w:t xml:space="preserve">as all confusion when we get the news. Attack </w:t>
      </w:r>
      <w:proofErr w:type="spellStart"/>
      <w:r w:rsidRPr="00AE421D">
        <w:t>shoulda</w:t>
      </w:r>
      <w:proofErr w:type="spellEnd"/>
      <w:r w:rsidRPr="00AE421D">
        <w:t xml:space="preserve"> been on us, not Frenchy</w:t>
      </w:r>
      <w:r w:rsidR="00396ECC">
        <w:t>’</w:t>
      </w:r>
      <w:r w:rsidRPr="00AE421D">
        <w:t xml:space="preserve">s. For a while </w:t>
      </w:r>
      <w:r w:rsidR="00655A90">
        <w:t>there was</w:t>
      </w:r>
      <w:r w:rsidR="00DF6752">
        <w:t xml:space="preserve"> </w:t>
      </w:r>
      <w:r w:rsidR="00655A90">
        <w:t xml:space="preserve">just </w:t>
      </w:r>
      <w:r w:rsidR="00DF6752">
        <w:t>a</w:t>
      </w:r>
      <w:r w:rsidR="008D44BF">
        <w:t xml:space="preserve"> </w:t>
      </w:r>
      <w:r w:rsidRPr="00AE421D">
        <w:t>mess of arguing and shouting. Sadie the one who finally grabbed her rifle and headed for the door</w:t>
      </w:r>
      <w:r w:rsidR="00131226">
        <w:t xml:space="preserve">, </w:t>
      </w:r>
      <w:r w:rsidRPr="00AE421D">
        <w:t xml:space="preserve">saying she </w:t>
      </w:r>
      <w:r w:rsidR="00DF6752">
        <w:t>don</w:t>
      </w:r>
      <w:r w:rsidR="00396ECC">
        <w:t>’</w:t>
      </w:r>
      <w:r w:rsidR="00DF6752">
        <w:t>t</w:t>
      </w:r>
      <w:r w:rsidRPr="00AE421D">
        <w:t xml:space="preserve"> got time to sit around </w:t>
      </w:r>
      <w:r>
        <w:t>fussing</w:t>
      </w:r>
      <w:r w:rsidRPr="00AE421D">
        <w:t xml:space="preserve">. </w:t>
      </w:r>
      <w:r w:rsidR="008D44BF">
        <w:t>M</w:t>
      </w:r>
      <w:r w:rsidRPr="00AE421D">
        <w:t xml:space="preserve">e and Chef </w:t>
      </w:r>
      <w:r w:rsidR="00B17537">
        <w:t>joined her</w:t>
      </w:r>
      <w:r w:rsidRPr="00AE421D">
        <w:t>, leaving Molly</w:t>
      </w:r>
      <w:r w:rsidR="00396ECC">
        <w:t>’</w:t>
      </w:r>
      <w:r w:rsidRPr="00AE421D">
        <w:t xml:space="preserve">s people and Emma to guard </w:t>
      </w:r>
      <w:r w:rsidR="00655A90">
        <w:t>Nana Jean</w:t>
      </w:r>
      <w:r w:rsidR="00396ECC">
        <w:t>’</w:t>
      </w:r>
      <w:r w:rsidR="00655A90">
        <w:t>s</w:t>
      </w:r>
      <w:r w:rsidRPr="00AE421D">
        <w:t xml:space="preserve">. All </w:t>
      </w:r>
      <w:r w:rsidR="00DF6752">
        <w:t>our fears get made real</w:t>
      </w:r>
      <w:r w:rsidRPr="00AE421D">
        <w:t xml:space="preserve"> when we catch </w:t>
      </w:r>
      <w:r w:rsidR="008D44BF">
        <w:t xml:space="preserve">sight </w:t>
      </w:r>
      <w:r w:rsidRPr="00AE421D">
        <w:t>of what</w:t>
      </w:r>
      <w:r w:rsidR="00396ECC">
        <w:t>’</w:t>
      </w:r>
      <w:r w:rsidR="00B17537">
        <w:t>s</w:t>
      </w:r>
      <w:r w:rsidRPr="00AE421D">
        <w:t xml:space="preserve"> in the distance.</w:t>
      </w:r>
    </w:p>
    <w:p w14:paraId="170C754A" w14:textId="718FD2DC" w:rsidR="006415C4" w:rsidRDefault="008D44BF" w:rsidP="00274030">
      <w:pPr>
        <w:pStyle w:val="Body-TextTx"/>
      </w:pPr>
      <w:r w:rsidRPr="008D44BF">
        <w:t>Frenchy</w:t>
      </w:r>
      <w:r w:rsidR="00396ECC">
        <w:t>’</w:t>
      </w:r>
      <w:r w:rsidRPr="008D44BF">
        <w:t>s on fire</w:t>
      </w:r>
      <w:r w:rsidR="00131226">
        <w:t xml:space="preserve">, </w:t>
      </w:r>
      <w:r w:rsidR="00655A90">
        <w:t>orange</w:t>
      </w:r>
      <w:r w:rsidRPr="008D44BF">
        <w:t xml:space="preserve"> flames bright against the night. </w:t>
      </w:r>
      <w:r w:rsidR="00D849EC">
        <w:t>P</w:t>
      </w:r>
      <w:r w:rsidR="00111A09">
        <w:t xml:space="preserve">eople </w:t>
      </w:r>
      <w:r w:rsidR="00DF6752">
        <w:t xml:space="preserve">run </w:t>
      </w:r>
      <w:r w:rsidR="00B17537">
        <w:t>pas</w:t>
      </w:r>
      <w:r w:rsidR="00DF6752">
        <w:t>t</w:t>
      </w:r>
      <w:r w:rsidR="00111A09">
        <w:t xml:space="preserve"> us </w:t>
      </w:r>
      <w:r w:rsidR="00D849EC">
        <w:t>on the road</w:t>
      </w:r>
      <w:r w:rsidR="00655A90">
        <w:t xml:space="preserve">, </w:t>
      </w:r>
      <w:r>
        <w:t>still in their fine clothes</w:t>
      </w:r>
      <w:r w:rsidR="00111A09">
        <w:t xml:space="preserve">. Saturday night </w:t>
      </w:r>
      <w:r w:rsidR="00D849EC">
        <w:t xml:space="preserve">the </w:t>
      </w:r>
      <w:r>
        <w:t xml:space="preserve">juke joint </w:t>
      </w:r>
      <w:r w:rsidR="00111A09">
        <w:t xml:space="preserve">would be packed. Worst time for this to happen. </w:t>
      </w:r>
      <w:r w:rsidRPr="008D44BF">
        <w:t xml:space="preserve">I search their faces, belly in knots as I look </w:t>
      </w:r>
      <w:r w:rsidR="00DF6752">
        <w:t>for</w:t>
      </w:r>
      <w:r w:rsidRPr="008D44BF">
        <w:t xml:space="preserve"> Michael George. I know better</w:t>
      </w:r>
      <w:r w:rsidR="00131226">
        <w:t>,</w:t>
      </w:r>
      <w:r w:rsidRPr="008D44BF">
        <w:t xml:space="preserve"> though. He wouldn</w:t>
      </w:r>
      <w:r w:rsidR="00396ECC">
        <w:t>’</w:t>
      </w:r>
      <w:r w:rsidRPr="008D44BF">
        <w:t>t leave the place he built</w:t>
      </w:r>
      <w:r w:rsidR="00655A90">
        <w:t xml:space="preserve"> and</w:t>
      </w:r>
      <w:r w:rsidRPr="008D44BF">
        <w:t xml:space="preserve"> set down roots.</w:t>
      </w:r>
    </w:p>
    <w:p w14:paraId="53FC4909" w14:textId="5356D9B3" w:rsidR="006415C4" w:rsidRDefault="00111A09" w:rsidP="00274030">
      <w:pPr>
        <w:pStyle w:val="Body-TextTx"/>
      </w:pPr>
      <w:r>
        <w:t xml:space="preserve">Chef finally </w:t>
      </w:r>
      <w:r w:rsidR="00655A90">
        <w:t>has</w:t>
      </w:r>
      <w:r w:rsidR="008D44BF">
        <w:t xml:space="preserve"> to </w:t>
      </w:r>
      <w:r>
        <w:t>stop</w:t>
      </w:r>
      <w:r w:rsidR="008D44BF">
        <w:t xml:space="preserve"> the Packard</w:t>
      </w:r>
      <w:r>
        <w:t xml:space="preserve">, unable to </w:t>
      </w:r>
      <w:r w:rsidR="00655A90">
        <w:t xml:space="preserve">drive </w:t>
      </w:r>
      <w:r w:rsidR="00576B7B">
        <w:t>through</w:t>
      </w:r>
      <w:r>
        <w:t xml:space="preserve"> </w:t>
      </w:r>
      <w:r w:rsidR="00D849EC">
        <w:t xml:space="preserve">the </w:t>
      </w:r>
      <w:r w:rsidR="00655A90">
        <w:t>fleeing people</w:t>
      </w:r>
      <w:r>
        <w:t xml:space="preserve">. </w:t>
      </w:r>
      <w:r w:rsidR="00DF6752">
        <w:t xml:space="preserve">We jump out, </w:t>
      </w:r>
      <w:r w:rsidR="008D44BF" w:rsidRPr="008D44BF">
        <w:t>push</w:t>
      </w:r>
      <w:r w:rsidR="00DF6752">
        <w:t>ing</w:t>
      </w:r>
      <w:r w:rsidR="008D44BF" w:rsidRPr="008D44BF">
        <w:t xml:space="preserve"> through them</w:t>
      </w:r>
      <w:r w:rsidR="00E736FA">
        <w:t xml:space="preserve">. </w:t>
      </w:r>
      <w:proofErr w:type="spellStart"/>
      <w:r w:rsidR="00E736FA">
        <w:t>Klans</w:t>
      </w:r>
      <w:proofErr w:type="spellEnd"/>
      <w:r w:rsidR="00131226">
        <w:t>,</w:t>
      </w:r>
      <w:r w:rsidR="00E736FA">
        <w:t xml:space="preserve"> </w:t>
      </w:r>
      <w:r w:rsidR="00D849EC">
        <w:t>they say</w:t>
      </w:r>
      <w:r w:rsidR="008D44BF">
        <w:t>ing</w:t>
      </w:r>
      <w:r w:rsidR="008D44BF" w:rsidRPr="008D44BF">
        <w:t>—</w:t>
      </w:r>
      <w:r w:rsidR="00B17537">
        <w:t>came</w:t>
      </w:r>
      <w:r w:rsidR="008D44BF" w:rsidRPr="008D44BF">
        <w:t xml:space="preserve"> in tearing up the place, whipping people</w:t>
      </w:r>
      <w:r w:rsidR="00E736FA">
        <w:t>.</w:t>
      </w:r>
      <w:r w:rsidR="0030292C">
        <w:t xml:space="preserve"> One man </w:t>
      </w:r>
      <w:proofErr w:type="gramStart"/>
      <w:r w:rsidR="008D44BF">
        <w:t>show</w:t>
      </w:r>
      <w:proofErr w:type="gramEnd"/>
      <w:r w:rsidR="008D44BF">
        <w:t xml:space="preserve"> his </w:t>
      </w:r>
      <w:r w:rsidR="0030292C">
        <w:t xml:space="preserve">shirt </w:t>
      </w:r>
      <w:r w:rsidR="00383101">
        <w:t>tor</w:t>
      </w:r>
      <w:r w:rsidR="00DF6752">
        <w:t>n</w:t>
      </w:r>
      <w:r w:rsidR="0030292C">
        <w:t xml:space="preserve"> to shreds</w:t>
      </w:r>
      <w:r w:rsidR="00752DC9">
        <w:t xml:space="preserve">, </w:t>
      </w:r>
      <w:r w:rsidR="0030292C">
        <w:t>his back bloody.</w:t>
      </w:r>
      <w:r w:rsidR="00E736FA">
        <w:t xml:space="preserve"> </w:t>
      </w:r>
      <w:r w:rsidR="0030292C">
        <w:t>Another</w:t>
      </w:r>
      <w:r w:rsidR="008D44BF">
        <w:t xml:space="preserve"> one</w:t>
      </w:r>
      <w:r w:rsidR="0030292C">
        <w:t xml:space="preserve"> wild</w:t>
      </w:r>
      <w:r w:rsidR="00383101">
        <w:t>-</w:t>
      </w:r>
      <w:r w:rsidR="0030292C">
        <w:t>eyed,</w:t>
      </w:r>
      <w:r w:rsidR="00E736FA">
        <w:t xml:space="preserve"> </w:t>
      </w:r>
      <w:r w:rsidR="00383101">
        <w:t>raving</w:t>
      </w:r>
      <w:r w:rsidR="00E736FA">
        <w:t xml:space="preserve"> about monsters. </w:t>
      </w:r>
      <w:r w:rsidR="0030292C">
        <w:t xml:space="preserve">Ku </w:t>
      </w:r>
      <w:proofErr w:type="spellStart"/>
      <w:r w:rsidR="0030292C">
        <w:t>Kluxes</w:t>
      </w:r>
      <w:proofErr w:type="spellEnd"/>
      <w:r w:rsidR="0030292C">
        <w:t xml:space="preserve">. </w:t>
      </w:r>
      <w:r w:rsidR="00D849EC">
        <w:t>The sight</w:t>
      </w:r>
      <w:r w:rsidR="00E736FA">
        <w:t xml:space="preserve"> can come on</w:t>
      </w:r>
      <w:r w:rsidR="00D849EC">
        <w:t xml:space="preserve"> you</w:t>
      </w:r>
      <w:r w:rsidR="00E736FA">
        <w:t xml:space="preserve"> like that. When we</w:t>
      </w:r>
      <w:r w:rsidR="008D44BF">
        <w:t xml:space="preserve"> finally</w:t>
      </w:r>
      <w:r w:rsidR="00E736FA">
        <w:t xml:space="preserve"> reach Frenchy</w:t>
      </w:r>
      <w:r w:rsidR="00396ECC">
        <w:t>’</w:t>
      </w:r>
      <w:r w:rsidR="00E736FA">
        <w:t xml:space="preserve">s, we </w:t>
      </w:r>
      <w:r w:rsidR="008D44BF">
        <w:t xml:space="preserve">can </w:t>
      </w:r>
      <w:r w:rsidR="00D849EC">
        <w:t>see</w:t>
      </w:r>
      <w:r w:rsidR="00E736FA">
        <w:t xml:space="preserve"> </w:t>
      </w:r>
      <w:r w:rsidR="00752DC9">
        <w:t>the mayhem</w:t>
      </w:r>
      <w:r w:rsidR="00E736FA">
        <w:t xml:space="preserve"> ourselves.</w:t>
      </w:r>
    </w:p>
    <w:p w14:paraId="108ABE1B" w14:textId="511D4C77" w:rsidR="006415C4" w:rsidRDefault="008D6434" w:rsidP="00274030">
      <w:pPr>
        <w:pStyle w:val="Body-TextTx"/>
      </w:pPr>
      <w:r w:rsidRPr="008D6434">
        <w:t xml:space="preserve">The juke joint hardly </w:t>
      </w:r>
      <w:proofErr w:type="gramStart"/>
      <w:r w:rsidRPr="008D6434">
        <w:t>look</w:t>
      </w:r>
      <w:proofErr w:type="gramEnd"/>
      <w:r w:rsidRPr="008D6434">
        <w:t xml:space="preserve"> the same. The whole porch</w:t>
      </w:r>
      <w:r>
        <w:t xml:space="preserve"> blackened</w:t>
      </w:r>
      <w:r w:rsidRPr="008D6434">
        <w:t xml:space="preserve">, and </w:t>
      </w:r>
      <w:r w:rsidR="00DF6752">
        <w:t>flames licking</w:t>
      </w:r>
      <w:r w:rsidRPr="008D6434">
        <w:t xml:space="preserve"> the second floor. People running </w:t>
      </w:r>
      <w:r>
        <w:t>through</w:t>
      </w:r>
      <w:r w:rsidRPr="008D6434">
        <w:t xml:space="preserve"> the front, stumbling and falling to get out. And right there waiting is a whole </w:t>
      </w:r>
      <w:r>
        <w:t>mess</w:t>
      </w:r>
      <w:r w:rsidRPr="008D6434">
        <w:t xml:space="preserve"> of </w:t>
      </w:r>
      <w:proofErr w:type="spellStart"/>
      <w:r w:rsidRPr="008D6434">
        <w:t>Klans</w:t>
      </w:r>
      <w:proofErr w:type="spellEnd"/>
      <w:r w:rsidRPr="008D6434">
        <w:t>.</w:t>
      </w:r>
      <w:r w:rsidR="00752DC9">
        <w:t xml:space="preserve"> A</w:t>
      </w:r>
      <w:r w:rsidRPr="008D6434">
        <w:t xml:space="preserve">ll in white robes, with hoods over </w:t>
      </w:r>
      <w:r w:rsidRPr="008D6434">
        <w:lastRenderedPageBreak/>
        <w:t>their heads</w:t>
      </w:r>
      <w:r w:rsidR="00131226">
        <w:t xml:space="preserve"> </w:t>
      </w:r>
      <w:r w:rsidRPr="008D6434">
        <w:t xml:space="preserve">so </w:t>
      </w:r>
      <w:r>
        <w:t>you can only</w:t>
      </w:r>
      <w:r w:rsidRPr="008D6434">
        <w:t xml:space="preserve"> </w:t>
      </w:r>
      <w:r>
        <w:t>make out</w:t>
      </w:r>
      <w:r w:rsidRPr="008D6434">
        <w:t xml:space="preserve"> eyes. But I can still tell which is Ku </w:t>
      </w:r>
      <w:proofErr w:type="spellStart"/>
      <w:r w:rsidRPr="008D6434">
        <w:t>Kluxes</w:t>
      </w:r>
      <w:proofErr w:type="spellEnd"/>
      <w:r w:rsidRPr="008D6434">
        <w:t>. And there</w:t>
      </w:r>
      <w:r w:rsidR="00396ECC">
        <w:t>’</w:t>
      </w:r>
      <w:r w:rsidRPr="008D6434">
        <w:t xml:space="preserve">s no mistaking the </w:t>
      </w:r>
      <w:r>
        <w:t>big one</w:t>
      </w:r>
      <w:r w:rsidRPr="008D6434">
        <w:t xml:space="preserve"> at their head, holding up a Bible and shouting.</w:t>
      </w:r>
    </w:p>
    <w:p w14:paraId="35ABD180" w14:textId="77777777" w:rsidR="006415C4" w:rsidRDefault="008D6434" w:rsidP="00274030">
      <w:pPr>
        <w:pStyle w:val="Body-TextTx"/>
      </w:pPr>
      <w:r>
        <w:t>Butcher Clyde</w:t>
      </w:r>
      <w:r w:rsidRPr="008D6434">
        <w:t>.</w:t>
      </w:r>
    </w:p>
    <w:p w14:paraId="1B90DE1D" w14:textId="09FDCFB0" w:rsidR="006415C4" w:rsidRDefault="00396ECC" w:rsidP="00274030">
      <w:pPr>
        <w:pStyle w:val="Body-TextTx"/>
      </w:pPr>
      <w:r>
        <w:t>“</w:t>
      </w:r>
      <w:r w:rsidR="008D6434" w:rsidRPr="008D6434">
        <w:t>Brethren, we must do our best to stamp out the vices in our midst! Fornication! Drinking! Heathen music! It</w:t>
      </w:r>
      <w:r>
        <w:t>’</w:t>
      </w:r>
      <w:r w:rsidR="008D6434" w:rsidRPr="008D6434">
        <w:t>s left to us to correct the waywardness of these simple minds, as a father must govern over his children and home—delivering stripes onto the wicked so that they might be persuaded to follow a straight path!</w:t>
      </w:r>
      <w:r>
        <w:t>”</w:t>
      </w:r>
    </w:p>
    <w:p w14:paraId="1FA5C45F" w14:textId="77777777" w:rsidR="006415C4" w:rsidRDefault="00752DC9" w:rsidP="00274030">
      <w:pPr>
        <w:pStyle w:val="Body-TextTx"/>
      </w:pPr>
      <w:r>
        <w:t>P</w:t>
      </w:r>
      <w:r w:rsidR="008D6434" w:rsidRPr="008D6434">
        <w:t xml:space="preserve">eople fleeing the fire </w:t>
      </w:r>
      <w:r>
        <w:t>forced</w:t>
      </w:r>
      <w:r w:rsidR="008D6434" w:rsidRPr="008D6434">
        <w:t xml:space="preserve"> to run through the mob</w:t>
      </w:r>
      <w:r>
        <w:t>, and</w:t>
      </w:r>
      <w:r w:rsidR="008D6434" w:rsidRPr="008D6434">
        <w:t xml:space="preserve"> </w:t>
      </w:r>
      <w:proofErr w:type="spellStart"/>
      <w:r w:rsidR="008D6434" w:rsidRPr="008D6434">
        <w:t>Klans</w:t>
      </w:r>
      <w:proofErr w:type="spellEnd"/>
      <w:r w:rsidR="008D6434" w:rsidRPr="008D6434">
        <w:t xml:space="preserve"> with whips </w:t>
      </w:r>
      <w:r w:rsidR="00B17537">
        <w:t xml:space="preserve">strike </w:t>
      </w:r>
      <w:r w:rsidR="008D6434" w:rsidRPr="008D6434">
        <w:t xml:space="preserve">whoever they can. The sound of the lash </w:t>
      </w:r>
      <w:r w:rsidR="008D6434">
        <w:t>biting</w:t>
      </w:r>
      <w:r w:rsidR="008D6434" w:rsidRPr="008D6434">
        <w:t xml:space="preserve"> flesh </w:t>
      </w:r>
      <w:r>
        <w:t>sets my blood boiling</w:t>
      </w:r>
      <w:r w:rsidR="008D6434" w:rsidRPr="008D6434">
        <w:t xml:space="preserve">. </w:t>
      </w:r>
      <w:r>
        <w:t xml:space="preserve">I start forward, </w:t>
      </w:r>
      <w:r w:rsidR="008D6434" w:rsidRPr="008D6434">
        <w:t>but Chef grab</w:t>
      </w:r>
      <w:r w:rsidR="00DF6752">
        <w:t>s</w:t>
      </w:r>
      <w:r w:rsidR="008D6434" w:rsidRPr="008D6434">
        <w:t xml:space="preserve"> hold of me, pointing </w:t>
      </w:r>
      <w:r>
        <w:t>at</w:t>
      </w:r>
      <w:r w:rsidR="008D6434" w:rsidRPr="008D6434">
        <w:t xml:space="preserve"> the burning juke joint.</w:t>
      </w:r>
    </w:p>
    <w:p w14:paraId="356B2F14" w14:textId="6EE7F170" w:rsidR="006415C4" w:rsidRDefault="00396ECC" w:rsidP="00274030">
      <w:pPr>
        <w:pStyle w:val="Body-TextTx"/>
      </w:pPr>
      <w:r>
        <w:t>“</w:t>
      </w:r>
      <w:r w:rsidR="008478EB">
        <w:t>There</w:t>
      </w:r>
      <w:r>
        <w:t>’</w:t>
      </w:r>
      <w:r w:rsidR="008478EB">
        <w:t>s people still in there!</w:t>
      </w:r>
      <w:r>
        <w:t>”</w:t>
      </w:r>
    </w:p>
    <w:p w14:paraId="6BF9DF70" w14:textId="77777777" w:rsidR="008478EB" w:rsidRDefault="008478EB" w:rsidP="00274030">
      <w:pPr>
        <w:pStyle w:val="Body-TextTx"/>
      </w:pPr>
      <w:r>
        <w:t xml:space="preserve">I look to a window </w:t>
      </w:r>
      <w:r w:rsidR="00383101">
        <w:t>to see</w:t>
      </w:r>
      <w:r>
        <w:t xml:space="preserve"> </w:t>
      </w:r>
      <w:r w:rsidR="008D6434">
        <w:t xml:space="preserve">the shadows of </w:t>
      </w:r>
      <w:r>
        <w:t xml:space="preserve">men and women trapped in the blaze. They </w:t>
      </w:r>
      <w:r w:rsidR="00E1518C">
        <w:t>run</w:t>
      </w:r>
      <w:r>
        <w:t xml:space="preserve"> out of sight, </w:t>
      </w:r>
      <w:r w:rsidR="00E1518C">
        <w:t xml:space="preserve">and a </w:t>
      </w:r>
      <w:r>
        <w:t>set o</w:t>
      </w:r>
      <w:r w:rsidR="00365B91">
        <w:t xml:space="preserve">f </w:t>
      </w:r>
      <w:r w:rsidR="008D6434">
        <w:t>bigger shadows</w:t>
      </w:r>
      <w:r>
        <w:t xml:space="preserve"> lumber after them. </w:t>
      </w:r>
      <w:r w:rsidR="00365B91">
        <w:t xml:space="preserve">Ku </w:t>
      </w:r>
      <w:proofErr w:type="spellStart"/>
      <w:r w:rsidR="00365B91">
        <w:t>Kluxes</w:t>
      </w:r>
      <w:proofErr w:type="spellEnd"/>
      <w:r w:rsidR="00365B91">
        <w:t>!</w:t>
      </w:r>
    </w:p>
    <w:p w14:paraId="6BFDCF56" w14:textId="7ECB73D1" w:rsidR="006415C4" w:rsidRDefault="008478EB" w:rsidP="00274030">
      <w:pPr>
        <w:pStyle w:val="Body-TextTx"/>
      </w:pPr>
      <w:r>
        <w:t>Sadie</w:t>
      </w:r>
      <w:r w:rsidR="00E1518C">
        <w:t xml:space="preserve"> growl</w:t>
      </w:r>
      <w:r w:rsidR="00DF6752">
        <w:t>s</w:t>
      </w:r>
      <w:r w:rsidR="000A56D8">
        <w:t>,</w:t>
      </w:r>
      <w:r w:rsidR="00E1518C">
        <w:t xml:space="preserve"> tak</w:t>
      </w:r>
      <w:r w:rsidR="00CF6489">
        <w:t>ing</w:t>
      </w:r>
      <w:r w:rsidR="00E1518C">
        <w:t xml:space="preserve"> off</w:t>
      </w:r>
      <w:r w:rsidR="008D6434">
        <w:t xml:space="preserve"> running to the back of the house</w:t>
      </w:r>
      <w:r w:rsidR="003C2B54">
        <w:t xml:space="preserve">. </w:t>
      </w:r>
      <w:r w:rsidR="008D6434">
        <w:t>Don</w:t>
      </w:r>
      <w:r w:rsidR="00396ECC">
        <w:t>’</w:t>
      </w:r>
      <w:r w:rsidR="008D6434">
        <w:t>t have much choice but to follow.</w:t>
      </w:r>
      <w:r w:rsidR="00E1518C">
        <w:t xml:space="preserve"> </w:t>
      </w:r>
      <w:r w:rsidR="008D6434" w:rsidRPr="008D6434">
        <w:t xml:space="preserve">We reach a door to find it braced </w:t>
      </w:r>
      <w:r w:rsidR="00752DC9">
        <w:t>with a bar</w:t>
      </w:r>
      <w:r w:rsidR="008D6434" w:rsidRPr="008D6434">
        <w:t xml:space="preserve">—to make </w:t>
      </w:r>
      <w:r w:rsidR="00DE5F53">
        <w:t>folk</w:t>
      </w:r>
      <w:r w:rsidR="008D6434" w:rsidRPr="008D6434">
        <w:t xml:space="preserve"> run through the front. Or burn up inside. Soon as we pull it away, </w:t>
      </w:r>
      <w:r w:rsidR="00DE5F53">
        <w:t>people</w:t>
      </w:r>
      <w:r w:rsidR="008D6434" w:rsidRPr="008D6434">
        <w:t xml:space="preserve"> come flying out, coughing and doubling over. We </w:t>
      </w:r>
      <w:r w:rsidR="008D6434">
        <w:t>let them pass</w:t>
      </w:r>
      <w:r w:rsidR="008D6434" w:rsidRPr="008D6434">
        <w:t xml:space="preserve">, then run </w:t>
      </w:r>
      <w:r w:rsidR="00DE5F53">
        <w:t>in</w:t>
      </w:r>
      <w:r w:rsidR="008D6434" w:rsidRPr="008D6434">
        <w:t>.</w:t>
      </w:r>
    </w:p>
    <w:p w14:paraId="0307F5A1" w14:textId="1AF39038" w:rsidR="006415C4" w:rsidRDefault="004A7C74" w:rsidP="00274030">
      <w:pPr>
        <w:pStyle w:val="Body-TextTx"/>
      </w:pPr>
      <w:r>
        <w:t>Fl</w:t>
      </w:r>
      <w:r w:rsidR="00FB5BD3" w:rsidRPr="00FB5BD3">
        <w:t xml:space="preserve">ames and smoke </w:t>
      </w:r>
      <w:r>
        <w:t>greet us</w:t>
      </w:r>
      <w:r w:rsidR="00752DC9">
        <w:t>, but through the haze I spot</w:t>
      </w:r>
      <w:r w:rsidR="00FB5BD3" w:rsidRPr="00FB5BD3">
        <w:t xml:space="preserve"> the first Ku Klux</w:t>
      </w:r>
      <w:r w:rsidR="00C62E44">
        <w:t xml:space="preserve">—a </w:t>
      </w:r>
      <w:r w:rsidR="00FB5BD3" w:rsidRPr="00FB5BD3">
        <w:t xml:space="preserve">full turned </w:t>
      </w:r>
      <w:r w:rsidR="00C62E44">
        <w:t xml:space="preserve">demon </w:t>
      </w:r>
      <w:r>
        <w:t>amid</w:t>
      </w:r>
      <w:r w:rsidR="00C62E44">
        <w:t xml:space="preserve"> hellfire</w:t>
      </w:r>
      <w:r w:rsidR="00FB5BD3" w:rsidRPr="00FB5BD3">
        <w:t xml:space="preserve">. It </w:t>
      </w:r>
      <w:r w:rsidR="00C62E44">
        <w:t>got</w:t>
      </w:r>
      <w:r w:rsidR="00FB5BD3" w:rsidRPr="00FB5BD3">
        <w:t xml:space="preserve"> an arm ready to slash at some people cornered against wall. I don</w:t>
      </w:r>
      <w:r w:rsidR="00396ECC">
        <w:t>’</w:t>
      </w:r>
      <w:r w:rsidR="00FB5BD3" w:rsidRPr="00FB5BD3">
        <w:t>t wait to figure out more.</w:t>
      </w:r>
    </w:p>
    <w:p w14:paraId="6366DDCE" w14:textId="1064D53C" w:rsidR="00C62E44" w:rsidRDefault="00C62E44" w:rsidP="00274030">
      <w:pPr>
        <w:pStyle w:val="Body-TextTx"/>
      </w:pPr>
      <w:r>
        <w:t>The sword comes at my call, with the visions</w:t>
      </w:r>
      <w:r w:rsidRPr="00C62E44">
        <w:t xml:space="preserve">. A woman in Saint-Domingue shouting a war song at </w:t>
      </w:r>
      <w:r>
        <w:t>shaken</w:t>
      </w:r>
      <w:r w:rsidRPr="00C62E44">
        <w:t xml:space="preserve"> French troops as she set herself on fire; a man in Cuba applying a balm to another</w:t>
      </w:r>
      <w:r w:rsidR="00396ECC">
        <w:t>’</w:t>
      </w:r>
      <w:r w:rsidRPr="00C62E44">
        <w:t>s cut</w:t>
      </w:r>
      <w:r w:rsidR="000A56D8">
        <w:t>-</w:t>
      </w:r>
      <w:r w:rsidRPr="00C62E44">
        <w:t xml:space="preserve">open back, singing to </w:t>
      </w:r>
      <w:r w:rsidR="000A56D8">
        <w:t>soothe</w:t>
      </w:r>
      <w:r w:rsidR="000A56D8" w:rsidRPr="00C62E44">
        <w:t xml:space="preserve"> </w:t>
      </w:r>
      <w:r w:rsidRPr="00C62E44">
        <w:t>his lover</w:t>
      </w:r>
      <w:r w:rsidR="00396ECC">
        <w:t>’</w:t>
      </w:r>
      <w:r w:rsidRPr="00C62E44">
        <w:t>s cries; a mother</w:t>
      </w:r>
      <w:r>
        <w:t xml:space="preserve"> </w:t>
      </w:r>
      <w:r>
        <w:lastRenderedPageBreak/>
        <w:t>fleeing</w:t>
      </w:r>
      <w:r w:rsidRPr="00C62E44">
        <w:t xml:space="preserve"> through thick </w:t>
      </w:r>
      <w:r>
        <w:t xml:space="preserve">Mississippi </w:t>
      </w:r>
      <w:r w:rsidRPr="00C62E44">
        <w:t>pines to a contraband camp</w:t>
      </w:r>
      <w:r>
        <w:t>, humming to quiet h</w:t>
      </w:r>
      <w:r w:rsidR="004A7C74">
        <w:t>e</w:t>
      </w:r>
      <w:r>
        <w:t xml:space="preserve">r </w:t>
      </w:r>
      <w:r w:rsidR="004A7C74">
        <w:t>babies</w:t>
      </w:r>
      <w:r w:rsidRPr="00C62E44">
        <w:t xml:space="preserve">. The girl in the </w:t>
      </w:r>
      <w:r>
        <w:t>dark</w:t>
      </w:r>
      <w:r w:rsidRPr="00C62E44">
        <w:t xml:space="preserve"> there too, and I shrug off her fear before it can sink </w:t>
      </w:r>
      <w:r>
        <w:t xml:space="preserve">in </w:t>
      </w:r>
      <w:r w:rsidRPr="00C62E44">
        <w:t>teeth.</w:t>
      </w:r>
    </w:p>
    <w:p w14:paraId="7C580A24" w14:textId="2862BC85" w:rsidR="006415C4" w:rsidRDefault="00C62E44" w:rsidP="00274030">
      <w:pPr>
        <w:pStyle w:val="Body-TextTx"/>
      </w:pPr>
      <w:r w:rsidRPr="00C62E44">
        <w:t>The sword grow</w:t>
      </w:r>
      <w:r w:rsidR="00DE5F53">
        <w:t>s</w:t>
      </w:r>
      <w:r w:rsidRPr="00C62E44">
        <w:t xml:space="preserve"> solid in my </w:t>
      </w:r>
      <w:r w:rsidR="004A7C74">
        <w:t>grip</w:t>
      </w:r>
      <w:r w:rsidRPr="00C62E44">
        <w:t xml:space="preserve">, black smoke </w:t>
      </w:r>
      <w:r w:rsidR="0094769C">
        <w:t>becoming metal</w:t>
      </w:r>
      <w:r w:rsidRPr="00C62E44">
        <w:t xml:space="preserve"> as I </w:t>
      </w:r>
      <w:r w:rsidR="0094769C">
        <w:t>run</w:t>
      </w:r>
      <w:r w:rsidRPr="00C62E44">
        <w:t xml:space="preserve"> the blade through </w:t>
      </w:r>
      <w:r w:rsidR="0094769C">
        <w:t>the Ku Klux</w:t>
      </w:r>
      <w:r w:rsidR="00396ECC">
        <w:t>’</w:t>
      </w:r>
      <w:r w:rsidR="0094769C">
        <w:t>s</w:t>
      </w:r>
      <w:r w:rsidRPr="00C62E44">
        <w:t xml:space="preserve"> back, right where one of its hearts is. Thank goodness </w:t>
      </w:r>
      <w:r w:rsidR="00DE5F53">
        <w:t>for</w:t>
      </w:r>
      <w:r w:rsidRPr="00C62E44">
        <w:t xml:space="preserve"> Molly</w:t>
      </w:r>
      <w:r w:rsidR="00396ECC">
        <w:t>’</w:t>
      </w:r>
      <w:r w:rsidRPr="00C62E44">
        <w:t>s dissections. It staggers, falling onto its side</w:t>
      </w:r>
      <w:r w:rsidR="000A56D8">
        <w:t>,</w:t>
      </w:r>
      <w:r w:rsidR="0094769C">
        <w:t xml:space="preserve"> and I drive</w:t>
      </w:r>
      <w:r w:rsidRPr="00C62E44">
        <w:t xml:space="preserve"> my sword into its throat. The people I saved stand there bug-eyed. If they </w:t>
      </w:r>
      <w:proofErr w:type="spellStart"/>
      <w:r w:rsidRPr="00C62E44">
        <w:t>ain</w:t>
      </w:r>
      <w:r w:rsidR="00396ECC">
        <w:t>’</w:t>
      </w:r>
      <w:r w:rsidRPr="00C62E44">
        <w:t>t</w:t>
      </w:r>
      <w:proofErr w:type="spellEnd"/>
      <w:r w:rsidRPr="00C62E44">
        <w:t xml:space="preserve"> got the sight, </w:t>
      </w:r>
      <w:r w:rsidR="0094769C">
        <w:t>they just seen me</w:t>
      </w:r>
      <w:r w:rsidRPr="00C62E44">
        <w:t xml:space="preserve"> put several inches of iron through a man</w:t>
      </w:r>
      <w:r w:rsidR="00396ECC">
        <w:t>’</w:t>
      </w:r>
      <w:r w:rsidRPr="00C62E44">
        <w:t>s neck.</w:t>
      </w:r>
    </w:p>
    <w:p w14:paraId="588A03E8" w14:textId="31C676A9" w:rsidR="006415C4" w:rsidRDefault="00396ECC" w:rsidP="00274030">
      <w:pPr>
        <w:pStyle w:val="Body-TextTx"/>
      </w:pPr>
      <w:r>
        <w:t>“</w:t>
      </w:r>
      <w:r w:rsidR="005029C1">
        <w:t>We try to fight him,</w:t>
      </w:r>
      <w:r>
        <w:t>”</w:t>
      </w:r>
      <w:r w:rsidR="005029C1">
        <w:t xml:space="preserve"> </w:t>
      </w:r>
      <w:r w:rsidR="007B5343">
        <w:t>one stutters</w:t>
      </w:r>
      <w:r w:rsidR="005029C1">
        <w:t xml:space="preserve">. </w:t>
      </w:r>
      <w:r>
        <w:t>“</w:t>
      </w:r>
      <w:r w:rsidR="005029C1">
        <w:t xml:space="preserve">But he strong </w:t>
      </w:r>
      <w:proofErr w:type="gramStart"/>
      <w:r w:rsidR="005029C1">
        <w:t>like</w:t>
      </w:r>
      <w:r>
        <w:t> .</w:t>
      </w:r>
      <w:proofErr w:type="gramEnd"/>
      <w:r>
        <w:t> . .</w:t>
      </w:r>
      <w:r w:rsidR="006415C4">
        <w:t xml:space="preserve"> </w:t>
      </w:r>
      <w:proofErr w:type="spellStart"/>
      <w:r w:rsidR="007B5343">
        <w:t>ain</w:t>
      </w:r>
      <w:r>
        <w:t>’</w:t>
      </w:r>
      <w:r w:rsidR="007B5343">
        <w:t>t</w:t>
      </w:r>
      <w:proofErr w:type="spellEnd"/>
      <w:r w:rsidR="007B5343">
        <w:t xml:space="preserve"> </w:t>
      </w:r>
      <w:r w:rsidR="005029C1">
        <w:t>natural!</w:t>
      </w:r>
      <w:r>
        <w:t>”</w:t>
      </w:r>
    </w:p>
    <w:p w14:paraId="41C4CCCC" w14:textId="46C0CC66" w:rsidR="00C41B2F" w:rsidRDefault="00396ECC" w:rsidP="00274030">
      <w:pPr>
        <w:pStyle w:val="Body-TextTx"/>
      </w:pPr>
      <w:r>
        <w:t>“</w:t>
      </w:r>
      <w:proofErr w:type="spellStart"/>
      <w:r w:rsidR="00A96D4B">
        <w:t>Y</w:t>
      </w:r>
      <w:r>
        <w:t>’</w:t>
      </w:r>
      <w:r w:rsidR="00A96D4B">
        <w:t>all</w:t>
      </w:r>
      <w:proofErr w:type="spellEnd"/>
      <w:r w:rsidR="005029C1">
        <w:t xml:space="preserve"> move</w:t>
      </w:r>
      <w:r w:rsidR="00DE5F53">
        <w:t xml:space="preserve">! </w:t>
      </w:r>
      <w:r w:rsidR="00C41B2F">
        <w:t>Get on out—</w:t>
      </w:r>
      <w:r>
        <w:t>”</w:t>
      </w:r>
    </w:p>
    <w:p w14:paraId="35F18F11" w14:textId="74599A0D" w:rsidR="006415C4" w:rsidRDefault="00C41B2F" w:rsidP="00274030">
      <w:pPr>
        <w:pStyle w:val="Body-TextTx"/>
      </w:pPr>
      <w:r>
        <w:t>I don</w:t>
      </w:r>
      <w:r w:rsidR="00396ECC">
        <w:t>’</w:t>
      </w:r>
      <w:r>
        <w:t xml:space="preserve">t finish before something </w:t>
      </w:r>
      <w:r w:rsidR="0094769C">
        <w:t>crashes into me</w:t>
      </w:r>
      <w:r>
        <w:t xml:space="preserve">. </w:t>
      </w:r>
      <w:r w:rsidR="00C62E44" w:rsidRPr="00C62E44">
        <w:t xml:space="preserve">I land on my back and the air </w:t>
      </w:r>
      <w:r w:rsidR="00C62E44">
        <w:t>rush</w:t>
      </w:r>
      <w:r w:rsidR="0094769C">
        <w:t>es</w:t>
      </w:r>
      <w:r w:rsidR="00C62E44" w:rsidRPr="00C62E44">
        <w:t xml:space="preserve"> </w:t>
      </w:r>
      <w:r w:rsidR="00C62E44">
        <w:t>out my lungs</w:t>
      </w:r>
      <w:r w:rsidR="00C62E44" w:rsidRPr="00C62E44">
        <w:t xml:space="preserve">. When I suck some back in, </w:t>
      </w:r>
      <w:r w:rsidR="00C62E44">
        <w:t>the</w:t>
      </w:r>
      <w:r w:rsidR="00C62E44" w:rsidRPr="00C62E44">
        <w:t xml:space="preserve"> smoke sets me to choking. Between tears, I can see </w:t>
      </w:r>
      <w:r w:rsidR="0094769C">
        <w:t>a</w:t>
      </w:r>
      <w:r w:rsidR="00C62E44" w:rsidRPr="00C62E44">
        <w:t xml:space="preserve"> Ku Klux on top of me. Where the blazes this one come from? Its</w:t>
      </w:r>
      <w:r w:rsidR="00CF6489">
        <w:t xml:space="preserve"> </w:t>
      </w:r>
      <w:r w:rsidR="00C62E44" w:rsidRPr="00C62E44">
        <w:t xml:space="preserve">jaws </w:t>
      </w:r>
      <w:r w:rsidR="00DE5F53">
        <w:t>are</w:t>
      </w:r>
      <w:r w:rsidR="004A7C74">
        <w:t xml:space="preserve"> </w:t>
      </w:r>
      <w:r w:rsidR="0094769C">
        <w:t>clamped</w:t>
      </w:r>
      <w:r w:rsidR="00C62E44" w:rsidRPr="00C62E44">
        <w:t xml:space="preserve"> down </w:t>
      </w:r>
      <w:r w:rsidR="00DC4FED">
        <w:t xml:space="preserve">and </w:t>
      </w:r>
      <w:r w:rsidR="0094769C">
        <w:t>there</w:t>
      </w:r>
      <w:r w:rsidR="00396ECC">
        <w:t>’</w:t>
      </w:r>
      <w:r w:rsidR="0094769C">
        <w:t>s</w:t>
      </w:r>
      <w:r w:rsidR="00DC4FED">
        <w:t xml:space="preserve"> a </w:t>
      </w:r>
      <w:r w:rsidR="00C62E44" w:rsidRPr="00C62E44">
        <w:t xml:space="preserve">hot </w:t>
      </w:r>
      <w:r w:rsidR="00DE5F53">
        <w:t>trickle</w:t>
      </w:r>
      <w:r w:rsidR="00C62E44" w:rsidRPr="00C62E44">
        <w:t xml:space="preserve"> on me. </w:t>
      </w:r>
      <w:r w:rsidR="004A7C74">
        <w:t>This thing</w:t>
      </w:r>
      <w:r w:rsidR="00DC4FED">
        <w:t xml:space="preserve"> biting</w:t>
      </w:r>
      <w:r w:rsidR="00C62E44" w:rsidRPr="00C62E44">
        <w:t xml:space="preserve"> </w:t>
      </w:r>
      <w:r w:rsidR="0094769C">
        <w:t xml:space="preserve">my </w:t>
      </w:r>
      <w:r w:rsidR="00C62E44" w:rsidRPr="00C62E44">
        <w:t>arm</w:t>
      </w:r>
      <w:r w:rsidR="00DC4FED">
        <w:t xml:space="preserve"> off</w:t>
      </w:r>
      <w:r w:rsidR="00C62E44" w:rsidRPr="00C62E44">
        <w:t xml:space="preserve">? No, </w:t>
      </w:r>
      <w:r w:rsidR="00DE5F53">
        <w:t>my</w:t>
      </w:r>
      <w:r w:rsidR="00C62E44" w:rsidRPr="00C62E44">
        <w:t xml:space="preserve"> sword. And the wetness is </w:t>
      </w:r>
      <w:r w:rsidR="004A7C74">
        <w:t xml:space="preserve">its </w:t>
      </w:r>
      <w:r w:rsidR="00C62E44" w:rsidRPr="00C62E44">
        <w:t>saliva. Disgusting.</w:t>
      </w:r>
    </w:p>
    <w:p w14:paraId="0F0A5AAB" w14:textId="3C24F297" w:rsidR="006415C4" w:rsidRDefault="00DC4FED" w:rsidP="00274030">
      <w:pPr>
        <w:pStyle w:val="Body-TextTx"/>
      </w:pPr>
      <w:r w:rsidRPr="00DC4FED">
        <w:t xml:space="preserve">With </w:t>
      </w:r>
      <w:r w:rsidR="001E6C7B">
        <w:t>all the</w:t>
      </w:r>
      <w:r w:rsidRPr="00DC4FED">
        <w:t xml:space="preserve"> strength I can muster, I </w:t>
      </w:r>
      <w:r w:rsidR="0094769C">
        <w:t>call</w:t>
      </w:r>
      <w:r w:rsidRPr="00DC4FED">
        <w:t xml:space="preserve"> on </w:t>
      </w:r>
      <w:r w:rsidR="0094769C">
        <w:t>the sword</w:t>
      </w:r>
      <w:r w:rsidR="00396ECC">
        <w:t>’</w:t>
      </w:r>
      <w:r w:rsidR="0094769C">
        <w:t>s</w:t>
      </w:r>
      <w:r w:rsidRPr="00DC4FED">
        <w:t xml:space="preserve"> power. </w:t>
      </w:r>
      <w:r w:rsidR="00DE5F53">
        <w:t>T</w:t>
      </w:r>
      <w:r w:rsidRPr="00DC4FED">
        <w:t xml:space="preserve">hose old man-stealing kings and chiefs wail </w:t>
      </w:r>
      <w:r>
        <w:t>the name</w:t>
      </w:r>
      <w:r w:rsidR="00DE5F53">
        <w:t>s</w:t>
      </w:r>
      <w:r w:rsidRPr="00DC4FED">
        <w:t xml:space="preserve"> </w:t>
      </w:r>
      <w:r>
        <w:t>of sleeping</w:t>
      </w:r>
      <w:r w:rsidRPr="00DC4FED">
        <w:t xml:space="preserve"> gods</w:t>
      </w:r>
      <w:r w:rsidR="0094769C">
        <w:t xml:space="preserve">, </w:t>
      </w:r>
      <w:r w:rsidRPr="00DC4FED">
        <w:t xml:space="preserve">and the black </w:t>
      </w:r>
      <w:r w:rsidR="00CA6FE7">
        <w:t>leaf-</w:t>
      </w:r>
      <w:r w:rsidRPr="00DC4FED">
        <w:t>blade turn</w:t>
      </w:r>
      <w:r w:rsidR="0094769C">
        <w:t>s</w:t>
      </w:r>
      <w:r w:rsidRPr="00DC4FED">
        <w:t xml:space="preserve"> white hot in the Ku Klux</w:t>
      </w:r>
      <w:r w:rsidR="00396ECC">
        <w:t>’</w:t>
      </w:r>
      <w:r w:rsidR="0026218E">
        <w:t>s</w:t>
      </w:r>
      <w:r w:rsidRPr="00DC4FED">
        <w:t xml:space="preserve"> mouth. It shriek</w:t>
      </w:r>
      <w:r>
        <w:t>s</w:t>
      </w:r>
      <w:r w:rsidRPr="00DC4FED">
        <w:t xml:space="preserve">, scrambling </w:t>
      </w:r>
      <w:r w:rsidR="0094769C">
        <w:t>off</w:t>
      </w:r>
      <w:r w:rsidRPr="00DC4FED">
        <w:t xml:space="preserve"> me and clawing its face</w:t>
      </w:r>
      <w:r w:rsidR="000A56D8">
        <w:t xml:space="preserve">, </w:t>
      </w:r>
      <w:r>
        <w:t xml:space="preserve">most </w:t>
      </w:r>
      <w:r w:rsidRPr="00DC4FED">
        <w:t>of which charred meat</w:t>
      </w:r>
      <w:r w:rsidR="0094769C">
        <w:t xml:space="preserve"> now</w:t>
      </w:r>
      <w:r w:rsidRPr="00DC4FED">
        <w:t xml:space="preserve">. I </w:t>
      </w:r>
      <w:r w:rsidR="0094769C">
        <w:t>move</w:t>
      </w:r>
      <w:r w:rsidRPr="00DC4FED">
        <w:t xml:space="preserve"> to finish it off, but a bullet take</w:t>
      </w:r>
      <w:r w:rsidR="00171FB4">
        <w:t>s</w:t>
      </w:r>
      <w:r w:rsidRPr="00DC4FED">
        <w:t xml:space="preserve"> it in the flank. The cornered people </w:t>
      </w:r>
      <w:proofErr w:type="spellStart"/>
      <w:r w:rsidRPr="00DC4FED">
        <w:t>ain</w:t>
      </w:r>
      <w:r w:rsidR="00396ECC">
        <w:t>’</w:t>
      </w:r>
      <w:r w:rsidRPr="00DC4FED">
        <w:t>t</w:t>
      </w:r>
      <w:proofErr w:type="spellEnd"/>
      <w:r w:rsidRPr="00DC4FED">
        <w:t xml:space="preserve"> moved, and now they</w:t>
      </w:r>
      <w:r w:rsidR="00396ECC">
        <w:t>’</w:t>
      </w:r>
      <w:r w:rsidRPr="00DC4FED">
        <w:t xml:space="preserve">re screaming. They scream harder when a second </w:t>
      </w:r>
      <w:r>
        <w:t>bullet</w:t>
      </w:r>
      <w:r w:rsidRPr="00DC4FED">
        <w:t xml:space="preserve"> </w:t>
      </w:r>
      <w:r w:rsidR="00DE5F53">
        <w:t>pierces</w:t>
      </w:r>
      <w:r w:rsidRPr="00DC4FED">
        <w:t xml:space="preserve"> the Ku Klux</w:t>
      </w:r>
      <w:r w:rsidR="00396ECC">
        <w:t>’</w:t>
      </w:r>
      <w:r w:rsidRPr="00DC4FED">
        <w:t>s eyes</w:t>
      </w:r>
      <w:r>
        <w:t>, dropping it dead.</w:t>
      </w:r>
    </w:p>
    <w:p w14:paraId="1B44FD48" w14:textId="121C4C8B" w:rsidR="00DC4FED" w:rsidRDefault="00DC4FED" w:rsidP="00274030">
      <w:pPr>
        <w:pStyle w:val="Body-TextTx"/>
      </w:pPr>
      <w:r>
        <w:t xml:space="preserve">I look to find Sadie, aiming Winnie right at me. </w:t>
      </w:r>
      <w:r w:rsidR="00396ECC">
        <w:t>“</w:t>
      </w:r>
      <w:r>
        <w:t>What</w:t>
      </w:r>
      <w:r w:rsidR="001E6C7B">
        <w:t>—</w:t>
      </w:r>
      <w:r>
        <w:t>?</w:t>
      </w:r>
      <w:r w:rsidR="00396ECC">
        <w:t>”</w:t>
      </w:r>
    </w:p>
    <w:p w14:paraId="40B57E9C" w14:textId="7FF0DFF5" w:rsidR="006415C4" w:rsidRDefault="00396ECC" w:rsidP="00274030">
      <w:pPr>
        <w:pStyle w:val="Body-TextTx"/>
      </w:pPr>
      <w:r>
        <w:t>“</w:t>
      </w:r>
      <w:r w:rsidR="00DC4FED">
        <w:t>Drop down!</w:t>
      </w:r>
      <w:r>
        <w:t>”</w:t>
      </w:r>
    </w:p>
    <w:p w14:paraId="0DC6FD24" w14:textId="7508C496" w:rsidR="00DC4FED" w:rsidRDefault="00DC4FED" w:rsidP="00274030">
      <w:pPr>
        <w:pStyle w:val="Body-TextTx"/>
      </w:pPr>
      <w:r>
        <w:t xml:space="preserve">I got sense enough to </w:t>
      </w:r>
      <w:r w:rsidR="00DE5F53">
        <w:t>go back</w:t>
      </w:r>
      <w:r>
        <w:t xml:space="preserve"> flat. A bullet zip</w:t>
      </w:r>
      <w:r w:rsidR="00DE5F53">
        <w:t>s</w:t>
      </w:r>
      <w:r>
        <w:t xml:space="preserve"> overhead and there</w:t>
      </w:r>
      <w:r w:rsidR="00396ECC">
        <w:t>’</w:t>
      </w:r>
      <w:r>
        <w:t xml:space="preserve">s another </w:t>
      </w:r>
      <w:r>
        <w:lastRenderedPageBreak/>
        <w:t>shriek. I whip my head</w:t>
      </w:r>
      <w:r w:rsidR="001E6C7B">
        <w:t xml:space="preserve"> around</w:t>
      </w:r>
      <w:r>
        <w:t xml:space="preserve"> to see two Ku </w:t>
      </w:r>
      <w:proofErr w:type="spellStart"/>
      <w:r>
        <w:t>Klux</w:t>
      </w:r>
      <w:r w:rsidR="0026218E">
        <w:t>es</w:t>
      </w:r>
      <w:proofErr w:type="spellEnd"/>
      <w:r>
        <w:t xml:space="preserve"> wrapped in fire, charging on all fours from another room. Sadie work</w:t>
      </w:r>
      <w:r w:rsidR="00DE5F53">
        <w:t>s</w:t>
      </w:r>
      <w:r>
        <w:t xml:space="preserve"> that lever and shoot</w:t>
      </w:r>
      <w:r w:rsidR="0094769C">
        <w:t>s</w:t>
      </w:r>
      <w:r>
        <w:t xml:space="preserve"> so fast, I barely have time to count before it</w:t>
      </w:r>
      <w:r w:rsidR="00396ECC">
        <w:t>’</w:t>
      </w:r>
      <w:r>
        <w:t xml:space="preserve">s over—one bullet, three, </w:t>
      </w:r>
      <w:r w:rsidR="00DE5F53">
        <w:t>five</w:t>
      </w:r>
      <w:r>
        <w:t>. Now there</w:t>
      </w:r>
      <w:r w:rsidR="00396ECC">
        <w:t>’</w:t>
      </w:r>
      <w:r>
        <w:t xml:space="preserve">s two more dead Ku </w:t>
      </w:r>
      <w:proofErr w:type="spellStart"/>
      <w:r>
        <w:t>Kluxes</w:t>
      </w:r>
      <w:proofErr w:type="spellEnd"/>
      <w:r>
        <w:t>.</w:t>
      </w:r>
    </w:p>
    <w:p w14:paraId="25EA1915" w14:textId="4F7E254C" w:rsidR="006415C4" w:rsidRDefault="00DC4FED" w:rsidP="00274030">
      <w:pPr>
        <w:pStyle w:val="Body-TextTx"/>
      </w:pPr>
      <w:r>
        <w:t xml:space="preserve">The cornered people stop screaming. At least two fainted. Maybe the rest gone hoarse. But they </w:t>
      </w:r>
      <w:proofErr w:type="spellStart"/>
      <w:r>
        <w:t>ain</w:t>
      </w:r>
      <w:r w:rsidR="00396ECC">
        <w:t>’</w:t>
      </w:r>
      <w:r>
        <w:t>t</w:t>
      </w:r>
      <w:proofErr w:type="spellEnd"/>
      <w:r>
        <w:t xml:space="preserve"> moving neither</w:t>
      </w:r>
      <w:r w:rsidR="000A56D8">
        <w:t xml:space="preserve">, </w:t>
      </w:r>
      <w:r>
        <w:t xml:space="preserve">just hugging the wall and shaking. Chef appears, coaxing them away. </w:t>
      </w:r>
      <w:r w:rsidR="00396ECC">
        <w:t>“</w:t>
      </w:r>
      <w:r>
        <w:t>Help me get these outside!</w:t>
      </w:r>
      <w:r w:rsidR="00396ECC">
        <w:t>”</w:t>
      </w:r>
      <w:r>
        <w:t xml:space="preserve"> she shouts between coughs, lifting a limp man. </w:t>
      </w:r>
      <w:r w:rsidR="00396ECC">
        <w:t>“</w:t>
      </w:r>
      <w:r>
        <w:t xml:space="preserve">This whole place </w:t>
      </w:r>
      <w:r w:rsidR="00184182">
        <w:t>going to</w:t>
      </w:r>
      <w:r>
        <w:t xml:space="preserve"> burn down!</w:t>
      </w:r>
      <w:r w:rsidR="00396ECC">
        <w:t>”</w:t>
      </w:r>
    </w:p>
    <w:p w14:paraId="20D10DA7" w14:textId="449BDE8D" w:rsidR="00DC4FED" w:rsidRDefault="00DC4FED" w:rsidP="00274030">
      <w:pPr>
        <w:pStyle w:val="Body-TextTx"/>
      </w:pPr>
      <w:r>
        <w:t xml:space="preserve">I start to grab a woman when a set of screams come. We all look up. The second floor. </w:t>
      </w:r>
      <w:r w:rsidR="00B342AB">
        <w:t>Michael George?</w:t>
      </w:r>
    </w:p>
    <w:p w14:paraId="0F057D0A" w14:textId="310E9232" w:rsidR="00DC4FED" w:rsidRDefault="00396ECC" w:rsidP="00274030">
      <w:pPr>
        <w:pStyle w:val="Body-TextTx"/>
      </w:pPr>
      <w:r>
        <w:t>“</w:t>
      </w:r>
      <w:r w:rsidR="00DC4FED">
        <w:t>I</w:t>
      </w:r>
      <w:r>
        <w:t>’</w:t>
      </w:r>
      <w:r w:rsidR="00DC4FED">
        <w:t>ll go!</w:t>
      </w:r>
      <w:r>
        <w:t>”</w:t>
      </w:r>
      <w:r w:rsidR="00DC4FED">
        <w:t xml:space="preserve"> I say.</w:t>
      </w:r>
    </w:p>
    <w:p w14:paraId="609A930A" w14:textId="2654C4BC" w:rsidR="00DC4FED" w:rsidRDefault="00396ECC" w:rsidP="00274030">
      <w:pPr>
        <w:pStyle w:val="Body-TextTx"/>
      </w:pPr>
      <w:r>
        <w:t>“</w:t>
      </w:r>
      <w:r w:rsidR="00DC4FED">
        <w:t xml:space="preserve">By </w:t>
      </w:r>
      <w:bookmarkStart w:id="26" w:name="_Hlk32401645"/>
      <w:proofErr w:type="spellStart"/>
      <w:r w:rsidR="00DC4FED">
        <w:t>yo</w:t>
      </w:r>
      <w:r>
        <w:t>’</w:t>
      </w:r>
      <w:r w:rsidR="00DC4FED">
        <w:t>self</w:t>
      </w:r>
      <w:bookmarkEnd w:id="26"/>
      <w:proofErr w:type="spellEnd"/>
      <w:r w:rsidR="00DC4FED">
        <w:t>?</w:t>
      </w:r>
      <w:r>
        <w:t>”</w:t>
      </w:r>
      <w:r w:rsidR="00DC4FED">
        <w:t xml:space="preserve"> Sadie </w:t>
      </w:r>
      <w:r w:rsidR="00B342AB">
        <w:t>shouts</w:t>
      </w:r>
      <w:r w:rsidR="00DC4FED">
        <w:t>.</w:t>
      </w:r>
    </w:p>
    <w:p w14:paraId="2507DF7E" w14:textId="73EF1E22" w:rsidR="006415C4" w:rsidRDefault="00DC4FED" w:rsidP="00274030">
      <w:pPr>
        <w:pStyle w:val="Body-TextTx"/>
      </w:pPr>
      <w:r>
        <w:t>But I</w:t>
      </w:r>
      <w:r w:rsidR="00396ECC">
        <w:t>’</w:t>
      </w:r>
      <w:r>
        <w:t>m already moving.</w:t>
      </w:r>
    </w:p>
    <w:p w14:paraId="3A15BE17" w14:textId="68E32685" w:rsidR="00DC4FED" w:rsidRDefault="00DC4FED" w:rsidP="00274030">
      <w:pPr>
        <w:pStyle w:val="Body-TextTx"/>
      </w:pPr>
      <w:r w:rsidRPr="00DC4FED">
        <w:t>Running up the stairs feel</w:t>
      </w:r>
      <w:r w:rsidR="00DE5F53">
        <w:t>s</w:t>
      </w:r>
      <w:r w:rsidRPr="00DC4FED">
        <w:t xml:space="preserve"> like I</w:t>
      </w:r>
      <w:r w:rsidR="00396ECC">
        <w:t>’</w:t>
      </w:r>
      <w:r w:rsidRPr="00DC4FED">
        <w:t xml:space="preserve">m heading into </w:t>
      </w:r>
      <w:r w:rsidR="00B342AB">
        <w:t xml:space="preserve">the </w:t>
      </w:r>
      <w:r w:rsidRPr="00DC4FED">
        <w:t>belly of some fire-breathing dragon. It</w:t>
      </w:r>
      <w:r w:rsidR="00396ECC">
        <w:t>’</w:t>
      </w:r>
      <w:r w:rsidR="00DE5F53">
        <w:t>s</w:t>
      </w:r>
      <w:r w:rsidRPr="00DC4FED">
        <w:t xml:space="preserve"> hotter here and the smoke </w:t>
      </w:r>
      <w:r w:rsidR="00DE5F53">
        <w:t>almost blinding</w:t>
      </w:r>
      <w:r w:rsidRPr="00DC4FED">
        <w:t xml:space="preserve">. I </w:t>
      </w:r>
      <w:r w:rsidR="00985B6A">
        <w:t>follow the screams</w:t>
      </w:r>
      <w:r w:rsidR="00DE5F53">
        <w:t xml:space="preserve"> </w:t>
      </w:r>
      <w:r w:rsidRPr="00DC4FED">
        <w:t>down a corridor</w:t>
      </w:r>
      <w:r w:rsidR="00985B6A">
        <w:t xml:space="preserve"> to where</w:t>
      </w:r>
      <w:r w:rsidRPr="00DC4FED">
        <w:t xml:space="preserve"> a Ku Klux </w:t>
      </w:r>
      <w:r w:rsidR="00985B6A">
        <w:t xml:space="preserve">is </w:t>
      </w:r>
      <w:r w:rsidRPr="00DC4FED">
        <w:t>throwing itself against a door. On the other side, the screams come every time it hit</w:t>
      </w:r>
      <w:r w:rsidR="00DE5F53">
        <w:t>s</w:t>
      </w:r>
      <w:r w:rsidRPr="00DC4FED">
        <w:t>. I give a shrill whistle, and the monster swing</w:t>
      </w:r>
      <w:r w:rsidR="007D2EC5">
        <w:t>s</w:t>
      </w:r>
      <w:r w:rsidRPr="00DC4FED">
        <w:t xml:space="preserve"> </w:t>
      </w:r>
      <w:r w:rsidR="00B00A06">
        <w:t>a</w:t>
      </w:r>
      <w:r w:rsidRPr="00DC4FED">
        <w:t xml:space="preserve"> </w:t>
      </w:r>
      <w:r w:rsidR="008A36EA">
        <w:t>six-eyed</w:t>
      </w:r>
      <w:r w:rsidRPr="00DC4FED">
        <w:t xml:space="preserve"> head my way. </w:t>
      </w:r>
      <w:r w:rsidR="008A36EA">
        <w:t>Roaring</w:t>
      </w:r>
      <w:r w:rsidR="002B0E3C">
        <w:t>,</w:t>
      </w:r>
      <w:r w:rsidRPr="00DC4FED">
        <w:t xml:space="preserve"> </w:t>
      </w:r>
      <w:r w:rsidR="008A36EA">
        <w:t>it</w:t>
      </w:r>
      <w:r w:rsidRPr="00DC4FED">
        <w:t xml:space="preserve"> comes for me, and I run straight for it</w:t>
      </w:r>
      <w:r w:rsidR="00985B6A">
        <w:t xml:space="preserve">, dropping to </w:t>
      </w:r>
      <w:r w:rsidRPr="00DC4FED">
        <w:t>my knees</w:t>
      </w:r>
      <w:r w:rsidR="00985B6A">
        <w:t xml:space="preserve"> and </w:t>
      </w:r>
      <w:r w:rsidRPr="00DC4FED">
        <w:t>letting momentum carry me</w:t>
      </w:r>
      <w:r w:rsidR="007D2EC5">
        <w:t xml:space="preserve"> across the floor to slice</w:t>
      </w:r>
      <w:r w:rsidRPr="00DC4FED">
        <w:t xml:space="preserve"> </w:t>
      </w:r>
      <w:r w:rsidR="007D2EC5">
        <w:t>through</w:t>
      </w:r>
      <w:r w:rsidRPr="00DC4FED">
        <w:t xml:space="preserve"> </w:t>
      </w:r>
      <w:r w:rsidR="00985B6A">
        <w:t>its</w:t>
      </w:r>
      <w:r w:rsidRPr="00DC4FED">
        <w:t xml:space="preserve"> underside. It </w:t>
      </w:r>
      <w:r w:rsidR="008A36EA">
        <w:t>pass</w:t>
      </w:r>
      <w:r w:rsidR="007D2EC5">
        <w:t>es</w:t>
      </w:r>
      <w:r w:rsidR="008A36EA">
        <w:t xml:space="preserve"> me, </w:t>
      </w:r>
      <w:r w:rsidRPr="00DC4FED">
        <w:t>stumble</w:t>
      </w:r>
      <w:r w:rsidR="007D2EC5">
        <w:t>s</w:t>
      </w:r>
      <w:r w:rsidRPr="00DC4FED">
        <w:t xml:space="preserve"> out of its run, and whip</w:t>
      </w:r>
      <w:r w:rsidR="007D2EC5">
        <w:t>s</w:t>
      </w:r>
      <w:r w:rsidRPr="00DC4FED">
        <w:t xml:space="preserve"> back around</w:t>
      </w:r>
      <w:r w:rsidR="002B0E3C">
        <w:t xml:space="preserve">, </w:t>
      </w:r>
      <w:r w:rsidRPr="00DC4FED">
        <w:t>slip</w:t>
      </w:r>
      <w:r w:rsidR="008A36EA">
        <w:t>ping</w:t>
      </w:r>
      <w:r w:rsidRPr="00DC4FED">
        <w:t xml:space="preserve"> </w:t>
      </w:r>
      <w:r w:rsidR="008A36EA">
        <w:t xml:space="preserve">and falling forward </w:t>
      </w:r>
      <w:r w:rsidRPr="00DC4FED">
        <w:t xml:space="preserve">on its </w:t>
      </w:r>
      <w:r w:rsidR="008A36EA">
        <w:t xml:space="preserve">spilled </w:t>
      </w:r>
      <w:r w:rsidRPr="00DC4FED">
        <w:t xml:space="preserve">entrails. </w:t>
      </w:r>
      <w:r w:rsidR="008A36EA">
        <w:t>At the door</w:t>
      </w:r>
      <w:r w:rsidRPr="00DC4FED">
        <w:t xml:space="preserve">, the screams come again. I shout at them to open it and have to cuss before they do. </w:t>
      </w:r>
      <w:r w:rsidR="00B342AB">
        <w:t>Not Michael George</w:t>
      </w:r>
      <w:r w:rsidR="00B342AB" w:rsidRPr="00DC4FED">
        <w:t>.</w:t>
      </w:r>
      <w:r w:rsidR="008A36EA">
        <w:t xml:space="preserve"> </w:t>
      </w:r>
      <w:r w:rsidR="00B342AB">
        <w:t>A</w:t>
      </w:r>
      <w:r w:rsidR="008A36EA">
        <w:t xml:space="preserve"> trembling </w:t>
      </w:r>
      <w:r w:rsidRPr="00DC4FED">
        <w:t xml:space="preserve">man and woman, clothes half off. No need to wonder what they </w:t>
      </w:r>
      <w:proofErr w:type="gramStart"/>
      <w:r w:rsidRPr="00DC4FED">
        <w:t>was</w:t>
      </w:r>
      <w:proofErr w:type="gramEnd"/>
      <w:r w:rsidRPr="00DC4FED">
        <w:t xml:space="preserve"> </w:t>
      </w:r>
      <w:r w:rsidR="008A36EA">
        <w:t>up to</w:t>
      </w:r>
      <w:r w:rsidRPr="00DC4FED">
        <w:t>.</w:t>
      </w:r>
    </w:p>
    <w:p w14:paraId="6F2A3F9C" w14:textId="533648B5" w:rsidR="00076554" w:rsidRDefault="00396ECC" w:rsidP="00274030">
      <w:pPr>
        <w:pStyle w:val="Body-TextTx"/>
      </w:pPr>
      <w:r>
        <w:t>“</w:t>
      </w:r>
      <w:r w:rsidR="00076554">
        <w:t xml:space="preserve">You need </w:t>
      </w:r>
      <w:r w:rsidR="002B3DA7">
        <w:t>to</w:t>
      </w:r>
      <w:r w:rsidR="00076554">
        <w:t xml:space="preserve"> get out!</w:t>
      </w:r>
      <w:r>
        <w:t>”</w:t>
      </w:r>
      <w:r w:rsidR="00076554">
        <w:t xml:space="preserve"> I tell them.</w:t>
      </w:r>
    </w:p>
    <w:p w14:paraId="42D739E9" w14:textId="159CA19B" w:rsidR="00076554" w:rsidRDefault="002B3DA7" w:rsidP="00274030">
      <w:pPr>
        <w:pStyle w:val="Body-TextTx"/>
      </w:pPr>
      <w:r>
        <w:lastRenderedPageBreak/>
        <w:t>We</w:t>
      </w:r>
      <w:r w:rsidR="00076554">
        <w:t xml:space="preserve"> have to </w:t>
      </w:r>
      <w:r>
        <w:t>clear</w:t>
      </w:r>
      <w:r w:rsidR="00076554">
        <w:t xml:space="preserve"> back </w:t>
      </w:r>
      <w:r w:rsidR="008A36EA">
        <w:t xml:space="preserve">the </w:t>
      </w:r>
      <w:r w:rsidR="00076554">
        <w:t>barricade</w:t>
      </w:r>
      <w:r w:rsidR="008A36EA">
        <w:t xml:space="preserve"> they erected</w:t>
      </w:r>
      <w:r>
        <w:t>—</w:t>
      </w:r>
      <w:r w:rsidR="008A36EA">
        <w:t xml:space="preserve">a </w:t>
      </w:r>
      <w:r>
        <w:t>bed and chifforobe</w:t>
      </w:r>
      <w:r w:rsidR="00076554">
        <w:t xml:space="preserve">. Soon as </w:t>
      </w:r>
      <w:r w:rsidR="00914986">
        <w:t xml:space="preserve">I </w:t>
      </w:r>
      <w:r>
        <w:t xml:space="preserve">get </w:t>
      </w:r>
      <w:r w:rsidR="008A36EA">
        <w:t xml:space="preserve">them into </w:t>
      </w:r>
      <w:r>
        <w:t>the hall</w:t>
      </w:r>
      <w:r w:rsidR="002B0E3C">
        <w:t>,</w:t>
      </w:r>
      <w:r>
        <w:t xml:space="preserve"> </w:t>
      </w:r>
      <w:r w:rsidR="008A36EA">
        <w:t xml:space="preserve">they </w:t>
      </w:r>
      <w:r>
        <w:t>see</w:t>
      </w:r>
      <w:r w:rsidR="00076554">
        <w:t xml:space="preserve"> the dying Ku Klux</w:t>
      </w:r>
      <w:r w:rsidR="008A36EA">
        <w:t xml:space="preserve"> </w:t>
      </w:r>
      <w:r w:rsidR="00B00A06">
        <w:t>crawling</w:t>
      </w:r>
      <w:r w:rsidR="008A36EA">
        <w:t xml:space="preserve"> after me in its mess</w:t>
      </w:r>
      <w:r w:rsidR="00076554">
        <w:t xml:space="preserve"> </w:t>
      </w:r>
      <w:r w:rsidR="00B00A06">
        <w:t xml:space="preserve">and </w:t>
      </w:r>
      <w:r w:rsidR="00076554">
        <w:t>start hollering. Rolling my eyes, I</w:t>
      </w:r>
      <w:r w:rsidR="00D62453">
        <w:t xml:space="preserve"> </w:t>
      </w:r>
      <w:r w:rsidR="00596328">
        <w:t>reach to</w:t>
      </w:r>
      <w:r w:rsidR="00076554">
        <w:t xml:space="preserve"> put my sword through </w:t>
      </w:r>
      <w:r w:rsidR="00985B6A">
        <w:t>the monster</w:t>
      </w:r>
      <w:r w:rsidR="00396ECC">
        <w:t>’</w:t>
      </w:r>
      <w:r w:rsidR="00985B6A">
        <w:t xml:space="preserve">s </w:t>
      </w:r>
      <w:r w:rsidR="009B56FA">
        <w:t>skull</w:t>
      </w:r>
      <w:r w:rsidR="00076554">
        <w:t>. That make</w:t>
      </w:r>
      <w:r w:rsidR="00B00A06">
        <w:t>s</w:t>
      </w:r>
      <w:r w:rsidR="00076554">
        <w:t xml:space="preserve"> them holler more.</w:t>
      </w:r>
      <w:r w:rsidR="001A3476">
        <w:t xml:space="preserve"> </w:t>
      </w:r>
      <w:r w:rsidR="00C01C01">
        <w:t>I</w:t>
      </w:r>
      <w:r w:rsidR="00396ECC">
        <w:t>’</w:t>
      </w:r>
      <w:r w:rsidR="00C01C01">
        <w:t xml:space="preserve">m </w:t>
      </w:r>
      <w:r w:rsidR="00985B6A">
        <w:t>telling them</w:t>
      </w:r>
      <w:r w:rsidR="00C01C01">
        <w:t xml:space="preserve"> to do less crying and more moving when there</w:t>
      </w:r>
      <w:r w:rsidR="00396ECC">
        <w:t>’</w:t>
      </w:r>
      <w:r w:rsidR="00C01C01">
        <w:t xml:space="preserve">s </w:t>
      </w:r>
      <w:r w:rsidR="00985B6A">
        <w:t>the</w:t>
      </w:r>
      <w:r w:rsidR="00C01C01">
        <w:t xml:space="preserve"> sound </w:t>
      </w:r>
      <w:r w:rsidR="00985B6A">
        <w:t xml:space="preserve">of </w:t>
      </w:r>
      <w:r w:rsidR="00C01C01">
        <w:t>breaking glass</w:t>
      </w:r>
      <w:r w:rsidR="008A36EA">
        <w:t xml:space="preserve"> followed by a crash</w:t>
      </w:r>
      <w:r w:rsidR="00C01C01">
        <w:t>. It come</w:t>
      </w:r>
      <w:r w:rsidR="00B00A06">
        <w:t>s</w:t>
      </w:r>
      <w:r w:rsidR="00C01C01">
        <w:t xml:space="preserve"> </w:t>
      </w:r>
      <w:r w:rsidR="00985B6A">
        <w:t>several</w:t>
      </w:r>
      <w:r w:rsidR="00C01C01">
        <w:t xml:space="preserve"> more times. Then there</w:t>
      </w:r>
      <w:r w:rsidR="00396ECC">
        <w:t>’</w:t>
      </w:r>
      <w:r w:rsidR="00C01C01">
        <w:t xml:space="preserve">s heavy thudding </w:t>
      </w:r>
      <w:r w:rsidR="00525A61">
        <w:t xml:space="preserve">like galloping </w:t>
      </w:r>
      <w:r w:rsidR="00C01C01">
        <w:t>and—</w:t>
      </w:r>
    </w:p>
    <w:p w14:paraId="55D56B65" w14:textId="66EE52F2" w:rsidR="008A36EA" w:rsidRDefault="00C01C01" w:rsidP="00274030">
      <w:pPr>
        <w:pStyle w:val="Body-TextTx"/>
      </w:pPr>
      <w:r>
        <w:t xml:space="preserve">The doors to one of the rooms </w:t>
      </w:r>
      <w:proofErr w:type="gramStart"/>
      <w:r w:rsidR="00B00A06">
        <w:t>splinters</w:t>
      </w:r>
      <w:proofErr w:type="gramEnd"/>
      <w:r w:rsidR="00B00A06">
        <w:t xml:space="preserve"> </w:t>
      </w:r>
      <w:r>
        <w:t>open</w:t>
      </w:r>
      <w:r w:rsidR="00985B6A">
        <w:t xml:space="preserve"> to show</w:t>
      </w:r>
      <w:r>
        <w:t xml:space="preserve"> three Ku </w:t>
      </w:r>
      <w:proofErr w:type="spellStart"/>
      <w:r>
        <w:t>Klux</w:t>
      </w:r>
      <w:r w:rsidR="0026218E">
        <w:t>es</w:t>
      </w:r>
      <w:proofErr w:type="spellEnd"/>
      <w:r>
        <w:t xml:space="preserve"> fighting their way through the narrow space. More doors </w:t>
      </w:r>
      <w:r w:rsidR="00B00A06">
        <w:t>bust open</w:t>
      </w:r>
      <w:r>
        <w:t xml:space="preserve">, and </w:t>
      </w:r>
      <w:r w:rsidR="008A36EA">
        <w:t xml:space="preserve">more </w:t>
      </w:r>
      <w:r>
        <w:t xml:space="preserve">Ku </w:t>
      </w:r>
      <w:proofErr w:type="spellStart"/>
      <w:r>
        <w:t>Klux</w:t>
      </w:r>
      <w:r w:rsidR="0026218E">
        <w:t>es</w:t>
      </w:r>
      <w:proofErr w:type="spellEnd"/>
      <w:r>
        <w:t xml:space="preserve"> follow. The damn things climbed up the </w:t>
      </w:r>
      <w:r w:rsidR="008A36EA">
        <w:t xml:space="preserve">house </w:t>
      </w:r>
      <w:r>
        <w:t xml:space="preserve">and </w:t>
      </w:r>
      <w:r w:rsidR="00985B6A">
        <w:t xml:space="preserve">are </w:t>
      </w:r>
      <w:r>
        <w:t xml:space="preserve">coming through the </w:t>
      </w:r>
      <w:r w:rsidR="008A36EA">
        <w:t xml:space="preserve">top </w:t>
      </w:r>
      <w:r>
        <w:t xml:space="preserve">windows! </w:t>
      </w:r>
      <w:r w:rsidR="00B00A06">
        <w:t>The corridor fills with</w:t>
      </w:r>
      <w:r w:rsidR="008A36EA" w:rsidRPr="008A36EA">
        <w:t xml:space="preserve"> </w:t>
      </w:r>
      <w:r w:rsidR="00985B6A">
        <w:t xml:space="preserve">them, </w:t>
      </w:r>
      <w:r w:rsidR="008A36EA" w:rsidRPr="008A36EA">
        <w:t xml:space="preserve">in front and behind. I stop counting at eight. The way they all turn my way, eyes glittering, </w:t>
      </w:r>
      <w:r w:rsidR="00985B6A">
        <w:t>easy to</w:t>
      </w:r>
      <w:r w:rsidR="008A36EA" w:rsidRPr="008A36EA">
        <w:t xml:space="preserve"> figure out </w:t>
      </w:r>
      <w:r w:rsidR="00B00A06">
        <w:t>who they here for</w:t>
      </w:r>
      <w:r w:rsidR="008A36EA" w:rsidRPr="008A36EA">
        <w:t>. I raise my sword and let it sing.</w:t>
      </w:r>
    </w:p>
    <w:p w14:paraId="7785F407" w14:textId="417A5492" w:rsidR="002B3DA7" w:rsidRDefault="000D4311" w:rsidP="00274030">
      <w:pPr>
        <w:pStyle w:val="Body-TextTx"/>
      </w:pPr>
      <w:r>
        <w:t>The next moments are a whirlwind</w:t>
      </w:r>
      <w:r w:rsidR="008A36EA">
        <w:t>—</w:t>
      </w:r>
      <w:r w:rsidR="002B3DA7">
        <w:t>s</w:t>
      </w:r>
      <w:r w:rsidR="00E130CC">
        <w:t xml:space="preserve">napping </w:t>
      </w:r>
      <w:r>
        <w:t>teeth</w:t>
      </w:r>
      <w:r w:rsidR="002B3DA7">
        <w:t>, claws,</w:t>
      </w:r>
      <w:r>
        <w:t xml:space="preserve"> and bloo</w:t>
      </w:r>
      <w:r w:rsidR="002B3DA7">
        <w:t>d</w:t>
      </w:r>
      <w:r w:rsidR="00AB34D8">
        <w:t xml:space="preserve">, plus two people screaming behind me. </w:t>
      </w:r>
      <w:r w:rsidR="00E130CC">
        <w:t xml:space="preserve">It </w:t>
      </w:r>
      <w:proofErr w:type="gramStart"/>
      <w:r w:rsidR="00E130CC">
        <w:t>don</w:t>
      </w:r>
      <w:r w:rsidR="00396ECC">
        <w:t>’</w:t>
      </w:r>
      <w:r w:rsidR="00E130CC">
        <w:t>t</w:t>
      </w:r>
      <w:proofErr w:type="gramEnd"/>
      <w:r w:rsidR="00E130CC">
        <w:t xml:space="preserve"> make for pretty fighting. I </w:t>
      </w:r>
      <w:r w:rsidR="0026218E">
        <w:t xml:space="preserve">cut </w:t>
      </w:r>
      <w:r w:rsidR="002B3DA7">
        <w:t>wide arcs</w:t>
      </w:r>
      <w:r w:rsidR="00AB34D8">
        <w:t>, trying best</w:t>
      </w:r>
      <w:r w:rsidR="0026218E">
        <w:t xml:space="preserve"> </w:t>
      </w:r>
      <w:r w:rsidR="00AB34D8">
        <w:t>I can to keep</w:t>
      </w:r>
      <w:r w:rsidR="0026218E">
        <w:t xml:space="preserve"> the</w:t>
      </w:r>
      <w:r w:rsidR="00B00A06">
        <w:t xml:space="preserve"> monsters</w:t>
      </w:r>
      <w:r w:rsidR="0026218E">
        <w:t xml:space="preserve"> back</w:t>
      </w:r>
      <w:r w:rsidR="009E3C4E">
        <w:t xml:space="preserve">. But soon as I make space, </w:t>
      </w:r>
      <w:r w:rsidR="002B3DA7">
        <w:t xml:space="preserve">more </w:t>
      </w:r>
      <w:r w:rsidR="009E3C4E">
        <w:t>crowd in. Can</w:t>
      </w:r>
      <w:r w:rsidR="00396ECC">
        <w:t>’</w:t>
      </w:r>
      <w:r w:rsidR="009E3C4E">
        <w:t xml:space="preserve">t keep this up. Between </w:t>
      </w:r>
      <w:r w:rsidR="002B3DA7">
        <w:t xml:space="preserve">my </w:t>
      </w:r>
      <w:r w:rsidR="009E3C4E">
        <w:t>lungs</w:t>
      </w:r>
      <w:r w:rsidR="00AB34D8">
        <w:t xml:space="preserve"> </w:t>
      </w:r>
      <w:r w:rsidR="00B00A06">
        <w:t>choking</w:t>
      </w:r>
      <w:r w:rsidR="0026218E">
        <w:t xml:space="preserve"> </w:t>
      </w:r>
      <w:r w:rsidR="00AB34D8">
        <w:t>with smoke</w:t>
      </w:r>
      <w:r w:rsidR="009E3C4E">
        <w:t xml:space="preserve"> and the heat of the fire, I</w:t>
      </w:r>
      <w:r w:rsidR="00396ECC">
        <w:t>’</w:t>
      </w:r>
      <w:r w:rsidR="009E3C4E">
        <w:t xml:space="preserve">m </w:t>
      </w:r>
      <w:r w:rsidR="00142025">
        <w:t xml:space="preserve">fading fast. </w:t>
      </w:r>
      <w:r w:rsidR="00AB34D8" w:rsidRPr="00AB34D8">
        <w:t>A Ku Klux almost slice</w:t>
      </w:r>
      <w:r w:rsidR="00B00A06">
        <w:t>s</w:t>
      </w:r>
      <w:r w:rsidR="00AB34D8" w:rsidRPr="00AB34D8">
        <w:t xml:space="preserve"> </w:t>
      </w:r>
      <w:r w:rsidR="00985B6A">
        <w:t>me open</w:t>
      </w:r>
      <w:r w:rsidR="00AB34D8" w:rsidRPr="00AB34D8">
        <w:t xml:space="preserve"> before I spin to bat it back</w:t>
      </w:r>
      <w:r w:rsidR="00B00A06">
        <w:t xml:space="preserve">. </w:t>
      </w:r>
      <w:r w:rsidR="00142025">
        <w:t>I</w:t>
      </w:r>
      <w:r w:rsidR="00396ECC">
        <w:t>’</w:t>
      </w:r>
      <w:r w:rsidR="00142025">
        <w:t xml:space="preserve">m </w:t>
      </w:r>
      <w:r w:rsidR="002B3DA7">
        <w:t>starting to wonder</w:t>
      </w:r>
      <w:r w:rsidR="00142025">
        <w:t xml:space="preserve"> if there</w:t>
      </w:r>
      <w:r w:rsidR="00396ECC">
        <w:t>’</w:t>
      </w:r>
      <w:r w:rsidR="0026218E">
        <w:t>s</w:t>
      </w:r>
      <w:r w:rsidR="00142025">
        <w:t xml:space="preserve"> no way out this mess </w:t>
      </w:r>
      <w:r w:rsidR="002B3DA7">
        <w:t>when</w:t>
      </w:r>
      <w:r w:rsidR="00142025">
        <w:t xml:space="preserve"> </w:t>
      </w:r>
      <w:r w:rsidR="00985B6A">
        <w:t>there</w:t>
      </w:r>
      <w:r w:rsidR="00396ECC">
        <w:t>’</w:t>
      </w:r>
      <w:r w:rsidR="00985B6A">
        <w:t>s</w:t>
      </w:r>
      <w:r w:rsidR="00142025">
        <w:t xml:space="preserve"> </w:t>
      </w:r>
      <w:r w:rsidR="002B3DA7">
        <w:t>a</w:t>
      </w:r>
      <w:r w:rsidR="00142025">
        <w:t xml:space="preserve"> shout and the blessed sound of a Winchester</w:t>
      </w:r>
      <w:r w:rsidR="00AB34D8">
        <w:t xml:space="preserve"> loading</w:t>
      </w:r>
      <w:r w:rsidR="00142025">
        <w:t xml:space="preserve">. </w:t>
      </w:r>
      <w:r w:rsidR="00AB34D8" w:rsidRPr="00AB34D8">
        <w:t>Sadie</w:t>
      </w:r>
      <w:r w:rsidR="00396ECC">
        <w:t>’</w:t>
      </w:r>
      <w:r w:rsidR="00985B6A">
        <w:t>s</w:t>
      </w:r>
      <w:r w:rsidR="00AB34D8" w:rsidRPr="00AB34D8">
        <w:t xml:space="preserve"> at the </w:t>
      </w:r>
      <w:r w:rsidR="00AB34D8">
        <w:t>edge the stairs</w:t>
      </w:r>
      <w:r w:rsidR="003720BC">
        <w:t xml:space="preserve">, </w:t>
      </w:r>
      <w:r w:rsidR="00AB34D8" w:rsidRPr="00AB34D8">
        <w:t xml:space="preserve">looking like a </w:t>
      </w:r>
      <w:proofErr w:type="spellStart"/>
      <w:r w:rsidR="00AB34D8" w:rsidRPr="00AB34D8">
        <w:t>yella</w:t>
      </w:r>
      <w:proofErr w:type="spellEnd"/>
      <w:r w:rsidR="00AB34D8" w:rsidRPr="00AB34D8">
        <w:t xml:space="preserve"> angel in overalls </w:t>
      </w:r>
      <w:r w:rsidR="00B00A06">
        <w:t>come</w:t>
      </w:r>
      <w:r w:rsidR="00AB34D8" w:rsidRPr="00AB34D8">
        <w:t xml:space="preserve"> down to fight in </w:t>
      </w:r>
      <w:r w:rsidR="003720BC">
        <w:t>h</w:t>
      </w:r>
      <w:r w:rsidR="00AB34D8" w:rsidRPr="00AB34D8">
        <w:t xml:space="preserve">ell. Her face </w:t>
      </w:r>
      <w:r w:rsidR="00AB34D8">
        <w:t>lit fierce by flames</w:t>
      </w:r>
      <w:r w:rsidR="00AB34D8" w:rsidRPr="00AB34D8">
        <w:t xml:space="preserve"> as she hold</w:t>
      </w:r>
      <w:r w:rsidR="00B00A06">
        <w:t>s</w:t>
      </w:r>
      <w:r w:rsidR="00AB34D8" w:rsidRPr="00AB34D8">
        <w:t xml:space="preserve"> </w:t>
      </w:r>
      <w:r w:rsidR="00B00A06">
        <w:t xml:space="preserve">up </w:t>
      </w:r>
      <w:r w:rsidR="00AB34D8" w:rsidRPr="00AB34D8">
        <w:t>Winnie like a sword of judgment.</w:t>
      </w:r>
    </w:p>
    <w:p w14:paraId="68EFB7C9" w14:textId="5E5FF718" w:rsidR="006415C4" w:rsidRDefault="00AB34D8" w:rsidP="00274030">
      <w:pPr>
        <w:pStyle w:val="Body-TextTx"/>
      </w:pPr>
      <w:r>
        <w:t>In a blur she shoot</w:t>
      </w:r>
      <w:r w:rsidR="00B00A06">
        <w:t>s</w:t>
      </w:r>
      <w:r>
        <w:t xml:space="preserve"> down Ku </w:t>
      </w:r>
      <w:proofErr w:type="spellStart"/>
      <w:r>
        <w:t>Kluxes</w:t>
      </w:r>
      <w:proofErr w:type="spellEnd"/>
      <w:r>
        <w:t xml:space="preserve"> not in front of her</w:t>
      </w:r>
      <w:r w:rsidR="003720BC">
        <w:t xml:space="preserve"> </w:t>
      </w:r>
      <w:r>
        <w:t>but behind me! The shots are straight for the head</w:t>
      </w:r>
      <w:r w:rsidR="00985B6A">
        <w:t>. D</w:t>
      </w:r>
      <w:r>
        <w:t xml:space="preserve">ropping two with one bullet. I never seen anything like it. </w:t>
      </w:r>
      <w:r>
        <w:lastRenderedPageBreak/>
        <w:t>Before you can even count to four, the path behind me is clear.</w:t>
      </w:r>
    </w:p>
    <w:p w14:paraId="4F6A94FA" w14:textId="0E8538A9" w:rsidR="006415C4" w:rsidRDefault="00396ECC" w:rsidP="00274030">
      <w:pPr>
        <w:pStyle w:val="Body-TextTx"/>
      </w:pPr>
      <w:r>
        <w:t>“</w:t>
      </w:r>
      <w:r w:rsidR="00524F49">
        <w:t>Go!</w:t>
      </w:r>
      <w:r>
        <w:t>”</w:t>
      </w:r>
      <w:r w:rsidR="00524F49">
        <w:t xml:space="preserve"> she yell</w:t>
      </w:r>
      <w:r w:rsidR="0026218E">
        <w:t>s</w:t>
      </w:r>
      <w:r w:rsidR="00524F49">
        <w:t>.</w:t>
      </w:r>
    </w:p>
    <w:p w14:paraId="46E2176E" w14:textId="77777777" w:rsidR="00AB34D8" w:rsidRDefault="00AB34D8" w:rsidP="00274030">
      <w:pPr>
        <w:pStyle w:val="Body-TextTx"/>
      </w:pPr>
      <w:r w:rsidRPr="00AB34D8">
        <w:t xml:space="preserve">I </w:t>
      </w:r>
      <w:r w:rsidR="00985B6A">
        <w:t>take</w:t>
      </w:r>
      <w:r w:rsidRPr="00AB34D8">
        <w:t xml:space="preserve"> steps to help her</w:t>
      </w:r>
      <w:r w:rsidR="00985B6A">
        <w:t xml:space="preserve">, </w:t>
      </w:r>
      <w:r w:rsidRPr="00AB34D8">
        <w:t xml:space="preserve">thinking </w:t>
      </w:r>
      <w:r w:rsidR="00985B6A">
        <w:t>of the</w:t>
      </w:r>
      <w:r>
        <w:t xml:space="preserve"> two of us </w:t>
      </w:r>
      <w:r w:rsidRPr="00AB34D8">
        <w:t>back to back</w:t>
      </w:r>
      <w:r w:rsidR="00985B6A">
        <w:t>, taking on this whole bunch</w:t>
      </w:r>
      <w:r w:rsidRPr="00AB34D8">
        <w:t>. But she wave</w:t>
      </w:r>
      <w:r w:rsidR="00B00A06">
        <w:t>s</w:t>
      </w:r>
      <w:r w:rsidRPr="00AB34D8">
        <w:t xml:space="preserve"> her rifle at me and yell</w:t>
      </w:r>
      <w:r w:rsidR="0026218E">
        <w:t>s</w:t>
      </w:r>
      <w:r w:rsidRPr="00AB34D8">
        <w:t xml:space="preserve"> again.</w:t>
      </w:r>
    </w:p>
    <w:p w14:paraId="6AA9C447" w14:textId="0497827B" w:rsidR="00524F49" w:rsidRDefault="00396ECC" w:rsidP="00274030">
      <w:pPr>
        <w:pStyle w:val="Body-TextTx"/>
      </w:pPr>
      <w:r>
        <w:t>“</w:t>
      </w:r>
      <w:r w:rsidR="00524F49">
        <w:t xml:space="preserve">Stop being </w:t>
      </w:r>
      <w:r w:rsidR="00F25386">
        <w:t xml:space="preserve">hardheaded </w:t>
      </w:r>
      <w:r w:rsidR="00BD3C5D">
        <w:t>just this once</w:t>
      </w:r>
      <w:r w:rsidR="00524F49">
        <w:t>!</w:t>
      </w:r>
      <w:r w:rsidR="00BD3C5D">
        <w:t xml:space="preserve"> </w:t>
      </w:r>
      <w:r w:rsidR="00524F49">
        <w:t xml:space="preserve">Take </w:t>
      </w:r>
      <w:r w:rsidR="00BD3C5D">
        <w:t xml:space="preserve">them </w:t>
      </w:r>
      <w:r w:rsidR="009324C0">
        <w:t xml:space="preserve">and </w:t>
      </w:r>
      <w:r w:rsidR="00443BE9">
        <w:t>I</w:t>
      </w:r>
      <w:r>
        <w:t>’</w:t>
      </w:r>
      <w:r w:rsidR="00443BE9">
        <w:t>ll follow behind!</w:t>
      </w:r>
      <w:r>
        <w:t>”</w:t>
      </w:r>
    </w:p>
    <w:p w14:paraId="0DDBD886" w14:textId="09C79246" w:rsidR="006415C4" w:rsidRDefault="00D62453" w:rsidP="00274030">
      <w:pPr>
        <w:pStyle w:val="Body-TextTx"/>
      </w:pPr>
      <w:r>
        <w:t>R</w:t>
      </w:r>
      <w:r w:rsidR="00F25386">
        <w:t>ight,</w:t>
      </w:r>
      <w:r w:rsidR="009324C0">
        <w:t xml:space="preserve"> then. I</w:t>
      </w:r>
      <w:r w:rsidR="00443BE9">
        <w:t xml:space="preserve"> </w:t>
      </w:r>
      <w:r w:rsidR="009324C0">
        <w:t>take</w:t>
      </w:r>
      <w:r w:rsidR="00443BE9">
        <w:t xml:space="preserve"> hold of the dazed couple</w:t>
      </w:r>
      <w:r w:rsidR="009324C0">
        <w:t xml:space="preserve">, </w:t>
      </w:r>
      <w:r w:rsidR="00443BE9">
        <w:t xml:space="preserve">pushing them </w:t>
      </w:r>
      <w:r w:rsidR="009324C0">
        <w:t>on</w:t>
      </w:r>
      <w:r w:rsidR="00443BE9">
        <w:t xml:space="preserve">. As we </w:t>
      </w:r>
      <w:proofErr w:type="gramStart"/>
      <w:r w:rsidR="00443BE9">
        <w:t>run</w:t>
      </w:r>
      <w:proofErr w:type="gramEnd"/>
      <w:r w:rsidR="00443BE9">
        <w:t xml:space="preserve"> I hear Sadie</w:t>
      </w:r>
      <w:r w:rsidR="00AB34D8">
        <w:t xml:space="preserve"> shouting</w:t>
      </w:r>
      <w:r w:rsidR="00F25386">
        <w:t>,</w:t>
      </w:r>
      <w:r w:rsidR="00443BE9">
        <w:t xml:space="preserve"> </w:t>
      </w:r>
      <w:r w:rsidR="00396ECC">
        <w:t>“</w:t>
      </w:r>
      <w:r>
        <w:t>Listen up</w:t>
      </w:r>
      <w:r w:rsidR="00F25386">
        <w:t>,</w:t>
      </w:r>
      <w:r w:rsidR="00443BE9">
        <w:t xml:space="preserve"> all you white niggers! Just you and me and Winnie now!</w:t>
      </w:r>
      <w:r w:rsidR="00396ECC">
        <w:t>”</w:t>
      </w:r>
      <w:r w:rsidR="00443BE9">
        <w:t xml:space="preserve"> A set of angry roars answer, and I glance </w:t>
      </w:r>
      <w:r w:rsidR="00B00A06">
        <w:t>back</w:t>
      </w:r>
      <w:r w:rsidR="00443BE9">
        <w:t xml:space="preserve"> to see every last Ku Klux surging </w:t>
      </w:r>
      <w:r w:rsidR="00DA675A">
        <w:t>toward</w:t>
      </w:r>
      <w:r w:rsidR="00AB34D8">
        <w:t xml:space="preserve"> her </w:t>
      </w:r>
      <w:r w:rsidR="0026218E">
        <w:t>in a pack of pale skin</w:t>
      </w:r>
      <w:r w:rsidR="00985B6A">
        <w:t xml:space="preserve">, </w:t>
      </w:r>
      <w:r w:rsidR="0026218E">
        <w:t>vent</w:t>
      </w:r>
      <w:r w:rsidR="00303DF8">
        <w:t>ing</w:t>
      </w:r>
      <w:r w:rsidR="00AB34D8" w:rsidRPr="00AB34D8">
        <w:t xml:space="preserve"> their rage. </w:t>
      </w:r>
      <w:r w:rsidR="0026218E">
        <w:t>In between</w:t>
      </w:r>
      <w:r w:rsidR="00AB34D8" w:rsidRPr="00AB34D8">
        <w:t xml:space="preserve"> the smoke I catch </w:t>
      </w:r>
      <w:r w:rsidR="00303DF8">
        <w:t>Sadie</w:t>
      </w:r>
      <w:r w:rsidR="00AB34D8" w:rsidRPr="00AB34D8">
        <w:t xml:space="preserve"> laughing as they come, working the lever of her Winchester and firing</w:t>
      </w:r>
      <w:r w:rsidR="0026218E">
        <w:t xml:space="preserve"> like there</w:t>
      </w:r>
      <w:r w:rsidR="00396ECC">
        <w:t>’</w:t>
      </w:r>
      <w:r w:rsidR="0026218E">
        <w:t>s no tomorrow.</w:t>
      </w:r>
    </w:p>
    <w:p w14:paraId="460E4267" w14:textId="58D289F3" w:rsidR="006415C4" w:rsidRDefault="00AB34D8" w:rsidP="00274030">
      <w:pPr>
        <w:pStyle w:val="Body-TextTx"/>
      </w:pPr>
      <w:r>
        <w:t>R</w:t>
      </w:r>
      <w:r w:rsidRPr="00AB34D8">
        <w:t>ifle shots ring in my ear</w:t>
      </w:r>
      <w:r w:rsidR="007044A9">
        <w:t>s</w:t>
      </w:r>
      <w:r w:rsidRPr="00AB34D8">
        <w:t xml:space="preserve"> as we reach the back stairway. We run, stumble, almost fall a few times through </w:t>
      </w:r>
      <w:r>
        <w:t xml:space="preserve">the thick </w:t>
      </w:r>
      <w:r w:rsidR="0026218E">
        <w:t>haze</w:t>
      </w:r>
      <w:r w:rsidRPr="00AB34D8">
        <w:t xml:space="preserve">. When we reach the door, </w:t>
      </w:r>
      <w:r w:rsidR="002F4FED">
        <w:t>w</w:t>
      </w:r>
      <w:r w:rsidRPr="00AB34D8">
        <w:t xml:space="preserve">e stagger out, </w:t>
      </w:r>
      <w:r>
        <w:t xml:space="preserve">gulping </w:t>
      </w:r>
      <w:r w:rsidRPr="00AB34D8">
        <w:t>night air. I</w:t>
      </w:r>
      <w:r w:rsidR="00396ECC">
        <w:t>’</w:t>
      </w:r>
      <w:r w:rsidRPr="00AB34D8">
        <w:t xml:space="preserve">m bent over hacking </w:t>
      </w:r>
      <w:r>
        <w:t>my</w:t>
      </w:r>
      <w:r w:rsidRPr="00AB34D8">
        <w:t xml:space="preserve"> lungs </w:t>
      </w:r>
      <w:r w:rsidR="0026218E">
        <w:t xml:space="preserve">out </w:t>
      </w:r>
      <w:r w:rsidRPr="00AB34D8">
        <w:t>when Chef run</w:t>
      </w:r>
      <w:r w:rsidR="00D62453">
        <w:t>s</w:t>
      </w:r>
      <w:r w:rsidRPr="00AB34D8">
        <w:t xml:space="preserve"> up. She </w:t>
      </w:r>
      <w:r w:rsidR="00D62453">
        <w:t xml:space="preserve">with </w:t>
      </w:r>
      <w:r w:rsidR="002F4FED">
        <w:t>a familiar face</w:t>
      </w:r>
      <w:r w:rsidRPr="00AB34D8">
        <w:t xml:space="preserve">—Lester. </w:t>
      </w:r>
      <w:r w:rsidR="002F4FED">
        <w:t>G</w:t>
      </w:r>
      <w:r w:rsidR="00B342AB">
        <w:t xml:space="preserve">ot a </w:t>
      </w:r>
      <w:r w:rsidR="0026218E">
        <w:t>cut</w:t>
      </w:r>
      <w:r w:rsidR="00B342AB">
        <w:t xml:space="preserve"> on his forehead</w:t>
      </w:r>
      <w:r w:rsidRPr="00AB34D8">
        <w:t>, but other</w:t>
      </w:r>
      <w:r w:rsidR="00B342AB">
        <w:t xml:space="preserve">wise </w:t>
      </w:r>
      <w:r w:rsidRPr="00AB34D8">
        <w:t>look well.</w:t>
      </w:r>
    </w:p>
    <w:p w14:paraId="2C164C53" w14:textId="25BE6553" w:rsidR="00B342AB" w:rsidRDefault="00396ECC" w:rsidP="00274030">
      <w:pPr>
        <w:pStyle w:val="Body-TextTx"/>
      </w:pPr>
      <w:r>
        <w:t>“</w:t>
      </w:r>
      <w:r w:rsidR="00B342AB">
        <w:t>Michael George!</w:t>
      </w:r>
      <w:r>
        <w:t>”</w:t>
      </w:r>
      <w:r w:rsidR="00B342AB">
        <w:t xml:space="preserve"> I </w:t>
      </w:r>
      <w:r w:rsidR="007044A9">
        <w:t>cough</w:t>
      </w:r>
      <w:r w:rsidR="00B342AB">
        <w:t xml:space="preserve">. </w:t>
      </w:r>
      <w:r>
        <w:t>“</w:t>
      </w:r>
      <w:r w:rsidR="00B342AB">
        <w:t xml:space="preserve">You </w:t>
      </w:r>
      <w:proofErr w:type="spellStart"/>
      <w:r w:rsidR="00B342AB">
        <w:t>seen</w:t>
      </w:r>
      <w:proofErr w:type="spellEnd"/>
      <w:r w:rsidR="00B342AB">
        <w:t xml:space="preserve"> him?</w:t>
      </w:r>
      <w:r>
        <w:t>”</w:t>
      </w:r>
    </w:p>
    <w:p w14:paraId="6E7ADCFF" w14:textId="08A5637C" w:rsidR="00B342AB" w:rsidRDefault="00B342AB" w:rsidP="00274030">
      <w:pPr>
        <w:pStyle w:val="Body-TextTx"/>
      </w:pPr>
      <w:r>
        <w:t xml:space="preserve">A pained look cross his face. </w:t>
      </w:r>
      <w:r w:rsidR="00396ECC">
        <w:t>“</w:t>
      </w:r>
      <w:proofErr w:type="spellStart"/>
      <w:r>
        <w:t>The</w:t>
      </w:r>
      <w:r w:rsidR="002F4FED">
        <w:t>m</w:t>
      </w:r>
      <w:proofErr w:type="spellEnd"/>
      <w:r>
        <w:t xml:space="preserve"> </w:t>
      </w:r>
      <w:proofErr w:type="spellStart"/>
      <w:r>
        <w:t>Klan</w:t>
      </w:r>
      <w:r w:rsidR="002F4FED">
        <w:t>s</w:t>
      </w:r>
      <w:proofErr w:type="spellEnd"/>
      <w:r>
        <w:t xml:space="preserve"> take him</w:t>
      </w:r>
      <w:r w:rsidR="00691D94">
        <w:t>!</w:t>
      </w:r>
      <w:r w:rsidR="00396ECC">
        <w:t>”</w:t>
      </w:r>
    </w:p>
    <w:p w14:paraId="7A7D2276" w14:textId="32ECB63C" w:rsidR="00B342AB" w:rsidRDefault="00B342AB" w:rsidP="00274030">
      <w:pPr>
        <w:pStyle w:val="Body-TextTx"/>
      </w:pPr>
      <w:r>
        <w:t xml:space="preserve">I </w:t>
      </w:r>
      <w:r w:rsidR="00D62453">
        <w:t xml:space="preserve">glance </w:t>
      </w:r>
      <w:r>
        <w:t xml:space="preserve">up sharp. </w:t>
      </w:r>
      <w:r w:rsidR="00396ECC">
        <w:t>“</w:t>
      </w:r>
      <w:r>
        <w:t>How you mean?</w:t>
      </w:r>
      <w:r w:rsidR="00396ECC">
        <w:t>”</w:t>
      </w:r>
    </w:p>
    <w:p w14:paraId="2DA00493" w14:textId="3017020B" w:rsidR="00B342AB" w:rsidRDefault="00396ECC" w:rsidP="00274030">
      <w:pPr>
        <w:pStyle w:val="Body-TextTx"/>
      </w:pPr>
      <w:r>
        <w:t>“</w:t>
      </w:r>
      <w:r w:rsidR="00B342AB">
        <w:t>People tell me the same,</w:t>
      </w:r>
      <w:r>
        <w:t>”</w:t>
      </w:r>
      <w:r w:rsidR="00B342AB">
        <w:t xml:space="preserve"> Chef </w:t>
      </w:r>
      <w:r w:rsidR="002F4FED">
        <w:t>says</w:t>
      </w:r>
      <w:r w:rsidR="00B342AB">
        <w:t xml:space="preserve">. </w:t>
      </w:r>
      <w:r>
        <w:t>“</w:t>
      </w:r>
      <w:r w:rsidR="00B342AB">
        <w:t xml:space="preserve">That the </w:t>
      </w:r>
      <w:proofErr w:type="spellStart"/>
      <w:r w:rsidR="00B342AB">
        <w:t>Klans</w:t>
      </w:r>
      <w:proofErr w:type="spellEnd"/>
      <w:r w:rsidR="00B342AB">
        <w:t xml:space="preserve"> was snatching folk. Maybe </w:t>
      </w:r>
      <w:r w:rsidR="007044A9">
        <w:t>a</w:t>
      </w:r>
      <w:r w:rsidR="00B342AB">
        <w:t xml:space="preserve"> </w:t>
      </w:r>
      <w:r w:rsidR="00E01C0C">
        <w:t xml:space="preserve">half </w:t>
      </w:r>
      <w:r w:rsidR="00B342AB">
        <w:t xml:space="preserve">dozen. Packed them </w:t>
      </w:r>
      <w:r w:rsidR="00691D94">
        <w:t>into cars</w:t>
      </w:r>
      <w:r w:rsidR="00B342AB">
        <w:t xml:space="preserve"> and drove off.</w:t>
      </w:r>
      <w:r>
        <w:t>”</w:t>
      </w:r>
    </w:p>
    <w:p w14:paraId="6EDC510B" w14:textId="2FE3512D" w:rsidR="00B342AB" w:rsidRDefault="00B342AB" w:rsidP="00274030">
      <w:pPr>
        <w:pStyle w:val="Body-TextTx"/>
      </w:pPr>
      <w:r>
        <w:t>I picture Michael George</w:t>
      </w:r>
      <w:r w:rsidR="002F4FED">
        <w:t>, f</w:t>
      </w:r>
      <w:r>
        <w:t>ighting a</w:t>
      </w:r>
      <w:r w:rsidR="007044A9">
        <w:t>s</w:t>
      </w:r>
      <w:r>
        <w:t xml:space="preserve"> they drag him away. But why would they take him or anyone else? </w:t>
      </w:r>
      <w:r w:rsidR="007044A9">
        <w:t>D</w:t>
      </w:r>
      <w:r>
        <w:t>on</w:t>
      </w:r>
      <w:r w:rsidR="00396ECC">
        <w:t>’</w:t>
      </w:r>
      <w:r>
        <w:t>t make sense</w:t>
      </w:r>
      <w:r w:rsidR="00D62453">
        <w:t>!</w:t>
      </w:r>
    </w:p>
    <w:p w14:paraId="151E0471" w14:textId="31388015" w:rsidR="00B342AB" w:rsidRDefault="00396ECC" w:rsidP="00274030">
      <w:pPr>
        <w:pStyle w:val="Body-TextTx"/>
      </w:pPr>
      <w:r>
        <w:t>“</w:t>
      </w:r>
      <w:r w:rsidR="00B342AB">
        <w:t>Sadie,</w:t>
      </w:r>
      <w:r>
        <w:t>”</w:t>
      </w:r>
      <w:r w:rsidR="00B342AB">
        <w:t xml:space="preserve"> Lester say</w:t>
      </w:r>
      <w:r w:rsidR="00691D94">
        <w:t>s</w:t>
      </w:r>
      <w:r w:rsidR="00B342AB">
        <w:t xml:space="preserve">, </w:t>
      </w:r>
      <w:r w:rsidR="002F4FED">
        <w:t>face</w:t>
      </w:r>
      <w:r w:rsidR="00B342AB">
        <w:t xml:space="preserve"> frantic. </w:t>
      </w:r>
      <w:r>
        <w:t>“</w:t>
      </w:r>
      <w:r w:rsidR="00B342AB">
        <w:t>Where</w:t>
      </w:r>
      <w:r>
        <w:t>’</w:t>
      </w:r>
      <w:r w:rsidR="00B342AB">
        <w:t>s Sadie?</w:t>
      </w:r>
      <w:r>
        <w:t>”</w:t>
      </w:r>
    </w:p>
    <w:p w14:paraId="3B9D16D4" w14:textId="48FEC07D" w:rsidR="00B342AB" w:rsidRDefault="00B342AB" w:rsidP="00274030">
      <w:pPr>
        <w:pStyle w:val="Body-TextTx"/>
      </w:pPr>
      <w:r>
        <w:t>I</w:t>
      </w:r>
      <w:r w:rsidR="00396ECC">
        <w:t>’</w:t>
      </w:r>
      <w:r>
        <w:t>m set to tell him she right behind me but when I look back there</w:t>
      </w:r>
      <w:r w:rsidR="00396ECC">
        <w:t>’</w:t>
      </w:r>
      <w:r>
        <w:t xml:space="preserve">s nobody there. </w:t>
      </w:r>
      <w:r>
        <w:lastRenderedPageBreak/>
        <w:t xml:space="preserve">And </w:t>
      </w:r>
      <w:r w:rsidR="00691D94">
        <w:t>I</w:t>
      </w:r>
      <w:r>
        <w:t xml:space="preserve"> realize </w:t>
      </w:r>
      <w:r w:rsidR="00691D94">
        <w:t xml:space="preserve">it </w:t>
      </w:r>
      <w:r>
        <w:t xml:space="preserve">been a while since I heard a rifle shot. My eyes go to the burning juke joint and my stomach </w:t>
      </w:r>
      <w:r w:rsidR="00691D94">
        <w:t>drops</w:t>
      </w:r>
      <w:r>
        <w:t xml:space="preserve">. I </w:t>
      </w:r>
      <w:r w:rsidR="002F4FED">
        <w:t>take</w:t>
      </w:r>
      <w:r w:rsidR="00691D94">
        <w:t xml:space="preserve"> off</w:t>
      </w:r>
      <w:r>
        <w:t xml:space="preserve"> in a run, </w:t>
      </w:r>
      <w:r w:rsidR="002F4FED">
        <w:t>ignoring Chef</w:t>
      </w:r>
      <w:r w:rsidR="00396ECC">
        <w:t>’</w:t>
      </w:r>
      <w:r w:rsidR="002F4FED">
        <w:t>s calls</w:t>
      </w:r>
      <w:r w:rsidR="00691D94">
        <w:t xml:space="preserve"> and</w:t>
      </w:r>
      <w:r w:rsidR="00764AC2">
        <w:t>,</w:t>
      </w:r>
      <w:r w:rsidR="00691D94">
        <w:t xml:space="preserve"> t</w:t>
      </w:r>
      <w:r>
        <w:t>aking one big swallow of good air</w:t>
      </w:r>
      <w:r w:rsidR="00764AC2">
        <w:t xml:space="preserve">, </w:t>
      </w:r>
      <w:r>
        <w:t>dive back into the smoke and fire</w:t>
      </w:r>
      <w:r w:rsidR="00691D94">
        <w:t>.</w:t>
      </w:r>
    </w:p>
    <w:p w14:paraId="14818A33" w14:textId="494FCB79" w:rsidR="00166A14" w:rsidRDefault="00C96489" w:rsidP="00274030">
      <w:pPr>
        <w:pStyle w:val="Body-TextTx"/>
      </w:pPr>
      <w:r>
        <w:t>C</w:t>
      </w:r>
      <w:r w:rsidR="00166A14">
        <w:t xml:space="preserve">an barely make out anything now, and </w:t>
      </w:r>
      <w:r w:rsidR="00B342AB">
        <w:t xml:space="preserve">I trip and </w:t>
      </w:r>
      <w:r w:rsidR="00166A14">
        <w:t xml:space="preserve">bounce off a wall before finding the back stairs. </w:t>
      </w:r>
      <w:r w:rsidR="00B342AB">
        <w:t>The s</w:t>
      </w:r>
      <w:r w:rsidR="00166A14">
        <w:t>moke got my eyes streaming</w:t>
      </w:r>
      <w:r w:rsidR="00B342AB">
        <w:t xml:space="preserve"> tears</w:t>
      </w:r>
      <w:r w:rsidR="00166A14">
        <w:t xml:space="preserve"> and </w:t>
      </w:r>
      <w:r w:rsidR="007A4C08">
        <w:t>my lungs burning</w:t>
      </w:r>
      <w:r w:rsidR="00166A14">
        <w:t xml:space="preserve">. </w:t>
      </w:r>
      <w:r>
        <w:t>But I can</w:t>
      </w:r>
      <w:r w:rsidR="00396ECC">
        <w:t>’</w:t>
      </w:r>
      <w:r>
        <w:t xml:space="preserve">t stop. </w:t>
      </w:r>
      <w:r w:rsidR="00166A14">
        <w:t xml:space="preserve">When I reach the top and turn into the corridor I </w:t>
      </w:r>
      <w:r>
        <w:t>stare at the scene before me</w:t>
      </w:r>
      <w:r w:rsidR="00166A14">
        <w:t>.</w:t>
      </w:r>
    </w:p>
    <w:p w14:paraId="489F8F6F" w14:textId="7DD1E328" w:rsidR="006415C4" w:rsidRDefault="00B342AB" w:rsidP="00274030">
      <w:pPr>
        <w:pStyle w:val="Body-TextTx"/>
      </w:pPr>
      <w:r>
        <w:t>There</w:t>
      </w:r>
      <w:r w:rsidR="00396ECC">
        <w:t>’</w:t>
      </w:r>
      <w:r>
        <w:t xml:space="preserve">s dead </w:t>
      </w:r>
      <w:r w:rsidR="00166A14">
        <w:t xml:space="preserve">Ku </w:t>
      </w:r>
      <w:proofErr w:type="spellStart"/>
      <w:r w:rsidR="00166A14">
        <w:t>Klux</w:t>
      </w:r>
      <w:r w:rsidR="00691D94">
        <w:t>es</w:t>
      </w:r>
      <w:proofErr w:type="spellEnd"/>
      <w:r w:rsidR="00166A14">
        <w:t xml:space="preserve"> everywhere. Most turning to ash, but the fire catch</w:t>
      </w:r>
      <w:r w:rsidR="007044A9">
        <w:t>es</w:t>
      </w:r>
      <w:r w:rsidR="00166A14">
        <w:t xml:space="preserve"> some and the stink of </w:t>
      </w:r>
      <w:r w:rsidR="00C96489">
        <w:t>their unnatural flesh</w:t>
      </w:r>
      <w:r w:rsidR="00166A14">
        <w:t xml:space="preserve"> </w:t>
      </w:r>
      <w:r w:rsidR="00691D94">
        <w:t xml:space="preserve">scalds </w:t>
      </w:r>
      <w:r>
        <w:t>my nostrils</w:t>
      </w:r>
      <w:r w:rsidR="00166A14">
        <w:t>. I cover my mouth and nose</w:t>
      </w:r>
      <w:r>
        <w:t xml:space="preserve"> with my cap, blocking out the smoke and stench best I can,</w:t>
      </w:r>
      <w:r w:rsidR="00166A14">
        <w:t xml:space="preserve"> </w:t>
      </w:r>
      <w:r w:rsidR="00CA46D1">
        <w:t>clambering</w:t>
      </w:r>
      <w:r w:rsidR="00166A14">
        <w:t xml:space="preserve"> over bodies. Must be about a dozen lining the </w:t>
      </w:r>
      <w:r w:rsidR="00CC42D1">
        <w:t>floor</w:t>
      </w:r>
      <w:r w:rsidR="00166A14">
        <w:t xml:space="preserve">—but no Sadie. </w:t>
      </w:r>
      <w:r w:rsidRPr="00B342AB">
        <w:t>I shout</w:t>
      </w:r>
      <w:r w:rsidR="00764AC2">
        <w:t>,</w:t>
      </w:r>
      <w:r w:rsidRPr="00B342AB">
        <w:t xml:space="preserve"> not getting an answer, and for a brief moment I </w:t>
      </w:r>
      <w:r w:rsidR="00AB3F8D">
        <w:t>imagine</w:t>
      </w:r>
      <w:r w:rsidR="00AB3F8D" w:rsidRPr="00B342AB">
        <w:t xml:space="preserve"> </w:t>
      </w:r>
      <w:r w:rsidRPr="00B342AB">
        <w:t>she got out some other way. Then at the end of the corridor I spy the woodgrain of a rifle butt. Fear eats up my hope. When I reach, it take</w:t>
      </w:r>
      <w:r w:rsidR="007044A9">
        <w:t>s</w:t>
      </w:r>
      <w:r w:rsidRPr="00B342AB">
        <w:t xml:space="preserve"> all my strength to push the Ku Klux lying atop the rifle away.</w:t>
      </w:r>
    </w:p>
    <w:p w14:paraId="2C4E650D" w14:textId="77777777" w:rsidR="006415C4" w:rsidRDefault="00C96489" w:rsidP="00274030">
      <w:pPr>
        <w:pStyle w:val="Body-TextTx"/>
      </w:pPr>
      <w:r>
        <w:t>Underneath</w:t>
      </w:r>
      <w:r w:rsidR="00CC42D1">
        <w:t xml:space="preserve"> is Sadie.</w:t>
      </w:r>
    </w:p>
    <w:p w14:paraId="56876163" w14:textId="5B625EDB" w:rsidR="006415C4" w:rsidRDefault="00CC42D1" w:rsidP="00274030">
      <w:pPr>
        <w:pStyle w:val="Body-TextTx"/>
      </w:pPr>
      <w:r>
        <w:t xml:space="preserve">She </w:t>
      </w:r>
      <w:r w:rsidR="00A47578">
        <w:t>sit</w:t>
      </w:r>
      <w:r w:rsidR="007044A9">
        <w:t>s</w:t>
      </w:r>
      <w:r w:rsidR="00A47578">
        <w:t xml:space="preserve"> propped </w:t>
      </w:r>
      <w:r>
        <w:t xml:space="preserve">against a wall. And </w:t>
      </w:r>
      <w:proofErr w:type="gramStart"/>
      <w:r>
        <w:t>she</w:t>
      </w:r>
      <w:r w:rsidR="00396ECC">
        <w:t>’</w:t>
      </w:r>
      <w:r>
        <w:t>s</w:t>
      </w:r>
      <w:r w:rsidR="00396ECC">
        <w:t> .</w:t>
      </w:r>
      <w:proofErr w:type="gramEnd"/>
      <w:r w:rsidR="00396ECC">
        <w:t> . .</w:t>
      </w:r>
      <w:r w:rsidR="006415C4">
        <w:t xml:space="preserve"> </w:t>
      </w:r>
      <w:r>
        <w:t xml:space="preserve">I swallow. </w:t>
      </w:r>
      <w:r w:rsidR="00A47578">
        <w:t>Lord</w:t>
      </w:r>
      <w:r w:rsidR="00C96489">
        <w:t>, she</w:t>
      </w:r>
      <w:r>
        <w:t xml:space="preserve"> tore up bad.</w:t>
      </w:r>
    </w:p>
    <w:p w14:paraId="22AFFF9D" w14:textId="6E5F18A5" w:rsidR="006415C4" w:rsidRDefault="00CC42D1" w:rsidP="00274030">
      <w:pPr>
        <w:pStyle w:val="Body-TextTx"/>
      </w:pPr>
      <w:r>
        <w:t>Her overalls shredded</w:t>
      </w:r>
      <w:r w:rsidR="00BC3E0B">
        <w:t xml:space="preserve">, </w:t>
      </w:r>
      <w:r w:rsidR="00A47578">
        <w:t xml:space="preserve">and the </w:t>
      </w:r>
      <w:r>
        <w:t xml:space="preserve">checkered shirt soaked in blood. The arm holding </w:t>
      </w:r>
      <w:r w:rsidR="00BC3E0B">
        <w:t>Winnie</w:t>
      </w:r>
      <w:r>
        <w:t xml:space="preserve"> is a </w:t>
      </w:r>
      <w:r w:rsidR="00C96489">
        <w:t xml:space="preserve">ruin of </w:t>
      </w:r>
      <w:r w:rsidR="00A47578">
        <w:t xml:space="preserve">open </w:t>
      </w:r>
      <w:r w:rsidR="00C96489">
        <w:t>flesh</w:t>
      </w:r>
      <w:r w:rsidR="00BC3E0B">
        <w:t xml:space="preserve"> </w:t>
      </w:r>
      <w:r w:rsidR="00CA46D1">
        <w:t>and she got her other hand</w:t>
      </w:r>
      <w:r w:rsidR="00A47578">
        <w:t xml:space="preserve"> </w:t>
      </w:r>
      <w:r w:rsidR="00BC3E0B">
        <w:t>pressed</w:t>
      </w:r>
      <w:r>
        <w:t xml:space="preserve"> to her neck. </w:t>
      </w:r>
      <w:r w:rsidR="00A47578" w:rsidRPr="00A47578">
        <w:t xml:space="preserve">When I grip her shoulder, </w:t>
      </w:r>
      <w:r w:rsidR="007044A9">
        <w:t>calling</w:t>
      </w:r>
      <w:r w:rsidR="00A47578" w:rsidRPr="00A47578">
        <w:t xml:space="preserve"> her name, big brown eyes open to fix on me. Her lips gone pale, and she work</w:t>
      </w:r>
      <w:r w:rsidR="007044A9">
        <w:t>s</w:t>
      </w:r>
      <w:r w:rsidR="00A47578" w:rsidRPr="00A47578">
        <w:t xml:space="preserve"> to mumble.</w:t>
      </w:r>
      <w:r w:rsidR="006415C4" w:rsidRPr="006415C4">
        <w:t xml:space="preserve"> </w:t>
      </w:r>
      <w:r w:rsidR="00396ECC">
        <w:t>“</w:t>
      </w:r>
      <w:r w:rsidR="006403F1">
        <w:t xml:space="preserve">Maryse. Why you </w:t>
      </w:r>
      <w:r w:rsidR="00A47578">
        <w:t xml:space="preserve">yelling and </w:t>
      </w:r>
      <w:r w:rsidR="006403F1">
        <w:t>making all that noise?</w:t>
      </w:r>
      <w:r w:rsidR="00396ECC">
        <w:t>”</w:t>
      </w:r>
    </w:p>
    <w:p w14:paraId="54EDEC0C" w14:textId="4726A027" w:rsidR="006415C4" w:rsidRDefault="006403F1" w:rsidP="00274030">
      <w:pPr>
        <w:pStyle w:val="Body-TextTx"/>
      </w:pPr>
      <w:r>
        <w:t>Hadn</w:t>
      </w:r>
      <w:r w:rsidR="00396ECC">
        <w:t>’</w:t>
      </w:r>
      <w:r>
        <w:t>t noticed I was yelling.</w:t>
      </w:r>
    </w:p>
    <w:p w14:paraId="4685632C" w14:textId="2D9E1538" w:rsidR="006415C4" w:rsidRDefault="00396ECC" w:rsidP="00274030">
      <w:pPr>
        <w:pStyle w:val="Body-TextTx"/>
      </w:pPr>
      <w:r>
        <w:t>“</w:t>
      </w:r>
      <w:r w:rsidR="006403F1">
        <w:t xml:space="preserve">You see all them Ku </w:t>
      </w:r>
      <w:proofErr w:type="spellStart"/>
      <w:r w:rsidR="006403F1">
        <w:t>Kluxes</w:t>
      </w:r>
      <w:proofErr w:type="spellEnd"/>
      <w:r w:rsidR="006403F1">
        <w:t xml:space="preserve"> me and Winnie got?</w:t>
      </w:r>
      <w:r>
        <w:t>”</w:t>
      </w:r>
    </w:p>
    <w:p w14:paraId="063A6E86" w14:textId="486895FD" w:rsidR="006415C4" w:rsidRDefault="00396ECC" w:rsidP="00274030">
      <w:pPr>
        <w:pStyle w:val="Body-TextTx"/>
      </w:pPr>
      <w:r>
        <w:t>“</w:t>
      </w:r>
      <w:r w:rsidR="006403F1">
        <w:t>I see them</w:t>
      </w:r>
      <w:r w:rsidR="007044A9">
        <w:t xml:space="preserve">. </w:t>
      </w:r>
      <w:r w:rsidR="006403F1">
        <w:t>Can you stand</w:t>
      </w:r>
      <w:r w:rsidR="00691D94">
        <w:t xml:space="preserve">? </w:t>
      </w:r>
      <w:r w:rsidR="006403F1">
        <w:t xml:space="preserve">We </w:t>
      </w:r>
      <w:proofErr w:type="spellStart"/>
      <w:r w:rsidR="006403F1">
        <w:t>gotta</w:t>
      </w:r>
      <w:proofErr w:type="spellEnd"/>
      <w:r w:rsidR="006403F1">
        <w:t xml:space="preserve"> get out!</w:t>
      </w:r>
      <w:r>
        <w:t>”</w:t>
      </w:r>
    </w:p>
    <w:p w14:paraId="0AAEAE80" w14:textId="02C3F123" w:rsidR="006415C4" w:rsidRDefault="006403F1" w:rsidP="00274030">
      <w:pPr>
        <w:pStyle w:val="Body-TextTx"/>
      </w:pPr>
      <w:r>
        <w:lastRenderedPageBreak/>
        <w:t>She choke</w:t>
      </w:r>
      <w:r w:rsidR="007044A9">
        <w:t>s</w:t>
      </w:r>
      <w:r>
        <w:t xml:space="preserve"> </w:t>
      </w:r>
      <w:r w:rsidR="00BC3E0B">
        <w:t>on</w:t>
      </w:r>
      <w:r>
        <w:t xml:space="preserve"> a laugh. </w:t>
      </w:r>
      <w:r w:rsidR="00396ECC">
        <w:t>“</w:t>
      </w:r>
      <w:r>
        <w:t xml:space="preserve">Stand? </w:t>
      </w:r>
      <w:r w:rsidR="00BC3E0B">
        <w:t>D</w:t>
      </w:r>
      <w:r>
        <w:t>on</w:t>
      </w:r>
      <w:r w:rsidR="00396ECC">
        <w:t>’</w:t>
      </w:r>
      <w:r>
        <w:t xml:space="preserve">t know if I still got legs. </w:t>
      </w:r>
      <w:r w:rsidR="00A47578">
        <w:t xml:space="preserve">They gone numb. </w:t>
      </w:r>
      <w:r>
        <w:t>Can</w:t>
      </w:r>
      <w:r w:rsidR="00396ECC">
        <w:t>’</w:t>
      </w:r>
      <w:r>
        <w:t xml:space="preserve">t feel my hands much neither. And </w:t>
      </w:r>
      <w:r w:rsidR="007044A9">
        <w:t>it</w:t>
      </w:r>
      <w:r w:rsidR="00396ECC">
        <w:t>’</w:t>
      </w:r>
      <w:r w:rsidR="007044A9">
        <w:t>s</w:t>
      </w:r>
      <w:r>
        <w:t xml:space="preserve"> shivering cold.</w:t>
      </w:r>
      <w:r w:rsidR="00396ECC">
        <w:t>”</w:t>
      </w:r>
    </w:p>
    <w:p w14:paraId="6A69113B" w14:textId="584934A1" w:rsidR="006415C4" w:rsidRDefault="00396ECC" w:rsidP="00274030">
      <w:pPr>
        <w:pStyle w:val="Body-TextTx"/>
      </w:pPr>
      <w:r>
        <w:t>“</w:t>
      </w:r>
      <w:r w:rsidR="006403F1">
        <w:t>I</w:t>
      </w:r>
      <w:r>
        <w:t>’</w:t>
      </w:r>
      <w:r w:rsidR="006403F1">
        <w:t>ll carry you</w:t>
      </w:r>
      <w:r w:rsidR="00BC3E0B">
        <w:t>!</w:t>
      </w:r>
      <w:r w:rsidR="006403F1">
        <w:t xml:space="preserve"> Can</w:t>
      </w:r>
      <w:r>
        <w:t>’</w:t>
      </w:r>
      <w:r w:rsidR="006403F1">
        <w:t>t weigh more than some change.</w:t>
      </w:r>
      <w:r>
        <w:t>”</w:t>
      </w:r>
    </w:p>
    <w:p w14:paraId="5BC6EF21" w14:textId="128E38F3" w:rsidR="006415C4" w:rsidRDefault="00691D94" w:rsidP="00274030">
      <w:pPr>
        <w:pStyle w:val="Body-TextTx"/>
      </w:pPr>
      <w:r>
        <w:t>The c</w:t>
      </w:r>
      <w:r w:rsidR="00A47578" w:rsidRPr="00A47578">
        <w:t xml:space="preserve">orner of her </w:t>
      </w:r>
      <w:r w:rsidR="00CA46D1">
        <w:t>mouth</w:t>
      </w:r>
      <w:r w:rsidR="00A47578" w:rsidRPr="00A47578">
        <w:t xml:space="preserve"> </w:t>
      </w:r>
      <w:r>
        <w:t>rise</w:t>
      </w:r>
      <w:r w:rsidR="00421BCC">
        <w:t>s</w:t>
      </w:r>
      <w:r w:rsidR="00A47578" w:rsidRPr="00A47578">
        <w:t xml:space="preserve"> at my joke, but then she let</w:t>
      </w:r>
      <w:r w:rsidR="009B0C92">
        <w:t>s</w:t>
      </w:r>
      <w:r w:rsidR="00A47578" w:rsidRPr="00A47578">
        <w:t xml:space="preserve"> out a </w:t>
      </w:r>
      <w:r>
        <w:t>haggard</w:t>
      </w:r>
      <w:r w:rsidR="00A47578" w:rsidRPr="00A47578">
        <w:t xml:space="preserve"> breath. </w:t>
      </w:r>
      <w:r w:rsidR="00396ECC">
        <w:t>“</w:t>
      </w:r>
      <w:r>
        <w:t>D</w:t>
      </w:r>
      <w:r w:rsidR="006403F1">
        <w:t>on</w:t>
      </w:r>
      <w:r w:rsidR="00396ECC">
        <w:t>’</w:t>
      </w:r>
      <w:r w:rsidR="006403F1">
        <w:t>t think I</w:t>
      </w:r>
      <w:r w:rsidR="00396ECC">
        <w:t>’</w:t>
      </w:r>
      <w:r w:rsidR="006403F1">
        <w:t xml:space="preserve">m leaving </w:t>
      </w:r>
      <w:r w:rsidR="009B0C92">
        <w:t>Frenchy</w:t>
      </w:r>
      <w:r w:rsidR="00396ECC">
        <w:t>’</w:t>
      </w:r>
      <w:r w:rsidR="009B0C92">
        <w:t>s</w:t>
      </w:r>
      <w:r w:rsidR="006403F1">
        <w:t xml:space="preserve"> tonight.</w:t>
      </w:r>
      <w:r w:rsidR="00396ECC">
        <w:t>”</w:t>
      </w:r>
      <w:r w:rsidR="006403F1">
        <w:t xml:space="preserve"> </w:t>
      </w:r>
      <w:r w:rsidR="00A47578" w:rsidRPr="00A47578">
        <w:t>She pull</w:t>
      </w:r>
      <w:r w:rsidR="009B0C92">
        <w:t>s</w:t>
      </w:r>
      <w:r w:rsidR="00A47578" w:rsidRPr="00A47578">
        <w:t xml:space="preserve"> the hand </w:t>
      </w:r>
      <w:r w:rsidR="00CA46D1">
        <w:t>from</w:t>
      </w:r>
      <w:r w:rsidR="00A47578" w:rsidRPr="00A47578">
        <w:t xml:space="preserve"> her neck and I </w:t>
      </w:r>
      <w:r w:rsidR="009B0C92">
        <w:t xml:space="preserve">choke </w:t>
      </w:r>
      <w:r w:rsidR="00CA46D1">
        <w:t>on</w:t>
      </w:r>
      <w:r w:rsidR="009B0C92">
        <w:t xml:space="preserve"> a gasp.</w:t>
      </w:r>
      <w:r w:rsidR="006403F1">
        <w:t xml:space="preserve"> </w:t>
      </w:r>
      <w:r w:rsidR="00A47578">
        <w:t xml:space="preserve">Whole thing </w:t>
      </w:r>
      <w:r w:rsidR="006403F1">
        <w:t xml:space="preserve">ripped clean open, pouring blood. I </w:t>
      </w:r>
      <w:r w:rsidR="00BC3E0B">
        <w:t>press</w:t>
      </w:r>
      <w:r w:rsidR="006403F1">
        <w:t xml:space="preserve"> my cap against it, </w:t>
      </w:r>
      <w:r w:rsidR="00A51C8E">
        <w:t xml:space="preserve">trying to </w:t>
      </w:r>
      <w:r w:rsidR="00BC3E0B">
        <w:t>make it stop</w:t>
      </w:r>
      <w:r w:rsidR="006403F1">
        <w:t>.</w:t>
      </w:r>
      <w:r w:rsidR="00A51C8E">
        <w:t xml:space="preserve"> </w:t>
      </w:r>
      <w:r>
        <w:t>Please, God</w:t>
      </w:r>
      <w:r w:rsidR="00764AC2">
        <w:t>,</w:t>
      </w:r>
      <w:r>
        <w:t xml:space="preserve"> make it stop!</w:t>
      </w:r>
    </w:p>
    <w:p w14:paraId="79D0B800" w14:textId="05AE9643" w:rsidR="00A51C8E" w:rsidRDefault="00A51C8E" w:rsidP="00274030">
      <w:pPr>
        <w:pStyle w:val="Body-TextTx"/>
      </w:pPr>
      <w:r>
        <w:t xml:space="preserve">Sadie </w:t>
      </w:r>
      <w:r w:rsidR="00BC3E0B">
        <w:t>push</w:t>
      </w:r>
      <w:r w:rsidR="009B0C92">
        <w:t>es</w:t>
      </w:r>
      <w:r w:rsidR="00BC3E0B">
        <w:t xml:space="preserve"> </w:t>
      </w:r>
      <w:r w:rsidR="009B0C92">
        <w:t xml:space="preserve">feebly </w:t>
      </w:r>
      <w:r w:rsidR="00BC3E0B">
        <w:t>at my hand</w:t>
      </w:r>
      <w:r>
        <w:t xml:space="preserve">. </w:t>
      </w:r>
      <w:r w:rsidR="00396ECC">
        <w:t>“</w:t>
      </w:r>
      <w:r>
        <w:t>You need to go</w:t>
      </w:r>
      <w:r w:rsidR="00914986">
        <w:t>,</w:t>
      </w:r>
      <w:r>
        <w:t xml:space="preserve"> Maryse. </w:t>
      </w:r>
      <w:r w:rsidR="009B0C92">
        <w:t>N</w:t>
      </w:r>
      <w:r>
        <w:t>o sense we both burn up in here. You just make sure they give me a nice funeral.</w:t>
      </w:r>
      <w:r w:rsidR="00396ECC">
        <w:t>”</w:t>
      </w:r>
    </w:p>
    <w:p w14:paraId="572FD13C" w14:textId="65911814" w:rsidR="00A51C8E" w:rsidRDefault="00396ECC" w:rsidP="00274030">
      <w:pPr>
        <w:pStyle w:val="Body-TextTx"/>
      </w:pPr>
      <w:r>
        <w:t>“</w:t>
      </w:r>
      <w:r w:rsidR="00A51C8E">
        <w:t>No!</w:t>
      </w:r>
      <w:r>
        <w:t>”</w:t>
      </w:r>
      <w:r w:rsidR="00A51C8E">
        <w:t xml:space="preserve"> I shout</w:t>
      </w:r>
      <w:r w:rsidR="00BC3E0B">
        <w:t>, coughing on smoke</w:t>
      </w:r>
      <w:r w:rsidR="00A51C8E">
        <w:t xml:space="preserve">. </w:t>
      </w:r>
      <w:r>
        <w:t>“</w:t>
      </w:r>
      <w:r w:rsidR="00CA46D1">
        <w:t>P</w:t>
      </w:r>
      <w:r w:rsidR="00A51C8E">
        <w:t>lan your own damn funeral!</w:t>
      </w:r>
      <w:r>
        <w:t>”</w:t>
      </w:r>
    </w:p>
    <w:p w14:paraId="6040F99C" w14:textId="51C972E2" w:rsidR="006415C4" w:rsidRDefault="00A51C8E" w:rsidP="00274030">
      <w:pPr>
        <w:pStyle w:val="Body-TextTx"/>
      </w:pPr>
      <w:r>
        <w:t xml:space="preserve">But she </w:t>
      </w:r>
      <w:proofErr w:type="gramStart"/>
      <w:r>
        <w:t>keep</w:t>
      </w:r>
      <w:proofErr w:type="gramEnd"/>
      <w:r>
        <w:t xml:space="preserve"> talking like she don</w:t>
      </w:r>
      <w:r w:rsidR="00396ECC">
        <w:t>’</w:t>
      </w:r>
      <w:r>
        <w:t>t hear me.</w:t>
      </w:r>
      <w:r w:rsidR="00B76CC3">
        <w:t xml:space="preserve"> </w:t>
      </w:r>
      <w:r w:rsidR="00396ECC">
        <w:t>“</w:t>
      </w:r>
      <w:r>
        <w:t xml:space="preserve">Up in a church. I know I </w:t>
      </w:r>
      <w:proofErr w:type="spellStart"/>
      <w:r>
        <w:t>ain</w:t>
      </w:r>
      <w:r w:rsidR="00396ECC">
        <w:t>’</w:t>
      </w:r>
      <w:r>
        <w:t>t</w:t>
      </w:r>
      <w:proofErr w:type="spellEnd"/>
      <w:r>
        <w:t xml:space="preserve"> go much, but I want one </w:t>
      </w:r>
      <w:r w:rsidR="00BC3E0B">
        <w:t>anyhow</w:t>
      </w:r>
      <w:r>
        <w:t xml:space="preserve">. With </w:t>
      </w:r>
      <w:r w:rsidR="00A47578">
        <w:t xml:space="preserve">a big choir too. And </w:t>
      </w:r>
      <w:r w:rsidR="00BC3E0B">
        <w:t>lots of singing</w:t>
      </w:r>
      <w:r>
        <w:t>.</w:t>
      </w:r>
      <w:r w:rsidR="00BC3E0B">
        <w:t xml:space="preserve"> </w:t>
      </w:r>
      <w:r>
        <w:t xml:space="preserve">Make sure Lester up front, bawling his </w:t>
      </w:r>
      <w:r w:rsidR="00CA46D1">
        <w:t xml:space="preserve">eyes </w:t>
      </w:r>
      <w:r>
        <w:t>out. Tell him I don</w:t>
      </w:r>
      <w:r w:rsidR="00396ECC">
        <w:t>’</w:t>
      </w:r>
      <w:r>
        <w:t>t</w:t>
      </w:r>
      <w:r w:rsidR="00BC3E0B">
        <w:t xml:space="preserve"> want him to </w:t>
      </w:r>
      <w:r>
        <w:t xml:space="preserve">move on just yet. </w:t>
      </w:r>
      <w:r w:rsidR="00CA46D1">
        <w:t>He should</w:t>
      </w:r>
      <w:r>
        <w:t xml:space="preserve"> pine </w:t>
      </w:r>
      <w:r w:rsidR="00BC3E0B">
        <w:t>over me</w:t>
      </w:r>
      <w:r>
        <w:t xml:space="preserve"> so that it </w:t>
      </w:r>
      <w:proofErr w:type="gramStart"/>
      <w:r>
        <w:t>mess</w:t>
      </w:r>
      <w:proofErr w:type="gramEnd"/>
      <w:r>
        <w:t xml:space="preserve"> up anything he try to have with the next two or three women who come along.</w:t>
      </w:r>
      <w:r w:rsidR="00A47578">
        <w:t xml:space="preserve"> And </w:t>
      </w:r>
      <w:r w:rsidR="00981CB3">
        <w:t>you</w:t>
      </w:r>
      <w:r w:rsidR="00A47578">
        <w:t xml:space="preserve"> </w:t>
      </w:r>
      <w:r w:rsidR="009B0C92">
        <w:t xml:space="preserve">and </w:t>
      </w:r>
      <w:r w:rsidR="00A47578">
        <w:t>Chef do something special for me. Something you know I</w:t>
      </w:r>
      <w:r w:rsidR="00396ECC">
        <w:t>’</w:t>
      </w:r>
      <w:r w:rsidR="00A47578">
        <w:t>d like.</w:t>
      </w:r>
      <w:r w:rsidR="00396ECC">
        <w:t>”</w:t>
      </w:r>
    </w:p>
    <w:p w14:paraId="37B4C58A" w14:textId="276EFE0F" w:rsidR="00A51C8E" w:rsidRDefault="00396ECC" w:rsidP="00274030">
      <w:pPr>
        <w:pStyle w:val="Body-TextTx"/>
      </w:pPr>
      <w:r>
        <w:t>“</w:t>
      </w:r>
      <w:proofErr w:type="gramStart"/>
      <w:r w:rsidR="00A51C8E">
        <w:t>Sadie</w:t>
      </w:r>
      <w:r>
        <w:t> .</w:t>
      </w:r>
      <w:proofErr w:type="gramEnd"/>
      <w:r>
        <w:t> . .</w:t>
      </w:r>
      <w:r w:rsidR="00B76CC3">
        <w:t xml:space="preserve"> ,</w:t>
      </w:r>
      <w:r>
        <w:t>”</w:t>
      </w:r>
      <w:r w:rsidR="00BC3E0B">
        <w:t xml:space="preserve"> I whimper.</w:t>
      </w:r>
    </w:p>
    <w:p w14:paraId="2D0B203E" w14:textId="4EF27400" w:rsidR="006415C4" w:rsidRDefault="00A51C8E" w:rsidP="00274030">
      <w:pPr>
        <w:pStyle w:val="Body-TextTx"/>
      </w:pPr>
      <w:r>
        <w:t xml:space="preserve">Her eyes turn to me. </w:t>
      </w:r>
      <w:r w:rsidR="00396ECC">
        <w:t>“</w:t>
      </w:r>
      <w:r w:rsidR="00A47578">
        <w:t xml:space="preserve">My grandpappy </w:t>
      </w:r>
      <w:r w:rsidR="00981CB3">
        <w:t>say</w:t>
      </w:r>
      <w:r w:rsidR="00A47578">
        <w:t xml:space="preserve"> when we die, we get our wings back</w:t>
      </w:r>
      <w:r w:rsidR="00C7501F">
        <w:t xml:space="preserve">, </w:t>
      </w:r>
      <w:r w:rsidR="00A47578">
        <w:t>the ones white folk cut off</w:t>
      </w:r>
      <w:r w:rsidR="00981CB3">
        <w:t xml:space="preserve"> when we come here</w:t>
      </w:r>
      <w:r w:rsidR="00A47578">
        <w:t>. Maybe I</w:t>
      </w:r>
      <w:r w:rsidR="00396ECC">
        <w:t>’</w:t>
      </w:r>
      <w:r w:rsidR="00A47578">
        <w:t xml:space="preserve">ll fly and meet my </w:t>
      </w:r>
      <w:r w:rsidR="00BC2B96">
        <w:t>mama</w:t>
      </w:r>
      <w:r w:rsidR="00A47578">
        <w:t xml:space="preserve">. </w:t>
      </w:r>
      <w:r w:rsidR="00CA46D1">
        <w:t>Or</w:t>
      </w:r>
      <w:r w:rsidR="00A47578">
        <w:t xml:space="preserve"> all the way back to </w:t>
      </w:r>
      <w:proofErr w:type="spellStart"/>
      <w:r w:rsidR="009B0C92">
        <w:t>Africy</w:t>
      </w:r>
      <w:proofErr w:type="spellEnd"/>
      <w:r w:rsidR="00A47578">
        <w:t xml:space="preserve">. </w:t>
      </w:r>
      <w:r>
        <w:t xml:space="preserve">Lester </w:t>
      </w:r>
      <w:r w:rsidR="00CA46D1">
        <w:t>tell</w:t>
      </w:r>
      <w:r>
        <w:t xml:space="preserve"> me one of those queens of </w:t>
      </w:r>
      <w:r w:rsidR="00981CB3">
        <w:t>Meroe</w:t>
      </w:r>
      <w:r w:rsidR="00CA46D1">
        <w:t xml:space="preserve"> fought </w:t>
      </w:r>
      <w:r>
        <w:t xml:space="preserve">them Romans. </w:t>
      </w:r>
      <w:r w:rsidR="009B096B" w:rsidRPr="009B096B">
        <w:t xml:space="preserve">She was a </w:t>
      </w:r>
      <w:r w:rsidR="00CA46D1">
        <w:t>mean</w:t>
      </w:r>
      <w:r w:rsidR="009B096B" w:rsidRPr="009B096B">
        <w:t xml:space="preserve"> </w:t>
      </w:r>
      <w:r w:rsidR="00CA46D1">
        <w:t>l</w:t>
      </w:r>
      <w:r w:rsidR="009B096B" w:rsidRPr="009B096B">
        <w:t xml:space="preserve">ady too, with an eyepatch. </w:t>
      </w:r>
      <w:r w:rsidR="00CA46D1">
        <w:t>C</w:t>
      </w:r>
      <w:r w:rsidR="009B096B" w:rsidRPr="009B096B">
        <w:t>ut the head of</w:t>
      </w:r>
      <w:r w:rsidR="00CA46D1">
        <w:t>f</w:t>
      </w:r>
      <w:r w:rsidR="009B096B" w:rsidRPr="009B096B">
        <w:t xml:space="preserve"> one their statues and bur</w:t>
      </w:r>
      <w:r w:rsidR="00CA46D1">
        <w:t>ied</w:t>
      </w:r>
      <w:r w:rsidR="009B096B" w:rsidRPr="009B096B">
        <w:t xml:space="preserve"> it under her palace! </w:t>
      </w:r>
      <w:proofErr w:type="spellStart"/>
      <w:r w:rsidR="009B096B" w:rsidRPr="009B096B">
        <w:t>Ain</w:t>
      </w:r>
      <w:r w:rsidR="00396ECC">
        <w:t>’</w:t>
      </w:r>
      <w:r w:rsidR="009B096B" w:rsidRPr="009B096B">
        <w:t>t</w:t>
      </w:r>
      <w:proofErr w:type="spellEnd"/>
      <w:r w:rsidR="009B096B" w:rsidRPr="009B096B">
        <w:t xml:space="preserve"> that something? I </w:t>
      </w:r>
      <w:proofErr w:type="spellStart"/>
      <w:r w:rsidR="009B096B" w:rsidRPr="009B096B">
        <w:t>woulda</w:t>
      </w:r>
      <w:proofErr w:type="spellEnd"/>
      <w:r w:rsidR="009B096B" w:rsidRPr="009B096B">
        <w:t xml:space="preserve"> made a damn good queen! Can you picture me with an eyepatch</w:t>
      </w:r>
      <w:r w:rsidR="00C7501F">
        <w:t>,</w:t>
      </w:r>
      <w:r w:rsidR="009B096B" w:rsidRPr="009B096B">
        <w:t xml:space="preserve"> Maryse?</w:t>
      </w:r>
      <w:r w:rsidR="00396ECC">
        <w:t>”</w:t>
      </w:r>
    </w:p>
    <w:p w14:paraId="1EE0AD96" w14:textId="60CF5E9A" w:rsidR="006415C4" w:rsidRDefault="00A51C8E" w:rsidP="00274030">
      <w:pPr>
        <w:pStyle w:val="Body-TextTx"/>
      </w:pPr>
      <w:r>
        <w:lastRenderedPageBreak/>
        <w:t>I don</w:t>
      </w:r>
      <w:r w:rsidR="00396ECC">
        <w:t>’</w:t>
      </w:r>
      <w:r>
        <w:t xml:space="preserve">t get to answer. Because </w:t>
      </w:r>
      <w:r w:rsidR="00282B93">
        <w:t>Sadie</w:t>
      </w:r>
      <w:r>
        <w:t xml:space="preserve"> die</w:t>
      </w:r>
      <w:r w:rsidR="009B0C92">
        <w:t>s</w:t>
      </w:r>
      <w:r>
        <w:t xml:space="preserve"> right there in my arms.</w:t>
      </w:r>
    </w:p>
    <w:p w14:paraId="2C701CC6" w14:textId="77777777" w:rsidR="006415C4" w:rsidRDefault="00DF1B3C" w:rsidP="00274030">
      <w:pPr>
        <w:pStyle w:val="Body-TextTx"/>
      </w:pPr>
      <w:r>
        <w:t xml:space="preserve">Laying her </w:t>
      </w:r>
      <w:r w:rsidR="009B096B">
        <w:t xml:space="preserve">still body </w:t>
      </w:r>
      <w:r w:rsidR="009B0C92">
        <w:t xml:space="preserve">back </w:t>
      </w:r>
      <w:r>
        <w:t xml:space="preserve">against the wall, I </w:t>
      </w:r>
      <w:r w:rsidR="009B096B">
        <w:t>smooth her hair</w:t>
      </w:r>
      <w:r w:rsidR="009B0C92">
        <w:t xml:space="preserve">, </w:t>
      </w:r>
      <w:r>
        <w:t>let</w:t>
      </w:r>
      <w:r w:rsidR="009B0C92">
        <w:t>ting</w:t>
      </w:r>
      <w:r>
        <w:t xml:space="preserve"> her braid fall in the front the way she like. </w:t>
      </w:r>
      <w:r w:rsidR="009B0C92">
        <w:t xml:space="preserve">Then </w:t>
      </w:r>
      <w:r>
        <w:t xml:space="preserve">I put her arms around Winnie, </w:t>
      </w:r>
      <w:r w:rsidR="009B0C92">
        <w:t>before kissing</w:t>
      </w:r>
      <w:r>
        <w:t xml:space="preserve"> her forehead</w:t>
      </w:r>
      <w:r w:rsidR="009B096B">
        <w:t xml:space="preserve"> and say</w:t>
      </w:r>
      <w:r w:rsidR="009B0C92">
        <w:t>ing</w:t>
      </w:r>
      <w:r>
        <w:t xml:space="preserve"> goodbye.</w:t>
      </w:r>
    </w:p>
    <w:p w14:paraId="640CA421" w14:textId="60B788D2" w:rsidR="006415C4" w:rsidRDefault="00DF1B3C" w:rsidP="00274030">
      <w:pPr>
        <w:pStyle w:val="Body-TextTx"/>
      </w:pPr>
      <w:r>
        <w:t xml:space="preserve">When I </w:t>
      </w:r>
      <w:r w:rsidR="00282B93">
        <w:t>leave</w:t>
      </w:r>
      <w:r>
        <w:t xml:space="preserve">, it </w:t>
      </w:r>
      <w:proofErr w:type="spellStart"/>
      <w:r>
        <w:t>ain</w:t>
      </w:r>
      <w:r w:rsidR="00396ECC">
        <w:t>’</w:t>
      </w:r>
      <w:r>
        <w:t>t</w:t>
      </w:r>
      <w:proofErr w:type="spellEnd"/>
      <w:r>
        <w:t xml:space="preserve"> through the back. I </w:t>
      </w:r>
      <w:r w:rsidR="00282B93">
        <w:t>head</w:t>
      </w:r>
      <w:r>
        <w:t xml:space="preserve"> down what</w:t>
      </w:r>
      <w:r w:rsidR="00396ECC">
        <w:t>’</w:t>
      </w:r>
      <w:r>
        <w:t xml:space="preserve">s left of the main stairs, </w:t>
      </w:r>
      <w:r w:rsidR="009B096B">
        <w:t>the</w:t>
      </w:r>
      <w:r w:rsidR="00282B93">
        <w:t xml:space="preserve"> smoke </w:t>
      </w:r>
      <w:r w:rsidR="009B096B">
        <w:t xml:space="preserve">and </w:t>
      </w:r>
      <w:r w:rsidR="00282B93">
        <w:t>flames</w:t>
      </w:r>
      <w:r w:rsidR="009B096B">
        <w:t xml:space="preserve"> </w:t>
      </w:r>
      <w:r w:rsidR="009B0C92">
        <w:t>no longer</w:t>
      </w:r>
      <w:r w:rsidR="009B096B">
        <w:t xml:space="preserve"> bother</w:t>
      </w:r>
      <w:r w:rsidR="009B0C92">
        <w:t>ing</w:t>
      </w:r>
      <w:r w:rsidR="009B096B">
        <w:t xml:space="preserve"> me</w:t>
      </w:r>
      <w:r>
        <w:t>. There</w:t>
      </w:r>
      <w:r w:rsidR="00396ECC">
        <w:t>’</w:t>
      </w:r>
      <w:r>
        <w:t xml:space="preserve">s a heat </w:t>
      </w:r>
      <w:r w:rsidR="009B096B">
        <w:t xml:space="preserve">building </w:t>
      </w:r>
      <w:r w:rsidR="002426B7">
        <w:t xml:space="preserve">in me </w:t>
      </w:r>
      <w:r w:rsidR="009B0C92">
        <w:t>f</w:t>
      </w:r>
      <w:r w:rsidR="00282B93">
        <w:t>ar worse</w:t>
      </w:r>
      <w:r>
        <w:t xml:space="preserve">. </w:t>
      </w:r>
      <w:r w:rsidR="009B096B">
        <w:t xml:space="preserve">When I hit the </w:t>
      </w:r>
      <w:proofErr w:type="gramStart"/>
      <w:r w:rsidR="009B096B">
        <w:t>floor</w:t>
      </w:r>
      <w:proofErr w:type="gramEnd"/>
      <w:r w:rsidR="009B096B">
        <w:t xml:space="preserve"> I start up </w:t>
      </w:r>
      <w:r w:rsidR="002426B7">
        <w:t xml:space="preserve">into </w:t>
      </w:r>
      <w:r w:rsidR="009B096B">
        <w:t>a run. T</w:t>
      </w:r>
      <w:r w:rsidR="009B096B" w:rsidRPr="009B096B">
        <w:t>hink part of my clothes is on fire but don</w:t>
      </w:r>
      <w:r w:rsidR="00396ECC">
        <w:t>’</w:t>
      </w:r>
      <w:r w:rsidR="009B096B" w:rsidRPr="009B096B">
        <w:t xml:space="preserve">t much care. I aim for </w:t>
      </w:r>
      <w:r w:rsidR="009B0C92">
        <w:t>t</w:t>
      </w:r>
      <w:r w:rsidR="009B096B" w:rsidRPr="009B096B">
        <w:t xml:space="preserve">he front door, </w:t>
      </w:r>
      <w:r w:rsidR="00CA46D1">
        <w:t>launching</w:t>
      </w:r>
      <w:r w:rsidR="009B096B" w:rsidRPr="009B096B">
        <w:t xml:space="preserve"> </w:t>
      </w:r>
      <w:r w:rsidR="009B096B">
        <w:t>out</w:t>
      </w:r>
      <w:r w:rsidR="009B096B" w:rsidRPr="009B096B">
        <w:t xml:space="preserve"> into the night</w:t>
      </w:r>
      <w:r w:rsidR="008745FE">
        <w:t>,</w:t>
      </w:r>
    </w:p>
    <w:p w14:paraId="54017BC6" w14:textId="025D05EB" w:rsidR="006415C4" w:rsidRDefault="00DF1B3C" w:rsidP="00274030">
      <w:pPr>
        <w:pStyle w:val="Body-TextTx"/>
      </w:pPr>
      <w:r>
        <w:t xml:space="preserve">The </w:t>
      </w:r>
      <w:r w:rsidR="0060626D">
        <w:t xml:space="preserve">first </w:t>
      </w:r>
      <w:proofErr w:type="spellStart"/>
      <w:r w:rsidR="0060626D">
        <w:t>Klans</w:t>
      </w:r>
      <w:proofErr w:type="spellEnd"/>
      <w:r w:rsidR="0060626D">
        <w:t xml:space="preserve"> </w:t>
      </w:r>
      <w:r w:rsidR="009B096B">
        <w:t>who look</w:t>
      </w:r>
      <w:r w:rsidR="009B0C92">
        <w:t>s</w:t>
      </w:r>
      <w:r w:rsidR="009B096B">
        <w:t xml:space="preserve"> up </w:t>
      </w:r>
      <w:r w:rsidR="00E0394C">
        <w:t xml:space="preserve">stares </w:t>
      </w:r>
      <w:r w:rsidR="00282B93">
        <w:t>wild-eyed</w:t>
      </w:r>
      <w:r w:rsidR="009B096B">
        <w:t xml:space="preserve"> behind his hood</w:t>
      </w:r>
      <w:r w:rsidR="00D0685D">
        <w:t xml:space="preserve"> as I fly through</w:t>
      </w:r>
      <w:r>
        <w:t xml:space="preserve"> the air</w:t>
      </w:r>
      <w:r w:rsidR="00D0685D">
        <w:t>,</w:t>
      </w:r>
      <w:r>
        <w:t xml:space="preserve"> screaming like a </w:t>
      </w:r>
      <w:r w:rsidR="002550B6">
        <w:t>banshee</w:t>
      </w:r>
      <w:r w:rsidR="00610795">
        <w:t xml:space="preserve">. </w:t>
      </w:r>
      <w:r>
        <w:t>I</w:t>
      </w:r>
      <w:r w:rsidR="00396ECC">
        <w:t>’</w:t>
      </w:r>
      <w:r>
        <w:t>m set t</w:t>
      </w:r>
      <w:r w:rsidR="00282B93">
        <w:t xml:space="preserve">o </w:t>
      </w:r>
      <w:r w:rsidR="009B096B">
        <w:t>bury my humming blade right through his skull</w:t>
      </w:r>
      <w:r>
        <w:t xml:space="preserve">, but </w:t>
      </w:r>
      <w:r w:rsidR="0060626D">
        <w:t xml:space="preserve">he not a Ku Klux—just a man. </w:t>
      </w:r>
      <w:r w:rsidR="009B096B">
        <w:t xml:space="preserve">And </w:t>
      </w:r>
      <w:r w:rsidR="0060626D">
        <w:t xml:space="preserve">I </w:t>
      </w:r>
      <w:r w:rsidR="00C5696A">
        <w:t>gave my word</w:t>
      </w:r>
      <w:r w:rsidR="0060626D">
        <w:t xml:space="preserve"> to </w:t>
      </w:r>
      <w:r w:rsidR="00332EFC">
        <w:t>Nana Jean</w:t>
      </w:r>
      <w:r w:rsidR="009B096B">
        <w:t xml:space="preserve">. </w:t>
      </w:r>
      <w:proofErr w:type="gramStart"/>
      <w:r w:rsidR="009B096B">
        <w:t>So</w:t>
      </w:r>
      <w:proofErr w:type="gramEnd"/>
      <w:r w:rsidR="009B096B">
        <w:t xml:space="preserve"> I </w:t>
      </w:r>
      <w:r w:rsidR="00282B93">
        <w:t>cut off his hand instead</w:t>
      </w:r>
      <w:r w:rsidR="0060626D">
        <w:t xml:space="preserve">. He </w:t>
      </w:r>
      <w:r w:rsidR="00282B93">
        <w:t>stare</w:t>
      </w:r>
      <w:r w:rsidR="009B0C92">
        <w:t>s</w:t>
      </w:r>
      <w:r w:rsidR="0060626D">
        <w:t xml:space="preserve"> dumb</w:t>
      </w:r>
      <w:r w:rsidR="00282B93">
        <w:t xml:space="preserve"> as it </w:t>
      </w:r>
      <w:r w:rsidR="009B096B">
        <w:t>fl</w:t>
      </w:r>
      <w:r w:rsidR="009B0C92">
        <w:t>ies</w:t>
      </w:r>
      <w:r w:rsidR="009B096B">
        <w:t xml:space="preserve"> </w:t>
      </w:r>
      <w:r w:rsidR="00282B93">
        <w:t xml:space="preserve">away with the whip and I kick him </w:t>
      </w:r>
      <w:r w:rsidR="009B096B">
        <w:t>in the chest</w:t>
      </w:r>
      <w:r w:rsidR="002426B7">
        <w:t xml:space="preserve"> to send him sprawling</w:t>
      </w:r>
      <w:r w:rsidR="0060626D">
        <w:t xml:space="preserve">. </w:t>
      </w:r>
      <w:r w:rsidR="00282B93">
        <w:t>Another</w:t>
      </w:r>
      <w:r w:rsidR="0060626D">
        <w:t xml:space="preserve"> </w:t>
      </w:r>
      <w:proofErr w:type="spellStart"/>
      <w:r w:rsidR="009B096B">
        <w:t>Klans</w:t>
      </w:r>
      <w:proofErr w:type="spellEnd"/>
      <w:r w:rsidR="009B096B">
        <w:t xml:space="preserve"> </w:t>
      </w:r>
      <w:r w:rsidR="0060626D">
        <w:t xml:space="preserve">I hamstring, listening to his screams as he drops. A third I smack in the face with the flat of my </w:t>
      </w:r>
      <w:r w:rsidR="00CA6FE7">
        <w:t xml:space="preserve">wide </w:t>
      </w:r>
      <w:r w:rsidR="009B096B">
        <w:t xml:space="preserve">blade once, twice, till I hear the satisfied crunch </w:t>
      </w:r>
      <w:r w:rsidR="00D0685D">
        <w:t>of</w:t>
      </w:r>
      <w:r w:rsidR="009B096B">
        <w:t xml:space="preserve"> breaking teeth as blood </w:t>
      </w:r>
      <w:r w:rsidR="002426B7">
        <w:t>stains</w:t>
      </w:r>
      <w:r w:rsidR="0060626D">
        <w:t xml:space="preserve"> </w:t>
      </w:r>
      <w:r w:rsidR="009B096B">
        <w:t xml:space="preserve">his </w:t>
      </w:r>
      <w:r w:rsidR="00282B93">
        <w:t xml:space="preserve">white </w:t>
      </w:r>
      <w:r w:rsidR="0060626D">
        <w:t>hood. But they</w:t>
      </w:r>
      <w:r w:rsidR="009B0C92">
        <w:t xml:space="preserve"> not </w:t>
      </w:r>
      <w:r w:rsidR="0060626D">
        <w:t xml:space="preserve">who I want. </w:t>
      </w:r>
      <w:r w:rsidR="00282B93">
        <w:t xml:space="preserve">The rage in me </w:t>
      </w:r>
      <w:r w:rsidR="0060626D">
        <w:t>need</w:t>
      </w:r>
      <w:r w:rsidR="009B0C92">
        <w:t>s</w:t>
      </w:r>
      <w:r w:rsidR="0060626D">
        <w:t xml:space="preserve"> to kill something. Something </w:t>
      </w:r>
      <w:r w:rsidR="009B096B">
        <w:t xml:space="preserve">that </w:t>
      </w:r>
      <w:proofErr w:type="spellStart"/>
      <w:r w:rsidR="009B096B">
        <w:t>ain</w:t>
      </w:r>
      <w:r w:rsidR="00396ECC">
        <w:t>’</w:t>
      </w:r>
      <w:r w:rsidR="009B096B">
        <w:t>t</w:t>
      </w:r>
      <w:proofErr w:type="spellEnd"/>
      <w:r w:rsidR="009B096B">
        <w:t xml:space="preserve"> </w:t>
      </w:r>
      <w:r w:rsidR="0060626D">
        <w:t>people.</w:t>
      </w:r>
    </w:p>
    <w:p w14:paraId="57F64973" w14:textId="6B9D4DDD" w:rsidR="006415C4" w:rsidRDefault="009B096B" w:rsidP="00274030">
      <w:pPr>
        <w:pStyle w:val="Body-TextTx"/>
      </w:pPr>
      <w:r>
        <w:t xml:space="preserve">Several </w:t>
      </w:r>
      <w:r w:rsidR="0060626D">
        <w:t xml:space="preserve">Ku </w:t>
      </w:r>
      <w:proofErr w:type="spellStart"/>
      <w:r w:rsidR="0060626D">
        <w:t>Kluxes</w:t>
      </w:r>
      <w:proofErr w:type="spellEnd"/>
      <w:r w:rsidR="0060626D">
        <w:t xml:space="preserve"> finally appear. I scream at them to change. I want </w:t>
      </w:r>
      <w:r w:rsidR="009B0C92">
        <w:t xml:space="preserve">to murder </w:t>
      </w:r>
      <w:r>
        <w:t xml:space="preserve">them as </w:t>
      </w:r>
      <w:r w:rsidR="0060626D">
        <w:t>monsters. But they</w:t>
      </w:r>
      <w:r w:rsidR="00282B93">
        <w:t xml:space="preserve"> </w:t>
      </w:r>
      <w:r w:rsidR="0060626D">
        <w:t xml:space="preserve">fall </w:t>
      </w:r>
      <w:r w:rsidR="00282B93">
        <w:t>back</w:t>
      </w:r>
      <w:r w:rsidR="0060626D">
        <w:t>.</w:t>
      </w:r>
      <w:r>
        <w:t xml:space="preserve"> </w:t>
      </w:r>
      <w:r w:rsidR="00E0394C">
        <w:t>T</w:t>
      </w:r>
      <w:r>
        <w:t xml:space="preserve">he </w:t>
      </w:r>
      <w:proofErr w:type="spellStart"/>
      <w:r>
        <w:t>Klans</w:t>
      </w:r>
      <w:proofErr w:type="spellEnd"/>
      <w:r>
        <w:t xml:space="preserve"> too</w:t>
      </w:r>
      <w:r w:rsidR="00AE0583">
        <w:t>.</w:t>
      </w:r>
      <w:r w:rsidR="0060626D">
        <w:t xml:space="preserve"> </w:t>
      </w:r>
      <w:proofErr w:type="gramStart"/>
      <w:r w:rsidR="00AE0583">
        <w:t>Finally</w:t>
      </w:r>
      <w:proofErr w:type="gramEnd"/>
      <w:r w:rsidR="00AE0583">
        <w:t xml:space="preserve"> one</w:t>
      </w:r>
      <w:r w:rsidR="0060626D">
        <w:t xml:space="preserve"> step</w:t>
      </w:r>
      <w:r w:rsidR="00D0685D">
        <w:t>s</w:t>
      </w:r>
      <w:r w:rsidR="0060626D">
        <w:t xml:space="preserve"> up</w:t>
      </w:r>
      <w:r w:rsidR="002426B7">
        <w:t>, big and broad</w:t>
      </w:r>
      <w:r w:rsidR="00AE0583">
        <w:t>.</w:t>
      </w:r>
      <w:r w:rsidR="00282B93">
        <w:t xml:space="preserve"> </w:t>
      </w:r>
      <w:r w:rsidR="0060626D">
        <w:t>Butcher Clyde.</w:t>
      </w:r>
    </w:p>
    <w:p w14:paraId="1E6C978C" w14:textId="5B0865A2" w:rsidR="006415C4" w:rsidRDefault="00396ECC" w:rsidP="00274030">
      <w:pPr>
        <w:pStyle w:val="Body-TextTx"/>
      </w:pPr>
      <w:r>
        <w:t>“</w:t>
      </w:r>
      <w:r w:rsidR="0060626D">
        <w:t>Maryse</w:t>
      </w:r>
      <w:r w:rsidR="00AE0583">
        <w:t>,</w:t>
      </w:r>
      <w:r>
        <w:t>”</w:t>
      </w:r>
      <w:r w:rsidR="00AE0583">
        <w:t xml:space="preserve"> he </w:t>
      </w:r>
      <w:r w:rsidR="002426B7">
        <w:t>calls</w:t>
      </w:r>
      <w:r w:rsidR="00AE0583">
        <w:t>.</w:t>
      </w:r>
      <w:r w:rsidR="00282B93">
        <w:t xml:space="preserve"> </w:t>
      </w:r>
      <w:r>
        <w:t>“</w:t>
      </w:r>
      <w:r w:rsidR="00330F61">
        <w:t>Told you we</w:t>
      </w:r>
      <w:r>
        <w:t>’</w:t>
      </w:r>
      <w:r w:rsidR="00330F61">
        <w:t>d</w:t>
      </w:r>
      <w:r w:rsidR="0060626D">
        <w:t xml:space="preserve"> see each other again soon</w:t>
      </w:r>
      <w:r w:rsidR="00330F61">
        <w:t>.</w:t>
      </w:r>
      <w:r>
        <w:t>”</w:t>
      </w:r>
    </w:p>
    <w:p w14:paraId="46FE965F" w14:textId="058B96F0" w:rsidR="006415C4" w:rsidRDefault="00396ECC" w:rsidP="00274030">
      <w:pPr>
        <w:pStyle w:val="Body-TextTx"/>
      </w:pPr>
      <w:r>
        <w:t>“</w:t>
      </w:r>
      <w:r w:rsidR="00330F61">
        <w:t>I</w:t>
      </w:r>
      <w:r>
        <w:t>’</w:t>
      </w:r>
      <w:r w:rsidR="00330F61">
        <w:t>m going to kill you,</w:t>
      </w:r>
      <w:r>
        <w:t>”</w:t>
      </w:r>
      <w:r w:rsidR="00330F61">
        <w:t xml:space="preserve"> I </w:t>
      </w:r>
      <w:r w:rsidR="00282B93">
        <w:t>tell him plain</w:t>
      </w:r>
      <w:r w:rsidR="00330F61">
        <w:t>.</w:t>
      </w:r>
    </w:p>
    <w:p w14:paraId="2FDBA36A" w14:textId="1FAAFE5E" w:rsidR="006415C4" w:rsidRDefault="00396ECC" w:rsidP="00274030">
      <w:pPr>
        <w:pStyle w:val="Body-TextTx"/>
      </w:pPr>
      <w:r>
        <w:t>“</w:t>
      </w:r>
      <w:r w:rsidR="00330F61">
        <w:t>Why</w:t>
      </w:r>
      <w:r w:rsidR="00C7501F">
        <w:t>,</w:t>
      </w:r>
      <w:r w:rsidR="00330F61">
        <w:t xml:space="preserve"> Maryse</w:t>
      </w:r>
      <w:r w:rsidR="00C7501F">
        <w:t>,</w:t>
      </w:r>
      <w:r w:rsidR="00330F61">
        <w:t xml:space="preserve"> </w:t>
      </w:r>
      <w:r w:rsidR="00610795">
        <w:t>we</w:t>
      </w:r>
      <w:r w:rsidR="00330F61">
        <w:t xml:space="preserve"> don</w:t>
      </w:r>
      <w:r>
        <w:t>’</w:t>
      </w:r>
      <w:r w:rsidR="00330F61">
        <w:t xml:space="preserve">t think </w:t>
      </w:r>
      <w:r w:rsidR="00610795">
        <w:t>we</w:t>
      </w:r>
      <w:r>
        <w:t>’</w:t>
      </w:r>
      <w:r w:rsidR="00330F61">
        <w:t>ve seen you so mad.</w:t>
      </w:r>
      <w:r>
        <w:t>”</w:t>
      </w:r>
      <w:r w:rsidR="00330F61">
        <w:t xml:space="preserve"> </w:t>
      </w:r>
      <w:r w:rsidR="00B43513">
        <w:t xml:space="preserve">The </w:t>
      </w:r>
      <w:r w:rsidR="00DE7F33">
        <w:t xml:space="preserve">eyes </w:t>
      </w:r>
      <w:r w:rsidR="00B43513">
        <w:t xml:space="preserve">behind that hood </w:t>
      </w:r>
      <w:r w:rsidR="00DE7F33">
        <w:t>read</w:t>
      </w:r>
      <w:r w:rsidR="00282B93">
        <w:t xml:space="preserve"> me</w:t>
      </w:r>
      <w:r w:rsidR="00330F61">
        <w:t xml:space="preserve">. </w:t>
      </w:r>
      <w:r>
        <w:t>“</w:t>
      </w:r>
      <w:proofErr w:type="spellStart"/>
      <w:r w:rsidR="00282B93">
        <w:t>Mmm</w:t>
      </w:r>
      <w:proofErr w:type="spellEnd"/>
      <w:r w:rsidR="00330F61">
        <w:t>, there</w:t>
      </w:r>
      <w:r>
        <w:t>’</w:t>
      </w:r>
      <w:r w:rsidR="00330F61">
        <w:t xml:space="preserve">s loss there. </w:t>
      </w:r>
      <w:r w:rsidR="00610795">
        <w:t>Something unfortunate happen to one</w:t>
      </w:r>
      <w:r w:rsidR="00330F61">
        <w:t xml:space="preserve"> of your </w:t>
      </w:r>
      <w:r w:rsidR="00330F61">
        <w:lastRenderedPageBreak/>
        <w:t>friends. The tall one? No</w:t>
      </w:r>
      <w:r w:rsidR="00610795">
        <w:t>?</w:t>
      </w:r>
      <w:r w:rsidR="00330F61">
        <w:t xml:space="preserve"> </w:t>
      </w:r>
      <w:proofErr w:type="spellStart"/>
      <w:r w:rsidR="00330F61">
        <w:t>O</w:t>
      </w:r>
      <w:r w:rsidR="00610795">
        <w:t>h</w:t>
      </w:r>
      <w:r w:rsidR="00AE0583">
        <w:t>hh</w:t>
      </w:r>
      <w:proofErr w:type="spellEnd"/>
      <w:r w:rsidR="00330F61">
        <w:t xml:space="preserve">! The one like spitfire! </w:t>
      </w:r>
      <w:r w:rsidR="00AE0583">
        <w:t xml:space="preserve">With the </w:t>
      </w:r>
      <w:r w:rsidR="002426B7">
        <w:t>rifle</w:t>
      </w:r>
      <w:r w:rsidR="00AE0583">
        <w:t xml:space="preserve">! </w:t>
      </w:r>
      <w:r w:rsidR="00D0685D">
        <w:t>S</w:t>
      </w:r>
      <w:r w:rsidR="00330F61">
        <w:t xml:space="preserve">weet </w:t>
      </w:r>
      <w:r w:rsidR="002426B7">
        <w:t xml:space="preserve">little </w:t>
      </w:r>
      <w:r w:rsidR="00330F61">
        <w:t>Sadie?</w:t>
      </w:r>
      <w:r>
        <w:t>”</w:t>
      </w:r>
    </w:p>
    <w:p w14:paraId="1818D860" w14:textId="70C0E2D4" w:rsidR="00AE0583" w:rsidRDefault="00330F61" w:rsidP="00274030">
      <w:pPr>
        <w:pStyle w:val="Body-TextTx"/>
      </w:pPr>
      <w:r>
        <w:t>I</w:t>
      </w:r>
      <w:r w:rsidR="00396ECC">
        <w:t>’</w:t>
      </w:r>
      <w:r>
        <w:t xml:space="preserve">m </w:t>
      </w:r>
      <w:r w:rsidR="00282B93">
        <w:t>on</w:t>
      </w:r>
      <w:r>
        <w:t xml:space="preserve"> him soon as </w:t>
      </w:r>
      <w:r w:rsidR="00610795">
        <w:t>her</w:t>
      </w:r>
      <w:r>
        <w:t xml:space="preserve"> name drop</w:t>
      </w:r>
      <w:r w:rsidR="00DE7F33">
        <w:t>s</w:t>
      </w:r>
      <w:r>
        <w:t xml:space="preserve"> out </w:t>
      </w:r>
      <w:r w:rsidR="00610795">
        <w:t>his</w:t>
      </w:r>
      <w:r>
        <w:t xml:space="preserve"> </w:t>
      </w:r>
      <w:r w:rsidR="002426B7">
        <w:t xml:space="preserve">foul </w:t>
      </w:r>
      <w:r>
        <w:t xml:space="preserve">mouth. </w:t>
      </w:r>
      <w:r w:rsidR="00AE0583" w:rsidRPr="00AE0583">
        <w:t xml:space="preserve">In my head the </w:t>
      </w:r>
      <w:r w:rsidR="00AE0583">
        <w:t xml:space="preserve">spirits of vengeful slaves </w:t>
      </w:r>
      <w:r w:rsidR="00B43513">
        <w:t>cry out</w:t>
      </w:r>
      <w:r w:rsidR="00AE0583" w:rsidRPr="00AE0583">
        <w:t xml:space="preserve">, and I feel </w:t>
      </w:r>
      <w:r w:rsidR="00DE7F33">
        <w:t xml:space="preserve">their </w:t>
      </w:r>
      <w:r w:rsidR="00D0685D">
        <w:t>anger</w:t>
      </w:r>
      <w:r w:rsidR="00AE0583" w:rsidRPr="00AE0583">
        <w:t xml:space="preserve"> in my swing</w:t>
      </w:r>
      <w:r w:rsidR="00764AC2">
        <w:t xml:space="preserve">, </w:t>
      </w:r>
      <w:r w:rsidR="00AE0583" w:rsidRPr="00AE0583">
        <w:t>eager to take his head off. But he pull</w:t>
      </w:r>
      <w:r w:rsidR="00DE7F33">
        <w:t>s</w:t>
      </w:r>
      <w:r w:rsidR="00AE0583" w:rsidRPr="00AE0583">
        <w:t xml:space="preserve"> back, faster than I</w:t>
      </w:r>
      <w:r w:rsidR="00396ECC">
        <w:t>’</w:t>
      </w:r>
      <w:r w:rsidR="00AE0583" w:rsidRPr="00AE0583">
        <w:t xml:space="preserve">d </w:t>
      </w:r>
      <w:r w:rsidR="00D0685D">
        <w:t>expected</w:t>
      </w:r>
      <w:r w:rsidR="00AE0583" w:rsidRPr="00AE0583">
        <w:t>, and my sword meets metal with a sharp clang</w:t>
      </w:r>
      <w:r w:rsidR="002426B7">
        <w:t xml:space="preserve"> that reverberates up my arm</w:t>
      </w:r>
      <w:r w:rsidR="00AE0583" w:rsidRPr="00AE0583">
        <w:t xml:space="preserve">. A cleaver. I come at him again, only to be </w:t>
      </w:r>
      <w:r w:rsidR="002426B7">
        <w:t>met</w:t>
      </w:r>
      <w:r w:rsidR="00AE0583" w:rsidRPr="00AE0583">
        <w:t xml:space="preserve"> by another cleaver. He use</w:t>
      </w:r>
      <w:r w:rsidR="00DE7F33">
        <w:t>s</w:t>
      </w:r>
      <w:r w:rsidR="00AE0583" w:rsidRPr="00AE0583">
        <w:t xml:space="preserve"> both as I hammer at him, blocking </w:t>
      </w:r>
      <w:r w:rsidR="00AE0583">
        <w:t>me</w:t>
      </w:r>
      <w:r w:rsidR="00AE0583" w:rsidRPr="00AE0583">
        <w:t xml:space="preserve"> at every turn.</w:t>
      </w:r>
    </w:p>
    <w:p w14:paraId="0C319D91" w14:textId="77777777" w:rsidR="006415C4" w:rsidRDefault="00AE0583" w:rsidP="00274030">
      <w:pPr>
        <w:pStyle w:val="Body-TextTx"/>
      </w:pPr>
      <w:r w:rsidRPr="00AE0583">
        <w:t xml:space="preserve">Frustrated, I pull back, </w:t>
      </w:r>
      <w:r w:rsidR="00D0685D">
        <w:t>catching</w:t>
      </w:r>
      <w:r w:rsidRPr="00AE0583">
        <w:t xml:space="preserve"> my breath. He chuckles.</w:t>
      </w:r>
    </w:p>
    <w:p w14:paraId="66766A1D" w14:textId="2A780963" w:rsidR="006415C4" w:rsidRDefault="00396ECC" w:rsidP="00274030">
      <w:pPr>
        <w:pStyle w:val="Body-TextTx"/>
      </w:pPr>
      <w:r>
        <w:t>“</w:t>
      </w:r>
      <w:r w:rsidR="00B43513">
        <w:t>Told you already</w:t>
      </w:r>
      <w:r w:rsidR="00AE0583">
        <w:t>,</w:t>
      </w:r>
      <w:r w:rsidR="006E6419">
        <w:t xml:space="preserve"> </w:t>
      </w:r>
      <w:r w:rsidR="00610795">
        <w:t>we</w:t>
      </w:r>
      <w:r>
        <w:t>’</w:t>
      </w:r>
      <w:r w:rsidR="00D0685D">
        <w:t xml:space="preserve">re </w:t>
      </w:r>
      <w:r w:rsidR="004E5B31">
        <w:t xml:space="preserve">no dog to be put down. You a might better with that little </w:t>
      </w:r>
      <w:r w:rsidR="002426B7">
        <w:t>trinket</w:t>
      </w:r>
      <w:r w:rsidR="004E5B31">
        <w:t xml:space="preserve">, give you that. </w:t>
      </w:r>
      <w:r w:rsidR="006E6419">
        <w:t xml:space="preserve">Better than that night </w:t>
      </w:r>
      <w:r w:rsidR="002426B7">
        <w:t xml:space="preserve">outside </w:t>
      </w:r>
      <w:r w:rsidR="006E6419">
        <w:t>Memphis</w:t>
      </w:r>
      <w:r w:rsidR="00610795">
        <w:t>.</w:t>
      </w:r>
      <w:r>
        <w:t>”</w:t>
      </w:r>
    </w:p>
    <w:p w14:paraId="67D1BB57" w14:textId="3C664809" w:rsidR="006415C4" w:rsidRDefault="00AE0583" w:rsidP="00274030">
      <w:pPr>
        <w:pStyle w:val="Body-TextTx"/>
      </w:pPr>
      <w:r w:rsidRPr="00AE0583">
        <w:t xml:space="preserve">His words send </w:t>
      </w:r>
      <w:r w:rsidR="00DE7F33">
        <w:t>me</w:t>
      </w:r>
      <w:r w:rsidRPr="00AE0583">
        <w:t xml:space="preserve"> stiff. And under that hood, I imagine he grins.</w:t>
      </w:r>
      <w:r w:rsidR="00D0685D">
        <w:t xml:space="preserve"> </w:t>
      </w:r>
      <w:r w:rsidR="00396ECC">
        <w:t>“</w:t>
      </w:r>
      <w:r w:rsidR="006E6419">
        <w:t>R</w:t>
      </w:r>
      <w:r w:rsidR="00861926">
        <w:t>eally think we didn</w:t>
      </w:r>
      <w:r w:rsidR="00396ECC">
        <w:t>’</w:t>
      </w:r>
      <w:r w:rsidR="00861926">
        <w:t xml:space="preserve">t know where you </w:t>
      </w:r>
      <w:proofErr w:type="gramStart"/>
      <w:r w:rsidR="00861926">
        <w:t>was</w:t>
      </w:r>
      <w:proofErr w:type="gramEnd"/>
      <w:r w:rsidR="00861926">
        <w:t xml:space="preserve"> hiding? </w:t>
      </w:r>
      <w:r w:rsidR="00B43513">
        <w:t xml:space="preserve">Beneath </w:t>
      </w:r>
      <w:r w:rsidR="006E6419">
        <w:t>the floorboards, in</w:t>
      </w:r>
      <w:r w:rsidR="00861926">
        <w:t xml:space="preserve"> the dark, sh</w:t>
      </w:r>
      <w:r>
        <w:t>ivering and sh</w:t>
      </w:r>
      <w:r w:rsidR="00861926">
        <w:t xml:space="preserve">aking. </w:t>
      </w:r>
      <w:proofErr w:type="gramStart"/>
      <w:r w:rsidR="00EF2F76">
        <w:t>Of course</w:t>
      </w:r>
      <w:proofErr w:type="gramEnd"/>
      <w:r w:rsidR="00EF2F76">
        <w:t xml:space="preserve"> we did. But we n</w:t>
      </w:r>
      <w:r w:rsidRPr="00AE0583">
        <w:t>eeded you to become who you are now.</w:t>
      </w:r>
      <w:r w:rsidR="00FD4AE6">
        <w:t xml:space="preserve"> Needed to fill</w:t>
      </w:r>
      <w:r w:rsidRPr="00AE0583">
        <w:t xml:space="preserve"> you up with horror.</w:t>
      </w:r>
      <w:r w:rsidR="00D0685D">
        <w:t xml:space="preserve"> Anger.</w:t>
      </w:r>
      <w:r w:rsidRPr="00AE0583">
        <w:t xml:space="preserve"> </w:t>
      </w:r>
      <w:r>
        <w:t>W</w:t>
      </w:r>
      <w:r w:rsidRPr="00AE0583">
        <w:t>hy we left you that little present in the barn.</w:t>
      </w:r>
      <w:r w:rsidR="00396ECC">
        <w:t>”</w:t>
      </w:r>
    </w:p>
    <w:p w14:paraId="740CEC84" w14:textId="2E80917A" w:rsidR="00114D32" w:rsidRDefault="006E6419" w:rsidP="00274030">
      <w:pPr>
        <w:pStyle w:val="Body-TextTx"/>
      </w:pPr>
      <w:r>
        <w:t>Something in me</w:t>
      </w:r>
      <w:r w:rsidR="00FD4AE6">
        <w:t xml:space="preserve"> breaks</w:t>
      </w:r>
      <w:r>
        <w:t xml:space="preserve">. I snarl like I </w:t>
      </w:r>
      <w:proofErr w:type="spellStart"/>
      <w:r>
        <w:t>ain</w:t>
      </w:r>
      <w:r w:rsidR="00396ECC">
        <w:t>’</w:t>
      </w:r>
      <w:r>
        <w:t>t</w:t>
      </w:r>
      <w:proofErr w:type="spellEnd"/>
      <w:r>
        <w:t xml:space="preserve"> human no more,</w:t>
      </w:r>
      <w:r w:rsidR="00861926">
        <w:t xml:space="preserve"> </w:t>
      </w:r>
      <w:r>
        <w:t>white</w:t>
      </w:r>
      <w:r w:rsidR="00764AC2">
        <w:t>-</w:t>
      </w:r>
      <w:r>
        <w:t>hot</w:t>
      </w:r>
      <w:r w:rsidR="00861926">
        <w:t xml:space="preserve"> fury behind </w:t>
      </w:r>
      <w:r w:rsidR="00AE0583">
        <w:t xml:space="preserve">my </w:t>
      </w:r>
      <w:r w:rsidR="00861926">
        <w:t>swings</w:t>
      </w:r>
      <w:r w:rsidR="00390867">
        <w:t xml:space="preserve"> that </w:t>
      </w:r>
      <w:r w:rsidR="00114D32">
        <w:t>strike</w:t>
      </w:r>
      <w:r w:rsidR="00390867">
        <w:t xml:space="preserve"> sparks </w:t>
      </w:r>
      <w:r w:rsidR="00D0685D">
        <w:t xml:space="preserve">off </w:t>
      </w:r>
      <w:r w:rsidR="00390867">
        <w:t>his cleavers</w:t>
      </w:r>
      <w:r w:rsidR="00861926">
        <w:t>. I don</w:t>
      </w:r>
      <w:r w:rsidR="00396ECC">
        <w:t>’</w:t>
      </w:r>
      <w:r w:rsidR="00861926">
        <w:t xml:space="preserve">t want to just kill </w:t>
      </w:r>
      <w:proofErr w:type="gramStart"/>
      <w:r w:rsidR="00861926">
        <w:t>him,</w:t>
      </w:r>
      <w:proofErr w:type="gramEnd"/>
      <w:r w:rsidR="00861926">
        <w:t xml:space="preserve"> I want to end him</w:t>
      </w:r>
      <w:r w:rsidR="00AE0583">
        <w:t xml:space="preserve"> utterly</w:t>
      </w:r>
      <w:r w:rsidR="00764AC2">
        <w:t xml:space="preserve"> </w:t>
      </w:r>
      <w:r w:rsidR="00861926">
        <w:t>so that nothing</w:t>
      </w:r>
      <w:r w:rsidR="00396ECC">
        <w:t>’</w:t>
      </w:r>
      <w:r w:rsidR="00861926">
        <w:t xml:space="preserve">s left. </w:t>
      </w:r>
      <w:r w:rsidR="00BC7B52">
        <w:t xml:space="preserve">The song in my ears </w:t>
      </w:r>
      <w:r w:rsidR="00AE0583">
        <w:t xml:space="preserve">is blaring, </w:t>
      </w:r>
      <w:r w:rsidR="00114D32">
        <w:t>pound</w:t>
      </w:r>
      <w:r w:rsidR="00AE0583">
        <w:t>ing</w:t>
      </w:r>
      <w:r w:rsidR="00BC7B52">
        <w:t xml:space="preserve"> with my blood</w:t>
      </w:r>
      <w:r w:rsidR="00390867">
        <w:t xml:space="preserve">. </w:t>
      </w:r>
      <w:r w:rsidR="00AE0583">
        <w:t xml:space="preserve">For a moment </w:t>
      </w:r>
      <w:r w:rsidR="00390867">
        <w:t>I</w:t>
      </w:r>
      <w:r w:rsidR="00396ECC">
        <w:t>’</w:t>
      </w:r>
      <w:r w:rsidR="00390867">
        <w:t>m sure I have him</w:t>
      </w:r>
      <w:r w:rsidR="00D0685D">
        <w:t>, u</w:t>
      </w:r>
      <w:r w:rsidR="00390867">
        <w:t>ntil he starts to sing.</w:t>
      </w:r>
    </w:p>
    <w:p w14:paraId="2EDA8415" w14:textId="07EB0F59" w:rsidR="006415C4" w:rsidRDefault="00AE0583" w:rsidP="00274030">
      <w:pPr>
        <w:pStyle w:val="Body-TextTx"/>
      </w:pPr>
      <w:r w:rsidRPr="00AE0583">
        <w:t xml:space="preserve">It </w:t>
      </w:r>
      <w:proofErr w:type="gramStart"/>
      <w:r w:rsidRPr="00AE0583">
        <w:t>don</w:t>
      </w:r>
      <w:r w:rsidR="00396ECC">
        <w:t>’</w:t>
      </w:r>
      <w:r w:rsidRPr="00AE0583">
        <w:t>t</w:t>
      </w:r>
      <w:proofErr w:type="gramEnd"/>
      <w:r w:rsidRPr="00AE0583">
        <w:t xml:space="preserve"> come from his mouth, not the one on his face. It</w:t>
      </w:r>
      <w:r w:rsidR="00396ECC">
        <w:t>’</w:t>
      </w:r>
      <w:r w:rsidRPr="00AE0583">
        <w:t>s those other mouths, the small ones all open</w:t>
      </w:r>
      <w:r>
        <w:t>ing</w:t>
      </w:r>
      <w:r w:rsidRPr="00AE0583">
        <w:t xml:space="preserve"> now</w:t>
      </w:r>
      <w:r>
        <w:t xml:space="preserve"> under his robes</w:t>
      </w:r>
      <w:r w:rsidRPr="00AE0583">
        <w:t xml:space="preserve">, singing in a chorus without harmony or </w:t>
      </w:r>
      <w:r w:rsidR="00D0685D">
        <w:t>pattern</w:t>
      </w:r>
      <w:r w:rsidRPr="00AE0583">
        <w:t xml:space="preserve">. </w:t>
      </w:r>
      <w:r w:rsidR="00390867">
        <w:t>Like in the dream, it hurts</w:t>
      </w:r>
      <w:r w:rsidR="00D0685D">
        <w:t>. A</w:t>
      </w:r>
      <w:r>
        <w:t xml:space="preserve"> sharpness that cuts </w:t>
      </w:r>
      <w:r w:rsidR="00FD4AE6">
        <w:t>through me</w:t>
      </w:r>
      <w:r w:rsidR="002F0FE6">
        <w:t>, distorting my rhythm</w:t>
      </w:r>
      <w:r w:rsidR="00390867">
        <w:t xml:space="preserve">. </w:t>
      </w:r>
      <w:r w:rsidR="00114D32">
        <w:t>I stagger off</w:t>
      </w:r>
      <w:r w:rsidR="00D046AA">
        <w:t xml:space="preserve"> </w:t>
      </w:r>
      <w:r w:rsidR="00114D32">
        <w:t>beat,</w:t>
      </w:r>
      <w:r w:rsidR="00390867">
        <w:t xml:space="preserve"> </w:t>
      </w:r>
      <w:r w:rsidR="00D0685D">
        <w:t>my song</w:t>
      </w:r>
      <w:r w:rsidR="00390867">
        <w:t xml:space="preserve"> fluttering </w:t>
      </w:r>
      <w:r w:rsidR="00D0685D">
        <w:t>in my grasp</w:t>
      </w:r>
      <w:r w:rsidR="002F0FE6">
        <w:t xml:space="preserve"> </w:t>
      </w:r>
      <w:r w:rsidR="00390867">
        <w:t>like a thread. I try to catch it</w:t>
      </w:r>
      <w:r w:rsidR="00FD4AE6">
        <w:t xml:space="preserve">, </w:t>
      </w:r>
      <w:r w:rsidR="00390867">
        <w:t>but it slip</w:t>
      </w:r>
      <w:r w:rsidR="00B12424">
        <w:t>s</w:t>
      </w:r>
      <w:r w:rsidR="00390867">
        <w:t xml:space="preserve"> </w:t>
      </w:r>
      <w:r w:rsidR="00D0685D">
        <w:t>away</w:t>
      </w:r>
      <w:r w:rsidR="00390867">
        <w:t>—gone.</w:t>
      </w:r>
    </w:p>
    <w:p w14:paraId="1009E47C" w14:textId="21FF872D" w:rsidR="006415C4" w:rsidRDefault="002F0FE6" w:rsidP="00274030">
      <w:pPr>
        <w:pStyle w:val="Body-TextTx"/>
      </w:pPr>
      <w:r w:rsidRPr="002F0FE6">
        <w:t>I stumble as Butcher Clyde</w:t>
      </w:r>
      <w:r w:rsidR="00396ECC">
        <w:t>’</w:t>
      </w:r>
      <w:r w:rsidRPr="002F0FE6">
        <w:t xml:space="preserve">s song pours into my ears. </w:t>
      </w:r>
      <w:r w:rsidR="00390867">
        <w:t xml:space="preserve">My swings go wrong. </w:t>
      </w:r>
      <w:r w:rsidRPr="002F0FE6">
        <w:t xml:space="preserve">I </w:t>
      </w:r>
      <w:r w:rsidRPr="002F0FE6">
        <w:lastRenderedPageBreak/>
        <w:t>can</w:t>
      </w:r>
      <w:r w:rsidR="00396ECC">
        <w:t>’</w:t>
      </w:r>
      <w:r w:rsidRPr="002F0FE6">
        <w:t>t even keep my balance</w:t>
      </w:r>
      <w:r w:rsidR="00171FB4">
        <w:t>,</w:t>
      </w:r>
      <w:r w:rsidRPr="002F0FE6">
        <w:t xml:space="preserve"> </w:t>
      </w:r>
      <w:r>
        <w:t>tripping</w:t>
      </w:r>
      <w:r w:rsidRPr="002F0FE6">
        <w:t xml:space="preserve"> on my own feet, </w:t>
      </w:r>
      <w:r w:rsidR="00FD4AE6">
        <w:t>slipping</w:t>
      </w:r>
      <w:r w:rsidRPr="002F0FE6">
        <w:t xml:space="preserve"> to one knee and bringing my sword up as two cleavers descend in a silver flash.</w:t>
      </w:r>
      <w:r>
        <w:t xml:space="preserve"> </w:t>
      </w:r>
      <w:r w:rsidR="007B6E57" w:rsidRPr="007B6E57">
        <w:t>There</w:t>
      </w:r>
      <w:r w:rsidR="00396ECC">
        <w:t>’</w:t>
      </w:r>
      <w:r w:rsidR="007B6E57" w:rsidRPr="007B6E57">
        <w:t xml:space="preserve">s a jolt as they hit, </w:t>
      </w:r>
      <w:r w:rsidR="007B6E57">
        <w:t>sending</w:t>
      </w:r>
      <w:r w:rsidR="007B6E57" w:rsidRPr="007B6E57">
        <w:t xml:space="preserve"> pain </w:t>
      </w:r>
      <w:r w:rsidR="00FD4AE6">
        <w:t>through my body. A</w:t>
      </w:r>
      <w:r w:rsidR="007B6E57" w:rsidRPr="007B6E57">
        <w:t>s I watch</w:t>
      </w:r>
      <w:r w:rsidR="00FD4AE6">
        <w:t>,</w:t>
      </w:r>
      <w:r w:rsidR="007B6E57" w:rsidRPr="007B6E57">
        <w:t xml:space="preserve"> stunned</w:t>
      </w:r>
      <w:r w:rsidR="00FD4AE6">
        <w:t xml:space="preserve">, </w:t>
      </w:r>
      <w:r w:rsidR="007B6E57" w:rsidRPr="007B6E57">
        <w:t>my blade</w:t>
      </w:r>
      <w:r w:rsidR="00B12424">
        <w:t xml:space="preserve"> seems to warp with this awful singing, turning brittle</w:t>
      </w:r>
      <w:r w:rsidR="00FD4AE6">
        <w:t>—</w:t>
      </w:r>
      <w:r w:rsidR="00B12424">
        <w:t>before it</w:t>
      </w:r>
      <w:r w:rsidR="007B6E57" w:rsidRPr="007B6E57">
        <w:t xml:space="preserve"> shatters.</w:t>
      </w:r>
    </w:p>
    <w:p w14:paraId="668F2E21" w14:textId="23958C1E" w:rsidR="006415C4" w:rsidRDefault="00FF11D0" w:rsidP="00274030">
      <w:pPr>
        <w:pStyle w:val="Body-TextTx"/>
      </w:pPr>
      <w:r>
        <w:t>My mind won</w:t>
      </w:r>
      <w:r w:rsidR="00396ECC">
        <w:t>’</w:t>
      </w:r>
      <w:r>
        <w:t xml:space="preserve">t accept what just happened, even as </w:t>
      </w:r>
      <w:r w:rsidR="007B6E57">
        <w:t xml:space="preserve">the </w:t>
      </w:r>
      <w:r w:rsidR="00114D32">
        <w:t xml:space="preserve">broken sword </w:t>
      </w:r>
      <w:r w:rsidR="00B12424">
        <w:t>pelts me with metal that turns to smoke and my</w:t>
      </w:r>
      <w:r w:rsidR="00114D32">
        <w:t xml:space="preserve"> hand</w:t>
      </w:r>
      <w:r w:rsidR="00B12424">
        <w:t xml:space="preserve"> goes empty</w:t>
      </w:r>
      <w:r>
        <w:t>. I call</w:t>
      </w:r>
      <w:r w:rsidR="00B12424">
        <w:t xml:space="preserve"> out for the blade, </w:t>
      </w:r>
      <w:r w:rsidR="00114D32">
        <w:t>for</w:t>
      </w:r>
      <w:r>
        <w:t xml:space="preserve"> the songs and the visions. But there</w:t>
      </w:r>
      <w:r w:rsidR="00396ECC">
        <w:t>’</w:t>
      </w:r>
      <w:r>
        <w:t>s only Butcher Clyde</w:t>
      </w:r>
      <w:r w:rsidR="00396ECC">
        <w:t>’</w:t>
      </w:r>
      <w:r w:rsidR="00114D32">
        <w:t xml:space="preserve">s </w:t>
      </w:r>
      <w:r w:rsidR="007B6E57">
        <w:t xml:space="preserve">terrible </w:t>
      </w:r>
      <w:r w:rsidR="00114D32">
        <w:t xml:space="preserve">disharmony </w:t>
      </w:r>
      <w:r w:rsidR="007B6E57">
        <w:t>filling the emptiness</w:t>
      </w:r>
      <w:r w:rsidR="007B6E57" w:rsidRPr="007B6E57">
        <w:t>.</w:t>
      </w:r>
      <w:r w:rsidR="007B6E57">
        <w:t xml:space="preserve"> He</w:t>
      </w:r>
      <w:r w:rsidR="00B12424">
        <w:t xml:space="preserve"> </w:t>
      </w:r>
      <w:r w:rsidR="00114D32">
        <w:t>place</w:t>
      </w:r>
      <w:r w:rsidR="006B40D9">
        <w:t>s</w:t>
      </w:r>
      <w:r w:rsidR="00114D32">
        <w:t xml:space="preserve"> the</w:t>
      </w:r>
      <w:r>
        <w:t xml:space="preserve"> </w:t>
      </w:r>
      <w:r w:rsidR="00114D32">
        <w:t>cleaver</w:t>
      </w:r>
      <w:r w:rsidR="00396ECC">
        <w:t>’</w:t>
      </w:r>
      <w:r w:rsidR="00114D32">
        <w:t>s edge</w:t>
      </w:r>
      <w:r>
        <w:t xml:space="preserve"> right </w:t>
      </w:r>
      <w:r w:rsidR="007B6E57">
        <w:t xml:space="preserve">under my chin, forcing me to look into </w:t>
      </w:r>
      <w:r w:rsidR="006B40D9">
        <w:t>eyes turned to mouths studded with teeth</w:t>
      </w:r>
      <w:r>
        <w:t>.</w:t>
      </w:r>
    </w:p>
    <w:p w14:paraId="1DE993F6" w14:textId="21EE9531" w:rsidR="006415C4" w:rsidRDefault="00396ECC" w:rsidP="00274030">
      <w:pPr>
        <w:pStyle w:val="Body-TextTx"/>
      </w:pPr>
      <w:r>
        <w:t>“</w:t>
      </w:r>
      <w:r w:rsidR="007B6E57">
        <w:t xml:space="preserve">No </w:t>
      </w:r>
      <w:r w:rsidR="00FF11D0">
        <w:t>other way this could end,</w:t>
      </w:r>
      <w:r>
        <w:t>”</w:t>
      </w:r>
      <w:r w:rsidR="00FF11D0">
        <w:t xml:space="preserve"> </w:t>
      </w:r>
      <w:r w:rsidR="006B40D9">
        <w:t>those mouths speak at once</w:t>
      </w:r>
      <w:r w:rsidR="00FF11D0">
        <w:t xml:space="preserve">. </w:t>
      </w:r>
      <w:r>
        <w:t>“</w:t>
      </w:r>
      <w:r w:rsidR="007B6E57">
        <w:t xml:space="preserve">Hate is </w:t>
      </w:r>
      <w:r w:rsidR="007B6E57" w:rsidRPr="00BD60BE">
        <w:rPr>
          <w:rStyle w:val="itali"/>
        </w:rPr>
        <w:t>our</w:t>
      </w:r>
      <w:r w:rsidR="007B6E57">
        <w:t xml:space="preserve"> domain</w:t>
      </w:r>
      <w:r w:rsidR="007B6E57" w:rsidRPr="007B6E57">
        <w:t>.</w:t>
      </w:r>
      <w:r w:rsidR="007B6E57">
        <w:t xml:space="preserve"> </w:t>
      </w:r>
      <w:r w:rsidR="00FF11D0">
        <w:t xml:space="preserve">Those </w:t>
      </w:r>
      <w:r w:rsidR="00114D32">
        <w:t xml:space="preserve">meddling </w:t>
      </w:r>
      <w:r w:rsidR="00FF11D0">
        <w:t xml:space="preserve">Aunties </w:t>
      </w:r>
      <w:r w:rsidR="00114D32">
        <w:t>never</w:t>
      </w:r>
      <w:r w:rsidR="00B906D4">
        <w:t xml:space="preserve"> </w:t>
      </w:r>
      <w:r w:rsidR="006B40D9">
        <w:t xml:space="preserve">told </w:t>
      </w:r>
      <w:r w:rsidR="00B906D4">
        <w:t xml:space="preserve">you why </w:t>
      </w:r>
      <w:r w:rsidR="00114D32">
        <w:t>you</w:t>
      </w:r>
      <w:r w:rsidR="007B6E57">
        <w:t xml:space="preserve"> were</w:t>
      </w:r>
      <w:r w:rsidR="00114D32">
        <w:t xml:space="preserve"> chosen to wield that sword</w:t>
      </w:r>
      <w:r w:rsidR="00B906D4">
        <w:t xml:space="preserve">? </w:t>
      </w:r>
      <w:r w:rsidR="00114D32">
        <w:t>J</w:t>
      </w:r>
      <w:r w:rsidR="00B906D4">
        <w:t>ust fill</w:t>
      </w:r>
      <w:r w:rsidR="006B40D9">
        <w:t>ed</w:t>
      </w:r>
      <w:r w:rsidR="00B906D4">
        <w:t xml:space="preserve"> your head </w:t>
      </w:r>
      <w:r w:rsidR="00114D32">
        <w:t xml:space="preserve">with </w:t>
      </w:r>
      <w:r w:rsidR="00B906D4">
        <w:t xml:space="preserve">stories about being their champion? Think what you </w:t>
      </w:r>
      <w:r w:rsidR="007B6E57">
        <w:t xml:space="preserve">will </w:t>
      </w:r>
      <w:r w:rsidR="006B40D9">
        <w:t xml:space="preserve">of </w:t>
      </w:r>
      <w:r w:rsidR="00B906D4">
        <w:t>us—at least we tell you true.</w:t>
      </w:r>
      <w:r w:rsidR="00B906D4" w:rsidRPr="00B906D4">
        <w:t xml:space="preserve"> </w:t>
      </w:r>
      <w:r w:rsidR="00B906D4">
        <w:t>Said before we wanted to make an offer</w:t>
      </w:r>
      <w:r w:rsidR="00914986">
        <w:t>,</w:t>
      </w:r>
      <w:r w:rsidR="00B906D4">
        <w:t xml:space="preserve"> Maryse.</w:t>
      </w:r>
      <w:r w:rsidR="00B12424">
        <w:t xml:space="preserve"> Give you what you want more than anything</w:t>
      </w:r>
      <w:r w:rsidR="00D53539">
        <w:t>—power over life and death</w:t>
      </w:r>
      <w:r w:rsidR="00B12424">
        <w:t>.</w:t>
      </w:r>
      <w:r>
        <w:t>”</w:t>
      </w:r>
    </w:p>
    <w:p w14:paraId="24DE1465" w14:textId="55FCE8B9" w:rsidR="006415C4" w:rsidRDefault="00396ECC" w:rsidP="00274030">
      <w:pPr>
        <w:pStyle w:val="Body-TextTx"/>
      </w:pPr>
      <w:r>
        <w:t>“</w:t>
      </w:r>
      <w:r w:rsidR="007B6E57" w:rsidRPr="007B6E57">
        <w:t xml:space="preserve">Go to </w:t>
      </w:r>
      <w:r w:rsidR="00D046AA">
        <w:t>h</w:t>
      </w:r>
      <w:r w:rsidR="007B6E57" w:rsidRPr="007B6E57">
        <w:t>ell</w:t>
      </w:r>
      <w:r w:rsidR="006B40D9">
        <w:t>!</w:t>
      </w:r>
      <w:r>
        <w:t>”</w:t>
      </w:r>
      <w:r w:rsidR="007B6E57" w:rsidRPr="007B6E57">
        <w:t xml:space="preserve"> I spit. </w:t>
      </w:r>
      <w:r>
        <w:t>“</w:t>
      </w:r>
      <w:r w:rsidR="007B6E57" w:rsidRPr="007B6E57">
        <w:t>You got nothing I want!</w:t>
      </w:r>
      <w:r>
        <w:t>”</w:t>
      </w:r>
    </w:p>
    <w:p w14:paraId="76C119DD" w14:textId="4CA3F27E" w:rsidR="006415C4" w:rsidRDefault="00B906D4" w:rsidP="00274030">
      <w:pPr>
        <w:pStyle w:val="Body-TextTx"/>
      </w:pPr>
      <w:r>
        <w:t>He shake</w:t>
      </w:r>
      <w:r w:rsidR="007B6E57">
        <w:t>s</w:t>
      </w:r>
      <w:r>
        <w:t xml:space="preserve"> his head, </w:t>
      </w:r>
      <w:r w:rsidR="00F24451">
        <w:t>pulling</w:t>
      </w:r>
      <w:r>
        <w:t xml:space="preserve"> off his hood. </w:t>
      </w:r>
      <w:r w:rsidR="00396ECC">
        <w:t>“</w:t>
      </w:r>
      <w:r w:rsidR="00F24451">
        <w:t>Perhaps you</w:t>
      </w:r>
      <w:r>
        <w:t xml:space="preserve"> need to be made more amenable.</w:t>
      </w:r>
      <w:r w:rsidR="00396ECC">
        <w:t>”</w:t>
      </w:r>
      <w:r>
        <w:t xml:space="preserve"> </w:t>
      </w:r>
      <w:r w:rsidR="007B6E57" w:rsidRPr="007B6E57">
        <w:t>He stick</w:t>
      </w:r>
      <w:r w:rsidR="006B40D9">
        <w:t>s</w:t>
      </w:r>
      <w:r w:rsidR="007B6E57" w:rsidRPr="007B6E57">
        <w:t xml:space="preserve"> out a</w:t>
      </w:r>
      <w:r w:rsidR="00B43513">
        <w:t xml:space="preserve"> fleshy</w:t>
      </w:r>
      <w:r w:rsidR="007B6E57" w:rsidRPr="007B6E57">
        <w:t xml:space="preserve"> tongue </w:t>
      </w:r>
      <w:r w:rsidR="00F24451">
        <w:t>to</w:t>
      </w:r>
      <w:r w:rsidR="007B6E57" w:rsidRPr="007B6E57">
        <w:t xml:space="preserve"> pinch off a piece</w:t>
      </w:r>
      <w:r w:rsidR="00F24451">
        <w:t xml:space="preserve"> that squirms</w:t>
      </w:r>
      <w:r w:rsidR="007B6E57" w:rsidRPr="007B6E57">
        <w:t xml:space="preserve"> between his fingers.</w:t>
      </w:r>
      <w:r w:rsidR="007B6E57">
        <w:t xml:space="preserve"> </w:t>
      </w:r>
      <w:r w:rsidR="00D96AB5">
        <w:t xml:space="preserve">Behind me a </w:t>
      </w:r>
      <w:r>
        <w:t xml:space="preserve">Ku Klux </w:t>
      </w:r>
      <w:r w:rsidR="00B12424">
        <w:t>grips</w:t>
      </w:r>
      <w:r w:rsidR="00D96AB5">
        <w:t xml:space="preserve"> </w:t>
      </w:r>
      <w:r w:rsidR="00376F5F">
        <w:t>my head</w:t>
      </w:r>
      <w:r w:rsidR="00D96AB5">
        <w:t>, prying my jaws apart</w:t>
      </w:r>
      <w:r>
        <w:t xml:space="preserve">. </w:t>
      </w:r>
      <w:r w:rsidR="00EC058E">
        <w:t>I watch that unnatural meat</w:t>
      </w:r>
      <w:r w:rsidR="00B43513">
        <w:t xml:space="preserve"> come close</w:t>
      </w:r>
      <w:r w:rsidR="00EC058E">
        <w:t xml:space="preserve">, </w:t>
      </w:r>
      <w:r w:rsidR="00D96AB5">
        <w:t xml:space="preserve">wriggling and </w:t>
      </w:r>
      <w:r w:rsidR="00376F5F">
        <w:t xml:space="preserve">reaching </w:t>
      </w:r>
      <w:r w:rsidR="00F24451">
        <w:t>for</w:t>
      </w:r>
      <w:r w:rsidR="00D96AB5">
        <w:t xml:space="preserve"> my lips, </w:t>
      </w:r>
      <w:r w:rsidR="00F24451">
        <w:t>eager to push</w:t>
      </w:r>
      <w:r w:rsidR="00D96AB5">
        <w:t xml:space="preserve"> its way inside</w:t>
      </w:r>
      <w:r w:rsidR="00D96AB5" w:rsidRPr="00D96AB5">
        <w:t xml:space="preserve">. </w:t>
      </w:r>
      <w:r w:rsidR="00520843">
        <w:t>For some reason, only thing I can think of is my brother</w:t>
      </w:r>
      <w:r w:rsidR="00160CBD">
        <w:t xml:space="preserve"> telling me </w:t>
      </w:r>
      <w:r w:rsidR="00396ECC">
        <w:t>’</w:t>
      </w:r>
      <w:r w:rsidR="00160CBD">
        <w:t xml:space="preserve">bout </w:t>
      </w:r>
      <w:proofErr w:type="spellStart"/>
      <w:r w:rsidR="00520843">
        <w:t>Bruh</w:t>
      </w:r>
      <w:proofErr w:type="spellEnd"/>
      <w:r w:rsidR="00520843">
        <w:t xml:space="preserve"> Rabbit, caught and trying to trick </w:t>
      </w:r>
      <w:proofErr w:type="spellStart"/>
      <w:r w:rsidR="00520843">
        <w:t>Bruh</w:t>
      </w:r>
      <w:proofErr w:type="spellEnd"/>
      <w:r w:rsidR="00520843">
        <w:t xml:space="preserve"> Fox into letting him go.</w:t>
      </w:r>
    </w:p>
    <w:p w14:paraId="690A35CF" w14:textId="7C2D608D" w:rsidR="006415C4" w:rsidRPr="00BD60BE" w:rsidRDefault="00160CBD" w:rsidP="00274030">
      <w:pPr>
        <w:pStyle w:val="Body-TextTx"/>
      </w:pPr>
      <w:r w:rsidRPr="00BD60BE">
        <w:rPr>
          <w:rStyle w:val="itali"/>
        </w:rPr>
        <w:t>Gon</w:t>
      </w:r>
      <w:r w:rsidR="00396ECC">
        <w:rPr>
          <w:rStyle w:val="itali"/>
        </w:rPr>
        <w:t>’</w:t>
      </w:r>
      <w:r w:rsidRPr="00BD60BE">
        <w:rPr>
          <w:rStyle w:val="itali"/>
        </w:rPr>
        <w:t xml:space="preserve"> ahead and roast me or skin me—just don</w:t>
      </w:r>
      <w:r w:rsidR="00396ECC">
        <w:rPr>
          <w:rStyle w:val="itali"/>
        </w:rPr>
        <w:t>’</w:t>
      </w:r>
      <w:r w:rsidRPr="00BD60BE">
        <w:rPr>
          <w:rStyle w:val="itali"/>
        </w:rPr>
        <w:t>t throw me in that briar patch!</w:t>
      </w:r>
    </w:p>
    <w:p w14:paraId="47BF3039" w14:textId="23BC08DF" w:rsidR="006415C4" w:rsidRDefault="00EC058E" w:rsidP="00274030">
      <w:pPr>
        <w:pStyle w:val="Body-TextTx"/>
      </w:pPr>
      <w:r>
        <w:t xml:space="preserve">A </w:t>
      </w:r>
      <w:r w:rsidR="00D96AB5">
        <w:t xml:space="preserve">shrill </w:t>
      </w:r>
      <w:r>
        <w:t xml:space="preserve">whistle </w:t>
      </w:r>
      <w:r w:rsidR="00F24451">
        <w:t>goes up</w:t>
      </w:r>
      <w:r>
        <w:t>. Butcher Clyde turns, and I follow</w:t>
      </w:r>
      <w:r w:rsidR="00D96AB5">
        <w:t xml:space="preserve"> to what he</w:t>
      </w:r>
      <w:r w:rsidR="00396ECC">
        <w:t>’</w:t>
      </w:r>
      <w:r w:rsidR="00D96AB5">
        <w:t xml:space="preserve">s looking </w:t>
      </w:r>
      <w:r w:rsidR="00D96AB5">
        <w:lastRenderedPageBreak/>
        <w:t>at</w:t>
      </w:r>
      <w:r w:rsidR="00376F5F">
        <w:t xml:space="preserve">. </w:t>
      </w:r>
      <w:r>
        <w:t>Chef</w:t>
      </w:r>
      <w:r w:rsidR="00D96AB5">
        <w:t>!</w:t>
      </w:r>
      <w:r>
        <w:t xml:space="preserve"> She </w:t>
      </w:r>
      <w:r w:rsidR="00376F5F">
        <w:t xml:space="preserve">holding a stick of dynamite in one hand and </w:t>
      </w:r>
      <w:r w:rsidR="00A27261">
        <w:t xml:space="preserve">her </w:t>
      </w:r>
      <w:r w:rsidR="00376F5F">
        <w:t>lighter in the other</w:t>
      </w:r>
      <w:r>
        <w:t>.</w:t>
      </w:r>
    </w:p>
    <w:p w14:paraId="0CA9D560" w14:textId="2E1DA138" w:rsidR="006415C4" w:rsidRDefault="00396ECC" w:rsidP="00274030">
      <w:pPr>
        <w:pStyle w:val="Body-TextTx"/>
      </w:pPr>
      <w:r>
        <w:t>“</w:t>
      </w:r>
      <w:r w:rsidR="00D96AB5" w:rsidRPr="00D96AB5">
        <w:t>I don</w:t>
      </w:r>
      <w:r>
        <w:t>’</w:t>
      </w:r>
      <w:r w:rsidR="00D96AB5" w:rsidRPr="00D96AB5">
        <w:t>t know what the fuck you are,</w:t>
      </w:r>
      <w:r>
        <w:t>”</w:t>
      </w:r>
      <w:r w:rsidR="00D96AB5" w:rsidRPr="00D96AB5">
        <w:t xml:space="preserve"> she say</w:t>
      </w:r>
      <w:r w:rsidR="00D96AB5">
        <w:t>s</w:t>
      </w:r>
      <w:r w:rsidR="00D96AB5" w:rsidRPr="00D96AB5">
        <w:t xml:space="preserve">. </w:t>
      </w:r>
      <w:r>
        <w:t>“</w:t>
      </w:r>
      <w:r w:rsidR="00D96AB5" w:rsidRPr="00D96AB5">
        <w:t xml:space="preserve">But </w:t>
      </w:r>
      <w:proofErr w:type="spellStart"/>
      <w:r w:rsidR="00D96AB5">
        <w:t>Imma</w:t>
      </w:r>
      <w:proofErr w:type="spellEnd"/>
      <w:r w:rsidR="00D96AB5">
        <w:t xml:space="preserve"> need you to</w:t>
      </w:r>
      <w:r w:rsidR="00D96AB5" w:rsidRPr="00D96AB5">
        <w:t xml:space="preserve"> let her go, or I might have to do something drastic. </w:t>
      </w:r>
      <w:r w:rsidR="00B43513">
        <w:t>G</w:t>
      </w:r>
      <w:r w:rsidR="00D96AB5" w:rsidRPr="00D96AB5">
        <w:t xml:space="preserve">ot enough </w:t>
      </w:r>
      <w:r w:rsidR="00EA1A76">
        <w:t>blasting powder</w:t>
      </w:r>
      <w:r w:rsidR="00D96AB5" w:rsidRPr="00D96AB5">
        <w:t xml:space="preserve"> </w:t>
      </w:r>
      <w:r w:rsidR="00F24451">
        <w:t>and silver enough</w:t>
      </w:r>
      <w:r w:rsidR="0015434E">
        <w:t xml:space="preserve"> </w:t>
      </w:r>
      <w:r w:rsidR="00D96AB5" w:rsidRPr="00D96AB5">
        <w:t xml:space="preserve">to blow </w:t>
      </w:r>
      <w:r w:rsidR="00D96AB5">
        <w:t xml:space="preserve">all </w:t>
      </w:r>
      <w:r w:rsidR="00D96AB5" w:rsidRPr="00D96AB5">
        <w:t>your ugly ass</w:t>
      </w:r>
      <w:r w:rsidR="00B12424">
        <w:t xml:space="preserve">es </w:t>
      </w:r>
      <w:r w:rsidR="00D96AB5" w:rsidRPr="00D96AB5">
        <w:t xml:space="preserve">to </w:t>
      </w:r>
      <w:r w:rsidR="002E477F">
        <w:t>k</w:t>
      </w:r>
      <w:r w:rsidR="00D96AB5" w:rsidRPr="00D96AB5">
        <w:t xml:space="preserve">ingdom </w:t>
      </w:r>
      <w:r w:rsidR="002E477F">
        <w:t>c</w:t>
      </w:r>
      <w:r w:rsidR="00D96AB5" w:rsidRPr="00D96AB5">
        <w:t>ome.</w:t>
      </w:r>
      <w:r w:rsidR="00D96AB5">
        <w:t xml:space="preserve"> </w:t>
      </w:r>
      <w:r w:rsidR="00D96AB5" w:rsidRPr="00D96AB5">
        <w:t>Best believe that.</w:t>
      </w:r>
      <w:r>
        <w:t>”</w:t>
      </w:r>
    </w:p>
    <w:p w14:paraId="6A6B6F1B" w14:textId="4A4B6C56" w:rsidR="006415C4" w:rsidRDefault="00EC058E" w:rsidP="00274030">
      <w:pPr>
        <w:pStyle w:val="Body-TextTx"/>
      </w:pPr>
      <w:r>
        <w:t>Butcher Clyde eyes her</w:t>
      </w:r>
      <w:r w:rsidR="00D96AB5">
        <w:t xml:space="preserve"> before giving a signal</w:t>
      </w:r>
      <w:r>
        <w:t xml:space="preserve">. </w:t>
      </w:r>
      <w:r w:rsidR="00D96AB5" w:rsidRPr="00D96AB5">
        <w:t>The hands holding me let go and I get up, staggering over to Chef</w:t>
      </w:r>
      <w:r w:rsidR="002E477F">
        <w:t>,</w:t>
      </w:r>
      <w:r w:rsidR="00D96AB5" w:rsidRPr="00D96AB5">
        <w:t xml:space="preserve"> who catch</w:t>
      </w:r>
      <w:r w:rsidR="00041387">
        <w:t>es</w:t>
      </w:r>
      <w:r w:rsidR="00D96AB5" w:rsidRPr="00D96AB5">
        <w:t xml:space="preserve"> me. Together we back </w:t>
      </w:r>
      <w:r w:rsidR="00273B53">
        <w:t xml:space="preserve">a </w:t>
      </w:r>
      <w:proofErr w:type="gramStart"/>
      <w:r w:rsidR="00273B53">
        <w:t>ways</w:t>
      </w:r>
      <w:proofErr w:type="gramEnd"/>
      <w:r w:rsidR="00D96AB5" w:rsidRPr="00D96AB5">
        <w:t xml:space="preserve"> before she bend</w:t>
      </w:r>
      <w:r w:rsidR="00041387">
        <w:t>s</w:t>
      </w:r>
      <w:r w:rsidR="00D96AB5" w:rsidRPr="00D96AB5">
        <w:t xml:space="preserve"> down to whisper</w:t>
      </w:r>
      <w:r w:rsidR="002E477F">
        <w:t>,</w:t>
      </w:r>
      <w:r w:rsidR="00041387">
        <w:t xml:space="preserve"> </w:t>
      </w:r>
      <w:r w:rsidR="00396ECC">
        <w:t>“</w:t>
      </w:r>
      <w:r w:rsidR="00D96AB5" w:rsidRPr="00D96AB5">
        <w:t>I don</w:t>
      </w:r>
      <w:r w:rsidR="00396ECC">
        <w:t>’</w:t>
      </w:r>
      <w:r w:rsidR="00D96AB5" w:rsidRPr="00D96AB5">
        <w:t xml:space="preserve">t have any </w:t>
      </w:r>
      <w:r w:rsidR="00D53539">
        <w:t xml:space="preserve">more </w:t>
      </w:r>
      <w:r w:rsidR="00D96AB5" w:rsidRPr="00D96AB5">
        <w:t>dynamite</w:t>
      </w:r>
      <w:r w:rsidR="00D53539">
        <w:t>!</w:t>
      </w:r>
      <w:r w:rsidR="00D96AB5" w:rsidRPr="00D96AB5">
        <w:t xml:space="preserve"> </w:t>
      </w:r>
      <w:r w:rsidR="0015434E">
        <w:t xml:space="preserve">Or silver! </w:t>
      </w:r>
      <w:r w:rsidR="00041387">
        <w:t>R</w:t>
      </w:r>
      <w:r w:rsidR="00D96AB5" w:rsidRPr="00D96AB5">
        <w:t>un!</w:t>
      </w:r>
      <w:r w:rsidR="00396ECC">
        <w:t>”</w:t>
      </w:r>
    </w:p>
    <w:p w14:paraId="36925798" w14:textId="5DC1A86B" w:rsidR="00D96AB5" w:rsidRDefault="005B6193" w:rsidP="00274030">
      <w:pPr>
        <w:pStyle w:val="Body-TextTx"/>
      </w:pPr>
      <w:r>
        <w:t>We do</w:t>
      </w:r>
      <w:r w:rsidR="00376F5F">
        <w:t>.</w:t>
      </w:r>
      <w:r>
        <w:t xml:space="preserve"> I turn back once to see if we being chased.</w:t>
      </w:r>
      <w:r w:rsidRPr="005B6193">
        <w:t xml:space="preserve"> </w:t>
      </w:r>
      <w:r>
        <w:t xml:space="preserve">But the </w:t>
      </w:r>
      <w:proofErr w:type="spellStart"/>
      <w:r w:rsidR="00D96AB5">
        <w:t>Klans</w:t>
      </w:r>
      <w:proofErr w:type="spellEnd"/>
      <w:r w:rsidR="00D96AB5">
        <w:t xml:space="preserve"> and </w:t>
      </w:r>
      <w:r>
        <w:t xml:space="preserve">Ku </w:t>
      </w:r>
      <w:proofErr w:type="spellStart"/>
      <w:r>
        <w:t>Kluxes</w:t>
      </w:r>
      <w:proofErr w:type="spellEnd"/>
      <w:r>
        <w:t xml:space="preserve"> just standing there. </w:t>
      </w:r>
      <w:r w:rsidR="00D96AB5" w:rsidRPr="00D96AB5">
        <w:t xml:space="preserve">My eyes </w:t>
      </w:r>
      <w:r w:rsidR="00041387">
        <w:t>meet</w:t>
      </w:r>
      <w:r w:rsidR="00D96AB5" w:rsidRPr="00D96AB5">
        <w:t xml:space="preserve"> Butcher Clyde</w:t>
      </w:r>
      <w:r w:rsidR="00396ECC">
        <w:t>’</w:t>
      </w:r>
      <w:r w:rsidR="00041387">
        <w:t>s</w:t>
      </w:r>
      <w:r w:rsidR="00D96AB5" w:rsidRPr="00D96AB5">
        <w:t>.</w:t>
      </w:r>
    </w:p>
    <w:p w14:paraId="27373491" w14:textId="449C029E" w:rsidR="006415C4" w:rsidRDefault="00396ECC" w:rsidP="00274030">
      <w:pPr>
        <w:pStyle w:val="Body-TextTx"/>
      </w:pPr>
      <w:r>
        <w:t>“</w:t>
      </w:r>
      <w:r w:rsidR="00D96AB5">
        <w:t>Come see us</w:t>
      </w:r>
      <w:r w:rsidR="00C7501F">
        <w:t>,</w:t>
      </w:r>
      <w:r w:rsidR="00D96AB5">
        <w:t xml:space="preserve"> Maryse!</w:t>
      </w:r>
      <w:r>
        <w:t>”</w:t>
      </w:r>
      <w:r w:rsidR="00D96AB5">
        <w:t xml:space="preserve"> he calls</w:t>
      </w:r>
      <w:r w:rsidR="00D96AB5" w:rsidRPr="00D96AB5">
        <w:t>.</w:t>
      </w:r>
      <w:r w:rsidR="00D96AB5">
        <w:t xml:space="preserve"> </w:t>
      </w:r>
      <w:r>
        <w:t>“</w:t>
      </w:r>
      <w:r w:rsidR="00D96AB5">
        <w:t>You know whe</w:t>
      </w:r>
      <w:r w:rsidR="009014EA">
        <w:t>re</w:t>
      </w:r>
      <w:r w:rsidR="00D96AB5">
        <w:t xml:space="preserve">! </w:t>
      </w:r>
      <w:r w:rsidR="00041387">
        <w:t>T</w:t>
      </w:r>
      <w:r w:rsidR="00A777D3">
        <w:t xml:space="preserve">old you, </w:t>
      </w:r>
      <w:r w:rsidR="004F00D2">
        <w:t>we got</w:t>
      </w:r>
      <w:r w:rsidR="00D96AB5">
        <w:t xml:space="preserve"> what you want!</w:t>
      </w:r>
      <w:r w:rsidR="00A777D3">
        <w:t xml:space="preserve"> More than anything!</w:t>
      </w:r>
      <w:r>
        <w:t>”</w:t>
      </w:r>
    </w:p>
    <w:p w14:paraId="0BE86A0F" w14:textId="2427EBD7" w:rsidR="00F33BA9" w:rsidRPr="00C1686F" w:rsidRDefault="00992581" w:rsidP="00F33BA9">
      <w:pPr>
        <w:pStyle w:val="Section-ChapterSCP"/>
      </w:pPr>
      <w:r>
        <w:lastRenderedPageBreak/>
        <w:t>6</w:t>
      </w:r>
    </w:p>
    <w:p w14:paraId="6E396A95" w14:textId="1E5E7272" w:rsidR="006415C4" w:rsidRDefault="00396ECC" w:rsidP="0068341C">
      <w:pPr>
        <w:pStyle w:val="TitleTtl"/>
      </w:pPr>
      <w:r>
        <w:t>6</w:t>
      </w:r>
    </w:p>
    <w:p w14:paraId="2BBACB9E" w14:textId="30ADE718" w:rsidR="006415C4" w:rsidRDefault="000D49E7" w:rsidP="00274030">
      <w:pPr>
        <w:pStyle w:val="Body-TextTx"/>
      </w:pPr>
      <w:r>
        <w:t xml:space="preserve">Nana </w:t>
      </w:r>
      <w:r w:rsidRPr="000D49E7">
        <w:t>Jean</w:t>
      </w:r>
      <w:r w:rsidR="00396ECC">
        <w:t>’</w:t>
      </w:r>
      <w:r w:rsidRPr="000D49E7">
        <w:t xml:space="preserve">s </w:t>
      </w:r>
      <w:r>
        <w:t xml:space="preserve">farmhouse </w:t>
      </w:r>
      <w:r w:rsidRPr="000D49E7">
        <w:t>feel</w:t>
      </w:r>
      <w:r w:rsidR="00041387">
        <w:t>s</w:t>
      </w:r>
      <w:r w:rsidRPr="000D49E7">
        <w:t xml:space="preserve"> like a tomb. Been an hour since we got back. The </w:t>
      </w:r>
      <w:r>
        <w:t xml:space="preserve">Gullah </w:t>
      </w:r>
      <w:r w:rsidRPr="000D49E7">
        <w:t xml:space="preserve">woman </w:t>
      </w:r>
      <w:r w:rsidR="00041387">
        <w:t>took</w:t>
      </w:r>
      <w:r w:rsidRPr="000D49E7">
        <w:t xml:space="preserve"> the news hard</w:t>
      </w:r>
      <w:r w:rsidR="000118A8">
        <w:t>. She in her chair, a hand covering</w:t>
      </w:r>
      <w:r w:rsidR="008155FC">
        <w:t xml:space="preserve"> her face</w:t>
      </w:r>
      <w:r w:rsidR="000118A8">
        <w:t xml:space="preserve"> while </w:t>
      </w:r>
      <w:r>
        <w:t>Molly</w:t>
      </w:r>
      <w:r w:rsidRPr="000D49E7">
        <w:t xml:space="preserve"> </w:t>
      </w:r>
      <w:r w:rsidR="000118A8">
        <w:t>tries</w:t>
      </w:r>
      <w:r w:rsidRPr="000D49E7">
        <w:t xml:space="preserve"> to console her. Chef over at a table holding hands with Emma. The </w:t>
      </w:r>
      <w:r>
        <w:t xml:space="preserve">rest of the </w:t>
      </w:r>
      <w:r w:rsidRPr="000D49E7">
        <w:t>Shouters are singing</w:t>
      </w:r>
      <w:r w:rsidR="002E477F">
        <w:t xml:space="preserve"> </w:t>
      </w:r>
      <w:r w:rsidRPr="000D49E7">
        <w:t xml:space="preserve">some </w:t>
      </w:r>
      <w:r w:rsidR="003A5C6E">
        <w:t xml:space="preserve">mournful </w:t>
      </w:r>
      <w:r w:rsidRPr="000D49E7">
        <w:t>song</w:t>
      </w:r>
      <w:r w:rsidR="000118A8">
        <w:t xml:space="preserve"> as</w:t>
      </w:r>
      <w:r w:rsidR="00A80237">
        <w:t xml:space="preserve"> the Stick</w:t>
      </w:r>
      <w:r w:rsidR="00C03B7D">
        <w:t xml:space="preserve"> </w:t>
      </w:r>
      <w:r w:rsidR="00A80237">
        <w:t xml:space="preserve">Man </w:t>
      </w:r>
      <w:r w:rsidR="000118A8">
        <w:t>beats</w:t>
      </w:r>
      <w:r w:rsidR="00A80237">
        <w:t xml:space="preserve"> a </w:t>
      </w:r>
      <w:r w:rsidR="00B35F80">
        <w:t xml:space="preserve">slow </w:t>
      </w:r>
      <w:r w:rsidR="00A80237">
        <w:t>funeral march.</w:t>
      </w:r>
    </w:p>
    <w:p w14:paraId="38223F0C" w14:textId="77777777" w:rsidR="006A30B2" w:rsidRPr="00156FD1" w:rsidRDefault="006A30B2" w:rsidP="006A30B2">
      <w:pPr>
        <w:pStyle w:val="VERSE-AVRS-A"/>
      </w:pPr>
      <w:r w:rsidRPr="006A30B2">
        <w:t>VERSE-A</w:t>
      </w:r>
    </w:p>
    <w:p w14:paraId="14D97040" w14:textId="5D161F3F" w:rsidR="006415C4" w:rsidRDefault="00A80237" w:rsidP="005F3EBA">
      <w:pPr>
        <w:pStyle w:val="Verse1Vrs1"/>
      </w:pPr>
      <w:r>
        <w:t>I walk in de moonlight, I walk in de starlight</w:t>
      </w:r>
      <w:r w:rsidR="000B66D8">
        <w:t>,</w:t>
      </w:r>
    </w:p>
    <w:p w14:paraId="74B40643" w14:textId="4DF1E512" w:rsidR="006415C4" w:rsidRDefault="00A80237" w:rsidP="005F3EBA">
      <w:pPr>
        <w:pStyle w:val="Verse1-indent1Vrs1-i1"/>
      </w:pPr>
      <w:r>
        <w:t>To lay dis body down</w:t>
      </w:r>
      <w:r w:rsidR="000B66D8">
        <w:t>.</w:t>
      </w:r>
    </w:p>
    <w:p w14:paraId="39612F54" w14:textId="204B5AD3" w:rsidR="006415C4" w:rsidRDefault="00A80237" w:rsidP="005F3EBA">
      <w:pPr>
        <w:pStyle w:val="Verse1Vrs1"/>
      </w:pPr>
      <w:r>
        <w:t>I</w:t>
      </w:r>
      <w:r w:rsidR="00396ECC">
        <w:t>’</w:t>
      </w:r>
      <w:r>
        <w:t>ll walk in de graveyard, I</w:t>
      </w:r>
      <w:r w:rsidR="00396ECC">
        <w:t>’</w:t>
      </w:r>
      <w:r>
        <w:t>ll walk through the graveyard</w:t>
      </w:r>
      <w:r w:rsidR="000B66D8">
        <w:t>,</w:t>
      </w:r>
    </w:p>
    <w:p w14:paraId="60616E13" w14:textId="4F9F3675" w:rsidR="00A80237" w:rsidRDefault="00A80237" w:rsidP="005F3EBA">
      <w:pPr>
        <w:pStyle w:val="Verse1-indent1Vrs1-i1"/>
      </w:pPr>
      <w:r>
        <w:t>To lay dis body down.</w:t>
      </w:r>
    </w:p>
    <w:p w14:paraId="14C8B076" w14:textId="77777777" w:rsidR="006A30B2" w:rsidRPr="00156FD1" w:rsidRDefault="006A30B2" w:rsidP="006A30B2">
      <w:pPr>
        <w:pStyle w:val="ENDEND"/>
      </w:pPr>
      <w:r w:rsidRPr="006A30B2">
        <w:t>END</w:t>
      </w:r>
    </w:p>
    <w:p w14:paraId="7226655F" w14:textId="29F90597" w:rsidR="006415C4" w:rsidRDefault="009D721E" w:rsidP="00274030">
      <w:pPr>
        <w:pStyle w:val="Body-TextTx"/>
      </w:pPr>
      <w:r>
        <w:t>Th</w:t>
      </w:r>
      <w:r w:rsidR="00A80237">
        <w:t xml:space="preserve">eir voices </w:t>
      </w:r>
      <w:r w:rsidR="000118A8">
        <w:t>sound</w:t>
      </w:r>
      <w:r w:rsidR="00A80237">
        <w:t xml:space="preserve"> a deep wailing</w:t>
      </w:r>
      <w:r w:rsidR="00B35F80">
        <w:t xml:space="preserve">, filling </w:t>
      </w:r>
      <w:r w:rsidR="00A80237">
        <w:t xml:space="preserve">up the place with its strength. But none of it </w:t>
      </w:r>
      <w:r w:rsidR="00104CCC">
        <w:t>feels</w:t>
      </w:r>
      <w:r w:rsidR="00A80237">
        <w:t xml:space="preserve"> real.</w:t>
      </w:r>
    </w:p>
    <w:p w14:paraId="460BEACB" w14:textId="77777777" w:rsidR="006415C4" w:rsidRDefault="00A80237" w:rsidP="00274030">
      <w:pPr>
        <w:pStyle w:val="Body-TextTx"/>
      </w:pPr>
      <w:r>
        <w:t>Sadie</w:t>
      </w:r>
      <w:r w:rsidR="000B66D8">
        <w:t>.</w:t>
      </w:r>
      <w:r>
        <w:t xml:space="preserve"> </w:t>
      </w:r>
      <w:r w:rsidR="000B66D8">
        <w:t>D</w:t>
      </w:r>
      <w:r>
        <w:t>ead. How can that be real?</w:t>
      </w:r>
    </w:p>
    <w:p w14:paraId="523B3C32" w14:textId="32D621EF" w:rsidR="006415C4" w:rsidRDefault="00104CCC" w:rsidP="00274030">
      <w:pPr>
        <w:pStyle w:val="Body-TextTx"/>
      </w:pPr>
      <w:r w:rsidRPr="00104CCC">
        <w:t xml:space="preserve">Was just hours ago </w:t>
      </w:r>
      <w:r>
        <w:t>we</w:t>
      </w:r>
      <w:r w:rsidRPr="00104CCC">
        <w:t xml:space="preserve"> was here, listening to </w:t>
      </w:r>
      <w:r w:rsidR="000118A8">
        <w:t>her</w:t>
      </w:r>
      <w:r w:rsidRPr="00104CCC">
        <w:t xml:space="preserve"> </w:t>
      </w:r>
      <w:r w:rsidR="009D721E">
        <w:t>complain</w:t>
      </w:r>
      <w:r w:rsidRPr="00104CCC">
        <w:t xml:space="preserve"> </w:t>
      </w:r>
      <w:r w:rsidR="009D721E">
        <w:t xml:space="preserve">and carry </w:t>
      </w:r>
      <w:proofErr w:type="gramStart"/>
      <w:r w:rsidR="009D721E">
        <w:t>o</w:t>
      </w:r>
      <w:r w:rsidRPr="00104CCC">
        <w:t>n.</w:t>
      </w:r>
      <w:proofErr w:type="gramEnd"/>
      <w:r w:rsidRPr="00104CCC">
        <w:t xml:space="preserve"> Now she</w:t>
      </w:r>
      <w:r w:rsidR="00396ECC">
        <w:t>’</w:t>
      </w:r>
      <w:r w:rsidRPr="00104CCC">
        <w:t>s gone—</w:t>
      </w:r>
      <w:r w:rsidR="000118A8">
        <w:t>burned</w:t>
      </w:r>
      <w:r w:rsidRPr="00104CCC">
        <w:t xml:space="preserve"> up inside a juke joint. </w:t>
      </w:r>
      <w:r w:rsidR="00B35F80">
        <w:t>M</w:t>
      </w:r>
      <w:r w:rsidRPr="00104CCC">
        <w:t>y fists</w:t>
      </w:r>
      <w:r w:rsidR="00B35F80">
        <w:t xml:space="preserve"> clench</w:t>
      </w:r>
      <w:r w:rsidR="000118A8">
        <w:t xml:space="preserve"> as I pace about</w:t>
      </w:r>
      <w:r w:rsidRPr="00104CCC">
        <w:t>, digging nails into my palms until it hurt</w:t>
      </w:r>
      <w:r w:rsidR="00041387">
        <w:t>s</w:t>
      </w:r>
      <w:r w:rsidRPr="00104CCC">
        <w:t xml:space="preserve">. That pain </w:t>
      </w:r>
      <w:r>
        <w:t xml:space="preserve">at least </w:t>
      </w:r>
      <w:r w:rsidRPr="00104CCC">
        <w:t>feel</w:t>
      </w:r>
      <w:r w:rsidR="00041387">
        <w:t>s</w:t>
      </w:r>
      <w:r w:rsidRPr="00104CCC">
        <w:t xml:space="preserve"> real.</w:t>
      </w:r>
    </w:p>
    <w:p w14:paraId="45812AD2" w14:textId="6AB9EBD6" w:rsidR="00104CCC" w:rsidRDefault="00396ECC" w:rsidP="00274030">
      <w:pPr>
        <w:pStyle w:val="Body-TextTx"/>
      </w:pPr>
      <w:r>
        <w:t>“</w:t>
      </w:r>
      <w:r w:rsidR="00104CCC">
        <w:t xml:space="preserve">What we </w:t>
      </w:r>
      <w:proofErr w:type="spellStart"/>
      <w:r w:rsidR="00974F2E">
        <w:t>gon</w:t>
      </w:r>
      <w:proofErr w:type="spellEnd"/>
      <w:r>
        <w:t>’</w:t>
      </w:r>
      <w:r w:rsidR="00104CCC">
        <w:t xml:space="preserve"> do?</w:t>
      </w:r>
      <w:r>
        <w:t>”</w:t>
      </w:r>
      <w:r w:rsidR="00104CCC">
        <w:t xml:space="preserve"> I call out, needing to talk. Either that or I</w:t>
      </w:r>
      <w:r>
        <w:t>’</w:t>
      </w:r>
      <w:r w:rsidR="000118A8">
        <w:t xml:space="preserve">ll </w:t>
      </w:r>
      <w:r w:rsidR="00104CCC">
        <w:t>scream.</w:t>
      </w:r>
    </w:p>
    <w:p w14:paraId="0754A045" w14:textId="77777777" w:rsidR="006415C4" w:rsidRDefault="00104CCC" w:rsidP="00274030">
      <w:pPr>
        <w:pStyle w:val="Body-TextTx"/>
      </w:pPr>
      <w:r>
        <w:t xml:space="preserve">All eyes turn </w:t>
      </w:r>
      <w:r w:rsidR="000118A8">
        <w:t>to</w:t>
      </w:r>
      <w:r>
        <w:t xml:space="preserve"> me. Even the Shouters go quiet.</w:t>
      </w:r>
    </w:p>
    <w:p w14:paraId="549532B5" w14:textId="717566F3" w:rsidR="006415C4" w:rsidRDefault="00396ECC" w:rsidP="00274030">
      <w:pPr>
        <w:pStyle w:val="Body-TextTx"/>
      </w:pPr>
      <w:r>
        <w:lastRenderedPageBreak/>
        <w:t>“</w:t>
      </w:r>
      <w:r w:rsidR="00104CCC">
        <w:t>Do about what?</w:t>
      </w:r>
      <w:r>
        <w:t>”</w:t>
      </w:r>
      <w:r w:rsidR="000118A8">
        <w:t xml:space="preserve"> Molly finally asks.</w:t>
      </w:r>
    </w:p>
    <w:p w14:paraId="7AC73A11" w14:textId="22587C21" w:rsidR="006415C4" w:rsidRDefault="00104CCC" w:rsidP="00274030">
      <w:pPr>
        <w:pStyle w:val="Body-TextTx"/>
      </w:pPr>
      <w:r>
        <w:t xml:space="preserve">I stare like she lost her mind. </w:t>
      </w:r>
      <w:r w:rsidR="00396ECC">
        <w:t>“</w:t>
      </w:r>
      <w:r>
        <w:t xml:space="preserve">Them Ku </w:t>
      </w:r>
      <w:proofErr w:type="spellStart"/>
      <w:r>
        <w:t>Kluxes</w:t>
      </w:r>
      <w:proofErr w:type="spellEnd"/>
      <w:r>
        <w:t xml:space="preserve"> is still meeting to do their conjuring! This Grand Cyclops still coming!</w:t>
      </w:r>
      <w:r w:rsidR="00396ECC">
        <w:t>”</w:t>
      </w:r>
    </w:p>
    <w:p w14:paraId="480BA918" w14:textId="125D003F" w:rsidR="00104CCC" w:rsidRDefault="00396ECC" w:rsidP="00274030">
      <w:pPr>
        <w:pStyle w:val="Body-TextTx"/>
      </w:pPr>
      <w:r>
        <w:t>“</w:t>
      </w:r>
      <w:r w:rsidR="000118A8">
        <w:t>N</w:t>
      </w:r>
      <w:r w:rsidR="009D721E">
        <w:t xml:space="preserve">ot sure </w:t>
      </w:r>
      <w:r w:rsidR="00104CCC">
        <w:t>what we can do</w:t>
      </w:r>
      <w:r w:rsidR="000118A8">
        <w:t xml:space="preserve"> for it</w:t>
      </w:r>
      <w:r w:rsidR="00104CCC">
        <w:t>,</w:t>
      </w:r>
      <w:r>
        <w:t>”</w:t>
      </w:r>
      <w:r w:rsidR="00104CCC">
        <w:t xml:space="preserve"> Molly </w:t>
      </w:r>
      <w:r w:rsidR="009D721E">
        <w:t>answers</w:t>
      </w:r>
      <w:r w:rsidR="00104CCC">
        <w:t xml:space="preserve">. </w:t>
      </w:r>
      <w:r>
        <w:t>“</w:t>
      </w:r>
      <w:r w:rsidR="00104CCC">
        <w:t>The numbers against us</w:t>
      </w:r>
      <w:r w:rsidR="002E477F">
        <w:t>—</w:t>
      </w:r>
      <w:r>
        <w:t>”</w:t>
      </w:r>
    </w:p>
    <w:p w14:paraId="0262CE92" w14:textId="52517520" w:rsidR="006415C4" w:rsidRDefault="004C7A21" w:rsidP="00274030">
      <w:pPr>
        <w:pStyle w:val="Body-TextTx"/>
      </w:pPr>
      <w:r>
        <w:t>“</w:t>
      </w:r>
      <w:r w:rsidR="00104CCC">
        <w:t>Then get word to Atlanta to send whoever can come!</w:t>
      </w:r>
      <w:r w:rsidR="00396ECC">
        <w:t>”</w:t>
      </w:r>
    </w:p>
    <w:p w14:paraId="239B6A24" w14:textId="77777777" w:rsidR="006415C4" w:rsidRDefault="00104CCC" w:rsidP="00274030">
      <w:pPr>
        <w:pStyle w:val="Body-TextTx"/>
      </w:pPr>
      <w:r>
        <w:t xml:space="preserve">She </w:t>
      </w:r>
      <w:proofErr w:type="gramStart"/>
      <w:r>
        <w:t>look</w:t>
      </w:r>
      <w:proofErr w:type="gramEnd"/>
      <w:r>
        <w:t xml:space="preserve"> skeptical</w:t>
      </w:r>
      <w:r w:rsidR="009301FF">
        <w:t xml:space="preserve"> and </w:t>
      </w:r>
      <w:r>
        <w:t>I think to Michael George.</w:t>
      </w:r>
    </w:p>
    <w:p w14:paraId="1C43BC47" w14:textId="16B841B7" w:rsidR="00104CCC" w:rsidRDefault="00396ECC" w:rsidP="00274030">
      <w:pPr>
        <w:pStyle w:val="Body-TextTx"/>
      </w:pPr>
      <w:r>
        <w:t>“</w:t>
      </w:r>
      <w:r w:rsidR="00104CCC">
        <w:t>What about the people they took?</w:t>
      </w:r>
      <w:r>
        <w:t>”</w:t>
      </w:r>
    </w:p>
    <w:p w14:paraId="6D9AA810" w14:textId="19D5CB04" w:rsidR="009301FF" w:rsidRDefault="00396ECC" w:rsidP="00274030">
      <w:pPr>
        <w:pStyle w:val="Body-TextTx"/>
      </w:pPr>
      <w:r>
        <w:t>“</w:t>
      </w:r>
      <w:r w:rsidR="009301FF">
        <w:t>Likely for this ritual,</w:t>
      </w:r>
      <w:r>
        <w:t>”</w:t>
      </w:r>
      <w:r w:rsidR="009301FF">
        <w:t xml:space="preserve"> Emma puts in. </w:t>
      </w:r>
      <w:r>
        <w:t>“</w:t>
      </w:r>
      <w:r w:rsidR="009301FF">
        <w:t>They have spilled blood for such before.</w:t>
      </w:r>
      <w:r>
        <w:t>”</w:t>
      </w:r>
    </w:p>
    <w:p w14:paraId="612E5776" w14:textId="0B082E33" w:rsidR="009301FF" w:rsidRDefault="00396ECC" w:rsidP="00274030">
      <w:pPr>
        <w:pStyle w:val="Body-TextTx"/>
      </w:pPr>
      <w:r>
        <w:t>“</w:t>
      </w:r>
      <w:r w:rsidR="009301FF">
        <w:t xml:space="preserve">We just </w:t>
      </w:r>
      <w:proofErr w:type="spellStart"/>
      <w:r w:rsidR="00974F2E">
        <w:t>gon</w:t>
      </w:r>
      <w:proofErr w:type="spellEnd"/>
      <w:r>
        <w:t>’</w:t>
      </w:r>
      <w:r w:rsidR="009301FF">
        <w:t xml:space="preserve"> let them stay taken?</w:t>
      </w:r>
      <w:r>
        <w:t>”</w:t>
      </w:r>
      <w:r w:rsidR="009301FF">
        <w:t xml:space="preserve"> I ask.</w:t>
      </w:r>
    </w:p>
    <w:p w14:paraId="49DE2834" w14:textId="2FEA1AD0" w:rsidR="009301FF" w:rsidRDefault="009301FF" w:rsidP="00274030">
      <w:pPr>
        <w:pStyle w:val="Body-TextTx"/>
      </w:pPr>
      <w:r>
        <w:t xml:space="preserve">Molly frowns. </w:t>
      </w:r>
      <w:r w:rsidR="00396ECC">
        <w:t>“</w:t>
      </w:r>
      <w:r w:rsidR="00041387">
        <w:t>N</w:t>
      </w:r>
      <w:r w:rsidR="009D721E">
        <w:t>ot saying that. But w</w:t>
      </w:r>
      <w:r>
        <w:t xml:space="preserve">e could </w:t>
      </w:r>
      <w:r w:rsidR="000118A8">
        <w:t>walk</w:t>
      </w:r>
      <w:r>
        <w:t xml:space="preserve"> into a trap</w:t>
      </w:r>
      <w:r w:rsidR="009D721E">
        <w:t>.</w:t>
      </w:r>
      <w:r w:rsidR="00396ECC">
        <w:t>”</w:t>
      </w:r>
    </w:p>
    <w:p w14:paraId="6AB920AA" w14:textId="08692C80" w:rsidR="006415C4" w:rsidRDefault="00396ECC" w:rsidP="00274030">
      <w:pPr>
        <w:pStyle w:val="Body-TextTx"/>
      </w:pPr>
      <w:r>
        <w:t>“</w:t>
      </w:r>
      <w:r w:rsidR="009301FF" w:rsidRPr="009301FF">
        <w:t xml:space="preserve">Cordelia </w:t>
      </w:r>
      <w:r w:rsidR="00B35F80">
        <w:t>says</w:t>
      </w:r>
      <w:r w:rsidR="009301FF" w:rsidRPr="009301FF">
        <w:t xml:space="preserve"> you</w:t>
      </w:r>
      <w:r>
        <w:t>’</w:t>
      </w:r>
      <w:r w:rsidR="009301FF">
        <w:t>ve</w:t>
      </w:r>
      <w:r w:rsidR="009301FF" w:rsidRPr="009301FF">
        <w:t xml:space="preserve"> lost your sword</w:t>
      </w:r>
      <w:r w:rsidR="000118A8">
        <w:t>?</w:t>
      </w:r>
      <w:r>
        <w:t>”</w:t>
      </w:r>
      <w:r w:rsidR="009301FF" w:rsidRPr="009301FF">
        <w:t xml:space="preserve"> </w:t>
      </w:r>
      <w:r w:rsidR="000118A8">
        <w:t xml:space="preserve">Emma asks. </w:t>
      </w:r>
      <w:r w:rsidR="009301FF" w:rsidRPr="009301FF">
        <w:t>At this</w:t>
      </w:r>
      <w:r w:rsidR="000F3096">
        <w:t>,</w:t>
      </w:r>
      <w:r w:rsidR="009301FF" w:rsidRPr="009301FF">
        <w:t xml:space="preserve"> Molly</w:t>
      </w:r>
      <w:r>
        <w:t>’</w:t>
      </w:r>
      <w:r w:rsidR="009301FF" w:rsidRPr="009301FF">
        <w:t xml:space="preserve">s eyebrows rise and </w:t>
      </w:r>
      <w:r w:rsidR="009301FF">
        <w:t xml:space="preserve">Nana </w:t>
      </w:r>
      <w:r w:rsidR="009301FF" w:rsidRPr="009301FF">
        <w:t>Jean look</w:t>
      </w:r>
      <w:r w:rsidR="00041387">
        <w:t>s</w:t>
      </w:r>
      <w:r w:rsidR="009301FF" w:rsidRPr="009301FF">
        <w:t xml:space="preserve"> up sharp. I glare at Chef, but she keep</w:t>
      </w:r>
      <w:r w:rsidR="00041387">
        <w:t>s</w:t>
      </w:r>
      <w:r w:rsidR="009301FF" w:rsidRPr="009301FF">
        <w:t xml:space="preserve"> her head down. </w:t>
      </w:r>
      <w:r>
        <w:t>“</w:t>
      </w:r>
      <w:r w:rsidR="009301FF" w:rsidRPr="009301FF">
        <w:t xml:space="preserve">With the terrible loss of Sadie, our forces are stretched </w:t>
      </w:r>
      <w:r w:rsidR="009301FF">
        <w:t>thin</w:t>
      </w:r>
      <w:r w:rsidR="009301FF" w:rsidRPr="009301FF">
        <w:t>.</w:t>
      </w:r>
      <w:r>
        <w:t>”</w:t>
      </w:r>
    </w:p>
    <w:p w14:paraId="5B27086D" w14:textId="456D6F4B" w:rsidR="009301FF" w:rsidRDefault="009301FF" w:rsidP="00274030">
      <w:pPr>
        <w:pStyle w:val="Body-TextTx"/>
      </w:pPr>
      <w:r w:rsidRPr="009301FF">
        <w:t xml:space="preserve">I shake my head. </w:t>
      </w:r>
      <w:r w:rsidR="00396ECC">
        <w:t>“</w:t>
      </w:r>
      <w:r w:rsidRPr="009301FF">
        <w:t>We</w:t>
      </w:r>
      <w:r w:rsidR="00396ECC">
        <w:t>’</w:t>
      </w:r>
      <w:r w:rsidR="00B35F80">
        <w:t xml:space="preserve">ll find </w:t>
      </w:r>
      <w:r w:rsidRPr="009301FF">
        <w:t>a way. Chef</w:t>
      </w:r>
      <w:r w:rsidR="002E477F">
        <w:t>. Y</w:t>
      </w:r>
      <w:r w:rsidRPr="009301FF">
        <w:t>ou could rig up some bombs, blow them right off that mountain!</w:t>
      </w:r>
      <w:r w:rsidR="00396ECC">
        <w:t>”</w:t>
      </w:r>
    </w:p>
    <w:p w14:paraId="037B224E" w14:textId="74C1D09C" w:rsidR="006415C4" w:rsidRDefault="00396ECC" w:rsidP="00274030">
      <w:pPr>
        <w:pStyle w:val="Body-TextTx"/>
      </w:pPr>
      <w:r>
        <w:t>“</w:t>
      </w:r>
      <w:r w:rsidR="009301FF">
        <w:t xml:space="preserve">Fool </w:t>
      </w:r>
      <w:proofErr w:type="spellStart"/>
      <w:r w:rsidR="009301FF">
        <w:t>buckra</w:t>
      </w:r>
      <w:r w:rsidR="00D95D23">
        <w:t>h</w:t>
      </w:r>
      <w:proofErr w:type="spellEnd"/>
      <w:r w:rsidR="009301FF">
        <w:t xml:space="preserve"> dem too?</w:t>
      </w:r>
      <w:r>
        <w:t>”</w:t>
      </w:r>
      <w:r w:rsidR="009301FF">
        <w:t xml:space="preserve"> Nana Jean ask</w:t>
      </w:r>
      <w:r w:rsidR="009D721E">
        <w:t>s</w:t>
      </w:r>
      <w:r w:rsidR="009301FF">
        <w:t>.</w:t>
      </w:r>
    </w:p>
    <w:p w14:paraId="25DFC29C" w14:textId="4C162A7D" w:rsidR="009301FF" w:rsidRDefault="00396ECC" w:rsidP="00274030">
      <w:pPr>
        <w:pStyle w:val="Body-TextTx"/>
      </w:pPr>
      <w:r>
        <w:t>“</w:t>
      </w:r>
      <w:r w:rsidR="009301FF">
        <w:t xml:space="preserve">And women and </w:t>
      </w:r>
      <w:r w:rsidR="00041387">
        <w:t>children</w:t>
      </w:r>
      <w:r w:rsidR="009301FF">
        <w:t>,</w:t>
      </w:r>
      <w:r>
        <w:t>”</w:t>
      </w:r>
      <w:r w:rsidR="009301FF">
        <w:t xml:space="preserve"> Molly adds. </w:t>
      </w:r>
      <w:r>
        <w:t>“</w:t>
      </w:r>
      <w:r w:rsidR="009301FF">
        <w:t>They invite them to rituals now.</w:t>
      </w:r>
      <w:r>
        <w:t>”</w:t>
      </w:r>
    </w:p>
    <w:p w14:paraId="14399DF6" w14:textId="4099049B" w:rsidR="006415C4" w:rsidRDefault="00396ECC" w:rsidP="00274030">
      <w:pPr>
        <w:pStyle w:val="Body-TextTx"/>
      </w:pPr>
      <w:r>
        <w:t>“</w:t>
      </w:r>
      <w:r w:rsidR="009301FF">
        <w:t>All of them! I don</w:t>
      </w:r>
      <w:r>
        <w:t>’</w:t>
      </w:r>
      <w:r w:rsidR="009301FF">
        <w:t xml:space="preserve">t care if they people or monsters! Blow up every last </w:t>
      </w:r>
      <w:r w:rsidR="00041387">
        <w:t>one</w:t>
      </w:r>
      <w:r w:rsidR="009301FF">
        <w:t>! Make them pay for what they done!</w:t>
      </w:r>
      <w:r>
        <w:t>”</w:t>
      </w:r>
      <w:r w:rsidR="009301FF">
        <w:t xml:space="preserve"> I don</w:t>
      </w:r>
      <w:r>
        <w:t>’</w:t>
      </w:r>
      <w:r w:rsidR="009301FF">
        <w:t>t realize I</w:t>
      </w:r>
      <w:r>
        <w:t>’</w:t>
      </w:r>
      <w:r w:rsidR="009301FF">
        <w:t>m shouting till the room go</w:t>
      </w:r>
      <w:r w:rsidR="00041387">
        <w:t>es</w:t>
      </w:r>
      <w:r w:rsidR="009301FF">
        <w:t xml:space="preserve"> quiet again, </w:t>
      </w:r>
      <w:r w:rsidR="00457D0D">
        <w:t>and the whoosh of</w:t>
      </w:r>
      <w:r w:rsidR="009301FF">
        <w:t xml:space="preserve"> </w:t>
      </w:r>
      <w:r w:rsidR="00457D0D">
        <w:t xml:space="preserve">pounding </w:t>
      </w:r>
      <w:r w:rsidR="009D721E">
        <w:t>b</w:t>
      </w:r>
      <w:r w:rsidR="009301FF">
        <w:t xml:space="preserve">lood </w:t>
      </w:r>
      <w:r w:rsidR="00457D0D">
        <w:t>fills</w:t>
      </w:r>
      <w:r w:rsidR="009301FF">
        <w:t xml:space="preserve"> my ears.</w:t>
      </w:r>
    </w:p>
    <w:p w14:paraId="016D9E31" w14:textId="7F99BBD3" w:rsidR="009301FF" w:rsidRDefault="00396ECC" w:rsidP="00274030">
      <w:pPr>
        <w:pStyle w:val="Body-TextTx"/>
      </w:pPr>
      <w:r>
        <w:t>“</w:t>
      </w:r>
      <w:r w:rsidR="00FC4E2A">
        <w:t>That not</w:t>
      </w:r>
      <w:r w:rsidR="009301FF">
        <w:t xml:space="preserve"> </w:t>
      </w:r>
      <w:r w:rsidR="001720CF">
        <w:t>going to</w:t>
      </w:r>
      <w:r w:rsidR="009301FF">
        <w:t xml:space="preserve"> bring her back,</w:t>
      </w:r>
      <w:r>
        <w:t>”</w:t>
      </w:r>
      <w:r w:rsidR="009301FF">
        <w:t xml:space="preserve"> Chef </w:t>
      </w:r>
      <w:r w:rsidR="00B35F80">
        <w:t>whispers</w:t>
      </w:r>
      <w:r w:rsidR="009301FF">
        <w:t>.</w:t>
      </w:r>
      <w:r w:rsidR="00FC4E2A">
        <w:t xml:space="preserve"> She looks up at</w:t>
      </w:r>
      <w:r w:rsidR="009301FF">
        <w:t xml:space="preserve"> me, eyes red and wet. </w:t>
      </w:r>
      <w:r w:rsidR="00FC4E2A">
        <w:t>I fight to talk</w:t>
      </w:r>
      <w:r w:rsidR="009301FF">
        <w:t xml:space="preserve">, but </w:t>
      </w:r>
      <w:r w:rsidR="00FC4E2A">
        <w:t>it</w:t>
      </w:r>
      <w:r>
        <w:t>’</w:t>
      </w:r>
      <w:r w:rsidR="00FC4E2A">
        <w:t>s like the anger gripping my tongue</w:t>
      </w:r>
      <w:r w:rsidR="009301FF">
        <w:t>.</w:t>
      </w:r>
    </w:p>
    <w:p w14:paraId="655A7DA3" w14:textId="10AEBC25" w:rsidR="00104CCC" w:rsidRDefault="00396ECC" w:rsidP="00274030">
      <w:pPr>
        <w:pStyle w:val="Body-TextTx"/>
      </w:pPr>
      <w:r>
        <w:t>“</w:t>
      </w:r>
      <w:proofErr w:type="spellStart"/>
      <w:r w:rsidR="00B35F80" w:rsidRPr="007767FE">
        <w:t>Hunnah</w:t>
      </w:r>
      <w:proofErr w:type="spellEnd"/>
      <w:r w:rsidR="00B35F80" w:rsidRPr="007767FE">
        <w:t xml:space="preserve"> </w:t>
      </w:r>
      <w:proofErr w:type="spellStart"/>
      <w:r w:rsidR="00B35F80" w:rsidRPr="007767FE">
        <w:t>bex</w:t>
      </w:r>
      <w:proofErr w:type="spellEnd"/>
      <w:r w:rsidR="009301FF" w:rsidRPr="007767FE">
        <w:t xml:space="preserve"> down,</w:t>
      </w:r>
      <w:r>
        <w:t>”</w:t>
      </w:r>
      <w:r w:rsidR="009301FF" w:rsidRPr="007767FE">
        <w:t xml:space="preserve"> Nana Jean tell</w:t>
      </w:r>
      <w:r w:rsidR="00041387" w:rsidRPr="007767FE">
        <w:t>s</w:t>
      </w:r>
      <w:r w:rsidR="009301FF" w:rsidRPr="007767FE">
        <w:t xml:space="preserve"> me. </w:t>
      </w:r>
      <w:r>
        <w:t>“</w:t>
      </w:r>
      <w:proofErr w:type="spellStart"/>
      <w:r w:rsidR="009301FF">
        <w:t>Gwine</w:t>
      </w:r>
      <w:proofErr w:type="spellEnd"/>
      <w:r w:rsidR="009301FF">
        <w:t xml:space="preserve"> bun up.</w:t>
      </w:r>
      <w:r>
        <w:t>”</w:t>
      </w:r>
    </w:p>
    <w:p w14:paraId="5B92CD20" w14:textId="3C46B0BC" w:rsidR="000D49E7" w:rsidRDefault="009301FF" w:rsidP="00274030">
      <w:pPr>
        <w:pStyle w:val="Body-TextTx"/>
      </w:pPr>
      <w:r w:rsidRPr="009301FF">
        <w:lastRenderedPageBreak/>
        <w:t>She right. My skin on fire</w:t>
      </w:r>
      <w:r w:rsidR="00FE487B">
        <w:t>. Feel</w:t>
      </w:r>
      <w:r w:rsidRPr="009301FF">
        <w:t xml:space="preserve"> like I could rip it off me</w:t>
      </w:r>
      <w:r w:rsidR="005712D0" w:rsidRPr="00FE487B">
        <w:t>.</w:t>
      </w:r>
      <w:r w:rsidRPr="009301FF">
        <w:t xml:space="preserve"> I turn</w:t>
      </w:r>
      <w:r w:rsidR="00A15065">
        <w:t xml:space="preserve"> </w:t>
      </w:r>
      <w:r w:rsidRPr="009301FF">
        <w:t>and stalk through the front door</w:t>
      </w:r>
      <w:r w:rsidR="00FE487B">
        <w:t xml:space="preserve">. Chef </w:t>
      </w:r>
      <w:r w:rsidR="009D721E">
        <w:t>c</w:t>
      </w:r>
      <w:r w:rsidR="00FE487B">
        <w:t>all</w:t>
      </w:r>
      <w:r w:rsidR="00E00F08">
        <w:t>s</w:t>
      </w:r>
      <w:r w:rsidR="00FE487B">
        <w:t xml:space="preserve"> out but I</w:t>
      </w:r>
      <w:r w:rsidR="00396ECC">
        <w:t>’</w:t>
      </w:r>
      <w:r w:rsidR="00FE487B">
        <w:t xml:space="preserve">m already </w:t>
      </w:r>
      <w:r w:rsidRPr="009301FF">
        <w:t>off the porch</w:t>
      </w:r>
      <w:r w:rsidR="00FE487B">
        <w:t xml:space="preserve">, making my way </w:t>
      </w:r>
      <w:r w:rsidRPr="009301FF">
        <w:t xml:space="preserve">into the yard </w:t>
      </w:r>
      <w:r w:rsidR="00A15065">
        <w:t>of</w:t>
      </w:r>
      <w:r w:rsidRPr="009301FF">
        <w:t xml:space="preserve"> bottle trees. </w:t>
      </w:r>
      <w:r w:rsidR="00FE487B">
        <w:t>T</w:t>
      </w:r>
      <w:r w:rsidRPr="009301FF">
        <w:t>here</w:t>
      </w:r>
      <w:r w:rsidR="00396ECC">
        <w:t>’</w:t>
      </w:r>
      <w:r w:rsidRPr="009301FF">
        <w:t>s a hornet</w:t>
      </w:r>
      <w:r w:rsidR="00396ECC">
        <w:t>’</w:t>
      </w:r>
      <w:r w:rsidRPr="009301FF">
        <w:t xml:space="preserve">s nest </w:t>
      </w:r>
      <w:r>
        <w:t>in my head I can</w:t>
      </w:r>
      <w:r w:rsidR="00396ECC">
        <w:t>’</w:t>
      </w:r>
      <w:r>
        <w:t>t get quiet</w:t>
      </w:r>
      <w:r w:rsidR="00FE487B">
        <w:t xml:space="preserve">—as if </w:t>
      </w:r>
      <w:r w:rsidR="005712D0">
        <w:t xml:space="preserve">a piece of </w:t>
      </w:r>
      <w:r w:rsidR="00FE487B">
        <w:t>Butcher Clyde</w:t>
      </w:r>
      <w:r w:rsidR="00396ECC">
        <w:t>’</w:t>
      </w:r>
      <w:r w:rsidR="00FE487B">
        <w:t xml:space="preserve">s awful singing wormed its way </w:t>
      </w:r>
      <w:r w:rsidR="009D721E">
        <w:t>i</w:t>
      </w:r>
      <w:r w:rsidR="005712D0">
        <w:t xml:space="preserve">nside. Looking </w:t>
      </w:r>
      <w:r w:rsidR="00A15065">
        <w:t>to</w:t>
      </w:r>
      <w:r w:rsidR="005712D0">
        <w:t xml:space="preserve"> the night sky, I let out </w:t>
      </w:r>
      <w:r w:rsidR="00A15065">
        <w:t>that</w:t>
      </w:r>
      <w:r w:rsidR="005712D0">
        <w:t xml:space="preserve"> scream I</w:t>
      </w:r>
      <w:r w:rsidR="00A15065">
        <w:t xml:space="preserve"> </w:t>
      </w:r>
      <w:r w:rsidR="005712D0">
        <w:t>been holding in and start shouting</w:t>
      </w:r>
      <w:r>
        <w:t>.</w:t>
      </w:r>
    </w:p>
    <w:p w14:paraId="29D4340C" w14:textId="3D543F11" w:rsidR="006415C4" w:rsidRDefault="00396ECC" w:rsidP="00274030">
      <w:pPr>
        <w:pStyle w:val="Body-TextTx"/>
      </w:pPr>
      <w:r>
        <w:t>“</w:t>
      </w:r>
      <w:r w:rsidR="005712D0">
        <w:t xml:space="preserve">Where </w:t>
      </w:r>
      <w:r w:rsidR="00A15065">
        <w:t>you at</w:t>
      </w:r>
      <w:r w:rsidR="005712D0">
        <w:t xml:space="preserve">? </w:t>
      </w:r>
      <w:r w:rsidR="00A15065">
        <w:t>G</w:t>
      </w:r>
      <w:r w:rsidR="005712D0">
        <w:t xml:space="preserve">ive me the sword and now take it </w:t>
      </w:r>
      <w:r w:rsidR="00A15065">
        <w:t>back</w:t>
      </w:r>
      <w:r w:rsidR="005712D0">
        <w:t>? Leave me with nothing?</w:t>
      </w:r>
      <w:r>
        <w:t>”</w:t>
      </w:r>
      <w:r w:rsidR="005712D0">
        <w:t xml:space="preserve"> Molly</w:t>
      </w:r>
      <w:r>
        <w:t>’</w:t>
      </w:r>
      <w:r w:rsidR="005712D0">
        <w:t xml:space="preserve">s apprentices </w:t>
      </w:r>
      <w:r w:rsidR="001A1F75">
        <w:t xml:space="preserve">stand guard on the porch, </w:t>
      </w:r>
      <w:r w:rsidR="005712D0">
        <w:t>eye</w:t>
      </w:r>
      <w:r w:rsidR="001A1F75">
        <w:t>ing</w:t>
      </w:r>
      <w:r w:rsidR="005712D0">
        <w:t xml:space="preserve"> </w:t>
      </w:r>
      <w:r w:rsidR="005A7267">
        <w:t>me</w:t>
      </w:r>
      <w:r w:rsidR="001A1F75">
        <w:t>. B</w:t>
      </w:r>
      <w:r w:rsidR="005A7267">
        <w:t xml:space="preserve">ut I </w:t>
      </w:r>
      <w:r w:rsidR="005712D0">
        <w:t>don</w:t>
      </w:r>
      <w:r>
        <w:t>’</w:t>
      </w:r>
      <w:r w:rsidR="005712D0">
        <w:t xml:space="preserve">t care. </w:t>
      </w:r>
      <w:r>
        <w:t>“</w:t>
      </w:r>
      <w:r w:rsidR="005712D0">
        <w:t>If I</w:t>
      </w:r>
      <w:r>
        <w:t>’</w:t>
      </w:r>
      <w:r w:rsidR="005712D0">
        <w:t>m your champion, then help me! Tell me what I have to do! Damn you</w:t>
      </w:r>
      <w:r w:rsidR="00C7501F">
        <w:t>,</w:t>
      </w:r>
      <w:r w:rsidR="005712D0">
        <w:t xml:space="preserve"> answer me!</w:t>
      </w:r>
      <w:r>
        <w:t>”</w:t>
      </w:r>
    </w:p>
    <w:p w14:paraId="4CDD67A8" w14:textId="558B0B74" w:rsidR="005A7267" w:rsidRDefault="005A7267" w:rsidP="00274030">
      <w:pPr>
        <w:pStyle w:val="Body-TextTx"/>
      </w:pPr>
      <w:r w:rsidRPr="005A7267">
        <w:t xml:space="preserve">In </w:t>
      </w:r>
      <w:r w:rsidR="00A15065">
        <w:t>anger</w:t>
      </w:r>
      <w:r w:rsidRPr="005A7267">
        <w:t xml:space="preserve"> I kick at one of the bottle trees and </w:t>
      </w:r>
      <w:r>
        <w:t>go</w:t>
      </w:r>
      <w:r w:rsidRPr="005A7267">
        <w:t xml:space="preserve"> tumbling</w:t>
      </w:r>
      <w:r w:rsidR="00A15065">
        <w:t xml:space="preserve">, </w:t>
      </w:r>
      <w:r w:rsidRPr="005A7267">
        <w:t>falling to land on my back</w:t>
      </w:r>
      <w:r w:rsidR="00B35F80">
        <w:t>side</w:t>
      </w:r>
      <w:r w:rsidRPr="005A7267">
        <w:t>—somewhere else.</w:t>
      </w:r>
    </w:p>
    <w:p w14:paraId="64DE73D1" w14:textId="7C980969" w:rsidR="00C200C2" w:rsidRDefault="005A7267" w:rsidP="00274030">
      <w:pPr>
        <w:pStyle w:val="Body-TextTx"/>
      </w:pPr>
      <w:r w:rsidRPr="005A7267">
        <w:t xml:space="preserve">I scramble </w:t>
      </w:r>
      <w:r w:rsidR="00A15065">
        <w:t>up on</w:t>
      </w:r>
      <w:r w:rsidRPr="005A7267">
        <w:t xml:space="preserve"> </w:t>
      </w:r>
      <w:r w:rsidR="001A1F75">
        <w:t>unsteady</w:t>
      </w:r>
      <w:r w:rsidRPr="005A7267">
        <w:t xml:space="preserve"> feet</w:t>
      </w:r>
      <w:r>
        <w:t>, swayi</w:t>
      </w:r>
      <w:r w:rsidR="001A1F75">
        <w:t>n</w:t>
      </w:r>
      <w:r>
        <w:t xml:space="preserve">g from </w:t>
      </w:r>
      <w:r w:rsidR="00A15065">
        <w:t>the</w:t>
      </w:r>
      <w:r>
        <w:t xml:space="preserve"> dizziness. </w:t>
      </w:r>
      <w:r w:rsidR="00C200C2" w:rsidRPr="00C200C2">
        <w:t>The blue sky without a sun is now an angry orange</w:t>
      </w:r>
      <w:r w:rsidR="00A15065">
        <w:t xml:space="preserve"> with</w:t>
      </w:r>
      <w:r w:rsidR="00C200C2" w:rsidRPr="00C200C2">
        <w:t xml:space="preserve"> bits of </w:t>
      </w:r>
      <w:r w:rsidR="0010126E">
        <w:t>lightning</w:t>
      </w:r>
      <w:r w:rsidR="00C200C2" w:rsidRPr="00C200C2">
        <w:t xml:space="preserve"> danc</w:t>
      </w:r>
      <w:r w:rsidR="00A15065">
        <w:t>ing</w:t>
      </w:r>
      <w:r w:rsidR="00C200C2" w:rsidRPr="00C200C2">
        <w:t xml:space="preserve"> across it. The big oak </w:t>
      </w:r>
      <w:proofErr w:type="spellStart"/>
      <w:r w:rsidR="00C200C2" w:rsidRPr="00C200C2">
        <w:t>ain</w:t>
      </w:r>
      <w:r w:rsidR="00396ECC">
        <w:t>’</w:t>
      </w:r>
      <w:r w:rsidR="00C200C2" w:rsidRPr="00C200C2">
        <w:t>t</w:t>
      </w:r>
      <w:proofErr w:type="spellEnd"/>
      <w:r w:rsidR="00C200C2" w:rsidRPr="00C200C2">
        <w:t xml:space="preserve"> got leaves no more</w:t>
      </w:r>
      <w:r w:rsidR="00A7107C">
        <w:t xml:space="preserve"> and long</w:t>
      </w:r>
      <w:r w:rsidR="00C200C2" w:rsidRPr="00C200C2">
        <w:t xml:space="preserve"> black sheets </w:t>
      </w:r>
      <w:r w:rsidR="00A7107C">
        <w:t>hang from bare branches, blowing</w:t>
      </w:r>
      <w:r w:rsidR="00C200C2" w:rsidRPr="00C200C2">
        <w:t xml:space="preserve"> in a breeze I can</w:t>
      </w:r>
      <w:r w:rsidR="00396ECC">
        <w:t>’</w:t>
      </w:r>
      <w:r w:rsidR="00C200C2" w:rsidRPr="00C200C2">
        <w:t xml:space="preserve">t feel. </w:t>
      </w:r>
      <w:r w:rsidR="00C200C2">
        <w:t xml:space="preserve">Auntie </w:t>
      </w:r>
      <w:proofErr w:type="spellStart"/>
      <w:r w:rsidR="00C200C2">
        <w:t>Ondine</w:t>
      </w:r>
      <w:proofErr w:type="spellEnd"/>
      <w:r w:rsidR="00C200C2">
        <w:t xml:space="preserve">, Auntie </w:t>
      </w:r>
      <w:r w:rsidR="001A1F75">
        <w:t>Margaret</w:t>
      </w:r>
      <w:r w:rsidR="00C200C2">
        <w:t xml:space="preserve">, and Auntie </w:t>
      </w:r>
      <w:proofErr w:type="spellStart"/>
      <w:r w:rsidR="001A1F75">
        <w:t>Jadine</w:t>
      </w:r>
      <w:proofErr w:type="spellEnd"/>
      <w:r w:rsidR="00A7107C">
        <w:t xml:space="preserve"> all there,</w:t>
      </w:r>
      <w:r w:rsidR="00C200C2" w:rsidRPr="00C200C2">
        <w:t xml:space="preserve"> wearing </w:t>
      </w:r>
      <w:r w:rsidR="00A7107C">
        <w:t xml:space="preserve">black </w:t>
      </w:r>
      <w:r>
        <w:t xml:space="preserve">dresses </w:t>
      </w:r>
      <w:r w:rsidR="00A7107C">
        <w:t>and broad black hats</w:t>
      </w:r>
      <w:r w:rsidR="00C200C2" w:rsidRPr="00C200C2">
        <w:t xml:space="preserve">. A dark table </w:t>
      </w:r>
      <w:r>
        <w:t>sits</w:t>
      </w:r>
      <w:r w:rsidR="00C200C2" w:rsidRPr="00C200C2">
        <w:t xml:space="preserve"> between them. No drink or food this time, just a bundle of black cloth.</w:t>
      </w:r>
    </w:p>
    <w:p w14:paraId="450E0652" w14:textId="2F459F2E" w:rsidR="006415C4" w:rsidRDefault="00396ECC" w:rsidP="00274030">
      <w:pPr>
        <w:pStyle w:val="Body-TextTx"/>
      </w:pPr>
      <w:r>
        <w:t>“</w:t>
      </w:r>
      <w:r w:rsidR="0008413F">
        <w:t>Did you</w:t>
      </w:r>
      <w:r w:rsidR="00F90FB6">
        <w:t xml:space="preserve"> know?</w:t>
      </w:r>
      <w:r>
        <w:t>”</w:t>
      </w:r>
      <w:r w:rsidR="00F90FB6">
        <w:t xml:space="preserve"> </w:t>
      </w:r>
      <w:r w:rsidR="0008413F">
        <w:t xml:space="preserve">I </w:t>
      </w:r>
      <w:r w:rsidR="00A7107C">
        <w:t>shout</w:t>
      </w:r>
      <w:r w:rsidR="005A7267">
        <w:t xml:space="preserve"> </w:t>
      </w:r>
      <w:r w:rsidR="0008413F">
        <w:t xml:space="preserve">at Auntie </w:t>
      </w:r>
      <w:proofErr w:type="spellStart"/>
      <w:r w:rsidR="0008413F">
        <w:t>Jadine</w:t>
      </w:r>
      <w:proofErr w:type="spellEnd"/>
      <w:r w:rsidR="00F90FB6">
        <w:t xml:space="preserve">. </w:t>
      </w:r>
      <w:r>
        <w:t>“</w:t>
      </w:r>
      <w:r w:rsidR="0008413F">
        <w:t xml:space="preserve">You </w:t>
      </w:r>
      <w:r w:rsidR="005A7267">
        <w:t>see what coming</w:t>
      </w:r>
      <w:r w:rsidR="0008413F">
        <w:t>! Did you</w:t>
      </w:r>
      <w:r w:rsidR="001A1F75">
        <w:t>—</w:t>
      </w:r>
      <w:r w:rsidR="005A7267">
        <w:t>?</w:t>
      </w:r>
      <w:r>
        <w:t>”</w:t>
      </w:r>
    </w:p>
    <w:p w14:paraId="4615591F" w14:textId="77777777" w:rsidR="006415C4" w:rsidRDefault="0008413F" w:rsidP="00274030">
      <w:pPr>
        <w:pStyle w:val="Body-TextTx"/>
      </w:pPr>
      <w:r>
        <w:t>She run</w:t>
      </w:r>
      <w:r w:rsidR="005A7267">
        <w:t>s</w:t>
      </w:r>
      <w:r w:rsidR="00F90FB6">
        <w:t xml:space="preserve"> forward</w:t>
      </w:r>
      <w:r>
        <w:t xml:space="preserve">, embracing </w:t>
      </w:r>
      <w:r w:rsidR="00F90FB6">
        <w:t xml:space="preserve">me. </w:t>
      </w:r>
      <w:r w:rsidR="005A7267" w:rsidRPr="005A7267">
        <w:t xml:space="preserve">I fight </w:t>
      </w:r>
      <w:r w:rsidR="00A7107C">
        <w:t>her</w:t>
      </w:r>
      <w:r w:rsidR="005A7267" w:rsidRPr="005A7267">
        <w:t>, but she hold</w:t>
      </w:r>
      <w:r w:rsidR="00E00F08">
        <w:t>s</w:t>
      </w:r>
      <w:r w:rsidR="005A7267" w:rsidRPr="005A7267">
        <w:t xml:space="preserve"> me tight, singing the same mourning song the Shouters was:</w:t>
      </w:r>
    </w:p>
    <w:p w14:paraId="3C08D23A" w14:textId="77777777" w:rsidR="00921FA1" w:rsidRPr="00156FD1" w:rsidRDefault="00921FA1" w:rsidP="00921FA1">
      <w:pPr>
        <w:pStyle w:val="VERSE-AVRS-A"/>
      </w:pPr>
      <w:r w:rsidRPr="00921FA1">
        <w:t>VERSE-A</w:t>
      </w:r>
    </w:p>
    <w:p w14:paraId="3975DE5A" w14:textId="0308F2FA" w:rsidR="00280F81" w:rsidRDefault="00280F81" w:rsidP="00125DE8">
      <w:pPr>
        <w:pStyle w:val="Verse1Vrs1"/>
      </w:pPr>
      <w:r>
        <w:t>I</w:t>
      </w:r>
      <w:r w:rsidR="00396ECC">
        <w:t>’</w:t>
      </w:r>
      <w:r>
        <w:t>ll lie in de grave and stretch out my arms,</w:t>
      </w:r>
    </w:p>
    <w:p w14:paraId="79DFF005" w14:textId="1922814E" w:rsidR="00280F81" w:rsidRDefault="00280F81" w:rsidP="00125DE8">
      <w:pPr>
        <w:pStyle w:val="Verse1-indent1Vrs1-i1"/>
      </w:pPr>
      <w:r>
        <w:t>Lay dis body down.</w:t>
      </w:r>
    </w:p>
    <w:p w14:paraId="1F07DB0B" w14:textId="06813811" w:rsidR="006415C4" w:rsidRDefault="00280F81" w:rsidP="00125DE8">
      <w:pPr>
        <w:pStyle w:val="Verse1Vrs1"/>
      </w:pPr>
      <w:r>
        <w:lastRenderedPageBreak/>
        <w:t>And my soul and your soul will meet in de day,</w:t>
      </w:r>
    </w:p>
    <w:p w14:paraId="0B6AE5C7" w14:textId="7B1087C5" w:rsidR="00280F81" w:rsidRDefault="00280F81" w:rsidP="00125DE8">
      <w:pPr>
        <w:pStyle w:val="Verse1-indent1Vrs1-i1"/>
      </w:pPr>
      <w:r>
        <w:t>When I lay dis body down.</w:t>
      </w:r>
    </w:p>
    <w:p w14:paraId="1EFDC049" w14:textId="77777777" w:rsidR="00921FA1" w:rsidRPr="00156FD1" w:rsidRDefault="00921FA1" w:rsidP="00921FA1">
      <w:pPr>
        <w:pStyle w:val="ENDEND"/>
      </w:pPr>
      <w:r w:rsidRPr="00921FA1">
        <w:t>END</w:t>
      </w:r>
    </w:p>
    <w:p w14:paraId="2EB4D885" w14:textId="333A6B4F" w:rsidR="00B33A01" w:rsidRDefault="00280F81" w:rsidP="00274030">
      <w:pPr>
        <w:pStyle w:val="Body-TextTx"/>
      </w:pPr>
      <w:r w:rsidRPr="00280F81">
        <w:t>I don</w:t>
      </w:r>
      <w:r w:rsidR="00396ECC">
        <w:t>’</w:t>
      </w:r>
      <w:r w:rsidRPr="00280F81">
        <w:t>t know why, but those words from her l</w:t>
      </w:r>
      <w:r w:rsidR="00A7107C">
        <w:t>ips send e</w:t>
      </w:r>
      <w:r w:rsidRPr="00280F81">
        <w:t xml:space="preserve">very feeling I been </w:t>
      </w:r>
      <w:r w:rsidR="00E00F08">
        <w:t>keeping</w:t>
      </w:r>
      <w:r w:rsidRPr="00280F81">
        <w:t xml:space="preserve"> back this night pouring out</w:t>
      </w:r>
      <w:r w:rsidR="00A7107C">
        <w:t xml:space="preserve">. </w:t>
      </w:r>
      <w:r w:rsidRPr="00280F81">
        <w:t xml:space="preserve">I fall into her, </w:t>
      </w:r>
      <w:proofErr w:type="spellStart"/>
      <w:r w:rsidR="00E00F08">
        <w:t>lo</w:t>
      </w:r>
      <w:r w:rsidR="00A7107C">
        <w:t>o</w:t>
      </w:r>
      <w:r w:rsidR="00E00F08">
        <w:t>sing</w:t>
      </w:r>
      <w:proofErr w:type="spellEnd"/>
      <w:r w:rsidRPr="00280F81">
        <w:t xml:space="preserve"> a cry filled with a pain I </w:t>
      </w:r>
      <w:proofErr w:type="spellStart"/>
      <w:r w:rsidRPr="00280F81">
        <w:t>ain</w:t>
      </w:r>
      <w:r w:rsidR="00396ECC">
        <w:t>’</w:t>
      </w:r>
      <w:r w:rsidRPr="00280F81">
        <w:t>t</w:t>
      </w:r>
      <w:proofErr w:type="spellEnd"/>
      <w:r w:rsidRPr="00280F81">
        <w:t xml:space="preserve"> tried to feel in seven years. </w:t>
      </w:r>
      <w:r w:rsidR="00E00F08">
        <w:t xml:space="preserve">Since the night I </w:t>
      </w:r>
      <w:proofErr w:type="gramStart"/>
      <w:r w:rsidR="00E00F08">
        <w:t>lost</w:t>
      </w:r>
      <w:r w:rsidR="00396ECC">
        <w:t> .</w:t>
      </w:r>
      <w:proofErr w:type="gramEnd"/>
      <w:r w:rsidR="00396ECC">
        <w:t> . .</w:t>
      </w:r>
      <w:r w:rsidR="00B35F80">
        <w:t xml:space="preserve"> .</w:t>
      </w:r>
    </w:p>
    <w:p w14:paraId="07C684D1" w14:textId="4F2A3F5A" w:rsidR="006415C4" w:rsidRDefault="00280F81" w:rsidP="00274030">
      <w:pPr>
        <w:pStyle w:val="Body-TextTx"/>
      </w:pPr>
      <w:r w:rsidRPr="00280F81">
        <w:t xml:space="preserve">I lay there sobbing </w:t>
      </w:r>
      <w:r w:rsidR="00A7107C">
        <w:t>until</w:t>
      </w:r>
      <w:r w:rsidRPr="00280F81">
        <w:t xml:space="preserve"> </w:t>
      </w:r>
      <w:r w:rsidR="00A7107C">
        <w:t>I can</w:t>
      </w:r>
      <w:r w:rsidRPr="00280F81">
        <w:t xml:space="preserve"> catch a breath, </w:t>
      </w:r>
      <w:r w:rsidR="00A7107C">
        <w:t xml:space="preserve">then </w:t>
      </w:r>
      <w:r w:rsidRPr="00280F81">
        <w:t>look up to face them.</w:t>
      </w:r>
    </w:p>
    <w:p w14:paraId="65E206A9" w14:textId="4A7B654C" w:rsidR="006415C4" w:rsidRDefault="00396ECC" w:rsidP="00274030">
      <w:pPr>
        <w:pStyle w:val="Body-TextTx"/>
      </w:pPr>
      <w:r>
        <w:t>“</w:t>
      </w:r>
      <w:r w:rsidR="00114F46">
        <w:t xml:space="preserve">I needed </w:t>
      </w:r>
      <w:r w:rsidR="00E00F08">
        <w:t>you</w:t>
      </w:r>
      <w:r w:rsidR="00114F46">
        <w:t xml:space="preserve"> and you wasn</w:t>
      </w:r>
      <w:r>
        <w:t>’</w:t>
      </w:r>
      <w:r w:rsidR="00114F46">
        <w:t>t there.</w:t>
      </w:r>
      <w:r>
        <w:t>”</w:t>
      </w:r>
    </w:p>
    <w:p w14:paraId="2B267F33" w14:textId="4B02B9AD" w:rsidR="006415C4" w:rsidRDefault="009C000C" w:rsidP="00274030">
      <w:pPr>
        <w:pStyle w:val="Body-TextTx"/>
      </w:pPr>
      <w:r>
        <w:t xml:space="preserve">Auntie </w:t>
      </w:r>
      <w:proofErr w:type="spellStart"/>
      <w:r>
        <w:t>Ondine</w:t>
      </w:r>
      <w:proofErr w:type="spellEnd"/>
      <w:r w:rsidR="00114F46">
        <w:t xml:space="preserve"> </w:t>
      </w:r>
      <w:r w:rsidR="003E4623">
        <w:t>glance</w:t>
      </w:r>
      <w:r w:rsidR="00BD0ACF">
        <w:t xml:space="preserve">s </w:t>
      </w:r>
      <w:r w:rsidR="00114F46">
        <w:t xml:space="preserve">to the </w:t>
      </w:r>
      <w:r w:rsidR="00EC471E">
        <w:t>angry</w:t>
      </w:r>
      <w:r w:rsidR="00114F46">
        <w:t xml:space="preserve"> sky. </w:t>
      </w:r>
      <w:r w:rsidR="00396ECC">
        <w:t>“</w:t>
      </w:r>
      <w:r w:rsidR="00A7107C">
        <w:t xml:space="preserve">The </w:t>
      </w:r>
      <w:proofErr w:type="gramStart"/>
      <w:r w:rsidR="00A7107C">
        <w:t>veil</w:t>
      </w:r>
      <w:r w:rsidR="00396ECC">
        <w:t> .</w:t>
      </w:r>
      <w:proofErr w:type="gramEnd"/>
      <w:r w:rsidR="00396ECC">
        <w:t> . .</w:t>
      </w:r>
      <w:r w:rsidR="006415C4">
        <w:t xml:space="preserve"> </w:t>
      </w:r>
      <w:r w:rsidR="00A7107C">
        <w:t>has grown</w:t>
      </w:r>
      <w:r w:rsidR="00114F46">
        <w:t>.</w:t>
      </w:r>
      <w:r w:rsidR="00396ECC">
        <w:t>”</w:t>
      </w:r>
    </w:p>
    <w:p w14:paraId="7EEAA064" w14:textId="74C97A59" w:rsidR="006415C4" w:rsidRDefault="00396ECC" w:rsidP="00274030">
      <w:pPr>
        <w:pStyle w:val="Body-TextTx"/>
      </w:pPr>
      <w:r>
        <w:t>“</w:t>
      </w:r>
      <w:r w:rsidR="00114F46">
        <w:t>The enemy cut us off from your world!</w:t>
      </w:r>
      <w:r>
        <w:t>”</w:t>
      </w:r>
      <w:r w:rsidR="00114F46">
        <w:t xml:space="preserve"> </w:t>
      </w:r>
      <w:r w:rsidR="009C000C">
        <w:t>Auntie Margaret</w:t>
      </w:r>
      <w:r w:rsidR="00114F46">
        <w:t xml:space="preserve"> grumbles.</w:t>
      </w:r>
    </w:p>
    <w:p w14:paraId="0A180681" w14:textId="7152B2C3" w:rsidR="006415C4" w:rsidRDefault="00396ECC" w:rsidP="00274030">
      <w:pPr>
        <w:pStyle w:val="Body-TextTx"/>
      </w:pPr>
      <w:r>
        <w:t>“</w:t>
      </w:r>
      <w:r w:rsidR="00BD0ACF" w:rsidRPr="00BD0ACF">
        <w:t>Then how did I get here</w:t>
      </w:r>
      <w:r w:rsidR="00114F46">
        <w:t>?</w:t>
      </w:r>
      <w:r>
        <w:t>”</w:t>
      </w:r>
    </w:p>
    <w:p w14:paraId="56BE452C" w14:textId="1254ED8B" w:rsidR="006415C4" w:rsidRDefault="00396ECC" w:rsidP="00274030">
      <w:pPr>
        <w:pStyle w:val="Body-TextTx"/>
      </w:pPr>
      <w:r>
        <w:t>“</w:t>
      </w:r>
      <w:r w:rsidR="00114F46">
        <w:t>You wanted to very badly,</w:t>
      </w:r>
      <w:r>
        <w:t>”</w:t>
      </w:r>
      <w:r w:rsidR="00114F46">
        <w:t xml:space="preserve"> </w:t>
      </w:r>
      <w:r w:rsidR="009C000C">
        <w:t xml:space="preserve">Auntie </w:t>
      </w:r>
      <w:proofErr w:type="spellStart"/>
      <w:r w:rsidR="009C000C">
        <w:t>Ondine</w:t>
      </w:r>
      <w:proofErr w:type="spellEnd"/>
      <w:r w:rsidR="00EC471E">
        <w:t xml:space="preserve"> </w:t>
      </w:r>
      <w:r w:rsidR="00E00F08">
        <w:t>says</w:t>
      </w:r>
      <w:r w:rsidR="00114F46">
        <w:t xml:space="preserve">. </w:t>
      </w:r>
      <w:r>
        <w:t>“</w:t>
      </w:r>
      <w:r w:rsidR="00114F46">
        <w:t>Sometimes that is enough.</w:t>
      </w:r>
      <w:r>
        <w:t>”</w:t>
      </w:r>
    </w:p>
    <w:p w14:paraId="5C709FAB" w14:textId="199F6942" w:rsidR="006415C4" w:rsidRDefault="00A7107C" w:rsidP="00274030">
      <w:pPr>
        <w:pStyle w:val="Body-TextTx"/>
      </w:pPr>
      <w:r>
        <w:t>T</w:t>
      </w:r>
      <w:r w:rsidR="00BD0ACF" w:rsidRPr="00BD0ACF">
        <w:t xml:space="preserve">hen </w:t>
      </w:r>
      <w:r>
        <w:t xml:space="preserve">I </w:t>
      </w:r>
      <w:r w:rsidR="00BD0ACF" w:rsidRPr="00BD0ACF">
        <w:t xml:space="preserve">remember. </w:t>
      </w:r>
      <w:r w:rsidR="00396ECC">
        <w:t>“</w:t>
      </w:r>
      <w:r w:rsidR="00BD0ACF" w:rsidRPr="00BD0ACF">
        <w:t>My sword, it—</w:t>
      </w:r>
      <w:r w:rsidR="00396ECC">
        <w:t>”</w:t>
      </w:r>
    </w:p>
    <w:p w14:paraId="67AA5888" w14:textId="3A30B016" w:rsidR="006415C4" w:rsidRDefault="00BD0ACF" w:rsidP="00274030">
      <w:pPr>
        <w:pStyle w:val="Body-TextTx"/>
      </w:pPr>
      <w:r w:rsidRPr="00BD0ACF">
        <w:t xml:space="preserve">Auntie </w:t>
      </w:r>
      <w:proofErr w:type="spellStart"/>
      <w:r>
        <w:t>Ondine</w:t>
      </w:r>
      <w:r w:rsidR="00396ECC">
        <w:t>’</w:t>
      </w:r>
      <w:r w:rsidRPr="00BD0ACF">
        <w:t>s</w:t>
      </w:r>
      <w:proofErr w:type="spellEnd"/>
      <w:r w:rsidRPr="00BD0ACF">
        <w:t xml:space="preserve"> face </w:t>
      </w:r>
      <w:r w:rsidR="00B33A01">
        <w:t>falls</w:t>
      </w:r>
      <w:r w:rsidR="00261D24">
        <w:t xml:space="preserve"> and they</w:t>
      </w:r>
      <w:r w:rsidR="00E00F08">
        <w:t xml:space="preserve"> all look to</w:t>
      </w:r>
      <w:r w:rsidRPr="00BD0ACF">
        <w:t xml:space="preserve"> the bundle on the table. I </w:t>
      </w:r>
      <w:r w:rsidR="001A1F75">
        <w:t>disentangle</w:t>
      </w:r>
      <w:r w:rsidRPr="00BD0ACF">
        <w:t xml:space="preserve"> from Auntie </w:t>
      </w:r>
      <w:proofErr w:type="spellStart"/>
      <w:r w:rsidR="00261D24">
        <w:t>Jadine</w:t>
      </w:r>
      <w:proofErr w:type="spellEnd"/>
      <w:r w:rsidR="001A1F75">
        <w:t xml:space="preserve">, </w:t>
      </w:r>
      <w:r w:rsidR="00B33A01">
        <w:t>walking</w:t>
      </w:r>
      <w:r w:rsidR="001A1F75">
        <w:t xml:space="preserve"> up</w:t>
      </w:r>
      <w:r w:rsidRPr="00BD0ACF">
        <w:t xml:space="preserve"> </w:t>
      </w:r>
      <w:r w:rsidR="00452693">
        <w:t xml:space="preserve">to </w:t>
      </w:r>
      <w:r w:rsidR="00261D24">
        <w:t>find my</w:t>
      </w:r>
      <w:r w:rsidRPr="00BD0ACF">
        <w:t xml:space="preserve"> sword</w:t>
      </w:r>
      <w:r w:rsidR="00261D24">
        <w:t xml:space="preserve">, </w:t>
      </w:r>
      <w:r w:rsidR="00E00F08">
        <w:t>nestled in black cloth</w:t>
      </w:r>
      <w:r w:rsidR="00261D24" w:rsidRPr="00BD0ACF">
        <w:t>.</w:t>
      </w:r>
      <w:r w:rsidR="00261D24">
        <w:t xml:space="preserve"> T</w:t>
      </w:r>
      <w:r w:rsidRPr="00BD0ACF">
        <w:t xml:space="preserve">he dark </w:t>
      </w:r>
      <w:r w:rsidR="005A301A">
        <w:t>leaf</w:t>
      </w:r>
      <w:r w:rsidR="00AE7563">
        <w:t>-</w:t>
      </w:r>
      <w:r w:rsidRPr="00BD0ACF">
        <w:t>blade</w:t>
      </w:r>
      <w:r w:rsidR="00261D24">
        <w:t xml:space="preserve"> is </w:t>
      </w:r>
      <w:r w:rsidRPr="00BD0ACF">
        <w:t xml:space="preserve">in pieces, a jagged edge </w:t>
      </w:r>
      <w:r>
        <w:t>jutting from</w:t>
      </w:r>
      <w:r w:rsidRPr="00BD0ACF">
        <w:t xml:space="preserve"> the silver hilt. I run fingers along the fragments. There</w:t>
      </w:r>
      <w:r w:rsidR="00396ECC">
        <w:t>’</w:t>
      </w:r>
      <w:r w:rsidRPr="00BD0ACF">
        <w:t>s no song. No nothing.</w:t>
      </w:r>
    </w:p>
    <w:p w14:paraId="0D134B73" w14:textId="643BDFE0" w:rsidR="00BD0ACF" w:rsidRDefault="00396ECC" w:rsidP="00274030">
      <w:pPr>
        <w:pStyle w:val="Body-TextTx"/>
      </w:pPr>
      <w:r>
        <w:t>“</w:t>
      </w:r>
      <w:r w:rsidR="00BD0ACF">
        <w:t>It returned when broken,</w:t>
      </w:r>
      <w:r>
        <w:t>”</w:t>
      </w:r>
      <w:r w:rsidR="00BD0ACF">
        <w:t xml:space="preserve"> Auntie </w:t>
      </w:r>
      <w:proofErr w:type="spellStart"/>
      <w:r w:rsidR="00BD0ACF">
        <w:t>Ondine</w:t>
      </w:r>
      <w:proofErr w:type="spellEnd"/>
      <w:r w:rsidR="00BD0ACF">
        <w:t xml:space="preserve"> explains.</w:t>
      </w:r>
    </w:p>
    <w:p w14:paraId="38423FC9" w14:textId="7D4AF3D5" w:rsidR="006415C4" w:rsidRDefault="00396ECC" w:rsidP="00274030">
      <w:pPr>
        <w:pStyle w:val="Body-TextTx"/>
      </w:pPr>
      <w:r>
        <w:t>“</w:t>
      </w:r>
      <w:r w:rsidR="00BD0ACF">
        <w:t>Can you fix it?</w:t>
      </w:r>
      <w:r>
        <w:t>”</w:t>
      </w:r>
    </w:p>
    <w:p w14:paraId="6095E705" w14:textId="5E250A66" w:rsidR="006415C4" w:rsidRDefault="009C000C" w:rsidP="00274030">
      <w:pPr>
        <w:pStyle w:val="Body-TextTx"/>
      </w:pPr>
      <w:r>
        <w:t>Auntie Margaret</w:t>
      </w:r>
      <w:r w:rsidR="00754868">
        <w:t xml:space="preserve"> suck</w:t>
      </w:r>
      <w:r w:rsidR="00B33A01">
        <w:t>s</w:t>
      </w:r>
      <w:r w:rsidR="00E00F08">
        <w:t xml:space="preserve"> her</w:t>
      </w:r>
      <w:r w:rsidR="00754868">
        <w:t xml:space="preserve"> teeth. </w:t>
      </w:r>
      <w:r w:rsidR="00396ECC">
        <w:t>“</w:t>
      </w:r>
      <w:r w:rsidR="00E00F08">
        <w:t>N</w:t>
      </w:r>
      <w:r w:rsidR="00BD0ACF" w:rsidRPr="00BD0ACF">
        <w:t>obody can do that but you.</w:t>
      </w:r>
      <w:r w:rsidR="00396ECC">
        <w:t>”</w:t>
      </w:r>
    </w:p>
    <w:p w14:paraId="71CCA552" w14:textId="4947ABD1" w:rsidR="006415C4" w:rsidRDefault="00BD0ACF" w:rsidP="00274030">
      <w:pPr>
        <w:pStyle w:val="Body-TextTx"/>
      </w:pPr>
      <w:r w:rsidRPr="00BD0ACF">
        <w:t>As usual, I got no idea what that means. But there</w:t>
      </w:r>
      <w:r w:rsidR="00396ECC">
        <w:t>’</w:t>
      </w:r>
      <w:r w:rsidRPr="00BD0ACF">
        <w:t>s other things need discussing. I tell them about my confrontation</w:t>
      </w:r>
      <w:r w:rsidR="00BF2000">
        <w:t>s</w:t>
      </w:r>
      <w:r w:rsidRPr="00BD0ACF">
        <w:t xml:space="preserve"> with Butcher Clyde, about what he say</w:t>
      </w:r>
      <w:r w:rsidR="00E00F08">
        <w:t>s</w:t>
      </w:r>
      <w:r w:rsidRPr="00BD0ACF">
        <w:t xml:space="preserve"> is coming.</w:t>
      </w:r>
    </w:p>
    <w:p w14:paraId="52EF3A51" w14:textId="0F361D39" w:rsidR="006415C4" w:rsidRDefault="00396ECC" w:rsidP="00274030">
      <w:pPr>
        <w:pStyle w:val="Body-TextTx"/>
      </w:pPr>
      <w:r>
        <w:lastRenderedPageBreak/>
        <w:t>“</w:t>
      </w:r>
      <w:r w:rsidR="00BD0ACF">
        <w:t>There</w:t>
      </w:r>
      <w:r>
        <w:t>’</w:t>
      </w:r>
      <w:r w:rsidR="00BD0ACF">
        <w:t>s an evil going on</w:t>
      </w:r>
      <w:r w:rsidR="007B0CE1">
        <w:t>,</w:t>
      </w:r>
      <w:r>
        <w:t>”</w:t>
      </w:r>
      <w:r w:rsidR="007B0CE1">
        <w:t xml:space="preserve"> Auntie </w:t>
      </w:r>
      <w:proofErr w:type="spellStart"/>
      <w:r w:rsidR="007B0CE1">
        <w:t>Jadine</w:t>
      </w:r>
      <w:proofErr w:type="spellEnd"/>
      <w:r w:rsidR="007B0CE1">
        <w:t xml:space="preserve"> hum</w:t>
      </w:r>
      <w:r w:rsidR="00BD0ACF">
        <w:t>s</w:t>
      </w:r>
      <w:r w:rsidR="007B0CE1">
        <w:t xml:space="preserve"> darkly.</w:t>
      </w:r>
    </w:p>
    <w:p w14:paraId="3E9D1542" w14:textId="243DC135" w:rsidR="006415C4" w:rsidRDefault="00396ECC" w:rsidP="00274030">
      <w:pPr>
        <w:pStyle w:val="Body-TextTx"/>
      </w:pPr>
      <w:r>
        <w:t>“</w:t>
      </w:r>
      <w:r w:rsidR="00746863">
        <w:t>This Grand Cyclops</w:t>
      </w:r>
      <w:r w:rsidR="007B0CE1">
        <w:t>.</w:t>
      </w:r>
      <w:r>
        <w:t>”</w:t>
      </w:r>
      <w:r w:rsidR="00746863">
        <w:t xml:space="preserve"> </w:t>
      </w:r>
      <w:r w:rsidR="009C000C">
        <w:t xml:space="preserve">Auntie </w:t>
      </w:r>
      <w:proofErr w:type="spellStart"/>
      <w:r w:rsidR="009C000C">
        <w:t>Ondine</w:t>
      </w:r>
      <w:r>
        <w:t>’</w:t>
      </w:r>
      <w:r w:rsidR="00BD0ACF">
        <w:t>s</w:t>
      </w:r>
      <w:proofErr w:type="spellEnd"/>
      <w:r w:rsidR="00ED1BA8">
        <w:t xml:space="preserve"> </w:t>
      </w:r>
      <w:r w:rsidR="00746863">
        <w:t xml:space="preserve">mouth </w:t>
      </w:r>
      <w:r w:rsidR="007B0CE1">
        <w:t>twist</w:t>
      </w:r>
      <w:r w:rsidR="00BD0ACF">
        <w:t>s</w:t>
      </w:r>
      <w:r w:rsidR="00746863">
        <w:t xml:space="preserve"> </w:t>
      </w:r>
      <w:r w:rsidR="00BD0ACF">
        <w:t xml:space="preserve">up </w:t>
      </w:r>
      <w:r w:rsidR="00746863">
        <w:t xml:space="preserve">at the name. </w:t>
      </w:r>
      <w:r>
        <w:t>“</w:t>
      </w:r>
      <w:r w:rsidR="00BD0ACF">
        <w:t xml:space="preserve">It is an </w:t>
      </w:r>
      <w:r w:rsidR="00746863">
        <w:t>incarnation of the enemy, given flesh. I fear what it means for your world.</w:t>
      </w:r>
      <w:r>
        <w:t>”</w:t>
      </w:r>
    </w:p>
    <w:p w14:paraId="2B456B08" w14:textId="129733F2" w:rsidR="006415C4" w:rsidRDefault="00396ECC" w:rsidP="00274030">
      <w:pPr>
        <w:pStyle w:val="Body-TextTx"/>
      </w:pPr>
      <w:r>
        <w:t>“</w:t>
      </w:r>
      <w:r w:rsidR="00746863">
        <w:t xml:space="preserve">It </w:t>
      </w:r>
      <w:proofErr w:type="spellStart"/>
      <w:r w:rsidR="00974F2E">
        <w:t>gon</w:t>
      </w:r>
      <w:proofErr w:type="spellEnd"/>
      <w:r>
        <w:t>’</w:t>
      </w:r>
      <w:r w:rsidR="00974F2E">
        <w:t xml:space="preserve"> </w:t>
      </w:r>
      <w:r w:rsidR="00746863">
        <w:t>mean the end</w:t>
      </w:r>
      <w:r w:rsidR="00261D24">
        <w:t>!</w:t>
      </w:r>
      <w:r>
        <w:t>”</w:t>
      </w:r>
      <w:r w:rsidR="00746863">
        <w:t xml:space="preserve"> </w:t>
      </w:r>
      <w:r w:rsidR="009C000C">
        <w:t>Auntie Margaret</w:t>
      </w:r>
      <w:r w:rsidR="00746863">
        <w:t xml:space="preserve"> </w:t>
      </w:r>
      <w:r w:rsidR="00BF20B3">
        <w:t>huffs</w:t>
      </w:r>
      <w:r w:rsidR="00746863">
        <w:t>.</w:t>
      </w:r>
    </w:p>
    <w:p w14:paraId="2127D485" w14:textId="088B8161" w:rsidR="006415C4" w:rsidRDefault="00396ECC" w:rsidP="00274030">
      <w:pPr>
        <w:pStyle w:val="Body-TextTx"/>
      </w:pPr>
      <w:r>
        <w:t>“</w:t>
      </w:r>
      <w:r w:rsidR="00746863">
        <w:t xml:space="preserve">Butcher Clyde, he </w:t>
      </w:r>
      <w:proofErr w:type="gramStart"/>
      <w:r w:rsidR="00EC471E">
        <w:t>tell</w:t>
      </w:r>
      <w:proofErr w:type="gramEnd"/>
      <w:r w:rsidR="00746863">
        <w:t xml:space="preserve"> more than that</w:t>
      </w:r>
      <w:r w:rsidR="00E00F08">
        <w:t xml:space="preserve">. </w:t>
      </w:r>
      <w:r w:rsidR="00BF20B3">
        <w:t xml:space="preserve">He </w:t>
      </w:r>
      <w:proofErr w:type="gramStart"/>
      <w:r w:rsidR="00BF20B3">
        <w:t>say</w:t>
      </w:r>
      <w:proofErr w:type="gramEnd"/>
      <w:r w:rsidR="00BF20B3">
        <w:t xml:space="preserve"> </w:t>
      </w:r>
      <w:r w:rsidR="00BF20B3" w:rsidRPr="00BF20B3">
        <w:t xml:space="preserve">he and the Ku </w:t>
      </w:r>
      <w:proofErr w:type="spellStart"/>
      <w:r w:rsidR="00BF20B3" w:rsidRPr="00BF20B3">
        <w:t>Kluxes</w:t>
      </w:r>
      <w:proofErr w:type="spellEnd"/>
      <w:r w:rsidR="00E00F08">
        <w:t xml:space="preserve"> </w:t>
      </w:r>
      <w:r w:rsidR="00BF20B3" w:rsidRPr="00BF20B3">
        <w:t xml:space="preserve">came looking for me seven years back. </w:t>
      </w:r>
      <w:r w:rsidR="00BF2000">
        <w:t>T</w:t>
      </w:r>
      <w:r w:rsidR="00BF20B3" w:rsidRPr="00BF20B3">
        <w:t xml:space="preserve">hat they the ones </w:t>
      </w:r>
      <w:proofErr w:type="gramStart"/>
      <w:r w:rsidR="00BF20B3">
        <w:t>who</w:t>
      </w:r>
      <w:r>
        <w:t> .</w:t>
      </w:r>
      <w:proofErr w:type="gramEnd"/>
      <w:r>
        <w:t> . .”</w:t>
      </w:r>
      <w:r w:rsidR="00BF20B3" w:rsidRPr="00BF20B3">
        <w:t xml:space="preserve"> </w:t>
      </w:r>
      <w:r w:rsidR="00E00F08">
        <w:t>I can</w:t>
      </w:r>
      <w:r>
        <w:t>’</w:t>
      </w:r>
      <w:r w:rsidR="00E00F08">
        <w:t>t</w:t>
      </w:r>
      <w:r w:rsidR="00BF20B3">
        <w:t xml:space="preserve"> </w:t>
      </w:r>
      <w:r w:rsidR="00BF2000">
        <w:t>say the rest</w:t>
      </w:r>
      <w:r w:rsidR="00BF20B3" w:rsidRPr="00BF20B3">
        <w:t>.</w:t>
      </w:r>
    </w:p>
    <w:p w14:paraId="1010B827" w14:textId="1D4131BB" w:rsidR="006415C4" w:rsidRDefault="00746863" w:rsidP="00274030">
      <w:pPr>
        <w:pStyle w:val="Body-TextTx"/>
      </w:pPr>
      <w:r>
        <w:t xml:space="preserve">All three exchange looks before </w:t>
      </w:r>
      <w:r w:rsidR="009C000C">
        <w:t xml:space="preserve">Auntie </w:t>
      </w:r>
      <w:proofErr w:type="spellStart"/>
      <w:r w:rsidR="009C000C">
        <w:t>Ondine</w:t>
      </w:r>
      <w:proofErr w:type="spellEnd"/>
      <w:r>
        <w:t xml:space="preserve"> </w:t>
      </w:r>
      <w:r w:rsidR="00B24100">
        <w:t>nods</w:t>
      </w:r>
      <w:r w:rsidR="00B33A01">
        <w:t xml:space="preserve"> slow</w:t>
      </w:r>
      <w:r>
        <w:t>.</w:t>
      </w:r>
    </w:p>
    <w:p w14:paraId="6C756EBB" w14:textId="0F63E9CC" w:rsidR="006415C4" w:rsidRDefault="00BF20B3" w:rsidP="00274030">
      <w:pPr>
        <w:pStyle w:val="Body-TextTx"/>
      </w:pPr>
      <w:r w:rsidRPr="00BF20B3">
        <w:t>Her answer hit</w:t>
      </w:r>
      <w:r w:rsidR="00BF2000">
        <w:t xml:space="preserve">s </w:t>
      </w:r>
      <w:r w:rsidRPr="00BF20B3">
        <w:t xml:space="preserve">like a hammer. </w:t>
      </w:r>
      <w:r w:rsidR="00396ECC">
        <w:t>“</w:t>
      </w:r>
      <w:proofErr w:type="gramStart"/>
      <w:r w:rsidRPr="00BF20B3">
        <w:t>So</w:t>
      </w:r>
      <w:proofErr w:type="gramEnd"/>
      <w:r w:rsidRPr="00BF20B3">
        <w:t xml:space="preserve"> </w:t>
      </w:r>
      <w:r w:rsidR="00E56397">
        <w:t>al</w:t>
      </w:r>
      <w:r w:rsidRPr="00BF20B3">
        <w:t>l that they done, was because they wanted me</w:t>
      </w:r>
      <w:r w:rsidR="00E56397">
        <w:t xml:space="preserve">? </w:t>
      </w:r>
      <w:r w:rsidRPr="00BF20B3">
        <w:t>Why did you choose me as your champion?</w:t>
      </w:r>
      <w:r w:rsidR="00396ECC">
        <w:t>”</w:t>
      </w:r>
    </w:p>
    <w:p w14:paraId="7025EF78" w14:textId="77777777" w:rsidR="006415C4" w:rsidRDefault="00ED1BA8" w:rsidP="00274030">
      <w:pPr>
        <w:pStyle w:val="Body-TextTx"/>
      </w:pPr>
      <w:r>
        <w:t xml:space="preserve">More exchanged glances, and </w:t>
      </w:r>
      <w:r w:rsidR="00366322">
        <w:t xml:space="preserve">I </w:t>
      </w:r>
      <w:r w:rsidR="00E56397">
        <w:t>fight</w:t>
      </w:r>
      <w:r>
        <w:t xml:space="preserve"> not to </w:t>
      </w:r>
      <w:r w:rsidR="00BF20B3">
        <w:t xml:space="preserve">start </w:t>
      </w:r>
      <w:r w:rsidR="00B24100">
        <w:t>shout</w:t>
      </w:r>
      <w:r w:rsidR="00BF20B3">
        <w:t>ing</w:t>
      </w:r>
      <w:r>
        <w:t>.</w:t>
      </w:r>
    </w:p>
    <w:p w14:paraId="7A60D264" w14:textId="04DE71EF" w:rsidR="006415C4" w:rsidRDefault="00396ECC" w:rsidP="00274030">
      <w:pPr>
        <w:pStyle w:val="Body-TextTx"/>
      </w:pPr>
      <w:r>
        <w:t>“</w:t>
      </w:r>
      <w:r w:rsidR="00ED1BA8">
        <w:t>To stop you from being theirs,</w:t>
      </w:r>
      <w:r>
        <w:t>”</w:t>
      </w:r>
      <w:r w:rsidR="00ED1BA8">
        <w:t xml:space="preserve"> </w:t>
      </w:r>
      <w:r w:rsidR="009C000C">
        <w:t xml:space="preserve">Auntie </w:t>
      </w:r>
      <w:proofErr w:type="spellStart"/>
      <w:r w:rsidR="009C000C">
        <w:t>Ondine</w:t>
      </w:r>
      <w:proofErr w:type="spellEnd"/>
      <w:r w:rsidR="00ED1BA8">
        <w:t xml:space="preserve"> say</w:t>
      </w:r>
      <w:r w:rsidR="00BF2000">
        <w:t>s</w:t>
      </w:r>
      <w:r w:rsidR="00ED1BA8">
        <w:t xml:space="preserve"> finally.</w:t>
      </w:r>
    </w:p>
    <w:p w14:paraId="6F7433A5" w14:textId="74B6F0C0" w:rsidR="006415C4" w:rsidRDefault="00BF20B3" w:rsidP="00274030">
      <w:pPr>
        <w:pStyle w:val="Body-TextTx"/>
      </w:pPr>
      <w:r>
        <w:t>I step back</w:t>
      </w:r>
      <w:r w:rsidR="00E56397">
        <w:t>, staggered</w:t>
      </w:r>
      <w:r>
        <w:t xml:space="preserve">. </w:t>
      </w:r>
      <w:r w:rsidR="00396ECC">
        <w:t>“</w:t>
      </w:r>
      <w:r w:rsidR="00E56397">
        <w:t xml:space="preserve">No. </w:t>
      </w:r>
      <w:r w:rsidR="00ED1BA8">
        <w:t>That don</w:t>
      </w:r>
      <w:r w:rsidR="00396ECC">
        <w:t>’</w:t>
      </w:r>
      <w:r w:rsidR="00ED1BA8">
        <w:t>t make sense!</w:t>
      </w:r>
      <w:r w:rsidR="00396ECC">
        <w:t>”</w:t>
      </w:r>
    </w:p>
    <w:p w14:paraId="57EE41BE" w14:textId="6C100A2F" w:rsidR="006415C4" w:rsidRDefault="00396ECC" w:rsidP="00274030">
      <w:pPr>
        <w:pStyle w:val="Body-TextTx"/>
      </w:pPr>
      <w:r>
        <w:t>“</w:t>
      </w:r>
      <w:r w:rsidR="00E56397">
        <w:t>They didn</w:t>
      </w:r>
      <w:r>
        <w:t>’</w:t>
      </w:r>
      <w:r w:rsidR="00E56397">
        <w:t xml:space="preserve">t come </w:t>
      </w:r>
      <w:r w:rsidR="00BF20B3" w:rsidRPr="00BF20B3">
        <w:t>to kill you</w:t>
      </w:r>
      <w:r w:rsidR="00E56397">
        <w:t xml:space="preserve"> that night</w:t>
      </w:r>
      <w:r w:rsidR="00BF20B3" w:rsidRPr="00BF20B3">
        <w:t>,</w:t>
      </w:r>
      <w:r>
        <w:t>”</w:t>
      </w:r>
      <w:r w:rsidR="00BF20B3" w:rsidRPr="00BF20B3">
        <w:t xml:space="preserve"> Auntie </w:t>
      </w:r>
      <w:proofErr w:type="spellStart"/>
      <w:r w:rsidR="00BF20B3">
        <w:t>Ondine</w:t>
      </w:r>
      <w:proofErr w:type="spellEnd"/>
      <w:r w:rsidR="00BF20B3" w:rsidRPr="00BF20B3">
        <w:t xml:space="preserve"> says</w:t>
      </w:r>
      <w:r w:rsidR="00BF20B3">
        <w:t xml:space="preserve">. </w:t>
      </w:r>
      <w:r>
        <w:t>“</w:t>
      </w:r>
      <w:r w:rsidR="00E56397">
        <w:t>Not in body</w:t>
      </w:r>
      <w:r w:rsidR="00BF20B3">
        <w:t>.</w:t>
      </w:r>
      <w:r>
        <w:t>”</w:t>
      </w:r>
    </w:p>
    <w:p w14:paraId="6A5CF927" w14:textId="4D06DE5B" w:rsidR="006415C4" w:rsidRDefault="00396ECC" w:rsidP="00274030">
      <w:pPr>
        <w:pStyle w:val="Body-TextTx"/>
      </w:pPr>
      <w:r>
        <w:t>“</w:t>
      </w:r>
      <w:r w:rsidR="003836EE">
        <w:t>Enemy have a prophecy</w:t>
      </w:r>
      <w:r w:rsidR="00B24100">
        <w:t>,</w:t>
      </w:r>
      <w:r>
        <w:t>”</w:t>
      </w:r>
      <w:r w:rsidR="00B24100">
        <w:t xml:space="preserve"> Auntie Margaret say</w:t>
      </w:r>
      <w:r w:rsidR="00BF20B3">
        <w:t>s</w:t>
      </w:r>
      <w:r w:rsidR="00B24100">
        <w:t>.</w:t>
      </w:r>
      <w:r w:rsidR="003836EE">
        <w:t xml:space="preserve"> </w:t>
      </w:r>
      <w:r>
        <w:t>“</w:t>
      </w:r>
      <w:r w:rsidR="00E56397">
        <w:t>To</w:t>
      </w:r>
      <w:r w:rsidR="00974F2E">
        <w:t xml:space="preserve"> </w:t>
      </w:r>
      <w:r w:rsidR="00BF2000">
        <w:t xml:space="preserve">steal </w:t>
      </w:r>
      <w:r w:rsidR="003836EE">
        <w:t>our champion</w:t>
      </w:r>
      <w:r w:rsidR="00E56397">
        <w:t>. M</w:t>
      </w:r>
      <w:r w:rsidR="003836EE">
        <w:t xml:space="preserve">ake </w:t>
      </w:r>
      <w:r w:rsidR="00E56397">
        <w:t xml:space="preserve">her </w:t>
      </w:r>
      <w:r w:rsidR="003836EE">
        <w:t>over as theirs.</w:t>
      </w:r>
      <w:r>
        <w:t>”</w:t>
      </w:r>
    </w:p>
    <w:p w14:paraId="0BCF32ED" w14:textId="05768CB7" w:rsidR="006415C4" w:rsidRDefault="00396ECC" w:rsidP="00274030">
      <w:pPr>
        <w:pStyle w:val="Body-TextTx"/>
      </w:pPr>
      <w:r>
        <w:t>“</w:t>
      </w:r>
      <w:r w:rsidR="00ED1BA8">
        <w:t>We stopped them from taking you,</w:t>
      </w:r>
      <w:r>
        <w:t>”</w:t>
      </w:r>
      <w:r w:rsidR="00ED1BA8">
        <w:t xml:space="preserve"> </w:t>
      </w:r>
      <w:r w:rsidR="009C000C">
        <w:t xml:space="preserve">Auntie </w:t>
      </w:r>
      <w:proofErr w:type="spellStart"/>
      <w:r w:rsidR="009C000C">
        <w:t>Ondine</w:t>
      </w:r>
      <w:proofErr w:type="spellEnd"/>
      <w:r w:rsidR="00ED1BA8">
        <w:t xml:space="preserve"> </w:t>
      </w:r>
      <w:r w:rsidR="00BF20B3">
        <w:t>explains</w:t>
      </w:r>
      <w:r w:rsidR="00ED1BA8">
        <w:t xml:space="preserve">. </w:t>
      </w:r>
      <w:r>
        <w:t>“</w:t>
      </w:r>
      <w:r w:rsidR="00E56397">
        <w:t xml:space="preserve">To </w:t>
      </w:r>
      <w:r w:rsidR="00BF20B3" w:rsidRPr="00BF20B3">
        <w:t xml:space="preserve">undo their plans. </w:t>
      </w:r>
      <w:r w:rsidR="00E56397">
        <w:t xml:space="preserve">But </w:t>
      </w:r>
      <w:r w:rsidR="00B24100">
        <w:t>I fear we may have unwittingly done their bidding.</w:t>
      </w:r>
      <w:r>
        <w:t>”</w:t>
      </w:r>
      <w:r w:rsidR="00ED1BA8">
        <w:t xml:space="preserve"> </w:t>
      </w:r>
      <w:r w:rsidR="00B24100">
        <w:t>She look</w:t>
      </w:r>
      <w:r w:rsidR="00BF20B3">
        <w:t>s</w:t>
      </w:r>
      <w:r w:rsidR="00B24100">
        <w:t xml:space="preserve"> to the broken sword. </w:t>
      </w:r>
      <w:r>
        <w:t>“</w:t>
      </w:r>
      <w:r w:rsidR="00B24100">
        <w:t xml:space="preserve">The weapon is a thing of vengeance. </w:t>
      </w:r>
      <w:r w:rsidR="00E56397">
        <w:t>The wielder must</w:t>
      </w:r>
      <w:r w:rsidR="00B24100">
        <w:t xml:space="preserve"> pour their own anger and suffering into it. We thought it could take </w:t>
      </w:r>
      <w:r w:rsidR="00E56397">
        <w:t>away your pain</w:t>
      </w:r>
      <w:r w:rsidR="00B24100">
        <w:t xml:space="preserve">. But we have only fed </w:t>
      </w:r>
      <w:r w:rsidR="000E1C56">
        <w:t xml:space="preserve">that </w:t>
      </w:r>
      <w:r w:rsidR="00E56397">
        <w:t>wound</w:t>
      </w:r>
      <w:r w:rsidR="00B24100">
        <w:t>, made you into a killer.</w:t>
      </w:r>
      <w:r>
        <w:t>”</w:t>
      </w:r>
    </w:p>
    <w:p w14:paraId="26E154D6" w14:textId="0D831694" w:rsidR="006415C4" w:rsidRDefault="00396ECC" w:rsidP="00274030">
      <w:pPr>
        <w:pStyle w:val="Body-TextTx"/>
      </w:pPr>
      <w:r>
        <w:t>“</w:t>
      </w:r>
      <w:r w:rsidR="00B24100">
        <w:t>It</w:t>
      </w:r>
      <w:r>
        <w:t>’</w:t>
      </w:r>
      <w:r w:rsidR="00B24100">
        <w:t>s a sword</w:t>
      </w:r>
      <w:r w:rsidR="00BF20B3">
        <w:t>,</w:t>
      </w:r>
      <w:r>
        <w:t>”</w:t>
      </w:r>
      <w:r w:rsidR="00BF20B3">
        <w:t xml:space="preserve"> I snap.</w:t>
      </w:r>
      <w:r w:rsidR="00B24100">
        <w:t xml:space="preserve"> </w:t>
      </w:r>
      <w:r>
        <w:t>“</w:t>
      </w:r>
      <w:r w:rsidR="00B24100">
        <w:t xml:space="preserve">What else could </w:t>
      </w:r>
      <w:r w:rsidR="003836EE">
        <w:t>I be</w:t>
      </w:r>
      <w:r w:rsidR="00B24100">
        <w:t>?</w:t>
      </w:r>
      <w:r>
        <w:t>”</w:t>
      </w:r>
    </w:p>
    <w:p w14:paraId="2D806C10" w14:textId="7CE36077" w:rsidR="006415C4" w:rsidRDefault="009C000C" w:rsidP="00274030">
      <w:pPr>
        <w:pStyle w:val="Body-TextTx"/>
      </w:pPr>
      <w:r>
        <w:t xml:space="preserve">Auntie </w:t>
      </w:r>
      <w:proofErr w:type="spellStart"/>
      <w:r>
        <w:t>Ondine</w:t>
      </w:r>
      <w:proofErr w:type="spellEnd"/>
      <w:r w:rsidR="00ED1BA8">
        <w:t xml:space="preserve"> eyes me stern. </w:t>
      </w:r>
      <w:r w:rsidR="00396ECC">
        <w:t>“</w:t>
      </w:r>
      <w:r w:rsidR="00ED1BA8">
        <w:t>Very soon, the enemy will make an offer.</w:t>
      </w:r>
      <w:r w:rsidR="003836EE">
        <w:t xml:space="preserve"> How you choose will determine </w:t>
      </w:r>
      <w:r w:rsidR="00BF19BD">
        <w:t>the fate</w:t>
      </w:r>
      <w:r w:rsidR="003836EE">
        <w:t xml:space="preserve"> of your world.</w:t>
      </w:r>
      <w:r w:rsidR="00396ECC">
        <w:t>”</w:t>
      </w:r>
    </w:p>
    <w:p w14:paraId="32BE5EE1" w14:textId="74741B1C" w:rsidR="006415C4" w:rsidRDefault="00BF20B3" w:rsidP="00274030">
      <w:pPr>
        <w:pStyle w:val="Body-TextTx"/>
      </w:pPr>
      <w:r>
        <w:lastRenderedPageBreak/>
        <w:t xml:space="preserve">I glare </w:t>
      </w:r>
      <w:r w:rsidR="00BF2000">
        <w:t>back,</w:t>
      </w:r>
      <w:r>
        <w:t xml:space="preserve"> set to tell her she crazy, until I remember Butcher Clyde</w:t>
      </w:r>
      <w:r w:rsidR="00396ECC">
        <w:t>’</w:t>
      </w:r>
      <w:r>
        <w:t xml:space="preserve">s words: </w:t>
      </w:r>
      <w:r w:rsidRPr="00BD60BE">
        <w:rPr>
          <w:rStyle w:val="itali"/>
        </w:rPr>
        <w:t xml:space="preserve">Said before we wanted to make an offer, Maryse. </w:t>
      </w:r>
      <w:r w:rsidR="00D53539" w:rsidRPr="00BD60BE">
        <w:rPr>
          <w:rStyle w:val="itali"/>
        </w:rPr>
        <w:t xml:space="preserve">Give you what you want more than anything—power over life and death. </w:t>
      </w:r>
      <w:r>
        <w:t xml:space="preserve">I shake my head. </w:t>
      </w:r>
      <w:r w:rsidR="00396ECC">
        <w:t>“</w:t>
      </w:r>
      <w:r>
        <w:t xml:space="preserve">What they got to offer </w:t>
      </w:r>
      <w:r w:rsidR="00E56397">
        <w:t>to</w:t>
      </w:r>
      <w:r w:rsidR="006415C4" w:rsidRPr="006415C4">
        <w:t xml:space="preserve"> </w:t>
      </w:r>
      <w:r>
        <w:t>make me side with them? They kill my people! People who look like me!</w:t>
      </w:r>
      <w:r w:rsidR="00396ECC">
        <w:t>”</w:t>
      </w:r>
    </w:p>
    <w:p w14:paraId="4C4AB900" w14:textId="49FB5054" w:rsidR="006415C4" w:rsidRDefault="00396ECC" w:rsidP="00274030">
      <w:pPr>
        <w:pStyle w:val="Body-TextTx"/>
      </w:pPr>
      <w:r>
        <w:t>“</w:t>
      </w:r>
      <w:r w:rsidR="00BF20B3">
        <w:t>We can</w:t>
      </w:r>
      <w:r>
        <w:t>’</w:t>
      </w:r>
      <w:r w:rsidR="00BF20B3">
        <w:t xml:space="preserve">t see—the enemy veils it from </w:t>
      </w:r>
      <w:proofErr w:type="gramStart"/>
      <w:r w:rsidR="00BF20B3">
        <w:t>us</w:t>
      </w:r>
      <w:r>
        <w:t> .</w:t>
      </w:r>
      <w:proofErr w:type="gramEnd"/>
      <w:r>
        <w:t> . .</w:t>
      </w:r>
      <w:r w:rsidR="00E611E2">
        <w:t xml:space="preserve"> ,</w:t>
      </w:r>
      <w:r>
        <w:t>”</w:t>
      </w:r>
      <w:r w:rsidR="00BF20B3">
        <w:t xml:space="preserve"> Auntie </w:t>
      </w:r>
      <w:proofErr w:type="spellStart"/>
      <w:r w:rsidR="00BF20B3">
        <w:t>Ondine</w:t>
      </w:r>
      <w:proofErr w:type="spellEnd"/>
      <w:r w:rsidR="00BF20B3">
        <w:t xml:space="preserve"> begins.</w:t>
      </w:r>
    </w:p>
    <w:p w14:paraId="69A817FA" w14:textId="2596E8DB" w:rsidR="006415C4" w:rsidRDefault="00396ECC" w:rsidP="00274030">
      <w:pPr>
        <w:pStyle w:val="Body-TextTx"/>
      </w:pPr>
      <w:r>
        <w:t>“</w:t>
      </w:r>
      <w:r w:rsidR="0044792B">
        <w:t>B</w:t>
      </w:r>
      <w:r w:rsidR="00BF20B3">
        <w:t xml:space="preserve">ut you done accepted it more than </w:t>
      </w:r>
      <w:r w:rsidR="00F33CBA">
        <w:t>once</w:t>
      </w:r>
      <w:r w:rsidR="00BF20B3">
        <w:t xml:space="preserve"> already,</w:t>
      </w:r>
      <w:r>
        <w:t>”</w:t>
      </w:r>
      <w:r w:rsidR="00BF20B3">
        <w:t xml:space="preserve"> Auntie </w:t>
      </w:r>
      <w:r w:rsidR="00F33CBA">
        <w:t>Margaret</w:t>
      </w:r>
      <w:r w:rsidR="00BF20B3">
        <w:t xml:space="preserve"> finishes.</w:t>
      </w:r>
    </w:p>
    <w:p w14:paraId="70ACCFFF" w14:textId="0AE6CE66" w:rsidR="006415C4" w:rsidRDefault="00BF20B3" w:rsidP="00274030">
      <w:pPr>
        <w:pStyle w:val="Body-TextTx"/>
      </w:pPr>
      <w:r>
        <w:t xml:space="preserve">I </w:t>
      </w:r>
      <w:r w:rsidR="00BF2000">
        <w:t>don</w:t>
      </w:r>
      <w:r w:rsidR="00396ECC">
        <w:t>’</w:t>
      </w:r>
      <w:r w:rsidR="00BF2000">
        <w:t>t even</w:t>
      </w:r>
      <w:r>
        <w:t xml:space="preserve"> hav</w:t>
      </w:r>
      <w:r w:rsidR="00BF2000">
        <w:t>e</w:t>
      </w:r>
      <w:r>
        <w:t xml:space="preserve"> the words to </w:t>
      </w:r>
      <w:r w:rsidR="00B34893">
        <w:t>ask</w:t>
      </w:r>
      <w:r>
        <w:t xml:space="preserve"> at what </w:t>
      </w:r>
      <w:r w:rsidR="00B34893">
        <w:t>she means.</w:t>
      </w:r>
    </w:p>
    <w:p w14:paraId="30B46558" w14:textId="416C2F50" w:rsidR="006415C4" w:rsidRDefault="00396ECC" w:rsidP="00274030">
      <w:pPr>
        <w:pStyle w:val="Body-TextTx"/>
      </w:pPr>
      <w:r>
        <w:t>“</w:t>
      </w:r>
      <w:r w:rsidR="00BF19BD">
        <w:t xml:space="preserve">You know that </w:t>
      </w:r>
      <w:r w:rsidR="009C000C">
        <w:t xml:space="preserve">Auntie </w:t>
      </w:r>
      <w:proofErr w:type="spellStart"/>
      <w:r w:rsidR="009C000C">
        <w:t>Jadine</w:t>
      </w:r>
      <w:proofErr w:type="spellEnd"/>
      <w:r w:rsidR="00FD400D">
        <w:t xml:space="preserve"> </w:t>
      </w:r>
      <w:r w:rsidR="001E5229">
        <w:t xml:space="preserve">can perceive </w:t>
      </w:r>
      <w:r w:rsidR="00F33CBA">
        <w:t xml:space="preserve">the </w:t>
      </w:r>
      <w:r w:rsidR="001E5229">
        <w:t>now,</w:t>
      </w:r>
      <w:r w:rsidR="00FD400D">
        <w:t xml:space="preserve"> </w:t>
      </w:r>
      <w:r w:rsidR="001E5229">
        <w:t>yesterday</w:t>
      </w:r>
      <w:r w:rsidR="00FD400D">
        <w:t xml:space="preserve">, and </w:t>
      </w:r>
      <w:r w:rsidR="001E5229">
        <w:t>tomorrow</w:t>
      </w:r>
      <w:r w:rsidR="00FD400D">
        <w:t>,</w:t>
      </w:r>
      <w:r>
        <w:t>”</w:t>
      </w:r>
      <w:r w:rsidR="00FD400D">
        <w:t xml:space="preserve"> </w:t>
      </w:r>
      <w:r w:rsidR="009C000C">
        <w:t xml:space="preserve">Auntie </w:t>
      </w:r>
      <w:proofErr w:type="spellStart"/>
      <w:r w:rsidR="009C000C">
        <w:t>Ondine</w:t>
      </w:r>
      <w:proofErr w:type="spellEnd"/>
      <w:r w:rsidR="00FD400D">
        <w:t xml:space="preserve"> </w:t>
      </w:r>
      <w:r w:rsidR="00E56397">
        <w:t>says</w:t>
      </w:r>
      <w:r w:rsidR="00FD400D">
        <w:t xml:space="preserve">. </w:t>
      </w:r>
      <w:r>
        <w:t>“</w:t>
      </w:r>
      <w:r w:rsidR="00BF19BD">
        <w:t>But it</w:t>
      </w:r>
      <w:r>
        <w:t>’</w:t>
      </w:r>
      <w:r w:rsidR="00BF19BD">
        <w:t xml:space="preserve">s more than that. She can </w:t>
      </w:r>
      <w:r w:rsidR="00F33CBA">
        <w:t xml:space="preserve">perceive </w:t>
      </w:r>
      <w:r w:rsidR="00FD400D" w:rsidRPr="00BD60BE">
        <w:rPr>
          <w:rStyle w:val="itali"/>
        </w:rPr>
        <w:t>many</w:t>
      </w:r>
      <w:r w:rsidR="00FD400D">
        <w:t xml:space="preserve"> </w:t>
      </w:r>
      <w:r w:rsidR="001E5229">
        <w:t>tomorrows</w:t>
      </w:r>
      <w:r w:rsidR="00FD400D">
        <w:t>.</w:t>
      </w:r>
      <w:r>
        <w:t>”</w:t>
      </w:r>
    </w:p>
    <w:p w14:paraId="13A0B69D" w14:textId="6FE8C1B3" w:rsidR="006415C4" w:rsidRDefault="00BF19BD" w:rsidP="00274030">
      <w:pPr>
        <w:pStyle w:val="Body-TextTx"/>
      </w:pPr>
      <w:r>
        <w:t xml:space="preserve">Now they </w:t>
      </w:r>
      <w:r w:rsidR="00E56397">
        <w:t>really</w:t>
      </w:r>
      <w:r w:rsidR="00F33CBA">
        <w:t xml:space="preserve"> </w:t>
      </w:r>
      <w:r>
        <w:t xml:space="preserve">talking crazy. </w:t>
      </w:r>
      <w:r w:rsidR="00396ECC">
        <w:t>“</w:t>
      </w:r>
      <w:r w:rsidR="00FD400D">
        <w:t xml:space="preserve">How can there be more than one </w:t>
      </w:r>
      <w:r w:rsidR="001E5229">
        <w:t>tomorrow</w:t>
      </w:r>
      <w:r w:rsidR="00FD400D">
        <w:t>?</w:t>
      </w:r>
      <w:r w:rsidR="00396ECC">
        <w:t>”</w:t>
      </w:r>
    </w:p>
    <w:p w14:paraId="178A701E" w14:textId="5C58C31C" w:rsidR="006415C4" w:rsidRDefault="00E56397" w:rsidP="00274030">
      <w:pPr>
        <w:pStyle w:val="Body-TextTx"/>
      </w:pPr>
      <w:r>
        <w:t xml:space="preserve">Auntie Margaret sighs. </w:t>
      </w:r>
      <w:r w:rsidR="00396ECC">
        <w:t>“</w:t>
      </w:r>
      <w:r w:rsidR="00F33CBA">
        <w:t xml:space="preserve">Girl, every </w:t>
      </w:r>
      <w:r w:rsidR="00FD400D">
        <w:t xml:space="preserve">choice </w:t>
      </w:r>
      <w:r w:rsidR="00F33CBA">
        <w:t xml:space="preserve">we make is </w:t>
      </w:r>
      <w:r w:rsidR="00072E84">
        <w:t xml:space="preserve">a new </w:t>
      </w:r>
      <w:r w:rsidR="001E5229">
        <w:t>tomorrow</w:t>
      </w:r>
      <w:r>
        <w:t xml:space="preserve">. </w:t>
      </w:r>
      <w:r w:rsidR="000E1C56">
        <w:t>Whole</w:t>
      </w:r>
      <w:r w:rsidR="00F33CBA">
        <w:t xml:space="preserve"> world</w:t>
      </w:r>
      <w:r w:rsidR="000E1C56">
        <w:t>s</w:t>
      </w:r>
      <w:r w:rsidR="00072E84">
        <w:t xml:space="preserve"> waiting to be born.</w:t>
      </w:r>
      <w:r w:rsidR="00396ECC">
        <w:t>”</w:t>
      </w:r>
    </w:p>
    <w:p w14:paraId="34FBE286" w14:textId="71636BAA" w:rsidR="006415C4" w:rsidRDefault="00396ECC" w:rsidP="00274030">
      <w:pPr>
        <w:pStyle w:val="Body-TextTx"/>
      </w:pPr>
      <w:r>
        <w:t>“</w:t>
      </w:r>
      <w:r w:rsidR="00072E84">
        <w:t>In some, you accept the enemy</w:t>
      </w:r>
      <w:r>
        <w:t>’</w:t>
      </w:r>
      <w:r w:rsidR="00072E84">
        <w:t>s offer</w:t>
      </w:r>
      <w:r w:rsidR="0044792B">
        <w:t xml:space="preserve">, </w:t>
      </w:r>
      <w:r w:rsidR="00072E84">
        <w:t>and all is darkness,</w:t>
      </w:r>
      <w:r>
        <w:t>”</w:t>
      </w:r>
      <w:r w:rsidR="00072E84">
        <w:t xml:space="preserve"> </w:t>
      </w:r>
      <w:r w:rsidR="009C000C">
        <w:t xml:space="preserve">Auntie </w:t>
      </w:r>
      <w:proofErr w:type="spellStart"/>
      <w:r w:rsidR="009C000C">
        <w:t>Ondine</w:t>
      </w:r>
      <w:proofErr w:type="spellEnd"/>
      <w:r w:rsidR="00072E84">
        <w:t xml:space="preserve"> </w:t>
      </w:r>
      <w:r w:rsidR="001E5229">
        <w:t>say</w:t>
      </w:r>
      <w:r w:rsidR="00F33CBA">
        <w:t>s</w:t>
      </w:r>
      <w:r w:rsidR="00072E84">
        <w:t>.</w:t>
      </w:r>
      <w:r w:rsidR="00347643">
        <w:t xml:space="preserve"> </w:t>
      </w:r>
      <w:r>
        <w:t>“</w:t>
      </w:r>
      <w:r w:rsidR="002E240D">
        <w:t>A</w:t>
      </w:r>
      <w:r w:rsidR="00BF19BD">
        <w:t>lways at this point</w:t>
      </w:r>
      <w:r w:rsidR="00F33CBA" w:rsidRPr="00F33CBA">
        <w:t>—the tip of the sword on which your world balances.</w:t>
      </w:r>
      <w:r>
        <w:t>”</w:t>
      </w:r>
    </w:p>
    <w:p w14:paraId="3E2E0E4A" w14:textId="6DC2C30C" w:rsidR="006415C4" w:rsidRDefault="00F33CBA" w:rsidP="00274030">
      <w:pPr>
        <w:pStyle w:val="Body-TextTx"/>
      </w:pPr>
      <w:r w:rsidRPr="00F33CBA">
        <w:t xml:space="preserve">I </w:t>
      </w:r>
      <w:r>
        <w:t>look</w:t>
      </w:r>
      <w:r w:rsidRPr="00F33CBA">
        <w:t xml:space="preserve"> at Auntie </w:t>
      </w:r>
      <w:proofErr w:type="spellStart"/>
      <w:r>
        <w:t>Jadine</w:t>
      </w:r>
      <w:proofErr w:type="spellEnd"/>
      <w:r w:rsidRPr="00F33CBA">
        <w:t>. What could those things living under Butcher Clyde</w:t>
      </w:r>
      <w:r w:rsidR="00396ECC">
        <w:t>’</w:t>
      </w:r>
      <w:r w:rsidRPr="00F33CBA">
        <w:t xml:space="preserve">s </w:t>
      </w:r>
      <w:r>
        <w:t xml:space="preserve">skin </w:t>
      </w:r>
      <w:r w:rsidR="00496F37">
        <w:t>offer</w:t>
      </w:r>
      <w:r w:rsidR="00496F37" w:rsidRPr="00F33CBA">
        <w:t xml:space="preserve"> </w:t>
      </w:r>
      <w:r w:rsidRPr="00F33CBA">
        <w:t xml:space="preserve">me to make me betray </w:t>
      </w:r>
      <w:r w:rsidR="00EF2D89">
        <w:t>all I care about</w:t>
      </w:r>
      <w:r w:rsidRPr="00F33CBA">
        <w:t>?</w:t>
      </w:r>
    </w:p>
    <w:p w14:paraId="07E6FE09" w14:textId="77777777" w:rsidR="00F33CBA" w:rsidRPr="00BD60BE" w:rsidRDefault="00D53539" w:rsidP="00274030">
      <w:pPr>
        <w:pStyle w:val="Body-TextTx"/>
      </w:pPr>
      <w:r w:rsidRPr="00BD60BE">
        <w:rPr>
          <w:rStyle w:val="itali"/>
        </w:rPr>
        <w:t>Power over life and death</w:t>
      </w:r>
      <w:r w:rsidR="001D4605" w:rsidRPr="00BD60BE">
        <w:rPr>
          <w:rStyle w:val="itali"/>
        </w:rPr>
        <w:t>.</w:t>
      </w:r>
    </w:p>
    <w:p w14:paraId="43AC47E1" w14:textId="1311E6A7" w:rsidR="006415C4" w:rsidRDefault="00396ECC" w:rsidP="00274030">
      <w:pPr>
        <w:pStyle w:val="Body-TextTx"/>
      </w:pPr>
      <w:r>
        <w:t>“</w:t>
      </w:r>
      <w:r w:rsidR="00072E84">
        <w:t>And if I don</w:t>
      </w:r>
      <w:r>
        <w:t>’</w:t>
      </w:r>
      <w:r w:rsidR="00072E84">
        <w:t xml:space="preserve">t accept this offer, then we win? </w:t>
      </w:r>
      <w:r w:rsidR="00A500C8">
        <w:t>N</w:t>
      </w:r>
      <w:r w:rsidR="00072E84">
        <w:t xml:space="preserve">o more Ku </w:t>
      </w:r>
      <w:proofErr w:type="spellStart"/>
      <w:r w:rsidR="00072E84">
        <w:t>Klux</w:t>
      </w:r>
      <w:r w:rsidR="002B6C0F">
        <w:t>es</w:t>
      </w:r>
      <w:proofErr w:type="spellEnd"/>
      <w:r w:rsidR="00072E84">
        <w:t>?</w:t>
      </w:r>
      <w:r>
        <w:t>”</w:t>
      </w:r>
    </w:p>
    <w:p w14:paraId="434E6DD0" w14:textId="5A4A301B" w:rsidR="006415C4" w:rsidRDefault="00396ECC" w:rsidP="00274030">
      <w:pPr>
        <w:pStyle w:val="Body-TextTx"/>
      </w:pPr>
      <w:r>
        <w:t>“</w:t>
      </w:r>
      <w:r w:rsidR="00852D6B" w:rsidRPr="00852D6B">
        <w:t>If you don</w:t>
      </w:r>
      <w:r>
        <w:t>’</w:t>
      </w:r>
      <w:r w:rsidR="00852D6B" w:rsidRPr="00852D6B">
        <w:t>t accept,</w:t>
      </w:r>
      <w:r>
        <w:t>”</w:t>
      </w:r>
      <w:r w:rsidR="00852D6B" w:rsidRPr="00852D6B">
        <w:t xml:space="preserve"> Auntie </w:t>
      </w:r>
      <w:proofErr w:type="spellStart"/>
      <w:r w:rsidR="00852D6B">
        <w:t>Ondine</w:t>
      </w:r>
      <w:proofErr w:type="spellEnd"/>
      <w:r w:rsidR="00852D6B" w:rsidRPr="00852D6B">
        <w:t xml:space="preserve"> answers, </w:t>
      </w:r>
      <w:r>
        <w:t>“</w:t>
      </w:r>
      <w:r w:rsidR="00852D6B" w:rsidRPr="00852D6B">
        <w:t xml:space="preserve">there is </w:t>
      </w:r>
      <w:r w:rsidR="00852D6B">
        <w:t xml:space="preserve">the </w:t>
      </w:r>
      <w:r w:rsidR="00852D6B" w:rsidRPr="00852D6B">
        <w:t xml:space="preserve">chance to continue the struggle. </w:t>
      </w:r>
      <w:r w:rsidR="00852D6B">
        <w:t>T</w:t>
      </w:r>
      <w:r w:rsidR="00852D6B" w:rsidRPr="00852D6B">
        <w:t>he hope at one day seeing victory. No more.</w:t>
      </w:r>
      <w:r>
        <w:t>”</w:t>
      </w:r>
    </w:p>
    <w:p w14:paraId="32D78DB2" w14:textId="6CA5EB16" w:rsidR="001E5229" w:rsidRDefault="00072E84" w:rsidP="00274030">
      <w:pPr>
        <w:pStyle w:val="Body-TextTx"/>
      </w:pPr>
      <w:r>
        <w:t xml:space="preserve">That </w:t>
      </w:r>
      <w:r w:rsidR="001E5229">
        <w:t>don</w:t>
      </w:r>
      <w:r w:rsidR="00396ECC">
        <w:t>’</w:t>
      </w:r>
      <w:r w:rsidR="001E5229">
        <w:t>t</w:t>
      </w:r>
      <w:r>
        <w:t xml:space="preserve"> seem fair.</w:t>
      </w:r>
    </w:p>
    <w:p w14:paraId="1263A3EF" w14:textId="79D09427" w:rsidR="006415C4" w:rsidRDefault="00852D6B" w:rsidP="00274030">
      <w:pPr>
        <w:pStyle w:val="Body-TextTx"/>
      </w:pPr>
      <w:r w:rsidRPr="00852D6B">
        <w:t>I got a hundred questions but there</w:t>
      </w:r>
      <w:r w:rsidR="00396ECC">
        <w:t>’</w:t>
      </w:r>
      <w:r w:rsidRPr="00852D6B">
        <w:t xml:space="preserve">s more pressing things at hand. </w:t>
      </w:r>
      <w:r w:rsidR="00396ECC">
        <w:t>“</w:t>
      </w:r>
      <w:r w:rsidRPr="00852D6B">
        <w:t>We need to stop this Grand Cyclops. Not enough of us</w:t>
      </w:r>
      <w:r w:rsidR="0044792B">
        <w:t>,</w:t>
      </w:r>
      <w:r w:rsidRPr="00852D6B">
        <w:t xml:space="preserve"> though. We need help. Your help</w:t>
      </w:r>
      <w:r w:rsidR="00A500C8">
        <w:t>. W</w:t>
      </w:r>
      <w:r w:rsidRPr="00852D6B">
        <w:t xml:space="preserve">ith you </w:t>
      </w:r>
      <w:r w:rsidRPr="00852D6B">
        <w:lastRenderedPageBreak/>
        <w:t>all there, we could—</w:t>
      </w:r>
      <w:r w:rsidR="00396ECC">
        <w:t>”</w:t>
      </w:r>
    </w:p>
    <w:p w14:paraId="1394B921" w14:textId="165DBC3E" w:rsidR="006415C4" w:rsidRDefault="00D27FE6" w:rsidP="00274030">
      <w:pPr>
        <w:pStyle w:val="Body-TextTx"/>
      </w:pPr>
      <w:r>
        <w:t xml:space="preserve">But </w:t>
      </w:r>
      <w:r w:rsidR="009C000C">
        <w:t xml:space="preserve">Auntie </w:t>
      </w:r>
      <w:proofErr w:type="spellStart"/>
      <w:r w:rsidR="009C000C">
        <w:t>Ondine</w:t>
      </w:r>
      <w:proofErr w:type="spellEnd"/>
      <w:r>
        <w:t xml:space="preserve"> </w:t>
      </w:r>
      <w:r w:rsidR="00852D6B">
        <w:t xml:space="preserve">already </w:t>
      </w:r>
      <w:r>
        <w:t>shaking her head,</w:t>
      </w:r>
      <w:r w:rsidR="001E5229">
        <w:t xml:space="preserve"> a</w:t>
      </w:r>
      <w:r>
        <w:t xml:space="preserve"> </w:t>
      </w:r>
      <w:r w:rsidR="001E5229">
        <w:t>f</w:t>
      </w:r>
      <w:r>
        <w:t xml:space="preserve">ace full of sorry. </w:t>
      </w:r>
      <w:r w:rsidR="00396ECC">
        <w:t>“</w:t>
      </w:r>
      <w:r w:rsidR="00745E76" w:rsidRPr="00745E76">
        <w:t xml:space="preserve">We made </w:t>
      </w:r>
      <w:r w:rsidR="00A500C8">
        <w:t>a</w:t>
      </w:r>
      <w:r w:rsidR="00745E76" w:rsidRPr="00745E76">
        <w:t xml:space="preserve"> choice long ago, to </w:t>
      </w:r>
      <w:r w:rsidR="00A500C8">
        <w:t>be bound</w:t>
      </w:r>
      <w:r w:rsidR="00745E76" w:rsidRPr="00745E76">
        <w:t xml:space="preserve"> to this place. Should we leave it, our powers would be lost. We </w:t>
      </w:r>
      <w:r w:rsidR="00A500C8">
        <w:t>may not even</w:t>
      </w:r>
      <w:r w:rsidR="00745E76" w:rsidRPr="00745E76">
        <w:t xml:space="preserve"> survive</w:t>
      </w:r>
      <w:r w:rsidR="00745E76">
        <w:t xml:space="preserve"> the crossing</w:t>
      </w:r>
      <w:r w:rsidR="00745E76" w:rsidRPr="00745E76">
        <w:t>. You will have to face this on your own.</w:t>
      </w:r>
      <w:r w:rsidR="00396ECC">
        <w:t>”</w:t>
      </w:r>
    </w:p>
    <w:p w14:paraId="4B8EEE65" w14:textId="4BA9D338" w:rsidR="006415C4" w:rsidRDefault="00396ECC" w:rsidP="00274030">
      <w:pPr>
        <w:pStyle w:val="Body-TextTx"/>
      </w:pPr>
      <w:r>
        <w:t>“</w:t>
      </w:r>
      <w:r w:rsidR="00D27FE6">
        <w:t>But we just people</w:t>
      </w:r>
      <w:r w:rsidR="00745E76">
        <w:t>!</w:t>
      </w:r>
      <w:r>
        <w:t>”</w:t>
      </w:r>
      <w:r w:rsidR="00D27FE6">
        <w:t xml:space="preserve"> I shoot back. </w:t>
      </w:r>
      <w:r>
        <w:t>“</w:t>
      </w:r>
      <w:r w:rsidR="00D27FE6">
        <w:t>They</w:t>
      </w:r>
      <w:r>
        <w:t>’</w:t>
      </w:r>
      <w:r w:rsidR="00D27FE6">
        <w:t>re monsters! We need—</w:t>
      </w:r>
      <w:r>
        <w:t>”</w:t>
      </w:r>
    </w:p>
    <w:p w14:paraId="455C7680" w14:textId="1ADA03DC" w:rsidR="006415C4" w:rsidRDefault="00D27FE6" w:rsidP="00274030">
      <w:pPr>
        <w:pStyle w:val="Body-TextTx"/>
      </w:pPr>
      <w:r>
        <w:t>“You need monsters,</w:t>
      </w:r>
      <w:r w:rsidR="00396ECC">
        <w:t>”</w:t>
      </w:r>
      <w:r>
        <w:t xml:space="preserve"> </w:t>
      </w:r>
      <w:r w:rsidR="00693368">
        <w:t>Aunt Margaret</w:t>
      </w:r>
      <w:r>
        <w:t xml:space="preserve"> murmurs, eyes squinting </w:t>
      </w:r>
      <w:r w:rsidR="00745E76">
        <w:t xml:space="preserve">up </w:t>
      </w:r>
      <w:r>
        <w:t>in thought.</w:t>
      </w:r>
    </w:p>
    <w:p w14:paraId="073AF63A" w14:textId="6CA4AC46" w:rsidR="006415C4" w:rsidRDefault="00745E76" w:rsidP="00274030">
      <w:pPr>
        <w:pStyle w:val="Body-TextTx"/>
      </w:pPr>
      <w:r>
        <w:t xml:space="preserve">Auntie </w:t>
      </w:r>
      <w:proofErr w:type="spellStart"/>
      <w:r>
        <w:t>Ondine</w:t>
      </w:r>
      <w:proofErr w:type="spellEnd"/>
      <w:r>
        <w:t xml:space="preserve"> turn</w:t>
      </w:r>
      <w:r w:rsidR="00B33A01">
        <w:t>s</w:t>
      </w:r>
      <w:r>
        <w:t xml:space="preserve"> to her. </w:t>
      </w:r>
      <w:r w:rsidR="00396ECC">
        <w:t>“</w:t>
      </w:r>
      <w:r w:rsidR="00BF19BD">
        <w:t>What are you saying?</w:t>
      </w:r>
      <w:r w:rsidR="00396ECC">
        <w:t>”</w:t>
      </w:r>
    </w:p>
    <w:p w14:paraId="7C04CDDB" w14:textId="6CBCE9D1" w:rsidR="006415C4" w:rsidRDefault="00396ECC" w:rsidP="00274030">
      <w:pPr>
        <w:pStyle w:val="Body-TextTx"/>
      </w:pPr>
      <w:r>
        <w:t>“</w:t>
      </w:r>
      <w:r w:rsidR="00745E76">
        <w:t xml:space="preserve">That there are </w:t>
      </w:r>
      <w:r w:rsidR="00C841E0">
        <w:t>others who might</w:t>
      </w:r>
      <w:r w:rsidR="00745E76">
        <w:t xml:space="preserve"> yet</w:t>
      </w:r>
      <w:r w:rsidR="00C841E0">
        <w:t xml:space="preserve"> intervene</w:t>
      </w:r>
      <w:r w:rsidR="00BF19BD">
        <w:t>.</w:t>
      </w:r>
      <w:r>
        <w:t>”</w:t>
      </w:r>
    </w:p>
    <w:p w14:paraId="5F5A5300" w14:textId="51A99063" w:rsidR="006415C4" w:rsidRDefault="00396ECC" w:rsidP="00274030">
      <w:pPr>
        <w:pStyle w:val="Body-TextTx"/>
      </w:pPr>
      <w:r>
        <w:t>“</w:t>
      </w:r>
      <w:r w:rsidR="00745E76" w:rsidRPr="00745E76">
        <w:t xml:space="preserve">What others? Most </w:t>
      </w:r>
      <w:r w:rsidR="002B6C0F">
        <w:t>don</w:t>
      </w:r>
      <w:r>
        <w:t>’</w:t>
      </w:r>
      <w:r w:rsidR="00745E76" w:rsidRPr="00745E76">
        <w:t>t visit their world and take no interest in them.</w:t>
      </w:r>
      <w:r>
        <w:t>”</w:t>
      </w:r>
    </w:p>
    <w:p w14:paraId="272F1E5D" w14:textId="0D7BAAA1" w:rsidR="006415C4" w:rsidRDefault="00396ECC" w:rsidP="00274030">
      <w:pPr>
        <w:pStyle w:val="Body-TextTx"/>
      </w:pPr>
      <w:r>
        <w:t>“</w:t>
      </w:r>
      <w:r w:rsidR="00C841E0">
        <w:t>I can think of some</w:t>
      </w:r>
      <w:r w:rsidR="00745E76">
        <w:t xml:space="preserve"> who do</w:t>
      </w:r>
      <w:r w:rsidR="00C841E0">
        <w:t>.</w:t>
      </w:r>
      <w:r>
        <w:t>”</w:t>
      </w:r>
    </w:p>
    <w:p w14:paraId="55AC96D2" w14:textId="539719E5" w:rsidR="006415C4" w:rsidRDefault="00396ECC" w:rsidP="00274030">
      <w:pPr>
        <w:pStyle w:val="Body-TextTx"/>
      </w:pPr>
      <w:r>
        <w:t>“</w:t>
      </w:r>
      <w:r w:rsidR="00A15837">
        <w:t>Doctor</w:t>
      </w:r>
      <w:r w:rsidR="00745E76">
        <w:t>,</w:t>
      </w:r>
      <w:r w:rsidR="00A15837">
        <w:t xml:space="preserve"> </w:t>
      </w:r>
      <w:r w:rsidR="00745E76">
        <w:t>Doctor</w:t>
      </w:r>
      <w:r w:rsidR="00A15837">
        <w:t>,</w:t>
      </w:r>
      <w:r>
        <w:t>”</w:t>
      </w:r>
      <w:r w:rsidR="00A15837">
        <w:t xml:space="preserve"> </w:t>
      </w:r>
      <w:r w:rsidR="009C000C">
        <w:t xml:space="preserve">Auntie </w:t>
      </w:r>
      <w:proofErr w:type="spellStart"/>
      <w:r w:rsidR="009C000C">
        <w:t>Jadine</w:t>
      </w:r>
      <w:proofErr w:type="spellEnd"/>
      <w:r w:rsidR="00A15837">
        <w:t xml:space="preserve"> sings. </w:t>
      </w:r>
      <w:r>
        <w:t>“</w:t>
      </w:r>
      <w:r w:rsidR="00745E76">
        <w:t>Can you heal my</w:t>
      </w:r>
      <w:r w:rsidR="00A15837">
        <w:t xml:space="preserve"> </w:t>
      </w:r>
      <w:r w:rsidR="00745E76">
        <w:t xml:space="preserve">loving </w:t>
      </w:r>
      <w:proofErr w:type="gramStart"/>
      <w:r w:rsidR="00A15837">
        <w:t>pain</w:t>
      </w:r>
      <w:r>
        <w:t> .</w:t>
      </w:r>
      <w:proofErr w:type="gramEnd"/>
      <w:r>
        <w:t> . .”</w:t>
      </w:r>
    </w:p>
    <w:p w14:paraId="5922E99A" w14:textId="511E8B8C" w:rsidR="002C5FAB" w:rsidRDefault="009C000C" w:rsidP="00274030">
      <w:pPr>
        <w:pStyle w:val="Body-TextTx"/>
      </w:pPr>
      <w:r>
        <w:t xml:space="preserve">Auntie </w:t>
      </w:r>
      <w:proofErr w:type="spellStart"/>
      <w:r>
        <w:t>Ondine</w:t>
      </w:r>
      <w:r w:rsidR="00396ECC">
        <w:t>’</w:t>
      </w:r>
      <w:r w:rsidR="00745E76">
        <w:t>s</w:t>
      </w:r>
      <w:proofErr w:type="spellEnd"/>
      <w:r w:rsidR="00A15837">
        <w:t xml:space="preserve"> </w:t>
      </w:r>
      <w:r w:rsidR="00745E76">
        <w:t>head whips around</w:t>
      </w:r>
      <w:r w:rsidR="009529AC">
        <w:t xml:space="preserve">. Her lips peel back, and I catch </w:t>
      </w:r>
      <w:r w:rsidR="00A500C8">
        <w:t>glimpses</w:t>
      </w:r>
      <w:r w:rsidR="009529AC">
        <w:t xml:space="preserve"> of sharp fox teeth</w:t>
      </w:r>
      <w:r w:rsidR="00A15837">
        <w:t xml:space="preserve">. </w:t>
      </w:r>
      <w:r w:rsidR="00396ECC">
        <w:t>“</w:t>
      </w:r>
      <w:r w:rsidR="00745E76" w:rsidRPr="00745E76">
        <w:t xml:space="preserve">No! Not them. </w:t>
      </w:r>
      <w:r w:rsidR="00A15837">
        <w:t xml:space="preserve">There is no </w:t>
      </w:r>
      <w:r w:rsidR="00815BFF" w:rsidRPr="00BD60BE">
        <w:rPr>
          <w:rStyle w:val="itali"/>
        </w:rPr>
        <w:t>love</w:t>
      </w:r>
      <w:r w:rsidR="00815BFF">
        <w:t xml:space="preserve"> </w:t>
      </w:r>
      <w:r w:rsidR="00A15837">
        <w:t xml:space="preserve">in them. </w:t>
      </w:r>
      <w:r w:rsidR="00693368">
        <w:t>Leeches</w:t>
      </w:r>
      <w:r w:rsidR="00A15837">
        <w:t xml:space="preserve">! </w:t>
      </w:r>
      <w:r w:rsidR="00BA5E88">
        <w:t>Dead things</w:t>
      </w:r>
      <w:r w:rsidR="00A500C8">
        <w:t>, unfeeling</w:t>
      </w:r>
      <w:r w:rsidR="00BA5E88">
        <w:t xml:space="preserve"> with cold</w:t>
      </w:r>
      <w:r w:rsidR="0044792B">
        <w:t>,</w:t>
      </w:r>
      <w:r w:rsidR="00BA5E88">
        <w:t xml:space="preserve"> </w:t>
      </w:r>
      <w:r w:rsidR="009529AC">
        <w:t>desiccated</w:t>
      </w:r>
      <w:r w:rsidR="00BA5E88">
        <w:t xml:space="preserve"> hearts</w:t>
      </w:r>
      <w:r w:rsidR="00A500C8">
        <w:t>—</w:t>
      </w:r>
      <w:r w:rsidR="009529AC">
        <w:t>seeking sustenance in misery!</w:t>
      </w:r>
      <w:r w:rsidR="00396ECC">
        <w:t>”</w:t>
      </w:r>
    </w:p>
    <w:p w14:paraId="2B68A7B1" w14:textId="6D58D926" w:rsidR="002C5FAB" w:rsidRDefault="009C000C" w:rsidP="00274030">
      <w:pPr>
        <w:pStyle w:val="Body-TextTx"/>
      </w:pPr>
      <w:r>
        <w:t xml:space="preserve">Auntie </w:t>
      </w:r>
      <w:proofErr w:type="spellStart"/>
      <w:r>
        <w:t>Jadine</w:t>
      </w:r>
      <w:proofErr w:type="spellEnd"/>
      <w:r w:rsidR="002C5FAB">
        <w:t xml:space="preserve"> shrugs. </w:t>
      </w:r>
      <w:r w:rsidR="00396ECC">
        <w:t>“</w:t>
      </w:r>
      <w:r w:rsidR="00815BFF">
        <w:t>Can</w:t>
      </w:r>
      <w:r w:rsidR="00396ECC">
        <w:t>’</w:t>
      </w:r>
      <w:r w:rsidR="00815BFF">
        <w:t xml:space="preserve">t blame a monster for doing what he </w:t>
      </w:r>
      <w:proofErr w:type="gramStart"/>
      <w:r w:rsidR="00815BFF">
        <w:t>do</w:t>
      </w:r>
      <w:proofErr w:type="gramEnd"/>
      <w:r w:rsidR="00745E76">
        <w:t>.</w:t>
      </w:r>
      <w:r w:rsidR="00396ECC">
        <w:t>”</w:t>
      </w:r>
    </w:p>
    <w:p w14:paraId="68F5F69B" w14:textId="6F23FAC1" w:rsidR="006415C4" w:rsidRDefault="00396ECC" w:rsidP="00274030">
      <w:pPr>
        <w:pStyle w:val="Body-TextTx"/>
      </w:pPr>
      <w:r>
        <w:t>“</w:t>
      </w:r>
      <w:r w:rsidR="002C5FAB">
        <w:t xml:space="preserve">They </w:t>
      </w:r>
      <w:r w:rsidR="008F78A1">
        <w:t>are amoral, chaotic!</w:t>
      </w:r>
      <w:r>
        <w:t>”</w:t>
      </w:r>
      <w:r w:rsidR="00794557">
        <w:t xml:space="preserve"> </w:t>
      </w:r>
      <w:r w:rsidR="009C000C">
        <w:t xml:space="preserve">Auntie </w:t>
      </w:r>
      <w:proofErr w:type="spellStart"/>
      <w:r w:rsidR="009C000C">
        <w:t>Ondine</w:t>
      </w:r>
      <w:proofErr w:type="spellEnd"/>
      <w:r w:rsidR="00794557">
        <w:t xml:space="preserve"> insists.</w:t>
      </w:r>
      <w:r w:rsidR="00745E76">
        <w:t xml:space="preserve"> </w:t>
      </w:r>
      <w:r>
        <w:t>“</w:t>
      </w:r>
      <w:r w:rsidR="008F78A1">
        <w:t>With no care for our war!</w:t>
      </w:r>
      <w:r>
        <w:t>”</w:t>
      </w:r>
    </w:p>
    <w:p w14:paraId="3F029930" w14:textId="696FFBD9" w:rsidR="006415C4" w:rsidRDefault="00396ECC" w:rsidP="00274030">
      <w:pPr>
        <w:pStyle w:val="Body-TextTx"/>
      </w:pPr>
      <w:r>
        <w:t>“</w:t>
      </w:r>
      <w:r w:rsidR="008F78A1">
        <w:t>M</w:t>
      </w:r>
      <w:r w:rsidR="00745E76">
        <w:t>aybe</w:t>
      </w:r>
      <w:r w:rsidR="0044792B">
        <w:t>.</w:t>
      </w:r>
      <w:r>
        <w:t>”</w:t>
      </w:r>
      <w:r w:rsidR="00745E76">
        <w:t xml:space="preserve"> Auntie Margaret nods. </w:t>
      </w:r>
      <w:r>
        <w:t>“</w:t>
      </w:r>
      <w:r w:rsidR="00693368">
        <w:t>B</w:t>
      </w:r>
      <w:r w:rsidR="00A15837">
        <w:t xml:space="preserve">ut they might find the enemy to </w:t>
      </w:r>
      <w:proofErr w:type="gramStart"/>
      <w:r w:rsidR="00A15837">
        <w:t>their</w:t>
      </w:r>
      <w:r>
        <w:t> .</w:t>
      </w:r>
      <w:proofErr w:type="gramEnd"/>
      <w:r>
        <w:t> . .</w:t>
      </w:r>
      <w:r w:rsidR="006415C4">
        <w:t xml:space="preserve"> </w:t>
      </w:r>
      <w:r w:rsidR="001921CB">
        <w:t>taste?</w:t>
      </w:r>
      <w:r>
        <w:t>”</w:t>
      </w:r>
    </w:p>
    <w:p w14:paraId="61BB8A19" w14:textId="77777777" w:rsidR="006415C4" w:rsidRDefault="009C000C" w:rsidP="00274030">
      <w:pPr>
        <w:pStyle w:val="Body-TextTx"/>
      </w:pPr>
      <w:r>
        <w:t xml:space="preserve">Auntie </w:t>
      </w:r>
      <w:proofErr w:type="spellStart"/>
      <w:r>
        <w:t>Jadine</w:t>
      </w:r>
      <w:proofErr w:type="spellEnd"/>
      <w:r w:rsidR="00A66AC9">
        <w:t xml:space="preserve"> </w:t>
      </w:r>
      <w:r w:rsidR="00693368">
        <w:t>grins</w:t>
      </w:r>
      <w:r w:rsidR="000E1C56">
        <w:t xml:space="preserve"> </w:t>
      </w:r>
      <w:r w:rsidR="008F78A1">
        <w:t>wide</w:t>
      </w:r>
      <w:r w:rsidR="00A66AC9">
        <w:t>.</w:t>
      </w:r>
      <w:r w:rsidR="00693368">
        <w:t xml:space="preserve"> </w:t>
      </w:r>
      <w:r w:rsidR="009529AC">
        <w:t>Oh yes, definitely</w:t>
      </w:r>
      <w:r w:rsidR="00693368">
        <w:t xml:space="preserve"> fox teeth.</w:t>
      </w:r>
    </w:p>
    <w:p w14:paraId="72ADBBBE" w14:textId="0C672116" w:rsidR="006415C4" w:rsidRDefault="009C000C" w:rsidP="00274030">
      <w:pPr>
        <w:pStyle w:val="Body-TextTx"/>
      </w:pPr>
      <w:r>
        <w:t xml:space="preserve">Auntie </w:t>
      </w:r>
      <w:proofErr w:type="spellStart"/>
      <w:r>
        <w:t>Ondine</w:t>
      </w:r>
      <w:r w:rsidR="00396ECC">
        <w:t>’</w:t>
      </w:r>
      <w:r w:rsidR="00745E76">
        <w:t>s</w:t>
      </w:r>
      <w:proofErr w:type="spellEnd"/>
      <w:r w:rsidR="00745E76">
        <w:t xml:space="preserve"> face</w:t>
      </w:r>
      <w:r w:rsidR="001921CB">
        <w:t xml:space="preserve"> </w:t>
      </w:r>
      <w:r w:rsidR="00693368">
        <w:t>go</w:t>
      </w:r>
      <w:r w:rsidR="00BF19BD">
        <w:t>es thoughtful</w:t>
      </w:r>
      <w:r w:rsidR="00C923EA">
        <w:t xml:space="preserve">. </w:t>
      </w:r>
      <w:proofErr w:type="gramStart"/>
      <w:r w:rsidR="00C923EA">
        <w:t>Finally</w:t>
      </w:r>
      <w:proofErr w:type="gramEnd"/>
      <w:r w:rsidR="00C923EA">
        <w:t xml:space="preserve"> she</w:t>
      </w:r>
      <w:r w:rsidR="008F78A1">
        <w:t xml:space="preserve"> look</w:t>
      </w:r>
      <w:r w:rsidR="00C923EA">
        <w:t>s</w:t>
      </w:r>
      <w:r w:rsidR="008F78A1">
        <w:t xml:space="preserve"> to me</w:t>
      </w:r>
      <w:r w:rsidR="00745E76" w:rsidRPr="00745E76">
        <w:t xml:space="preserve">. </w:t>
      </w:r>
      <w:r w:rsidR="00396ECC">
        <w:t>“</w:t>
      </w:r>
      <w:r w:rsidR="00745E76" w:rsidRPr="00745E76">
        <w:t xml:space="preserve">My sisters believe there </w:t>
      </w:r>
      <w:r w:rsidR="00C923EA">
        <w:t>are</w:t>
      </w:r>
      <w:r w:rsidR="00745E76" w:rsidRPr="00745E76">
        <w:t xml:space="preserve"> others who m</w:t>
      </w:r>
      <w:r w:rsidR="00745E76">
        <w:t>ight</w:t>
      </w:r>
      <w:r w:rsidR="00745E76" w:rsidRPr="00745E76">
        <w:t xml:space="preserve"> ally with you against the enemy. You would have to convince them. But be warned</w:t>
      </w:r>
      <w:r w:rsidR="008F78A1">
        <w:t xml:space="preserve">. They </w:t>
      </w:r>
      <w:r w:rsidR="00745E76" w:rsidRPr="00745E76">
        <w:t>will exact a price.</w:t>
      </w:r>
      <w:r w:rsidR="00396ECC">
        <w:t>”</w:t>
      </w:r>
    </w:p>
    <w:p w14:paraId="0E085FFD" w14:textId="51322157" w:rsidR="006415C4" w:rsidRDefault="00745E76" w:rsidP="00274030">
      <w:pPr>
        <w:pStyle w:val="Body-TextTx"/>
      </w:pPr>
      <w:r w:rsidRPr="00745E76">
        <w:t>What</w:t>
      </w:r>
      <w:r w:rsidR="00396ECC">
        <w:t>’</w:t>
      </w:r>
      <w:r w:rsidRPr="00745E76">
        <w:t>s one more debt on top of all I got</w:t>
      </w:r>
      <w:r w:rsidR="007D41D1">
        <w:t>?</w:t>
      </w:r>
      <w:r w:rsidRPr="00745E76">
        <w:t xml:space="preserve"> </w:t>
      </w:r>
      <w:r w:rsidR="00396ECC">
        <w:t>“</w:t>
      </w:r>
      <w:r w:rsidRPr="00745E76">
        <w:t>Who are they?</w:t>
      </w:r>
      <w:r w:rsidR="00396ECC">
        <w:t>”</w:t>
      </w:r>
    </w:p>
    <w:p w14:paraId="7257190A" w14:textId="6CCCC250" w:rsidR="006415C4" w:rsidRDefault="00396ECC" w:rsidP="00274030">
      <w:pPr>
        <w:pStyle w:val="Body-TextTx"/>
      </w:pPr>
      <w:r>
        <w:lastRenderedPageBreak/>
        <w:t>“</w:t>
      </w:r>
      <w:r w:rsidR="00E920EC">
        <w:t>Their true names are lost,</w:t>
      </w:r>
      <w:r>
        <w:t>”</w:t>
      </w:r>
      <w:r w:rsidR="00E920EC">
        <w:t xml:space="preserve"> </w:t>
      </w:r>
      <w:r w:rsidR="009C000C">
        <w:t xml:space="preserve">Auntie </w:t>
      </w:r>
      <w:proofErr w:type="spellStart"/>
      <w:r w:rsidR="009C000C">
        <w:t>Ondine</w:t>
      </w:r>
      <w:proofErr w:type="spellEnd"/>
      <w:r w:rsidR="00E920EC">
        <w:t xml:space="preserve"> says.</w:t>
      </w:r>
      <w:r w:rsidR="006C59E4">
        <w:t xml:space="preserve"> </w:t>
      </w:r>
      <w:r>
        <w:t>“</w:t>
      </w:r>
      <w:r w:rsidR="00745E76">
        <w:t>But they have been to your world before.</w:t>
      </w:r>
      <w:r>
        <w:t>”</w:t>
      </w:r>
      <w:r w:rsidR="00745E76">
        <w:t xml:space="preserve"> </w:t>
      </w:r>
      <w:r w:rsidR="006C59E4">
        <w:t xml:space="preserve">She </w:t>
      </w:r>
      <w:r w:rsidR="00745E76">
        <w:t>lifts</w:t>
      </w:r>
      <w:r w:rsidR="008F78A1">
        <w:t xml:space="preserve"> a hand, </w:t>
      </w:r>
      <w:r w:rsidR="0044792B">
        <w:t>wriggling</w:t>
      </w:r>
      <w:r w:rsidR="008F78A1">
        <w:t xml:space="preserve"> </w:t>
      </w:r>
      <w:r w:rsidR="006C59E4">
        <w:t>her fingers</w:t>
      </w:r>
      <w:r w:rsidR="009529AC">
        <w:t xml:space="preserve"> </w:t>
      </w:r>
      <w:r w:rsidR="00745E76">
        <w:t xml:space="preserve">like she </w:t>
      </w:r>
      <w:r w:rsidR="006C59E4">
        <w:t>writing</w:t>
      </w:r>
      <w:r w:rsidR="00BF19BD">
        <w:t xml:space="preserve"> </w:t>
      </w:r>
      <w:r w:rsidR="006C59E4">
        <w:t xml:space="preserve">in the air. </w:t>
      </w:r>
      <w:r>
        <w:t>“</w:t>
      </w:r>
      <w:r w:rsidR="006C59E4">
        <w:t>There</w:t>
      </w:r>
      <w:r w:rsidR="00032632">
        <w:t xml:space="preserve">. </w:t>
      </w:r>
      <w:r w:rsidR="006C59E4">
        <w:t xml:space="preserve">You will find </w:t>
      </w:r>
      <w:r w:rsidR="009529AC">
        <w:t>what</w:t>
      </w:r>
      <w:r w:rsidR="006C59E4">
        <w:t xml:space="preserve"> you need in your book.</w:t>
      </w:r>
      <w:r>
        <w:t>”</w:t>
      </w:r>
    </w:p>
    <w:p w14:paraId="12689450" w14:textId="416C79FE" w:rsidR="006415C4" w:rsidRDefault="00032632" w:rsidP="00274030">
      <w:pPr>
        <w:pStyle w:val="Body-TextTx"/>
      </w:pPr>
      <w:r w:rsidRPr="00D34D10">
        <w:rPr>
          <w:rStyle w:val="itali"/>
        </w:rPr>
        <w:t>My book? How—?</w:t>
      </w:r>
      <w:r>
        <w:t xml:space="preserve"> </w:t>
      </w:r>
      <w:r w:rsidR="006C59E4">
        <w:t xml:space="preserve">I put </w:t>
      </w:r>
      <w:r w:rsidR="00BF19BD">
        <w:t>a</w:t>
      </w:r>
      <w:r w:rsidR="006C59E4">
        <w:t xml:space="preserve"> hand to </w:t>
      </w:r>
      <w:r w:rsidR="00BF19BD">
        <w:t>my back pocket</w:t>
      </w:r>
      <w:r w:rsidR="006C59E4">
        <w:t xml:space="preserve">. Sure enough, my book is there. I take it out and </w:t>
      </w:r>
      <w:r w:rsidR="00BF19BD">
        <w:t>flip through pages,</w:t>
      </w:r>
      <w:r w:rsidR="006C59E4">
        <w:t xml:space="preserve"> wondering if they mean me to find stories of </w:t>
      </w:r>
      <w:r w:rsidR="009529AC">
        <w:t xml:space="preserve">the </w:t>
      </w:r>
      <w:bookmarkStart w:id="27" w:name="_Hlk32405811"/>
      <w:r w:rsidR="009529AC">
        <w:t xml:space="preserve">breath stealer </w:t>
      </w:r>
      <w:r w:rsidR="006C59E4">
        <w:t xml:space="preserve">Boo Hag </w:t>
      </w:r>
      <w:r w:rsidR="009529AC">
        <w:t>or</w:t>
      </w:r>
      <w:r w:rsidR="006C59E4">
        <w:t xml:space="preserve"> </w:t>
      </w:r>
      <w:r w:rsidR="00347AE3">
        <w:t>poor Big Liz, the headless slave girl.</w:t>
      </w:r>
      <w:r w:rsidR="006C59E4">
        <w:t xml:space="preserve"> </w:t>
      </w:r>
      <w:bookmarkEnd w:id="27"/>
      <w:r w:rsidR="006C59E4">
        <w:t>But then I stop. There</w:t>
      </w:r>
      <w:r w:rsidR="00396ECC">
        <w:t>’</w:t>
      </w:r>
      <w:r w:rsidR="006C59E4">
        <w:t xml:space="preserve">s a </w:t>
      </w:r>
      <w:r w:rsidR="009529AC">
        <w:t>story that wasn</w:t>
      </w:r>
      <w:r w:rsidR="00396ECC">
        <w:t>’</w:t>
      </w:r>
      <w:r w:rsidR="009529AC">
        <w:t>t here before</w:t>
      </w:r>
      <w:r w:rsidR="006C59E4">
        <w:t>.</w:t>
      </w:r>
    </w:p>
    <w:p w14:paraId="510E8852" w14:textId="1959F13B" w:rsidR="006415C4" w:rsidRDefault="006C59E4" w:rsidP="00274030">
      <w:pPr>
        <w:pStyle w:val="Body-TextTx"/>
      </w:pPr>
      <w:r>
        <w:t>I frown</w:t>
      </w:r>
      <w:r w:rsidR="008F78A1">
        <w:t xml:space="preserve"> at</w:t>
      </w:r>
      <w:r>
        <w:t xml:space="preserve"> the title. </w:t>
      </w:r>
      <w:r w:rsidR="00396ECC">
        <w:t>“</w:t>
      </w:r>
      <w:r>
        <w:t xml:space="preserve">What are </w:t>
      </w:r>
      <w:r w:rsidRPr="00BD60BE">
        <w:rPr>
          <w:rStyle w:val="itali"/>
        </w:rPr>
        <w:t>Night Doctors</w:t>
      </w:r>
      <w:r w:rsidR="00366322">
        <w:t>?</w:t>
      </w:r>
      <w:r w:rsidR="00396ECC">
        <w:t>”</w:t>
      </w:r>
    </w:p>
    <w:p w14:paraId="359081AA" w14:textId="74C3DFAA" w:rsidR="006415C4" w:rsidRDefault="00396ECC" w:rsidP="00274030">
      <w:pPr>
        <w:pStyle w:val="Body-TextTx"/>
      </w:pPr>
      <w:r>
        <w:t>“</w:t>
      </w:r>
      <w:r w:rsidR="006C59E4">
        <w:t xml:space="preserve">New players </w:t>
      </w:r>
      <w:r w:rsidR="00275982">
        <w:t>on</w:t>
      </w:r>
      <w:r w:rsidR="006C59E4">
        <w:t xml:space="preserve"> the </w:t>
      </w:r>
      <w:r w:rsidR="00275982">
        <w:t>board</w:t>
      </w:r>
      <w:r w:rsidR="00C923EA">
        <w:t xml:space="preserve"> perhaps</w:t>
      </w:r>
      <w:r w:rsidR="006C59E4">
        <w:t>,</w:t>
      </w:r>
      <w:r>
        <w:t>”</w:t>
      </w:r>
      <w:r w:rsidR="006C59E4">
        <w:t xml:space="preserve"> Auntie </w:t>
      </w:r>
      <w:proofErr w:type="spellStart"/>
      <w:r w:rsidR="006C59E4">
        <w:t>Ondine</w:t>
      </w:r>
      <w:proofErr w:type="spellEnd"/>
      <w:r w:rsidR="006C59E4">
        <w:t xml:space="preserve"> murmurs, tapping her chin.</w:t>
      </w:r>
    </w:p>
    <w:p w14:paraId="03CB225D" w14:textId="6963D162" w:rsidR="00AE7B2B" w:rsidRDefault="00396ECC" w:rsidP="00274030">
      <w:pPr>
        <w:pStyle w:val="Body-TextTx"/>
      </w:pPr>
      <w:r>
        <w:t>“</w:t>
      </w:r>
      <w:r w:rsidR="008F78A1">
        <w:t>Playa, playa,</w:t>
      </w:r>
      <w:r>
        <w:t>”</w:t>
      </w:r>
      <w:r w:rsidR="008F78A1">
        <w:t xml:space="preserve"> </w:t>
      </w:r>
      <w:r w:rsidR="009C000C">
        <w:t xml:space="preserve">Auntie </w:t>
      </w:r>
      <w:proofErr w:type="spellStart"/>
      <w:r w:rsidR="009C000C">
        <w:t>Jadine</w:t>
      </w:r>
      <w:proofErr w:type="spellEnd"/>
      <w:r w:rsidR="006C59E4">
        <w:t xml:space="preserve"> </w:t>
      </w:r>
      <w:r w:rsidR="00F76EE8">
        <w:t xml:space="preserve">hums </w:t>
      </w:r>
      <w:r w:rsidR="00FE5DCC">
        <w:t>devilishly</w:t>
      </w:r>
      <w:r w:rsidR="00AE7B2B">
        <w:t>, a bit of tongue peeking between foxy teeth</w:t>
      </w:r>
      <w:r w:rsidR="00FE5DCC">
        <w:t>.</w:t>
      </w:r>
    </w:p>
    <w:p w14:paraId="22F207D4" w14:textId="77777777" w:rsidR="006415C4" w:rsidRDefault="00BF4B1D" w:rsidP="00BF4B1D">
      <w:pPr>
        <w:pStyle w:val="Ornamental-Space-BreakOsbrk"/>
      </w:pPr>
      <w:r w:rsidRPr="00BF4B1D">
        <w:t>***</w:t>
      </w:r>
    </w:p>
    <w:p w14:paraId="3A2312C7" w14:textId="78510BE2" w:rsidR="00F76EE8" w:rsidRDefault="00332EFC" w:rsidP="00274030">
      <w:pPr>
        <w:pStyle w:val="Body-TextTx"/>
      </w:pPr>
      <w:r>
        <w:t>Nana Jean</w:t>
      </w:r>
      <w:r w:rsidR="00396ECC">
        <w:t>’</w:t>
      </w:r>
      <w:r w:rsidR="004A4D7F">
        <w:t>s face frown</w:t>
      </w:r>
      <w:r w:rsidR="000E1C56">
        <w:t>s</w:t>
      </w:r>
      <w:r w:rsidR="004A4D7F">
        <w:t xml:space="preserve"> </w:t>
      </w:r>
      <w:r w:rsidR="00F76EE8">
        <w:t>deep</w:t>
      </w:r>
      <w:r w:rsidR="004A4D7F">
        <w:t xml:space="preserve"> as I </w:t>
      </w:r>
      <w:r w:rsidR="007D41D1">
        <w:t>recount</w:t>
      </w:r>
      <w:r w:rsidR="00B34893">
        <w:t xml:space="preserve"> my meeting with </w:t>
      </w:r>
      <w:r w:rsidR="007D41D1">
        <w:t>the Aunties</w:t>
      </w:r>
      <w:r w:rsidR="004A4D7F">
        <w:t xml:space="preserve">. She </w:t>
      </w:r>
      <w:proofErr w:type="gramStart"/>
      <w:r w:rsidR="00560BD0">
        <w:t>stay</w:t>
      </w:r>
      <w:proofErr w:type="gramEnd"/>
      <w:r w:rsidR="00560BD0">
        <w:t xml:space="preserve"> quiet</w:t>
      </w:r>
      <w:r w:rsidR="004A4D7F">
        <w:t xml:space="preserve">, </w:t>
      </w:r>
      <w:r w:rsidR="00B34893" w:rsidRPr="00B34893">
        <w:t>just sit</w:t>
      </w:r>
      <w:r w:rsidR="00293740">
        <w:t>s</w:t>
      </w:r>
      <w:r w:rsidR="00B34893" w:rsidRPr="00B34893">
        <w:t xml:space="preserve"> in her chair staring at nothing.</w:t>
      </w:r>
      <w:r w:rsidR="00B34893">
        <w:t xml:space="preserve"> </w:t>
      </w:r>
      <w:r w:rsidR="004A4D7F">
        <w:t>It</w:t>
      </w:r>
      <w:r w:rsidR="00396ECC">
        <w:t>’</w:t>
      </w:r>
      <w:r w:rsidR="004A4D7F">
        <w:t>s Chef who speak</w:t>
      </w:r>
      <w:r w:rsidR="00293740">
        <w:t>s</w:t>
      </w:r>
      <w:r w:rsidR="004A4D7F">
        <w:t>.</w:t>
      </w:r>
    </w:p>
    <w:p w14:paraId="6E94300F" w14:textId="5AE07E64" w:rsidR="00C000D6" w:rsidRPr="003565BC" w:rsidRDefault="007250B3" w:rsidP="004240EE">
      <w:pPr>
        <w:pStyle w:val="Verse1Vrs1"/>
      </w:pPr>
      <w:r w:rsidRPr="003047BE">
        <w:t>Night Doctors, Night Doctors</w:t>
      </w:r>
    </w:p>
    <w:p w14:paraId="4604B280" w14:textId="77777777" w:rsidR="00C000D6" w:rsidRPr="003565BC" w:rsidRDefault="009543C2" w:rsidP="004240EE">
      <w:pPr>
        <w:pStyle w:val="Verse1Vrs1"/>
      </w:pPr>
      <w:r w:rsidRPr="003047BE">
        <w:t>Sneak</w:t>
      </w:r>
      <w:r w:rsidR="007250B3" w:rsidRPr="003047BE">
        <w:t xml:space="preserve"> in under your door.</w:t>
      </w:r>
    </w:p>
    <w:p w14:paraId="3D40A680" w14:textId="77777777" w:rsidR="00C000D6" w:rsidRPr="003047BE" w:rsidRDefault="009543C2" w:rsidP="004240EE">
      <w:pPr>
        <w:pStyle w:val="Verse1Vrs1"/>
      </w:pPr>
      <w:r w:rsidRPr="003047BE">
        <w:t>Thief a nigger tongue and eyes</w:t>
      </w:r>
    </w:p>
    <w:p w14:paraId="744059B5" w14:textId="77777777" w:rsidR="006415C4" w:rsidRDefault="009543C2" w:rsidP="004240EE">
      <w:pPr>
        <w:pStyle w:val="Verse1Vrs1"/>
      </w:pPr>
      <w:r w:rsidRPr="003047BE">
        <w:t>Then come back for more.</w:t>
      </w:r>
    </w:p>
    <w:p w14:paraId="63BE7375" w14:textId="77777777" w:rsidR="004C56FD" w:rsidRPr="004C56FD" w:rsidRDefault="004C56FD" w:rsidP="004C56FD">
      <w:pPr>
        <w:pStyle w:val="SeparatorSep"/>
      </w:pPr>
      <w:r w:rsidRPr="004C56FD">
        <w:t>[separator]</w:t>
      </w:r>
    </w:p>
    <w:p w14:paraId="1C602F57" w14:textId="77777777" w:rsidR="00C000D6" w:rsidRPr="003565BC" w:rsidRDefault="009543C2" w:rsidP="004240EE">
      <w:pPr>
        <w:pStyle w:val="Verse1Vrs1"/>
      </w:pPr>
      <w:r w:rsidRPr="003047BE">
        <w:t>Night Doctors, Night Doctors</w:t>
      </w:r>
      <w:r w:rsidR="00C000D6" w:rsidRPr="003565BC">
        <w:t>,</w:t>
      </w:r>
    </w:p>
    <w:p w14:paraId="3104DC4C" w14:textId="77777777" w:rsidR="00C000D6" w:rsidRPr="003565BC" w:rsidRDefault="009543C2" w:rsidP="004240EE">
      <w:pPr>
        <w:pStyle w:val="Verse1Vrs1"/>
      </w:pPr>
      <w:r w:rsidRPr="003047BE">
        <w:t>Take you live or dead</w:t>
      </w:r>
      <w:r w:rsidR="00C000D6" w:rsidRPr="003565BC">
        <w:t>,</w:t>
      </w:r>
    </w:p>
    <w:p w14:paraId="22841239" w14:textId="6F332958" w:rsidR="00C000D6" w:rsidRPr="003565BC" w:rsidRDefault="009543C2" w:rsidP="004240EE">
      <w:pPr>
        <w:pStyle w:val="Verse1Vrs1"/>
      </w:pPr>
      <w:r w:rsidRPr="003047BE">
        <w:t>Snip off a nigger</w:t>
      </w:r>
      <w:r w:rsidR="00396ECC">
        <w:t>’</w:t>
      </w:r>
      <w:r w:rsidRPr="003047BE">
        <w:t>s hands and feet,</w:t>
      </w:r>
    </w:p>
    <w:p w14:paraId="3FBBDA8A" w14:textId="77777777" w:rsidR="00C000D6" w:rsidRPr="003565BC" w:rsidRDefault="00C000D6" w:rsidP="004240EE">
      <w:pPr>
        <w:pStyle w:val="Verse1Vrs1"/>
      </w:pPr>
      <w:r w:rsidRPr="003565BC">
        <w:lastRenderedPageBreak/>
        <w:t xml:space="preserve">And </w:t>
      </w:r>
      <w:r w:rsidR="009543C2" w:rsidRPr="003047BE">
        <w:t>even take his head.</w:t>
      </w:r>
    </w:p>
    <w:p w14:paraId="24BBC510" w14:textId="77777777" w:rsidR="004C56FD" w:rsidRPr="004C56FD" w:rsidRDefault="004C56FD" w:rsidP="004C56FD">
      <w:pPr>
        <w:pStyle w:val="SeparatorSep"/>
      </w:pPr>
      <w:r w:rsidRPr="004C56FD">
        <w:t>[separator]</w:t>
      </w:r>
    </w:p>
    <w:p w14:paraId="5283C3FD" w14:textId="77777777" w:rsidR="00C000D6" w:rsidRPr="003047BE" w:rsidRDefault="009543C2" w:rsidP="004240EE">
      <w:pPr>
        <w:pStyle w:val="Verse1Vrs1"/>
      </w:pPr>
      <w:r w:rsidRPr="003047BE">
        <w:t>Night Doctors, Night Doctor</w:t>
      </w:r>
      <w:r w:rsidR="00815BFF" w:rsidRPr="003047BE">
        <w:t>s</w:t>
      </w:r>
      <w:r w:rsidRPr="003047BE">
        <w:t>,</w:t>
      </w:r>
    </w:p>
    <w:p w14:paraId="24029E33" w14:textId="77777777" w:rsidR="009543C2" w:rsidRPr="003047BE" w:rsidRDefault="009543C2" w:rsidP="004240EE">
      <w:pPr>
        <w:pStyle w:val="Verse1Vrs1"/>
      </w:pPr>
      <w:r w:rsidRPr="003047BE">
        <w:t xml:space="preserve">Snatch you to </w:t>
      </w:r>
      <w:proofErr w:type="spellStart"/>
      <w:r w:rsidRPr="003047BE">
        <w:t>they</w:t>
      </w:r>
      <w:proofErr w:type="spellEnd"/>
      <w:r w:rsidR="00815BFF" w:rsidRPr="003047BE">
        <w:t xml:space="preserve"> white</w:t>
      </w:r>
      <w:r w:rsidRPr="003047BE">
        <w:t xml:space="preserve"> hall.</w:t>
      </w:r>
    </w:p>
    <w:p w14:paraId="137BC37A" w14:textId="77777777" w:rsidR="009543C2" w:rsidRPr="003047BE" w:rsidRDefault="009543C2" w:rsidP="004240EE">
      <w:pPr>
        <w:pStyle w:val="Verse1Vrs1"/>
      </w:pPr>
      <w:r w:rsidRPr="003047BE">
        <w:t xml:space="preserve">Cut </w:t>
      </w:r>
      <w:r w:rsidR="00815BFF" w:rsidRPr="003047BE">
        <w:t xml:space="preserve">a </w:t>
      </w:r>
      <w:r w:rsidRPr="003047BE">
        <w:t xml:space="preserve">poor nigger </w:t>
      </w:r>
      <w:r w:rsidR="00815BFF" w:rsidRPr="003047BE">
        <w:t xml:space="preserve">child </w:t>
      </w:r>
      <w:r w:rsidRPr="003047BE">
        <w:t>wide open,</w:t>
      </w:r>
    </w:p>
    <w:p w14:paraId="0E06D499" w14:textId="77777777" w:rsidR="00020A8F" w:rsidRPr="003047BE" w:rsidRDefault="009543C2" w:rsidP="004240EE">
      <w:pPr>
        <w:pStyle w:val="Verse1Vrs1"/>
      </w:pPr>
      <w:r w:rsidRPr="003047BE">
        <w:t>Show him his liver and his gall</w:t>
      </w:r>
    </w:p>
    <w:p w14:paraId="3716AAAE" w14:textId="77777777" w:rsidR="004C56FD" w:rsidRPr="004C56FD" w:rsidRDefault="004C56FD" w:rsidP="004C56FD">
      <w:pPr>
        <w:pStyle w:val="SeparatorSep"/>
      </w:pPr>
      <w:r w:rsidRPr="004C56FD">
        <w:t>[separator]</w:t>
      </w:r>
    </w:p>
    <w:p w14:paraId="7B9E986B" w14:textId="77777777" w:rsidR="009543C2" w:rsidRPr="003047BE" w:rsidRDefault="00020A8F" w:rsidP="004240EE">
      <w:pPr>
        <w:pStyle w:val="Verse1Vrs1"/>
      </w:pPr>
      <w:r w:rsidRPr="003047BE">
        <w:t>Night Doctors, Night Doctors</w:t>
      </w:r>
    </w:p>
    <w:p w14:paraId="0E4A3E74" w14:textId="77777777" w:rsidR="00020A8F" w:rsidRPr="003047BE" w:rsidRDefault="00020A8F" w:rsidP="004240EE">
      <w:pPr>
        <w:pStyle w:val="Verse1Vrs1"/>
      </w:pPr>
      <w:r w:rsidRPr="003047BE">
        <w:t>You can cry and carry on.</w:t>
      </w:r>
    </w:p>
    <w:p w14:paraId="514AAC1A" w14:textId="7E2A9890" w:rsidR="00020A8F" w:rsidRPr="003047BE" w:rsidRDefault="00020A8F" w:rsidP="004240EE">
      <w:pPr>
        <w:pStyle w:val="Verse1Vrs1"/>
      </w:pPr>
      <w:r w:rsidRPr="003047BE">
        <w:t xml:space="preserve">But when they done </w:t>
      </w:r>
      <w:proofErr w:type="spellStart"/>
      <w:r w:rsidRPr="003047BE">
        <w:t>dissectin</w:t>
      </w:r>
      <w:proofErr w:type="spellEnd"/>
      <w:r w:rsidR="00396ECC">
        <w:t>’</w:t>
      </w:r>
    </w:p>
    <w:p w14:paraId="38B9319F" w14:textId="715DA3F5" w:rsidR="006415C4" w:rsidRPr="00BD60BE" w:rsidRDefault="00020A8F" w:rsidP="004240EE">
      <w:pPr>
        <w:pStyle w:val="Verse1Vrs1"/>
      </w:pPr>
      <w:r w:rsidRPr="003047BE">
        <w:t>Every bit of you is gone.</w:t>
      </w:r>
    </w:p>
    <w:p w14:paraId="33B161E0" w14:textId="4AEFEABC" w:rsidR="006415C4" w:rsidRDefault="004A4D7F" w:rsidP="00274030">
      <w:pPr>
        <w:pStyle w:val="Body-TextTx"/>
      </w:pPr>
      <w:r>
        <w:t>When she finish</w:t>
      </w:r>
      <w:r w:rsidR="00293740">
        <w:t>es</w:t>
      </w:r>
      <w:r>
        <w:t xml:space="preserve">, the </w:t>
      </w:r>
      <w:r w:rsidR="00275982">
        <w:t xml:space="preserve">farmhouse </w:t>
      </w:r>
      <w:r w:rsidR="007D41D1">
        <w:t>is</w:t>
      </w:r>
      <w:r w:rsidR="00B34893">
        <w:t xml:space="preserve"> </w:t>
      </w:r>
      <w:r w:rsidR="007D41D1">
        <w:t>still</w:t>
      </w:r>
      <w:r w:rsidR="00560BD0">
        <w:t>. Outside</w:t>
      </w:r>
      <w:r w:rsidR="00B34893" w:rsidRPr="00B34893">
        <w:t xml:space="preserve"> the wind </w:t>
      </w:r>
      <w:r w:rsidR="00560BD0">
        <w:t>whistles</w:t>
      </w:r>
      <w:r w:rsidR="00560BD0" w:rsidRPr="00B34893">
        <w:t xml:space="preserve"> </w:t>
      </w:r>
      <w:r w:rsidR="00B34893" w:rsidRPr="00B34893">
        <w:t xml:space="preserve">through the bottle trees, the trapped </w:t>
      </w:r>
      <w:proofErr w:type="spellStart"/>
      <w:r w:rsidR="005061BF">
        <w:t>haints</w:t>
      </w:r>
      <w:proofErr w:type="spellEnd"/>
      <w:r w:rsidR="00B34893" w:rsidRPr="00B34893">
        <w:t xml:space="preserve"> either laughing wicked or wailing</w:t>
      </w:r>
      <w:r w:rsidR="00B34893">
        <w:t xml:space="preserve"> with</w:t>
      </w:r>
      <w:r w:rsidR="00B34893" w:rsidRPr="00B34893">
        <w:t xml:space="preserve"> fright.</w:t>
      </w:r>
      <w:r>
        <w:t xml:space="preserve"> The Shouters</w:t>
      </w:r>
      <w:r w:rsidR="00C000D6">
        <w:t xml:space="preserve"> take to</w:t>
      </w:r>
      <w:r>
        <w:t xml:space="preserve"> </w:t>
      </w:r>
      <w:r w:rsidR="00C000D6">
        <w:t xml:space="preserve">staring at me like </w:t>
      </w:r>
      <w:r w:rsidR="00275982">
        <w:t>I</w:t>
      </w:r>
      <w:r w:rsidR="00396ECC">
        <w:t>’</w:t>
      </w:r>
      <w:r w:rsidR="00275982">
        <w:t xml:space="preserve">m John the Conqueror run off with the </w:t>
      </w:r>
      <w:r w:rsidR="0039439D">
        <w:t>d</w:t>
      </w:r>
      <w:r w:rsidR="00275982">
        <w:t>evil</w:t>
      </w:r>
      <w:r w:rsidR="00396ECC">
        <w:t>’</w:t>
      </w:r>
      <w:r w:rsidR="00275982">
        <w:t>s daughter</w:t>
      </w:r>
      <w:r w:rsidR="00C000D6">
        <w:t>.</w:t>
      </w:r>
    </w:p>
    <w:p w14:paraId="3704A24C" w14:textId="1DC388A9" w:rsidR="006415C4" w:rsidRDefault="00396ECC" w:rsidP="00274030">
      <w:pPr>
        <w:pStyle w:val="Body-TextTx"/>
      </w:pPr>
      <w:r>
        <w:t>“</w:t>
      </w:r>
      <w:r w:rsidR="00C000D6">
        <w:t>Who are these Night Doctors?</w:t>
      </w:r>
      <w:r>
        <w:t>”</w:t>
      </w:r>
      <w:r w:rsidR="00C000D6">
        <w:t xml:space="preserve"> Emma asks, </w:t>
      </w:r>
      <w:r w:rsidR="00275982">
        <w:t>looking</w:t>
      </w:r>
      <w:r w:rsidR="00C000D6">
        <w:t xml:space="preserve"> around for answers.</w:t>
      </w:r>
    </w:p>
    <w:p w14:paraId="47D301DE" w14:textId="1EAFD95A" w:rsidR="006415C4" w:rsidRDefault="00C000D6" w:rsidP="00274030">
      <w:pPr>
        <w:pStyle w:val="Body-TextTx"/>
      </w:pPr>
      <w:r>
        <w:t xml:space="preserve">Across the table Chef leans back, a </w:t>
      </w:r>
      <w:r w:rsidR="00466BD2">
        <w:t>j</w:t>
      </w:r>
      <w:r>
        <w:t xml:space="preserve">oker between her fingers. </w:t>
      </w:r>
      <w:r w:rsidR="00396ECC">
        <w:t>“</w:t>
      </w:r>
      <w:r>
        <w:t xml:space="preserve">Stories. </w:t>
      </w:r>
      <w:r w:rsidR="00F76EE8">
        <w:t>H</w:t>
      </w:r>
      <w:r>
        <w:t xml:space="preserve">eard </w:t>
      </w:r>
      <w:r w:rsidR="00560BD0">
        <w:t>it</w:t>
      </w:r>
      <w:r>
        <w:t xml:space="preserve"> </w:t>
      </w:r>
      <w:r w:rsidR="00B34893">
        <w:t xml:space="preserve">from a </w:t>
      </w:r>
      <w:r w:rsidR="007D41D1">
        <w:t>fella</w:t>
      </w:r>
      <w:r w:rsidR="00B34893">
        <w:t xml:space="preserve"> in </w:t>
      </w:r>
      <w:r w:rsidR="00275982">
        <w:t>my unit</w:t>
      </w:r>
      <w:r w:rsidR="00F76EE8">
        <w:t xml:space="preserve">, </w:t>
      </w:r>
      <w:r w:rsidR="00466BD2">
        <w:t xml:space="preserve">whose </w:t>
      </w:r>
      <w:r w:rsidR="00F76EE8">
        <w:t>people was from Virginia</w:t>
      </w:r>
      <w:r w:rsidR="00B34893" w:rsidRPr="00B34893">
        <w:t xml:space="preserve">. </w:t>
      </w:r>
      <w:r w:rsidR="00F76EE8">
        <w:t xml:space="preserve">Told us </w:t>
      </w:r>
      <w:r w:rsidR="00B34893" w:rsidRPr="00B34893">
        <w:t>about his great</w:t>
      </w:r>
      <w:r w:rsidR="00466BD2">
        <w:t>-</w:t>
      </w:r>
      <w:proofErr w:type="spellStart"/>
      <w:r w:rsidR="00D677F3">
        <w:t>grandpappy</w:t>
      </w:r>
      <w:r w:rsidR="00396ECC">
        <w:t>’</w:t>
      </w:r>
      <w:r w:rsidR="003F7E08">
        <w:t>s</w:t>
      </w:r>
      <w:proofErr w:type="spellEnd"/>
      <w:r w:rsidR="003F7E08">
        <w:t xml:space="preserve"> talk </w:t>
      </w:r>
      <w:r w:rsidR="00B34893" w:rsidRPr="00B34893">
        <w:t xml:space="preserve">from slavery times. Night Doctors was supposed to be </w:t>
      </w:r>
      <w:proofErr w:type="spellStart"/>
      <w:r w:rsidR="00F76EE8">
        <w:t>haints</w:t>
      </w:r>
      <w:proofErr w:type="spellEnd"/>
      <w:r w:rsidR="00B34893" w:rsidRPr="00B34893">
        <w:t xml:space="preserve">—tall and dressed in white—who stole away </w:t>
      </w:r>
      <w:r w:rsidR="007D41D1">
        <w:t>slaves</w:t>
      </w:r>
      <w:r w:rsidR="00B34893" w:rsidRPr="00B34893">
        <w:t xml:space="preserve"> and experimented on them. </w:t>
      </w:r>
      <w:r w:rsidR="00F76EE8">
        <w:t>But</w:t>
      </w:r>
      <w:r w:rsidR="00D677F3">
        <w:t xml:space="preserve"> none</w:t>
      </w:r>
      <w:r w:rsidR="00B34893" w:rsidRPr="00B34893">
        <w:t xml:space="preserve"> of </w:t>
      </w:r>
      <w:r w:rsidR="00466BD2">
        <w:t>its</w:t>
      </w:r>
      <w:r w:rsidR="00466BD2" w:rsidRPr="00B34893">
        <w:t xml:space="preserve"> </w:t>
      </w:r>
      <w:r w:rsidR="00B34893" w:rsidRPr="00B34893">
        <w:t xml:space="preserve">real. </w:t>
      </w:r>
      <w:proofErr w:type="gramStart"/>
      <w:r w:rsidR="00B34893" w:rsidRPr="00B34893">
        <w:t>Was</w:t>
      </w:r>
      <w:proofErr w:type="gramEnd"/>
      <w:r w:rsidR="00B34893" w:rsidRPr="00B34893">
        <w:t xml:space="preserve"> just old masters going around at night </w:t>
      </w:r>
      <w:r w:rsidR="00293740">
        <w:t>scaring</w:t>
      </w:r>
      <w:r w:rsidR="00B34893" w:rsidRPr="00B34893">
        <w:t xml:space="preserve"> slaves. </w:t>
      </w:r>
      <w:r w:rsidR="00F76EE8">
        <w:t>H</w:t>
      </w:r>
      <w:r w:rsidR="00B34893" w:rsidRPr="00B34893">
        <w:t xml:space="preserve">ear it came about, on account they </w:t>
      </w:r>
      <w:r w:rsidR="00560BD0">
        <w:t>sold</w:t>
      </w:r>
      <w:r w:rsidR="00B34893" w:rsidRPr="00B34893">
        <w:t xml:space="preserve"> the bodies of dead slaves to medical schools to cut up.</w:t>
      </w:r>
      <w:r w:rsidR="00396ECC">
        <w:t>”</w:t>
      </w:r>
    </w:p>
    <w:p w14:paraId="04FB8DB3" w14:textId="2A33ACB1" w:rsidR="006415C4" w:rsidRDefault="00B34893" w:rsidP="00274030">
      <w:pPr>
        <w:pStyle w:val="Body-TextTx"/>
      </w:pPr>
      <w:r>
        <w:t xml:space="preserve">Emma gasps. </w:t>
      </w:r>
      <w:r w:rsidR="00396ECC">
        <w:t>“</w:t>
      </w:r>
      <w:r>
        <w:t>That</w:t>
      </w:r>
      <w:r w:rsidR="00396ECC">
        <w:t>’</w:t>
      </w:r>
      <w:r>
        <w:t>s ghastly!</w:t>
      </w:r>
      <w:r w:rsidR="00396ECC">
        <w:t>”</w:t>
      </w:r>
    </w:p>
    <w:p w14:paraId="4177BCA8" w14:textId="12D16A21" w:rsidR="006415C4" w:rsidRDefault="00B34893" w:rsidP="00274030">
      <w:pPr>
        <w:pStyle w:val="Body-TextTx"/>
      </w:pPr>
      <w:r w:rsidRPr="00B34893">
        <w:lastRenderedPageBreak/>
        <w:t xml:space="preserve">Chef shrugs. </w:t>
      </w:r>
      <w:r w:rsidR="00396ECC">
        <w:t>“</w:t>
      </w:r>
      <w:r w:rsidRPr="00B34893">
        <w:t xml:space="preserve">All of it was. But like I say, just </w:t>
      </w:r>
      <w:r>
        <w:t>old</w:t>
      </w:r>
      <w:r w:rsidRPr="00B34893">
        <w:t xml:space="preserve"> stories. No such thing as Night Doctors. They not real.</w:t>
      </w:r>
      <w:r w:rsidR="00396ECC">
        <w:t>”</w:t>
      </w:r>
      <w:r w:rsidRPr="00B34893">
        <w:t xml:space="preserve"> Her eyes turn to me, then </w:t>
      </w:r>
      <w:r>
        <w:t xml:space="preserve">Nana </w:t>
      </w:r>
      <w:r w:rsidRPr="00B34893">
        <w:t xml:space="preserve">Jean. </w:t>
      </w:r>
      <w:r w:rsidR="00396ECC">
        <w:t>“</w:t>
      </w:r>
      <w:r w:rsidRPr="00B34893">
        <w:t>They not real, right?</w:t>
      </w:r>
      <w:r w:rsidR="00396ECC">
        <w:t>”</w:t>
      </w:r>
    </w:p>
    <w:p w14:paraId="298D4E74" w14:textId="69A78B5B" w:rsidR="006415C4" w:rsidRDefault="00B34893" w:rsidP="00274030">
      <w:pPr>
        <w:pStyle w:val="Body-TextTx"/>
      </w:pPr>
      <w:r w:rsidRPr="00B34893">
        <w:t>The Gullah woman twist</w:t>
      </w:r>
      <w:r w:rsidR="00293740">
        <w:t>s</w:t>
      </w:r>
      <w:r w:rsidRPr="00B34893">
        <w:t xml:space="preserve"> up her lips. </w:t>
      </w:r>
      <w:r w:rsidR="00396ECC">
        <w:t>“</w:t>
      </w:r>
      <w:r w:rsidR="003931EA">
        <w:t>Night Doctors</w:t>
      </w:r>
      <w:r w:rsidR="00466BD2">
        <w:t>,</w:t>
      </w:r>
      <w:r w:rsidR="003931EA">
        <w:t xml:space="preserve"> dem </w:t>
      </w:r>
      <w:proofErr w:type="spellStart"/>
      <w:r w:rsidR="00FB7277">
        <w:t>ain</w:t>
      </w:r>
      <w:proofErr w:type="spellEnd"/>
      <w:r w:rsidR="00FB7277">
        <w:t xml:space="preserve"> a story</w:t>
      </w:r>
      <w:r>
        <w:t>.</w:t>
      </w:r>
      <w:r w:rsidR="00F76EE8">
        <w:t xml:space="preserve"> </w:t>
      </w:r>
      <w:proofErr w:type="spellStart"/>
      <w:r w:rsidR="00F76EE8">
        <w:t>Di</w:t>
      </w:r>
      <w:r w:rsidR="00560BD0">
        <w:t>sya</w:t>
      </w:r>
      <w:proofErr w:type="spellEnd"/>
      <w:r w:rsidR="00F76EE8">
        <w:t xml:space="preserve"> tale </w:t>
      </w:r>
      <w:r w:rsidR="00560BD0">
        <w:t>true</w:t>
      </w:r>
      <w:r w:rsidR="00F76EE8">
        <w:t>.</w:t>
      </w:r>
      <w:r w:rsidR="00396ECC">
        <w:t>”</w:t>
      </w:r>
      <w:r>
        <w:t xml:space="preserve"> Her brown-</w:t>
      </w:r>
      <w:r w:rsidR="00560BD0">
        <w:t xml:space="preserve">gold </w:t>
      </w:r>
      <w:r>
        <w:t xml:space="preserve">gaze bores into me. </w:t>
      </w:r>
      <w:r w:rsidR="00396ECC">
        <w:t>“</w:t>
      </w:r>
      <w:proofErr w:type="spellStart"/>
      <w:r w:rsidR="00692B2D">
        <w:t>Hunnuh</w:t>
      </w:r>
      <w:proofErr w:type="spellEnd"/>
      <w:r w:rsidR="00692B2D">
        <w:t xml:space="preserve"> </w:t>
      </w:r>
      <w:proofErr w:type="spellStart"/>
      <w:r w:rsidR="00FB7277">
        <w:t>f</w:t>
      </w:r>
      <w:r w:rsidR="00560BD0">
        <w:t>u</w:t>
      </w:r>
      <w:r w:rsidR="00293740">
        <w:t>h</w:t>
      </w:r>
      <w:proofErr w:type="spellEnd"/>
      <w:r w:rsidR="00FB7277">
        <w:t xml:space="preserve"> go ta de </w:t>
      </w:r>
      <w:proofErr w:type="spellStart"/>
      <w:r w:rsidR="00FB7277">
        <w:t>ebil</w:t>
      </w:r>
      <w:proofErr w:type="spellEnd"/>
      <w:r w:rsidR="00FB7277">
        <w:t xml:space="preserve"> place </w:t>
      </w:r>
      <w:proofErr w:type="spellStart"/>
      <w:r w:rsidR="00FB7277">
        <w:t>t</w:t>
      </w:r>
      <w:r w:rsidR="00396ECC">
        <w:t>’</w:t>
      </w:r>
      <w:r w:rsidR="00FB7277">
        <w:t>night</w:t>
      </w:r>
      <w:proofErr w:type="spellEnd"/>
      <w:r w:rsidR="00BE035A">
        <w:t>?</w:t>
      </w:r>
      <w:r w:rsidR="00396ECC">
        <w:t>”</w:t>
      </w:r>
    </w:p>
    <w:p w14:paraId="2D076E51" w14:textId="418348A3" w:rsidR="006415C4" w:rsidRDefault="00F76EE8" w:rsidP="00274030">
      <w:pPr>
        <w:pStyle w:val="Body-TextTx"/>
      </w:pPr>
      <w:r>
        <w:t xml:space="preserve">I nod. </w:t>
      </w:r>
      <w:r w:rsidR="00396ECC">
        <w:t>“</w:t>
      </w:r>
      <w:r>
        <w:t>N</w:t>
      </w:r>
      <w:r w:rsidR="00DF6BD7" w:rsidRPr="00DF6BD7">
        <w:t xml:space="preserve">eed all the help we can get. I </w:t>
      </w:r>
      <w:proofErr w:type="spellStart"/>
      <w:r w:rsidR="00DF6BD7" w:rsidRPr="00DF6BD7">
        <w:t>ain</w:t>
      </w:r>
      <w:r w:rsidR="00396ECC">
        <w:t>’</w:t>
      </w:r>
      <w:r w:rsidR="00DF6BD7" w:rsidRPr="00DF6BD7">
        <w:t>t</w:t>
      </w:r>
      <w:proofErr w:type="spellEnd"/>
      <w:r w:rsidR="00DF6BD7" w:rsidRPr="00DF6BD7">
        <w:t xml:space="preserve"> asking permission.</w:t>
      </w:r>
      <w:r w:rsidR="00396ECC">
        <w:t>”</w:t>
      </w:r>
      <w:r w:rsidR="00DF6BD7" w:rsidRPr="00DF6BD7">
        <w:t xml:space="preserve"> I try to sound defiant, but feel</w:t>
      </w:r>
      <w:r w:rsidR="00293740">
        <w:t xml:space="preserve"> more</w:t>
      </w:r>
      <w:r w:rsidR="00DF6BD7" w:rsidRPr="00DF6BD7">
        <w:t xml:space="preserve"> like a little girl </w:t>
      </w:r>
      <w:r w:rsidR="007D41D1">
        <w:t>sassing</w:t>
      </w:r>
      <w:r w:rsidR="00DF6BD7" w:rsidRPr="00DF6BD7">
        <w:t xml:space="preserve"> off.</w:t>
      </w:r>
    </w:p>
    <w:p w14:paraId="111FD96B" w14:textId="4BE31A99" w:rsidR="006415C4" w:rsidRDefault="00396ECC" w:rsidP="00274030">
      <w:pPr>
        <w:pStyle w:val="Body-TextTx"/>
      </w:pPr>
      <w:r>
        <w:t>“</w:t>
      </w:r>
      <w:proofErr w:type="spellStart"/>
      <w:r w:rsidR="003477DE">
        <w:t>Haint</w:t>
      </w:r>
      <w:proofErr w:type="spellEnd"/>
      <w:r w:rsidR="00C6106D">
        <w:t xml:space="preserve"> </w:t>
      </w:r>
      <w:proofErr w:type="spellStart"/>
      <w:r w:rsidR="00C6106D">
        <w:t>ooman</w:t>
      </w:r>
      <w:proofErr w:type="spellEnd"/>
      <w:r w:rsidR="00792FDC">
        <w:t xml:space="preserve"> dem</w:t>
      </w:r>
      <w:r w:rsidR="003477DE">
        <w:t xml:space="preserve"> tell </w:t>
      </w:r>
      <w:proofErr w:type="spellStart"/>
      <w:r w:rsidR="00560BD0">
        <w:t>hunnuh</w:t>
      </w:r>
      <w:proofErr w:type="spellEnd"/>
      <w:r w:rsidR="00560BD0">
        <w:t xml:space="preserve"> </w:t>
      </w:r>
      <w:r w:rsidR="00C6106D">
        <w:t>de</w:t>
      </w:r>
      <w:r w:rsidR="003477DE">
        <w:t xml:space="preserve"> way?</w:t>
      </w:r>
      <w:r>
        <w:t>”</w:t>
      </w:r>
    </w:p>
    <w:p w14:paraId="0DE495FF" w14:textId="3E2DF86D" w:rsidR="006415C4" w:rsidRDefault="00C6106D" w:rsidP="00274030">
      <w:pPr>
        <w:pStyle w:val="Body-TextTx"/>
      </w:pPr>
      <w:r>
        <w:t xml:space="preserve">I lift up my book of folktales. </w:t>
      </w:r>
      <w:r w:rsidR="00396ECC">
        <w:t>“</w:t>
      </w:r>
      <w:r>
        <w:t>Everything I need</w:t>
      </w:r>
      <w:r w:rsidR="00DF6BD7">
        <w:t xml:space="preserve"> in here.</w:t>
      </w:r>
      <w:r w:rsidR="00396ECC">
        <w:t>”</w:t>
      </w:r>
    </w:p>
    <w:p w14:paraId="155B0CFD" w14:textId="114021B7" w:rsidR="006415C4" w:rsidRPr="00D34D10" w:rsidRDefault="00396ECC" w:rsidP="00274030">
      <w:pPr>
        <w:pStyle w:val="Body-TextTx"/>
        <w:rPr>
          <w:lang w:val="pt-BR"/>
        </w:rPr>
      </w:pPr>
      <w:r>
        <w:rPr>
          <w:lang w:val="pt-BR"/>
        </w:rPr>
        <w:t>“</w:t>
      </w:r>
      <w:proofErr w:type="spellStart"/>
      <w:r w:rsidR="00560BD0" w:rsidRPr="00D34D10">
        <w:rPr>
          <w:lang w:val="pt-BR"/>
        </w:rPr>
        <w:t>Ain</w:t>
      </w:r>
      <w:proofErr w:type="spellEnd"/>
      <w:r w:rsidR="005B4B9E" w:rsidRPr="00D34D10">
        <w:rPr>
          <w:lang w:val="pt-BR"/>
        </w:rPr>
        <w:t xml:space="preserve"> </w:t>
      </w:r>
      <w:proofErr w:type="spellStart"/>
      <w:r w:rsidR="005B4B9E" w:rsidRPr="00D34D10">
        <w:rPr>
          <w:lang w:val="pt-BR"/>
        </w:rPr>
        <w:t>hab</w:t>
      </w:r>
      <w:proofErr w:type="spellEnd"/>
      <w:r w:rsidR="005B4B9E" w:rsidRPr="00D34D10">
        <w:rPr>
          <w:lang w:val="pt-BR"/>
        </w:rPr>
        <w:t xml:space="preserve"> </w:t>
      </w:r>
      <w:r w:rsidR="00560BD0" w:rsidRPr="00D34D10">
        <w:rPr>
          <w:lang w:val="pt-BR"/>
        </w:rPr>
        <w:t xml:space="preserve">no </w:t>
      </w:r>
      <w:r w:rsidR="00DF6BD7" w:rsidRPr="00D34D10">
        <w:rPr>
          <w:lang w:val="pt-BR"/>
        </w:rPr>
        <w:t>s</w:t>
      </w:r>
      <w:r w:rsidR="00560BD0" w:rsidRPr="00D34D10">
        <w:rPr>
          <w:lang w:val="pt-BR"/>
        </w:rPr>
        <w:t>ode</w:t>
      </w:r>
      <w:r w:rsidR="00560BD0">
        <w:rPr>
          <w:lang w:val="pt-BR"/>
        </w:rPr>
        <w:t xml:space="preserve"> </w:t>
      </w:r>
      <w:r>
        <w:rPr>
          <w:lang w:val="pt-BR"/>
        </w:rPr>
        <w:t>‘</w:t>
      </w:r>
      <w:r w:rsidR="00036599" w:rsidRPr="00D34D10">
        <w:rPr>
          <w:lang w:val="pt-BR"/>
        </w:rPr>
        <w:t>do</w:t>
      </w:r>
      <w:r w:rsidR="007D41D1" w:rsidRPr="00D34D10">
        <w:rPr>
          <w:lang w:val="pt-BR"/>
        </w:rPr>
        <w:t>.</w:t>
      </w:r>
      <w:r>
        <w:rPr>
          <w:lang w:val="pt-BR"/>
        </w:rPr>
        <w:t>”</w:t>
      </w:r>
    </w:p>
    <w:p w14:paraId="610E05F9" w14:textId="1140DA36" w:rsidR="006415C4" w:rsidRDefault="00396ECC" w:rsidP="00274030">
      <w:pPr>
        <w:pStyle w:val="Body-TextTx"/>
      </w:pPr>
      <w:r>
        <w:t>“</w:t>
      </w:r>
      <w:r w:rsidR="00036599">
        <w:t>It broke</w:t>
      </w:r>
      <w:r w:rsidR="00DF6BD7">
        <w:t>,</w:t>
      </w:r>
      <w:r>
        <w:t>”</w:t>
      </w:r>
      <w:r w:rsidR="00DF6BD7">
        <w:t xml:space="preserve"> is all I manage.</w:t>
      </w:r>
    </w:p>
    <w:p w14:paraId="720806E8" w14:textId="11D6650E" w:rsidR="006415C4" w:rsidRDefault="00DF6BD7" w:rsidP="00274030">
      <w:pPr>
        <w:pStyle w:val="Body-TextTx"/>
      </w:pPr>
      <w:r>
        <w:t xml:space="preserve">Old woman never liked that blade, but her face </w:t>
      </w:r>
      <w:r w:rsidR="00560BD0">
        <w:t xml:space="preserve">now </w:t>
      </w:r>
      <w:r>
        <w:t>say she don</w:t>
      </w:r>
      <w:r w:rsidR="00396ECC">
        <w:t>’</w:t>
      </w:r>
      <w:r>
        <w:t xml:space="preserve">t like me going off </w:t>
      </w:r>
      <w:r w:rsidR="00D356D9">
        <w:t>without it</w:t>
      </w:r>
      <w:r w:rsidR="00036599">
        <w:t xml:space="preserve"> neither</w:t>
      </w:r>
      <w:r>
        <w:t>. Still, she give</w:t>
      </w:r>
      <w:r w:rsidR="000A614C">
        <w:t>s</w:t>
      </w:r>
      <w:r>
        <w:t xml:space="preserve"> a nod—not permission, but at least understanding. </w:t>
      </w:r>
      <w:r w:rsidR="00D356D9">
        <w:t>D</w:t>
      </w:r>
      <w:r>
        <w:t>on</w:t>
      </w:r>
      <w:r w:rsidR="00396ECC">
        <w:t>’</w:t>
      </w:r>
      <w:r>
        <w:t xml:space="preserve">t realize how much I </w:t>
      </w:r>
      <w:r w:rsidR="00D356D9">
        <w:t>want</w:t>
      </w:r>
      <w:r>
        <w:t xml:space="preserve"> that, till she done it.</w:t>
      </w:r>
    </w:p>
    <w:p w14:paraId="38FDF03D" w14:textId="0A59AFC5" w:rsidR="006415C4" w:rsidRDefault="00396ECC" w:rsidP="00274030">
      <w:pPr>
        <w:pStyle w:val="Body-TextTx"/>
      </w:pPr>
      <w:r>
        <w:t>“</w:t>
      </w:r>
      <w:r w:rsidR="00560BD0">
        <w:t>M</w:t>
      </w:r>
      <w:r w:rsidR="00036599">
        <w:t xml:space="preserve">ine </w:t>
      </w:r>
      <w:proofErr w:type="spellStart"/>
      <w:r w:rsidR="00036599">
        <w:t>y</w:t>
      </w:r>
      <w:r w:rsidR="008101AB">
        <w:t>o</w:t>
      </w:r>
      <w:proofErr w:type="spellEnd"/>
      <w:r w:rsidR="00560BD0">
        <w:t xml:space="preserve"> </w:t>
      </w:r>
      <w:r w:rsidR="00036599">
        <w:t>self</w:t>
      </w:r>
      <w:r w:rsidR="00390E46">
        <w:t>,</w:t>
      </w:r>
      <w:r>
        <w:t>”</w:t>
      </w:r>
      <w:r w:rsidR="00390E46">
        <w:t xml:space="preserve"> she warns</w:t>
      </w:r>
      <w:r w:rsidR="007D41D1">
        <w:t xml:space="preserve"> low</w:t>
      </w:r>
      <w:r w:rsidR="00390E46">
        <w:t xml:space="preserve">. </w:t>
      </w:r>
      <w:r>
        <w:t>“</w:t>
      </w:r>
      <w:proofErr w:type="spellStart"/>
      <w:r w:rsidR="00390E46">
        <w:t>Dat</w:t>
      </w:r>
      <w:proofErr w:type="spellEnd"/>
      <w:r w:rsidR="00390E46">
        <w:t xml:space="preserve"> </w:t>
      </w:r>
      <w:proofErr w:type="spellStart"/>
      <w:r w:rsidR="00390E46">
        <w:t>ebil</w:t>
      </w:r>
      <w:proofErr w:type="spellEnd"/>
      <w:r w:rsidR="00390E46">
        <w:t xml:space="preserve"> place </w:t>
      </w:r>
      <w:proofErr w:type="spellStart"/>
      <w:r w:rsidR="00390E46">
        <w:t>ain</w:t>
      </w:r>
      <w:proofErr w:type="spellEnd"/>
      <w:r w:rsidR="00390E46">
        <w:t xml:space="preserve"> like </w:t>
      </w:r>
      <w:proofErr w:type="spellStart"/>
      <w:r w:rsidR="00390E46">
        <w:t>y</w:t>
      </w:r>
      <w:r w:rsidR="005245EE">
        <w:t>u</w:t>
      </w:r>
      <w:r w:rsidR="00390E46">
        <w:t>h</w:t>
      </w:r>
      <w:proofErr w:type="spellEnd"/>
      <w:r w:rsidR="00390E46">
        <w:t xml:space="preserve">. </w:t>
      </w:r>
      <w:proofErr w:type="spellStart"/>
      <w:r w:rsidR="00560BD0">
        <w:t>Hunnuh</w:t>
      </w:r>
      <w:proofErr w:type="spellEnd"/>
      <w:r w:rsidR="00560BD0">
        <w:t xml:space="preserve"> </w:t>
      </w:r>
      <w:r w:rsidR="00390E46">
        <w:t>don</w:t>
      </w:r>
      <w:r>
        <w:t>’</w:t>
      </w:r>
      <w:r w:rsidR="00390E46">
        <w:t xml:space="preserve"> </w:t>
      </w:r>
      <w:proofErr w:type="spellStart"/>
      <w:r w:rsidR="00390E46">
        <w:t>tek</w:t>
      </w:r>
      <w:proofErr w:type="spellEnd"/>
      <w:r w:rsidR="00390E46">
        <w:t xml:space="preserve"> </w:t>
      </w:r>
      <w:proofErr w:type="spellStart"/>
      <w:r w:rsidR="00390E46">
        <w:t>c</w:t>
      </w:r>
      <w:r w:rsidR="00560BD0">
        <w:t>y</w:t>
      </w:r>
      <w:r w:rsidR="00390E46">
        <w:t>are</w:t>
      </w:r>
      <w:proofErr w:type="spellEnd"/>
      <w:r w:rsidR="00390E46">
        <w:t xml:space="preserve"> </w:t>
      </w:r>
      <w:proofErr w:type="spellStart"/>
      <w:r w:rsidR="00560BD0">
        <w:t>hunnuh</w:t>
      </w:r>
      <w:proofErr w:type="spellEnd"/>
      <w:r w:rsidR="00560BD0">
        <w:t xml:space="preserve"> </w:t>
      </w:r>
      <w:r w:rsidR="00390E46">
        <w:t xml:space="preserve">git turn </w:t>
      </w:r>
      <w:r>
        <w:t>’</w:t>
      </w:r>
      <w:r w:rsidR="00390E46">
        <w:t xml:space="preserve">bout </w:t>
      </w:r>
      <w:proofErr w:type="spellStart"/>
      <w:r w:rsidR="00390E46">
        <w:t>een</w:t>
      </w:r>
      <w:proofErr w:type="spellEnd"/>
      <w:r w:rsidR="00390E46">
        <w:t xml:space="preserve"> </w:t>
      </w:r>
      <w:proofErr w:type="spellStart"/>
      <w:r w:rsidR="00390E46">
        <w:t>dey</w:t>
      </w:r>
      <w:proofErr w:type="spellEnd"/>
      <w:r w:rsidR="00390E46">
        <w:t xml:space="preserve"> hall. </w:t>
      </w:r>
      <w:proofErr w:type="spellStart"/>
      <w:r w:rsidR="00390E46" w:rsidRPr="00390E46">
        <w:t>Wensoneba</w:t>
      </w:r>
      <w:proofErr w:type="spellEnd"/>
      <w:r w:rsidR="00390E46" w:rsidRPr="00390E46">
        <w:t xml:space="preserve"> </w:t>
      </w:r>
      <w:r w:rsidR="00390E46">
        <w:t>people dem</w:t>
      </w:r>
      <w:r w:rsidR="00390E46" w:rsidRPr="00390E46">
        <w:t xml:space="preserve"> da </w:t>
      </w:r>
      <w:proofErr w:type="spellStart"/>
      <w:r w:rsidR="00390E46" w:rsidRPr="00390E46">
        <w:t>gwine</w:t>
      </w:r>
      <w:proofErr w:type="spellEnd"/>
      <w:r w:rsidR="00390E46" w:rsidRPr="00390E46">
        <w:t xml:space="preserve"> </w:t>
      </w:r>
      <w:proofErr w:type="spellStart"/>
      <w:r w:rsidR="00390E46" w:rsidRPr="00390E46">
        <w:t>dey</w:t>
      </w:r>
      <w:proofErr w:type="spellEnd"/>
      <w:r w:rsidR="00390E46">
        <w:t xml:space="preserve">, </w:t>
      </w:r>
      <w:proofErr w:type="spellStart"/>
      <w:r w:rsidR="00390E46">
        <w:t>dey</w:t>
      </w:r>
      <w:proofErr w:type="spellEnd"/>
      <w:r w:rsidR="00390E46">
        <w:t xml:space="preserve"> da </w:t>
      </w:r>
      <w:proofErr w:type="spellStart"/>
      <w:r w:rsidR="00390E46">
        <w:t>gii</w:t>
      </w:r>
      <w:proofErr w:type="spellEnd"/>
      <w:r w:rsidR="00390E46">
        <w:t xml:space="preserve"> </w:t>
      </w:r>
      <w:r w:rsidR="00293F64">
        <w:t xml:space="preserve">up </w:t>
      </w:r>
      <w:proofErr w:type="spellStart"/>
      <w:r w:rsidR="00293F64">
        <w:t>sump</w:t>
      </w:r>
      <w:r>
        <w:t>’</w:t>
      </w:r>
      <w:r w:rsidR="00293F64">
        <w:t>n</w:t>
      </w:r>
      <w:proofErr w:type="spellEnd"/>
      <w:r w:rsidR="00293F64">
        <w:t xml:space="preserve">. </w:t>
      </w:r>
      <w:proofErr w:type="spellStart"/>
      <w:r w:rsidR="00293F64">
        <w:t>Leabe</w:t>
      </w:r>
      <w:proofErr w:type="spellEnd"/>
      <w:r w:rsidR="00293F64">
        <w:t xml:space="preserve"> </w:t>
      </w:r>
      <w:proofErr w:type="spellStart"/>
      <w:r w:rsidR="00293F64">
        <w:t>sump</w:t>
      </w:r>
      <w:r>
        <w:t>’</w:t>
      </w:r>
      <w:r w:rsidR="00293F64">
        <w:t>n</w:t>
      </w:r>
      <w:proofErr w:type="spellEnd"/>
      <w:r w:rsidR="00293F64">
        <w:t xml:space="preserve"> </w:t>
      </w:r>
      <w:proofErr w:type="spellStart"/>
      <w:r w:rsidR="00293F64">
        <w:t>b</w:t>
      </w:r>
      <w:r>
        <w:t>’</w:t>
      </w:r>
      <w:r w:rsidR="00293F64">
        <w:t>hin</w:t>
      </w:r>
      <w:proofErr w:type="spellEnd"/>
      <w:r w:rsidR="00293F64">
        <w:t xml:space="preserve">. </w:t>
      </w:r>
      <w:r w:rsidR="00560BD0">
        <w:t>S</w:t>
      </w:r>
      <w:r w:rsidR="00293F64">
        <w:t xml:space="preserve">way </w:t>
      </w:r>
      <w:proofErr w:type="spellStart"/>
      <w:r w:rsidR="00560BD0">
        <w:t>hunnuh</w:t>
      </w:r>
      <w:proofErr w:type="spellEnd"/>
      <w:r w:rsidR="00560BD0">
        <w:t xml:space="preserve"> </w:t>
      </w:r>
      <w:proofErr w:type="spellStart"/>
      <w:r w:rsidR="00293F64">
        <w:t>gwine</w:t>
      </w:r>
      <w:proofErr w:type="spellEnd"/>
      <w:r w:rsidR="00293F64">
        <w:t xml:space="preserve"> come back </w:t>
      </w:r>
      <w:proofErr w:type="spellStart"/>
      <w:r w:rsidR="00293F64">
        <w:t>y</w:t>
      </w:r>
      <w:r w:rsidR="005245EE">
        <w:t>u</w:t>
      </w:r>
      <w:r w:rsidR="00293F64">
        <w:t>h</w:t>
      </w:r>
      <w:proofErr w:type="spellEnd"/>
      <w:r w:rsidR="00293F64">
        <w:t xml:space="preserve"> whole?</w:t>
      </w:r>
      <w:r>
        <w:t>”</w:t>
      </w:r>
    </w:p>
    <w:p w14:paraId="00F614AD" w14:textId="27C2F94A" w:rsidR="006415C4" w:rsidRDefault="00396ECC" w:rsidP="00274030">
      <w:pPr>
        <w:pStyle w:val="Body-TextTx"/>
      </w:pPr>
      <w:r>
        <w:t>“</w:t>
      </w:r>
      <w:r w:rsidR="001C56E8">
        <w:t>W</w:t>
      </w:r>
      <w:r w:rsidR="00623FBF">
        <w:t>hole as I can</w:t>
      </w:r>
      <w:r w:rsidR="001C56E8">
        <w:t>,</w:t>
      </w:r>
      <w:r>
        <w:t>”</w:t>
      </w:r>
      <w:r w:rsidR="00623FBF">
        <w:t xml:space="preserve"> </w:t>
      </w:r>
      <w:r w:rsidR="001C56E8">
        <w:t xml:space="preserve">I say, </w:t>
      </w:r>
      <w:r w:rsidR="000206D6">
        <w:t>remembering I don</w:t>
      </w:r>
      <w:r>
        <w:t>’</w:t>
      </w:r>
      <w:r w:rsidR="000206D6">
        <w:t>t make promises</w:t>
      </w:r>
      <w:r w:rsidR="00293F64">
        <w:t>.</w:t>
      </w:r>
    </w:p>
    <w:p w14:paraId="7B83F361" w14:textId="77777777" w:rsidR="00D408ED" w:rsidRPr="00D408ED" w:rsidRDefault="00D408ED" w:rsidP="00D408ED">
      <w:pPr>
        <w:pStyle w:val="SeparatorSep"/>
      </w:pPr>
      <w:r w:rsidRPr="00D408ED">
        <w:t>[separator]</w:t>
      </w:r>
    </w:p>
    <w:p w14:paraId="101CDBD6" w14:textId="2F6E9131" w:rsidR="00C07311" w:rsidRDefault="00C07311" w:rsidP="009E5F11">
      <w:pPr>
        <w:pStyle w:val="Custom1Cust1"/>
      </w:pPr>
      <w:r>
        <w:t>Notation 25</w:t>
      </w:r>
      <w:r w:rsidR="00346A82">
        <w:t>:</w:t>
      </w:r>
    </w:p>
    <w:p w14:paraId="4DD6A614" w14:textId="02DEFED2" w:rsidR="004D778C" w:rsidRDefault="001C56E8" w:rsidP="009E5F11">
      <w:pPr>
        <w:pStyle w:val="Custom1Cust1"/>
      </w:pPr>
      <w:r>
        <w:t>T</w:t>
      </w:r>
      <w:r w:rsidR="00C07311">
        <w:t xml:space="preserve">he Shout </w:t>
      </w:r>
      <w:r w:rsidR="00C07311" w:rsidRPr="00BD60BE">
        <w:rPr>
          <w:rStyle w:val="itali"/>
        </w:rPr>
        <w:t>Eve and Adam</w:t>
      </w:r>
      <w:r w:rsidR="00C07311">
        <w:t xml:space="preserve"> tell </w:t>
      </w:r>
      <w:r w:rsidR="00396ECC">
        <w:t>’</w:t>
      </w:r>
      <w:r w:rsidR="00C07311">
        <w:t xml:space="preserve">bout </w:t>
      </w:r>
      <w:r w:rsidR="003059EA">
        <w:t>them two</w:t>
      </w:r>
      <w:r w:rsidR="00C07311">
        <w:t xml:space="preserve"> listen</w:t>
      </w:r>
      <w:r w:rsidR="000D2962">
        <w:t>ing</w:t>
      </w:r>
      <w:r w:rsidR="00C07311">
        <w:t xml:space="preserve"> to that wicked snake and </w:t>
      </w:r>
      <w:r w:rsidR="000D2962">
        <w:t>eating</w:t>
      </w:r>
      <w:r w:rsidR="00C07311">
        <w:t xml:space="preserve"> the fruit from the forbidden tree. When God call out, Adam </w:t>
      </w:r>
      <w:r w:rsidR="003059EA">
        <w:t>don</w:t>
      </w:r>
      <w:r w:rsidR="00396ECC">
        <w:t>’</w:t>
      </w:r>
      <w:r w:rsidR="003059EA">
        <w:t xml:space="preserve">t answer. </w:t>
      </w:r>
      <w:proofErr w:type="gramStart"/>
      <w:r w:rsidR="003059EA">
        <w:t>So</w:t>
      </w:r>
      <w:proofErr w:type="gramEnd"/>
      <w:r w:rsidR="003059EA">
        <w:t xml:space="preserve"> </w:t>
      </w:r>
      <w:r w:rsidR="00B2562E">
        <w:t>He</w:t>
      </w:r>
      <w:r w:rsidR="00C07311">
        <w:t xml:space="preserve"> get to asking Eve. She </w:t>
      </w:r>
      <w:proofErr w:type="gramStart"/>
      <w:r w:rsidR="00C07311">
        <w:t>say</w:t>
      </w:r>
      <w:proofErr w:type="gramEnd"/>
      <w:r w:rsidR="00C07311">
        <w:t xml:space="preserve"> Adam going </w:t>
      </w:r>
      <w:r w:rsidR="00396ECC">
        <w:t>’</w:t>
      </w:r>
      <w:r w:rsidR="00B2562E">
        <w:t>round</w:t>
      </w:r>
      <w:r w:rsidR="00C07311">
        <w:t xml:space="preserve"> picking up leaves to hide his nakedness, </w:t>
      </w:r>
      <w:r w:rsidR="003059EA">
        <w:t>now</w:t>
      </w:r>
      <w:r w:rsidR="00B2562E">
        <w:t xml:space="preserve"> that</w:t>
      </w:r>
      <w:r w:rsidR="003059EA">
        <w:t xml:space="preserve"> he</w:t>
      </w:r>
      <w:r w:rsidR="00C07311">
        <w:t xml:space="preserve"> know shame. When we do that Shout, we go </w:t>
      </w:r>
      <w:r w:rsidR="00396ECC">
        <w:t>’</w:t>
      </w:r>
      <w:r w:rsidR="00C07311">
        <w:t xml:space="preserve">round pretending to gather up leaves like Adam, </w:t>
      </w:r>
      <w:r w:rsidR="003059EA">
        <w:t>hiding</w:t>
      </w:r>
      <w:r w:rsidR="00C07311">
        <w:t xml:space="preserve"> from the Lord. </w:t>
      </w:r>
      <w:r w:rsidR="00C07311">
        <w:lastRenderedPageBreak/>
        <w:t>Suppose we making fun but it</w:t>
      </w:r>
      <w:r w:rsidR="00396ECC">
        <w:t>’</w:t>
      </w:r>
      <w:r w:rsidR="00C07311">
        <w:t xml:space="preserve">s a warning </w:t>
      </w:r>
      <w:proofErr w:type="spellStart"/>
      <w:r w:rsidR="00C07311">
        <w:t>too</w:t>
      </w:r>
      <w:proofErr w:type="spellEnd"/>
      <w:r w:rsidR="00C07311">
        <w:t xml:space="preserve">—be mindful of </w:t>
      </w:r>
      <w:r w:rsidR="00DB21A9">
        <w:t>getting mixed up with old wicked snakes</w:t>
      </w:r>
      <w:r w:rsidR="00C07311">
        <w:t>.</w:t>
      </w:r>
    </w:p>
    <w:p w14:paraId="3E2A48AE" w14:textId="116A358C" w:rsidR="00C07311" w:rsidRDefault="004D778C" w:rsidP="009E5F11">
      <w:pPr>
        <w:pStyle w:val="Custom1Cust1"/>
      </w:pPr>
      <w:r>
        <w:t>—</w:t>
      </w:r>
      <w:r w:rsidR="00C07311" w:rsidRPr="00357052">
        <w:t>Interview with Ms</w:t>
      </w:r>
      <w:r w:rsidR="00C07311">
        <w:t>.</w:t>
      </w:r>
      <w:r w:rsidR="00C07311" w:rsidRPr="00357052">
        <w:t xml:space="preserve"> </w:t>
      </w:r>
      <w:bookmarkStart w:id="28" w:name="_Hlk32329881"/>
      <w:proofErr w:type="spellStart"/>
      <w:r w:rsidR="00C07311">
        <w:t>Susyanna</w:t>
      </w:r>
      <w:proofErr w:type="spellEnd"/>
      <w:r w:rsidR="00C07311">
        <w:t xml:space="preserve"> </w:t>
      </w:r>
      <w:r w:rsidR="00396ECC">
        <w:t>“</w:t>
      </w:r>
      <w:r w:rsidR="00C07311">
        <w:t>Susy</w:t>
      </w:r>
      <w:r w:rsidR="00396ECC">
        <w:t>”</w:t>
      </w:r>
      <w:r w:rsidR="00C07311" w:rsidRPr="00357052">
        <w:t xml:space="preserve"> </w:t>
      </w:r>
      <w:r w:rsidR="00C07311">
        <w:t>Woodberry</w:t>
      </w:r>
      <w:bookmarkEnd w:id="28"/>
      <w:r w:rsidR="00C07311" w:rsidRPr="00357052">
        <w:t xml:space="preserve">, age </w:t>
      </w:r>
      <w:r>
        <w:t>sixty-six</w:t>
      </w:r>
      <w:r w:rsidR="00C07311" w:rsidRPr="00357052">
        <w:t>, transliterated from the Gullah</w:t>
      </w:r>
      <w:r>
        <w:t xml:space="preserve"> by </w:t>
      </w:r>
      <w:r w:rsidR="00C07311" w:rsidRPr="00357052">
        <w:t>EK</w:t>
      </w:r>
    </w:p>
    <w:p w14:paraId="77330DEE" w14:textId="2AA34732" w:rsidR="00F33BA9" w:rsidRPr="00C1686F" w:rsidRDefault="00992581" w:rsidP="00F33BA9">
      <w:pPr>
        <w:pStyle w:val="Section-ChapterSCP"/>
      </w:pPr>
      <w:r>
        <w:lastRenderedPageBreak/>
        <w:t>7</w:t>
      </w:r>
    </w:p>
    <w:p w14:paraId="7CAA51AD" w14:textId="019D5F85" w:rsidR="00EF3221" w:rsidRDefault="00396ECC" w:rsidP="0068341C">
      <w:pPr>
        <w:pStyle w:val="TitleTtl"/>
      </w:pPr>
      <w:r>
        <w:t>7</w:t>
      </w:r>
    </w:p>
    <w:p w14:paraId="2D0C618B" w14:textId="6F248780" w:rsidR="006415C4" w:rsidRDefault="003565BC" w:rsidP="00274030">
      <w:pPr>
        <w:pStyle w:val="Body-TextTx"/>
      </w:pPr>
      <w:r w:rsidRPr="003565BC">
        <w:t>It</w:t>
      </w:r>
      <w:r w:rsidR="00396ECC">
        <w:t>’</w:t>
      </w:r>
      <w:r w:rsidRPr="003565BC">
        <w:t>s still hours before dawn when I set out. Chef tr</w:t>
      </w:r>
      <w:r w:rsidR="00665791">
        <w:t>ies</w:t>
      </w:r>
      <w:r w:rsidRPr="003565BC">
        <w:t xml:space="preserve"> </w:t>
      </w:r>
      <w:r>
        <w:t>to</w:t>
      </w:r>
      <w:r w:rsidRPr="003565BC">
        <w:t xml:space="preserve"> come </w:t>
      </w:r>
      <w:r w:rsidR="00AE7192">
        <w:t>too</w:t>
      </w:r>
      <w:r w:rsidRPr="003565BC">
        <w:t xml:space="preserve">, but Auntie </w:t>
      </w:r>
      <w:proofErr w:type="spellStart"/>
      <w:r>
        <w:t>Ondine</w:t>
      </w:r>
      <w:proofErr w:type="spellEnd"/>
      <w:r>
        <w:t xml:space="preserve"> </w:t>
      </w:r>
      <w:r w:rsidRPr="003565BC">
        <w:t xml:space="preserve">and them make it plain </w:t>
      </w:r>
      <w:r w:rsidR="00B178D6">
        <w:t>this</w:t>
      </w:r>
      <w:r w:rsidRPr="003565BC">
        <w:t xml:space="preserve"> got to be done alone. </w:t>
      </w:r>
      <w:r>
        <w:t>Story they write in my book,</w:t>
      </w:r>
      <w:r w:rsidRPr="003565BC">
        <w:t xml:space="preserve"> say I got to go into the woods and </w:t>
      </w:r>
      <w:r w:rsidR="00AE7192">
        <w:t>find</w:t>
      </w:r>
      <w:r w:rsidRPr="003565BC">
        <w:t xml:space="preserve"> </w:t>
      </w:r>
      <w:bookmarkStart w:id="29" w:name="_Hlk32412818"/>
      <w:r w:rsidR="007531D7">
        <w:t>the</w:t>
      </w:r>
      <w:r w:rsidR="007531D7" w:rsidRPr="003565BC">
        <w:t xml:space="preserve"> </w:t>
      </w:r>
      <w:r w:rsidR="00D73DF3">
        <w:t>dead</w:t>
      </w:r>
      <w:r w:rsidR="00D73DF3" w:rsidRPr="003565BC">
        <w:t xml:space="preserve"> </w:t>
      </w:r>
      <w:r w:rsidRPr="003565BC">
        <w:t xml:space="preserve">Angel Oak </w:t>
      </w:r>
      <w:bookmarkEnd w:id="29"/>
      <w:r w:rsidRPr="003565BC">
        <w:t>tree</w:t>
      </w:r>
      <w:r w:rsidR="002E63C8">
        <w:t xml:space="preserve">—whatever that </w:t>
      </w:r>
      <w:r w:rsidR="00AE7192">
        <w:t>be</w:t>
      </w:r>
      <w:r w:rsidRPr="003565BC">
        <w:t>.</w:t>
      </w:r>
    </w:p>
    <w:p w14:paraId="4F06E989" w14:textId="3338DFC9" w:rsidR="006415C4" w:rsidRDefault="003565BC" w:rsidP="00274030">
      <w:pPr>
        <w:pStyle w:val="Body-TextTx"/>
      </w:pPr>
      <w:r w:rsidRPr="003565BC">
        <w:t xml:space="preserve">Not much woods </w:t>
      </w:r>
      <w:r w:rsidR="00AF22B1">
        <w:t>i</w:t>
      </w:r>
      <w:r w:rsidRPr="003565BC">
        <w:t xml:space="preserve">n Macon. Most got cut down to plant cotton. But </w:t>
      </w:r>
      <w:r>
        <w:t>Nana</w:t>
      </w:r>
      <w:r w:rsidRPr="003565BC">
        <w:t xml:space="preserve"> Jean say she</w:t>
      </w:r>
      <w:r w:rsidR="00396ECC">
        <w:t>’</w:t>
      </w:r>
      <w:r w:rsidRPr="003565BC">
        <w:t>ll help. Tell me to walk out past Molly</w:t>
      </w:r>
      <w:r w:rsidR="00396ECC">
        <w:t>’</w:t>
      </w:r>
      <w:r w:rsidRPr="003565BC">
        <w:t xml:space="preserve">s barns. </w:t>
      </w:r>
      <w:r w:rsidR="00AE7192">
        <w:t xml:space="preserve">When I do, </w:t>
      </w:r>
      <w:r w:rsidRPr="003565BC">
        <w:t>the ground under me feel like it</w:t>
      </w:r>
      <w:r w:rsidR="00396ECC">
        <w:t>’</w:t>
      </w:r>
      <w:r w:rsidRPr="003565BC">
        <w:t>s changing. And before I know it, I</w:t>
      </w:r>
      <w:r w:rsidR="00396ECC">
        <w:t>’</w:t>
      </w:r>
      <w:r w:rsidRPr="003565BC">
        <w:t>m thick in woods I know wasn</w:t>
      </w:r>
      <w:r w:rsidR="00396ECC">
        <w:t>’</w:t>
      </w:r>
      <w:r w:rsidRPr="003565BC">
        <w:t xml:space="preserve">t here before. Only these the strangest trees I ever seen: with branches growing blue bottles instead of leaves. I stare up at them and make out the </w:t>
      </w:r>
      <w:r w:rsidR="00AE7192">
        <w:t xml:space="preserve">trapped </w:t>
      </w:r>
      <w:proofErr w:type="spellStart"/>
      <w:r w:rsidRPr="003565BC">
        <w:t>haints</w:t>
      </w:r>
      <w:proofErr w:type="spellEnd"/>
      <w:r w:rsidR="005670C4">
        <w:t xml:space="preserve">. When we </w:t>
      </w:r>
      <w:proofErr w:type="gramStart"/>
      <w:r w:rsidR="005670C4">
        <w:t>was</w:t>
      </w:r>
      <w:proofErr w:type="gramEnd"/>
      <w:r w:rsidR="005670C4">
        <w:t xml:space="preserve"> small, my brother showed me how to catch fireflies in jars. That</w:t>
      </w:r>
      <w:r w:rsidR="00396ECC">
        <w:t>’</w:t>
      </w:r>
      <w:r w:rsidR="005670C4">
        <w:t>s what they remind me of,</w:t>
      </w:r>
      <w:r w:rsidRPr="003565BC">
        <w:t xml:space="preserve"> twinkling</w:t>
      </w:r>
      <w:r>
        <w:t xml:space="preserve"> </w:t>
      </w:r>
      <w:r w:rsidR="005670C4">
        <w:t>so</w:t>
      </w:r>
      <w:r w:rsidRPr="003565BC">
        <w:t>.</w:t>
      </w:r>
    </w:p>
    <w:p w14:paraId="27EDFE8F" w14:textId="1E6DE821" w:rsidR="00037762" w:rsidRDefault="00AE04E5" w:rsidP="00037762">
      <w:pPr>
        <w:pStyle w:val="Image-PlacementImg"/>
      </w:pPr>
      <w:r>
        <w:t>Strange_woods</w:t>
      </w:r>
      <w:bookmarkStart w:id="30" w:name="_GoBack"/>
      <w:bookmarkEnd w:id="30"/>
      <w:r w:rsidR="00037762">
        <w:t>.png</w:t>
      </w:r>
    </w:p>
    <w:p w14:paraId="573A1704" w14:textId="3B4F0346" w:rsidR="006415C4" w:rsidRDefault="000929C8" w:rsidP="00274030">
      <w:pPr>
        <w:pStyle w:val="Body-TextTx"/>
      </w:pPr>
      <w:r>
        <w:t>I pick my way through the strange woods</w:t>
      </w:r>
      <w:r w:rsidR="00AE7192">
        <w:t>, touching</w:t>
      </w:r>
      <w:r w:rsidR="003565BC" w:rsidRPr="003565BC">
        <w:t xml:space="preserve"> </w:t>
      </w:r>
      <w:r w:rsidR="00AE7192">
        <w:t>the rough bark and wondering if it</w:t>
      </w:r>
      <w:r w:rsidR="00396ECC">
        <w:t>’</w:t>
      </w:r>
      <w:r w:rsidR="00AE7192">
        <w:t>s real</w:t>
      </w:r>
      <w:r w:rsidR="003565BC" w:rsidRPr="003565BC">
        <w:t>.</w:t>
      </w:r>
      <w:r>
        <w:t xml:space="preserve"> In my head</w:t>
      </w:r>
      <w:r w:rsidR="00C6106D">
        <w:t>, I recite the story</w:t>
      </w:r>
      <w:r>
        <w:t xml:space="preserve"> </w:t>
      </w:r>
      <w:r w:rsidR="009C000C">
        <w:t xml:space="preserve">Auntie </w:t>
      </w:r>
      <w:proofErr w:type="spellStart"/>
      <w:r w:rsidR="009C000C">
        <w:t>Ondine</w:t>
      </w:r>
      <w:proofErr w:type="spellEnd"/>
      <w:r>
        <w:t xml:space="preserve"> </w:t>
      </w:r>
      <w:r w:rsidR="002E0BFA">
        <w:t>wrote in</w:t>
      </w:r>
      <w:r w:rsidR="00C6106D">
        <w:t xml:space="preserve"> my book</w:t>
      </w:r>
      <w:r w:rsidR="00EF3221">
        <w:t>:</w:t>
      </w:r>
      <w:r w:rsidR="00C6106D">
        <w:t xml:space="preserve"> </w:t>
      </w:r>
      <w:r w:rsidR="00C6106D" w:rsidRPr="00BD60BE">
        <w:rPr>
          <w:rStyle w:val="itali"/>
        </w:rPr>
        <w:t>To f</w:t>
      </w:r>
      <w:r w:rsidRPr="00BD60BE">
        <w:rPr>
          <w:rStyle w:val="itali"/>
        </w:rPr>
        <w:t xml:space="preserve">ind the </w:t>
      </w:r>
      <w:r w:rsidR="00D73DF3">
        <w:rPr>
          <w:rStyle w:val="itali"/>
        </w:rPr>
        <w:t>dead</w:t>
      </w:r>
      <w:r w:rsidR="00D73DF3" w:rsidRPr="00BD60BE">
        <w:rPr>
          <w:rStyle w:val="itali"/>
        </w:rPr>
        <w:t xml:space="preserve"> </w:t>
      </w:r>
      <w:r w:rsidRPr="00BD60BE">
        <w:rPr>
          <w:rStyle w:val="itali"/>
        </w:rPr>
        <w:t xml:space="preserve">Angel Oak tree, </w:t>
      </w:r>
      <w:r w:rsidR="002E63C8" w:rsidRPr="00BD60BE">
        <w:rPr>
          <w:rStyle w:val="itali"/>
        </w:rPr>
        <w:t xml:space="preserve">you </w:t>
      </w:r>
      <w:r w:rsidRPr="00BD60BE">
        <w:rPr>
          <w:rStyle w:val="itali"/>
        </w:rPr>
        <w:t>have to want to bad</w:t>
      </w:r>
      <w:r w:rsidR="002E63C8" w:rsidRPr="00BD60BE">
        <w:rPr>
          <w:rStyle w:val="itali"/>
        </w:rPr>
        <w:t>ly</w:t>
      </w:r>
      <w:r w:rsidRPr="00BD60BE">
        <w:rPr>
          <w:rStyle w:val="itali"/>
        </w:rPr>
        <w:t xml:space="preserve"> enough.</w:t>
      </w:r>
      <w:r>
        <w:t xml:space="preserve"> </w:t>
      </w:r>
      <w:proofErr w:type="gramStart"/>
      <w:r>
        <w:t>So</w:t>
      </w:r>
      <w:proofErr w:type="gramEnd"/>
      <w:r>
        <w:t xml:space="preserve"> I</w:t>
      </w:r>
      <w:r w:rsidR="00396ECC">
        <w:t>’</w:t>
      </w:r>
      <w:r>
        <w:t xml:space="preserve">m thinking </w:t>
      </w:r>
      <w:r w:rsidR="00C6106D">
        <w:t>up</w:t>
      </w:r>
      <w:r>
        <w:t xml:space="preserve"> all the reasons I</w:t>
      </w:r>
      <w:r w:rsidR="00396ECC">
        <w:t>’</w:t>
      </w:r>
      <w:r>
        <w:t xml:space="preserve">m hunting it. </w:t>
      </w:r>
      <w:r w:rsidR="002E0BFA">
        <w:t>Th</w:t>
      </w:r>
      <w:r w:rsidR="003565BC">
        <w:t xml:space="preserve">is Grand Cyclops </w:t>
      </w:r>
      <w:r w:rsidR="00C6106D">
        <w:t>we have to stop</w:t>
      </w:r>
      <w:r>
        <w:t>. Butcher Clyde</w:t>
      </w:r>
      <w:r w:rsidR="00F76D76">
        <w:t xml:space="preserve"> and the Ku </w:t>
      </w:r>
      <w:proofErr w:type="spellStart"/>
      <w:r w:rsidR="00F76D76">
        <w:t>Kluxes</w:t>
      </w:r>
      <w:proofErr w:type="spellEnd"/>
      <w:r w:rsidR="002E0BFA">
        <w:t>.</w:t>
      </w:r>
      <w:r>
        <w:t xml:space="preserve"> </w:t>
      </w:r>
      <w:r w:rsidR="00AF22B1">
        <w:t xml:space="preserve">Rescuing </w:t>
      </w:r>
      <w:r w:rsidR="002E63C8">
        <w:t xml:space="preserve">Michael George. </w:t>
      </w:r>
      <w:r w:rsidR="00F76D76">
        <w:t xml:space="preserve">The </w:t>
      </w:r>
      <w:r>
        <w:t xml:space="preserve">offer </w:t>
      </w:r>
      <w:r w:rsidR="009C000C">
        <w:t xml:space="preserve">Auntie </w:t>
      </w:r>
      <w:proofErr w:type="spellStart"/>
      <w:r w:rsidR="009C000C">
        <w:t>Jadine</w:t>
      </w:r>
      <w:proofErr w:type="spellEnd"/>
      <w:r>
        <w:t xml:space="preserve"> see</w:t>
      </w:r>
      <w:r w:rsidR="00AF22B1">
        <w:t>s</w:t>
      </w:r>
      <w:r>
        <w:t xml:space="preserve"> me taking</w:t>
      </w:r>
      <w:r w:rsidR="00590ED7">
        <w:t xml:space="preserve">, </w:t>
      </w:r>
      <w:r>
        <w:t xml:space="preserve">betraying </w:t>
      </w:r>
      <w:r w:rsidR="00C6106D">
        <w:t>everything</w:t>
      </w:r>
      <w:r>
        <w:t>. Most</w:t>
      </w:r>
      <w:r w:rsidR="00AF22B1">
        <w:t>ly</w:t>
      </w:r>
      <w:r w:rsidR="002E0BFA">
        <w:t xml:space="preserve">, </w:t>
      </w:r>
      <w:r>
        <w:t>I think of Sadie</w:t>
      </w:r>
      <w:r w:rsidR="00590ED7">
        <w:t>. R</w:t>
      </w:r>
      <w:r w:rsidR="00AF22B1">
        <w:t xml:space="preserve">emembering </w:t>
      </w:r>
      <w:r w:rsidR="00F76D76">
        <w:t xml:space="preserve">the light </w:t>
      </w:r>
      <w:r w:rsidR="00590ED7">
        <w:t xml:space="preserve">dying </w:t>
      </w:r>
      <w:r w:rsidR="00F76D76">
        <w:t xml:space="preserve">in her eyes </w:t>
      </w:r>
      <w:r>
        <w:t xml:space="preserve">like a </w:t>
      </w:r>
      <w:proofErr w:type="spellStart"/>
      <w:r>
        <w:t>blowed</w:t>
      </w:r>
      <w:proofErr w:type="spellEnd"/>
      <w:r w:rsidR="00EF3221">
        <w:t>-</w:t>
      </w:r>
      <w:r>
        <w:t xml:space="preserve">out candle. </w:t>
      </w:r>
      <w:r w:rsidR="002E0BFA">
        <w:t>It</w:t>
      </w:r>
      <w:r w:rsidR="00CF59F9">
        <w:t xml:space="preserve"> </w:t>
      </w:r>
      <w:r w:rsidR="002E63C8">
        <w:t>fire</w:t>
      </w:r>
      <w:r w:rsidR="00AF22B1">
        <w:t>s</w:t>
      </w:r>
      <w:r w:rsidR="002E63C8">
        <w:t xml:space="preserve"> </w:t>
      </w:r>
      <w:r w:rsidR="002E0BFA">
        <w:t xml:space="preserve">an anger </w:t>
      </w:r>
      <w:r w:rsidR="00590ED7">
        <w:t xml:space="preserve">in me </w:t>
      </w:r>
      <w:r w:rsidR="006B63C0">
        <w:t xml:space="preserve">like an animal </w:t>
      </w:r>
      <w:r w:rsidR="00336C3B">
        <w:t>clawing</w:t>
      </w:r>
      <w:r w:rsidR="006B63C0">
        <w:t xml:space="preserve"> to get </w:t>
      </w:r>
      <w:r w:rsidR="00AF22B1">
        <w:t>free</w:t>
      </w:r>
      <w:r w:rsidR="006B63C0">
        <w:t>.</w:t>
      </w:r>
    </w:p>
    <w:p w14:paraId="6A91E405" w14:textId="6761FC54" w:rsidR="006415C4" w:rsidRDefault="00F76D76" w:rsidP="00274030">
      <w:pPr>
        <w:pStyle w:val="Body-TextTx"/>
      </w:pPr>
      <w:r>
        <w:t>It</w:t>
      </w:r>
      <w:r w:rsidR="00396ECC">
        <w:t>’</w:t>
      </w:r>
      <w:r>
        <w:t xml:space="preserve">s as </w:t>
      </w:r>
      <w:r w:rsidRPr="00F76D76">
        <w:t xml:space="preserve">I blink away </w:t>
      </w:r>
      <w:r>
        <w:t xml:space="preserve">fresh </w:t>
      </w:r>
      <w:r w:rsidRPr="00F76D76">
        <w:t>tears</w:t>
      </w:r>
      <w:r>
        <w:t xml:space="preserve"> </w:t>
      </w:r>
      <w:r w:rsidRPr="00F76D76">
        <w:t xml:space="preserve">that the </w:t>
      </w:r>
      <w:r w:rsidR="00D73DF3">
        <w:t>dead</w:t>
      </w:r>
      <w:r w:rsidR="00D73DF3" w:rsidRPr="00F76D76">
        <w:t xml:space="preserve"> </w:t>
      </w:r>
      <w:r w:rsidRPr="00F76D76">
        <w:t>Angel</w:t>
      </w:r>
      <w:r w:rsidR="00131751">
        <w:t xml:space="preserve"> </w:t>
      </w:r>
      <w:r w:rsidR="00131751" w:rsidRPr="00F76D76">
        <w:t>Oak</w:t>
      </w:r>
      <w:r w:rsidRPr="00F76D76">
        <w:t xml:space="preserve"> tree appears.</w:t>
      </w:r>
      <w:r>
        <w:t xml:space="preserve"> And I do mean appear, because one moment it</w:t>
      </w:r>
      <w:r w:rsidR="00396ECC">
        <w:t>’</w:t>
      </w:r>
      <w:r w:rsidR="00AF22B1">
        <w:t>s not</w:t>
      </w:r>
      <w:r>
        <w:t xml:space="preserve"> there and the next, it is.</w:t>
      </w:r>
    </w:p>
    <w:p w14:paraId="79E57F69" w14:textId="324284AE" w:rsidR="00F76D76" w:rsidRDefault="00F76D76" w:rsidP="00274030">
      <w:pPr>
        <w:pStyle w:val="Body-TextTx"/>
      </w:pPr>
      <w:r>
        <w:lastRenderedPageBreak/>
        <w:t xml:space="preserve">Whoever named it, named it </w:t>
      </w:r>
      <w:r w:rsidR="00336C3B">
        <w:t>proper</w:t>
      </w:r>
      <w:r>
        <w:t xml:space="preserve">. </w:t>
      </w:r>
      <w:r w:rsidR="00D163F8">
        <w:t>Th</w:t>
      </w:r>
      <w:r w:rsidR="00AF22B1">
        <w:t>e</w:t>
      </w:r>
      <w:r w:rsidR="00D163F8">
        <w:t xml:space="preserve"> tree</w:t>
      </w:r>
      <w:r w:rsidRPr="00F76D76">
        <w:t xml:space="preserve"> bone white, </w:t>
      </w:r>
      <w:r w:rsidR="00590ED7">
        <w:t>glowing</w:t>
      </w:r>
      <w:r w:rsidRPr="00F76D76">
        <w:t xml:space="preserve"> against the black night. Long knotted branches </w:t>
      </w:r>
      <w:r w:rsidR="00902874">
        <w:t>grow</w:t>
      </w:r>
      <w:r w:rsidRPr="00F76D76">
        <w:t xml:space="preserve"> out from a thi</w:t>
      </w:r>
      <w:r w:rsidR="00590ED7">
        <w:t>c</w:t>
      </w:r>
      <w:r w:rsidRPr="00F76D76">
        <w:t xml:space="preserve">k trunk, </w:t>
      </w:r>
      <w:r w:rsidR="00902874">
        <w:t>going</w:t>
      </w:r>
      <w:r w:rsidRPr="00F76D76">
        <w:t xml:space="preserve"> every which way like the</w:t>
      </w:r>
      <w:r w:rsidR="00902874">
        <w:t xml:space="preserve"> twisted</w:t>
      </w:r>
      <w:r w:rsidRPr="00F76D76">
        <w:t xml:space="preserve"> </w:t>
      </w:r>
      <w:r w:rsidR="00902874">
        <w:t>legs</w:t>
      </w:r>
      <w:r w:rsidRPr="00F76D76">
        <w:t xml:space="preserve"> of </w:t>
      </w:r>
      <w:r w:rsidR="00902874">
        <w:t>a</w:t>
      </w:r>
      <w:r w:rsidRPr="00F76D76">
        <w:t xml:space="preserve"> spider—some up or to the side</w:t>
      </w:r>
      <w:r w:rsidR="00590ED7">
        <w:t xml:space="preserve">, </w:t>
      </w:r>
      <w:r w:rsidRPr="00F76D76">
        <w:t>others sweep</w:t>
      </w:r>
      <w:r w:rsidR="00902874">
        <w:t>ing</w:t>
      </w:r>
      <w:r w:rsidRPr="00F76D76">
        <w:t xml:space="preserve"> across the ground. </w:t>
      </w:r>
      <w:proofErr w:type="gramStart"/>
      <w:r w:rsidRPr="00F76D76">
        <w:t>There</w:t>
      </w:r>
      <w:r w:rsidR="00396ECC">
        <w:t>’</w:t>
      </w:r>
      <w:r w:rsidRPr="00F76D76">
        <w:t>s</w:t>
      </w:r>
      <w:proofErr w:type="gramEnd"/>
      <w:r w:rsidRPr="00F76D76">
        <w:t xml:space="preserve"> no leaves on them gnarled</w:t>
      </w:r>
      <w:r w:rsidR="00F92D1F">
        <w:t>-</w:t>
      </w:r>
      <w:r w:rsidRPr="00F76D76">
        <w:t>up things neither. Instead there</w:t>
      </w:r>
      <w:r w:rsidR="00396ECC">
        <w:t>’</w:t>
      </w:r>
      <w:r w:rsidRPr="00F76D76">
        <w:t>s bones</w:t>
      </w:r>
      <w:r w:rsidR="00590ED7">
        <w:t>. S</w:t>
      </w:r>
      <w:r w:rsidRPr="00F76D76">
        <w:t xml:space="preserve">kulls, </w:t>
      </w:r>
      <w:r w:rsidR="00F92D1F" w:rsidRPr="00F76D76">
        <w:t>rib</w:t>
      </w:r>
      <w:r w:rsidR="00F92D1F">
        <w:t xml:space="preserve"> </w:t>
      </w:r>
      <w:r w:rsidR="00F92D1F" w:rsidRPr="00F76D76">
        <w:t>cages</w:t>
      </w:r>
      <w:r w:rsidRPr="00F76D76">
        <w:t>, horns</w:t>
      </w:r>
      <w:r>
        <w:t>, all kinds</w:t>
      </w:r>
      <w:r w:rsidR="00590ED7">
        <w:t xml:space="preserve">, </w:t>
      </w:r>
      <w:r w:rsidRPr="00F76D76">
        <w:t>from different animals, hanging and swaying in the night breeze.</w:t>
      </w:r>
    </w:p>
    <w:p w14:paraId="7455D90D" w14:textId="49A78894" w:rsidR="00F76D76" w:rsidRDefault="00F76D76" w:rsidP="00274030">
      <w:pPr>
        <w:pStyle w:val="Body-TextTx"/>
      </w:pPr>
      <w:r w:rsidRPr="00F76D76">
        <w:t>I have to drag my feet to keep going, walking between branches I feel might snatch me up. When I reach the trunk, I pull out Chef</w:t>
      </w:r>
      <w:r w:rsidR="00396ECC">
        <w:t>’</w:t>
      </w:r>
      <w:r w:rsidRPr="00F76D76">
        <w:t xml:space="preserve">s </w:t>
      </w:r>
      <w:r w:rsidR="00905693">
        <w:t xml:space="preserve">trench </w:t>
      </w:r>
      <w:r w:rsidRPr="00F76D76">
        <w:t>knife</w:t>
      </w:r>
      <w:r w:rsidR="00FB5E11">
        <w:t xml:space="preserve">, </w:t>
      </w:r>
      <w:r w:rsidRPr="00F76D76">
        <w:t xml:space="preserve">the only weapon I </w:t>
      </w:r>
      <w:proofErr w:type="spellStart"/>
      <w:r w:rsidRPr="00F76D76">
        <w:t>brung</w:t>
      </w:r>
      <w:proofErr w:type="spellEnd"/>
      <w:r w:rsidRPr="00F76D76">
        <w:t xml:space="preserve">. I plunge it </w:t>
      </w:r>
      <w:r w:rsidR="00590ED7">
        <w:t>straight</w:t>
      </w:r>
      <w:r w:rsidRPr="00F76D76">
        <w:t xml:space="preserve"> into the </w:t>
      </w:r>
      <w:r w:rsidR="00316B5F">
        <w:t>white wood</w:t>
      </w:r>
      <w:r w:rsidRPr="00F76D76">
        <w:t>, and thick sap the color and smell of blood ooze</w:t>
      </w:r>
      <w:r w:rsidR="00905693">
        <w:t>s</w:t>
      </w:r>
      <w:r w:rsidRPr="00F76D76">
        <w:t xml:space="preserve"> out. Tightening up my jaw and my belly, I stab again, and again, into wood that spatters me in </w:t>
      </w:r>
      <w:r w:rsidR="00D248B1">
        <w:t>soft flesh</w:t>
      </w:r>
      <w:r w:rsidRPr="00F76D76">
        <w:t xml:space="preserve">. When I get a good hole formed, I </w:t>
      </w:r>
      <w:r w:rsidR="00316B5F">
        <w:t>reach</w:t>
      </w:r>
      <w:r w:rsidRPr="00F76D76">
        <w:t xml:space="preserve"> </w:t>
      </w:r>
      <w:r w:rsidR="00316B5F">
        <w:t xml:space="preserve">in </w:t>
      </w:r>
      <w:r w:rsidRPr="00F76D76">
        <w:t xml:space="preserve">hands </w:t>
      </w:r>
      <w:r w:rsidR="00902874">
        <w:t>to</w:t>
      </w:r>
      <w:r w:rsidRPr="00F76D76">
        <w:t xml:space="preserve"> </w:t>
      </w:r>
      <w:r w:rsidR="00590ED7">
        <w:t xml:space="preserve">pry it </w:t>
      </w:r>
      <w:r w:rsidRPr="00F76D76">
        <w:t>apart</w:t>
      </w:r>
      <w:r w:rsidR="00590ED7">
        <w:t xml:space="preserve">. It </w:t>
      </w:r>
      <w:proofErr w:type="gramStart"/>
      <w:r w:rsidRPr="00F76D76">
        <w:t>look</w:t>
      </w:r>
      <w:proofErr w:type="gramEnd"/>
      <w:r w:rsidRPr="00F76D76">
        <w:t xml:space="preserve"> like raw muscle</w:t>
      </w:r>
      <w:r w:rsidR="00590ED7">
        <w:t xml:space="preserve"> in there</w:t>
      </w:r>
      <w:r w:rsidRPr="00F76D76">
        <w:t xml:space="preserve">, moving about and alive. </w:t>
      </w:r>
      <w:r w:rsidR="004E5028">
        <w:t>Trying not to gag</w:t>
      </w:r>
      <w:r w:rsidR="0023472A">
        <w:t>,</w:t>
      </w:r>
      <w:r w:rsidRPr="00F76D76">
        <w:t xml:space="preserve"> I push an arm in up to my shoulder, forcing the hole </w:t>
      </w:r>
      <w:r w:rsidR="00590ED7">
        <w:t xml:space="preserve">to </w:t>
      </w:r>
      <w:r>
        <w:t xml:space="preserve">grow </w:t>
      </w:r>
      <w:r w:rsidRPr="00F76D76">
        <w:t xml:space="preserve">until the side of my body can get in, then part of my leg. I gasp when the tree </w:t>
      </w:r>
      <w:r w:rsidR="00590ED7">
        <w:t xml:space="preserve">takes hold of me and </w:t>
      </w:r>
      <w:r w:rsidRPr="00F76D76">
        <w:t xml:space="preserve">gives a strong tug, sucking me </w:t>
      </w:r>
      <w:r w:rsidR="00FB5E11" w:rsidRPr="00F76D76">
        <w:t>half</w:t>
      </w:r>
      <w:r w:rsidR="00FB5E11">
        <w:t>way</w:t>
      </w:r>
      <w:r w:rsidR="00FB5E11" w:rsidRPr="00F76D76">
        <w:t xml:space="preserve"> </w:t>
      </w:r>
      <w:r w:rsidR="00902874">
        <w:t>in</w:t>
      </w:r>
      <w:r w:rsidR="00510DE7">
        <w:t>to its flesh</w:t>
      </w:r>
      <w:r w:rsidRPr="00F76D76">
        <w:t xml:space="preserve">. </w:t>
      </w:r>
      <w:r w:rsidR="00902874">
        <w:t>I</w:t>
      </w:r>
      <w:r w:rsidRPr="00F76D76">
        <w:t xml:space="preserve"> </w:t>
      </w:r>
      <w:r w:rsidR="00902874">
        <w:t xml:space="preserve">fight, panicking. But </w:t>
      </w:r>
      <w:r>
        <w:t>that tree</w:t>
      </w:r>
      <w:r w:rsidRPr="00F76D76">
        <w:t xml:space="preserve"> </w:t>
      </w:r>
      <w:r w:rsidR="00590ED7">
        <w:t>pulls</w:t>
      </w:r>
      <w:r w:rsidRPr="00F76D76">
        <w:t xml:space="preserve"> again</w:t>
      </w:r>
      <w:r w:rsidR="00590ED7">
        <w:t>. Once, twice,</w:t>
      </w:r>
      <w:r w:rsidR="00E73D4A">
        <w:t xml:space="preserve"> </w:t>
      </w:r>
      <w:r w:rsidR="00902874">
        <w:t>swallowing</w:t>
      </w:r>
      <w:r w:rsidRPr="00F76D76">
        <w:t xml:space="preserve"> me </w:t>
      </w:r>
      <w:r w:rsidR="00902874">
        <w:t>up</w:t>
      </w:r>
      <w:r w:rsidRPr="00F76D76">
        <w:t>.</w:t>
      </w:r>
    </w:p>
    <w:p w14:paraId="1C74B5F2" w14:textId="5906A963" w:rsidR="006415C4" w:rsidRDefault="00F76D76" w:rsidP="00274030">
      <w:pPr>
        <w:pStyle w:val="Body-TextTx"/>
      </w:pPr>
      <w:r w:rsidRPr="00F76D76">
        <w:t>I</w:t>
      </w:r>
      <w:r w:rsidR="00396ECC">
        <w:t>’</w:t>
      </w:r>
      <w:r w:rsidRPr="00F76D76">
        <w:t>m falling. Tumbling</w:t>
      </w:r>
      <w:r w:rsidR="00510DE7">
        <w:t xml:space="preserve"> through darkness before landing </w:t>
      </w:r>
      <w:r w:rsidRPr="00F76D76">
        <w:t>on something hard—</w:t>
      </w:r>
      <w:r w:rsidR="004A59BB" w:rsidRPr="00F76D76">
        <w:t>cheek</w:t>
      </w:r>
      <w:r w:rsidR="004A59BB">
        <w:t>-</w:t>
      </w:r>
      <w:r w:rsidRPr="00F76D76">
        <w:t>first. I cough, spitting out bits of what I don</w:t>
      </w:r>
      <w:r w:rsidR="00396ECC">
        <w:t>’</w:t>
      </w:r>
      <w:r w:rsidRPr="00F76D76">
        <w:t>t want to imagine, a metal</w:t>
      </w:r>
      <w:r w:rsidR="00510DE7">
        <w:t>lic</w:t>
      </w:r>
      <w:r w:rsidRPr="00F76D76">
        <w:t xml:space="preserve"> </w:t>
      </w:r>
      <w:r w:rsidR="00D248B1">
        <w:t>taste coating my tongue and the scent</w:t>
      </w:r>
      <w:r w:rsidRPr="00F76D76">
        <w:t xml:space="preserve"> </w:t>
      </w:r>
      <w:r w:rsidR="00D248B1">
        <w:t>of</w:t>
      </w:r>
      <w:r w:rsidRPr="00F76D76">
        <w:t xml:space="preserve"> a butchery in my nose</w:t>
      </w:r>
      <w:r w:rsidR="00D248B1">
        <w:t>. M</w:t>
      </w:r>
      <w:r w:rsidRPr="00F76D76">
        <w:t xml:space="preserve">y clothes and hair </w:t>
      </w:r>
      <w:r w:rsidR="00D248B1">
        <w:t xml:space="preserve">are </w:t>
      </w:r>
      <w:r w:rsidRPr="00F76D76">
        <w:t xml:space="preserve">soaked to my skin like I been swimming in a river of gore. I almost slip under the slickness of my Oxfords before </w:t>
      </w:r>
      <w:r w:rsidR="00590ED7">
        <w:t>rising</w:t>
      </w:r>
      <w:r w:rsidRPr="00F76D76">
        <w:t xml:space="preserve"> to my feet and looking about.</w:t>
      </w:r>
    </w:p>
    <w:p w14:paraId="4474BFE2" w14:textId="1A9ECBEC" w:rsidR="006415C4" w:rsidRDefault="000A55ED" w:rsidP="00274030">
      <w:pPr>
        <w:pStyle w:val="Body-TextTx"/>
      </w:pPr>
      <w:proofErr w:type="gramStart"/>
      <w:r w:rsidRPr="00BD60BE">
        <w:rPr>
          <w:rStyle w:val="itali"/>
        </w:rPr>
        <w:t>Sure</w:t>
      </w:r>
      <w:proofErr w:type="gramEnd"/>
      <w:r w:rsidRPr="00BD60BE">
        <w:rPr>
          <w:rStyle w:val="itali"/>
        </w:rPr>
        <w:t xml:space="preserve"> </w:t>
      </w:r>
      <w:proofErr w:type="spellStart"/>
      <w:r w:rsidRPr="00BD60BE">
        <w:rPr>
          <w:rStyle w:val="itali"/>
        </w:rPr>
        <w:t>ain</w:t>
      </w:r>
      <w:r w:rsidR="00396ECC">
        <w:rPr>
          <w:rStyle w:val="itali"/>
        </w:rPr>
        <w:t>’</w:t>
      </w:r>
      <w:r w:rsidRPr="00BD60BE">
        <w:rPr>
          <w:rStyle w:val="itali"/>
        </w:rPr>
        <w:t>t</w:t>
      </w:r>
      <w:proofErr w:type="spellEnd"/>
      <w:r w:rsidRPr="00BD60BE">
        <w:rPr>
          <w:rStyle w:val="itali"/>
        </w:rPr>
        <w:t xml:space="preserve"> </w:t>
      </w:r>
      <w:proofErr w:type="spellStart"/>
      <w:r w:rsidRPr="00BD60BE">
        <w:rPr>
          <w:rStyle w:val="itali"/>
        </w:rPr>
        <w:t>Bruh</w:t>
      </w:r>
      <w:proofErr w:type="spellEnd"/>
      <w:r w:rsidRPr="00BD60BE">
        <w:rPr>
          <w:rStyle w:val="itali"/>
        </w:rPr>
        <w:t xml:space="preserve"> Rabbit</w:t>
      </w:r>
      <w:r w:rsidR="00396ECC">
        <w:rPr>
          <w:rStyle w:val="itali"/>
        </w:rPr>
        <w:t>’</w:t>
      </w:r>
      <w:r w:rsidRPr="00BD60BE">
        <w:rPr>
          <w:rStyle w:val="itali"/>
        </w:rPr>
        <w:t>s laug</w:t>
      </w:r>
      <w:r w:rsidR="00902874" w:rsidRPr="00BD60BE">
        <w:rPr>
          <w:rStyle w:val="itali"/>
        </w:rPr>
        <w:t>h</w:t>
      </w:r>
      <w:r w:rsidRPr="00BD60BE">
        <w:rPr>
          <w:rStyle w:val="itali"/>
        </w:rPr>
        <w:t xml:space="preserve">ing place, </w:t>
      </w:r>
      <w:r>
        <w:t>my brother whispers.</w:t>
      </w:r>
    </w:p>
    <w:p w14:paraId="4DF21911" w14:textId="75862CF1" w:rsidR="00F76D76" w:rsidRDefault="00F76D76" w:rsidP="00274030">
      <w:pPr>
        <w:pStyle w:val="Body-TextTx"/>
      </w:pPr>
      <w:r w:rsidRPr="00F76D76">
        <w:t>I</w:t>
      </w:r>
      <w:r w:rsidR="00396ECC">
        <w:t>’</w:t>
      </w:r>
      <w:r w:rsidRPr="00F76D76">
        <w:t>m standing in an empty corridor so white it look</w:t>
      </w:r>
      <w:r w:rsidR="00902874">
        <w:t>s</w:t>
      </w:r>
      <w:r w:rsidRPr="00F76D76">
        <w:t xml:space="preserve"> bleached. It stretch</w:t>
      </w:r>
      <w:r w:rsidR="00902874">
        <w:t>es</w:t>
      </w:r>
      <w:r w:rsidRPr="00F76D76">
        <w:t xml:space="preserve"> far as I </w:t>
      </w:r>
      <w:r w:rsidRPr="00F76D76">
        <w:lastRenderedPageBreak/>
        <w:t>can see. I make out other corridors branching from it, and wonder if they endless too</w:t>
      </w:r>
      <w:r w:rsidR="00FB5E11">
        <w:t>.</w:t>
      </w:r>
      <w:r w:rsidRPr="00F76D76">
        <w:t xml:space="preserve"> </w:t>
      </w:r>
      <w:r>
        <w:t>There</w:t>
      </w:r>
      <w:r w:rsidR="00396ECC">
        <w:t>’</w:t>
      </w:r>
      <w:r>
        <w:t>s</w:t>
      </w:r>
      <w:r w:rsidRPr="00F76D76">
        <w:t xml:space="preserve"> an unnatural quiet, so all I can hear is my own</w:t>
      </w:r>
      <w:r w:rsidR="00902874">
        <w:t xml:space="preserve"> </w:t>
      </w:r>
      <w:r w:rsidRPr="00F76D76">
        <w:t>breathing. Turning, I see I</w:t>
      </w:r>
      <w:r w:rsidR="00396ECC">
        <w:t>’</w:t>
      </w:r>
      <w:r w:rsidRPr="00F76D76">
        <w:t xml:space="preserve">m against a wall. It got a </w:t>
      </w:r>
      <w:r w:rsidR="00590ED7">
        <w:t>bloody</w:t>
      </w:r>
      <w:r w:rsidRPr="00F76D76">
        <w:t xml:space="preserve"> gash on it like a wound—the hole I cut into </w:t>
      </w:r>
      <w:r w:rsidR="006014EF">
        <w:t>this world</w:t>
      </w:r>
      <w:r w:rsidRPr="00F76D76">
        <w:t>.</w:t>
      </w:r>
    </w:p>
    <w:p w14:paraId="5BB88474" w14:textId="6B2AF653" w:rsidR="006014EF" w:rsidRDefault="00396ECC" w:rsidP="00274030">
      <w:pPr>
        <w:pStyle w:val="Body-TextTx"/>
      </w:pPr>
      <w:r>
        <w:t>“</w:t>
      </w:r>
      <w:r w:rsidR="006014EF" w:rsidRPr="006014EF">
        <w:t xml:space="preserve">Traveling here </w:t>
      </w:r>
      <w:r w:rsidR="006014EF">
        <w:t>the first</w:t>
      </w:r>
      <w:r w:rsidR="006014EF" w:rsidRPr="006014EF">
        <w:t xml:space="preserve"> time can be jarring,</w:t>
      </w:r>
      <w:r>
        <w:t>”</w:t>
      </w:r>
      <w:r w:rsidR="006014EF" w:rsidRPr="006014EF">
        <w:t xml:space="preserve"> a voice </w:t>
      </w:r>
      <w:r w:rsidR="00590ED7">
        <w:t>slices into</w:t>
      </w:r>
      <w:r w:rsidR="006014EF" w:rsidRPr="006014EF">
        <w:t xml:space="preserve"> the silence.</w:t>
      </w:r>
    </w:p>
    <w:p w14:paraId="50BE49D4" w14:textId="701DE7AE" w:rsidR="006415C4" w:rsidRDefault="006014EF" w:rsidP="00274030">
      <w:pPr>
        <w:pStyle w:val="Body-TextTx"/>
      </w:pPr>
      <w:r w:rsidRPr="006014EF">
        <w:t xml:space="preserve">I whirl back around to find </w:t>
      </w:r>
      <w:r w:rsidR="00510DE7">
        <w:t>someone</w:t>
      </w:r>
      <w:r w:rsidRPr="006014EF">
        <w:t xml:space="preserve"> standing in front of me. </w:t>
      </w:r>
      <w:r w:rsidR="00510DE7">
        <w:t xml:space="preserve">A colored man. </w:t>
      </w:r>
      <w:r w:rsidRPr="006014EF">
        <w:t>He</w:t>
      </w:r>
      <w:r w:rsidR="00396ECC">
        <w:t>’</w:t>
      </w:r>
      <w:r w:rsidRPr="006014EF">
        <w:t>s tall, wearing a</w:t>
      </w:r>
      <w:r w:rsidR="00443D7A">
        <w:t>n all-</w:t>
      </w:r>
      <w:r w:rsidRPr="006014EF">
        <w:t xml:space="preserve">white suit, </w:t>
      </w:r>
      <w:r>
        <w:t>even</w:t>
      </w:r>
      <w:r w:rsidRPr="006014EF">
        <w:t xml:space="preserve"> white shoes. He </w:t>
      </w:r>
      <w:r>
        <w:t>got on</w:t>
      </w:r>
      <w:r w:rsidRPr="006014EF">
        <w:t xml:space="preserve"> a matching bowler pulled low and</w:t>
      </w:r>
      <w:r w:rsidR="00FB5E11">
        <w:t>,</w:t>
      </w:r>
      <w:r w:rsidRPr="006014EF">
        <w:t xml:space="preserve"> </w:t>
      </w:r>
      <w:r w:rsidR="003F1E3A">
        <w:t>strangest</w:t>
      </w:r>
      <w:r w:rsidRPr="006014EF">
        <w:t xml:space="preserve"> of all</w:t>
      </w:r>
      <w:r w:rsidR="00FB5E11">
        <w:t xml:space="preserve">, </w:t>
      </w:r>
      <w:r w:rsidRPr="006014EF">
        <w:t xml:space="preserve">a </w:t>
      </w:r>
      <w:r>
        <w:t xml:space="preserve">white </w:t>
      </w:r>
      <w:r w:rsidRPr="006014EF">
        <w:t xml:space="preserve">blindfold </w:t>
      </w:r>
      <w:r w:rsidR="003F1E3A">
        <w:t>over</w:t>
      </w:r>
      <w:r w:rsidRPr="006014EF">
        <w:t xml:space="preserve"> his eyes. </w:t>
      </w:r>
      <w:r>
        <w:t>But</w:t>
      </w:r>
      <w:r w:rsidRPr="006014EF">
        <w:t xml:space="preserve"> he stare</w:t>
      </w:r>
      <w:r w:rsidR="003F1E3A">
        <w:t>s</w:t>
      </w:r>
      <w:r w:rsidRPr="006014EF">
        <w:t xml:space="preserve"> like he see</w:t>
      </w:r>
      <w:r w:rsidR="003F1E3A">
        <w:t>s</w:t>
      </w:r>
      <w:r w:rsidRPr="006014EF">
        <w:t xml:space="preserve"> me plain.</w:t>
      </w:r>
    </w:p>
    <w:p w14:paraId="2F23353D" w14:textId="392E99F1" w:rsidR="006415C4" w:rsidRDefault="00396ECC" w:rsidP="00274030">
      <w:pPr>
        <w:pStyle w:val="Body-TextTx"/>
      </w:pPr>
      <w:r>
        <w:t>“</w:t>
      </w:r>
      <w:r w:rsidR="006014EF" w:rsidRPr="006014EF">
        <w:t>You</w:t>
      </w:r>
      <w:r>
        <w:t>’</w:t>
      </w:r>
      <w:r w:rsidR="006014EF" w:rsidRPr="006014EF">
        <w:t>ve caused a bit of a mess,</w:t>
      </w:r>
      <w:r>
        <w:t>”</w:t>
      </w:r>
      <w:r w:rsidR="006014EF" w:rsidRPr="006014EF">
        <w:t xml:space="preserve"> he </w:t>
      </w:r>
      <w:r w:rsidR="006014EF">
        <w:t>notes</w:t>
      </w:r>
      <w:r w:rsidR="006014EF" w:rsidRPr="006014EF">
        <w:t>, waving white-gloved fingers at my feet</w:t>
      </w:r>
      <w:r w:rsidR="006014EF">
        <w:t xml:space="preserve">. His voice got a </w:t>
      </w:r>
      <w:r w:rsidR="003F1E3A">
        <w:t xml:space="preserve">fancy </w:t>
      </w:r>
      <w:r w:rsidR="006014EF">
        <w:t>way of speaking, and never rises above a whisper.</w:t>
      </w:r>
    </w:p>
    <w:p w14:paraId="74BE3C39" w14:textId="104AAB93" w:rsidR="006415C4" w:rsidRDefault="00AC4EFE" w:rsidP="00274030">
      <w:pPr>
        <w:pStyle w:val="Body-TextTx"/>
      </w:pPr>
      <w:r>
        <w:t xml:space="preserve">I </w:t>
      </w:r>
      <w:r w:rsidR="00BC198E">
        <w:t>glance</w:t>
      </w:r>
      <w:r>
        <w:t xml:space="preserve"> </w:t>
      </w:r>
      <w:r w:rsidR="00BC198E">
        <w:t xml:space="preserve">down, noticing </w:t>
      </w:r>
      <w:r w:rsidR="006376D3">
        <w:t>my</w:t>
      </w:r>
      <w:r w:rsidR="00BC198E">
        <w:t xml:space="preserve"> </w:t>
      </w:r>
      <w:r w:rsidR="006376D3">
        <w:t xml:space="preserve">bloody </w:t>
      </w:r>
      <w:r w:rsidR="00FB5E11">
        <w:t xml:space="preserve">footprints </w:t>
      </w:r>
      <w:r w:rsidR="006014EF">
        <w:t>before looking back to him</w:t>
      </w:r>
      <w:r w:rsidR="00BC198E">
        <w:t xml:space="preserve">. </w:t>
      </w:r>
      <w:proofErr w:type="gramStart"/>
      <w:r w:rsidR="002E0BFA">
        <w:t>Do</w:t>
      </w:r>
      <w:proofErr w:type="gramEnd"/>
      <w:r w:rsidR="00BC198E">
        <w:t xml:space="preserve"> he expect me to wipe it up?</w:t>
      </w:r>
    </w:p>
    <w:p w14:paraId="41195975" w14:textId="3787E005" w:rsidR="00BC198E" w:rsidRDefault="00396ECC" w:rsidP="00274030">
      <w:pPr>
        <w:pStyle w:val="Body-TextTx"/>
      </w:pPr>
      <w:r>
        <w:t>“</w:t>
      </w:r>
      <w:r w:rsidR="006376D3">
        <w:t xml:space="preserve">Messes </w:t>
      </w:r>
      <w:r w:rsidR="00BC198E">
        <w:t>attract the hound</w:t>
      </w:r>
      <w:r w:rsidR="006014EF">
        <w:t>,</w:t>
      </w:r>
      <w:r>
        <w:t>”</w:t>
      </w:r>
      <w:r w:rsidR="00BC198E">
        <w:t xml:space="preserve"> </w:t>
      </w:r>
      <w:r w:rsidR="006014EF">
        <w:t xml:space="preserve">he </w:t>
      </w:r>
      <w:r w:rsidR="007157B0">
        <w:t>explains</w:t>
      </w:r>
      <w:r w:rsidR="006014EF">
        <w:t>.</w:t>
      </w:r>
    </w:p>
    <w:p w14:paraId="0489B600" w14:textId="76E6CC97" w:rsidR="006014EF" w:rsidRDefault="006014EF" w:rsidP="00274030">
      <w:pPr>
        <w:pStyle w:val="Body-TextTx"/>
      </w:pPr>
      <w:r w:rsidRPr="006014EF">
        <w:t>His head tilt</w:t>
      </w:r>
      <w:r w:rsidR="007157B0">
        <w:t>s</w:t>
      </w:r>
      <w:r w:rsidRPr="006014EF">
        <w:t xml:space="preserve"> upward, and I follow. </w:t>
      </w:r>
      <w:r w:rsidR="00FA0630">
        <w:t>There</w:t>
      </w:r>
      <w:r w:rsidR="00396ECC">
        <w:t>’</w:t>
      </w:r>
      <w:r w:rsidR="00FA0630">
        <w:t>s something on the ceiling</w:t>
      </w:r>
      <w:r w:rsidR="00FB5E11">
        <w:t xml:space="preserve">, </w:t>
      </w:r>
      <w:r w:rsidR="00FA0630">
        <w:t xml:space="preserve">so white and colorless it almost </w:t>
      </w:r>
      <w:r w:rsidR="00AA0431">
        <w:t>invisible against</w:t>
      </w:r>
      <w:r w:rsidR="00FA0630">
        <w:t xml:space="preserve"> the wall.</w:t>
      </w:r>
      <w:r w:rsidRPr="006014EF">
        <w:t xml:space="preserve"> </w:t>
      </w:r>
      <w:r w:rsidR="00FA0630">
        <w:t>It</w:t>
      </w:r>
      <w:r w:rsidR="003F1E3A">
        <w:t xml:space="preserve">s body </w:t>
      </w:r>
      <w:r w:rsidR="00443D7A">
        <w:t xml:space="preserve">is </w:t>
      </w:r>
      <w:r w:rsidRPr="006014EF">
        <w:t xml:space="preserve">joined together under a covering of bony armor. </w:t>
      </w:r>
      <w:r w:rsidR="00FA0630" w:rsidRPr="00FA0630">
        <w:t xml:space="preserve">More limbs than I can count extend from its sides, and antennae </w:t>
      </w:r>
      <w:r w:rsidR="003F1E3A">
        <w:t>longer than my</w:t>
      </w:r>
      <w:r w:rsidR="00FA0630" w:rsidRPr="00FA0630">
        <w:t xml:space="preserve"> arm twitch on a rounded head. </w:t>
      </w:r>
      <w:r w:rsidRPr="006014EF">
        <w:t xml:space="preserve">A centipede </w:t>
      </w:r>
      <w:r w:rsidR="00FA0630">
        <w:t xml:space="preserve">is </w:t>
      </w:r>
      <w:r w:rsidR="003F1E3A">
        <w:t>what comes to mind</w:t>
      </w:r>
      <w:r w:rsidR="00443D7A">
        <w:t>. O</w:t>
      </w:r>
      <w:r w:rsidRPr="006014EF">
        <w:t>nly wide as a motorcar, and long as—well</w:t>
      </w:r>
      <w:r w:rsidR="00FB5E11">
        <w:t>,</w:t>
      </w:r>
      <w:r w:rsidRPr="006014EF">
        <w:t xml:space="preserve"> I can</w:t>
      </w:r>
      <w:r w:rsidR="00396ECC">
        <w:t>’</w:t>
      </w:r>
      <w:r w:rsidRPr="006014EF">
        <w:t>t say, because the rest of it disappear</w:t>
      </w:r>
      <w:r w:rsidR="003F1E3A">
        <w:t>s</w:t>
      </w:r>
      <w:r w:rsidRPr="006014EF">
        <w:t xml:space="preserve"> down a corridor. But </w:t>
      </w:r>
      <w:r w:rsidRPr="00BD60BE">
        <w:rPr>
          <w:rStyle w:val="itali"/>
        </w:rPr>
        <w:t>damn</w:t>
      </w:r>
      <w:r w:rsidRPr="006014EF">
        <w:t xml:space="preserve"> long will do.</w:t>
      </w:r>
    </w:p>
    <w:p w14:paraId="3217BEF8" w14:textId="36342920" w:rsidR="006415C4" w:rsidRDefault="00A77C8F" w:rsidP="00274030">
      <w:pPr>
        <w:pStyle w:val="Body-TextTx"/>
      </w:pPr>
      <w:r>
        <w:t xml:space="preserve">Everything in </w:t>
      </w:r>
      <w:r w:rsidR="009175DC">
        <w:t xml:space="preserve">me </w:t>
      </w:r>
      <w:r w:rsidR="003F1E3A">
        <w:t>howls</w:t>
      </w:r>
      <w:r w:rsidR="00FA0630">
        <w:t xml:space="preserve"> to </w:t>
      </w:r>
      <w:r w:rsidR="00813E1D">
        <w:t>run—</w:t>
      </w:r>
      <w:r w:rsidR="00FA0630">
        <w:t xml:space="preserve">to </w:t>
      </w:r>
      <w:r w:rsidR="00813E1D">
        <w:t xml:space="preserve">get </w:t>
      </w:r>
      <w:r w:rsidR="00FA0630">
        <w:t xml:space="preserve">far </w:t>
      </w:r>
      <w:r w:rsidR="00813E1D">
        <w:t>away from this thing</w:t>
      </w:r>
      <w:r w:rsidR="003F1E3A">
        <w:t>!</w:t>
      </w:r>
      <w:r w:rsidR="00C60D9D">
        <w:t xml:space="preserve"> </w:t>
      </w:r>
      <w:r w:rsidR="00FA0630" w:rsidRPr="00FA0630">
        <w:t xml:space="preserve">But before I can let out one </w:t>
      </w:r>
      <w:r w:rsidR="00FA0630">
        <w:t>good</w:t>
      </w:r>
      <w:r w:rsidR="00FA0630" w:rsidRPr="00FA0630">
        <w:t xml:space="preserve"> cuss the man is </w:t>
      </w:r>
      <w:r w:rsidR="00FA0630">
        <w:t xml:space="preserve">right up </w:t>
      </w:r>
      <w:r w:rsidR="00FA0630" w:rsidRPr="00FA0630">
        <w:t xml:space="preserve">on me. </w:t>
      </w:r>
      <w:r w:rsidR="00FA0630">
        <w:t>D</w:t>
      </w:r>
      <w:r w:rsidR="00FA0630" w:rsidRPr="00FA0630">
        <w:t>on</w:t>
      </w:r>
      <w:r w:rsidR="00396ECC">
        <w:t>’</w:t>
      </w:r>
      <w:r w:rsidR="00FA0630" w:rsidRPr="00FA0630">
        <w:t xml:space="preserve">t recall seeing him move, but now he got something </w:t>
      </w:r>
      <w:r w:rsidR="00443D7A">
        <w:t xml:space="preserve">cold and </w:t>
      </w:r>
      <w:r w:rsidR="00FA0630" w:rsidRPr="00FA0630">
        <w:t xml:space="preserve">sharp pressed </w:t>
      </w:r>
      <w:r w:rsidR="003F1E3A">
        <w:t>under my chin</w:t>
      </w:r>
      <w:r w:rsidR="00FA0630" w:rsidRPr="00FA0630">
        <w:t>.</w:t>
      </w:r>
    </w:p>
    <w:p w14:paraId="540606EF" w14:textId="2D3C9763" w:rsidR="006415C4" w:rsidRDefault="00396ECC" w:rsidP="00274030">
      <w:pPr>
        <w:pStyle w:val="Body-TextTx"/>
      </w:pPr>
      <w:r>
        <w:t>“</w:t>
      </w:r>
      <w:proofErr w:type="spellStart"/>
      <w:r w:rsidR="00FA0630" w:rsidRPr="00FA0630">
        <w:t>Shh</w:t>
      </w:r>
      <w:r w:rsidR="00FA0630">
        <w:t>h</w:t>
      </w:r>
      <w:proofErr w:type="spellEnd"/>
      <w:r w:rsidR="00A31D2A">
        <w:t>.</w:t>
      </w:r>
      <w:r>
        <w:t>”</w:t>
      </w:r>
      <w:r w:rsidR="00FA0630" w:rsidRPr="00FA0630">
        <w:t xml:space="preserve"> </w:t>
      </w:r>
      <w:r w:rsidR="00A31D2A">
        <w:t>He places a</w:t>
      </w:r>
      <w:r w:rsidR="00FA0630">
        <w:t xml:space="preserve"> long finger to his lips</w:t>
      </w:r>
      <w:r w:rsidR="00FA0630" w:rsidRPr="00FA0630">
        <w:t xml:space="preserve">. </w:t>
      </w:r>
      <w:r>
        <w:t>“</w:t>
      </w:r>
      <w:r w:rsidR="00FA0630">
        <w:t>The hound</w:t>
      </w:r>
      <w:r w:rsidR="00FA0630" w:rsidRPr="00FA0630">
        <w:t xml:space="preserve"> is a scavenger, meant to keep this hall sterile. </w:t>
      </w:r>
      <w:r w:rsidR="00FA0630">
        <w:t>I</w:t>
      </w:r>
      <w:r w:rsidR="00FA0630" w:rsidRPr="00FA0630">
        <w:t>t will scour you away</w:t>
      </w:r>
      <w:r w:rsidR="00FA0630">
        <w:t xml:space="preserve">, as </w:t>
      </w:r>
      <w:r w:rsidR="00FA0630" w:rsidRPr="00FA0630">
        <w:t xml:space="preserve">any </w:t>
      </w:r>
      <w:r w:rsidR="00FA0630">
        <w:t>other impurity</w:t>
      </w:r>
      <w:r w:rsidR="00FA0630" w:rsidRPr="00FA0630">
        <w:t>.</w:t>
      </w:r>
      <w:r>
        <w:t>”</w:t>
      </w:r>
    </w:p>
    <w:p w14:paraId="0644ECAC" w14:textId="63529BCB" w:rsidR="00FA0630" w:rsidRDefault="00FA0630" w:rsidP="00274030">
      <w:pPr>
        <w:pStyle w:val="Body-TextTx"/>
      </w:pPr>
      <w:r>
        <w:lastRenderedPageBreak/>
        <w:t>Even as he speak</w:t>
      </w:r>
      <w:r w:rsidR="003F1E3A">
        <w:t>s</w:t>
      </w:r>
      <w:r w:rsidRPr="00FA0630">
        <w:t xml:space="preserve">, the centipede thing </w:t>
      </w:r>
      <w:r>
        <w:t>start</w:t>
      </w:r>
      <w:r w:rsidR="003F1E3A">
        <w:t>s</w:t>
      </w:r>
      <w:r w:rsidRPr="00FA0630">
        <w:t xml:space="preserve"> crawling dow</w:t>
      </w:r>
      <w:r>
        <w:t>n</w:t>
      </w:r>
      <w:r w:rsidRPr="00FA0630">
        <w:t>, detaching part</w:t>
      </w:r>
      <w:r>
        <w:t xml:space="preserve">ly </w:t>
      </w:r>
      <w:r w:rsidRPr="00FA0630">
        <w:t xml:space="preserve">from the wall. I tense up as </w:t>
      </w:r>
      <w:r w:rsidR="00443D7A">
        <w:t>its</w:t>
      </w:r>
      <w:r w:rsidRPr="00FA0630">
        <w:t xml:space="preserve"> antennae twitch about me, followed by mandibles </w:t>
      </w:r>
      <w:r w:rsidR="003F1E3A">
        <w:t>working</w:t>
      </w:r>
      <w:r w:rsidRPr="00FA0630">
        <w:t xml:space="preserve"> like a machine on an eyeless face. </w:t>
      </w:r>
      <w:r w:rsidR="00A555F1">
        <w:t>Its limbs</w:t>
      </w:r>
      <w:r w:rsidRPr="00FA0630">
        <w:t xml:space="preserve"> stretch out</w:t>
      </w:r>
      <w:r w:rsidR="00692621">
        <w:t xml:space="preserve">, </w:t>
      </w:r>
      <w:r w:rsidR="003F1E3A">
        <w:t>each</w:t>
      </w:r>
      <w:r w:rsidRPr="00FA0630">
        <w:t xml:space="preserve"> end</w:t>
      </w:r>
      <w:r>
        <w:t>ing</w:t>
      </w:r>
      <w:r w:rsidRPr="00FA0630">
        <w:t xml:space="preserve"> in</w:t>
      </w:r>
      <w:r>
        <w:t xml:space="preserve"> </w:t>
      </w:r>
      <w:r w:rsidR="002C7878">
        <w:t>humanlike</w:t>
      </w:r>
      <w:r w:rsidR="002C7878" w:rsidRPr="00FA0630">
        <w:t xml:space="preserve"> </w:t>
      </w:r>
      <w:r w:rsidRPr="00FA0630">
        <w:t>hands with slender</w:t>
      </w:r>
      <w:r>
        <w:t xml:space="preserve"> </w:t>
      </w:r>
      <w:r w:rsidRPr="00FA0630">
        <w:t xml:space="preserve">fingers. They slide along </w:t>
      </w:r>
      <w:r w:rsidR="00AB51CE">
        <w:t>my legs, back, arms</w:t>
      </w:r>
      <w:r w:rsidRPr="00FA0630">
        <w:t xml:space="preserve">, feeling about. I almost bolt, </w:t>
      </w:r>
      <w:r w:rsidR="00A555F1">
        <w:t>but</w:t>
      </w:r>
      <w:r w:rsidRPr="00FA0630">
        <w:t xml:space="preserve"> the sharp thing </w:t>
      </w:r>
      <w:r w:rsidR="00AB51CE">
        <w:t xml:space="preserve">at my </w:t>
      </w:r>
      <w:r w:rsidR="003F1E3A">
        <w:t>chin</w:t>
      </w:r>
      <w:r w:rsidR="00AB51CE">
        <w:t xml:space="preserve"> </w:t>
      </w:r>
      <w:r w:rsidRPr="00FA0630">
        <w:t xml:space="preserve">presses harder, forcing me </w:t>
      </w:r>
      <w:r w:rsidR="00AB51CE">
        <w:t>onto</w:t>
      </w:r>
      <w:r w:rsidRPr="00FA0630">
        <w:t xml:space="preserve"> the balls of my feet.</w:t>
      </w:r>
    </w:p>
    <w:p w14:paraId="1D3840E7" w14:textId="687656E9" w:rsidR="006415C4" w:rsidRDefault="00A57F08" w:rsidP="00274030">
      <w:pPr>
        <w:pStyle w:val="Body-TextTx"/>
      </w:pPr>
      <w:r>
        <w:t>It</w:t>
      </w:r>
      <w:r w:rsidR="00396ECC">
        <w:t>’</w:t>
      </w:r>
      <w:r>
        <w:t>s a mercy when the creature moves on, the armored ridges of its back gliding along my thigh. The sharp thing</w:t>
      </w:r>
      <w:r w:rsidR="00AB51CE">
        <w:t xml:space="preserve"> </w:t>
      </w:r>
      <w:r>
        <w:t xml:space="preserve">is pulled away and </w:t>
      </w:r>
      <w:r w:rsidR="00443D7A">
        <w:t>m</w:t>
      </w:r>
      <w:r w:rsidR="005A125C">
        <w:t xml:space="preserve">y eyes follow </w:t>
      </w:r>
      <w:r>
        <w:t xml:space="preserve">a </w:t>
      </w:r>
      <w:r w:rsidR="005A125C">
        <w:t xml:space="preserve">silver </w:t>
      </w:r>
      <w:r>
        <w:t>knife</w:t>
      </w:r>
      <w:r w:rsidR="005A125C">
        <w:t xml:space="preserve"> </w:t>
      </w:r>
      <w:r w:rsidR="00AB51CE">
        <w:t>flicking close</w:t>
      </w:r>
      <w:r w:rsidR="002C7878">
        <w:t xml:space="preserve">, </w:t>
      </w:r>
      <w:r w:rsidR="005A125C">
        <w:t>like</w:t>
      </w:r>
      <w:r>
        <w:t xml:space="preserve"> </w:t>
      </w:r>
      <w:r w:rsidR="009175DC">
        <w:t>one of</w:t>
      </w:r>
      <w:r>
        <w:t xml:space="preserve"> Molly</w:t>
      </w:r>
      <w:r w:rsidR="00396ECC">
        <w:t>’</w:t>
      </w:r>
      <w:r w:rsidR="009175DC">
        <w:t xml:space="preserve">s </w:t>
      </w:r>
      <w:r>
        <w:t>dissecting</w:t>
      </w:r>
      <w:r w:rsidR="009175DC">
        <w:t xml:space="preserve"> blades</w:t>
      </w:r>
      <w:r w:rsidR="005A125C">
        <w:t>.</w:t>
      </w:r>
    </w:p>
    <w:p w14:paraId="121E9D29" w14:textId="73D17DF4" w:rsidR="006415C4" w:rsidRDefault="00396ECC" w:rsidP="00274030">
      <w:pPr>
        <w:pStyle w:val="Body-TextTx"/>
      </w:pPr>
      <w:r>
        <w:t>“</w:t>
      </w:r>
      <w:r w:rsidR="005A125C">
        <w:t>The hound has mingled your scent with mine,</w:t>
      </w:r>
      <w:r>
        <w:t>”</w:t>
      </w:r>
      <w:r w:rsidR="005A125C">
        <w:t xml:space="preserve"> the man says. </w:t>
      </w:r>
      <w:r>
        <w:t>“</w:t>
      </w:r>
      <w:r w:rsidR="005A125C">
        <w:t>It will leave you unmolested, for now.</w:t>
      </w:r>
      <w:r>
        <w:t>”</w:t>
      </w:r>
    </w:p>
    <w:p w14:paraId="3B7FED0F" w14:textId="04D3FF9D" w:rsidR="006415C4" w:rsidRDefault="00AB51CE" w:rsidP="00274030">
      <w:pPr>
        <w:pStyle w:val="Body-TextTx"/>
      </w:pPr>
      <w:r w:rsidRPr="00AB51CE">
        <w:t>I turn to see the centipede thing working at the gash on the wall. Where its mandibles touch</w:t>
      </w:r>
      <w:r w:rsidR="000150E1">
        <w:t>,</w:t>
      </w:r>
      <w:r w:rsidRPr="00AB51CE">
        <w:t xml:space="preserve"> blood </w:t>
      </w:r>
      <w:r w:rsidR="00443D7A">
        <w:t>vanishes</w:t>
      </w:r>
      <w:r w:rsidRPr="00AB51CE">
        <w:t xml:space="preserve"> and the wound start</w:t>
      </w:r>
      <w:r w:rsidR="00A555F1">
        <w:t>s</w:t>
      </w:r>
      <w:r w:rsidRPr="00AB51CE">
        <w:t xml:space="preserve"> knitting</w:t>
      </w:r>
      <w:r w:rsidR="00443D7A">
        <w:t xml:space="preserve"> together</w:t>
      </w:r>
      <w:r w:rsidRPr="00AB51CE">
        <w:t>. I look back to the man.</w:t>
      </w:r>
    </w:p>
    <w:p w14:paraId="35B63702" w14:textId="6E2B59D5" w:rsidR="005A125C" w:rsidRDefault="00396ECC" w:rsidP="00274030">
      <w:pPr>
        <w:pStyle w:val="Body-TextTx"/>
      </w:pPr>
      <w:r>
        <w:t>“</w:t>
      </w:r>
      <w:r w:rsidR="005A125C">
        <w:t>Are you them</w:t>
      </w:r>
      <w:r w:rsidR="003E1CD4">
        <w:t>?</w:t>
      </w:r>
      <w:r w:rsidR="005D0B95">
        <w:t xml:space="preserve"> </w:t>
      </w:r>
      <w:r w:rsidR="00AB51CE">
        <w:t xml:space="preserve">One of the </w:t>
      </w:r>
      <w:r w:rsidR="005A125C">
        <w:t>Night Doctor</w:t>
      </w:r>
      <w:r w:rsidR="00AB51CE">
        <w:t>s</w:t>
      </w:r>
      <w:r w:rsidR="005A125C">
        <w:t>?</w:t>
      </w:r>
      <w:r>
        <w:t>”</w:t>
      </w:r>
    </w:p>
    <w:p w14:paraId="2A692A69" w14:textId="13B61646" w:rsidR="006415C4" w:rsidRDefault="00396ECC" w:rsidP="00274030">
      <w:pPr>
        <w:pStyle w:val="Body-TextTx"/>
      </w:pPr>
      <w:r>
        <w:t>“</w:t>
      </w:r>
      <w:r w:rsidR="005D0B95">
        <w:t>When you set eyes on the lords of this realm, you will not need ask.</w:t>
      </w:r>
      <w:r>
        <w:t>”</w:t>
      </w:r>
    </w:p>
    <w:p w14:paraId="1F8CBA17" w14:textId="77777777" w:rsidR="006415C4" w:rsidRDefault="005D0B95" w:rsidP="00274030">
      <w:pPr>
        <w:pStyle w:val="Body-TextTx"/>
      </w:pPr>
      <w:r>
        <w:t>He turns</w:t>
      </w:r>
      <w:r w:rsidR="00015DB0">
        <w:t xml:space="preserve">, </w:t>
      </w:r>
      <w:r w:rsidR="00A555F1">
        <w:t xml:space="preserve">prepared </w:t>
      </w:r>
      <w:r w:rsidR="00015DB0">
        <w:t>to dismiss me</w:t>
      </w:r>
      <w:r>
        <w:t>.</w:t>
      </w:r>
    </w:p>
    <w:p w14:paraId="74CBC3D1" w14:textId="47710DDB" w:rsidR="005D0B95" w:rsidRDefault="00396ECC" w:rsidP="00274030">
      <w:pPr>
        <w:pStyle w:val="Body-TextTx"/>
      </w:pPr>
      <w:r>
        <w:t>“</w:t>
      </w:r>
      <w:r w:rsidR="00015DB0">
        <w:t xml:space="preserve">Then you </w:t>
      </w:r>
      <w:r w:rsidR="002C7878">
        <w:t xml:space="preserve">Dr. </w:t>
      </w:r>
      <w:bookmarkStart w:id="31" w:name="_Hlk32413804"/>
      <w:r w:rsidR="00015DB0">
        <w:t>Antoine Bisset</w:t>
      </w:r>
      <w:bookmarkEnd w:id="31"/>
      <w:r w:rsidR="005D0B95">
        <w:t>?</w:t>
      </w:r>
      <w:r>
        <w:t>”</w:t>
      </w:r>
    </w:p>
    <w:p w14:paraId="4824235C" w14:textId="77777777" w:rsidR="006415C4" w:rsidRDefault="00AB51CE" w:rsidP="00274030">
      <w:pPr>
        <w:pStyle w:val="Body-TextTx"/>
      </w:pPr>
      <w:r>
        <w:t xml:space="preserve">At hearing his name, he </w:t>
      </w:r>
      <w:r w:rsidR="00015DB0">
        <w:t>go</w:t>
      </w:r>
      <w:r>
        <w:t>es</w:t>
      </w:r>
      <w:r w:rsidR="00015DB0">
        <w:t xml:space="preserve"> still. I go on, relating the story </w:t>
      </w:r>
      <w:r w:rsidR="009175DC">
        <w:t>written in my book</w:t>
      </w:r>
      <w:r w:rsidR="00015DB0">
        <w:t>.</w:t>
      </w:r>
    </w:p>
    <w:p w14:paraId="2D6D52C5" w14:textId="1F803AA5" w:rsidR="00B00CA5" w:rsidRDefault="00396ECC" w:rsidP="00274030">
      <w:pPr>
        <w:pStyle w:val="Body-TextTx"/>
      </w:pPr>
      <w:r>
        <w:t>“</w:t>
      </w:r>
      <w:r w:rsidR="00AB51CE" w:rsidRPr="00AB51CE">
        <w:t xml:space="preserve">Antoine Bisset. </w:t>
      </w:r>
      <w:r w:rsidR="00A31D2A">
        <w:t>A colored</w:t>
      </w:r>
      <w:r w:rsidR="00AB51CE" w:rsidRPr="00AB51CE">
        <w:t xml:space="preserve"> </w:t>
      </w:r>
      <w:r w:rsidR="00AB51CE">
        <w:t>physician</w:t>
      </w:r>
      <w:r w:rsidR="00AB51CE" w:rsidRPr="00AB51CE">
        <w:t xml:space="preserve">, looking for the Night Doctors in old </w:t>
      </w:r>
      <w:r w:rsidR="005E6C02">
        <w:t xml:space="preserve">slave </w:t>
      </w:r>
      <w:r w:rsidR="00AB51CE" w:rsidRPr="00AB51CE">
        <w:t xml:space="preserve">stories. You figured out they was real. Went searching for the </w:t>
      </w:r>
      <w:r w:rsidR="00D73DF3">
        <w:t>dead</w:t>
      </w:r>
      <w:r w:rsidR="00D73DF3" w:rsidRPr="00AB51CE">
        <w:t xml:space="preserve"> </w:t>
      </w:r>
      <w:r w:rsidR="00AB51CE" w:rsidRPr="00AB51CE">
        <w:t xml:space="preserve">Angel Oak </w:t>
      </w:r>
      <w:r w:rsidR="003B4912">
        <w:t>t</w:t>
      </w:r>
      <w:r w:rsidR="00AB51CE" w:rsidRPr="00AB51CE">
        <w:t>ree. That was in 1937, in North Carolina. I come here from Macon, Georgia</w:t>
      </w:r>
      <w:r w:rsidR="002C7878">
        <w:t>,</w:t>
      </w:r>
      <w:r w:rsidR="00AB51CE" w:rsidRPr="00AB51CE">
        <w:t xml:space="preserve"> in 1922. </w:t>
      </w:r>
      <w:r w:rsidR="005E6C02">
        <w:t>T</w:t>
      </w:r>
      <w:r w:rsidR="00AB51CE" w:rsidRPr="00AB51CE">
        <w:t>he ones who sent me, who tell me about you, say time don</w:t>
      </w:r>
      <w:r>
        <w:t>’</w:t>
      </w:r>
      <w:r w:rsidR="00AB51CE" w:rsidRPr="00AB51CE">
        <w:t xml:space="preserve">t matter here. </w:t>
      </w:r>
      <w:r w:rsidR="005E6C02">
        <w:t>Y</w:t>
      </w:r>
      <w:r w:rsidR="00A555F1">
        <w:t>our tomorrow might not even be mine. But t</w:t>
      </w:r>
      <w:r w:rsidR="00AB51CE" w:rsidRPr="00AB51CE">
        <w:t xml:space="preserve">hey </w:t>
      </w:r>
      <w:r w:rsidR="005E6C02">
        <w:t>claim</w:t>
      </w:r>
      <w:r w:rsidR="00AB51CE" w:rsidRPr="00AB51CE">
        <w:t xml:space="preserve"> you </w:t>
      </w:r>
      <w:r w:rsidR="00A31D2A">
        <w:t>came</w:t>
      </w:r>
      <w:r w:rsidR="00AB51CE" w:rsidRPr="00AB51CE">
        <w:t xml:space="preserve"> looking for something, to understand a </w:t>
      </w:r>
      <w:r w:rsidR="00AB51CE" w:rsidRPr="00AB51CE">
        <w:lastRenderedPageBreak/>
        <w:t>secret.</w:t>
      </w:r>
      <w:r>
        <w:t>”</w:t>
      </w:r>
    </w:p>
    <w:p w14:paraId="560D1AF1" w14:textId="2E26E861" w:rsidR="006415C4" w:rsidRDefault="00B00CA5" w:rsidP="00274030">
      <w:pPr>
        <w:pStyle w:val="Body-TextTx"/>
      </w:pPr>
      <w:r>
        <w:t>He turn</w:t>
      </w:r>
      <w:r w:rsidR="00A555F1">
        <w:t>s</w:t>
      </w:r>
      <w:r>
        <w:t xml:space="preserve"> </w:t>
      </w:r>
      <w:r w:rsidR="00443D7A">
        <w:t xml:space="preserve">back </w:t>
      </w:r>
      <w:r>
        <w:t>to me, first his head, then his body</w:t>
      </w:r>
      <w:r w:rsidR="00AB51CE">
        <w:t>—like it just remember</w:t>
      </w:r>
      <w:r>
        <w:t xml:space="preserve">. </w:t>
      </w:r>
      <w:r w:rsidR="00396ECC">
        <w:t>“</w:t>
      </w:r>
      <w:r>
        <w:t xml:space="preserve">And what </w:t>
      </w:r>
      <w:r w:rsidR="00AB51CE">
        <w:t xml:space="preserve">does your story say </w:t>
      </w:r>
      <w:r w:rsidR="0044170E">
        <w:t>I</w:t>
      </w:r>
      <w:r>
        <w:t xml:space="preserve"> </w:t>
      </w:r>
      <w:r w:rsidR="00AB51CE">
        <w:t xml:space="preserve">came </w:t>
      </w:r>
      <w:r>
        <w:t>seeking?</w:t>
      </w:r>
      <w:r w:rsidR="00396ECC">
        <w:t>”</w:t>
      </w:r>
    </w:p>
    <w:p w14:paraId="4FCF856A" w14:textId="3D96BE5A" w:rsidR="006415C4" w:rsidRDefault="00396ECC" w:rsidP="00274030">
      <w:pPr>
        <w:pStyle w:val="Body-TextTx"/>
      </w:pPr>
      <w:r>
        <w:t>“</w:t>
      </w:r>
      <w:r w:rsidR="00B00CA5">
        <w:t>Hate</w:t>
      </w:r>
      <w:r w:rsidR="005E6C02">
        <w:t>,</w:t>
      </w:r>
      <w:r>
        <w:t>”</w:t>
      </w:r>
      <w:r w:rsidR="005E6C02">
        <w:t xml:space="preserve"> I say.</w:t>
      </w:r>
      <w:r w:rsidR="006415C4" w:rsidRPr="006415C4">
        <w:t xml:space="preserve"> </w:t>
      </w:r>
      <w:r>
        <w:t>“</w:t>
      </w:r>
      <w:r w:rsidR="00AB51CE" w:rsidRPr="00AB51CE">
        <w:t>You come looking to understand hate</w:t>
      </w:r>
      <w:r w:rsidR="00B00CA5">
        <w:t>.</w:t>
      </w:r>
      <w:r>
        <w:t>”</w:t>
      </w:r>
    </w:p>
    <w:p w14:paraId="673E02A1" w14:textId="3209E18E" w:rsidR="000B5C3F" w:rsidRDefault="000B5C3F" w:rsidP="00274030">
      <w:pPr>
        <w:pStyle w:val="Body-TextTx"/>
      </w:pPr>
      <w:r w:rsidRPr="000B5C3F">
        <w:t>He stare</w:t>
      </w:r>
      <w:r w:rsidR="00A555F1">
        <w:t>s</w:t>
      </w:r>
      <w:r w:rsidRPr="000B5C3F">
        <w:t xml:space="preserve"> at me from behind that blindfold. </w:t>
      </w:r>
      <w:r w:rsidR="00396ECC">
        <w:t>“</w:t>
      </w:r>
      <w:r w:rsidRPr="000B5C3F">
        <w:t xml:space="preserve">Do you know the </w:t>
      </w:r>
      <w:r w:rsidR="00A555F1">
        <w:t>abandoned</w:t>
      </w:r>
      <w:r w:rsidRPr="000B5C3F">
        <w:t xml:space="preserve"> practice of </w:t>
      </w:r>
      <w:bookmarkStart w:id="32" w:name="_Hlk32414831"/>
      <w:proofErr w:type="spellStart"/>
      <w:r w:rsidR="00D616E1">
        <w:t>h</w:t>
      </w:r>
      <w:r w:rsidRPr="000B5C3F">
        <w:t>umorism</w:t>
      </w:r>
      <w:bookmarkEnd w:id="32"/>
      <w:proofErr w:type="spellEnd"/>
      <w:r w:rsidRPr="000B5C3F">
        <w:t xml:space="preserve">, </w:t>
      </w:r>
      <w:r>
        <w:t>passed down by the</w:t>
      </w:r>
      <w:r w:rsidRPr="000B5C3F">
        <w:t xml:space="preserve"> </w:t>
      </w:r>
      <w:r w:rsidR="00A555F1">
        <w:t>Hamites of Egypt</w:t>
      </w:r>
      <w:r w:rsidRPr="000B5C3F">
        <w:t xml:space="preserve"> to</w:t>
      </w:r>
      <w:r>
        <w:t xml:space="preserve"> the</w:t>
      </w:r>
      <w:r w:rsidRPr="000B5C3F">
        <w:t xml:space="preserve"> Greeks and Romans</w:t>
      </w:r>
      <w:r>
        <w:t>?</w:t>
      </w:r>
      <w:r w:rsidRPr="000B5C3F">
        <w:t xml:space="preserve"> It </w:t>
      </w:r>
      <w:r>
        <w:t>held</w:t>
      </w:r>
      <w:r w:rsidRPr="000B5C3F">
        <w:t xml:space="preserve"> that </w:t>
      </w:r>
      <w:r>
        <w:t>each of man</w:t>
      </w:r>
      <w:r w:rsidR="00396ECC">
        <w:t>’</w:t>
      </w:r>
      <w:r>
        <w:t>s bodily</w:t>
      </w:r>
      <w:r w:rsidRPr="000B5C3F">
        <w:t xml:space="preserve"> fluids governed a principle: blood </w:t>
      </w:r>
      <w:r w:rsidR="00A31D2A">
        <w:t>for</w:t>
      </w:r>
      <w:r w:rsidRPr="000B5C3F">
        <w:t xml:space="preserve"> life; yellow bile the seat of aggression; black the cause of melancholy; and phlegm, apathy. I believe </w:t>
      </w:r>
      <w:r>
        <w:t>one</w:t>
      </w:r>
      <w:r w:rsidRPr="000B5C3F">
        <w:t xml:space="preserve"> humor </w:t>
      </w:r>
      <w:r>
        <w:t>is</w:t>
      </w:r>
      <w:r w:rsidRPr="000B5C3F">
        <w:t xml:space="preserve"> yet unaccounted for</w:t>
      </w:r>
      <w:r w:rsidR="00935C90">
        <w:t>. W</w:t>
      </w:r>
      <w:r>
        <w:t xml:space="preserve">hat men call </w:t>
      </w:r>
      <w:r w:rsidRPr="00D34D10">
        <w:rPr>
          <w:rStyle w:val="itali"/>
        </w:rPr>
        <w:t>hate.</w:t>
      </w:r>
      <w:r w:rsidRPr="000B5C3F">
        <w:t xml:space="preserve"> You and I have seen too much to discount its existence.</w:t>
      </w:r>
      <w:r w:rsidR="00396ECC">
        <w:t>”</w:t>
      </w:r>
    </w:p>
    <w:p w14:paraId="50F7D37F" w14:textId="18F4C311" w:rsidR="006415C4" w:rsidRDefault="00396ECC" w:rsidP="00274030">
      <w:pPr>
        <w:pStyle w:val="Body-TextTx"/>
      </w:pPr>
      <w:r>
        <w:t>“</w:t>
      </w:r>
      <w:r w:rsidR="005E6C02">
        <w:t>Did you find</w:t>
      </w:r>
      <w:r w:rsidR="000B5C3F" w:rsidRPr="000B5C3F">
        <w:t xml:space="preserve"> it? This source of hate?</w:t>
      </w:r>
      <w:r>
        <w:t>”</w:t>
      </w:r>
    </w:p>
    <w:p w14:paraId="4E799663" w14:textId="4491E6B9" w:rsidR="006415C4" w:rsidRDefault="00A31D2A" w:rsidP="00274030">
      <w:pPr>
        <w:pStyle w:val="Body-TextTx"/>
      </w:pPr>
      <w:r>
        <w:t xml:space="preserve">His jaw </w:t>
      </w:r>
      <w:r w:rsidR="00085333">
        <w:t>tenses</w:t>
      </w:r>
      <w:r>
        <w:t xml:space="preserve">. </w:t>
      </w:r>
      <w:r w:rsidR="00396ECC">
        <w:t>“</w:t>
      </w:r>
      <w:r w:rsidR="000B5C3F" w:rsidRPr="000B5C3F">
        <w:t>I have hunted it in the entrails of m</w:t>
      </w:r>
      <w:r w:rsidR="005E6C02">
        <w:t>e</w:t>
      </w:r>
      <w:r w:rsidR="000B5C3F" w:rsidRPr="000B5C3F">
        <w:t xml:space="preserve">n. </w:t>
      </w:r>
      <w:r w:rsidR="00935C90">
        <w:t>B</w:t>
      </w:r>
      <w:r w:rsidR="000B5C3F" w:rsidRPr="000B5C3F">
        <w:t xml:space="preserve">rought back specimens for my lords to feast upon, for I have introduced them to this delicacy. Yet still, its </w:t>
      </w:r>
      <w:r w:rsidR="00935C90">
        <w:t>source</w:t>
      </w:r>
      <w:r w:rsidR="000B5C3F" w:rsidRPr="000B5C3F">
        <w:t xml:space="preserve"> eludes me.</w:t>
      </w:r>
      <w:r w:rsidR="00396ECC">
        <w:t>”</w:t>
      </w:r>
    </w:p>
    <w:p w14:paraId="298B3958" w14:textId="428F797F" w:rsidR="006415C4" w:rsidRDefault="00396ECC" w:rsidP="00274030">
      <w:pPr>
        <w:pStyle w:val="Body-TextTx"/>
      </w:pPr>
      <w:r>
        <w:t>“</w:t>
      </w:r>
      <w:r w:rsidR="000B5C3F" w:rsidRPr="000B5C3F">
        <w:t xml:space="preserve">What if I could bring you hate? Not from people, but </w:t>
      </w:r>
      <w:proofErr w:type="gramStart"/>
      <w:r w:rsidR="000B5C3F" w:rsidRPr="000B5C3F">
        <w:t>from</w:t>
      </w:r>
      <w:r>
        <w:t> .</w:t>
      </w:r>
      <w:proofErr w:type="gramEnd"/>
      <w:r>
        <w:t> . .</w:t>
      </w:r>
      <w:r w:rsidR="006415C4">
        <w:t xml:space="preserve"> </w:t>
      </w:r>
      <w:proofErr w:type="gramStart"/>
      <w:r w:rsidR="000B5C3F" w:rsidRPr="000B5C3F">
        <w:t>beings</w:t>
      </w:r>
      <w:r>
        <w:t> .</w:t>
      </w:r>
      <w:proofErr w:type="gramEnd"/>
      <w:r>
        <w:t> . .</w:t>
      </w:r>
      <w:r w:rsidR="006415C4">
        <w:t xml:space="preserve"> </w:t>
      </w:r>
      <w:r w:rsidR="000B5C3F" w:rsidRPr="000B5C3F">
        <w:t xml:space="preserve">like your </w:t>
      </w:r>
      <w:r w:rsidR="00A555F1">
        <w:t>l</w:t>
      </w:r>
      <w:r w:rsidR="000B5C3F" w:rsidRPr="000B5C3F">
        <w:t>ords. Things that carry hate pure in their blood. That live and thrive on it.</w:t>
      </w:r>
      <w:r>
        <w:t>”</w:t>
      </w:r>
    </w:p>
    <w:p w14:paraId="5D23B597" w14:textId="255A64F7" w:rsidR="006415C4" w:rsidRDefault="000B5C3F" w:rsidP="00274030">
      <w:pPr>
        <w:pStyle w:val="Body-TextTx"/>
      </w:pPr>
      <w:r w:rsidRPr="000B5C3F">
        <w:t>He</w:t>
      </w:r>
      <w:r w:rsidR="00396ECC">
        <w:t>’</w:t>
      </w:r>
      <w:r w:rsidRPr="000B5C3F">
        <w:t>s</w:t>
      </w:r>
      <w:r>
        <w:t xml:space="preserve"> </w:t>
      </w:r>
      <w:r w:rsidRPr="000B5C3F">
        <w:t>in front of me in a blur. No kni</w:t>
      </w:r>
      <w:r w:rsidR="00A555F1">
        <w:t>f</w:t>
      </w:r>
      <w:r w:rsidRPr="000B5C3F">
        <w:t>e this time, but his blindfold</w:t>
      </w:r>
      <w:r w:rsidR="005E6C02">
        <w:t>ed</w:t>
      </w:r>
      <w:r w:rsidRPr="000B5C3F">
        <w:t xml:space="preserve"> gaze feel</w:t>
      </w:r>
      <w:r w:rsidR="00A555F1">
        <w:t>s</w:t>
      </w:r>
      <w:r w:rsidRPr="000B5C3F">
        <w:t xml:space="preserve"> as sharp</w:t>
      </w:r>
      <w:r>
        <w:t>—</w:t>
      </w:r>
      <w:r w:rsidR="005E6C02">
        <w:t>slicing</w:t>
      </w:r>
      <w:r w:rsidRPr="000B5C3F">
        <w:t xml:space="preserve"> at me, peeling back layers to </w:t>
      </w:r>
      <w:r>
        <w:t>inspect</w:t>
      </w:r>
      <w:r w:rsidRPr="000B5C3F">
        <w:t xml:space="preserve"> what</w:t>
      </w:r>
      <w:r w:rsidR="00396ECC">
        <w:t>’</w:t>
      </w:r>
      <w:r w:rsidRPr="000B5C3F">
        <w:t xml:space="preserve">s beneath. </w:t>
      </w:r>
      <w:r w:rsidR="00396ECC">
        <w:t>“</w:t>
      </w:r>
      <w:r w:rsidRPr="000B5C3F">
        <w:t>Why would you come here to gift me such a thing?</w:t>
      </w:r>
      <w:r w:rsidR="00396ECC">
        <w:t>”</w:t>
      </w:r>
    </w:p>
    <w:p w14:paraId="3DFA4CC7" w14:textId="40111D30" w:rsidR="006415C4" w:rsidRDefault="00396ECC" w:rsidP="00274030">
      <w:pPr>
        <w:pStyle w:val="Body-TextTx"/>
      </w:pPr>
      <w:r>
        <w:t>“</w:t>
      </w:r>
      <w:r w:rsidR="00761F25">
        <w:t>Because I need your help.</w:t>
      </w:r>
      <w:r>
        <w:t>”</w:t>
      </w:r>
      <w:r w:rsidR="00761F25">
        <w:t xml:space="preserve"> I tell him about the Ku </w:t>
      </w:r>
      <w:proofErr w:type="spellStart"/>
      <w:r w:rsidR="00761F25">
        <w:t>Kluxes</w:t>
      </w:r>
      <w:proofErr w:type="spellEnd"/>
      <w:r w:rsidR="00761F25">
        <w:t xml:space="preserve">. </w:t>
      </w:r>
      <w:r w:rsidR="00A73B32">
        <w:t>A</w:t>
      </w:r>
      <w:r w:rsidR="00761F25">
        <w:t>bout Butcher Clyde</w:t>
      </w:r>
      <w:r w:rsidR="00595B06">
        <w:t xml:space="preserve">. </w:t>
      </w:r>
      <w:r>
        <w:t>“</w:t>
      </w:r>
      <w:r w:rsidR="00595B06">
        <w:t xml:space="preserve">I need you to convince your </w:t>
      </w:r>
      <w:r w:rsidR="00A73B32">
        <w:t>l</w:t>
      </w:r>
      <w:r w:rsidR="00595B06">
        <w:t>ords, to help us figh</w:t>
      </w:r>
      <w:r w:rsidR="00A555F1">
        <w:t>t</w:t>
      </w:r>
      <w:r w:rsidR="000B5C3F">
        <w:t>,</w:t>
      </w:r>
      <w:r>
        <w:t>”</w:t>
      </w:r>
      <w:r w:rsidR="00595B06">
        <w:t xml:space="preserve"> </w:t>
      </w:r>
      <w:r w:rsidR="000B5C3F">
        <w:t>I finish.</w:t>
      </w:r>
    </w:p>
    <w:p w14:paraId="46604FD9" w14:textId="2B79D4F9" w:rsidR="006415C4" w:rsidRDefault="00396ECC" w:rsidP="00274030">
      <w:pPr>
        <w:pStyle w:val="Body-TextTx"/>
      </w:pPr>
      <w:r>
        <w:t>“</w:t>
      </w:r>
      <w:r w:rsidR="000B5C3F" w:rsidRPr="000B5C3F">
        <w:t>You are mistaken</w:t>
      </w:r>
      <w:r w:rsidR="00935C90">
        <w:t xml:space="preserve"> </w:t>
      </w:r>
      <w:r w:rsidR="000B5C3F" w:rsidRPr="000B5C3F">
        <w:t>if you believe I hold sway over them.</w:t>
      </w:r>
      <w:r>
        <w:t>”</w:t>
      </w:r>
    </w:p>
    <w:p w14:paraId="77E424B3" w14:textId="6A88BB28" w:rsidR="006415C4" w:rsidRDefault="00396ECC" w:rsidP="00274030">
      <w:pPr>
        <w:pStyle w:val="Body-TextTx"/>
      </w:pPr>
      <w:r>
        <w:t>“</w:t>
      </w:r>
      <w:r w:rsidR="00595B06">
        <w:t xml:space="preserve">But you can </w:t>
      </w:r>
      <w:r w:rsidR="00496F37">
        <w:t xml:space="preserve">offer </w:t>
      </w:r>
      <w:r w:rsidR="00034547">
        <w:t>a</w:t>
      </w:r>
      <w:r w:rsidR="00595B06">
        <w:t xml:space="preserve"> feast</w:t>
      </w:r>
      <w:r w:rsidR="000B5C3F">
        <w:t xml:space="preserve"> of this delicacy</w:t>
      </w:r>
      <w:r w:rsidR="00935C90">
        <w:t>. B</w:t>
      </w:r>
      <w:r w:rsidR="00034547">
        <w:t>et they like that</w:t>
      </w:r>
      <w:r w:rsidR="00595B06">
        <w:t>.</w:t>
      </w:r>
      <w:r>
        <w:t>”</w:t>
      </w:r>
    </w:p>
    <w:p w14:paraId="0660E450" w14:textId="49ED3147" w:rsidR="00595B06" w:rsidRDefault="00595B06" w:rsidP="00274030">
      <w:pPr>
        <w:pStyle w:val="Body-TextTx"/>
      </w:pPr>
      <w:r>
        <w:lastRenderedPageBreak/>
        <w:t xml:space="preserve">He takes a while, then </w:t>
      </w:r>
      <w:r w:rsidR="00034547">
        <w:t>ask</w:t>
      </w:r>
      <w:r w:rsidR="00F22F44">
        <w:t>s</w:t>
      </w:r>
      <w:r>
        <w:t xml:space="preserve">, </w:t>
      </w:r>
      <w:r w:rsidR="00396ECC">
        <w:t>“</w:t>
      </w:r>
      <w:r>
        <w:t xml:space="preserve">What will you give </w:t>
      </w:r>
      <w:r w:rsidR="00F22F44">
        <w:t>in exchange</w:t>
      </w:r>
      <w:r>
        <w:t>?</w:t>
      </w:r>
      <w:r w:rsidR="00396ECC">
        <w:t>”</w:t>
      </w:r>
    </w:p>
    <w:p w14:paraId="4E237926" w14:textId="0CF4B592" w:rsidR="006415C4" w:rsidRDefault="000B5C3F" w:rsidP="00274030">
      <w:pPr>
        <w:pStyle w:val="Body-TextTx"/>
      </w:pPr>
      <w:r w:rsidRPr="000B5C3F">
        <w:t xml:space="preserve">My eyebrows raise. </w:t>
      </w:r>
      <w:r w:rsidR="00396ECC">
        <w:t>“</w:t>
      </w:r>
      <w:proofErr w:type="spellStart"/>
      <w:r w:rsidRPr="000B5C3F">
        <w:t>Ain</w:t>
      </w:r>
      <w:r w:rsidR="00396ECC">
        <w:t>’</w:t>
      </w:r>
      <w:r w:rsidRPr="000B5C3F">
        <w:t>t</w:t>
      </w:r>
      <w:proofErr w:type="spellEnd"/>
      <w:r w:rsidRPr="000B5C3F">
        <w:t xml:space="preserve"> the chance to feast enough?</w:t>
      </w:r>
      <w:r w:rsidR="00396ECC">
        <w:t>”</w:t>
      </w:r>
    </w:p>
    <w:p w14:paraId="41EB8776" w14:textId="7A3D512E" w:rsidR="00746863" w:rsidRDefault="005D0B95" w:rsidP="00274030">
      <w:pPr>
        <w:pStyle w:val="Body-TextTx"/>
      </w:pPr>
      <w:r>
        <w:t xml:space="preserve">He </w:t>
      </w:r>
      <w:r w:rsidR="00595B06">
        <w:t xml:space="preserve">grins, showing white teeth. </w:t>
      </w:r>
      <w:r w:rsidR="00396ECC">
        <w:t>“</w:t>
      </w:r>
      <w:r w:rsidR="00595B06">
        <w:t xml:space="preserve">Do you know why the </w:t>
      </w:r>
      <w:r w:rsidR="00034547">
        <w:t>l</w:t>
      </w:r>
      <w:r w:rsidR="00595B06">
        <w:t xml:space="preserve">ords of this place stole away slaves? Because misery </w:t>
      </w:r>
      <w:r w:rsidR="00034547">
        <w:t>fascinated them</w:t>
      </w:r>
      <w:r w:rsidR="00935C90">
        <w:t>. T</w:t>
      </w:r>
      <w:r w:rsidR="00595B06">
        <w:t xml:space="preserve">he </w:t>
      </w:r>
      <w:r w:rsidR="005E6C02">
        <w:t xml:space="preserve">tear </w:t>
      </w:r>
      <w:r w:rsidR="00595B06">
        <w:t>of it, the pain. And who had seen more misery</w:t>
      </w:r>
      <w:r w:rsidR="000B5C3F">
        <w:t xml:space="preserve"> than the</w:t>
      </w:r>
      <w:r w:rsidR="001407B9">
        <w:t>y?</w:t>
      </w:r>
      <w:r w:rsidR="00595B06">
        <w:t xml:space="preserve"> But I came here willingly, like you. </w:t>
      </w:r>
      <w:proofErr w:type="gramStart"/>
      <w:r w:rsidR="00595B06">
        <w:t>So</w:t>
      </w:r>
      <w:proofErr w:type="gramEnd"/>
      <w:r w:rsidR="00595B06">
        <w:t xml:space="preserve"> I was able to demand the </w:t>
      </w:r>
      <w:r w:rsidR="000B5C3F">
        <w:t xml:space="preserve">chance to pay </w:t>
      </w:r>
      <w:r w:rsidR="00595B06">
        <w:t>the price</w:t>
      </w:r>
      <w:r w:rsidR="000B5C3F">
        <w:t xml:space="preserve"> for what I sought</w:t>
      </w:r>
      <w:r w:rsidR="00595B06">
        <w:t>.</w:t>
      </w:r>
      <w:r w:rsidR="00396ECC">
        <w:t>”</w:t>
      </w:r>
      <w:r w:rsidR="00595B06">
        <w:t xml:space="preserve"> </w:t>
      </w:r>
      <w:r w:rsidR="00FB1C3E" w:rsidRPr="00FB1C3E">
        <w:t>He grab</w:t>
      </w:r>
      <w:r w:rsidR="005E6C02">
        <w:t xml:space="preserve">s my </w:t>
      </w:r>
      <w:r w:rsidR="00FB1C3E" w:rsidRPr="00FB1C3E">
        <w:t>hand</w:t>
      </w:r>
      <w:r w:rsidR="00FB1C3E">
        <w:t xml:space="preserve"> quick</w:t>
      </w:r>
      <w:r w:rsidR="00FB1C3E" w:rsidRPr="00FB1C3E">
        <w:t xml:space="preserve">, </w:t>
      </w:r>
      <w:r w:rsidR="005E6C02">
        <w:t>pressing</w:t>
      </w:r>
      <w:r w:rsidR="00FB1C3E" w:rsidRPr="00FB1C3E">
        <w:t xml:space="preserve"> it to his chest. There</w:t>
      </w:r>
      <w:r w:rsidR="00396ECC">
        <w:t>’</w:t>
      </w:r>
      <w:r w:rsidR="00FB1C3E" w:rsidRPr="00FB1C3E">
        <w:t>s no warmth</w:t>
      </w:r>
      <w:r w:rsidR="00FD1C95">
        <w:t xml:space="preserve"> there.</w:t>
      </w:r>
      <w:r w:rsidR="00F22F44">
        <w:t xml:space="preserve"> </w:t>
      </w:r>
      <w:r w:rsidR="005E6C02">
        <w:t>No breathing</w:t>
      </w:r>
      <w:r w:rsidR="00FB1C3E">
        <w:t xml:space="preserve">. </w:t>
      </w:r>
      <w:r w:rsidR="005E6C02">
        <w:t xml:space="preserve">No heartbeat. </w:t>
      </w:r>
      <w:proofErr w:type="gramStart"/>
      <w:r w:rsidR="00A31D2A">
        <w:t>Only</w:t>
      </w:r>
      <w:r w:rsidR="00396ECC">
        <w:t> .</w:t>
      </w:r>
      <w:proofErr w:type="gramEnd"/>
      <w:r w:rsidR="00396ECC">
        <w:t> . .</w:t>
      </w:r>
      <w:r w:rsidR="006415C4">
        <w:t xml:space="preserve"> </w:t>
      </w:r>
      <w:r w:rsidR="00FB1C3E" w:rsidRPr="00FB1C3E">
        <w:t>empt</w:t>
      </w:r>
      <w:r w:rsidR="00A31D2A">
        <w:t>iness</w:t>
      </w:r>
      <w:r w:rsidR="00FB1C3E" w:rsidRPr="00FB1C3E">
        <w:t xml:space="preserve">. </w:t>
      </w:r>
      <w:r w:rsidR="00A31D2A">
        <w:t>As if</w:t>
      </w:r>
      <w:r w:rsidR="00FB1C3E">
        <w:t xml:space="preserve"> </w:t>
      </w:r>
      <w:r w:rsidR="00935C90">
        <w:t>he</w:t>
      </w:r>
      <w:r w:rsidR="00904340">
        <w:t xml:space="preserve"> </w:t>
      </w:r>
      <w:r w:rsidR="00FB1C3E">
        <w:t>been carved out like a</w:t>
      </w:r>
      <w:r w:rsidR="00904340">
        <w:t xml:space="preserve"> gourd</w:t>
      </w:r>
      <w:r w:rsidR="00034547">
        <w:t xml:space="preserve">. </w:t>
      </w:r>
      <w:r w:rsidR="00396ECC">
        <w:t>“</w:t>
      </w:r>
      <w:r w:rsidR="00904340" w:rsidRPr="00904340">
        <w:t>T</w:t>
      </w:r>
      <w:r w:rsidR="00F22F44">
        <w:t>he</w:t>
      </w:r>
      <w:r w:rsidR="00904340" w:rsidRPr="00904340">
        <w:t xml:space="preserve"> price I paid. </w:t>
      </w:r>
      <w:r w:rsidR="00CD57DF">
        <w:t xml:space="preserve">You will need </w:t>
      </w:r>
      <w:r w:rsidR="00A31D2A">
        <w:t xml:space="preserve">to </w:t>
      </w:r>
      <w:r w:rsidR="00CD57DF">
        <w:t>pay</w:t>
      </w:r>
      <w:r w:rsidR="00904340">
        <w:t xml:space="preserve"> your own</w:t>
      </w:r>
      <w:r w:rsidR="00CD57DF">
        <w:t>.</w:t>
      </w:r>
      <w:r w:rsidR="00396ECC">
        <w:t>”</w:t>
      </w:r>
    </w:p>
    <w:p w14:paraId="03B89FD9" w14:textId="140AE622" w:rsidR="00904340" w:rsidRDefault="00904340" w:rsidP="00274030">
      <w:pPr>
        <w:pStyle w:val="Body-TextTx"/>
      </w:pPr>
      <w:r w:rsidRPr="00904340">
        <w:t xml:space="preserve">I </w:t>
      </w:r>
      <w:r w:rsidR="00FD1C95">
        <w:t>pull my hand free</w:t>
      </w:r>
      <w:r w:rsidRPr="00904340">
        <w:t xml:space="preserve">, remembering Auntie </w:t>
      </w:r>
      <w:proofErr w:type="spellStart"/>
      <w:r w:rsidR="005E6C02">
        <w:t>Ondine</w:t>
      </w:r>
      <w:r w:rsidR="00396ECC">
        <w:t>’</w:t>
      </w:r>
      <w:r w:rsidR="005E6C02">
        <w:t>s</w:t>
      </w:r>
      <w:proofErr w:type="spellEnd"/>
      <w:r w:rsidRPr="00904340">
        <w:t xml:space="preserve"> warning, but nod. </w:t>
      </w:r>
      <w:r w:rsidR="00396ECC">
        <w:t>“</w:t>
      </w:r>
      <w:r>
        <w:t>Yes, I—</w:t>
      </w:r>
      <w:r w:rsidR="00396ECC">
        <w:t>”</w:t>
      </w:r>
    </w:p>
    <w:p w14:paraId="5CD90379" w14:textId="25F2F6E6" w:rsidR="006415C4" w:rsidRDefault="00904340" w:rsidP="00274030">
      <w:pPr>
        <w:pStyle w:val="Body-TextTx"/>
      </w:pPr>
      <w:r>
        <w:t>All at once, something seize</w:t>
      </w:r>
      <w:r w:rsidR="00F22F44">
        <w:t>s</w:t>
      </w:r>
      <w:r>
        <w:t xml:space="preserve"> me. I go down, my head smack</w:t>
      </w:r>
      <w:r w:rsidR="00935C90">
        <w:t>ing</w:t>
      </w:r>
      <w:r>
        <w:t xml:space="preserve"> the floor. I see stars</w:t>
      </w:r>
      <w:r w:rsidR="005E6C02">
        <w:t xml:space="preserve">, </w:t>
      </w:r>
      <w:r w:rsidR="00935C90">
        <w:t>t</w:t>
      </w:r>
      <w:r>
        <w:t>hen realize I</w:t>
      </w:r>
      <w:r w:rsidR="00396ECC">
        <w:t>’</w:t>
      </w:r>
      <w:r>
        <w:t>m moving. Someone got ahold of me, dragging me by my feet. I twist my head</w:t>
      </w:r>
      <w:r w:rsidR="00A02B5E">
        <w:t xml:space="preserve"> up</w:t>
      </w:r>
      <w:r>
        <w:t xml:space="preserve"> in panic, thinking to find the centipede</w:t>
      </w:r>
      <w:r w:rsidR="00D616E1">
        <w:t xml:space="preserve"> </w:t>
      </w:r>
      <w:r>
        <w:t>thing. But it</w:t>
      </w:r>
      <w:r w:rsidR="00396ECC">
        <w:t>’</w:t>
      </w:r>
      <w:r>
        <w:t>s a different monster.</w:t>
      </w:r>
    </w:p>
    <w:p w14:paraId="0C672947" w14:textId="664287BF" w:rsidR="00904340" w:rsidRDefault="00904340" w:rsidP="00274030">
      <w:pPr>
        <w:pStyle w:val="Body-TextTx"/>
      </w:pPr>
      <w:r>
        <w:t>They look like men. No, giants. There</w:t>
      </w:r>
      <w:r w:rsidR="00396ECC">
        <w:t>’</w:t>
      </w:r>
      <w:r>
        <w:t xml:space="preserve">s two of them, </w:t>
      </w:r>
      <w:r w:rsidR="00F22F44">
        <w:t>in</w:t>
      </w:r>
      <w:r>
        <w:t xml:space="preserve"> long white robes. One has me by a </w:t>
      </w:r>
      <w:r w:rsidR="00A31952">
        <w:t>six-fingered</w:t>
      </w:r>
      <w:r>
        <w:t xml:space="preserve"> hand</w:t>
      </w:r>
      <w:r w:rsidR="00A31952">
        <w:t xml:space="preserve">, pale </w:t>
      </w:r>
      <w:r>
        <w:t xml:space="preserve">skin stretched </w:t>
      </w:r>
      <w:r w:rsidR="00F22F44">
        <w:t xml:space="preserve">tight </w:t>
      </w:r>
      <w:r>
        <w:t>over bone. Remembering Chef</w:t>
      </w:r>
      <w:r w:rsidR="00396ECC">
        <w:t>’</w:t>
      </w:r>
      <w:r>
        <w:t xml:space="preserve">s knife </w:t>
      </w:r>
      <w:r w:rsidR="00A02B5E">
        <w:t>at</w:t>
      </w:r>
      <w:r>
        <w:t xml:space="preserve"> my waist, I fumble for it, get it in my fingers</w:t>
      </w:r>
      <w:r w:rsidR="00D616E1">
        <w:t>,</w:t>
      </w:r>
      <w:r>
        <w:t xml:space="preserve"> and plunge it in</w:t>
      </w:r>
      <w:r w:rsidR="00F22F44">
        <w:t>to</w:t>
      </w:r>
      <w:r>
        <w:t xml:space="preserve"> that hand. Don</w:t>
      </w:r>
      <w:r w:rsidR="00396ECC">
        <w:t>’</w:t>
      </w:r>
      <w:r>
        <w:t xml:space="preserve">t even </w:t>
      </w:r>
      <w:r w:rsidR="00935C90">
        <w:t>make a dent</w:t>
      </w:r>
      <w:r>
        <w:t>. But the one holding me turn</w:t>
      </w:r>
      <w:r w:rsidR="00A02B5E">
        <w:t>s</w:t>
      </w:r>
      <w:r>
        <w:t xml:space="preserve"> a head about on a slender neck, an</w:t>
      </w:r>
      <w:r w:rsidR="00A02B5E">
        <w:t>d the fight drains out of me</w:t>
      </w:r>
      <w:r>
        <w:t xml:space="preserve">. </w:t>
      </w:r>
      <w:r w:rsidR="00935C90">
        <w:t>N</w:t>
      </w:r>
      <w:r>
        <w:t>o doubt about it—this is a Night Doctor.</w:t>
      </w:r>
    </w:p>
    <w:p w14:paraId="6CA746FB" w14:textId="25CFF28F" w:rsidR="006415C4" w:rsidRDefault="005E773F" w:rsidP="00274030">
      <w:pPr>
        <w:pStyle w:val="Body-TextTx"/>
      </w:pPr>
      <w:r w:rsidRPr="005E773F">
        <w:t xml:space="preserve">The face </w:t>
      </w:r>
      <w:r w:rsidR="00A02B5E">
        <w:t>looking</w:t>
      </w:r>
      <w:r w:rsidRPr="005E773F">
        <w:t xml:space="preserve"> at me is colorless and empty—no eyes</w:t>
      </w:r>
      <w:r w:rsidR="00A02B5E">
        <w:t xml:space="preserve"> or </w:t>
      </w:r>
      <w:r w:rsidRPr="005E773F">
        <w:t>nose, no mouth even. Just wrinkled skin</w:t>
      </w:r>
      <w:r w:rsidR="00F22F44">
        <w:t xml:space="preserve"> on a long head</w:t>
      </w:r>
      <w:r w:rsidRPr="005E773F">
        <w:t xml:space="preserve">. A set of voices start in my </w:t>
      </w:r>
      <w:r w:rsidR="00F22F44">
        <w:t>ears</w:t>
      </w:r>
      <w:r w:rsidRPr="005E773F">
        <w:t>, whispering like</w:t>
      </w:r>
      <w:r w:rsidR="00A02B5E">
        <w:t xml:space="preserve"> sliding</w:t>
      </w:r>
      <w:r w:rsidRPr="005E773F">
        <w:t xml:space="preserve"> knife blades. I go </w:t>
      </w:r>
      <w:r w:rsidR="00F22F44">
        <w:t>stiff</w:t>
      </w:r>
      <w:r w:rsidRPr="005E773F">
        <w:t>, my body caught in ropes I can</w:t>
      </w:r>
      <w:r w:rsidR="00396ECC">
        <w:t>’</w:t>
      </w:r>
      <w:r w:rsidRPr="005E773F">
        <w:t>t see</w:t>
      </w:r>
      <w:r w:rsidR="00935C90">
        <w:t xml:space="preserve"> as </w:t>
      </w:r>
      <w:r w:rsidRPr="005E773F">
        <w:t>I</w:t>
      </w:r>
      <w:r w:rsidR="00396ECC">
        <w:t>’</w:t>
      </w:r>
      <w:r w:rsidR="00A02B5E">
        <w:t xml:space="preserve">m </w:t>
      </w:r>
      <w:r w:rsidRPr="005E773F">
        <w:t xml:space="preserve">hoisted </w:t>
      </w:r>
      <w:r w:rsidR="00935C90">
        <w:t>atop</w:t>
      </w:r>
      <w:r w:rsidRPr="005E773F">
        <w:t xml:space="preserve"> a </w:t>
      </w:r>
      <w:r w:rsidR="001E1B1B">
        <w:t xml:space="preserve">flat </w:t>
      </w:r>
      <w:r w:rsidRPr="005E773F">
        <w:t>block of stone. All about me are Night Doctors</w:t>
      </w:r>
      <w:r w:rsidR="001E1B1B">
        <w:t>,</w:t>
      </w:r>
      <w:r w:rsidRPr="005E773F">
        <w:t xml:space="preserve"> staring down</w:t>
      </w:r>
      <w:r w:rsidR="00A02B5E">
        <w:t xml:space="preserve"> </w:t>
      </w:r>
      <w:r w:rsidRPr="005E773F">
        <w:t xml:space="preserve">with their no-faces. My eyes </w:t>
      </w:r>
      <w:r w:rsidR="00A31952">
        <w:t>all</w:t>
      </w:r>
      <w:r w:rsidRPr="005E773F">
        <w:t xml:space="preserve"> I can move, and </w:t>
      </w:r>
      <w:r w:rsidR="00AE37A4">
        <w:t xml:space="preserve">I roll them </w:t>
      </w:r>
      <w:r w:rsidRPr="005E773F">
        <w:t xml:space="preserve">about, </w:t>
      </w:r>
      <w:r w:rsidR="00935C90">
        <w:t>like</w:t>
      </w:r>
      <w:r w:rsidRPr="005E773F">
        <w:t xml:space="preserve"> </w:t>
      </w:r>
      <w:r w:rsidR="001E1B1B">
        <w:t>a</w:t>
      </w:r>
      <w:r w:rsidR="00935C90">
        <w:t xml:space="preserve"> frightened</w:t>
      </w:r>
      <w:r w:rsidRPr="005E773F">
        <w:t xml:space="preserve"> animal in a trap.</w:t>
      </w:r>
    </w:p>
    <w:p w14:paraId="685B023E" w14:textId="32EC7C24" w:rsidR="006415C4" w:rsidRDefault="00D616E1" w:rsidP="00274030">
      <w:pPr>
        <w:pStyle w:val="Body-TextTx"/>
      </w:pPr>
      <w:r>
        <w:t>Dr.</w:t>
      </w:r>
      <w:r w:rsidRPr="005E773F">
        <w:t xml:space="preserve"> </w:t>
      </w:r>
      <w:r w:rsidR="005E773F" w:rsidRPr="005E773F">
        <w:t>Bisset</w:t>
      </w:r>
      <w:r w:rsidR="001E1B1B">
        <w:t xml:space="preserve"> walk</w:t>
      </w:r>
      <w:r w:rsidR="00AE37A4">
        <w:t>s</w:t>
      </w:r>
      <w:r w:rsidR="001E1B1B">
        <w:t xml:space="preserve"> into my vision</w:t>
      </w:r>
      <w:r w:rsidR="005E773F" w:rsidRPr="005E773F">
        <w:t xml:space="preserve">, </w:t>
      </w:r>
      <w:r w:rsidR="001E1B1B">
        <w:t>small</w:t>
      </w:r>
      <w:r w:rsidR="005E773F" w:rsidRPr="005E773F">
        <w:t xml:space="preserve"> next to these giants.</w:t>
      </w:r>
      <w:r w:rsidR="00AE37A4">
        <w:t xml:space="preserve"> </w:t>
      </w:r>
      <w:r w:rsidR="00396ECC">
        <w:t>“</w:t>
      </w:r>
      <w:r w:rsidR="00AE37A4">
        <w:t xml:space="preserve">As you came here of </w:t>
      </w:r>
      <w:r w:rsidR="00AE37A4">
        <w:lastRenderedPageBreak/>
        <w:t xml:space="preserve">your own will, my lords </w:t>
      </w:r>
      <w:r w:rsidR="00A31952">
        <w:t>will</w:t>
      </w:r>
      <w:r w:rsidR="00AE37A4">
        <w:t xml:space="preserve"> hear your petition of bargain</w:t>
      </w:r>
      <w:r w:rsidR="001E1B1B">
        <w:t>.</w:t>
      </w:r>
      <w:r w:rsidR="00396ECC">
        <w:t>”</w:t>
      </w:r>
      <w:r w:rsidR="00AE37A4">
        <w:t xml:space="preserve"> He leans in close.</w:t>
      </w:r>
      <w:r w:rsidR="001E1B1B">
        <w:t xml:space="preserve"> </w:t>
      </w:r>
      <w:r w:rsidR="00396ECC">
        <w:t>“</w:t>
      </w:r>
      <w:r w:rsidR="001E1B1B">
        <w:t>But I cannot guarantee your leaving</w:t>
      </w:r>
      <w:r w:rsidR="005846C0">
        <w:t>.</w:t>
      </w:r>
      <w:r w:rsidR="00396ECC">
        <w:t>”</w:t>
      </w:r>
    </w:p>
    <w:p w14:paraId="0671F67E" w14:textId="77777777" w:rsidR="006415C4" w:rsidRDefault="00AE37A4" w:rsidP="00274030">
      <w:pPr>
        <w:pStyle w:val="Body-TextTx"/>
      </w:pPr>
      <w:r w:rsidRPr="00AE37A4">
        <w:t>I try to open my mouth</w:t>
      </w:r>
      <w:r w:rsidR="00F254DE">
        <w:t xml:space="preserve"> to speak</w:t>
      </w:r>
      <w:r w:rsidRPr="00AE37A4">
        <w:t>, but find it</w:t>
      </w:r>
      <w:r>
        <w:t xml:space="preserve"> still</w:t>
      </w:r>
      <w:r w:rsidRPr="00AE37A4">
        <w:t xml:space="preserve"> shut.</w:t>
      </w:r>
    </w:p>
    <w:p w14:paraId="5D09FDD0" w14:textId="40C63B8E" w:rsidR="006415C4" w:rsidRDefault="00396ECC" w:rsidP="00274030">
      <w:pPr>
        <w:pStyle w:val="Body-TextTx"/>
      </w:pPr>
      <w:r>
        <w:t>“</w:t>
      </w:r>
      <w:r w:rsidR="008F5048">
        <w:t>No need</w:t>
      </w:r>
      <w:r w:rsidR="005846C0">
        <w:t xml:space="preserve">. My </w:t>
      </w:r>
      <w:r w:rsidR="00F22F44">
        <w:t>l</w:t>
      </w:r>
      <w:r w:rsidR="005846C0">
        <w:t xml:space="preserve">ords have their own </w:t>
      </w:r>
      <w:r w:rsidR="00A31952">
        <w:t xml:space="preserve">ways </w:t>
      </w:r>
      <w:r w:rsidR="005846C0">
        <w:t xml:space="preserve">of </w:t>
      </w:r>
      <w:r w:rsidR="008F5048">
        <w:t>understanding.</w:t>
      </w:r>
      <w:r>
        <w:t>”</w:t>
      </w:r>
    </w:p>
    <w:p w14:paraId="635AFDAF" w14:textId="4F5850AC" w:rsidR="00AE37A4" w:rsidRDefault="00535ED3" w:rsidP="00274030">
      <w:pPr>
        <w:pStyle w:val="Body-TextTx"/>
      </w:pPr>
      <w:r>
        <w:t>That</w:t>
      </w:r>
      <w:r w:rsidR="008F5048">
        <w:t xml:space="preserve"> whispering </w:t>
      </w:r>
      <w:r>
        <w:t>come</w:t>
      </w:r>
      <w:r w:rsidR="00F254DE">
        <w:t>s</w:t>
      </w:r>
      <w:r w:rsidR="00DB5C68">
        <w:t xml:space="preserve"> </w:t>
      </w:r>
      <w:r w:rsidR="008F5048">
        <w:t xml:space="preserve">again. </w:t>
      </w:r>
      <w:r>
        <w:t>A</w:t>
      </w:r>
      <w:r w:rsidR="008F5048">
        <w:t xml:space="preserve"> whole lot of it. </w:t>
      </w:r>
      <w:r>
        <w:t>Can</w:t>
      </w:r>
      <w:r w:rsidR="00396ECC">
        <w:t>’</w:t>
      </w:r>
      <w:r>
        <w:t>t</w:t>
      </w:r>
      <w:r w:rsidR="008F5048">
        <w:t xml:space="preserve"> move my eyes</w:t>
      </w:r>
      <w:r>
        <w:t xml:space="preserve"> no more</w:t>
      </w:r>
      <w:r w:rsidR="00AE37A4">
        <w:t xml:space="preserve"> or </w:t>
      </w:r>
      <w:r w:rsidR="008F5048">
        <w:t xml:space="preserve">even blink. </w:t>
      </w:r>
      <w:r w:rsidR="00A31952">
        <w:t xml:space="preserve">I </w:t>
      </w:r>
      <w:r w:rsidR="00AE37A4" w:rsidRPr="00AE37A4">
        <w:t xml:space="preserve">stare straight up </w:t>
      </w:r>
      <w:r w:rsidR="00A31952">
        <w:t xml:space="preserve">to </w:t>
      </w:r>
      <w:r w:rsidR="00AE37A4" w:rsidRPr="00AE37A4">
        <w:t xml:space="preserve">where another block of stone </w:t>
      </w:r>
      <w:r w:rsidR="00F254DE">
        <w:t>is descending</w:t>
      </w:r>
      <w:r w:rsidR="00AE37A4" w:rsidRPr="00AE37A4">
        <w:t xml:space="preserve">. It got silver things stuck to it—one like a scissor, another a curved knife, others with needles and hooked ends. </w:t>
      </w:r>
      <w:r w:rsidR="00F254DE">
        <w:t>They</w:t>
      </w:r>
      <w:r w:rsidR="00AE37A4">
        <w:t xml:space="preserve"> </w:t>
      </w:r>
      <w:r w:rsidR="00BC2E4A">
        <w:t xml:space="preserve">look </w:t>
      </w:r>
      <w:r w:rsidR="00AE37A4">
        <w:t>like</w:t>
      </w:r>
      <w:r w:rsidR="00AE37A4" w:rsidRPr="00AE37A4">
        <w:t xml:space="preserve"> </w:t>
      </w:r>
      <w:r w:rsidR="00F254DE">
        <w:t xml:space="preserve">things from </w:t>
      </w:r>
      <w:r w:rsidR="00AE37A4" w:rsidRPr="00AE37A4">
        <w:t>Molly</w:t>
      </w:r>
      <w:r w:rsidR="00396ECC">
        <w:t>’</w:t>
      </w:r>
      <w:r w:rsidR="00AE37A4" w:rsidRPr="00AE37A4">
        <w:t xml:space="preserve">s laboratory. </w:t>
      </w:r>
      <w:r w:rsidR="00AE37A4">
        <w:t>Like her</w:t>
      </w:r>
      <w:r w:rsidR="00AE37A4" w:rsidRPr="00AE37A4">
        <w:t xml:space="preserve"> dissecting table.</w:t>
      </w:r>
    </w:p>
    <w:p w14:paraId="34C31CB5" w14:textId="66E5C82E" w:rsidR="006415C4" w:rsidRDefault="00BC2E4A" w:rsidP="00274030">
      <w:pPr>
        <w:pStyle w:val="Body-TextTx"/>
      </w:pPr>
      <w:r w:rsidRPr="00BC2E4A">
        <w:t>When the first cut come</w:t>
      </w:r>
      <w:r w:rsidR="00F254DE">
        <w:t>s</w:t>
      </w:r>
      <w:r w:rsidRPr="00BC2E4A">
        <w:t xml:space="preserve"> to my belly, I</w:t>
      </w:r>
      <w:r w:rsidR="00396ECC">
        <w:t>’</w:t>
      </w:r>
      <w:r>
        <w:t xml:space="preserve">d </w:t>
      </w:r>
      <w:r w:rsidRPr="00BC2E4A">
        <w:t>scream if I could. The pain</w:t>
      </w:r>
      <w:r w:rsidR="006415C4" w:rsidRPr="006415C4">
        <w:t xml:space="preserve"> </w:t>
      </w:r>
      <w:r w:rsidRPr="00BC2E4A">
        <w:t xml:space="preserve">like nothing I </w:t>
      </w:r>
      <w:r w:rsidR="00F254DE">
        <w:t>ever felt</w:t>
      </w:r>
      <w:r w:rsidR="00D616E1">
        <w:t xml:space="preserve">, </w:t>
      </w:r>
      <w:r w:rsidR="00F254DE">
        <w:t>and the</w:t>
      </w:r>
      <w:r>
        <w:t xml:space="preserve"> </w:t>
      </w:r>
      <w:r w:rsidR="00F22F44">
        <w:t>only thing</w:t>
      </w:r>
      <w:r>
        <w:t xml:space="preserve"> in the world </w:t>
      </w:r>
      <w:r w:rsidR="00F254DE">
        <w:t>is</w:t>
      </w:r>
      <w:r>
        <w:t xml:space="preserve"> that suffering</w:t>
      </w:r>
      <w:r w:rsidR="008F5048">
        <w:t>.</w:t>
      </w:r>
      <w:r w:rsidR="006C1EB3">
        <w:t xml:space="preserve"> </w:t>
      </w:r>
      <w:r w:rsidR="003B787A">
        <w:t>T</w:t>
      </w:r>
      <w:r w:rsidR="006C1EB3">
        <w:t>hose six-fingered hands</w:t>
      </w:r>
      <w:r w:rsidR="006415C4" w:rsidRPr="006415C4">
        <w:t xml:space="preserve"> </w:t>
      </w:r>
      <w:r>
        <w:t xml:space="preserve">pull me </w:t>
      </w:r>
      <w:r w:rsidR="00533443">
        <w:t xml:space="preserve">wide </w:t>
      </w:r>
      <w:r>
        <w:t>open, li</w:t>
      </w:r>
      <w:r w:rsidR="003B787A">
        <w:t>ke they cleaning fowl</w:t>
      </w:r>
      <w:r>
        <w:t>. One reach</w:t>
      </w:r>
      <w:r w:rsidR="00F254DE">
        <w:t>es</w:t>
      </w:r>
      <w:r>
        <w:t xml:space="preserve"> </w:t>
      </w:r>
      <w:r w:rsidR="006C1EB3">
        <w:t>inside</w:t>
      </w:r>
      <w:r>
        <w:t xml:space="preserve">, </w:t>
      </w:r>
      <w:r w:rsidR="00533443">
        <w:t>lifting</w:t>
      </w:r>
      <w:r w:rsidR="00F22F44">
        <w:t xml:space="preserve"> out</w:t>
      </w:r>
      <w:r>
        <w:t xml:space="preserve"> something</w:t>
      </w:r>
      <w:r w:rsidR="00F254DE">
        <w:t xml:space="preserve"> </w:t>
      </w:r>
      <w:r>
        <w:t xml:space="preserve">I think is my liver. They </w:t>
      </w:r>
      <w:r w:rsidR="008F5048">
        <w:t xml:space="preserve">pass </w:t>
      </w:r>
      <w:r>
        <w:t xml:space="preserve">it bloody </w:t>
      </w:r>
      <w:r w:rsidR="003B787A">
        <w:t>between them</w:t>
      </w:r>
      <w:r w:rsidR="008F5048">
        <w:t xml:space="preserve">, </w:t>
      </w:r>
      <w:r>
        <w:t>running fingers along it, each bending to inspect i</w:t>
      </w:r>
      <w:r w:rsidR="00F254DE">
        <w:t>n turn</w:t>
      </w:r>
      <w:r w:rsidR="008F5048">
        <w:t>.</w:t>
      </w:r>
      <w:r w:rsidR="003B787A">
        <w:t xml:space="preserve"> </w:t>
      </w:r>
      <w:r w:rsidR="00FB0F1F">
        <w:t xml:space="preserve">Between </w:t>
      </w:r>
      <w:r>
        <w:t xml:space="preserve">my </w:t>
      </w:r>
      <w:r w:rsidR="00FB0F1F">
        <w:t xml:space="preserve">agony </w:t>
      </w:r>
      <w:r>
        <w:t xml:space="preserve">I can hear </w:t>
      </w:r>
      <w:r w:rsidR="00FB0F1F">
        <w:t xml:space="preserve">Dr. Bisset </w:t>
      </w:r>
      <w:r w:rsidR="003B787A">
        <w:t>talk</w:t>
      </w:r>
      <w:r>
        <w:t>ing</w:t>
      </w:r>
      <w:r w:rsidR="00DB5C68">
        <w:t>.</w:t>
      </w:r>
    </w:p>
    <w:p w14:paraId="3C312871" w14:textId="0E371BC7" w:rsidR="006415C4" w:rsidRDefault="00396ECC" w:rsidP="00274030">
      <w:pPr>
        <w:pStyle w:val="Body-TextTx"/>
      </w:pPr>
      <w:r>
        <w:t>“</w:t>
      </w:r>
      <w:r w:rsidR="00BC2E4A" w:rsidRPr="00BC2E4A">
        <w:t xml:space="preserve">My </w:t>
      </w:r>
      <w:r w:rsidR="00F254DE">
        <w:t>l</w:t>
      </w:r>
      <w:r w:rsidR="00BC2E4A" w:rsidRPr="00BC2E4A">
        <w:t>ords were the first practi</w:t>
      </w:r>
      <w:r w:rsidR="00DB5C68">
        <w:t>ti</w:t>
      </w:r>
      <w:r w:rsidR="00BC2E4A" w:rsidRPr="00BC2E4A">
        <w:t xml:space="preserve">oners of hepatoscopy, who </w:t>
      </w:r>
      <w:r w:rsidR="00BC2E4A">
        <w:t>taught it to the</w:t>
      </w:r>
      <w:r w:rsidR="00BC2E4A" w:rsidRPr="00BC2E4A">
        <w:t xml:space="preserve"> Babylonians and the priestesses of Saturn, to</w:t>
      </w:r>
      <w:r w:rsidR="00BC2E4A">
        <w:t xml:space="preserve"> read </w:t>
      </w:r>
      <w:r w:rsidR="00BC2E4A" w:rsidRPr="00BC2E4A">
        <w:t>the mysteries of the entrails. For it is here we keep our secrets hidden.</w:t>
      </w:r>
      <w:r>
        <w:t>”</w:t>
      </w:r>
    </w:p>
    <w:p w14:paraId="44E944FA" w14:textId="0A854DB9" w:rsidR="006415C4" w:rsidRDefault="00FB0F1F" w:rsidP="00274030">
      <w:pPr>
        <w:pStyle w:val="Body-TextTx"/>
      </w:pPr>
      <w:r>
        <w:t>In</w:t>
      </w:r>
      <w:r w:rsidR="00EB3FBC">
        <w:t xml:space="preserve"> my head, memories flash—</w:t>
      </w:r>
      <w:r w:rsidR="00BC2E4A">
        <w:t xml:space="preserve">watching </w:t>
      </w:r>
      <w:r w:rsidR="00EB3FBC">
        <w:t xml:space="preserve">a mob </w:t>
      </w:r>
      <w:r w:rsidR="00BC2E4A">
        <w:t xml:space="preserve">hunt down </w:t>
      </w:r>
      <w:r w:rsidR="00EB3FBC">
        <w:t xml:space="preserve">colored folk </w:t>
      </w:r>
      <w:r w:rsidR="003B787A">
        <w:t xml:space="preserve">in </w:t>
      </w:r>
      <w:r w:rsidR="00F254DE">
        <w:t xml:space="preserve">Elaine, </w:t>
      </w:r>
      <w:r w:rsidR="00F22F44">
        <w:t>Arkansas</w:t>
      </w:r>
      <w:r w:rsidR="00EB3FBC">
        <w:t xml:space="preserve">; Ku </w:t>
      </w:r>
      <w:proofErr w:type="spellStart"/>
      <w:r w:rsidR="00EB3FBC">
        <w:t>Kluxes</w:t>
      </w:r>
      <w:proofErr w:type="spellEnd"/>
      <w:r w:rsidR="00EB3FBC">
        <w:t xml:space="preserve"> rampaging</w:t>
      </w:r>
      <w:r w:rsidR="003C11D3">
        <w:t xml:space="preserve"> down Greenwood</w:t>
      </w:r>
      <w:r w:rsidR="00EB3FBC">
        <w:t xml:space="preserve"> in Tulsa; Sadie</w:t>
      </w:r>
      <w:r w:rsidR="00396ECC">
        <w:t>’</w:t>
      </w:r>
      <w:r w:rsidR="00EB3FBC">
        <w:t xml:space="preserve">s </w:t>
      </w:r>
      <w:r w:rsidR="003C11D3">
        <w:t xml:space="preserve">face </w:t>
      </w:r>
      <w:r w:rsidR="00EB3FBC">
        <w:t xml:space="preserve">gone still. </w:t>
      </w:r>
      <w:r w:rsidR="006C1EB3">
        <w:t>My misery</w:t>
      </w:r>
      <w:r w:rsidR="003B787A">
        <w:t xml:space="preserve">, my </w:t>
      </w:r>
      <w:r w:rsidR="006C1EB3">
        <w:t xml:space="preserve">pain, </w:t>
      </w:r>
      <w:r w:rsidR="00D53539">
        <w:t xml:space="preserve">served </w:t>
      </w:r>
      <w:r w:rsidR="003B787A">
        <w:t xml:space="preserve">up to </w:t>
      </w:r>
      <w:r w:rsidR="003C11D3">
        <w:t xml:space="preserve">these monsters </w:t>
      </w:r>
      <w:r w:rsidR="003B787A">
        <w:t>on a plate</w:t>
      </w:r>
      <w:r w:rsidR="006C1EB3">
        <w:t xml:space="preserve">. </w:t>
      </w:r>
      <w:r w:rsidR="003C11D3" w:rsidRPr="003C11D3">
        <w:t xml:space="preserve">They read it all, like some witch sorting through a gutted possum. </w:t>
      </w:r>
      <w:r w:rsidR="008F5048">
        <w:t xml:space="preserve">They cut and take, </w:t>
      </w:r>
      <w:r w:rsidR="00F22F44">
        <w:t xml:space="preserve">pulling out </w:t>
      </w:r>
      <w:r w:rsidR="00F254DE">
        <w:t xml:space="preserve">my </w:t>
      </w:r>
      <w:r w:rsidR="00F22F44">
        <w:t xml:space="preserve">bladder and ropes of glistening intestines, </w:t>
      </w:r>
      <w:r w:rsidR="003C11D3">
        <w:t>until I</w:t>
      </w:r>
      <w:r w:rsidR="00396ECC">
        <w:t>’</w:t>
      </w:r>
      <w:r w:rsidR="003C11D3">
        <w:t>m screaming even with my mouth closed</w:t>
      </w:r>
      <w:r w:rsidR="008F5048">
        <w:t>,</w:t>
      </w:r>
      <w:r>
        <w:t xml:space="preserve"> singing to them all </w:t>
      </w:r>
      <w:r w:rsidR="003C11D3">
        <w:t>the misery I seen</w:t>
      </w:r>
      <w:r w:rsidR="003B787A">
        <w:t xml:space="preserve">. </w:t>
      </w:r>
      <w:proofErr w:type="gramStart"/>
      <w:r w:rsidR="003C11D3">
        <w:t>Some</w:t>
      </w:r>
      <w:r w:rsidR="00F22F44">
        <w:t>how</w:t>
      </w:r>
      <w:proofErr w:type="gramEnd"/>
      <w:r w:rsidR="003C11D3">
        <w:t xml:space="preserve"> I can hear it, </w:t>
      </w:r>
      <w:r w:rsidR="003C11D3" w:rsidRPr="003C11D3">
        <w:t xml:space="preserve">echoing through </w:t>
      </w:r>
      <w:r w:rsidR="00533443">
        <w:t>their white</w:t>
      </w:r>
      <w:r w:rsidR="003C11D3" w:rsidRPr="003C11D3">
        <w:t xml:space="preserve"> halls until blackness takes me.</w:t>
      </w:r>
    </w:p>
    <w:p w14:paraId="44080110" w14:textId="42F31095" w:rsidR="006415C4" w:rsidRDefault="003C11D3" w:rsidP="00274030">
      <w:pPr>
        <w:pStyle w:val="Body-TextTx"/>
      </w:pPr>
      <w:r w:rsidRPr="003C11D3">
        <w:lastRenderedPageBreak/>
        <w:t xml:space="preserve">When I open my </w:t>
      </w:r>
      <w:proofErr w:type="gramStart"/>
      <w:r w:rsidRPr="003C11D3">
        <w:t>eyes</w:t>
      </w:r>
      <w:proofErr w:type="gramEnd"/>
      <w:r w:rsidRPr="003C11D3">
        <w:t xml:space="preserve"> I</w:t>
      </w:r>
      <w:r w:rsidR="00396ECC">
        <w:t>’</w:t>
      </w:r>
      <w:r w:rsidRPr="003C11D3">
        <w:t>m at my house</w:t>
      </w:r>
      <w:r w:rsidR="00F254DE">
        <w:t>, looking at the door hanging off its hinges</w:t>
      </w:r>
      <w:r w:rsidR="002436E6">
        <w:t xml:space="preserve">. </w:t>
      </w:r>
      <w:r w:rsidR="00F254DE">
        <w:t>My belly is whole, and I</w:t>
      </w:r>
      <w:r w:rsidR="00396ECC">
        <w:t>’</w:t>
      </w:r>
      <w:r w:rsidR="00F254DE">
        <w:t>m not covered in tree blood. But</w:t>
      </w:r>
      <w:r w:rsidRPr="003C11D3">
        <w:t xml:space="preserve"> it</w:t>
      </w:r>
      <w:r w:rsidR="00396ECC">
        <w:t>’</w:t>
      </w:r>
      <w:r w:rsidRPr="003C11D3">
        <w:t>s night</w:t>
      </w:r>
      <w:r>
        <w:t>. Always night</w:t>
      </w:r>
      <w:r w:rsidRPr="003C11D3">
        <w:t>.</w:t>
      </w:r>
    </w:p>
    <w:p w14:paraId="021D9F47" w14:textId="412FF2EE" w:rsidR="000C0194" w:rsidRDefault="00396ECC" w:rsidP="00274030">
      <w:pPr>
        <w:pStyle w:val="Body-TextTx"/>
      </w:pPr>
      <w:r>
        <w:t>“</w:t>
      </w:r>
      <w:r w:rsidR="001E5ACB">
        <w:t>I</w:t>
      </w:r>
      <w:r w:rsidR="000C0194">
        <w:t>nteresting</w:t>
      </w:r>
      <w:r w:rsidR="00EB3FBC">
        <w:t>,</w:t>
      </w:r>
      <w:r>
        <w:t>”</w:t>
      </w:r>
      <w:r w:rsidR="000C0194">
        <w:t xml:space="preserve"> </w:t>
      </w:r>
      <w:r w:rsidR="00EB3FBC">
        <w:t xml:space="preserve">a voice </w:t>
      </w:r>
      <w:r w:rsidR="00B1402D">
        <w:t>comes</w:t>
      </w:r>
      <w:r w:rsidR="00EB3FBC">
        <w:t>.</w:t>
      </w:r>
    </w:p>
    <w:p w14:paraId="3665E48C" w14:textId="236E8358" w:rsidR="00396ECC" w:rsidRDefault="000C0194" w:rsidP="00274030">
      <w:pPr>
        <w:pStyle w:val="Body-TextTx"/>
      </w:pPr>
      <w:r>
        <w:t xml:space="preserve">I </w:t>
      </w:r>
      <w:r w:rsidR="00122A7C">
        <w:t xml:space="preserve">jump, turning </w:t>
      </w:r>
      <w:r>
        <w:t>to find Dr. Bisset</w:t>
      </w:r>
      <w:r w:rsidR="00085333">
        <w:t>,</w:t>
      </w:r>
      <w:r w:rsidR="00647D9C">
        <w:t xml:space="preserve"> standing where he </w:t>
      </w:r>
      <w:proofErr w:type="gramStart"/>
      <w:r w:rsidR="00647D9C">
        <w:t>don</w:t>
      </w:r>
      <w:r w:rsidR="00396ECC">
        <w:t>’</w:t>
      </w:r>
      <w:r w:rsidR="00647D9C">
        <w:t>t</w:t>
      </w:r>
      <w:proofErr w:type="gramEnd"/>
      <w:r w:rsidR="00647D9C">
        <w:t xml:space="preserve"> belong.</w:t>
      </w:r>
    </w:p>
    <w:p w14:paraId="12F5512C" w14:textId="7E71D74E" w:rsidR="006415C4" w:rsidRDefault="00396ECC" w:rsidP="00274030">
      <w:pPr>
        <w:pStyle w:val="Body-TextTx"/>
      </w:pPr>
      <w:r>
        <w:t>“</w:t>
      </w:r>
      <w:r w:rsidR="000C0194">
        <w:t>What you doing here?</w:t>
      </w:r>
      <w:r>
        <w:t>”</w:t>
      </w:r>
    </w:p>
    <w:p w14:paraId="6837D0F6" w14:textId="783887B8" w:rsidR="00EB3FBC" w:rsidRDefault="00396ECC" w:rsidP="00274030">
      <w:pPr>
        <w:pStyle w:val="Body-TextTx"/>
      </w:pPr>
      <w:r>
        <w:t>“</w:t>
      </w:r>
      <w:r w:rsidR="00EB3FBC">
        <w:t>Observing</w:t>
      </w:r>
      <w:r w:rsidR="00B1402D">
        <w:t>.</w:t>
      </w:r>
      <w:r>
        <w:t>”</w:t>
      </w:r>
    </w:p>
    <w:p w14:paraId="40584E40" w14:textId="3251D799" w:rsidR="00FB0F1F" w:rsidRDefault="00396ECC" w:rsidP="00274030">
      <w:pPr>
        <w:pStyle w:val="Body-TextTx"/>
      </w:pPr>
      <w:r>
        <w:t>“</w:t>
      </w:r>
      <w:r w:rsidR="00FB0F1F">
        <w:t>Is this in my head? Or is it real?</w:t>
      </w:r>
      <w:r>
        <w:t>”</w:t>
      </w:r>
    </w:p>
    <w:p w14:paraId="16BEC1C6" w14:textId="3E9BA262" w:rsidR="00FB0F1F" w:rsidRDefault="00956CBB" w:rsidP="00274030">
      <w:pPr>
        <w:pStyle w:val="Body-TextTx"/>
      </w:pPr>
      <w:r>
        <w:t>He glance</w:t>
      </w:r>
      <w:r w:rsidR="00F254DE">
        <w:t>s</w:t>
      </w:r>
      <w:r>
        <w:t xml:space="preserve"> to me behind his blindfold. </w:t>
      </w:r>
      <w:r w:rsidR="00396ECC">
        <w:t>“</w:t>
      </w:r>
      <w:r w:rsidR="00FB0F1F">
        <w:t>Would it make a difference?</w:t>
      </w:r>
      <w:r w:rsidR="00396ECC">
        <w:t>”</w:t>
      </w:r>
    </w:p>
    <w:p w14:paraId="2F1C7836" w14:textId="77777777" w:rsidR="006415C4" w:rsidRDefault="00FB0F1F" w:rsidP="00274030">
      <w:pPr>
        <w:pStyle w:val="Body-TextTx"/>
      </w:pPr>
      <w:r>
        <w:t xml:space="preserve">I see he been around </w:t>
      </w:r>
      <w:proofErr w:type="spellStart"/>
      <w:r>
        <w:t>haints</w:t>
      </w:r>
      <w:proofErr w:type="spellEnd"/>
      <w:r>
        <w:t xml:space="preserve"> enough to take up </w:t>
      </w:r>
      <w:proofErr w:type="gramStart"/>
      <w:r>
        <w:t>their</w:t>
      </w:r>
      <w:proofErr w:type="gramEnd"/>
      <w:r>
        <w:t xml:space="preserve"> sideways talking.</w:t>
      </w:r>
    </w:p>
    <w:p w14:paraId="723C7AB1" w14:textId="75324D6F" w:rsidR="00EB3FBC" w:rsidRDefault="00396ECC" w:rsidP="00274030">
      <w:pPr>
        <w:pStyle w:val="Body-TextTx"/>
      </w:pPr>
      <w:r>
        <w:t>“</w:t>
      </w:r>
      <w:r w:rsidR="00EB3FBC">
        <w:t xml:space="preserve">Did </w:t>
      </w:r>
      <w:r w:rsidR="00EB3FBC" w:rsidRPr="00BD60BE">
        <w:rPr>
          <w:rStyle w:val="itali"/>
        </w:rPr>
        <w:t>they</w:t>
      </w:r>
      <w:r w:rsidR="00EB3FBC">
        <w:t xml:space="preserve"> send me here?</w:t>
      </w:r>
      <w:r>
        <w:t>”</w:t>
      </w:r>
    </w:p>
    <w:p w14:paraId="153BD8A8" w14:textId="75567AAD" w:rsidR="006415C4" w:rsidRDefault="00396ECC" w:rsidP="00274030">
      <w:pPr>
        <w:pStyle w:val="Body-TextTx"/>
      </w:pPr>
      <w:r>
        <w:t>“</w:t>
      </w:r>
      <w:r w:rsidR="00533443">
        <w:t>T</w:t>
      </w:r>
      <w:r w:rsidR="00FB0F1F">
        <w:t>here</w:t>
      </w:r>
      <w:r>
        <w:t>’</w:t>
      </w:r>
      <w:r w:rsidR="00FB0F1F">
        <w:t xml:space="preserve">s something </w:t>
      </w:r>
      <w:r w:rsidR="00B1402D">
        <w:t xml:space="preserve">here </w:t>
      </w:r>
      <w:r w:rsidR="00FB0F1F">
        <w:t xml:space="preserve">my </w:t>
      </w:r>
      <w:r w:rsidR="00B1402D">
        <w:t>l</w:t>
      </w:r>
      <w:r w:rsidR="00FB0F1F">
        <w:t xml:space="preserve">ords cannot see. Something you </w:t>
      </w:r>
      <w:r w:rsidR="00533443">
        <w:t>hold</w:t>
      </w:r>
      <w:r w:rsidR="00FB0F1F">
        <w:t xml:space="preserve"> deep.</w:t>
      </w:r>
      <w:r w:rsidR="003C11D3">
        <w:t xml:space="preserve"> It intrigues them. And that is rare.</w:t>
      </w:r>
      <w:r>
        <w:t>”</w:t>
      </w:r>
      <w:r w:rsidR="00FB0F1F">
        <w:t xml:space="preserve"> </w:t>
      </w:r>
      <w:r w:rsidR="003C11D3" w:rsidRPr="003C11D3">
        <w:t>He turns, walking inside the house, forcing me to follow. He goes straight for the hatch and I overtake him</w:t>
      </w:r>
      <w:r w:rsidR="005B785D">
        <w:t>,</w:t>
      </w:r>
      <w:r w:rsidR="003C11D3" w:rsidRPr="003C11D3">
        <w:t xml:space="preserve"> grabbing his arm.</w:t>
      </w:r>
    </w:p>
    <w:p w14:paraId="33F35E5A" w14:textId="4086A640" w:rsidR="006415C4" w:rsidRDefault="00396ECC" w:rsidP="00274030">
      <w:pPr>
        <w:pStyle w:val="Body-TextTx"/>
      </w:pPr>
      <w:r>
        <w:t>“</w:t>
      </w:r>
      <w:r w:rsidR="00FB0F1F">
        <w:t>No</w:t>
      </w:r>
      <w:r w:rsidR="003C11D3">
        <w:t>! N</w:t>
      </w:r>
      <w:r w:rsidR="00FB0F1F">
        <w:t>ot this</w:t>
      </w:r>
      <w:r w:rsidR="0090703D">
        <w:t>.</w:t>
      </w:r>
      <w:r>
        <w:t>”</w:t>
      </w:r>
    </w:p>
    <w:p w14:paraId="1A777AD0" w14:textId="7E34A913" w:rsidR="006415C4" w:rsidRDefault="0090703D" w:rsidP="00274030">
      <w:pPr>
        <w:pStyle w:val="Body-TextTx"/>
      </w:pPr>
      <w:r>
        <w:t xml:space="preserve">But he </w:t>
      </w:r>
      <w:r w:rsidR="00B1402D">
        <w:t>pull</w:t>
      </w:r>
      <w:r w:rsidR="00D37215">
        <w:t>s</w:t>
      </w:r>
      <w:r w:rsidR="00B1402D">
        <w:t xml:space="preserve"> </w:t>
      </w:r>
      <w:r>
        <w:t>away, slippery as a fish, and throw</w:t>
      </w:r>
      <w:r w:rsidR="00533443">
        <w:t>s</w:t>
      </w:r>
      <w:r>
        <w:t xml:space="preserve"> open</w:t>
      </w:r>
      <w:r w:rsidR="00D37215">
        <w:t>s</w:t>
      </w:r>
      <w:r>
        <w:t xml:space="preserve"> the </w:t>
      </w:r>
      <w:r w:rsidR="00956CBB">
        <w:t>secret door</w:t>
      </w:r>
      <w:r>
        <w:t xml:space="preserve">. </w:t>
      </w:r>
      <w:r w:rsidR="003C11D3" w:rsidRPr="003C11D3">
        <w:t>His head cock</w:t>
      </w:r>
      <w:r w:rsidR="00956CBB">
        <w:t>s</w:t>
      </w:r>
      <w:r w:rsidR="003C11D3" w:rsidRPr="003C11D3">
        <w:t xml:space="preserve"> curious at the girl, before he offers a hand. I</w:t>
      </w:r>
      <w:r w:rsidR="00396ECC">
        <w:t>’</w:t>
      </w:r>
      <w:r w:rsidR="003C11D3" w:rsidRPr="003C11D3">
        <w:t>m surprised when she take</w:t>
      </w:r>
      <w:r w:rsidR="00D37215">
        <w:t>s</w:t>
      </w:r>
      <w:r w:rsidR="003C11D3" w:rsidRPr="003C11D3">
        <w:t xml:space="preserve"> it, climbing out the hole in a way she never would for me. She holding something—the silver hilt of my sword, with a jagged piece of black sticking out. </w:t>
      </w:r>
      <w:proofErr w:type="gramStart"/>
      <w:r w:rsidR="00533443">
        <w:t>So</w:t>
      </w:r>
      <w:proofErr w:type="gramEnd"/>
      <w:r w:rsidR="003C11D3" w:rsidRPr="003C11D3">
        <w:t xml:space="preserve"> it</w:t>
      </w:r>
      <w:r w:rsidR="00396ECC">
        <w:t>’</w:t>
      </w:r>
      <w:r w:rsidR="003C11D3" w:rsidRPr="003C11D3">
        <w:t>s broken here too.</w:t>
      </w:r>
    </w:p>
    <w:p w14:paraId="74AF486A" w14:textId="5615A6EF" w:rsidR="0090703D" w:rsidRDefault="0090703D" w:rsidP="00274030">
      <w:pPr>
        <w:pStyle w:val="Body-TextTx"/>
      </w:pPr>
      <w:r>
        <w:t>Dr. Bisset ben</w:t>
      </w:r>
      <w:r w:rsidR="003C11D3">
        <w:t>ds</w:t>
      </w:r>
      <w:r>
        <w:t xml:space="preserve"> </w:t>
      </w:r>
      <w:r w:rsidR="003C11D3">
        <w:t>to one knee</w:t>
      </w:r>
      <w:r>
        <w:t xml:space="preserve">. </w:t>
      </w:r>
      <w:r w:rsidR="00396ECC">
        <w:t>“</w:t>
      </w:r>
      <w:r>
        <w:t>You</w:t>
      </w:r>
      <w:r w:rsidR="00396ECC">
        <w:t>’</w:t>
      </w:r>
      <w:r>
        <w:t>ve been in here a long time.</w:t>
      </w:r>
      <w:r w:rsidR="00396ECC">
        <w:t>”</w:t>
      </w:r>
    </w:p>
    <w:p w14:paraId="0379F5F6" w14:textId="2582D68E" w:rsidR="006415C4" w:rsidRDefault="0090703D" w:rsidP="00274030">
      <w:pPr>
        <w:pStyle w:val="Body-TextTx"/>
      </w:pPr>
      <w:r>
        <w:t>The girl nod</w:t>
      </w:r>
      <w:r w:rsidR="003C11D3">
        <w:t>s</w:t>
      </w:r>
      <w:r>
        <w:t xml:space="preserve">. </w:t>
      </w:r>
      <w:r w:rsidR="00396ECC">
        <w:t>“</w:t>
      </w:r>
      <w:r>
        <w:t>It</w:t>
      </w:r>
      <w:r w:rsidR="00396ECC">
        <w:t>’</w:t>
      </w:r>
      <w:r>
        <w:t>s where she keeps me.</w:t>
      </w:r>
      <w:r w:rsidR="00396ECC">
        <w:t>”</w:t>
      </w:r>
    </w:p>
    <w:p w14:paraId="78DD7DC2" w14:textId="3B7A9D48" w:rsidR="006415C4" w:rsidRDefault="00396ECC" w:rsidP="00274030">
      <w:pPr>
        <w:pStyle w:val="Body-TextTx"/>
      </w:pPr>
      <w:r>
        <w:t>“</w:t>
      </w:r>
      <w:r w:rsidR="0090703D">
        <w:t>I don</w:t>
      </w:r>
      <w:r>
        <w:t>’</w:t>
      </w:r>
      <w:r w:rsidR="0090703D">
        <w:t>t keep you nowhere!</w:t>
      </w:r>
      <w:r>
        <w:t>”</w:t>
      </w:r>
      <w:r w:rsidR="0090703D">
        <w:t xml:space="preserve"> </w:t>
      </w:r>
      <w:r w:rsidR="00B1402D">
        <w:t>I snap</w:t>
      </w:r>
      <w:r w:rsidR="003C11D3">
        <w:t xml:space="preserve">, </w:t>
      </w:r>
      <w:r w:rsidR="00533443">
        <w:t>anger bubbling up</w:t>
      </w:r>
      <w:r w:rsidR="00B1402D">
        <w:t>.</w:t>
      </w:r>
    </w:p>
    <w:p w14:paraId="642E7FCC" w14:textId="77777777" w:rsidR="006415C4" w:rsidRDefault="0090703D" w:rsidP="00274030">
      <w:pPr>
        <w:pStyle w:val="Body-TextTx"/>
      </w:pPr>
      <w:r>
        <w:t>She look</w:t>
      </w:r>
      <w:r w:rsidR="00D37215">
        <w:t>s</w:t>
      </w:r>
      <w:r>
        <w:t xml:space="preserve"> at me, and the fear </w:t>
      </w:r>
      <w:r w:rsidR="003C11D3">
        <w:t>in her round eyes</w:t>
      </w:r>
      <w:r>
        <w:t xml:space="preserve"> </w:t>
      </w:r>
      <w:r w:rsidR="00533443">
        <w:t>sets me back</w:t>
      </w:r>
      <w:r>
        <w:t>.</w:t>
      </w:r>
    </w:p>
    <w:p w14:paraId="66E9ACEB" w14:textId="270D6DD9" w:rsidR="006415C4" w:rsidRDefault="00396ECC" w:rsidP="00274030">
      <w:pPr>
        <w:pStyle w:val="Body-TextTx"/>
      </w:pPr>
      <w:r>
        <w:t>“</w:t>
      </w:r>
      <w:r w:rsidR="0090703D">
        <w:t>Why do you stay down there?</w:t>
      </w:r>
      <w:r>
        <w:t>”</w:t>
      </w:r>
      <w:r w:rsidR="0090703D">
        <w:t xml:space="preserve"> Dr. Bisset asks.</w:t>
      </w:r>
    </w:p>
    <w:p w14:paraId="2D9B9E38" w14:textId="2BB3C7D3" w:rsidR="006415C4" w:rsidRDefault="00396ECC" w:rsidP="00274030">
      <w:pPr>
        <w:pStyle w:val="Body-TextTx"/>
      </w:pPr>
      <w:r>
        <w:lastRenderedPageBreak/>
        <w:t>“</w:t>
      </w:r>
      <w:r w:rsidR="0090703D">
        <w:t>To hide from the monsters.</w:t>
      </w:r>
      <w:r w:rsidR="003C11D3">
        <w:t xml:space="preserve"> T</w:t>
      </w:r>
      <w:r w:rsidR="00FF05F5">
        <w:t>he</w:t>
      </w:r>
      <w:r w:rsidR="003C11D3">
        <w:t xml:space="preserve"> one</w:t>
      </w:r>
      <w:r w:rsidR="00FF05F5">
        <w:t>s</w:t>
      </w:r>
      <w:r w:rsidR="003C11D3">
        <w:t xml:space="preserve"> who came looking.</w:t>
      </w:r>
      <w:r>
        <w:t>”</w:t>
      </w:r>
    </w:p>
    <w:p w14:paraId="4611A4EF" w14:textId="1639CC5D" w:rsidR="006415C4" w:rsidRDefault="00396ECC" w:rsidP="00274030">
      <w:pPr>
        <w:pStyle w:val="Body-TextTx"/>
      </w:pPr>
      <w:r>
        <w:t>“</w:t>
      </w:r>
      <w:r w:rsidR="0090703D">
        <w:t xml:space="preserve">That was </w:t>
      </w:r>
      <w:r w:rsidR="00F00515">
        <w:t>seven</w:t>
      </w:r>
      <w:r w:rsidR="00C55F4D">
        <w:t xml:space="preserve"> </w:t>
      </w:r>
      <w:r w:rsidR="0090703D">
        <w:t>years ago!</w:t>
      </w:r>
      <w:r>
        <w:t>”</w:t>
      </w:r>
      <w:r w:rsidR="0090703D">
        <w:t xml:space="preserve"> I </w:t>
      </w:r>
      <w:r w:rsidR="00FF05F5">
        <w:t>shout</w:t>
      </w:r>
      <w:r w:rsidR="0090703D">
        <w:t>.</w:t>
      </w:r>
    </w:p>
    <w:p w14:paraId="2DF12F74" w14:textId="635E4158" w:rsidR="0090703D" w:rsidRDefault="00613AFF" w:rsidP="00274030">
      <w:pPr>
        <w:pStyle w:val="Body-TextTx"/>
      </w:pPr>
      <w:r>
        <w:t>Dr. Bisset glance</w:t>
      </w:r>
      <w:r w:rsidR="00560FA4">
        <w:t>s</w:t>
      </w:r>
      <w:r>
        <w:t xml:space="preserve"> between us, and whatever he got </w:t>
      </w:r>
      <w:r w:rsidR="00FF05F5">
        <w:t>under</w:t>
      </w:r>
      <w:r>
        <w:t xml:space="preserve"> that blindfold put two and two together quick. </w:t>
      </w:r>
      <w:r w:rsidR="00396ECC">
        <w:t>“</w:t>
      </w:r>
      <w:r w:rsidR="0090703D">
        <w:t xml:space="preserve">You look young for just </w:t>
      </w:r>
      <w:r w:rsidR="00F00515">
        <w:t>seven</w:t>
      </w:r>
      <w:r w:rsidR="00C55F4D">
        <w:t xml:space="preserve"> </w:t>
      </w:r>
      <w:r w:rsidR="0090703D">
        <w:t>years past,</w:t>
      </w:r>
      <w:r w:rsidR="00396ECC">
        <w:t>”</w:t>
      </w:r>
      <w:r w:rsidR="0090703D">
        <w:t xml:space="preserve"> </w:t>
      </w:r>
      <w:r>
        <w:t>he tells the girl</w:t>
      </w:r>
      <w:r w:rsidR="0090703D">
        <w:t>.</w:t>
      </w:r>
    </w:p>
    <w:p w14:paraId="18B64BAF" w14:textId="4FE4B2EC" w:rsidR="0090703D" w:rsidRDefault="00396ECC" w:rsidP="00274030">
      <w:pPr>
        <w:pStyle w:val="Body-TextTx"/>
      </w:pPr>
      <w:r>
        <w:t>“</w:t>
      </w:r>
      <w:r w:rsidR="0090703D">
        <w:t>She keep</w:t>
      </w:r>
      <w:r w:rsidR="00FF05F5">
        <w:t>s</w:t>
      </w:r>
      <w:r w:rsidR="0090703D">
        <w:t xml:space="preserve"> me this way. </w:t>
      </w:r>
      <w:r w:rsidR="00613AFF">
        <w:t>Think it</w:t>
      </w:r>
      <w:r>
        <w:t>’</w:t>
      </w:r>
      <w:r w:rsidR="00613AFF">
        <w:t xml:space="preserve">s easier </w:t>
      </w:r>
      <w:r w:rsidR="0090703D">
        <w:t>to imagine me small.</w:t>
      </w:r>
      <w:r>
        <w:t>”</w:t>
      </w:r>
    </w:p>
    <w:p w14:paraId="24824A8C" w14:textId="0F65D8A8" w:rsidR="006415C4" w:rsidRDefault="00396ECC" w:rsidP="00274030">
      <w:pPr>
        <w:pStyle w:val="Body-TextTx"/>
      </w:pPr>
      <w:r>
        <w:t>“</w:t>
      </w:r>
      <w:r w:rsidR="00FF05F5">
        <w:t xml:space="preserve">Then let </w:t>
      </w:r>
      <w:r w:rsidR="0090703D">
        <w:t xml:space="preserve">us </w:t>
      </w:r>
      <w:r w:rsidR="00B1402D">
        <w:t>sweep away</w:t>
      </w:r>
      <w:r w:rsidR="0090703D">
        <w:t xml:space="preserve"> </w:t>
      </w:r>
      <w:r w:rsidR="00B1402D">
        <w:t>all illusions</w:t>
      </w:r>
      <w:r w:rsidR="0090703D">
        <w:t>.</w:t>
      </w:r>
      <w:r>
        <w:t>”</w:t>
      </w:r>
      <w:r w:rsidR="0090703D">
        <w:t xml:space="preserve"> Dr. Bisset wave</w:t>
      </w:r>
      <w:r w:rsidR="00613AFF">
        <w:t>s</w:t>
      </w:r>
      <w:r w:rsidR="0090703D">
        <w:t xml:space="preserve"> a gloved hand, and the girl change</w:t>
      </w:r>
      <w:r w:rsidR="00FF05F5">
        <w:t>s</w:t>
      </w:r>
      <w:r w:rsidR="0090703D">
        <w:t xml:space="preserve">. She still in a </w:t>
      </w:r>
      <w:r w:rsidR="000B4E80">
        <w:t>nightshirt</w:t>
      </w:r>
      <w:r w:rsidR="0090703D">
        <w:t>, but she</w:t>
      </w:r>
      <w:r>
        <w:t>’</w:t>
      </w:r>
      <w:r w:rsidR="0090703D">
        <w:t xml:space="preserve">s eighteen now. </w:t>
      </w:r>
      <w:r w:rsidR="00613AFF">
        <w:t xml:space="preserve">And she </w:t>
      </w:r>
      <w:r w:rsidR="004D3BA2">
        <w:t>look</w:t>
      </w:r>
      <w:r w:rsidR="00D37215">
        <w:t>s</w:t>
      </w:r>
      <w:r w:rsidR="004D3BA2">
        <w:t xml:space="preserve"> more like me</w:t>
      </w:r>
      <w:r w:rsidR="0011094F">
        <w:t>. N</w:t>
      </w:r>
      <w:r w:rsidR="004D3BA2">
        <w:t xml:space="preserve">ot quite the woman of twenty-five, but no denying who </w:t>
      </w:r>
      <w:r w:rsidR="00D37215">
        <w:t>she</w:t>
      </w:r>
      <w:r>
        <w:t>’</w:t>
      </w:r>
      <w:r w:rsidR="00D37215">
        <w:t>ll</w:t>
      </w:r>
      <w:r w:rsidR="00974F2E">
        <w:t xml:space="preserve"> </w:t>
      </w:r>
      <w:r w:rsidR="004D3BA2">
        <w:t>become.</w:t>
      </w:r>
    </w:p>
    <w:p w14:paraId="3572ABC3" w14:textId="1CB02F12" w:rsidR="004D3BA2" w:rsidRDefault="00396ECC" w:rsidP="00274030">
      <w:pPr>
        <w:pStyle w:val="Body-TextTx"/>
      </w:pPr>
      <w:r>
        <w:t>“</w:t>
      </w:r>
      <w:r w:rsidR="004D3BA2">
        <w:t>Now</w:t>
      </w:r>
      <w:r w:rsidR="00613AFF">
        <w:t>,</w:t>
      </w:r>
      <w:r>
        <w:t>”</w:t>
      </w:r>
      <w:r w:rsidR="004D3BA2">
        <w:t xml:space="preserve"> </w:t>
      </w:r>
      <w:r w:rsidR="0011094F">
        <w:t>he</w:t>
      </w:r>
      <w:r w:rsidR="004D3BA2">
        <w:t xml:space="preserve"> </w:t>
      </w:r>
      <w:r w:rsidR="00613AFF">
        <w:t>says, looking between us</w:t>
      </w:r>
      <w:r w:rsidR="004D3BA2">
        <w:t xml:space="preserve">. </w:t>
      </w:r>
      <w:r>
        <w:t>“</w:t>
      </w:r>
      <w:r w:rsidR="004D3BA2">
        <w:t>Tell me about the monsters.</w:t>
      </w:r>
      <w:r>
        <w:t>”</w:t>
      </w:r>
    </w:p>
    <w:p w14:paraId="0B341596" w14:textId="04A5BB04" w:rsidR="006415C4" w:rsidRDefault="004D3BA2" w:rsidP="00274030">
      <w:pPr>
        <w:pStyle w:val="Body-TextTx"/>
      </w:pPr>
      <w:r>
        <w:t>When I don</w:t>
      </w:r>
      <w:r w:rsidR="00396ECC">
        <w:t>’</w:t>
      </w:r>
      <w:r>
        <w:t xml:space="preserve">t speak, she </w:t>
      </w:r>
      <w:proofErr w:type="gramStart"/>
      <w:r>
        <w:t>do</w:t>
      </w:r>
      <w:proofErr w:type="gramEnd"/>
      <w:r>
        <w:t>.</w:t>
      </w:r>
    </w:p>
    <w:p w14:paraId="682CC261" w14:textId="7089F377" w:rsidR="004D3BA2" w:rsidRDefault="00396ECC" w:rsidP="00274030">
      <w:pPr>
        <w:pStyle w:val="Body-TextTx"/>
      </w:pPr>
      <w:r>
        <w:t>“</w:t>
      </w:r>
      <w:r w:rsidR="004D3BA2">
        <w:t>They come one night</w:t>
      </w:r>
      <w:r w:rsidR="00613AFF">
        <w:t>, w</w:t>
      </w:r>
      <w:r w:rsidR="003004F2">
        <w:t>hile we sleeping</w:t>
      </w:r>
      <w:r w:rsidR="004D3BA2">
        <w:t xml:space="preserve">. </w:t>
      </w:r>
      <w:r w:rsidR="007E162E">
        <w:t xml:space="preserve">Men, wearing white sheets and hoods. </w:t>
      </w:r>
      <w:r w:rsidR="003004F2">
        <w:t>Daddy open the door holding his shotgun, and they start quarreling. My brother</w:t>
      </w:r>
      <w:r w:rsidR="00647D9C">
        <w:t>, h</w:t>
      </w:r>
      <w:r w:rsidR="003004F2">
        <w:t xml:space="preserve">e </w:t>
      </w:r>
      <w:proofErr w:type="gramStart"/>
      <w:r w:rsidR="003004F2">
        <w:t>say</w:t>
      </w:r>
      <w:proofErr w:type="gramEnd"/>
      <w:r w:rsidR="003004F2">
        <w:t xml:space="preserve"> they look like ghosts</w:t>
      </w:r>
      <w:r w:rsidR="00647D9C">
        <w:t>.</w:t>
      </w:r>
      <w:r w:rsidR="003004F2">
        <w:t xml:space="preserve"> </w:t>
      </w:r>
      <w:r w:rsidR="00647D9C">
        <w:t>B</w:t>
      </w:r>
      <w:r w:rsidR="003004F2">
        <w:t>ut I can see them proper</w:t>
      </w:r>
      <w:r w:rsidR="0011094F">
        <w:t>. T</w:t>
      </w:r>
      <w:r w:rsidR="003004F2">
        <w:t xml:space="preserve">hey </w:t>
      </w:r>
      <w:proofErr w:type="spellStart"/>
      <w:r w:rsidR="003004F2">
        <w:t>ain</w:t>
      </w:r>
      <w:r>
        <w:t>’</w:t>
      </w:r>
      <w:r w:rsidR="003004F2">
        <w:t>t</w:t>
      </w:r>
      <w:proofErr w:type="spellEnd"/>
      <w:r w:rsidR="003004F2">
        <w:t xml:space="preserve"> men. They </w:t>
      </w:r>
      <w:proofErr w:type="gramStart"/>
      <w:r w:rsidR="003004F2">
        <w:t>monsters</w:t>
      </w:r>
      <w:proofErr w:type="gramEnd"/>
      <w:r w:rsidR="003004F2">
        <w:t xml:space="preserve">. I try to tell </w:t>
      </w:r>
      <w:r w:rsidR="00BC2B96">
        <w:t>mama</w:t>
      </w:r>
      <w:r w:rsidR="003004F2">
        <w:t xml:space="preserve">, but </w:t>
      </w:r>
      <w:r w:rsidR="00B1402D">
        <w:t>my brother put</w:t>
      </w:r>
      <w:r w:rsidR="003004F2">
        <w:t xml:space="preserve"> me into the hatch</w:t>
      </w:r>
      <w:r w:rsidR="00B1402D">
        <w:t>.</w:t>
      </w:r>
      <w:r>
        <w:t>”</w:t>
      </w:r>
    </w:p>
    <w:p w14:paraId="1829E77F" w14:textId="32487710" w:rsidR="003004F2" w:rsidRDefault="003004F2" w:rsidP="00274030">
      <w:pPr>
        <w:pStyle w:val="Body-TextTx"/>
      </w:pPr>
      <w:r>
        <w:t xml:space="preserve">I close my eyes, </w:t>
      </w:r>
      <w:r w:rsidR="0011094F">
        <w:t>remembering the rest</w:t>
      </w:r>
      <w:r>
        <w:t>. The</w:t>
      </w:r>
      <w:r w:rsidR="00613AFF">
        <w:t xml:space="preserve"> sounds of</w:t>
      </w:r>
      <w:r>
        <w:t xml:space="preserve"> bullets going through Daddy and the door. The Ku </w:t>
      </w:r>
      <w:proofErr w:type="spellStart"/>
      <w:r>
        <w:t>Kluxes</w:t>
      </w:r>
      <w:proofErr w:type="spellEnd"/>
      <w:r>
        <w:t xml:space="preserve"> rampaging</w:t>
      </w:r>
      <w:r w:rsidR="00613AFF">
        <w:t xml:space="preserve"> above me</w:t>
      </w:r>
      <w:r>
        <w:t xml:space="preserve">. </w:t>
      </w:r>
      <w:r w:rsidR="00BC2B96">
        <w:t>Mama</w:t>
      </w:r>
      <w:r w:rsidR="00396ECC">
        <w:t>’</w:t>
      </w:r>
      <w:r>
        <w:t xml:space="preserve">s </w:t>
      </w:r>
      <w:r w:rsidR="00B1402D">
        <w:t>screams. M</w:t>
      </w:r>
      <w:r>
        <w:t>y brother</w:t>
      </w:r>
      <w:r w:rsidR="00396ECC">
        <w:t>’</w:t>
      </w:r>
      <w:r>
        <w:t xml:space="preserve">s </w:t>
      </w:r>
      <w:r w:rsidR="007220BD">
        <w:t>cries</w:t>
      </w:r>
      <w:r>
        <w:t>. Me in the hole, shaking</w:t>
      </w:r>
      <w:r w:rsidR="00613AFF">
        <w:t xml:space="preserve"> with fright</w:t>
      </w:r>
      <w:r w:rsidR="00B1402D">
        <w:t>.</w:t>
      </w:r>
      <w:r>
        <w:t xml:space="preserve"> That</w:t>
      </w:r>
      <w:r w:rsidR="00396ECC">
        <w:t>’</w:t>
      </w:r>
      <w:r>
        <w:t xml:space="preserve">s when the sword first come. </w:t>
      </w:r>
      <w:r w:rsidR="00613AFF" w:rsidRPr="00613AFF">
        <w:t xml:space="preserve">I still </w:t>
      </w:r>
      <w:r w:rsidR="0011094F">
        <w:t>remember</w:t>
      </w:r>
      <w:r w:rsidR="00613AFF" w:rsidRPr="00613AFF">
        <w:t xml:space="preserve"> </w:t>
      </w:r>
      <w:r w:rsidR="00613AFF">
        <w:t>its coolness in my grip</w:t>
      </w:r>
      <w:r w:rsidR="00613AFF" w:rsidRPr="00613AFF">
        <w:t xml:space="preserve">, sending visions in my head. It was humming with </w:t>
      </w:r>
      <w:r w:rsidR="00613AFF">
        <w:t>eagerness</w:t>
      </w:r>
      <w:r w:rsidR="00B870E1">
        <w:t xml:space="preserve">, </w:t>
      </w:r>
      <w:r w:rsidR="007220BD">
        <w:t>willing</w:t>
      </w:r>
      <w:r w:rsidR="00613AFF" w:rsidRPr="00613AFF">
        <w:t xml:space="preserve"> me to get up there, to fight the Ku </w:t>
      </w:r>
      <w:proofErr w:type="spellStart"/>
      <w:r w:rsidR="00613AFF" w:rsidRPr="00613AFF">
        <w:t>Kluxes</w:t>
      </w:r>
      <w:proofErr w:type="spellEnd"/>
      <w:r w:rsidR="007A65B1">
        <w:t xml:space="preserve">. </w:t>
      </w:r>
      <w:r w:rsidR="00613AFF" w:rsidRPr="00613AFF">
        <w:t xml:space="preserve">But I was so </w:t>
      </w:r>
      <w:proofErr w:type="gramStart"/>
      <w:r w:rsidR="00613AFF" w:rsidRPr="00613AFF">
        <w:t>scared</w:t>
      </w:r>
      <w:r w:rsidR="00396ECC">
        <w:t> .</w:t>
      </w:r>
      <w:proofErr w:type="gramEnd"/>
      <w:r w:rsidR="00396ECC">
        <w:t> . .</w:t>
      </w:r>
    </w:p>
    <w:p w14:paraId="1AA2A7F7" w14:textId="730455CA" w:rsidR="004012A0" w:rsidRDefault="00396ECC" w:rsidP="00274030">
      <w:pPr>
        <w:pStyle w:val="Body-TextTx"/>
      </w:pPr>
      <w:r>
        <w:t>“</w:t>
      </w:r>
      <w:r w:rsidR="000B4E80">
        <w:t>—</w:t>
      </w:r>
      <w:r w:rsidR="004012A0">
        <w:t>was like I couldn</w:t>
      </w:r>
      <w:r>
        <w:t>’</w:t>
      </w:r>
      <w:r w:rsidR="004012A0">
        <w:t>t move,</w:t>
      </w:r>
      <w:r>
        <w:t>”</w:t>
      </w:r>
      <w:r w:rsidR="004012A0">
        <w:t xml:space="preserve"> the girl say</w:t>
      </w:r>
      <w:r w:rsidR="007220BD">
        <w:t>s</w:t>
      </w:r>
      <w:r w:rsidR="00B870E1">
        <w:t>, completing my thoughts</w:t>
      </w:r>
      <w:r w:rsidR="004012A0">
        <w:t xml:space="preserve">. </w:t>
      </w:r>
      <w:r>
        <w:t>“</w:t>
      </w:r>
      <w:r w:rsidR="004012A0">
        <w:t>Like something had ahold of me. I just stayed</w:t>
      </w:r>
      <w:r w:rsidR="00B1402D">
        <w:t xml:space="preserve"> </w:t>
      </w:r>
      <w:r w:rsidR="00B870E1">
        <w:t xml:space="preserve">there in the dark, </w:t>
      </w:r>
      <w:r w:rsidR="004012A0">
        <w:t xml:space="preserve">waiting for it to be over. </w:t>
      </w:r>
      <w:r w:rsidR="00B870E1" w:rsidRPr="00B870E1">
        <w:t xml:space="preserve">Stayed down there almost two whole days. When I finally come out everybody was gone. </w:t>
      </w:r>
      <w:proofErr w:type="gramStart"/>
      <w:r w:rsidR="00B870E1" w:rsidRPr="00B870E1">
        <w:t>So</w:t>
      </w:r>
      <w:proofErr w:type="gramEnd"/>
      <w:r w:rsidR="00B870E1" w:rsidRPr="00B870E1">
        <w:t xml:space="preserve"> I went </w:t>
      </w:r>
      <w:r w:rsidR="00B870E1">
        <w:t>seeking</w:t>
      </w:r>
      <w:r w:rsidR="00B870E1" w:rsidRPr="00B870E1">
        <w:t>—</w:t>
      </w:r>
      <w:r>
        <w:t>”</w:t>
      </w:r>
    </w:p>
    <w:p w14:paraId="6D126460" w14:textId="52B9D4CE" w:rsidR="006415C4" w:rsidRDefault="004012A0" w:rsidP="00274030">
      <w:pPr>
        <w:pStyle w:val="Body-TextTx"/>
      </w:pPr>
      <w:r>
        <w:lastRenderedPageBreak/>
        <w:t>“No!</w:t>
      </w:r>
      <w:r w:rsidR="00396ECC">
        <w:t>”</w:t>
      </w:r>
      <w:r>
        <w:t xml:space="preserve"> My heart beating </w:t>
      </w:r>
      <w:r w:rsidR="0011094F">
        <w:t>fierce</w:t>
      </w:r>
      <w:r>
        <w:t xml:space="preserve">. </w:t>
      </w:r>
      <w:r w:rsidR="00396ECC">
        <w:t>“</w:t>
      </w:r>
      <w:r>
        <w:t>Don</w:t>
      </w:r>
      <w:r w:rsidR="00396ECC">
        <w:t>’</w:t>
      </w:r>
      <w:r>
        <w:t>t give them this!</w:t>
      </w:r>
      <w:r w:rsidR="00396ECC">
        <w:t>”</w:t>
      </w:r>
    </w:p>
    <w:p w14:paraId="75A1B92C" w14:textId="4C8CBEF0" w:rsidR="004012A0" w:rsidRDefault="004012A0" w:rsidP="00274030">
      <w:pPr>
        <w:pStyle w:val="Body-TextTx"/>
      </w:pPr>
      <w:r>
        <w:t>Dr. Bisset don</w:t>
      </w:r>
      <w:r w:rsidR="00396ECC">
        <w:t>’</w:t>
      </w:r>
      <w:r>
        <w:t xml:space="preserve">t even turn to me. </w:t>
      </w:r>
      <w:r w:rsidR="00396ECC">
        <w:t>“</w:t>
      </w:r>
      <w:r>
        <w:t xml:space="preserve">Where did you go </w:t>
      </w:r>
      <w:r w:rsidR="00B870E1">
        <w:t>seeking</w:t>
      </w:r>
      <w:r>
        <w:t>?</w:t>
      </w:r>
      <w:r w:rsidR="00396ECC">
        <w:t>”</w:t>
      </w:r>
    </w:p>
    <w:p w14:paraId="5849C864" w14:textId="55CE3F10" w:rsidR="004012A0" w:rsidRDefault="004012A0" w:rsidP="00274030">
      <w:pPr>
        <w:pStyle w:val="Body-TextTx"/>
      </w:pPr>
      <w:r>
        <w:t xml:space="preserve">My younger </w:t>
      </w:r>
      <w:r w:rsidR="00B1402D">
        <w:t xml:space="preserve">self </w:t>
      </w:r>
      <w:r>
        <w:t>stare</w:t>
      </w:r>
      <w:r w:rsidR="001E47E5">
        <w:t>s</w:t>
      </w:r>
      <w:r>
        <w:t xml:space="preserve"> </w:t>
      </w:r>
      <w:r w:rsidR="00914628">
        <w:t xml:space="preserve">me </w:t>
      </w:r>
      <w:r>
        <w:t xml:space="preserve">straight </w:t>
      </w:r>
      <w:r w:rsidR="00914628">
        <w:t xml:space="preserve">in </w:t>
      </w:r>
      <w:r>
        <w:t>my eyes when she betray</w:t>
      </w:r>
      <w:r w:rsidR="001E47E5">
        <w:t>s</w:t>
      </w:r>
      <w:r>
        <w:t xml:space="preserve"> us. </w:t>
      </w:r>
      <w:r w:rsidR="00396ECC">
        <w:t>“</w:t>
      </w:r>
      <w:r>
        <w:t>The barn.</w:t>
      </w:r>
      <w:r w:rsidR="00396ECC">
        <w:t>”</w:t>
      </w:r>
    </w:p>
    <w:p w14:paraId="21998477" w14:textId="30312CBA" w:rsidR="006415C4" w:rsidRDefault="00396ECC" w:rsidP="00274030">
      <w:pPr>
        <w:pStyle w:val="Body-TextTx"/>
      </w:pPr>
      <w:r>
        <w:t>“</w:t>
      </w:r>
      <w:r w:rsidR="004012A0">
        <w:t>Take me there.</w:t>
      </w:r>
      <w:r>
        <w:t>”</w:t>
      </w:r>
      <w:r w:rsidR="004012A0">
        <w:t xml:space="preserve"> </w:t>
      </w:r>
      <w:r w:rsidR="00B870E1">
        <w:t>When I don</w:t>
      </w:r>
      <w:r>
        <w:t>’</w:t>
      </w:r>
      <w:r w:rsidR="00B870E1">
        <w:t>t move, he sighs</w:t>
      </w:r>
      <w:r w:rsidR="00283208">
        <w:t xml:space="preserve">. </w:t>
      </w:r>
      <w:r>
        <w:t>“</w:t>
      </w:r>
      <w:r w:rsidR="00283208">
        <w:t xml:space="preserve">That </w:t>
      </w:r>
      <w:r w:rsidR="00B870E1">
        <w:t>wasn</w:t>
      </w:r>
      <w:r>
        <w:t>’</w:t>
      </w:r>
      <w:r w:rsidR="00B870E1">
        <w:t>t</w:t>
      </w:r>
      <w:r w:rsidR="00283208">
        <w:t xml:space="preserve"> a request.</w:t>
      </w:r>
      <w:r>
        <w:t>”</w:t>
      </w:r>
      <w:r w:rsidR="00283208">
        <w:t xml:space="preserve"> He grab</w:t>
      </w:r>
      <w:r w:rsidR="0075670B">
        <w:t>s</w:t>
      </w:r>
      <w:r w:rsidR="00283208">
        <w:t xml:space="preserve"> my arm and the world shift</w:t>
      </w:r>
      <w:r w:rsidR="00B870E1">
        <w:t>s</w:t>
      </w:r>
      <w:r w:rsidR="000B4E80">
        <w:t xml:space="preserve">, </w:t>
      </w:r>
      <w:r w:rsidR="00283208">
        <w:t>like I</w:t>
      </w:r>
      <w:r>
        <w:t>’</w:t>
      </w:r>
      <w:r w:rsidR="00283208">
        <w:t>m moving without walking. When I stop, we</w:t>
      </w:r>
      <w:r>
        <w:t>’</w:t>
      </w:r>
      <w:r w:rsidR="00283208">
        <w:t>re out back</w:t>
      </w:r>
      <w:r w:rsidR="00B870E1">
        <w:t>. I</w:t>
      </w:r>
      <w:r w:rsidR="00A7181D">
        <w:t>n</w:t>
      </w:r>
      <w:r w:rsidR="00283208">
        <w:t xml:space="preserve"> front of the barn</w:t>
      </w:r>
      <w:r w:rsidR="00B870E1">
        <w:t>, where the door is open slight</w:t>
      </w:r>
      <w:r w:rsidR="00283208">
        <w:t>. It</w:t>
      </w:r>
      <w:r>
        <w:t>’</w:t>
      </w:r>
      <w:r w:rsidR="00283208">
        <w:t xml:space="preserve">s morning now. </w:t>
      </w:r>
      <w:r w:rsidR="00B870E1">
        <w:t>Because that</w:t>
      </w:r>
      <w:r>
        <w:t>’</w:t>
      </w:r>
      <w:r w:rsidR="00B870E1">
        <w:t>s when I came here.</w:t>
      </w:r>
    </w:p>
    <w:p w14:paraId="197B7E6F" w14:textId="7228EC61" w:rsidR="006415C4" w:rsidRDefault="00396ECC" w:rsidP="00274030">
      <w:pPr>
        <w:pStyle w:val="Body-TextTx"/>
      </w:pPr>
      <w:r>
        <w:t>“</w:t>
      </w:r>
      <w:r w:rsidR="00283208">
        <w:t>Why you want to see this?</w:t>
      </w:r>
      <w:r>
        <w:t>”</w:t>
      </w:r>
      <w:r w:rsidR="00283208">
        <w:t xml:space="preserve"> </w:t>
      </w:r>
      <w:r w:rsidR="00A7181D">
        <w:t xml:space="preserve">I </w:t>
      </w:r>
      <w:r w:rsidR="00B870E1">
        <w:t>whisper</w:t>
      </w:r>
      <w:r w:rsidR="00A7181D">
        <w:t>.</w:t>
      </w:r>
    </w:p>
    <w:p w14:paraId="31AE1A74" w14:textId="720AB406" w:rsidR="006415C4" w:rsidRDefault="00396ECC" w:rsidP="00274030">
      <w:pPr>
        <w:pStyle w:val="Body-TextTx"/>
      </w:pPr>
      <w:r>
        <w:t>“</w:t>
      </w:r>
      <w:r w:rsidR="00B870E1" w:rsidRPr="00B870E1">
        <w:t xml:space="preserve">As I have told you, my </w:t>
      </w:r>
      <w:r w:rsidR="00F40297">
        <w:t>l</w:t>
      </w:r>
      <w:r w:rsidR="00B870E1" w:rsidRPr="00B870E1">
        <w:t>ords desire the secret you keep from them</w:t>
      </w:r>
      <w:r w:rsidR="000B4E80">
        <w:t xml:space="preserve">, </w:t>
      </w:r>
      <w:r w:rsidR="00B870E1" w:rsidRPr="00B870E1">
        <w:t>for which you have constructed quite the ruse.</w:t>
      </w:r>
      <w:r>
        <w:t>”</w:t>
      </w:r>
    </w:p>
    <w:p w14:paraId="7F399B78" w14:textId="014F2447" w:rsidR="006415C4" w:rsidRDefault="00396ECC" w:rsidP="00274030">
      <w:pPr>
        <w:pStyle w:val="Body-TextTx"/>
      </w:pPr>
      <w:r>
        <w:t>“</w:t>
      </w:r>
      <w:r w:rsidR="00283208">
        <w:t>When they asked to see your misery, did you just show it to them?</w:t>
      </w:r>
      <w:r>
        <w:t>”</w:t>
      </w:r>
      <w:r w:rsidR="00283208">
        <w:t xml:space="preserve"> I spit</w:t>
      </w:r>
      <w:r w:rsidR="00914628">
        <w:t xml:space="preserve"> back.</w:t>
      </w:r>
    </w:p>
    <w:p w14:paraId="600E47CC" w14:textId="791135DF" w:rsidR="006415C4" w:rsidRDefault="00B870E1" w:rsidP="00274030">
      <w:pPr>
        <w:pStyle w:val="Body-TextTx"/>
      </w:pPr>
      <w:r w:rsidRPr="00B870E1">
        <w:t>He turn</w:t>
      </w:r>
      <w:r w:rsidR="00F40297">
        <w:t>s</w:t>
      </w:r>
      <w:r w:rsidRPr="00B870E1">
        <w:t xml:space="preserve"> to me</w:t>
      </w:r>
      <w:r w:rsidR="001E47E5">
        <w:t xml:space="preserve">, </w:t>
      </w:r>
      <w:r w:rsidR="0011094F">
        <w:t>moving</w:t>
      </w:r>
      <w:r w:rsidRPr="00B870E1">
        <w:t xml:space="preserve"> a hand to lift his blindfold. I </w:t>
      </w:r>
      <w:proofErr w:type="spellStart"/>
      <w:r w:rsidRPr="00B870E1">
        <w:t>suck</w:t>
      </w:r>
      <w:proofErr w:type="spellEnd"/>
      <w:r w:rsidRPr="00B870E1">
        <w:t xml:space="preserve"> in </w:t>
      </w:r>
      <w:r w:rsidR="00F40297">
        <w:t>a</w:t>
      </w:r>
      <w:r w:rsidRPr="00B870E1">
        <w:t xml:space="preserve"> breath. Where his eyes should be, there</w:t>
      </w:r>
      <w:r w:rsidR="00396ECC">
        <w:t>’</w:t>
      </w:r>
      <w:r w:rsidRPr="00B870E1">
        <w:t xml:space="preserve">s empty holes, raw and bloody. Like </w:t>
      </w:r>
      <w:r w:rsidR="00F40297">
        <w:t xml:space="preserve">they </w:t>
      </w:r>
      <w:proofErr w:type="gramStart"/>
      <w:r w:rsidR="00F40297">
        <w:t>was</w:t>
      </w:r>
      <w:r w:rsidR="00396ECC">
        <w:t> .</w:t>
      </w:r>
      <w:proofErr w:type="gramEnd"/>
      <w:r w:rsidR="00396ECC">
        <w:t> . .</w:t>
      </w:r>
      <w:r w:rsidR="006415C4">
        <w:t xml:space="preserve"> </w:t>
      </w:r>
      <w:r w:rsidRPr="00B870E1">
        <w:t>plucked out.</w:t>
      </w:r>
    </w:p>
    <w:p w14:paraId="1EE54B08" w14:textId="2F4A78BC" w:rsidR="006415C4" w:rsidRDefault="00396ECC" w:rsidP="00274030">
      <w:pPr>
        <w:pStyle w:val="Body-TextTx"/>
      </w:pPr>
      <w:r>
        <w:t>“</w:t>
      </w:r>
      <w:r w:rsidR="00B870E1" w:rsidRPr="00B870E1">
        <w:t xml:space="preserve">My </w:t>
      </w:r>
      <w:r w:rsidR="00F40297">
        <w:t>l</w:t>
      </w:r>
      <w:r w:rsidR="00B870E1" w:rsidRPr="00B870E1">
        <w:t>ords wish</w:t>
      </w:r>
      <w:r w:rsidR="00B870E1">
        <w:t>ed</w:t>
      </w:r>
      <w:r w:rsidR="00B870E1" w:rsidRPr="00B870E1">
        <w:t xml:space="preserve"> to see the misery I</w:t>
      </w:r>
      <w:r w:rsidR="00B870E1">
        <w:t xml:space="preserve"> ha</w:t>
      </w:r>
      <w:r w:rsidR="00B870E1" w:rsidRPr="00B870E1">
        <w:t xml:space="preserve">d witnessed through my own flesh. They asked, and I willingly surrendered. Consider this </w:t>
      </w:r>
      <w:proofErr w:type="gramStart"/>
      <w:r w:rsidR="00B870E1" w:rsidRPr="00B870E1">
        <w:t>intrusion</w:t>
      </w:r>
      <w:r>
        <w:t> .</w:t>
      </w:r>
      <w:proofErr w:type="gramEnd"/>
      <w:r>
        <w:t xml:space="preserve"> . . </w:t>
      </w:r>
      <w:r w:rsidR="00B870E1" w:rsidRPr="00B870E1">
        <w:t>slight.</w:t>
      </w:r>
      <w:r>
        <w:t>”</w:t>
      </w:r>
    </w:p>
    <w:p w14:paraId="5D7C374A" w14:textId="2930317E" w:rsidR="006415C4" w:rsidRDefault="00B870E1" w:rsidP="00274030">
      <w:pPr>
        <w:pStyle w:val="Body-TextTx"/>
      </w:pPr>
      <w:r w:rsidRPr="00B870E1">
        <w:t>He walk</w:t>
      </w:r>
      <w:r w:rsidR="001E47E5">
        <w:t>s</w:t>
      </w:r>
      <w:r w:rsidRPr="00B870E1">
        <w:t xml:space="preserve"> </w:t>
      </w:r>
      <w:r w:rsidR="0011094F">
        <w:t>to</w:t>
      </w:r>
      <w:r w:rsidRPr="00B870E1">
        <w:t xml:space="preserve"> the barn door</w:t>
      </w:r>
      <w:r w:rsidR="0011094F">
        <w:t xml:space="preserve">, pushing it </w:t>
      </w:r>
      <w:r w:rsidRPr="00B870E1">
        <w:t xml:space="preserve">open and stepping inside. I stay </w:t>
      </w:r>
      <w:r w:rsidR="001E47E5">
        <w:t>there</w:t>
      </w:r>
      <w:r w:rsidRPr="00B870E1">
        <w:t xml:space="preserve"> breathing fast, feeling like I might drown. Slender </w:t>
      </w:r>
      <w:r>
        <w:t>fingers</w:t>
      </w:r>
      <w:r w:rsidRPr="00B870E1">
        <w:t xml:space="preserve"> twist into mine and I look at my younger self</w:t>
      </w:r>
      <w:r w:rsidR="0011094F">
        <w:t>. T</w:t>
      </w:r>
      <w:r w:rsidRPr="00B870E1">
        <w:t xml:space="preserve">he fear on her face </w:t>
      </w:r>
      <w:r w:rsidR="0011094F">
        <w:t xml:space="preserve">is gone, </w:t>
      </w:r>
      <w:r w:rsidRPr="00B870E1">
        <w:t>because I know it</w:t>
      </w:r>
      <w:r w:rsidR="00396ECC">
        <w:t>’</w:t>
      </w:r>
      <w:r w:rsidRPr="00B870E1">
        <w:t xml:space="preserve">s all </w:t>
      </w:r>
      <w:r w:rsidR="001E47E5">
        <w:t>inside me now</w:t>
      </w:r>
      <w:r w:rsidRPr="00B870E1">
        <w:t>.</w:t>
      </w:r>
    </w:p>
    <w:p w14:paraId="0161F35E" w14:textId="00C75BE4" w:rsidR="006415C4" w:rsidRDefault="00396ECC" w:rsidP="00274030">
      <w:pPr>
        <w:pStyle w:val="Body-TextTx"/>
      </w:pPr>
      <w:r>
        <w:t>“</w:t>
      </w:r>
      <w:r w:rsidR="00283208">
        <w:t>We can do it together,</w:t>
      </w:r>
      <w:r>
        <w:t>”</w:t>
      </w:r>
      <w:r w:rsidR="00283208">
        <w:t xml:space="preserve"> she say</w:t>
      </w:r>
      <w:r w:rsidR="00BC716F">
        <w:t>s</w:t>
      </w:r>
      <w:r w:rsidR="00283208">
        <w:t xml:space="preserve">. Then hands me the broken sword. </w:t>
      </w:r>
      <w:r>
        <w:t>“</w:t>
      </w:r>
      <w:r w:rsidR="00A7181D">
        <w:t>More yours than mine</w:t>
      </w:r>
      <w:r w:rsidR="00F94355">
        <w:t>.</w:t>
      </w:r>
      <w:r w:rsidR="00DA7598">
        <w:t xml:space="preserve"> Remember what I told you. They like the places where we hurt. They use it against us.</w:t>
      </w:r>
      <w:r>
        <w:t>”</w:t>
      </w:r>
      <w:r w:rsidR="00F94355">
        <w:t xml:space="preserve"> With a </w:t>
      </w:r>
      <w:r w:rsidR="0011094F">
        <w:t xml:space="preserve">gentle </w:t>
      </w:r>
      <w:r w:rsidR="00F94355">
        <w:t xml:space="preserve">pull, she </w:t>
      </w:r>
      <w:r w:rsidR="00C32A50">
        <w:t xml:space="preserve">leads </w:t>
      </w:r>
      <w:r w:rsidR="00F94355">
        <w:t xml:space="preserve">me </w:t>
      </w:r>
      <w:r w:rsidR="00A7181D">
        <w:t>to</w:t>
      </w:r>
      <w:r w:rsidR="00F94355">
        <w:t xml:space="preserve"> the barn door, </w:t>
      </w:r>
      <w:r w:rsidR="00BC716F">
        <w:t xml:space="preserve">forcing </w:t>
      </w:r>
      <w:r w:rsidR="00F94355">
        <w:t>my feet forward.</w:t>
      </w:r>
    </w:p>
    <w:p w14:paraId="25C21CB1" w14:textId="3D2E4E9D" w:rsidR="006415C4" w:rsidRDefault="00F94355" w:rsidP="00274030">
      <w:pPr>
        <w:pStyle w:val="Body-TextTx"/>
      </w:pPr>
      <w:r>
        <w:t xml:space="preserve">When I </w:t>
      </w:r>
      <w:r w:rsidR="0011094F">
        <w:t xml:space="preserve">step </w:t>
      </w:r>
      <w:r>
        <w:t>inside, I</w:t>
      </w:r>
      <w:r w:rsidR="00396ECC">
        <w:t>’</w:t>
      </w:r>
      <w:r>
        <w:t xml:space="preserve">m alone. Whatever she was—a ghost I left behind, some trick </w:t>
      </w:r>
      <w:r w:rsidR="00A7181D">
        <w:t>in my head</w:t>
      </w:r>
      <w:r>
        <w:t>—</w:t>
      </w:r>
      <w:r w:rsidR="00C32A50">
        <w:t>is gone</w:t>
      </w:r>
      <w:r>
        <w:t xml:space="preserve">. </w:t>
      </w:r>
      <w:proofErr w:type="gramStart"/>
      <w:r>
        <w:t>So</w:t>
      </w:r>
      <w:proofErr w:type="gramEnd"/>
      <w:r>
        <w:t xml:space="preserve"> it</w:t>
      </w:r>
      <w:r w:rsidR="00396ECC">
        <w:t>’</w:t>
      </w:r>
      <w:r>
        <w:t>s through my eyes that I relive the</w:t>
      </w:r>
      <w:r w:rsidR="00B870E1">
        <w:t xml:space="preserve"> cold December</w:t>
      </w:r>
      <w:r>
        <w:t xml:space="preserve"> </w:t>
      </w:r>
      <w:r>
        <w:lastRenderedPageBreak/>
        <w:t xml:space="preserve">morning </w:t>
      </w:r>
      <w:r w:rsidR="00F00515">
        <w:t>seven</w:t>
      </w:r>
      <w:r w:rsidR="00C55F4D">
        <w:t xml:space="preserve"> </w:t>
      </w:r>
      <w:r>
        <w:t xml:space="preserve">years back, </w:t>
      </w:r>
      <w:r w:rsidR="00B870E1" w:rsidRPr="00B870E1">
        <w:t>when I entered to the terrible sight before me. Three bodies</w:t>
      </w:r>
      <w:r w:rsidR="00B04523">
        <w:t>. My</w:t>
      </w:r>
      <w:r w:rsidR="00B870E1" w:rsidRPr="00B870E1">
        <w:t xml:space="preserve"> family</w:t>
      </w:r>
      <w:r w:rsidR="00B04523">
        <w:t>. Al</w:t>
      </w:r>
      <w:r w:rsidR="00B870E1" w:rsidRPr="00B870E1">
        <w:t xml:space="preserve">l hanging from the barn rafters by ropes. They swing in the morning sunlight, feet seeming to dance on the open air. </w:t>
      </w:r>
      <w:r w:rsidR="00B04523">
        <w:t>S</w:t>
      </w:r>
      <w:r w:rsidR="00B870E1" w:rsidRPr="00B870E1">
        <w:t>omething grab</w:t>
      </w:r>
      <w:r w:rsidR="00B04523">
        <w:t>s</w:t>
      </w:r>
      <w:r w:rsidR="00B870E1" w:rsidRPr="00B870E1">
        <w:t xml:space="preserve"> hard at my insides, and I fall to hands and knees, doubled over, reliving the horror and guilt.</w:t>
      </w:r>
    </w:p>
    <w:p w14:paraId="22D366FB" w14:textId="085DB21A" w:rsidR="006415C4" w:rsidRDefault="00396ECC" w:rsidP="00274030">
      <w:pPr>
        <w:pStyle w:val="Body-TextTx"/>
      </w:pPr>
      <w:r>
        <w:t>“</w:t>
      </w:r>
      <w:r w:rsidR="00743B0D">
        <w:t>Such pain.</w:t>
      </w:r>
      <w:r>
        <w:t>”</w:t>
      </w:r>
      <w:r w:rsidR="00743B0D">
        <w:t xml:space="preserve"> Dr. Bisset is knelt down beside me. </w:t>
      </w:r>
      <w:r>
        <w:t>“</w:t>
      </w:r>
      <w:r w:rsidR="00743B0D">
        <w:t>Sadness for what you lost. Shame at what you could not do. And anger—s</w:t>
      </w:r>
      <w:r w:rsidR="00A7181D">
        <w:t>o</w:t>
      </w:r>
      <w:r w:rsidR="00743B0D">
        <w:t xml:space="preserve"> much anger.</w:t>
      </w:r>
      <w:r>
        <w:t>”</w:t>
      </w:r>
      <w:r w:rsidR="00743B0D">
        <w:t xml:space="preserve"> </w:t>
      </w:r>
      <w:r w:rsidR="00B870E1" w:rsidRPr="00B870E1">
        <w:t>His empty eyes read me, boring into my deepest crevices.</w:t>
      </w:r>
      <w:r w:rsidR="00743B0D">
        <w:t xml:space="preserve"> </w:t>
      </w:r>
      <w:r>
        <w:t>“</w:t>
      </w:r>
      <w:r w:rsidR="00743B0D">
        <w:t>You used that anger, fled from family and friends, then went seeking your vengeance</w:t>
      </w:r>
      <w:r w:rsidR="00C2315D">
        <w:t xml:space="preserve">, to etch your own story </w:t>
      </w:r>
      <w:r w:rsidR="00743B0D">
        <w:t>in blood.</w:t>
      </w:r>
      <w:r>
        <w:t>”</w:t>
      </w:r>
    </w:p>
    <w:p w14:paraId="23225E66" w14:textId="0D5B9979" w:rsidR="00C2315D" w:rsidRDefault="00C2315D" w:rsidP="00274030">
      <w:pPr>
        <w:pStyle w:val="Body-TextTx"/>
      </w:pPr>
      <w:r>
        <w:t>I bit</w:t>
      </w:r>
      <w:r w:rsidR="00BC716F">
        <w:t>e</w:t>
      </w:r>
      <w:r>
        <w:t xml:space="preserve"> down, remembering. </w:t>
      </w:r>
      <w:r w:rsidRPr="00C2315D">
        <w:t xml:space="preserve">I </w:t>
      </w:r>
      <w:r>
        <w:t xml:space="preserve">stayed with my </w:t>
      </w:r>
      <w:r w:rsidR="00BC2B96">
        <w:t>mama</w:t>
      </w:r>
      <w:r w:rsidR="00396ECC">
        <w:t>’</w:t>
      </w:r>
      <w:r>
        <w:t xml:space="preserve">s </w:t>
      </w:r>
      <w:r w:rsidR="00B04523">
        <w:t>people</w:t>
      </w:r>
      <w:r>
        <w:t xml:space="preserve"> after. Whole time, the sword was with me, singing </w:t>
      </w:r>
      <w:r w:rsidRPr="00C2315D">
        <w:t xml:space="preserve">its secrets, </w:t>
      </w:r>
      <w:r>
        <w:t>teaching</w:t>
      </w:r>
      <w:r w:rsidRPr="00C2315D">
        <w:t xml:space="preserve"> its deadly rhythms.</w:t>
      </w:r>
      <w:r>
        <w:t xml:space="preserve"> When I was ready, I took off</w:t>
      </w:r>
      <w:r w:rsidRPr="00C2315D">
        <w:t xml:space="preserve"> looking for Ku </w:t>
      </w:r>
      <w:proofErr w:type="spellStart"/>
      <w:r w:rsidRPr="00C2315D">
        <w:t>Kluxes</w:t>
      </w:r>
      <w:proofErr w:type="spellEnd"/>
      <w:r w:rsidRPr="00C2315D">
        <w:t xml:space="preserve">. </w:t>
      </w:r>
      <w:r>
        <w:t>F</w:t>
      </w:r>
      <w:r w:rsidRPr="00C2315D">
        <w:t xml:space="preserve">irst one I killed, I poured </w:t>
      </w:r>
      <w:r>
        <w:t xml:space="preserve">much of </w:t>
      </w:r>
      <w:r w:rsidR="004F6BAD">
        <w:t xml:space="preserve">the </w:t>
      </w:r>
      <w:r>
        <w:t xml:space="preserve">rage I held </w:t>
      </w:r>
      <w:r w:rsidR="007A1D3C">
        <w:t>i</w:t>
      </w:r>
      <w:r>
        <w:t>nto its death</w:t>
      </w:r>
      <w:r w:rsidRPr="00C2315D">
        <w:t>.</w:t>
      </w:r>
      <w:r>
        <w:t xml:space="preserve"> Hacked it to pieces.</w:t>
      </w:r>
      <w:r w:rsidRPr="00C2315D">
        <w:t xml:space="preserve"> But wasn</w:t>
      </w:r>
      <w:r w:rsidR="00396ECC">
        <w:t>’</w:t>
      </w:r>
      <w:r w:rsidRPr="00C2315D">
        <w:t xml:space="preserve">t enough. I had more pain and anger to give. </w:t>
      </w:r>
      <w:r>
        <w:t>Two</w:t>
      </w:r>
      <w:r w:rsidRPr="00C2315D">
        <w:t xml:space="preserve"> years I spent </w:t>
      </w:r>
      <w:r w:rsidR="00BC716F">
        <w:t>wandering</w:t>
      </w:r>
      <w:r w:rsidRPr="00C2315D">
        <w:t xml:space="preserve">, killing </w:t>
      </w:r>
      <w:r>
        <w:t xml:space="preserve">Ku </w:t>
      </w:r>
      <w:proofErr w:type="spellStart"/>
      <w:r>
        <w:t>Kluxes</w:t>
      </w:r>
      <w:proofErr w:type="spellEnd"/>
      <w:r w:rsidRPr="00C2315D">
        <w:t>. Don</w:t>
      </w:r>
      <w:r w:rsidR="00396ECC">
        <w:t>’</w:t>
      </w:r>
      <w:r w:rsidRPr="00C2315D">
        <w:t xml:space="preserve">t know if I was even fully human no more. Was just the vengeance and </w:t>
      </w:r>
      <w:proofErr w:type="gramStart"/>
      <w:r w:rsidRPr="00C2315D">
        <w:t>killing.</w:t>
      </w:r>
      <w:proofErr w:type="gramEnd"/>
      <w:r w:rsidRPr="00C2315D">
        <w:t xml:space="preserve"> Now I hunted the monsters. I was somewhere in </w:t>
      </w:r>
      <w:r w:rsidR="00BC716F">
        <w:t xml:space="preserve">the </w:t>
      </w:r>
      <w:r>
        <w:t>Tennessee woods</w:t>
      </w:r>
      <w:r w:rsidRPr="00C2315D">
        <w:t xml:space="preserve">, descending into </w:t>
      </w:r>
      <w:r>
        <w:t>a</w:t>
      </w:r>
      <w:r w:rsidRPr="00C2315D">
        <w:t xml:space="preserve"> hell of </w:t>
      </w:r>
      <w:r>
        <w:t>blood and</w:t>
      </w:r>
      <w:r w:rsidRPr="00C2315D">
        <w:t xml:space="preserve"> slaughter, when </w:t>
      </w:r>
      <w:r>
        <w:t xml:space="preserve">Nana </w:t>
      </w:r>
      <w:r w:rsidRPr="00C2315D">
        <w:t>Jean</w:t>
      </w:r>
      <w:r w:rsidR="00396ECC">
        <w:t>’</w:t>
      </w:r>
      <w:r w:rsidRPr="00C2315D">
        <w:t xml:space="preserve">s call </w:t>
      </w:r>
      <w:r w:rsidR="00B04523">
        <w:t>dug</w:t>
      </w:r>
      <w:r w:rsidRPr="00C2315D">
        <w:t xml:space="preserve"> me out that pit. Became a person again. But I buried the wound that fueled me</w:t>
      </w:r>
      <w:r>
        <w:t xml:space="preserve"> </w:t>
      </w:r>
      <w:r w:rsidR="00BC716F">
        <w:t>deep</w:t>
      </w:r>
      <w:r w:rsidRPr="00C2315D">
        <w:t xml:space="preserve">, stuffing a little girl back into that hatch, </w:t>
      </w:r>
      <w:r w:rsidR="00B04523">
        <w:t>and</w:t>
      </w:r>
      <w:r w:rsidRPr="00C2315D">
        <w:t xml:space="preserve"> all the horrors sh</w:t>
      </w:r>
      <w:r>
        <w:t>e</w:t>
      </w:r>
      <w:r w:rsidR="00396ECC">
        <w:t>’</w:t>
      </w:r>
      <w:r w:rsidRPr="00C2315D">
        <w:t>d seen.</w:t>
      </w:r>
    </w:p>
    <w:p w14:paraId="788C3B84" w14:textId="4C3F3C76" w:rsidR="006415C4" w:rsidRDefault="00396ECC" w:rsidP="00274030">
      <w:pPr>
        <w:pStyle w:val="Body-TextTx"/>
      </w:pPr>
      <w:r>
        <w:t>“</w:t>
      </w:r>
      <w:r w:rsidR="00FA1DEA" w:rsidRPr="00FA1DEA">
        <w:t>I</w:t>
      </w:r>
      <w:r>
        <w:t>’</w:t>
      </w:r>
      <w:r w:rsidR="00FA1DEA" w:rsidRPr="00FA1DEA">
        <w:t>m sorry,</w:t>
      </w:r>
      <w:r>
        <w:t>”</w:t>
      </w:r>
      <w:r w:rsidR="00FA1DEA" w:rsidRPr="00FA1DEA">
        <w:t xml:space="preserve"> I whisper, to her, </w:t>
      </w:r>
      <w:r w:rsidR="00B04523">
        <w:t>t</w:t>
      </w:r>
      <w:r w:rsidR="00FA1DEA" w:rsidRPr="00FA1DEA">
        <w:t>o myself.</w:t>
      </w:r>
    </w:p>
    <w:p w14:paraId="36D431F3" w14:textId="36FC4755" w:rsidR="006415C4" w:rsidRDefault="00396ECC" w:rsidP="00274030">
      <w:pPr>
        <w:pStyle w:val="Body-TextTx"/>
      </w:pPr>
      <w:r>
        <w:t>“</w:t>
      </w:r>
      <w:r w:rsidR="00840EFC">
        <w:t xml:space="preserve">My </w:t>
      </w:r>
      <w:r w:rsidR="007F7E89">
        <w:t>l</w:t>
      </w:r>
      <w:r w:rsidR="00840EFC">
        <w:t xml:space="preserve">ords find your </w:t>
      </w:r>
      <w:proofErr w:type="gramStart"/>
      <w:r w:rsidR="00840EFC">
        <w:t>misery</w:t>
      </w:r>
      <w:r>
        <w:t> .</w:t>
      </w:r>
      <w:proofErr w:type="gramEnd"/>
      <w:r>
        <w:t> . .</w:t>
      </w:r>
      <w:r w:rsidR="006415C4">
        <w:t xml:space="preserve"> </w:t>
      </w:r>
      <w:r w:rsidR="00840EFC">
        <w:t>delectable,</w:t>
      </w:r>
      <w:r>
        <w:t>”</w:t>
      </w:r>
      <w:r w:rsidR="00840EFC">
        <w:t xml:space="preserve"> Dr. Bisset say</w:t>
      </w:r>
      <w:r w:rsidR="00FA1DEA">
        <w:t>s</w:t>
      </w:r>
      <w:r w:rsidR="00840EFC">
        <w:t xml:space="preserve">. </w:t>
      </w:r>
      <w:r>
        <w:t>“</w:t>
      </w:r>
      <w:r w:rsidR="00840EFC">
        <w:t>You</w:t>
      </w:r>
      <w:r w:rsidR="00F470BB">
        <w:t xml:space="preserve"> </w:t>
      </w:r>
      <w:r w:rsidR="00F470BB" w:rsidRPr="00BD60BE">
        <w:rPr>
          <w:rStyle w:val="itali"/>
        </w:rPr>
        <w:t>are</w:t>
      </w:r>
      <w:r w:rsidR="00840EFC">
        <w:t xml:space="preserve"> a rare treat.</w:t>
      </w:r>
      <w:r>
        <w:t>”</w:t>
      </w:r>
    </w:p>
    <w:p w14:paraId="058D043C" w14:textId="715FF071" w:rsidR="006415C4" w:rsidRDefault="00840EFC" w:rsidP="00274030">
      <w:pPr>
        <w:pStyle w:val="Body-TextTx"/>
      </w:pPr>
      <w:r>
        <w:t xml:space="preserve">My eyes roll </w:t>
      </w:r>
      <w:r w:rsidR="007F7E89">
        <w:t xml:space="preserve">up to </w:t>
      </w:r>
      <w:r w:rsidR="00FA1DEA">
        <w:t xml:space="preserve">meet his empty sockets </w:t>
      </w:r>
      <w:r>
        <w:t xml:space="preserve">and a new anger </w:t>
      </w:r>
      <w:r w:rsidR="007A1D3C">
        <w:t>rises</w:t>
      </w:r>
      <w:r w:rsidR="00B04523">
        <w:rPr>
          <w:rStyle w:val="CommentReference"/>
        </w:rPr>
        <w:t xml:space="preserve"> </w:t>
      </w:r>
      <w:r>
        <w:t xml:space="preserve">inside me. This is my pain. </w:t>
      </w:r>
      <w:r w:rsidR="00B04523">
        <w:t xml:space="preserve">My </w:t>
      </w:r>
      <w:r>
        <w:t xml:space="preserve">scar </w:t>
      </w:r>
      <w:r w:rsidR="00B04523">
        <w:t xml:space="preserve">to </w:t>
      </w:r>
      <w:r>
        <w:t xml:space="preserve">carry. </w:t>
      </w:r>
      <w:proofErr w:type="spellStart"/>
      <w:r w:rsidR="00B04523">
        <w:t>A</w:t>
      </w:r>
      <w:r>
        <w:t>in</w:t>
      </w:r>
      <w:r w:rsidR="00396ECC">
        <w:t>’</w:t>
      </w:r>
      <w:r>
        <w:t>t</w:t>
      </w:r>
      <w:proofErr w:type="spellEnd"/>
      <w:r>
        <w:t xml:space="preserve"> </w:t>
      </w:r>
      <w:r w:rsidR="00FA1DEA">
        <w:t>theirs</w:t>
      </w:r>
      <w:r>
        <w:t xml:space="preserve"> to feast on, to suck dry like marrow from a bone. I</w:t>
      </w:r>
      <w:r w:rsidR="00396ECC">
        <w:t>’</w:t>
      </w:r>
      <w:r>
        <w:t xml:space="preserve">ve had enough of monsters, </w:t>
      </w:r>
      <w:r w:rsidR="00B04523">
        <w:t>devouring</w:t>
      </w:r>
      <w:r>
        <w:t xml:space="preserve"> </w:t>
      </w:r>
      <w:r w:rsidR="007A1D3C">
        <w:t xml:space="preserve">bits </w:t>
      </w:r>
      <w:r>
        <w:t>of me, try</w:t>
      </w:r>
      <w:r w:rsidR="007A1D3C">
        <w:t>ing</w:t>
      </w:r>
      <w:r>
        <w:t xml:space="preserve"> to eat me up altogether.</w:t>
      </w:r>
    </w:p>
    <w:p w14:paraId="0DE813D1" w14:textId="33E450B1" w:rsidR="006415C4" w:rsidRDefault="00396ECC" w:rsidP="00274030">
      <w:pPr>
        <w:pStyle w:val="Body-TextTx"/>
      </w:pPr>
      <w:r>
        <w:lastRenderedPageBreak/>
        <w:t>“</w:t>
      </w:r>
      <w:r w:rsidR="00840EFC" w:rsidRPr="00840EFC">
        <w:t>I hunt monsters,</w:t>
      </w:r>
      <w:r>
        <w:t>”</w:t>
      </w:r>
      <w:r w:rsidR="00840EFC" w:rsidRPr="00840EFC">
        <w:t xml:space="preserve"> I tell him be</w:t>
      </w:r>
      <w:r w:rsidR="00840EFC">
        <w:t>tween clenched teeth.</w:t>
      </w:r>
    </w:p>
    <w:p w14:paraId="1B4CFE3D" w14:textId="7C8984E2" w:rsidR="006415C4" w:rsidRDefault="00F93EDB" w:rsidP="00274030">
      <w:pPr>
        <w:pStyle w:val="Body-TextTx"/>
      </w:pPr>
      <w:r>
        <w:t>I don</w:t>
      </w:r>
      <w:r w:rsidR="00396ECC">
        <w:t>’</w:t>
      </w:r>
      <w:r>
        <w:t xml:space="preserve">t know when I extend my hand to call up my sword. I feel the broken piece I </w:t>
      </w:r>
      <w:r w:rsidR="007A1D3C">
        <w:t>hold</w:t>
      </w:r>
      <w:r>
        <w:t xml:space="preserve"> stir, fresh visions swirl</w:t>
      </w:r>
      <w:r w:rsidR="007A1D3C">
        <w:t>ing</w:t>
      </w:r>
      <w:r>
        <w:t xml:space="preserve"> in my head. More than I ever seen at once</w:t>
      </w:r>
      <w:r w:rsidR="007F7881">
        <w:t xml:space="preserve">, </w:t>
      </w:r>
      <w:r w:rsidR="00B04523">
        <w:t>coming and going</w:t>
      </w:r>
      <w:r w:rsidR="007F7881">
        <w:t xml:space="preserve"> in a blur</w:t>
      </w:r>
      <w:r>
        <w:t xml:space="preserve">. </w:t>
      </w:r>
      <w:r w:rsidR="00B04523">
        <w:t>O</w:t>
      </w:r>
      <w:r>
        <w:t>nce more there</w:t>
      </w:r>
      <w:r w:rsidR="00396ECC">
        <w:t>’</w:t>
      </w:r>
      <w:r>
        <w:t>s the song. The beautiful</w:t>
      </w:r>
      <w:r w:rsidR="004F6BAD">
        <w:t>,</w:t>
      </w:r>
      <w:r>
        <w:t xml:space="preserve"> vengeful song. It</w:t>
      </w:r>
      <w:r w:rsidR="00396ECC">
        <w:t>’</w:t>
      </w:r>
      <w:r w:rsidR="007F7881">
        <w:t>s stronger too—</w:t>
      </w:r>
      <w:r w:rsidR="00DA6F14">
        <w:t>hundreds of</w:t>
      </w:r>
      <w:r w:rsidR="007F7881">
        <w:t xml:space="preserve"> voices in harmony. They</w:t>
      </w:r>
      <w:r>
        <w:t xml:space="preserve"> pull on those slave-selling chiefs and kings, to cry out and wake up </w:t>
      </w:r>
      <w:r w:rsidR="007A1D3C">
        <w:t>slumbering</w:t>
      </w:r>
      <w:r>
        <w:t xml:space="preserve"> gods. I look down to the jagged blade</w:t>
      </w:r>
      <w:r w:rsidR="007A1D3C">
        <w:t xml:space="preserve"> to find</w:t>
      </w:r>
      <w:r>
        <w:t xml:space="preserve"> it covered in black smoke, growing to take the familiar lea</w:t>
      </w:r>
      <w:r w:rsidR="007A1D3C">
        <w:t>f</w:t>
      </w:r>
      <w:r>
        <w:t xml:space="preserve"> shape, binding together until </w:t>
      </w:r>
      <w:r w:rsidR="007A1D3C">
        <w:t>the</w:t>
      </w:r>
      <w:r>
        <w:t xml:space="preserve"> dark metal is mended</w:t>
      </w:r>
      <w:r w:rsidR="007F7881">
        <w:t xml:space="preserve"> and made </w:t>
      </w:r>
      <w:r>
        <w:t xml:space="preserve">whole. </w:t>
      </w:r>
      <w:r w:rsidR="007F7881">
        <w:t>It</w:t>
      </w:r>
      <w:r w:rsidR="00396ECC">
        <w:t>’</w:t>
      </w:r>
      <w:r w:rsidR="007F7881">
        <w:t>s then I</w:t>
      </w:r>
      <w:r>
        <w:t xml:space="preserve"> realize </w:t>
      </w:r>
      <w:r w:rsidR="007F7881">
        <w:t xml:space="preserve">that </w:t>
      </w:r>
      <w:r>
        <w:t>amid the many visions</w:t>
      </w:r>
      <w:r w:rsidR="007F7881">
        <w:t xml:space="preserve">, </w:t>
      </w:r>
      <w:r>
        <w:t>the girl</w:t>
      </w:r>
      <w:r w:rsidR="007A1D3C">
        <w:t xml:space="preserve"> </w:t>
      </w:r>
      <w:r>
        <w:t xml:space="preserve">is </w:t>
      </w:r>
      <w:r w:rsidR="007A1D3C">
        <w:t xml:space="preserve">truly </w:t>
      </w:r>
      <w:r>
        <w:t xml:space="preserve">gone. No more </w:t>
      </w:r>
      <w:r w:rsidR="007F7881">
        <w:t xml:space="preserve">frightful eyes. No more </w:t>
      </w:r>
      <w:r>
        <w:t xml:space="preserve">fear to pull me under. The wound I made of her is still there, but it </w:t>
      </w:r>
      <w:proofErr w:type="gramStart"/>
      <w:r>
        <w:t>don</w:t>
      </w:r>
      <w:r w:rsidR="00396ECC">
        <w:t>’</w:t>
      </w:r>
      <w:r>
        <w:t>t</w:t>
      </w:r>
      <w:proofErr w:type="gramEnd"/>
      <w:r>
        <w:t xml:space="preserve"> pulse raw like it used to. It</w:t>
      </w:r>
      <w:r w:rsidR="00396ECC">
        <w:t>’</w:t>
      </w:r>
      <w:r>
        <w:t xml:space="preserve">s mending too, even if it might never </w:t>
      </w:r>
      <w:r w:rsidR="007A1D3C">
        <w:t>fully</w:t>
      </w:r>
      <w:r>
        <w:t xml:space="preserve"> heal.</w:t>
      </w:r>
    </w:p>
    <w:p w14:paraId="73C21E4F" w14:textId="77777777" w:rsidR="006415C4" w:rsidRDefault="00F93EDB" w:rsidP="00274030">
      <w:pPr>
        <w:pStyle w:val="Body-TextTx"/>
      </w:pPr>
      <w:r>
        <w:t>Dr. Bisset looks at the sword. And those emptied eyes</w:t>
      </w:r>
      <w:r w:rsidR="00030FD6">
        <w:t xml:space="preserve"> </w:t>
      </w:r>
      <w:r w:rsidR="00B04523">
        <w:t xml:space="preserve">somehow </w:t>
      </w:r>
      <w:r w:rsidR="00030FD6">
        <w:t>carry</w:t>
      </w:r>
      <w:r>
        <w:t xml:space="preserve"> surprise.</w:t>
      </w:r>
    </w:p>
    <w:p w14:paraId="7911A6B8" w14:textId="728F6707" w:rsidR="006415C4" w:rsidRDefault="00396ECC" w:rsidP="00274030">
      <w:pPr>
        <w:pStyle w:val="Body-TextTx"/>
      </w:pPr>
      <w:r>
        <w:t>“</w:t>
      </w:r>
      <w:r w:rsidR="00B94741">
        <w:t>How—?</w:t>
      </w:r>
      <w:r>
        <w:t>”</w:t>
      </w:r>
      <w:r w:rsidR="00B94741">
        <w:t xml:space="preserve"> </w:t>
      </w:r>
      <w:r w:rsidR="007F7881">
        <w:t xml:space="preserve">he begins, but </w:t>
      </w:r>
      <w:r w:rsidR="00B94741">
        <w:t>I cut him off.</w:t>
      </w:r>
    </w:p>
    <w:p w14:paraId="3535E1F2" w14:textId="3BD01CE1" w:rsidR="007F7881" w:rsidRDefault="00396ECC" w:rsidP="00274030">
      <w:pPr>
        <w:pStyle w:val="Body-TextTx"/>
      </w:pPr>
      <w:r>
        <w:t>“</w:t>
      </w:r>
      <w:r w:rsidR="007F7881" w:rsidRPr="007F7881">
        <w:t>This is my place. My pain. You got no right here</w:t>
      </w:r>
      <w:r w:rsidR="007F7881">
        <w:t>!</w:t>
      </w:r>
      <w:r w:rsidR="007F7881" w:rsidRPr="007F7881">
        <w:t xml:space="preserve"> </w:t>
      </w:r>
      <w:r w:rsidR="00B04523">
        <w:t>Your lords</w:t>
      </w:r>
      <w:r w:rsidR="007F7881" w:rsidRPr="007F7881">
        <w:t xml:space="preserve"> like misery so much? Let me show them!</w:t>
      </w:r>
      <w:r>
        <w:t>”</w:t>
      </w:r>
      <w:r w:rsidR="007F7881" w:rsidRPr="007F7881">
        <w:t xml:space="preserve"> The black </w:t>
      </w:r>
      <w:r w:rsidR="005A301A">
        <w:t>leaf</w:t>
      </w:r>
      <w:r w:rsidR="00AE7563">
        <w:t>-</w:t>
      </w:r>
      <w:r w:rsidR="007F7881" w:rsidRPr="007F7881">
        <w:t xml:space="preserve">blade </w:t>
      </w:r>
      <w:r w:rsidR="00030FD6">
        <w:t>explodes</w:t>
      </w:r>
      <w:r w:rsidR="007F7881" w:rsidRPr="007F7881">
        <w:t xml:space="preserve"> into brilliance as the song goes deafening. The light </w:t>
      </w:r>
      <w:r w:rsidR="00030FD6">
        <w:t>burns</w:t>
      </w:r>
      <w:r w:rsidR="007F7881" w:rsidRPr="007F7881">
        <w:t xml:space="preserve"> through everything, till I</w:t>
      </w:r>
      <w:r>
        <w:t>’</w:t>
      </w:r>
      <w:r w:rsidR="007F7881" w:rsidRPr="007F7881">
        <w:t>m blinded</w:t>
      </w:r>
      <w:r w:rsidR="007F7881">
        <w:t>.</w:t>
      </w:r>
    </w:p>
    <w:p w14:paraId="6F29D98D" w14:textId="696F8344" w:rsidR="006415C4" w:rsidRDefault="007F7881" w:rsidP="00274030">
      <w:pPr>
        <w:pStyle w:val="Body-TextTx"/>
      </w:pPr>
      <w:r w:rsidRPr="007F7881">
        <w:t xml:space="preserve">When I can see </w:t>
      </w:r>
      <w:proofErr w:type="gramStart"/>
      <w:r w:rsidRPr="007F7881">
        <w:t>again</w:t>
      </w:r>
      <w:proofErr w:type="gramEnd"/>
      <w:r w:rsidRPr="007F7881">
        <w:t xml:space="preserve"> I</w:t>
      </w:r>
      <w:r w:rsidR="00396ECC">
        <w:t>’</w:t>
      </w:r>
      <w:r w:rsidRPr="007F7881">
        <w:t>m back. In the dissecting hall. There</w:t>
      </w:r>
      <w:r w:rsidR="00396ECC">
        <w:t>’</w:t>
      </w:r>
      <w:r w:rsidRPr="007F7881">
        <w:t xml:space="preserve">s a new sound in my head—shrieking, </w:t>
      </w:r>
      <w:r w:rsidR="00030FD6">
        <w:t>from a dozen voices</w:t>
      </w:r>
      <w:r w:rsidRPr="007F7881">
        <w:t>.</w:t>
      </w:r>
    </w:p>
    <w:p w14:paraId="338BF1DB" w14:textId="77777777" w:rsidR="006415C4" w:rsidRPr="00BD60BE" w:rsidRDefault="00B94741" w:rsidP="00274030">
      <w:pPr>
        <w:pStyle w:val="Body-TextTx"/>
      </w:pPr>
      <w:r w:rsidRPr="00BD60BE">
        <w:rPr>
          <w:rStyle w:val="itali"/>
        </w:rPr>
        <w:t>Too much! Too great! It is too much!</w:t>
      </w:r>
    </w:p>
    <w:p w14:paraId="1ACA2D50" w14:textId="3C6B67AE" w:rsidR="007F7881" w:rsidRDefault="007F7881" w:rsidP="00274030">
      <w:pPr>
        <w:pStyle w:val="Body-TextTx"/>
      </w:pPr>
      <w:r w:rsidRPr="007F7881">
        <w:t xml:space="preserve">The Night Doctors. They </w:t>
      </w:r>
      <w:r w:rsidR="00030FD6">
        <w:t>bent over</w:t>
      </w:r>
      <w:r w:rsidRPr="007F7881">
        <w:t xml:space="preserve">, hands to their heads, like they trying to block something out. </w:t>
      </w:r>
      <w:r>
        <w:t>Their power over me seem</w:t>
      </w:r>
      <w:r w:rsidR="00673ADB">
        <w:t>s</w:t>
      </w:r>
      <w:r>
        <w:t xml:space="preserve"> broken, and I</w:t>
      </w:r>
      <w:r w:rsidRPr="007F7881">
        <w:t xml:space="preserve"> can move and sit up. My shirt is open so I can see my belly. </w:t>
      </w:r>
      <w:r w:rsidR="00673ADB">
        <w:t>E</w:t>
      </w:r>
      <w:r w:rsidRPr="007F7881">
        <w:t>verything is how it</w:t>
      </w:r>
      <w:r w:rsidR="00396ECC">
        <w:t>’</w:t>
      </w:r>
      <w:r w:rsidRPr="007F7881">
        <w:t xml:space="preserve">s supposed to be. Only sign my insides was ever spilled out is the tiniest scar I feel under one finger. In my other hand is </w:t>
      </w:r>
      <w:r w:rsidRPr="007F7881">
        <w:lastRenderedPageBreak/>
        <w:t>something even more amazing</w:t>
      </w:r>
      <w:r w:rsidR="00B04523">
        <w:t>. M</w:t>
      </w:r>
      <w:r w:rsidRPr="007F7881">
        <w:t>y sword</w:t>
      </w:r>
      <w:r w:rsidR="00B04523">
        <w:t>!</w:t>
      </w:r>
    </w:p>
    <w:p w14:paraId="593905DE" w14:textId="669B2FCC" w:rsidR="007F7881" w:rsidRDefault="007F7881" w:rsidP="00274030">
      <w:pPr>
        <w:pStyle w:val="Body-TextTx"/>
      </w:pPr>
      <w:r>
        <w:t>It</w:t>
      </w:r>
      <w:r w:rsidR="00396ECC">
        <w:t>’</w:t>
      </w:r>
      <w:r>
        <w:t xml:space="preserve">s as bright as it was </w:t>
      </w:r>
      <w:r w:rsidR="00030FD6">
        <w:t>in</w:t>
      </w:r>
      <w:r>
        <w:t xml:space="preserve"> the dream place, </w:t>
      </w:r>
      <w:r w:rsidR="00B04523">
        <w:t>and whole</w:t>
      </w:r>
      <w:r>
        <w:t xml:space="preserve">. The blade </w:t>
      </w:r>
      <w:r w:rsidR="00030FD6">
        <w:t>hums</w:t>
      </w:r>
      <w:r>
        <w:t>, vibrating as the souls drawn to it sing out their lives. These Night Doctors, who would snatch away slaves in their ones or twos, got more misery and pain coming from those songs than they ever kn</w:t>
      </w:r>
      <w:r w:rsidR="00030FD6">
        <w:t>o</w:t>
      </w:r>
      <w:r>
        <w:t>w. And it</w:t>
      </w:r>
      <w:r w:rsidR="00396ECC">
        <w:t>’</w:t>
      </w:r>
      <w:r>
        <w:t>s too much. I take some pleasure in seeing them squirm.</w:t>
      </w:r>
    </w:p>
    <w:p w14:paraId="7BA2EB23" w14:textId="77777777" w:rsidR="007F7881" w:rsidRDefault="007F7881" w:rsidP="00274030">
      <w:pPr>
        <w:pStyle w:val="Body-TextTx"/>
      </w:pPr>
      <w:r>
        <w:t>Then Dr. Bisset is there.</w:t>
      </w:r>
    </w:p>
    <w:p w14:paraId="3423A795" w14:textId="037822A3" w:rsidR="006415C4" w:rsidRDefault="00396ECC" w:rsidP="00274030">
      <w:pPr>
        <w:pStyle w:val="Body-TextTx"/>
      </w:pPr>
      <w:r>
        <w:t>“</w:t>
      </w:r>
      <w:r w:rsidR="0081506B">
        <w:t>Enough</w:t>
      </w:r>
      <w:r w:rsidR="00914628">
        <w:t>!</w:t>
      </w:r>
      <w:r>
        <w:t>”</w:t>
      </w:r>
      <w:r w:rsidR="0081506B">
        <w:t xml:space="preserve"> he </w:t>
      </w:r>
      <w:r w:rsidR="00914628">
        <w:t>snarls</w:t>
      </w:r>
      <w:r w:rsidR="0081506B">
        <w:t>.</w:t>
      </w:r>
    </w:p>
    <w:p w14:paraId="56E0E15C" w14:textId="1FD3F166" w:rsidR="006415C4" w:rsidRDefault="00C01AFB" w:rsidP="00274030">
      <w:pPr>
        <w:pStyle w:val="Body-TextTx"/>
      </w:pPr>
      <w:r w:rsidRPr="00C01AFB">
        <w:t>Suddenly I</w:t>
      </w:r>
      <w:r w:rsidR="00396ECC">
        <w:t>’</w:t>
      </w:r>
      <w:r w:rsidRPr="00C01AFB">
        <w:t xml:space="preserve">m lifted up from the </w:t>
      </w:r>
      <w:r w:rsidR="00D905B6">
        <w:t>dissecting</w:t>
      </w:r>
      <w:r w:rsidRPr="00C01AFB">
        <w:t xml:space="preserve"> table and moving in that odd way he do down corridors. </w:t>
      </w:r>
      <w:r w:rsidR="000A473E">
        <w:t>W</w:t>
      </w:r>
      <w:r w:rsidRPr="00C01AFB">
        <w:t xml:space="preserve">hen we stop my back </w:t>
      </w:r>
      <w:r w:rsidR="00030FD6">
        <w:t>slams</w:t>
      </w:r>
      <w:r w:rsidRPr="00C01AFB">
        <w:t xml:space="preserve"> against a wall</w:t>
      </w:r>
      <w:r w:rsidR="000A473E">
        <w:t>, t</w:t>
      </w:r>
      <w:r w:rsidRPr="00C01AFB">
        <w:t>he one I came through.</w:t>
      </w:r>
    </w:p>
    <w:p w14:paraId="0C326549" w14:textId="12A5484C" w:rsidR="0081506B" w:rsidRDefault="00396ECC" w:rsidP="00274030">
      <w:pPr>
        <w:pStyle w:val="Body-TextTx"/>
      </w:pPr>
      <w:r>
        <w:t>“</w:t>
      </w:r>
      <w:r w:rsidR="0081506B">
        <w:t xml:space="preserve">You have overstayed your </w:t>
      </w:r>
      <w:r w:rsidR="00D905B6">
        <w:t>visit</w:t>
      </w:r>
      <w:r w:rsidR="00BB011D">
        <w:t>,</w:t>
      </w:r>
      <w:r>
        <w:t>”</w:t>
      </w:r>
      <w:r w:rsidR="0081506B">
        <w:t xml:space="preserve"> </w:t>
      </w:r>
      <w:r w:rsidR="00BB011D">
        <w:t>he say</w:t>
      </w:r>
      <w:r w:rsidR="00D905B6">
        <w:t>s</w:t>
      </w:r>
      <w:r w:rsidR="00BB011D">
        <w:t xml:space="preserve">. </w:t>
      </w:r>
      <w:r>
        <w:t>“</w:t>
      </w:r>
      <w:r w:rsidR="00D905B6">
        <w:t>Time to return.</w:t>
      </w:r>
      <w:r>
        <w:t>”</w:t>
      </w:r>
    </w:p>
    <w:p w14:paraId="0464535A" w14:textId="0C97BF7A" w:rsidR="0081506B" w:rsidRDefault="00396ECC" w:rsidP="00274030">
      <w:pPr>
        <w:pStyle w:val="Body-TextTx"/>
      </w:pPr>
      <w:r>
        <w:t>“</w:t>
      </w:r>
      <w:r w:rsidR="0081506B">
        <w:t xml:space="preserve">What about your </w:t>
      </w:r>
      <w:r w:rsidR="00BB011D">
        <w:t>l</w:t>
      </w:r>
      <w:r w:rsidR="0081506B">
        <w:t>ords? Will they help?</w:t>
      </w:r>
      <w:r>
        <w:t>”</w:t>
      </w:r>
    </w:p>
    <w:p w14:paraId="17DE4F28" w14:textId="6267A84C" w:rsidR="00D905B6" w:rsidRDefault="00396ECC" w:rsidP="00274030">
      <w:pPr>
        <w:pStyle w:val="Body-TextTx"/>
      </w:pPr>
      <w:r>
        <w:t>“</w:t>
      </w:r>
      <w:r w:rsidR="00D905B6">
        <w:t>You are fortunate you still live after what you</w:t>
      </w:r>
      <w:r>
        <w:t>’</w:t>
      </w:r>
      <w:r w:rsidR="00D905B6">
        <w:t>ve done.</w:t>
      </w:r>
      <w:r>
        <w:t>”</w:t>
      </w:r>
    </w:p>
    <w:p w14:paraId="468F727E" w14:textId="5704E787" w:rsidR="00D905B6" w:rsidRDefault="00396ECC" w:rsidP="00274030">
      <w:pPr>
        <w:pStyle w:val="Body-TextTx"/>
      </w:pPr>
      <w:r>
        <w:t>“</w:t>
      </w:r>
      <w:r w:rsidR="00673ADB">
        <w:t>W</w:t>
      </w:r>
      <w:r w:rsidR="00D905B6">
        <w:t xml:space="preserve">e had a bargain! </w:t>
      </w:r>
      <w:r w:rsidR="00496F37">
        <w:t>That you would</w:t>
      </w:r>
      <w:r w:rsidR="00D905B6">
        <w:t xml:space="preserve"> talk to them for me!</w:t>
      </w:r>
      <w:r>
        <w:t>”</w:t>
      </w:r>
    </w:p>
    <w:p w14:paraId="09FDC9C4" w14:textId="5E4D819D" w:rsidR="00850CC0" w:rsidRDefault="00D905B6" w:rsidP="00274030">
      <w:pPr>
        <w:pStyle w:val="Body-TextTx"/>
      </w:pPr>
      <w:r>
        <w:t>He lean</w:t>
      </w:r>
      <w:r w:rsidR="00673ADB">
        <w:t>s</w:t>
      </w:r>
      <w:r>
        <w:t xml:space="preserve"> forward, looking at me th</w:t>
      </w:r>
      <w:r w:rsidR="00673ADB">
        <w:t>r</w:t>
      </w:r>
      <w:r>
        <w:t>ough the white blindfold he got back on.</w:t>
      </w:r>
      <w:r w:rsidR="001A09D9">
        <w:t xml:space="preserve"> </w:t>
      </w:r>
      <w:r w:rsidR="00396ECC">
        <w:t>“</w:t>
      </w:r>
      <w:proofErr w:type="spellStart"/>
      <w:r w:rsidR="000A473E">
        <w:t>Were</w:t>
      </w:r>
      <w:proofErr w:type="spellEnd"/>
      <w:r w:rsidR="000A473E">
        <w:t xml:space="preserve"> I</w:t>
      </w:r>
      <w:r w:rsidR="00850CC0">
        <w:t xml:space="preserve"> you, I would take what I have gained and never come back here again.</w:t>
      </w:r>
      <w:r w:rsidR="00396ECC">
        <w:t>”</w:t>
      </w:r>
    </w:p>
    <w:p w14:paraId="68322923" w14:textId="35670A7F" w:rsidR="006415C4" w:rsidRDefault="00914628" w:rsidP="00274030">
      <w:pPr>
        <w:pStyle w:val="Body-TextTx"/>
      </w:pPr>
      <w:r>
        <w:t xml:space="preserve">He gives </w:t>
      </w:r>
      <w:r w:rsidR="000A473E">
        <w:t xml:space="preserve">a hard shove, </w:t>
      </w:r>
      <w:r w:rsidR="00850CC0">
        <w:t xml:space="preserve">and I </w:t>
      </w:r>
      <w:r w:rsidR="000A473E">
        <w:t>fall</w:t>
      </w:r>
      <w:r w:rsidR="00850CC0">
        <w:t xml:space="preserve"> </w:t>
      </w:r>
      <w:r w:rsidR="00B04ACD">
        <w:t>into</w:t>
      </w:r>
      <w:r w:rsidR="00850CC0">
        <w:t xml:space="preserve"> stone, passing through </w:t>
      </w:r>
      <w:r w:rsidR="000A473E">
        <w:t>d</w:t>
      </w:r>
      <w:r w:rsidR="00850CC0">
        <w:t>ark</w:t>
      </w:r>
      <w:r w:rsidR="000A473E">
        <w:t>ness</w:t>
      </w:r>
      <w:r w:rsidR="00850CC0">
        <w:t xml:space="preserve">, soft and fleshy, before </w:t>
      </w:r>
      <w:r w:rsidR="000A473E">
        <w:t>tumbling</w:t>
      </w:r>
      <w:r w:rsidR="00850CC0">
        <w:t xml:space="preserve"> onto earthen ground. I lift up to see I</w:t>
      </w:r>
      <w:r w:rsidR="00396ECC">
        <w:t>’</w:t>
      </w:r>
      <w:r w:rsidR="00850CC0">
        <w:t xml:space="preserve">m </w:t>
      </w:r>
      <w:r w:rsidR="00B04ACD">
        <w:t>a</w:t>
      </w:r>
      <w:r w:rsidR="00850CC0">
        <w:t xml:space="preserve"> </w:t>
      </w:r>
      <w:proofErr w:type="gramStart"/>
      <w:r w:rsidR="00850CC0">
        <w:t>ways</w:t>
      </w:r>
      <w:proofErr w:type="gramEnd"/>
      <w:r w:rsidR="00850CC0">
        <w:t xml:space="preserve"> behind Nana Jean</w:t>
      </w:r>
      <w:r w:rsidR="00396ECC">
        <w:t>’</w:t>
      </w:r>
      <w:r w:rsidR="00850CC0">
        <w:t>s farmhouse. The forest of giant bottle trees is gone. And looming up before me</w:t>
      </w:r>
      <w:r w:rsidR="00C95171">
        <w:t>,</w:t>
      </w:r>
      <w:r w:rsidR="00850CC0">
        <w:t xml:space="preserve"> the </w:t>
      </w:r>
      <w:r w:rsidR="00D73DF3">
        <w:t xml:space="preserve">dead </w:t>
      </w:r>
      <w:r w:rsidR="00850CC0">
        <w:t xml:space="preserve">Angel Oak </w:t>
      </w:r>
      <w:r w:rsidR="003B4912">
        <w:t>t</w:t>
      </w:r>
      <w:r w:rsidR="00850CC0">
        <w:t>ree is fading. I watch it go, before lying down to stare up into the night, clutching my mended sword to my chest.</w:t>
      </w:r>
    </w:p>
    <w:p w14:paraId="676101BF" w14:textId="30386B62" w:rsidR="00F33BA9" w:rsidRPr="00C1686F" w:rsidRDefault="00992581" w:rsidP="00F33BA9">
      <w:pPr>
        <w:pStyle w:val="Section-ChapterSCP"/>
      </w:pPr>
      <w:r>
        <w:lastRenderedPageBreak/>
        <w:t>8</w:t>
      </w:r>
    </w:p>
    <w:p w14:paraId="0F8CFB05" w14:textId="23B24502" w:rsidR="00350BAF" w:rsidRDefault="00396ECC" w:rsidP="0068341C">
      <w:pPr>
        <w:pStyle w:val="TitleTtl"/>
      </w:pPr>
      <w:r>
        <w:t>8</w:t>
      </w:r>
    </w:p>
    <w:p w14:paraId="2E86A13F" w14:textId="2844D62F" w:rsidR="006415C4" w:rsidRDefault="0038497F" w:rsidP="00274030">
      <w:pPr>
        <w:pStyle w:val="Body-TextTx"/>
      </w:pPr>
      <w:r>
        <w:t>It</w:t>
      </w:r>
      <w:r w:rsidR="00396ECC">
        <w:t>’</w:t>
      </w:r>
      <w:r>
        <w:t>s raining the Sunday night we make our way up Stone Mountain.</w:t>
      </w:r>
    </w:p>
    <w:p w14:paraId="7DE4AABA" w14:textId="73B28CC9" w:rsidR="006415C4" w:rsidRDefault="00877C86" w:rsidP="00274030">
      <w:pPr>
        <w:pStyle w:val="Body-TextTx"/>
      </w:pPr>
      <w:r>
        <w:t xml:space="preserve">Not </w:t>
      </w:r>
      <w:r w:rsidR="007A7C99">
        <w:t>no</w:t>
      </w:r>
      <w:r w:rsidR="0038497F">
        <w:t xml:space="preserve"> Presbyterian rain neither. I</w:t>
      </w:r>
      <w:r w:rsidR="00396ECC">
        <w:t>’</w:t>
      </w:r>
      <w:r w:rsidR="0038497F">
        <w:t xml:space="preserve">m talking a </w:t>
      </w:r>
      <w:r w:rsidR="00A17A5D">
        <w:t>shaking</w:t>
      </w:r>
      <w:r w:rsidR="0038497F">
        <w:t xml:space="preserve"> and </w:t>
      </w:r>
      <w:proofErr w:type="spellStart"/>
      <w:r w:rsidR="0038497F">
        <w:t>hollerin</w:t>
      </w:r>
      <w:proofErr w:type="spellEnd"/>
      <w:r w:rsidR="00396ECC">
        <w:t>’</w:t>
      </w:r>
      <w:r w:rsidR="0038497F">
        <w:t xml:space="preserve"> Baptist downpour.</w:t>
      </w:r>
    </w:p>
    <w:p w14:paraId="48768E4B" w14:textId="7C36336A" w:rsidR="006415C4" w:rsidRDefault="00EE1321" w:rsidP="00274030">
      <w:pPr>
        <w:pStyle w:val="Body-TextTx"/>
      </w:pPr>
      <w:r>
        <w:t>We</w:t>
      </w:r>
      <w:r w:rsidR="00A17A5D">
        <w:t xml:space="preserve"> </w:t>
      </w:r>
      <w:r>
        <w:t xml:space="preserve">an odd bunch. Me and Chef. Emma and </w:t>
      </w:r>
      <w:r w:rsidR="00AB4271">
        <w:t xml:space="preserve">three </w:t>
      </w:r>
      <w:r>
        <w:t xml:space="preserve">of her </w:t>
      </w:r>
      <w:r w:rsidR="00396ECC">
        <w:t>“</w:t>
      </w:r>
      <w:r>
        <w:t>comrades</w:t>
      </w:r>
      <w:r w:rsidR="00DA4750">
        <w:t>:</w:t>
      </w:r>
      <w:r w:rsidR="00396ECC">
        <w:t>”</w:t>
      </w:r>
      <w:r w:rsidR="00A6091C">
        <w:t xml:space="preserve"> </w:t>
      </w:r>
      <w:r w:rsidR="00D178CB">
        <w:t>including</w:t>
      </w:r>
      <w:r w:rsidR="00A6091C">
        <w:t xml:space="preserve"> two dark fellas she </w:t>
      </w:r>
      <w:proofErr w:type="gramStart"/>
      <w:r w:rsidR="00A6091C">
        <w:t>say</w:t>
      </w:r>
      <w:proofErr w:type="gramEnd"/>
      <w:r w:rsidR="00A6091C">
        <w:t xml:space="preserve"> Sicilians</w:t>
      </w:r>
      <w:r w:rsidR="00AB4271">
        <w:t xml:space="preserve">. </w:t>
      </w:r>
      <w:r>
        <w:t>Molly</w:t>
      </w:r>
      <w:r w:rsidR="00396ECC">
        <w:t>’</w:t>
      </w:r>
      <w:r>
        <w:t>s apprentices</w:t>
      </w:r>
      <w:r w:rsidR="00AB4271">
        <w:t xml:space="preserve">, </w:t>
      </w:r>
      <w:proofErr w:type="spellStart"/>
      <w:r w:rsidR="00AB4271">
        <w:t>Sethe</w:t>
      </w:r>
      <w:proofErr w:type="spellEnd"/>
      <w:r w:rsidR="00AB4271">
        <w:t xml:space="preserve"> and Sarah</w:t>
      </w:r>
      <w:r w:rsidR="00AF35D1">
        <w:t xml:space="preserve">, </w:t>
      </w:r>
      <w:r w:rsidR="002B7C93">
        <w:t>in wide-brimmed hats and rifles</w:t>
      </w:r>
      <w:r w:rsidR="00AF35D1">
        <w:t xml:space="preserve"> </w:t>
      </w:r>
      <w:r w:rsidR="002B7C93">
        <w:t>over</w:t>
      </w:r>
      <w:r w:rsidR="00AF35D1">
        <w:t xml:space="preserve"> their shoulders. </w:t>
      </w:r>
      <w:r>
        <w:t>Nana Jean</w:t>
      </w:r>
      <w:r w:rsidR="00F60F68">
        <w:t xml:space="preserve"> here too</w:t>
      </w:r>
      <w:r w:rsidR="00C95171">
        <w:t xml:space="preserve">, </w:t>
      </w:r>
      <w:r w:rsidR="002B7C93">
        <w:t>with</w:t>
      </w:r>
      <w:r w:rsidR="00AB4271">
        <w:t xml:space="preserve"> Uncle Will and</w:t>
      </w:r>
      <w:r>
        <w:t xml:space="preserve"> the Shouters. </w:t>
      </w:r>
      <w:r w:rsidR="00AB4271">
        <w:t xml:space="preserve">I tell that Gullah woman </w:t>
      </w:r>
      <w:r w:rsidR="00642801">
        <w:t>this</w:t>
      </w:r>
      <w:r>
        <w:t xml:space="preserve"> </w:t>
      </w:r>
      <w:r w:rsidR="00AB4271">
        <w:t>no</w:t>
      </w:r>
      <w:r>
        <w:t xml:space="preserve"> place for old folk, but </w:t>
      </w:r>
      <w:r w:rsidR="002B7C93">
        <w:t xml:space="preserve">she </w:t>
      </w:r>
      <w:proofErr w:type="gramStart"/>
      <w:r w:rsidR="002B7C93">
        <w:t>say</w:t>
      </w:r>
      <w:proofErr w:type="gramEnd"/>
      <w:r w:rsidR="001C1BF2">
        <w:t xml:space="preserve"> </w:t>
      </w:r>
      <w:r w:rsidR="00AB4271">
        <w:t xml:space="preserve">they </w:t>
      </w:r>
      <w:r w:rsidR="00974F2E">
        <w:t xml:space="preserve">fixing </w:t>
      </w:r>
      <w:r w:rsidR="00642801">
        <w:t>to do</w:t>
      </w:r>
      <w:r w:rsidR="001C1BF2">
        <w:t xml:space="preserve"> some big root magic. And w</w:t>
      </w:r>
      <w:r>
        <w:t xml:space="preserve">hen </w:t>
      </w:r>
      <w:r w:rsidR="00F60F68">
        <w:t>she</w:t>
      </w:r>
      <w:r>
        <w:t xml:space="preserve"> set her mind, no changing it.</w:t>
      </w:r>
    </w:p>
    <w:p w14:paraId="073D9C4E" w14:textId="2A8C6A6A" w:rsidR="006415C4" w:rsidRDefault="002B7C93" w:rsidP="00274030">
      <w:pPr>
        <w:pStyle w:val="Body-TextTx"/>
      </w:pPr>
      <w:proofErr w:type="spellStart"/>
      <w:r>
        <w:t>A</w:t>
      </w:r>
      <w:r w:rsidR="0089047B">
        <w:t>in</w:t>
      </w:r>
      <w:r w:rsidR="00396ECC">
        <w:t>’</w:t>
      </w:r>
      <w:r w:rsidR="0089047B">
        <w:t>t</w:t>
      </w:r>
      <w:proofErr w:type="spellEnd"/>
      <w:r w:rsidR="0089047B">
        <w:t xml:space="preserve"> easy going neither. Stone Mountain </w:t>
      </w:r>
      <w:r>
        <w:t>just</w:t>
      </w:r>
      <w:r w:rsidR="0089047B">
        <w:t xml:space="preserve"> as it</w:t>
      </w:r>
      <w:r w:rsidR="00396ECC">
        <w:t>’</w:t>
      </w:r>
      <w:r w:rsidR="0089047B">
        <w:t>s named</w:t>
      </w:r>
      <w:r w:rsidR="00D178CB">
        <w:t xml:space="preserve">: a </w:t>
      </w:r>
      <w:r w:rsidR="0089047B">
        <w:t xml:space="preserve">dome of </w:t>
      </w:r>
      <w:r w:rsidR="00F47237">
        <w:t xml:space="preserve">gray </w:t>
      </w:r>
      <w:r w:rsidR="00D178CB">
        <w:t>touching</w:t>
      </w:r>
      <w:r w:rsidR="00F47237">
        <w:t xml:space="preserve"> the sky. The bottom </w:t>
      </w:r>
      <w:r>
        <w:t xml:space="preserve">is </w:t>
      </w:r>
      <w:r w:rsidR="00F47237">
        <w:t xml:space="preserve">surrounded </w:t>
      </w:r>
      <w:r w:rsidR="00C95171">
        <w:t xml:space="preserve">by </w:t>
      </w:r>
      <w:r w:rsidR="00F47237">
        <w:t>trees and shrubs. But the top is mostly bare stone</w:t>
      </w:r>
      <w:r w:rsidR="001E4315">
        <w:t xml:space="preserve"> and the trail we </w:t>
      </w:r>
      <w:r w:rsidR="00D178CB">
        <w:t>taking</w:t>
      </w:r>
      <w:r w:rsidR="001E4315">
        <w:t xml:space="preserve"> </w:t>
      </w:r>
      <w:r w:rsidR="00D178CB">
        <w:t>been turned into</w:t>
      </w:r>
      <w:r w:rsidR="001E4315">
        <w:t xml:space="preserve"> a mess</w:t>
      </w:r>
      <w:r w:rsidR="00195C3E">
        <w:t xml:space="preserve"> of water and sediment</w:t>
      </w:r>
      <w:r w:rsidR="00AF35D1">
        <w:t xml:space="preserve">. </w:t>
      </w:r>
      <w:r w:rsidR="00195C3E">
        <w:t>Flashlights help,</w:t>
      </w:r>
      <w:r w:rsidR="00D178CB">
        <w:t xml:space="preserve"> but</w:t>
      </w:r>
      <w:r w:rsidR="00195C3E">
        <w:t xml:space="preserve"> even </w:t>
      </w:r>
      <w:proofErr w:type="gramStart"/>
      <w:r w:rsidR="00195C3E">
        <w:t>then</w:t>
      </w:r>
      <w:proofErr w:type="gramEnd"/>
      <w:r w:rsidR="00195C3E">
        <w:t xml:space="preserve"> it</w:t>
      </w:r>
      <w:r w:rsidR="00396ECC">
        <w:t>’</w:t>
      </w:r>
      <w:r w:rsidR="00195C3E">
        <w:t xml:space="preserve">s hard going. </w:t>
      </w:r>
      <w:r w:rsidR="00E6487A">
        <w:t xml:space="preserve">Traded my Oxfords for </w:t>
      </w:r>
      <w:r w:rsidR="00AF35D1">
        <w:t>boots</w:t>
      </w:r>
      <w:r w:rsidR="001E4315">
        <w:t xml:space="preserve"> and gaiters</w:t>
      </w:r>
      <w:r w:rsidR="00A17A5D">
        <w:t>,</w:t>
      </w:r>
      <w:r w:rsidR="00AF35D1">
        <w:t xml:space="preserve"> </w:t>
      </w:r>
      <w:r w:rsidR="00A17A5D">
        <w:t>some moss</w:t>
      </w:r>
      <w:r w:rsidR="00C95171">
        <w:t>-</w:t>
      </w:r>
      <w:r w:rsidR="00A17A5D">
        <w:t>green knickers</w:t>
      </w:r>
      <w:r w:rsidR="00FB34E9">
        <w:t xml:space="preserve">, </w:t>
      </w:r>
      <w:r w:rsidR="00A17A5D">
        <w:t xml:space="preserve">a </w:t>
      </w:r>
      <w:r w:rsidR="00FB34E9">
        <w:t xml:space="preserve">dark </w:t>
      </w:r>
      <w:r w:rsidR="00A17A5D">
        <w:t>shir</w:t>
      </w:r>
      <w:r w:rsidR="00087805">
        <w:t>t</w:t>
      </w:r>
      <w:r w:rsidR="00FB34E9">
        <w:t xml:space="preserve">, and a </w:t>
      </w:r>
      <w:r w:rsidR="00087805">
        <w:t>navy</w:t>
      </w:r>
      <w:r w:rsidR="00C95171">
        <w:t>-</w:t>
      </w:r>
      <w:r w:rsidR="00087805">
        <w:t xml:space="preserve">blue </w:t>
      </w:r>
      <w:r w:rsidR="00DF340F">
        <w:t>poncho</w:t>
      </w:r>
      <w:r w:rsidR="00A6091C">
        <w:t xml:space="preserve"> Moll</w:t>
      </w:r>
      <w:r w:rsidR="00DF340F">
        <w:t xml:space="preserve">y stitched </w:t>
      </w:r>
      <w:r w:rsidR="001E4315">
        <w:t>from</w:t>
      </w:r>
      <w:r w:rsidR="00DF340F">
        <w:t xml:space="preserve"> </w:t>
      </w:r>
      <w:r w:rsidR="001E4315">
        <w:t xml:space="preserve">rubbery </w:t>
      </w:r>
      <w:r w:rsidR="00DF340F">
        <w:t xml:space="preserve">cloth that hard to </w:t>
      </w:r>
      <w:r w:rsidR="001E4315">
        <w:t>stay</w:t>
      </w:r>
      <w:r w:rsidR="00DF340F">
        <w:t xml:space="preserve"> wet</w:t>
      </w:r>
      <w:r w:rsidR="00A17A5D">
        <w:t xml:space="preserve">. </w:t>
      </w:r>
      <w:r w:rsidR="00DF340F">
        <w:t xml:space="preserve">Nana Jean </w:t>
      </w:r>
      <w:r w:rsidR="00D178CB">
        <w:t>sensed</w:t>
      </w:r>
      <w:r w:rsidR="00DF340F">
        <w:t xml:space="preserve"> rain </w:t>
      </w:r>
      <w:r w:rsidR="00974F2E">
        <w:t>was coming</w:t>
      </w:r>
      <w:r w:rsidR="00DF340F">
        <w:t xml:space="preserve">, and </w:t>
      </w:r>
      <w:r w:rsidR="001E4315">
        <w:t>had</w:t>
      </w:r>
      <w:r w:rsidR="00DF340F">
        <w:t xml:space="preserve"> us pack proper</w:t>
      </w:r>
      <w:r w:rsidR="005F4119">
        <w:t>. S</w:t>
      </w:r>
      <w:r w:rsidR="00537004">
        <w:t>eem</w:t>
      </w:r>
      <w:r w:rsidR="00D178CB">
        <w:t>s</w:t>
      </w:r>
      <w:r w:rsidR="00537004">
        <w:t xml:space="preserve"> her premonition </w:t>
      </w:r>
      <w:r w:rsidR="005F4119">
        <w:t>more</w:t>
      </w:r>
      <w:r w:rsidR="00537004">
        <w:t xml:space="preserve"> literal than I thought. </w:t>
      </w:r>
      <w:r w:rsidR="00DF340F">
        <w:t xml:space="preserve">Still </w:t>
      </w:r>
      <w:r w:rsidR="00D178CB">
        <w:t>envy</w:t>
      </w:r>
      <w:r w:rsidR="00A17A5D">
        <w:t xml:space="preserve"> Chef</w:t>
      </w:r>
      <w:r w:rsidR="00396ECC">
        <w:t>’</w:t>
      </w:r>
      <w:r w:rsidR="00A17A5D">
        <w:t xml:space="preserve">s soldiering outfit. </w:t>
      </w:r>
      <w:r w:rsidR="00087805">
        <w:t>Not to mention that hat</w:t>
      </w:r>
      <w:r w:rsidR="00D178CB">
        <w:t xml:space="preserve"> what water just slide off of</w:t>
      </w:r>
      <w:r w:rsidR="00A17A5D">
        <w:t xml:space="preserve">. </w:t>
      </w:r>
      <w:r w:rsidR="00AF35D1">
        <w:t xml:space="preserve">I got </w:t>
      </w:r>
      <w:r w:rsidR="005F4119">
        <w:t>my</w:t>
      </w:r>
      <w:r w:rsidR="00D178CB">
        <w:t xml:space="preserve"> own</w:t>
      </w:r>
      <w:r w:rsidR="00AF35D1">
        <w:t xml:space="preserve"> </w:t>
      </w:r>
      <w:r w:rsidR="00A17A5D">
        <w:t xml:space="preserve">brown cap pulled tight. </w:t>
      </w:r>
      <w:r w:rsidR="00AF35D1">
        <w:t>Make it hard to see, but keeps th</w:t>
      </w:r>
      <w:r w:rsidR="001D41E1">
        <w:t>e rain out my face.</w:t>
      </w:r>
    </w:p>
    <w:p w14:paraId="61A213A2" w14:textId="5E72AAD8" w:rsidR="00537004" w:rsidRDefault="002469C4" w:rsidP="00274030">
      <w:pPr>
        <w:pStyle w:val="Body-TextTx"/>
      </w:pPr>
      <w:r>
        <w:t>About a</w:t>
      </w:r>
      <w:r w:rsidR="001D41E1" w:rsidRPr="001D41E1">
        <w:t xml:space="preserve"> half hour past</w:t>
      </w:r>
      <w:r w:rsidR="00537004">
        <w:t xml:space="preserve"> we</w:t>
      </w:r>
      <w:r w:rsidR="001D41E1" w:rsidRPr="001D41E1">
        <w:t xml:space="preserve"> met with other bands </w:t>
      </w:r>
      <w:r w:rsidR="00D178CB">
        <w:t>who answered our call</w:t>
      </w:r>
      <w:r w:rsidR="001D41E1" w:rsidRPr="001D41E1">
        <w:t xml:space="preserve">. Most from </w:t>
      </w:r>
      <w:r w:rsidR="001D41E1">
        <w:t xml:space="preserve">nearby </w:t>
      </w:r>
      <w:r w:rsidR="001D41E1" w:rsidRPr="001D41E1">
        <w:t>Atlanta</w:t>
      </w:r>
      <w:r w:rsidR="00AE5E43">
        <w:t xml:space="preserve">, veterans </w:t>
      </w:r>
      <w:r w:rsidR="00087805">
        <w:t xml:space="preserve">easy to pick out in their </w:t>
      </w:r>
      <w:r w:rsidR="00DF340F">
        <w:t xml:space="preserve">rain slickers </w:t>
      </w:r>
      <w:r w:rsidR="0015434E">
        <w:t>and rifles with silver bayonets</w:t>
      </w:r>
      <w:r w:rsidR="001D41E1" w:rsidRPr="001D41E1">
        <w:t xml:space="preserve">. </w:t>
      </w:r>
      <w:r w:rsidR="00D178CB">
        <w:t>S</w:t>
      </w:r>
      <w:r w:rsidR="00AE5E43">
        <w:t xml:space="preserve">maller </w:t>
      </w:r>
      <w:r w:rsidR="001D41E1" w:rsidRPr="001D41E1">
        <w:t xml:space="preserve">groups </w:t>
      </w:r>
      <w:r w:rsidR="00D178CB">
        <w:t xml:space="preserve">come </w:t>
      </w:r>
      <w:r w:rsidR="001D41E1" w:rsidRPr="001D41E1">
        <w:t>from</w:t>
      </w:r>
      <w:r w:rsidR="00FE65A7">
        <w:t xml:space="preserve"> Marietta</w:t>
      </w:r>
      <w:r w:rsidR="00D178CB">
        <w:t xml:space="preserve"> and </w:t>
      </w:r>
      <w:r w:rsidR="001D41E1" w:rsidRPr="001D41E1">
        <w:t xml:space="preserve">Athens. </w:t>
      </w:r>
      <w:r w:rsidR="005F4119">
        <w:t xml:space="preserve">Even so, </w:t>
      </w:r>
      <w:r w:rsidR="00D178CB">
        <w:t>only</w:t>
      </w:r>
      <w:r w:rsidR="00EF22F6">
        <w:t xml:space="preserve"> about</w:t>
      </w:r>
      <w:r w:rsidR="001D41E1" w:rsidRPr="001D41E1">
        <w:t xml:space="preserve"> </w:t>
      </w:r>
      <w:r w:rsidR="00087805">
        <w:t>thirty</w:t>
      </w:r>
      <w:r w:rsidR="001D41E1" w:rsidRPr="001D41E1">
        <w:t xml:space="preserve"> of </w:t>
      </w:r>
      <w:r w:rsidR="001D41E1" w:rsidRPr="001D41E1">
        <w:lastRenderedPageBreak/>
        <w:t>us</w:t>
      </w:r>
      <w:r w:rsidR="00EF22F6">
        <w:t xml:space="preserve"> can fight</w:t>
      </w:r>
      <w:r w:rsidR="001D41E1" w:rsidRPr="001D41E1">
        <w:t xml:space="preserve">. </w:t>
      </w:r>
      <w:r w:rsidR="00087805">
        <w:t xml:space="preserve">Which </w:t>
      </w:r>
      <w:proofErr w:type="spellStart"/>
      <w:r w:rsidR="00087805">
        <w:t>ain</w:t>
      </w:r>
      <w:r w:rsidR="00396ECC">
        <w:t>’</w:t>
      </w:r>
      <w:r w:rsidR="00087805">
        <w:t>t</w:t>
      </w:r>
      <w:proofErr w:type="spellEnd"/>
      <w:r w:rsidR="00087805">
        <w:t xml:space="preserve"> much.</w:t>
      </w:r>
    </w:p>
    <w:p w14:paraId="21D809A4" w14:textId="6D8AA122" w:rsidR="006415C4" w:rsidRDefault="001D41E1" w:rsidP="00274030">
      <w:pPr>
        <w:pStyle w:val="Body-TextTx"/>
      </w:pPr>
      <w:r w:rsidRPr="001D41E1">
        <w:t xml:space="preserve">I wonder about Dr. Bisset </w:t>
      </w:r>
      <w:r w:rsidR="00D178CB">
        <w:t>keeping</w:t>
      </w:r>
      <w:r w:rsidRPr="001D41E1">
        <w:t xml:space="preserve"> our bargain. </w:t>
      </w:r>
      <w:r w:rsidR="00683DD4">
        <w:t>Though</w:t>
      </w:r>
      <w:r w:rsidRPr="001D41E1">
        <w:t xml:space="preserve"> remembering his face when </w:t>
      </w:r>
      <w:proofErr w:type="gramStart"/>
      <w:r w:rsidRPr="001D41E1">
        <w:t>last</w:t>
      </w:r>
      <w:proofErr w:type="gramEnd"/>
      <w:r w:rsidRPr="001D41E1">
        <w:t xml:space="preserve"> I seen </w:t>
      </w:r>
      <w:r w:rsidR="00EF22F6">
        <w:t xml:space="preserve">him, </w:t>
      </w:r>
      <w:r w:rsidRPr="001D41E1">
        <w:t>wouldn</w:t>
      </w:r>
      <w:r w:rsidR="00396ECC">
        <w:t>’</w:t>
      </w:r>
      <w:r w:rsidRPr="001D41E1">
        <w:t xml:space="preserve">t bet on it. </w:t>
      </w:r>
      <w:r w:rsidR="00227D6A">
        <w:t>Memories of my insides being pulled out sends a hand to my</w:t>
      </w:r>
      <w:r w:rsidR="00537004">
        <w:t xml:space="preserve"> stomach. </w:t>
      </w:r>
      <w:r w:rsidR="00227D6A">
        <w:t>Was that</w:t>
      </w:r>
      <w:r w:rsidR="00EF22F6">
        <w:t xml:space="preserve"> just a night ago</w:t>
      </w:r>
      <w:r w:rsidR="00227D6A">
        <w:t xml:space="preserve">? </w:t>
      </w:r>
      <w:r w:rsidR="001F3604">
        <w:t>Took shifts with Chef in the six</w:t>
      </w:r>
      <w:r w:rsidR="00227D6A">
        <w:t>-</w:t>
      </w:r>
      <w:r w:rsidR="001F3604">
        <w:t>hour drive</w:t>
      </w:r>
      <w:r w:rsidR="009D4D30">
        <w:t xml:space="preserve"> </w:t>
      </w:r>
      <w:r w:rsidR="001F3604">
        <w:t xml:space="preserve">from Macon. But </w:t>
      </w:r>
      <w:r w:rsidR="00860AD5">
        <w:t>what</w:t>
      </w:r>
      <w:r w:rsidR="001F3604">
        <w:t xml:space="preserve"> sleep I got was </w:t>
      </w:r>
      <w:r w:rsidR="009D4D30">
        <w:t>fitful</w:t>
      </w:r>
      <w:r w:rsidR="00227D6A">
        <w:t xml:space="preserve">, </w:t>
      </w:r>
      <w:r w:rsidR="009D4D30">
        <w:t>full of</w:t>
      </w:r>
      <w:r w:rsidR="001F3604">
        <w:t xml:space="preserve"> </w:t>
      </w:r>
      <w:r w:rsidR="005F4119">
        <w:t xml:space="preserve">things </w:t>
      </w:r>
      <w:r w:rsidR="00FF753C">
        <w:t>I</w:t>
      </w:r>
      <w:r w:rsidR="00396ECC">
        <w:t>’</w:t>
      </w:r>
      <w:r w:rsidR="00FF753C">
        <w:t xml:space="preserve">d like </w:t>
      </w:r>
      <w:r w:rsidR="00227D6A">
        <w:t>forgetting. Now</w:t>
      </w:r>
      <w:r w:rsidR="00AE5E43">
        <w:t xml:space="preserve"> </w:t>
      </w:r>
      <w:r w:rsidR="009D4D30">
        <w:t>a</w:t>
      </w:r>
      <w:r w:rsidR="00AE5E43">
        <w:t xml:space="preserve"> </w:t>
      </w:r>
      <w:r w:rsidR="009D4D30">
        <w:t xml:space="preserve">dull </w:t>
      </w:r>
      <w:r w:rsidR="00EF22F6">
        <w:t>ache</w:t>
      </w:r>
      <w:r w:rsidR="00AE5E43">
        <w:t xml:space="preserve"> </w:t>
      </w:r>
      <w:r w:rsidR="009D4D30">
        <w:t>weigh</w:t>
      </w:r>
      <w:r w:rsidR="00EF22F6">
        <w:t>s</w:t>
      </w:r>
      <w:r w:rsidR="009D4D30">
        <w:t xml:space="preserve"> on my</w:t>
      </w:r>
      <w:r w:rsidR="00AE5E43">
        <w:t xml:space="preserve"> limbs</w:t>
      </w:r>
      <w:r w:rsidR="002469C4">
        <w:t>. Not</w:t>
      </w:r>
      <w:r w:rsidR="00227D6A">
        <w:t xml:space="preserve"> sure</w:t>
      </w:r>
      <w:r w:rsidR="00087805">
        <w:t xml:space="preserve"> what keep</w:t>
      </w:r>
      <w:r w:rsidR="00683DD4">
        <w:t>ing</w:t>
      </w:r>
      <w:r w:rsidR="00087805">
        <w:t xml:space="preserve"> me going. Maybe </w:t>
      </w:r>
      <w:r w:rsidR="00227D6A">
        <w:t xml:space="preserve">just </w:t>
      </w:r>
      <w:r w:rsidR="00087805">
        <w:t>anger.</w:t>
      </w:r>
    </w:p>
    <w:p w14:paraId="77F69F9B" w14:textId="4CFC0CC9" w:rsidR="00B744C5" w:rsidRDefault="00995A66" w:rsidP="00274030">
      <w:pPr>
        <w:pStyle w:val="Body-TextTx"/>
      </w:pPr>
      <w:r>
        <w:t>Sometimes I forget, and</w:t>
      </w:r>
      <w:r w:rsidR="00087805">
        <w:t xml:space="preserve"> glance over to check on Sadie. I </w:t>
      </w:r>
      <w:r w:rsidR="005F4119">
        <w:t xml:space="preserve">imagine </w:t>
      </w:r>
      <w:r w:rsidR="00087805">
        <w:t>the complaints she</w:t>
      </w:r>
      <w:r w:rsidR="00396ECC">
        <w:t>’</w:t>
      </w:r>
      <w:r w:rsidR="00087805">
        <w:t xml:space="preserve">d be making </w:t>
      </w:r>
      <w:r w:rsidR="005F4119">
        <w:t>over</w:t>
      </w:r>
      <w:r w:rsidR="00087805">
        <w:t xml:space="preserve"> this rain. Or the nonsense she</w:t>
      </w:r>
      <w:r w:rsidR="00396ECC">
        <w:t>’</w:t>
      </w:r>
      <w:r w:rsidR="00087805">
        <w:t>d be going on about</w:t>
      </w:r>
      <w:r w:rsidR="00597D14">
        <w:t xml:space="preserve">—some story from her </w:t>
      </w:r>
      <w:r w:rsidR="002469C4">
        <w:t>tabloids</w:t>
      </w:r>
      <w:r w:rsidR="00087805">
        <w:t xml:space="preserve">. </w:t>
      </w:r>
      <w:r w:rsidR="00EF22F6">
        <w:t>Feel</w:t>
      </w:r>
      <w:r w:rsidR="002469C4">
        <w:t>s</w:t>
      </w:r>
      <w:r w:rsidR="00EF22F6">
        <w:t xml:space="preserve"> like </w:t>
      </w:r>
      <w:r w:rsidR="00537004">
        <w:t xml:space="preserve">them Ku </w:t>
      </w:r>
      <w:proofErr w:type="spellStart"/>
      <w:r w:rsidR="00537004">
        <w:t>Kluxes</w:t>
      </w:r>
      <w:proofErr w:type="spellEnd"/>
      <w:r w:rsidR="00537004">
        <w:t xml:space="preserve"> cut her right out this world</w:t>
      </w:r>
      <w:r w:rsidR="00EF22F6">
        <w:t xml:space="preserve">, leaving behind a hole where </w:t>
      </w:r>
      <w:r w:rsidR="005F4119">
        <w:t xml:space="preserve">she </w:t>
      </w:r>
      <w:r w:rsidR="00EF22F6">
        <w:t>supposed to be</w:t>
      </w:r>
      <w:r w:rsidR="00537004">
        <w:t xml:space="preserve">. </w:t>
      </w:r>
      <w:r w:rsidR="00087805">
        <w:t>No</w:t>
      </w:r>
      <w:r w:rsidR="00683DD4">
        <w:t xml:space="preserve">w </w:t>
      </w:r>
      <w:r w:rsidR="00537004">
        <w:t>they</w:t>
      </w:r>
      <w:r w:rsidR="00087805">
        <w:t xml:space="preserve"> got Michael George. </w:t>
      </w:r>
      <w:r w:rsidR="005F4119">
        <w:t>It</w:t>
      </w:r>
      <w:r w:rsidR="00A37362">
        <w:t xml:space="preserve"> </w:t>
      </w:r>
      <w:r w:rsidR="005F4119">
        <w:t xml:space="preserve">all </w:t>
      </w:r>
      <w:r w:rsidR="00EF22F6">
        <w:t>set a</w:t>
      </w:r>
      <w:r w:rsidR="004C4C2B">
        <w:t xml:space="preserve"> fire </w:t>
      </w:r>
      <w:r w:rsidR="00EF22F6">
        <w:t>burning hot enough in me</w:t>
      </w:r>
      <w:r w:rsidR="00195C3E">
        <w:t xml:space="preserve"> I </w:t>
      </w:r>
      <w:r w:rsidR="00EF22F6">
        <w:t>think the rain might sizzle on my skin</w:t>
      </w:r>
      <w:r w:rsidR="004C4C2B">
        <w:t>.</w:t>
      </w:r>
    </w:p>
    <w:p w14:paraId="4B560501" w14:textId="04241ECB" w:rsidR="006415C4" w:rsidRDefault="009705E1" w:rsidP="00274030">
      <w:pPr>
        <w:pStyle w:val="Body-TextTx"/>
      </w:pPr>
      <w:r>
        <w:t xml:space="preserve">Trees start getting sparse, </w:t>
      </w:r>
      <w:r w:rsidR="00195C3E">
        <w:t>leaving</w:t>
      </w:r>
      <w:r w:rsidR="00FF3B8C">
        <w:t xml:space="preserve"> </w:t>
      </w:r>
      <w:r w:rsidR="006F2E55">
        <w:t xml:space="preserve">only </w:t>
      </w:r>
      <w:r w:rsidR="00FF3B8C">
        <w:t>steep wet</w:t>
      </w:r>
      <w:r w:rsidR="002469C4">
        <w:t xml:space="preserve"> rock ahead</w:t>
      </w:r>
      <w:r>
        <w:t>. That finally convince</w:t>
      </w:r>
      <w:r w:rsidR="00B744C5">
        <w:t>s</w:t>
      </w:r>
      <w:r>
        <w:t xml:space="preserve"> Nana Jean to stop. Say </w:t>
      </w:r>
      <w:r w:rsidR="00195C3E">
        <w:t>she</w:t>
      </w:r>
      <w:r w:rsidR="001A09D9">
        <w:t>,</w:t>
      </w:r>
      <w:r w:rsidR="00195C3E">
        <w:t xml:space="preserve"> Uncle Will</w:t>
      </w:r>
      <w:r w:rsidR="001A09D9">
        <w:t>,</w:t>
      </w:r>
      <w:r w:rsidR="00195C3E">
        <w:t xml:space="preserve"> and the Shouters</w:t>
      </w:r>
      <w:r>
        <w:t xml:space="preserve"> </w:t>
      </w:r>
      <w:r w:rsidR="002469C4">
        <w:t xml:space="preserve">to rest here and </w:t>
      </w:r>
      <w:r w:rsidR="004143B0">
        <w:t>join</w:t>
      </w:r>
      <w:r w:rsidR="002469C4">
        <w:t xml:space="preserve"> us later</w:t>
      </w:r>
      <w:r>
        <w:t xml:space="preserve">. </w:t>
      </w:r>
      <w:r w:rsidR="004143B0">
        <w:t>Chances of that is next to none. But f</w:t>
      </w:r>
      <w:r w:rsidR="002469C4">
        <w:t xml:space="preserve">ine by me. </w:t>
      </w:r>
      <w:r>
        <w:t xml:space="preserve">She </w:t>
      </w:r>
      <w:r w:rsidR="008400E6">
        <w:t>put</w:t>
      </w:r>
      <w:r w:rsidR="00B744C5">
        <w:t>s</w:t>
      </w:r>
      <w:r>
        <w:t xml:space="preserve"> </w:t>
      </w:r>
      <w:r w:rsidR="004143B0">
        <w:t xml:space="preserve">a </w:t>
      </w:r>
      <w:r w:rsidR="00B744C5">
        <w:t>b</w:t>
      </w:r>
      <w:r>
        <w:t xml:space="preserve">lessing </w:t>
      </w:r>
      <w:r w:rsidR="00CD2D0F">
        <w:t>on</w:t>
      </w:r>
      <w:r>
        <w:t xml:space="preserve"> us</w:t>
      </w:r>
      <w:r w:rsidR="006F2E55">
        <w:t xml:space="preserve"> before we go</w:t>
      </w:r>
      <w:r>
        <w:t xml:space="preserve">, </w:t>
      </w:r>
      <w:r w:rsidR="006F2E55">
        <w:t>leaving them</w:t>
      </w:r>
      <w:r w:rsidR="008400E6">
        <w:t xml:space="preserve"> sheltered under a crop of trees </w:t>
      </w:r>
      <w:r w:rsidR="004143B0">
        <w:t>to</w:t>
      </w:r>
      <w:r w:rsidR="008400E6">
        <w:t xml:space="preserve"> </w:t>
      </w:r>
      <w:r w:rsidR="006F2E55">
        <w:t>make our way</w:t>
      </w:r>
      <w:r w:rsidR="008400E6">
        <w:t xml:space="preserve"> </w:t>
      </w:r>
      <w:r w:rsidR="00195C3E">
        <w:t xml:space="preserve">to the </w:t>
      </w:r>
      <w:r w:rsidR="00677DFA">
        <w:t>mountaintop</w:t>
      </w:r>
      <w:r w:rsidR="008400E6">
        <w:t>.</w:t>
      </w:r>
    </w:p>
    <w:p w14:paraId="3E0ACF68" w14:textId="52A7A740" w:rsidR="006415C4" w:rsidRDefault="008400E6" w:rsidP="00274030">
      <w:pPr>
        <w:pStyle w:val="Body-TextTx"/>
      </w:pPr>
      <w:r w:rsidRPr="00D34D10">
        <w:rPr>
          <w:rStyle w:val="itali"/>
        </w:rPr>
        <w:t>Slippery</w:t>
      </w:r>
      <w:r>
        <w:t xml:space="preserve"> don</w:t>
      </w:r>
      <w:r w:rsidR="00396ECC">
        <w:t>’</w:t>
      </w:r>
      <w:r>
        <w:t>t begin to describe this climb. The bare rock feel</w:t>
      </w:r>
      <w:r w:rsidR="00B744C5">
        <w:t>s</w:t>
      </w:r>
      <w:r>
        <w:t xml:space="preserve"> smooth beneath me, and I fight to keep my footing. </w:t>
      </w:r>
      <w:r w:rsidR="007A2552">
        <w:t xml:space="preserve">As we get closer, </w:t>
      </w:r>
      <w:r w:rsidR="00242817">
        <w:t xml:space="preserve">I </w:t>
      </w:r>
      <w:r w:rsidR="007A2552">
        <w:t xml:space="preserve">can hear noise like </w:t>
      </w:r>
      <w:r w:rsidR="004C4C2B">
        <w:t>someone talking</w:t>
      </w:r>
      <w:r w:rsidR="00FF3B8C">
        <w:t xml:space="preserve"> </w:t>
      </w:r>
      <w:r w:rsidR="00CD2D0F">
        <w:t>as</w:t>
      </w:r>
      <w:r w:rsidR="007A2552">
        <w:t xml:space="preserve"> light </w:t>
      </w:r>
      <w:r w:rsidR="00FF753C">
        <w:t>reflect</w:t>
      </w:r>
      <w:r w:rsidR="00CD2D0F">
        <w:t>s</w:t>
      </w:r>
      <w:r w:rsidR="007A2552">
        <w:t xml:space="preserve"> off the sky. </w:t>
      </w:r>
      <w:r w:rsidR="00FF3B8C">
        <w:t>It gets</w:t>
      </w:r>
      <w:r w:rsidR="003F7ECC">
        <w:t xml:space="preserve"> louder, </w:t>
      </w:r>
      <w:r w:rsidR="00FF3B8C">
        <w:t xml:space="preserve">blaring by the </w:t>
      </w:r>
      <w:r w:rsidR="003F7ECC">
        <w:t xml:space="preserve">time we reach near the top. </w:t>
      </w:r>
      <w:r w:rsidR="004C4C2B">
        <w:t>A man</w:t>
      </w:r>
      <w:r w:rsidR="00396ECC">
        <w:t>’</w:t>
      </w:r>
      <w:r w:rsidR="004C4C2B">
        <w:t xml:space="preserve">s voice </w:t>
      </w:r>
      <w:r w:rsidR="00CD2D0F">
        <w:t>booms</w:t>
      </w:r>
      <w:r w:rsidR="004C4C2B">
        <w:t xml:space="preserve"> in</w:t>
      </w:r>
      <w:r w:rsidR="00CD2D0F">
        <w:t>to</w:t>
      </w:r>
      <w:r w:rsidR="004C4C2B">
        <w:t xml:space="preserve"> the night</w:t>
      </w:r>
      <w:r w:rsidR="003F7ECC">
        <w:t xml:space="preserve">, competing with the rain. </w:t>
      </w:r>
      <w:r w:rsidR="00925921">
        <w:t>T</w:t>
      </w:r>
      <w:r w:rsidR="00FF753C">
        <w:t xml:space="preserve">he anger in me </w:t>
      </w:r>
      <w:r w:rsidR="00CD2D0F">
        <w:t>boils</w:t>
      </w:r>
      <w:r w:rsidR="006415C4" w:rsidRPr="006415C4">
        <w:t xml:space="preserve"> </w:t>
      </w:r>
      <w:r w:rsidR="00925921">
        <w:t xml:space="preserve">as I </w:t>
      </w:r>
      <w:r w:rsidR="00FF753C">
        <w:t xml:space="preserve">recognize it. </w:t>
      </w:r>
      <w:r w:rsidR="003F7ECC">
        <w:t>We</w:t>
      </w:r>
      <w:r w:rsidR="007A2552">
        <w:t xml:space="preserve"> gather everybody under a last patch of brush and trees</w:t>
      </w:r>
      <w:r w:rsidR="003F7ECC">
        <w:t>, allowing them to catch their breath, while me and Chef creep forward to see what we arrived to.</w:t>
      </w:r>
    </w:p>
    <w:p w14:paraId="3FC38CAB" w14:textId="54EE4E58" w:rsidR="00B744C5" w:rsidRDefault="003F7ECC" w:rsidP="00274030">
      <w:pPr>
        <w:pStyle w:val="Body-TextTx"/>
      </w:pPr>
      <w:r>
        <w:t>The sight that greet</w:t>
      </w:r>
      <w:r w:rsidR="00B744C5">
        <w:t>s</w:t>
      </w:r>
      <w:r>
        <w:t xml:space="preserve"> us is out of a nightmare</w:t>
      </w:r>
      <w:r w:rsidR="00FF3B8C">
        <w:t>. A</w:t>
      </w:r>
      <w:r>
        <w:t xml:space="preserve"> broad stretch of </w:t>
      </w:r>
      <w:r w:rsidR="00860AD5">
        <w:t xml:space="preserve">gray </w:t>
      </w:r>
      <w:r>
        <w:t xml:space="preserve">stone full of </w:t>
      </w:r>
      <w:proofErr w:type="spellStart"/>
      <w:r>
        <w:t>Klans</w:t>
      </w:r>
      <w:proofErr w:type="spellEnd"/>
      <w:r>
        <w:t xml:space="preserve">. </w:t>
      </w:r>
      <w:r w:rsidR="00FF3B8C">
        <w:t>N</w:t>
      </w:r>
      <w:r w:rsidRPr="003F7ECC">
        <w:t xml:space="preserve">ever seen so many. Must be hundreds. They </w:t>
      </w:r>
      <w:r w:rsidR="00B744C5">
        <w:t>stand in</w:t>
      </w:r>
      <w:r w:rsidRPr="003F7ECC">
        <w:t xml:space="preserve"> row</w:t>
      </w:r>
      <w:r w:rsidR="0041379B">
        <w:t xml:space="preserve">s, seeming </w:t>
      </w:r>
      <w:r w:rsidR="00B744C5">
        <w:t>un</w:t>
      </w:r>
      <w:r w:rsidR="0041379B">
        <w:t xml:space="preserve">concerned </w:t>
      </w:r>
      <w:r w:rsidR="0041379B">
        <w:lastRenderedPageBreak/>
        <w:t>their robes getting soaked to the skin</w:t>
      </w:r>
      <w:r w:rsidR="00FF3B8C">
        <w:t>. Their h</w:t>
      </w:r>
      <w:r w:rsidR="0041379B">
        <w:t xml:space="preserve">oods </w:t>
      </w:r>
      <w:r w:rsidR="00FF3B8C">
        <w:t>are p</w:t>
      </w:r>
      <w:r w:rsidR="0041379B">
        <w:t>ulled back</w:t>
      </w:r>
      <w:r w:rsidR="00242817">
        <w:t>,</w:t>
      </w:r>
      <w:r w:rsidR="0041379B">
        <w:t xml:space="preserve"> </w:t>
      </w:r>
      <w:r w:rsidR="00FF3B8C">
        <w:t>and</w:t>
      </w:r>
      <w:r w:rsidR="0041379B">
        <w:t xml:space="preserve"> wide</w:t>
      </w:r>
      <w:r w:rsidR="00242817">
        <w:t>,</w:t>
      </w:r>
      <w:r w:rsidR="0041379B">
        <w:t xml:space="preserve"> staring eyes </w:t>
      </w:r>
      <w:r w:rsidR="00FF3B8C">
        <w:t xml:space="preserve">are </w:t>
      </w:r>
      <w:r w:rsidR="00B744C5">
        <w:t>fixed straight ahead</w:t>
      </w:r>
      <w:r w:rsidR="00FF3B8C">
        <w:t>,</w:t>
      </w:r>
      <w:r w:rsidR="0041379B">
        <w:t xml:space="preserve"> </w:t>
      </w:r>
      <w:r w:rsidR="00FF3B8C">
        <w:t>at</w:t>
      </w:r>
      <w:r w:rsidR="0041379B">
        <w:t xml:space="preserve"> </w:t>
      </w:r>
      <w:r w:rsidR="00B744C5">
        <w:t xml:space="preserve">a movie </w:t>
      </w:r>
      <w:r w:rsidR="00B42BF8">
        <w:t>playing on Stone Mountain</w:t>
      </w:r>
      <w:r w:rsidR="0041379B">
        <w:t>.</w:t>
      </w:r>
    </w:p>
    <w:p w14:paraId="4BF84553" w14:textId="44DA1CD3" w:rsidR="006415C4" w:rsidRPr="00BD60BE" w:rsidRDefault="00B744C5" w:rsidP="00274030">
      <w:pPr>
        <w:pStyle w:val="Body-TextTx"/>
      </w:pPr>
      <w:r w:rsidRPr="00BD60BE">
        <w:rPr>
          <w:rStyle w:val="itali"/>
        </w:rPr>
        <w:t>The Birth of a Nation</w:t>
      </w:r>
      <w:r w:rsidR="001A09D9">
        <w:rPr>
          <w:rStyle w:val="itali"/>
        </w:rPr>
        <w:t>.</w:t>
      </w:r>
    </w:p>
    <w:p w14:paraId="0E886CC1" w14:textId="3500EB63" w:rsidR="006415C4" w:rsidRDefault="0041379B" w:rsidP="00274030">
      <w:pPr>
        <w:pStyle w:val="Body-TextTx"/>
      </w:pPr>
      <w:r>
        <w:t>I asked Molly how they</w:t>
      </w:r>
      <w:r w:rsidR="00396ECC">
        <w:t>’</w:t>
      </w:r>
      <w:r>
        <w:t>d show a movie outside. She said all they</w:t>
      </w:r>
      <w:r w:rsidR="00860AD5">
        <w:t xml:space="preserve"> </w:t>
      </w:r>
      <w:r>
        <w:t>need</w:t>
      </w:r>
      <w:r w:rsidR="00860AD5">
        <w:t>ed</w:t>
      </w:r>
      <w:r>
        <w:t xml:space="preserve"> was a projector </w:t>
      </w:r>
      <w:r w:rsidR="00F0091E">
        <w:t xml:space="preserve">that </w:t>
      </w:r>
      <w:r w:rsidR="00FF3B8C">
        <w:t>generated</w:t>
      </w:r>
      <w:r w:rsidR="00F0091E">
        <w:t xml:space="preserve"> its own power </w:t>
      </w:r>
      <w:r>
        <w:t xml:space="preserve">and something to </w:t>
      </w:r>
      <w:r w:rsidR="00EB0E9F">
        <w:t xml:space="preserve">bounce the picture off of. Seems they built </w:t>
      </w:r>
      <w:r>
        <w:t xml:space="preserve">a screen. </w:t>
      </w:r>
      <w:r w:rsidR="00EB0E9F">
        <w:t>Thing must</w:t>
      </w:r>
      <w:r>
        <w:t xml:space="preserve"> be fifty feet tall and twice as wide. </w:t>
      </w:r>
      <w:r w:rsidR="00EB0E9F">
        <w:t>Don</w:t>
      </w:r>
      <w:r w:rsidR="00396ECC">
        <w:t>’</w:t>
      </w:r>
      <w:r w:rsidR="00EB0E9F">
        <w:t>t know where the projector is, but it</w:t>
      </w:r>
      <w:r w:rsidR="00396ECC">
        <w:t>’</w:t>
      </w:r>
      <w:r w:rsidR="00EB0E9F">
        <w:t xml:space="preserve">s beaming moving pictures big as ever. </w:t>
      </w:r>
      <w:r w:rsidR="00B42BF8">
        <w:t>At the bottom of the screen, a wooden platform</w:t>
      </w:r>
      <w:r w:rsidR="00F0091E">
        <w:t xml:space="preserve"> been built</w:t>
      </w:r>
      <w:r w:rsidR="00B42BF8">
        <w:t xml:space="preserve">. On it </w:t>
      </w:r>
      <w:r w:rsidR="00FF3B8C">
        <w:t>stand</w:t>
      </w:r>
      <w:r w:rsidR="00B42BF8">
        <w:t xml:space="preserve"> </w:t>
      </w:r>
      <w:r w:rsidR="00E01C0C">
        <w:t>six</w:t>
      </w:r>
      <w:r w:rsidR="00925921">
        <w:t xml:space="preserve"> </w:t>
      </w:r>
      <w:r w:rsidR="00B42BF8">
        <w:t xml:space="preserve">men and women, with arms tied in front and sacks </w:t>
      </w:r>
      <w:r w:rsidR="00FF3B8C">
        <w:t>over</w:t>
      </w:r>
      <w:r w:rsidR="00B42BF8">
        <w:t xml:space="preserve"> their heads. My heart catches at </w:t>
      </w:r>
      <w:r w:rsidR="00F0091E">
        <w:t>seeing</w:t>
      </w:r>
      <w:r w:rsidR="00B42BF8">
        <w:t xml:space="preserve"> their </w:t>
      </w:r>
      <w:r w:rsidR="00F0091E">
        <w:t xml:space="preserve">dark </w:t>
      </w:r>
      <w:r w:rsidR="00B42BF8">
        <w:t>limbs</w:t>
      </w:r>
      <w:r w:rsidR="00763AAF">
        <w:t xml:space="preserve"> in the light coming off the screen</w:t>
      </w:r>
      <w:r w:rsidR="00B42BF8">
        <w:t xml:space="preserve">. </w:t>
      </w:r>
      <w:r w:rsidR="00FF3B8C">
        <w:t>O</w:t>
      </w:r>
      <w:r w:rsidR="00B42BF8">
        <w:t xml:space="preserve">ne </w:t>
      </w:r>
      <w:r w:rsidR="00763AAF">
        <w:t xml:space="preserve">got to be </w:t>
      </w:r>
      <w:r w:rsidR="00B42BF8">
        <w:t>Mich</w:t>
      </w:r>
      <w:r w:rsidR="004C4C2B">
        <w:t>ae</w:t>
      </w:r>
      <w:r w:rsidR="00B42BF8">
        <w:t>l George.</w:t>
      </w:r>
    </w:p>
    <w:p w14:paraId="22C0D54C" w14:textId="0E40AD42" w:rsidR="006415C4" w:rsidRDefault="0007137E" w:rsidP="00274030">
      <w:pPr>
        <w:pStyle w:val="Body-TextTx"/>
      </w:pPr>
      <w:r>
        <w:t>A</w:t>
      </w:r>
      <w:r w:rsidR="00860AD5">
        <w:t xml:space="preserve"> giant cross</w:t>
      </w:r>
      <w:r w:rsidR="001D4605">
        <w:t xml:space="preserve"> of timber</w:t>
      </w:r>
      <w:r w:rsidR="00860AD5">
        <w:t xml:space="preserve"> </w:t>
      </w:r>
      <w:r>
        <w:t xml:space="preserve">is </w:t>
      </w:r>
      <w:r w:rsidR="00860AD5">
        <w:t>propped up on the stone</w:t>
      </w:r>
      <w:r w:rsidR="003E0976">
        <w:t xml:space="preserve"> ground</w:t>
      </w:r>
      <w:r w:rsidR="00860AD5">
        <w:t xml:space="preserve">. And </w:t>
      </w:r>
      <w:r w:rsidR="003E0976">
        <w:t xml:space="preserve">standing </w:t>
      </w:r>
      <w:r w:rsidR="00860AD5">
        <w:t xml:space="preserve">beside it on the platform </w:t>
      </w:r>
      <w:r w:rsidR="00F203A4">
        <w:t xml:space="preserve">is </w:t>
      </w:r>
      <w:r w:rsidR="003E0976">
        <w:t>a man</w:t>
      </w:r>
      <w:r w:rsidR="00145DA2">
        <w:t>. Can</w:t>
      </w:r>
      <w:r w:rsidR="00396ECC">
        <w:t>’</w:t>
      </w:r>
      <w:r w:rsidR="00145DA2">
        <w:t xml:space="preserve">t make out his face this far </w:t>
      </w:r>
      <w:r>
        <w:t>out</w:t>
      </w:r>
      <w:r w:rsidR="00145DA2">
        <w:t xml:space="preserve">. But he broad and big, </w:t>
      </w:r>
      <w:r w:rsidR="00BF1DB9">
        <w:t>recognizable enough</w:t>
      </w:r>
      <w:r w:rsidR="00145DA2">
        <w:t xml:space="preserve"> in his Klan </w:t>
      </w:r>
      <w:r w:rsidR="003E0976">
        <w:t>robes</w:t>
      </w:r>
      <w:r w:rsidR="00145DA2">
        <w:t xml:space="preserve">. </w:t>
      </w:r>
      <w:proofErr w:type="gramStart"/>
      <w:r w:rsidR="004C4C2B">
        <w:t>Plus</w:t>
      </w:r>
      <w:proofErr w:type="gramEnd"/>
      <w:r w:rsidR="004C4C2B">
        <w:t xml:space="preserve"> </w:t>
      </w:r>
      <w:r w:rsidR="00860AD5">
        <w:t>it</w:t>
      </w:r>
      <w:r w:rsidR="00396ECC">
        <w:t>’</w:t>
      </w:r>
      <w:r w:rsidR="00860AD5">
        <w:t>s his voice we been hearing</w:t>
      </w:r>
      <w:r w:rsidR="004C4C2B">
        <w:t>.</w:t>
      </w:r>
    </w:p>
    <w:p w14:paraId="5AC38C64" w14:textId="7E28AD29" w:rsidR="001D41E1" w:rsidRDefault="00396ECC" w:rsidP="00274030">
      <w:pPr>
        <w:pStyle w:val="Body-TextTx"/>
      </w:pPr>
      <w:r>
        <w:t>“</w:t>
      </w:r>
      <w:r w:rsidR="00145DA2" w:rsidRPr="00145DA2">
        <w:t>Butcher Clyde</w:t>
      </w:r>
      <w:r w:rsidR="00925921">
        <w:t>.</w:t>
      </w:r>
      <w:r>
        <w:t>”</w:t>
      </w:r>
      <w:r w:rsidR="00145DA2" w:rsidRPr="00145DA2">
        <w:t xml:space="preserve"> I </w:t>
      </w:r>
      <w:r w:rsidR="00F0091E">
        <w:t>s</w:t>
      </w:r>
      <w:r w:rsidR="00925921">
        <w:t>pit</w:t>
      </w:r>
      <w:r w:rsidR="00145DA2" w:rsidRPr="00145DA2">
        <w:t>.</w:t>
      </w:r>
    </w:p>
    <w:p w14:paraId="1AEDB29F" w14:textId="473790DD" w:rsidR="004C4C2B" w:rsidRDefault="0007137E" w:rsidP="00274030">
      <w:pPr>
        <w:pStyle w:val="Body-TextTx"/>
      </w:pPr>
      <w:r>
        <w:t xml:space="preserve">Chef nods. </w:t>
      </w:r>
      <w:r w:rsidR="00396ECC">
        <w:t>“</w:t>
      </w:r>
      <w:r w:rsidR="004C4C2B" w:rsidRPr="004C4C2B">
        <w:t>That him</w:t>
      </w:r>
      <w:r>
        <w:t xml:space="preserve">. </w:t>
      </w:r>
      <w:r w:rsidR="004C4C2B" w:rsidRPr="004C4C2B">
        <w:t>Talking all kinds of nonsense.</w:t>
      </w:r>
      <w:r w:rsidR="00396ECC">
        <w:t>”</w:t>
      </w:r>
    </w:p>
    <w:p w14:paraId="2BEA2C85" w14:textId="50C7DD9B" w:rsidR="006415C4" w:rsidRDefault="004C4C2B" w:rsidP="00274030">
      <w:pPr>
        <w:pStyle w:val="Body-TextTx"/>
      </w:pPr>
      <w:r>
        <w:t xml:space="preserve">That he is. </w:t>
      </w:r>
      <w:r w:rsidR="00763AAF">
        <w:t>T</w:t>
      </w:r>
      <w:r>
        <w:t xml:space="preserve">his movie </w:t>
      </w:r>
      <w:r w:rsidR="00763AAF">
        <w:t xml:space="preserve">should </w:t>
      </w:r>
      <w:r w:rsidR="0007137E">
        <w:t>have</w:t>
      </w:r>
      <w:r>
        <w:t xml:space="preserve"> music blaring like an orchestra. Instead, there</w:t>
      </w:r>
      <w:r w:rsidR="00396ECC">
        <w:t>’</w:t>
      </w:r>
      <w:r>
        <w:t>s Butcher Clyde, his voice echoing</w:t>
      </w:r>
      <w:r w:rsidR="00F0091E">
        <w:t xml:space="preserve"> through the rain</w:t>
      </w:r>
      <w:r w:rsidR="0007137E">
        <w:t xml:space="preserve">, </w:t>
      </w:r>
      <w:r>
        <w:t xml:space="preserve">going on </w:t>
      </w:r>
      <w:r w:rsidRPr="004C4C2B">
        <w:t xml:space="preserve">about the white race and </w:t>
      </w:r>
      <w:r w:rsidR="00BF1DB9">
        <w:t>the like</w:t>
      </w:r>
      <w:r w:rsidRPr="004C4C2B">
        <w:t xml:space="preserve">. </w:t>
      </w:r>
      <w:r w:rsidR="0007137E">
        <w:t>T</w:t>
      </w:r>
      <w:r w:rsidR="00F0091E">
        <w:t>he</w:t>
      </w:r>
      <w:r w:rsidRPr="004C4C2B">
        <w:t xml:space="preserve"> crowd stand</w:t>
      </w:r>
      <w:r w:rsidR="00F0091E">
        <w:t>s</w:t>
      </w:r>
      <w:r w:rsidRPr="004C4C2B">
        <w:t xml:space="preserve"> there d</w:t>
      </w:r>
      <w:r w:rsidR="005178D5">
        <w:t>azed</w:t>
      </w:r>
      <w:r w:rsidRPr="004C4C2B">
        <w:t>, hanging on his every word</w:t>
      </w:r>
      <w:r w:rsidR="00493D9F">
        <w:t xml:space="preserve">, eyes </w:t>
      </w:r>
      <w:r w:rsidR="00FC1A90">
        <w:t>glued</w:t>
      </w:r>
      <w:r w:rsidR="003E0976">
        <w:t xml:space="preserve"> </w:t>
      </w:r>
      <w:r w:rsidR="00FC1A90">
        <w:t>to</w:t>
      </w:r>
      <w:r w:rsidR="003E0976">
        <w:t xml:space="preserve"> </w:t>
      </w:r>
      <w:r w:rsidR="0007137E">
        <w:t>that great big</w:t>
      </w:r>
      <w:r w:rsidR="00E45772">
        <w:t xml:space="preserve"> screen</w:t>
      </w:r>
      <w:r w:rsidRPr="004C4C2B">
        <w:t>.</w:t>
      </w:r>
    </w:p>
    <w:p w14:paraId="51BAAAFB" w14:textId="115C181E" w:rsidR="006415C4" w:rsidRDefault="00396ECC" w:rsidP="00274030">
      <w:pPr>
        <w:pStyle w:val="Body-TextTx"/>
      </w:pPr>
      <w:r>
        <w:t>“</w:t>
      </w:r>
      <w:r w:rsidR="00126B7F">
        <w:t xml:space="preserve">Must be </w:t>
      </w:r>
      <w:proofErr w:type="spellStart"/>
      <w:r w:rsidR="00126B7F">
        <w:t>Klans</w:t>
      </w:r>
      <w:proofErr w:type="spellEnd"/>
      <w:r w:rsidR="00126B7F">
        <w:t xml:space="preserve"> from all over,</w:t>
      </w:r>
      <w:r>
        <w:t>”</w:t>
      </w:r>
      <w:r w:rsidR="00126B7F">
        <w:t xml:space="preserve"> Chef </w:t>
      </w:r>
      <w:r w:rsidR="003E0976">
        <w:t>mutters</w:t>
      </w:r>
      <w:r w:rsidR="00126B7F">
        <w:t>.</w:t>
      </w:r>
    </w:p>
    <w:p w14:paraId="013E2FA9" w14:textId="158F876C" w:rsidR="006415C4" w:rsidRDefault="00396ECC" w:rsidP="00274030">
      <w:pPr>
        <w:pStyle w:val="Body-TextTx"/>
      </w:pPr>
      <w:r>
        <w:t>“</w:t>
      </w:r>
      <w:r w:rsidR="00126B7F">
        <w:t xml:space="preserve">And Ku </w:t>
      </w:r>
      <w:proofErr w:type="spellStart"/>
      <w:r w:rsidR="00126B7F">
        <w:t>Kluxes</w:t>
      </w:r>
      <w:proofErr w:type="spellEnd"/>
      <w:r w:rsidR="00126B7F">
        <w:t>.</w:t>
      </w:r>
      <w:r>
        <w:t>”</w:t>
      </w:r>
    </w:p>
    <w:p w14:paraId="49B71D04" w14:textId="2F44179A" w:rsidR="006415C4" w:rsidRDefault="00126B7F" w:rsidP="00274030">
      <w:pPr>
        <w:pStyle w:val="Body-TextTx"/>
      </w:pPr>
      <w:r>
        <w:t xml:space="preserve">They </w:t>
      </w:r>
      <w:proofErr w:type="spellStart"/>
      <w:r>
        <w:t>ain</w:t>
      </w:r>
      <w:r w:rsidR="00396ECC">
        <w:t>’</w:t>
      </w:r>
      <w:r>
        <w:t>t</w:t>
      </w:r>
      <w:proofErr w:type="spellEnd"/>
      <w:r>
        <w:t xml:space="preserve"> hard to spot</w:t>
      </w:r>
      <w:r w:rsidR="007C0614">
        <w:t xml:space="preserve">, </w:t>
      </w:r>
      <w:r w:rsidR="00460496">
        <w:t>faces shift</w:t>
      </w:r>
      <w:r w:rsidR="0007137E">
        <w:t>ing</w:t>
      </w:r>
      <w:r w:rsidR="00460496">
        <w:t xml:space="preserve"> and bend</w:t>
      </w:r>
      <w:r w:rsidR="0007137E">
        <w:t>ing</w:t>
      </w:r>
      <w:r w:rsidR="00460496">
        <w:t xml:space="preserve"> </w:t>
      </w:r>
      <w:r w:rsidR="0007137E">
        <w:t>even through this downpour</w:t>
      </w:r>
      <w:r w:rsidR="00460496">
        <w:t xml:space="preserve">. </w:t>
      </w:r>
      <w:r w:rsidR="00F0091E">
        <w:t xml:space="preserve">Some </w:t>
      </w:r>
      <w:r w:rsidR="00460496">
        <w:t>spread out</w:t>
      </w:r>
      <w:r w:rsidR="00F0091E">
        <w:t xml:space="preserve"> between the people. Others stand in</w:t>
      </w:r>
      <w:r w:rsidR="00460496">
        <w:t xml:space="preserve"> long</w:t>
      </w:r>
      <w:r w:rsidR="00F0091E">
        <w:t xml:space="preserve"> lines, holding </w:t>
      </w:r>
      <w:r w:rsidR="00460496">
        <w:t xml:space="preserve">fiery </w:t>
      </w:r>
      <w:r w:rsidR="00F0091E">
        <w:t>torches</w:t>
      </w:r>
      <w:r w:rsidR="00242817">
        <w:t xml:space="preserve">, </w:t>
      </w:r>
      <w:r w:rsidR="00460496">
        <w:t xml:space="preserve">the </w:t>
      </w:r>
      <w:r w:rsidR="0007137E">
        <w:lastRenderedPageBreak/>
        <w:t>strange</w:t>
      </w:r>
      <w:r w:rsidR="00460496">
        <w:t xml:space="preserve"> flames</w:t>
      </w:r>
      <w:r w:rsidR="00F0091E">
        <w:t xml:space="preserve"> </w:t>
      </w:r>
      <w:r w:rsidR="00460496">
        <w:t>undisturbed</w:t>
      </w:r>
      <w:r w:rsidR="00F0091E">
        <w:t xml:space="preserve"> by </w:t>
      </w:r>
      <w:r w:rsidR="00460496">
        <w:t>rain</w:t>
      </w:r>
      <w:r w:rsidR="007C0614">
        <w:t>.</w:t>
      </w:r>
    </w:p>
    <w:p w14:paraId="10E10C42" w14:textId="7AA5A6B9" w:rsidR="007C0614" w:rsidRDefault="00396ECC" w:rsidP="00274030">
      <w:pPr>
        <w:pStyle w:val="Body-TextTx"/>
      </w:pPr>
      <w:r>
        <w:t>“</w:t>
      </w:r>
      <w:r w:rsidR="00493D9F">
        <w:t>S</w:t>
      </w:r>
      <w:r w:rsidR="007C0614">
        <w:t>o many in one place,</w:t>
      </w:r>
      <w:r>
        <w:t>”</w:t>
      </w:r>
      <w:r w:rsidR="007C0614">
        <w:t xml:space="preserve"> Chef say</w:t>
      </w:r>
      <w:r w:rsidR="00493D9F">
        <w:t>s</w:t>
      </w:r>
      <w:r w:rsidR="007C0614">
        <w:t xml:space="preserve">. </w:t>
      </w:r>
      <w:r>
        <w:t>“</w:t>
      </w:r>
      <w:r w:rsidR="00460496">
        <w:t>Feels like Tulsa.</w:t>
      </w:r>
      <w:r>
        <w:t>”</w:t>
      </w:r>
    </w:p>
    <w:p w14:paraId="249FEAD6" w14:textId="77777777" w:rsidR="006415C4" w:rsidRDefault="00460496" w:rsidP="00274030">
      <w:pPr>
        <w:pStyle w:val="Body-TextTx"/>
      </w:pPr>
      <w:r>
        <w:t>L</w:t>
      </w:r>
      <w:r w:rsidR="00193CFB">
        <w:t>ook</w:t>
      </w:r>
      <w:r>
        <w:t xml:space="preserve"> like Tulsa. </w:t>
      </w:r>
      <w:r w:rsidR="003E0976">
        <w:t>A</w:t>
      </w:r>
      <w:r w:rsidR="007C0614">
        <w:t xml:space="preserve">ll </w:t>
      </w:r>
      <w:r>
        <w:t xml:space="preserve">here </w:t>
      </w:r>
      <w:r w:rsidR="007C0614">
        <w:t>to see their god be born</w:t>
      </w:r>
      <w:r w:rsidR="00493D9F">
        <w:t>.</w:t>
      </w:r>
    </w:p>
    <w:p w14:paraId="2600E9B0" w14:textId="57244E22" w:rsidR="007C0614" w:rsidRPr="00BD60BE" w:rsidRDefault="007C0614" w:rsidP="00274030">
      <w:pPr>
        <w:pStyle w:val="Body-TextTx"/>
      </w:pPr>
      <w:r w:rsidRPr="00BD60BE">
        <w:rPr>
          <w:rStyle w:val="itali"/>
        </w:rPr>
        <w:t xml:space="preserve">Grand Cyclops is coming. </w:t>
      </w:r>
      <w:r w:rsidR="006E68CD">
        <w:rPr>
          <w:rStyle w:val="itali"/>
        </w:rPr>
        <w:t>W</w:t>
      </w:r>
      <w:r w:rsidRPr="00BD60BE">
        <w:rPr>
          <w:rStyle w:val="itali"/>
        </w:rPr>
        <w:t xml:space="preserve">hen she </w:t>
      </w:r>
      <w:proofErr w:type="gramStart"/>
      <w:r w:rsidRPr="00BD60BE">
        <w:rPr>
          <w:rStyle w:val="itali"/>
        </w:rPr>
        <w:t>do</w:t>
      </w:r>
      <w:proofErr w:type="gramEnd"/>
      <w:r w:rsidRPr="00BD60BE">
        <w:rPr>
          <w:rStyle w:val="itali"/>
        </w:rPr>
        <w:t>, your world is over.</w:t>
      </w:r>
    </w:p>
    <w:p w14:paraId="0C11C587" w14:textId="5264CBE7" w:rsidR="007C0614" w:rsidRDefault="00396ECC" w:rsidP="00274030">
      <w:pPr>
        <w:pStyle w:val="Body-TextTx"/>
      </w:pPr>
      <w:r>
        <w:t>“</w:t>
      </w:r>
      <w:r w:rsidR="007C0614">
        <w:t xml:space="preserve">Something off with these </w:t>
      </w:r>
      <w:proofErr w:type="spellStart"/>
      <w:r w:rsidR="007C0614">
        <w:t>Klans</w:t>
      </w:r>
      <w:proofErr w:type="spellEnd"/>
      <w:r w:rsidR="007C0614">
        <w:t xml:space="preserve"> to you?</w:t>
      </w:r>
      <w:r>
        <w:t>”</w:t>
      </w:r>
      <w:r w:rsidR="007C0614">
        <w:t xml:space="preserve"> Chef asks. </w:t>
      </w:r>
      <w:r>
        <w:t>“</w:t>
      </w:r>
      <w:r w:rsidR="007C0614">
        <w:t xml:space="preserve">The ones </w:t>
      </w:r>
      <w:proofErr w:type="spellStart"/>
      <w:r w:rsidR="007C0614">
        <w:t>ain</w:t>
      </w:r>
      <w:r>
        <w:t>’</w:t>
      </w:r>
      <w:r w:rsidR="007C0614">
        <w:t>t</w:t>
      </w:r>
      <w:proofErr w:type="spellEnd"/>
      <w:r w:rsidR="007C0614">
        <w:t xml:space="preserve"> turned?</w:t>
      </w:r>
      <w:r>
        <w:t>”</w:t>
      </w:r>
    </w:p>
    <w:p w14:paraId="20D3958D" w14:textId="2616260D" w:rsidR="007C0614" w:rsidRDefault="00396ECC" w:rsidP="00274030">
      <w:pPr>
        <w:pStyle w:val="Body-TextTx"/>
      </w:pPr>
      <w:r>
        <w:t>“</w:t>
      </w:r>
      <w:r w:rsidR="007C0614">
        <w:t>You mean</w:t>
      </w:r>
      <w:r w:rsidR="003E0976">
        <w:t xml:space="preserve"> other than</w:t>
      </w:r>
      <w:r w:rsidR="007C0614">
        <w:t xml:space="preserve"> standing on top a mountain in a storm?</w:t>
      </w:r>
      <w:r>
        <w:t>”</w:t>
      </w:r>
    </w:p>
    <w:p w14:paraId="701CFCF7" w14:textId="6D037422" w:rsidR="007C0614" w:rsidRDefault="00396ECC" w:rsidP="00274030">
      <w:pPr>
        <w:pStyle w:val="Body-TextTx"/>
      </w:pPr>
      <w:r>
        <w:t>“</w:t>
      </w:r>
      <w:r w:rsidR="0007137E">
        <w:t>It</w:t>
      </w:r>
      <w:r>
        <w:t>’</w:t>
      </w:r>
      <w:r w:rsidR="0007137E">
        <w:t xml:space="preserve">s </w:t>
      </w:r>
      <w:r w:rsidR="007C0614">
        <w:t>their faces</w:t>
      </w:r>
      <w:r w:rsidR="0007137E">
        <w:t xml:space="preserve">. </w:t>
      </w:r>
      <w:r w:rsidR="003E0976">
        <w:t>Don</w:t>
      </w:r>
      <w:r>
        <w:t>’</w:t>
      </w:r>
      <w:r w:rsidR="003E0976">
        <w:t>t look right.</w:t>
      </w:r>
      <w:r>
        <w:t>”</w:t>
      </w:r>
    </w:p>
    <w:p w14:paraId="23217928" w14:textId="4FBEAF6B" w:rsidR="00675CF4" w:rsidRDefault="00675CF4" w:rsidP="00274030">
      <w:pPr>
        <w:pStyle w:val="Body-TextTx"/>
      </w:pPr>
      <w:r>
        <w:t>Hard to see between the rain</w:t>
      </w:r>
      <w:r w:rsidR="003E0976">
        <w:t>.</w:t>
      </w:r>
      <w:r>
        <w:t xml:space="preserve"> But </w:t>
      </w:r>
      <w:r w:rsidR="00182FD3">
        <w:t>I lift my cap and</w:t>
      </w:r>
      <w:r>
        <w:t xml:space="preserve"> squint</w:t>
      </w:r>
      <w:r w:rsidR="00460496">
        <w:t xml:space="preserve">, glimpsing faces </w:t>
      </w:r>
      <w:r w:rsidR="001720CF">
        <w:t>in the light of the movie screen</w:t>
      </w:r>
      <w:r>
        <w:t xml:space="preserve">. There </w:t>
      </w:r>
      <w:r w:rsidRPr="00BD60BE">
        <w:rPr>
          <w:rStyle w:val="itali"/>
        </w:rPr>
        <w:t>is</w:t>
      </w:r>
      <w:r>
        <w:t xml:space="preserve"> something off with these </w:t>
      </w:r>
      <w:proofErr w:type="spellStart"/>
      <w:r>
        <w:t>Klans</w:t>
      </w:r>
      <w:proofErr w:type="spellEnd"/>
      <w:r>
        <w:t xml:space="preserve">—different from the Ku </w:t>
      </w:r>
      <w:proofErr w:type="spellStart"/>
      <w:r>
        <w:t>Kluxes</w:t>
      </w:r>
      <w:proofErr w:type="spellEnd"/>
      <w:r>
        <w:t xml:space="preserve">. </w:t>
      </w:r>
      <w:r w:rsidR="0007137E">
        <w:t>C</w:t>
      </w:r>
      <w:r>
        <w:t>an</w:t>
      </w:r>
      <w:r w:rsidR="00396ECC">
        <w:t>’</w:t>
      </w:r>
      <w:r>
        <w:t xml:space="preserve">t say what </w:t>
      </w:r>
      <w:r w:rsidR="003E0976">
        <w:t>it is</w:t>
      </w:r>
      <w:r w:rsidR="00242817">
        <w:t>,</w:t>
      </w:r>
      <w:r w:rsidR="0007137E">
        <w:t xml:space="preserve"> though</w:t>
      </w:r>
      <w:r w:rsidR="003E0976">
        <w:t>, or what it</w:t>
      </w:r>
      <w:r>
        <w:t xml:space="preserve"> mean</w:t>
      </w:r>
      <w:r w:rsidR="00182FD3">
        <w:t>s</w:t>
      </w:r>
      <w:r>
        <w:t>.</w:t>
      </w:r>
    </w:p>
    <w:p w14:paraId="5631BCE3" w14:textId="36445473" w:rsidR="006415C4" w:rsidRDefault="00396ECC" w:rsidP="00274030">
      <w:pPr>
        <w:pStyle w:val="Body-TextTx"/>
      </w:pPr>
      <w:r>
        <w:t>“</w:t>
      </w:r>
      <w:r w:rsidR="00675CF4" w:rsidRPr="00675CF4">
        <w:t xml:space="preserve">We </w:t>
      </w:r>
      <w:r w:rsidR="00182FD3">
        <w:t>don</w:t>
      </w:r>
      <w:r>
        <w:t>’</w:t>
      </w:r>
      <w:r w:rsidR="00182FD3">
        <w:t>t have</w:t>
      </w:r>
      <w:r w:rsidR="00675CF4" w:rsidRPr="00675CF4">
        <w:t xml:space="preserve"> the numbers to take on all that,</w:t>
      </w:r>
      <w:r>
        <w:t>”</w:t>
      </w:r>
      <w:r w:rsidR="00675CF4" w:rsidRPr="00675CF4">
        <w:t xml:space="preserve"> Chef say</w:t>
      </w:r>
      <w:r w:rsidR="00182FD3">
        <w:t>s</w:t>
      </w:r>
      <w:r w:rsidR="00675CF4" w:rsidRPr="00675CF4">
        <w:t>.</w:t>
      </w:r>
    </w:p>
    <w:p w14:paraId="4D2823A3" w14:textId="1AB3589F" w:rsidR="006415C4" w:rsidRDefault="00675CF4" w:rsidP="00274030">
      <w:pPr>
        <w:pStyle w:val="Body-TextTx"/>
      </w:pPr>
      <w:r>
        <w:t xml:space="preserve">I look to her. No fear </w:t>
      </w:r>
      <w:r w:rsidR="001720CF">
        <w:t>on her face</w:t>
      </w:r>
      <w:r>
        <w:t>. She seen too much for that. But there</w:t>
      </w:r>
      <w:r w:rsidR="00396ECC">
        <w:t>’</w:t>
      </w:r>
      <w:r>
        <w:t xml:space="preserve">s an expectation that we </w:t>
      </w:r>
      <w:r w:rsidR="001720CF">
        <w:t>won</w:t>
      </w:r>
      <w:r w:rsidR="00396ECC">
        <w:t>’</w:t>
      </w:r>
      <w:r w:rsidR="001720CF">
        <w:t>t</w:t>
      </w:r>
      <w:r>
        <w:t xml:space="preserve"> win</w:t>
      </w:r>
      <w:r w:rsidR="001720CF">
        <w:t>. S</w:t>
      </w:r>
      <w:r>
        <w:t>he</w:t>
      </w:r>
      <w:r w:rsidR="00396ECC">
        <w:t>’</w:t>
      </w:r>
      <w:r>
        <w:t>ll still go charging into the fight. Same with Emma, Molly</w:t>
      </w:r>
      <w:r w:rsidR="00396ECC">
        <w:t>’</w:t>
      </w:r>
      <w:r>
        <w:t xml:space="preserve">s apprentices, and all </w:t>
      </w:r>
      <w:proofErr w:type="gramStart"/>
      <w:r>
        <w:t>those resistance folk</w:t>
      </w:r>
      <w:proofErr w:type="gramEnd"/>
      <w:r>
        <w:t xml:space="preserve"> we leading. Every last </w:t>
      </w:r>
      <w:r w:rsidR="001720CF">
        <w:t xml:space="preserve">one, knowing they </w:t>
      </w:r>
      <w:r w:rsidR="0007137E">
        <w:t>won</w:t>
      </w:r>
      <w:r w:rsidR="00396ECC">
        <w:t>’</w:t>
      </w:r>
      <w:r w:rsidR="0007137E">
        <w:t>t see</w:t>
      </w:r>
      <w:r w:rsidR="001720CF">
        <w:t xml:space="preserve"> the sun rise</w:t>
      </w:r>
      <w:r>
        <w:t>. Only, I</w:t>
      </w:r>
      <w:r w:rsidR="00396ECC">
        <w:t>’</w:t>
      </w:r>
      <w:r>
        <w:t xml:space="preserve">m not </w:t>
      </w:r>
      <w:r w:rsidR="0007137E">
        <w:t>a</w:t>
      </w:r>
      <w:r w:rsidR="00974F2E">
        <w:t>bout to</w:t>
      </w:r>
      <w:r>
        <w:t xml:space="preserve"> let that happen, if I can help it.</w:t>
      </w:r>
    </w:p>
    <w:p w14:paraId="17EBEF85" w14:textId="6B411ACD" w:rsidR="00675CF4" w:rsidRDefault="00396ECC" w:rsidP="00274030">
      <w:pPr>
        <w:pStyle w:val="Body-TextTx"/>
      </w:pPr>
      <w:r>
        <w:t>“</w:t>
      </w:r>
      <w:r w:rsidR="00675CF4">
        <w:t>I</w:t>
      </w:r>
      <w:r>
        <w:t>’</w:t>
      </w:r>
      <w:r w:rsidR="00675CF4">
        <w:t xml:space="preserve">m going </w:t>
      </w:r>
      <w:r w:rsidR="003E0976">
        <w:t>out</w:t>
      </w:r>
      <w:r w:rsidR="00675CF4">
        <w:t xml:space="preserve"> there.</w:t>
      </w:r>
      <w:r>
        <w:t>”</w:t>
      </w:r>
    </w:p>
    <w:p w14:paraId="515089D9" w14:textId="21189E15" w:rsidR="00675CF4" w:rsidRDefault="00675CF4" w:rsidP="00274030">
      <w:pPr>
        <w:pStyle w:val="Body-TextTx"/>
      </w:pPr>
      <w:r>
        <w:t>Chef</w:t>
      </w:r>
      <w:r w:rsidR="00396ECC">
        <w:t>’</w:t>
      </w:r>
      <w:r w:rsidR="001D4605">
        <w:t>s face screw</w:t>
      </w:r>
      <w:r w:rsidR="00842EAC">
        <w:t>s</w:t>
      </w:r>
      <w:r w:rsidR="001D4605">
        <w:t xml:space="preserve"> up</w:t>
      </w:r>
      <w:r>
        <w:t xml:space="preserve">. </w:t>
      </w:r>
      <w:r w:rsidR="00396ECC">
        <w:t>“</w:t>
      </w:r>
      <w:r>
        <w:t>Come again?</w:t>
      </w:r>
      <w:r w:rsidR="00396ECC">
        <w:t>”</w:t>
      </w:r>
    </w:p>
    <w:p w14:paraId="19C51D14" w14:textId="39463D1D" w:rsidR="006415C4" w:rsidRDefault="00396ECC" w:rsidP="00274030">
      <w:pPr>
        <w:pStyle w:val="Body-TextTx"/>
      </w:pPr>
      <w:r>
        <w:t>“</w:t>
      </w:r>
      <w:r w:rsidR="00675CF4">
        <w:t xml:space="preserve">Butcher Clyde. </w:t>
      </w:r>
      <w:r w:rsidR="001D4605">
        <w:t xml:space="preserve">You heard him last night. </w:t>
      </w:r>
      <w:r w:rsidR="00675CF4">
        <w:t>He invited me here.</w:t>
      </w:r>
      <w:r>
        <w:t>”</w:t>
      </w:r>
    </w:p>
    <w:p w14:paraId="39F95A8A" w14:textId="58D134A3" w:rsidR="00675CF4" w:rsidRDefault="00396ECC" w:rsidP="00274030">
      <w:pPr>
        <w:pStyle w:val="Body-TextTx"/>
      </w:pPr>
      <w:r>
        <w:t>“</w:t>
      </w:r>
      <w:r w:rsidR="00F13870">
        <w:t>I</w:t>
      </w:r>
      <w:r w:rsidR="00675CF4">
        <w:t>t</w:t>
      </w:r>
      <w:r>
        <w:t>’</w:t>
      </w:r>
      <w:r w:rsidR="00675CF4">
        <w:t xml:space="preserve">s a trap. A hundred Ku </w:t>
      </w:r>
      <w:proofErr w:type="spellStart"/>
      <w:r w:rsidR="00675CF4">
        <w:t>Kluxes</w:t>
      </w:r>
      <w:proofErr w:type="spellEnd"/>
      <w:r w:rsidR="00675CF4">
        <w:t xml:space="preserve"> </w:t>
      </w:r>
      <w:proofErr w:type="spellStart"/>
      <w:r w:rsidR="00F13870">
        <w:t>gonna</w:t>
      </w:r>
      <w:proofErr w:type="spellEnd"/>
      <w:r w:rsidR="00675CF4">
        <w:t xml:space="preserve"> come raging at </w:t>
      </w:r>
      <w:r w:rsidR="00242817">
        <w:t xml:space="preserve">the </w:t>
      </w:r>
      <w:r w:rsidR="00675CF4">
        <w:t>sight of you!</w:t>
      </w:r>
      <w:r>
        <w:t>”</w:t>
      </w:r>
    </w:p>
    <w:p w14:paraId="2E13248B" w14:textId="3561B004" w:rsidR="00675CF4" w:rsidRDefault="00675CF4" w:rsidP="00274030">
      <w:pPr>
        <w:pStyle w:val="Body-TextTx"/>
      </w:pPr>
      <w:r>
        <w:t xml:space="preserve">I shake my head. </w:t>
      </w:r>
      <w:r w:rsidR="00396ECC">
        <w:t>“</w:t>
      </w:r>
      <w:r>
        <w:t xml:space="preserve">He </w:t>
      </w:r>
      <w:proofErr w:type="gramStart"/>
      <w:r>
        <w:t>want</w:t>
      </w:r>
      <w:proofErr w:type="gramEnd"/>
      <w:r>
        <w:t xml:space="preserve"> something from me. Been wanting it.</w:t>
      </w:r>
      <w:r w:rsidR="00396ECC">
        <w:t>”</w:t>
      </w:r>
    </w:p>
    <w:p w14:paraId="2F6DBC1E" w14:textId="55B75D64" w:rsidR="00675CF4" w:rsidRDefault="00396ECC" w:rsidP="00274030">
      <w:pPr>
        <w:pStyle w:val="Body-TextTx"/>
      </w:pPr>
      <w:r>
        <w:t>“</w:t>
      </w:r>
      <w:r w:rsidR="00675CF4">
        <w:t xml:space="preserve">What the hell he </w:t>
      </w:r>
      <w:proofErr w:type="gramStart"/>
      <w:r w:rsidR="00675CF4">
        <w:t>want</w:t>
      </w:r>
      <w:proofErr w:type="gramEnd"/>
      <w:r w:rsidR="00675CF4">
        <w:t xml:space="preserve"> from you?</w:t>
      </w:r>
      <w:r>
        <w:t>”</w:t>
      </w:r>
    </w:p>
    <w:p w14:paraId="1FD699A6" w14:textId="7901C5E3" w:rsidR="006415C4" w:rsidRDefault="00396ECC" w:rsidP="00274030">
      <w:pPr>
        <w:pStyle w:val="Body-TextTx"/>
      </w:pPr>
      <w:r>
        <w:t>“</w:t>
      </w:r>
      <w:r w:rsidR="00675CF4">
        <w:t>To make an offer.</w:t>
      </w:r>
      <w:r>
        <w:t>”</w:t>
      </w:r>
    </w:p>
    <w:p w14:paraId="06D14B7A" w14:textId="31DC66A6" w:rsidR="008F68B6" w:rsidRDefault="00482306" w:rsidP="00274030">
      <w:pPr>
        <w:pStyle w:val="Body-TextTx"/>
      </w:pPr>
      <w:r>
        <w:t>Chef stare</w:t>
      </w:r>
      <w:r w:rsidR="00842EAC">
        <w:t xml:space="preserve">s </w:t>
      </w:r>
      <w:r>
        <w:t xml:space="preserve">like I done lost my head. </w:t>
      </w:r>
      <w:r w:rsidR="00675CF4">
        <w:t xml:space="preserve">I </w:t>
      </w:r>
      <w:proofErr w:type="spellStart"/>
      <w:r w:rsidR="00675CF4">
        <w:t>ain</w:t>
      </w:r>
      <w:r w:rsidR="00396ECC">
        <w:t>’</w:t>
      </w:r>
      <w:r w:rsidR="00675CF4">
        <w:t>t</w:t>
      </w:r>
      <w:proofErr w:type="spellEnd"/>
      <w:r w:rsidR="00675CF4">
        <w:t xml:space="preserve"> told her or </w:t>
      </w:r>
      <w:r w:rsidR="00675CF4" w:rsidRPr="00675CF4">
        <w:t xml:space="preserve">Nana Jean </w:t>
      </w:r>
      <w:r w:rsidR="00842EAC">
        <w:t>about this</w:t>
      </w:r>
      <w:r w:rsidR="00675CF4" w:rsidRPr="00675CF4">
        <w:t xml:space="preserve">. </w:t>
      </w:r>
      <w:r w:rsidR="00675CF4">
        <w:t xml:space="preserve">But </w:t>
      </w:r>
      <w:r w:rsidR="00675CF4">
        <w:lastRenderedPageBreak/>
        <w:t xml:space="preserve">now I take a breath and </w:t>
      </w:r>
      <w:r w:rsidR="00BD6E20">
        <w:t>speak all of it</w:t>
      </w:r>
      <w:r w:rsidR="008F68B6">
        <w:t xml:space="preserve">. </w:t>
      </w:r>
      <w:r w:rsidR="00182FD3">
        <w:t>She</w:t>
      </w:r>
      <w:r w:rsidR="008F68B6">
        <w:t xml:space="preserve"> listens quiet, and when I finish takes a </w:t>
      </w:r>
      <w:r w:rsidR="00182FD3">
        <w:t>moment</w:t>
      </w:r>
      <w:r w:rsidR="008F68B6">
        <w:t xml:space="preserve"> </w:t>
      </w:r>
      <w:r w:rsidR="00842EAC">
        <w:t>before saying</w:t>
      </w:r>
      <w:r w:rsidR="006844A2">
        <w:t>,</w:t>
      </w:r>
      <w:r w:rsidR="00842EAC">
        <w:t xml:space="preserve"> </w:t>
      </w:r>
      <w:r w:rsidR="00396ECC">
        <w:t>“</w:t>
      </w:r>
      <w:r w:rsidR="008F68B6">
        <w:t>Devil wouldn</w:t>
      </w:r>
      <w:r w:rsidR="00396ECC">
        <w:t>’</w:t>
      </w:r>
      <w:r w:rsidR="008F68B6">
        <w:t xml:space="preserve">t be the </w:t>
      </w:r>
      <w:r w:rsidR="0039439D">
        <w:t>d</w:t>
      </w:r>
      <w:r w:rsidR="008F68B6">
        <w:t>evil, if he didn</w:t>
      </w:r>
      <w:r w:rsidR="00396ECC">
        <w:t>’</w:t>
      </w:r>
      <w:r w:rsidR="008F68B6">
        <w:t xml:space="preserve">t know how </w:t>
      </w:r>
      <w:r w:rsidR="00BD6E20">
        <w:t>to tempt</w:t>
      </w:r>
      <w:r w:rsidR="008F68B6">
        <w:t xml:space="preserve">. </w:t>
      </w:r>
      <w:r w:rsidR="00C62AD0">
        <w:t>Y</w:t>
      </w:r>
      <w:r w:rsidR="008F68B6">
        <w:t xml:space="preserve">ou know what </w:t>
      </w:r>
      <w:r w:rsidR="00C62AD0">
        <w:t>this offer</w:t>
      </w:r>
      <w:r w:rsidR="008F68B6">
        <w:t xml:space="preserve"> is?</w:t>
      </w:r>
      <w:r w:rsidR="00396ECC">
        <w:t>”</w:t>
      </w:r>
    </w:p>
    <w:p w14:paraId="26493674" w14:textId="77777777" w:rsidR="006415C4" w:rsidRDefault="008F68B6" w:rsidP="00274030">
      <w:pPr>
        <w:pStyle w:val="Body-TextTx"/>
      </w:pPr>
      <w:r>
        <w:t xml:space="preserve">I been thinking on that. </w:t>
      </w:r>
      <w:r w:rsidR="00D445E8">
        <w:t xml:space="preserve">About how Butcher Clyde </w:t>
      </w:r>
      <w:r w:rsidR="00842EAC">
        <w:t>slipped in my head that first time</w:t>
      </w:r>
      <w:r w:rsidR="00D445E8">
        <w:t xml:space="preserve">. </w:t>
      </w:r>
      <w:r w:rsidR="00842EAC">
        <w:t xml:space="preserve">Through that memory </w:t>
      </w:r>
      <w:r w:rsidR="00D445E8">
        <w:t>I kept locked deep.</w:t>
      </w:r>
    </w:p>
    <w:p w14:paraId="61BABD48" w14:textId="5801FC4C" w:rsidR="00D445E8" w:rsidRDefault="00D445E8" w:rsidP="00274030">
      <w:pPr>
        <w:pStyle w:val="Body-TextTx"/>
      </w:pPr>
      <w:r>
        <w:t xml:space="preserve">I nod slow to Chef. </w:t>
      </w:r>
      <w:r w:rsidR="00396ECC">
        <w:t>“</w:t>
      </w:r>
      <w:r w:rsidR="00BD6E20">
        <w:t>T</w:t>
      </w:r>
      <w:r>
        <w:t>hink I do.</w:t>
      </w:r>
      <w:r w:rsidR="00396ECC">
        <w:t>”</w:t>
      </w:r>
    </w:p>
    <w:p w14:paraId="53FC5563" w14:textId="5F99F85B" w:rsidR="006415C4" w:rsidRDefault="00396ECC" w:rsidP="00274030">
      <w:pPr>
        <w:pStyle w:val="Body-TextTx"/>
      </w:pPr>
      <w:r>
        <w:t>“</w:t>
      </w:r>
      <w:r w:rsidR="00BD6E20">
        <w:t>Then you probably already made your choice</w:t>
      </w:r>
      <w:r w:rsidR="00D445E8">
        <w:t>.</w:t>
      </w:r>
      <w:r>
        <w:t>”</w:t>
      </w:r>
    </w:p>
    <w:p w14:paraId="126495D4" w14:textId="05560C4E" w:rsidR="006415C4" w:rsidRDefault="00BD6E20" w:rsidP="00274030">
      <w:pPr>
        <w:pStyle w:val="Body-TextTx"/>
      </w:pPr>
      <w:r>
        <w:t>There</w:t>
      </w:r>
      <w:r w:rsidR="00396ECC">
        <w:t>’</w:t>
      </w:r>
      <w:r>
        <w:t xml:space="preserve">s a sudden </w:t>
      </w:r>
      <w:r w:rsidR="006844A2" w:rsidRPr="00D34D10">
        <w:rPr>
          <w:rStyle w:val="itali"/>
        </w:rPr>
        <w:t>whoosh</w:t>
      </w:r>
      <w:r w:rsidR="00C20D32" w:rsidRPr="00C20D32">
        <w:t xml:space="preserve">! We look </w:t>
      </w:r>
      <w:r w:rsidR="00C20D32">
        <w:t>out</w:t>
      </w:r>
      <w:r w:rsidR="00C20D32" w:rsidRPr="00C20D32">
        <w:t xml:space="preserve"> to see the giant cross go up in flames</w:t>
      </w:r>
      <w:r w:rsidR="00137F41">
        <w:t xml:space="preserve">. Just like the torches, that blaze </w:t>
      </w:r>
      <w:r w:rsidR="00C20D32" w:rsidRPr="00C20D32">
        <w:t>seem</w:t>
      </w:r>
      <w:r w:rsidR="00137F41">
        <w:t>s</w:t>
      </w:r>
      <w:r w:rsidR="00C20D32" w:rsidRPr="00C20D32">
        <w:t xml:space="preserve"> </w:t>
      </w:r>
      <w:r w:rsidR="00182FD3">
        <w:t>untouched</w:t>
      </w:r>
      <w:r w:rsidR="00C20D32" w:rsidRPr="00C20D32">
        <w:t xml:space="preserve"> by rain, </w:t>
      </w:r>
      <w:r w:rsidR="00182FD3">
        <w:t>transforming</w:t>
      </w:r>
      <w:r w:rsidR="00137F41">
        <w:t xml:space="preserve"> the </w:t>
      </w:r>
      <w:r w:rsidR="00182FD3">
        <w:t>timber</w:t>
      </w:r>
      <w:r w:rsidR="00137F41">
        <w:t xml:space="preserve"> into </w:t>
      </w:r>
      <w:r w:rsidR="00C20D32" w:rsidRPr="00C20D32">
        <w:t>a beacon of hellfire</w:t>
      </w:r>
      <w:r>
        <w:t xml:space="preserve"> against the black night</w:t>
      </w:r>
      <w:r w:rsidR="00C20D32" w:rsidRPr="00C20D32">
        <w:t xml:space="preserve">. </w:t>
      </w:r>
      <w:r w:rsidR="00C20D32">
        <w:t xml:space="preserve">I turn to Chef, </w:t>
      </w:r>
      <w:r w:rsidR="00137F41">
        <w:t>catching</w:t>
      </w:r>
      <w:r w:rsidR="00C20D32">
        <w:t xml:space="preserve"> </w:t>
      </w:r>
      <w:r>
        <w:t>its</w:t>
      </w:r>
      <w:r w:rsidR="00C20D32">
        <w:t xml:space="preserve"> </w:t>
      </w:r>
      <w:r w:rsidR="00137F41">
        <w:t>glare</w:t>
      </w:r>
      <w:r w:rsidR="00C20D32">
        <w:t xml:space="preserve"> in her eyes.</w:t>
      </w:r>
    </w:p>
    <w:p w14:paraId="37D497D8" w14:textId="1297279E" w:rsidR="006415C4" w:rsidRDefault="00396ECC" w:rsidP="00274030">
      <w:pPr>
        <w:pStyle w:val="Body-TextTx"/>
      </w:pPr>
      <w:r>
        <w:t>“</w:t>
      </w:r>
      <w:r w:rsidR="00CC2A44">
        <w:t>I have to go now</w:t>
      </w:r>
      <w:r w:rsidR="00347643">
        <w:t>. Maybe I can stop this.</w:t>
      </w:r>
      <w:r>
        <w:t>”</w:t>
      </w:r>
    </w:p>
    <w:p w14:paraId="71D20B4A" w14:textId="6D204DAA" w:rsidR="006415C4" w:rsidRDefault="00396ECC" w:rsidP="00274030">
      <w:pPr>
        <w:pStyle w:val="Body-TextTx"/>
      </w:pPr>
      <w:r>
        <w:t>“</w:t>
      </w:r>
      <w:r w:rsidR="00347643">
        <w:t>Or get yourself killed</w:t>
      </w:r>
      <w:r w:rsidR="00C20D32">
        <w:t>.</w:t>
      </w:r>
      <w:r>
        <w:t>”</w:t>
      </w:r>
    </w:p>
    <w:p w14:paraId="2207FD36" w14:textId="3A7EFEC2" w:rsidR="006415C4" w:rsidRDefault="00396ECC" w:rsidP="00274030">
      <w:pPr>
        <w:pStyle w:val="Body-TextTx"/>
      </w:pPr>
      <w:r>
        <w:t>“</w:t>
      </w:r>
      <w:r w:rsidR="0098482E">
        <w:t>Might be so. But I have to try.</w:t>
      </w:r>
      <w:r>
        <w:t>”</w:t>
      </w:r>
      <w:r w:rsidR="0098482E">
        <w:t xml:space="preserve"> </w:t>
      </w:r>
      <w:r w:rsidR="00BD6E20">
        <w:t xml:space="preserve">I remember </w:t>
      </w:r>
      <w:r w:rsidR="0098482E">
        <w:t xml:space="preserve">Auntie </w:t>
      </w:r>
      <w:proofErr w:type="spellStart"/>
      <w:r w:rsidR="0098482E">
        <w:t>Ondine</w:t>
      </w:r>
      <w:r>
        <w:t>’</w:t>
      </w:r>
      <w:r w:rsidR="0098482E">
        <w:t>s</w:t>
      </w:r>
      <w:proofErr w:type="spellEnd"/>
      <w:r w:rsidR="0098482E">
        <w:t xml:space="preserve"> words</w:t>
      </w:r>
      <w:r w:rsidR="0098482E" w:rsidRPr="00156FD1">
        <w:t>.</w:t>
      </w:r>
      <w:r w:rsidR="0098482E">
        <w:t xml:space="preserve"> </w:t>
      </w:r>
      <w:r>
        <w:t>“</w:t>
      </w:r>
      <w:r w:rsidR="0098482E">
        <w:t xml:space="preserve">Time to </w:t>
      </w:r>
      <w:r w:rsidR="00681FCD">
        <w:t xml:space="preserve">balance the world </w:t>
      </w:r>
      <w:r w:rsidR="0098482E">
        <w:t>on the tip of a sword.</w:t>
      </w:r>
      <w:r>
        <w:t>”</w:t>
      </w:r>
    </w:p>
    <w:p w14:paraId="2789C6AD" w14:textId="5FCB8ACF" w:rsidR="006415C4" w:rsidRDefault="00681FCD" w:rsidP="00274030">
      <w:pPr>
        <w:pStyle w:val="Body-TextTx"/>
      </w:pPr>
      <w:r>
        <w:t>Chef looks at me hard, then says</w:t>
      </w:r>
      <w:r w:rsidR="0098482E">
        <w:t xml:space="preserve">. </w:t>
      </w:r>
      <w:r w:rsidR="00396ECC">
        <w:t>“</w:t>
      </w:r>
      <w:r w:rsidR="00F25386">
        <w:t>All right</w:t>
      </w:r>
      <w:r w:rsidR="006844A2">
        <w:t>,</w:t>
      </w:r>
      <w:r w:rsidR="0098482E">
        <w:t xml:space="preserve"> then. But I</w:t>
      </w:r>
      <w:r w:rsidR="00396ECC">
        <w:t>’</w:t>
      </w:r>
      <w:r w:rsidR="0098482E">
        <w:t>m coming with you.</w:t>
      </w:r>
      <w:r w:rsidR="00396ECC">
        <w:t>”</w:t>
      </w:r>
    </w:p>
    <w:p w14:paraId="6B97AE51" w14:textId="4087AFB1" w:rsidR="006415C4" w:rsidRDefault="0098482E" w:rsidP="00274030">
      <w:pPr>
        <w:pStyle w:val="Body-TextTx"/>
      </w:pPr>
      <w:r w:rsidRPr="0098482E">
        <w:t xml:space="preserve">I start to protest but she </w:t>
      </w:r>
      <w:r w:rsidR="00182FD3">
        <w:t>cuts me off</w:t>
      </w:r>
      <w:r w:rsidRPr="0098482E">
        <w:t xml:space="preserve">. </w:t>
      </w:r>
      <w:r w:rsidR="00396ECC">
        <w:t>“</w:t>
      </w:r>
      <w:r w:rsidRPr="0098482E">
        <w:t>Sadie wouldn</w:t>
      </w:r>
      <w:r w:rsidR="00396ECC">
        <w:t>’</w:t>
      </w:r>
      <w:r w:rsidRPr="0098482E">
        <w:t>t let you go out there by yourself, and I won</w:t>
      </w:r>
      <w:r w:rsidR="00396ECC">
        <w:t>’</w:t>
      </w:r>
      <w:r w:rsidRPr="0098482E">
        <w:t>t</w:t>
      </w:r>
      <w:r w:rsidR="00137F41">
        <w:t xml:space="preserve"> neither</w:t>
      </w:r>
      <w:r w:rsidRPr="0098482E">
        <w:t xml:space="preserve">. </w:t>
      </w:r>
      <w:r w:rsidR="00137F41">
        <w:t>Make peace with it</w:t>
      </w:r>
      <w:r w:rsidRPr="0098482E">
        <w:t xml:space="preserve">, </w:t>
      </w:r>
      <w:r w:rsidR="00137F41">
        <w:t xml:space="preserve">because </w:t>
      </w:r>
      <w:r w:rsidRPr="0098482E">
        <w:t>we going over that trench</w:t>
      </w:r>
      <w:r w:rsidR="006844A2">
        <w:t xml:space="preserve"> </w:t>
      </w:r>
      <w:r w:rsidRPr="0098482E">
        <w:t>together</w:t>
      </w:r>
      <w:r w:rsidR="00137F41">
        <w:t>!</w:t>
      </w:r>
      <w:r w:rsidR="00396ECC">
        <w:t>”</w:t>
      </w:r>
    </w:p>
    <w:p w14:paraId="3507409A" w14:textId="49F5EEFA" w:rsidR="006415C4" w:rsidRDefault="0098482E" w:rsidP="00274030">
      <w:pPr>
        <w:pStyle w:val="Body-TextTx"/>
      </w:pPr>
      <w:r w:rsidRPr="0098482E">
        <w:t>I think of throwing a punch, knocking her clean out and taking off. More likely</w:t>
      </w:r>
      <w:r w:rsidR="006844A2">
        <w:t>,</w:t>
      </w:r>
      <w:r w:rsidRPr="0098482E">
        <w:t xml:space="preserve"> though</w:t>
      </w:r>
      <w:r w:rsidR="006844A2">
        <w:t>,</w:t>
      </w:r>
      <w:r w:rsidRPr="0098482E">
        <w:t xml:space="preserve"> she</w:t>
      </w:r>
      <w:r w:rsidR="00396ECC">
        <w:t>’</w:t>
      </w:r>
      <w:r w:rsidRPr="0098482E">
        <w:t xml:space="preserve">d just whoop my </w:t>
      </w:r>
      <w:r>
        <w:t>behind</w:t>
      </w:r>
      <w:r w:rsidRPr="0098482E">
        <w:t>. And I</w:t>
      </w:r>
      <w:r w:rsidR="00396ECC">
        <w:t>’</w:t>
      </w:r>
      <w:r w:rsidRPr="0098482E">
        <w:t xml:space="preserve">m in no mood to take </w:t>
      </w:r>
      <w:r>
        <w:t>a licking</w:t>
      </w:r>
      <w:r w:rsidRPr="0098482E">
        <w:t xml:space="preserve"> before I face </w:t>
      </w:r>
      <w:r w:rsidR="00137F41">
        <w:t>my possible</w:t>
      </w:r>
      <w:r w:rsidRPr="0098482E">
        <w:t xml:space="preserve"> death. I give in, guilty at feeling relief I don</w:t>
      </w:r>
      <w:r w:rsidR="00396ECC">
        <w:t>’</w:t>
      </w:r>
      <w:r w:rsidRPr="0098482E">
        <w:t>t have to do this alone.</w:t>
      </w:r>
    </w:p>
    <w:p w14:paraId="7246326D" w14:textId="74678E1A" w:rsidR="006415C4" w:rsidRDefault="00396ECC" w:rsidP="00274030">
      <w:pPr>
        <w:pStyle w:val="Body-TextTx"/>
      </w:pPr>
      <w:r>
        <w:t>“</w:t>
      </w:r>
      <w:r w:rsidR="0098482E">
        <w:t>You never asked what choice I made about this offer.</w:t>
      </w:r>
      <w:r>
        <w:t>”</w:t>
      </w:r>
    </w:p>
    <w:p w14:paraId="0A0981AD" w14:textId="50D3D9E1" w:rsidR="006415C4" w:rsidRDefault="0098482E" w:rsidP="00274030">
      <w:pPr>
        <w:pStyle w:val="Body-TextTx"/>
      </w:pPr>
      <w:r>
        <w:t>Chef shrugs.</w:t>
      </w:r>
      <w:r w:rsidR="006E09B8">
        <w:t xml:space="preserve"> She </w:t>
      </w:r>
      <w:r w:rsidR="00137F41">
        <w:t>put</w:t>
      </w:r>
      <w:r w:rsidR="00182FD3">
        <w:t>s</w:t>
      </w:r>
      <w:r w:rsidR="006E09B8">
        <w:t xml:space="preserve"> a Chesterfield</w:t>
      </w:r>
      <w:r w:rsidR="00137F41">
        <w:t xml:space="preserve"> </w:t>
      </w:r>
      <w:r w:rsidR="00BD6E20">
        <w:t xml:space="preserve">to her </w:t>
      </w:r>
      <w:r w:rsidR="006844A2">
        <w:t>lips</w:t>
      </w:r>
      <w:r w:rsidR="006E09B8">
        <w:t>, moving to light it</w:t>
      </w:r>
      <w:r w:rsidR="00BD6E20">
        <w:t xml:space="preserve"> before</w:t>
      </w:r>
      <w:r w:rsidR="006E09B8">
        <w:t xml:space="preserve"> </w:t>
      </w:r>
      <w:r w:rsidR="006E09B8">
        <w:lastRenderedPageBreak/>
        <w:t>remember</w:t>
      </w:r>
      <w:r w:rsidR="00BD6E20">
        <w:t>ing</w:t>
      </w:r>
      <w:r w:rsidR="006E09B8">
        <w:t xml:space="preserve"> the rain.</w:t>
      </w:r>
      <w:r>
        <w:t xml:space="preserve"> </w:t>
      </w:r>
      <w:r w:rsidR="00396ECC">
        <w:t>“</w:t>
      </w:r>
      <w:r w:rsidR="00BD6E20">
        <w:t>G</w:t>
      </w:r>
      <w:r w:rsidR="00137F41">
        <w:t>ot to</w:t>
      </w:r>
      <w:r>
        <w:t xml:space="preserve"> trust the soldier next to you </w:t>
      </w:r>
      <w:r w:rsidR="00137F41">
        <w:t>will</w:t>
      </w:r>
      <w:r>
        <w:t xml:space="preserve"> do the right thing. No use worrying </w:t>
      </w:r>
      <w:r w:rsidR="00666D87">
        <w:t>a</w:t>
      </w:r>
      <w:r>
        <w:t>bout it.</w:t>
      </w:r>
      <w:r w:rsidR="00396ECC">
        <w:t>”</w:t>
      </w:r>
    </w:p>
    <w:p w14:paraId="29C089EA" w14:textId="6BCF663A" w:rsidR="006415C4" w:rsidRDefault="006E09B8" w:rsidP="00274030">
      <w:pPr>
        <w:pStyle w:val="Body-TextTx"/>
      </w:pPr>
      <w:r w:rsidRPr="006E09B8">
        <w:t xml:space="preserve">When I walk out onto </w:t>
      </w:r>
      <w:r w:rsidR="00BD6E20">
        <w:t>the mountaintop</w:t>
      </w:r>
      <w:r w:rsidRPr="006E09B8">
        <w:t xml:space="preserve"> it</w:t>
      </w:r>
      <w:r w:rsidR="00396ECC">
        <w:t>’</w:t>
      </w:r>
      <w:r w:rsidRPr="006E09B8">
        <w:t>s still pouring</w:t>
      </w:r>
      <w:r w:rsidR="00BD6E20">
        <w:t>, t</w:t>
      </w:r>
      <w:r w:rsidRPr="006E09B8">
        <w:t xml:space="preserve">hick </w:t>
      </w:r>
      <w:r w:rsidR="00BD6E20">
        <w:t>droplets forming</w:t>
      </w:r>
      <w:r w:rsidR="00666D87">
        <w:t xml:space="preserve"> pools on the stone ground</w:t>
      </w:r>
      <w:r w:rsidRPr="006E09B8">
        <w:t xml:space="preserve">. Chef beside me, in her </w:t>
      </w:r>
      <w:proofErr w:type="spellStart"/>
      <w:r w:rsidRPr="006E09B8">
        <w:t>Hellfighter</w:t>
      </w:r>
      <w:proofErr w:type="spellEnd"/>
      <w:r w:rsidRPr="006E09B8">
        <w:t xml:space="preserve"> uniform, </w:t>
      </w:r>
      <w:r w:rsidR="00C62AD0">
        <w:t>the</w:t>
      </w:r>
      <w:r w:rsidRPr="006E09B8">
        <w:t xml:space="preserve"> unlit Chesterfield clamped </w:t>
      </w:r>
      <w:r w:rsidR="00C62AD0">
        <w:t xml:space="preserve">in her </w:t>
      </w:r>
      <w:r w:rsidR="00666D87">
        <w:t>teeth</w:t>
      </w:r>
      <w:r w:rsidRPr="006E09B8">
        <w:t>. Don</w:t>
      </w:r>
      <w:r w:rsidR="00396ECC">
        <w:t>’</w:t>
      </w:r>
      <w:r w:rsidRPr="006E09B8">
        <w:t>t think I been happier to see that easy smile.</w:t>
      </w:r>
      <w:r w:rsidR="00C62AD0">
        <w:t xml:space="preserve"> The rows of </w:t>
      </w:r>
      <w:proofErr w:type="spellStart"/>
      <w:r w:rsidR="00C62AD0">
        <w:t>Klans</w:t>
      </w:r>
      <w:proofErr w:type="spellEnd"/>
      <w:r w:rsidR="00C62AD0">
        <w:t xml:space="preserve"> </w:t>
      </w:r>
      <w:r w:rsidR="00BD6E20">
        <w:t xml:space="preserve">keep their eyes stuck to the screen, </w:t>
      </w:r>
      <w:r w:rsidR="00C62AD0">
        <w:t>ignor</w:t>
      </w:r>
      <w:r w:rsidR="00BD6E20">
        <w:t>ing</w:t>
      </w:r>
      <w:r w:rsidR="00C62AD0">
        <w:t xml:space="preserve"> us as we </w:t>
      </w:r>
      <w:r w:rsidR="004C2FB4">
        <w:t xml:space="preserve">stroll </w:t>
      </w:r>
      <w:r w:rsidR="001B4C94">
        <w:t xml:space="preserve">a wide path </w:t>
      </w:r>
      <w:r w:rsidR="00BD6E20">
        <w:t>up</w:t>
      </w:r>
      <w:r w:rsidR="001B4C94">
        <w:t xml:space="preserve"> their middl</w:t>
      </w:r>
      <w:r w:rsidR="00EA4800">
        <w:t xml:space="preserve">e. </w:t>
      </w:r>
      <w:r w:rsidR="007C7A36">
        <w:t>A</w:t>
      </w:r>
      <w:r w:rsidR="004C2FB4">
        <w:t xml:space="preserve"> Ku Klux </w:t>
      </w:r>
      <w:r w:rsidR="001B4C94">
        <w:t xml:space="preserve">holding a torch </w:t>
      </w:r>
      <w:r w:rsidR="00294956">
        <w:t>the</w:t>
      </w:r>
      <w:r w:rsidR="004C2FB4">
        <w:t xml:space="preserve"> first to see us</w:t>
      </w:r>
      <w:r w:rsidR="001A17C5">
        <w:t xml:space="preserve">. </w:t>
      </w:r>
      <w:r w:rsidR="001B4C94">
        <w:t>It</w:t>
      </w:r>
      <w:r w:rsidR="004C2FB4">
        <w:t xml:space="preserve"> peels back </w:t>
      </w:r>
      <w:r w:rsidR="001B4C94">
        <w:t xml:space="preserve">human </w:t>
      </w:r>
      <w:r w:rsidR="004C2FB4">
        <w:t>lips and start</w:t>
      </w:r>
      <w:r w:rsidR="001B4C94">
        <w:t>s</w:t>
      </w:r>
      <w:r w:rsidR="004C2FB4">
        <w:t xml:space="preserve"> up s</w:t>
      </w:r>
      <w:r w:rsidR="003242DA">
        <w:t>quawking</w:t>
      </w:r>
      <w:r w:rsidR="004C2FB4">
        <w:t>. Butcher Clyde</w:t>
      </w:r>
      <w:r w:rsidR="00396ECC">
        <w:t>’</w:t>
      </w:r>
      <w:r w:rsidR="004C2FB4">
        <w:t xml:space="preserve">s sermon cuts </w:t>
      </w:r>
      <w:r w:rsidR="00294956">
        <w:t xml:space="preserve">off </w:t>
      </w:r>
      <w:r w:rsidR="004C2FB4">
        <w:t>from the platform</w:t>
      </w:r>
      <w:r w:rsidR="001B4C94">
        <w:t xml:space="preserve"> and as</w:t>
      </w:r>
      <w:r w:rsidR="004C2FB4" w:rsidRPr="004C2FB4">
        <w:t xml:space="preserve"> one big beast, that whole sea of white turn</w:t>
      </w:r>
      <w:r w:rsidR="004C2FB4">
        <w:t>s</w:t>
      </w:r>
      <w:r w:rsidR="004C2FB4" w:rsidRPr="004C2FB4">
        <w:t xml:space="preserve"> in a ripple </w:t>
      </w:r>
      <w:r w:rsidR="00DA675A">
        <w:t>toward</w:t>
      </w:r>
      <w:r w:rsidR="004C2FB4" w:rsidRPr="004C2FB4">
        <w:t xml:space="preserve"> us.</w:t>
      </w:r>
    </w:p>
    <w:p w14:paraId="5A779519" w14:textId="6D36F312" w:rsidR="006415C4" w:rsidRDefault="004C2FB4" w:rsidP="00274030">
      <w:pPr>
        <w:pStyle w:val="Body-TextTx"/>
      </w:pPr>
      <w:r w:rsidRPr="004C2FB4">
        <w:t xml:space="preserve">We </w:t>
      </w:r>
      <w:r w:rsidR="001B4C94">
        <w:t>keep on, lik</w:t>
      </w:r>
      <w:r w:rsidRPr="004C2FB4">
        <w:t xml:space="preserve">e </w:t>
      </w:r>
      <w:r w:rsidR="001B4C94">
        <w:t xml:space="preserve">we </w:t>
      </w:r>
      <w:proofErr w:type="spellStart"/>
      <w:r w:rsidRPr="004C2FB4">
        <w:t>ain</w:t>
      </w:r>
      <w:r w:rsidR="00396ECC">
        <w:t>’</w:t>
      </w:r>
      <w:r w:rsidRPr="004C2FB4">
        <w:t>t</w:t>
      </w:r>
      <w:proofErr w:type="spellEnd"/>
      <w:r w:rsidRPr="004C2FB4">
        <w:t xml:space="preserve"> two colored </w:t>
      </w:r>
      <w:r w:rsidR="0023788B">
        <w:t>women</w:t>
      </w:r>
      <w:r w:rsidRPr="004C2FB4">
        <w:t xml:space="preserve"> walking into a pack of demons</w:t>
      </w:r>
      <w:r w:rsidR="00EA4800">
        <w:t xml:space="preserve">, </w:t>
      </w:r>
      <w:r w:rsidRPr="004C2FB4">
        <w:t>human and otherwise. But none tr</w:t>
      </w:r>
      <w:r w:rsidR="007C7A36">
        <w:t>y</w:t>
      </w:r>
      <w:r w:rsidRPr="004C2FB4">
        <w:t xml:space="preserve"> to stop us. Not the Ku </w:t>
      </w:r>
      <w:proofErr w:type="spellStart"/>
      <w:r w:rsidRPr="004C2FB4">
        <w:t>Kluxes</w:t>
      </w:r>
      <w:proofErr w:type="spellEnd"/>
      <w:r w:rsidR="0023788B">
        <w:t>.</w:t>
      </w:r>
      <w:r w:rsidRPr="004C2FB4">
        <w:t xml:space="preserve"> </w:t>
      </w:r>
      <w:r w:rsidR="0023788B">
        <w:t>No</w:t>
      </w:r>
      <w:r w:rsidR="00EA4800">
        <w:t>r</w:t>
      </w:r>
      <w:r w:rsidRPr="004C2FB4">
        <w:t xml:space="preserve"> the </w:t>
      </w:r>
      <w:proofErr w:type="spellStart"/>
      <w:r w:rsidRPr="004C2FB4">
        <w:t>Klans</w:t>
      </w:r>
      <w:proofErr w:type="spellEnd"/>
      <w:r w:rsidR="001B4C94">
        <w:t xml:space="preserve"> neither</w:t>
      </w:r>
      <w:r w:rsidR="0023788B">
        <w:t>,</w:t>
      </w:r>
      <w:r w:rsidRPr="004C2FB4">
        <w:t xml:space="preserve"> who </w:t>
      </w:r>
      <w:r w:rsidR="001B4C94">
        <w:t xml:space="preserve">definitely looking </w:t>
      </w:r>
      <w:r w:rsidR="00961668">
        <w:t>not</w:t>
      </w:r>
      <w:r w:rsidRPr="004C2FB4">
        <w:t xml:space="preserve"> just off</w:t>
      </w:r>
      <w:r w:rsidR="00294D67">
        <w:t xml:space="preserve"> </w:t>
      </w:r>
      <w:r w:rsidRPr="004C2FB4">
        <w:t xml:space="preserve">but </w:t>
      </w:r>
      <w:r w:rsidRPr="00156FD1">
        <w:rPr>
          <w:rStyle w:val="itali"/>
        </w:rPr>
        <w:t>wrong.</w:t>
      </w:r>
      <w:r w:rsidRPr="004C2FB4">
        <w:t xml:space="preserve"> </w:t>
      </w:r>
      <w:r w:rsidR="001B4C94">
        <w:t>A</w:t>
      </w:r>
      <w:r w:rsidRPr="004C2FB4">
        <w:t xml:space="preserve"> knot</w:t>
      </w:r>
      <w:r w:rsidR="001B4C94">
        <w:t xml:space="preserve"> grows</w:t>
      </w:r>
      <w:r w:rsidRPr="004C2FB4">
        <w:t xml:space="preserve"> in my stomach </w:t>
      </w:r>
      <w:r w:rsidR="001B4C94">
        <w:t>at</w:t>
      </w:r>
      <w:r w:rsidRPr="004C2FB4">
        <w:t xml:space="preserve"> that sea of wrong white faces</w:t>
      </w:r>
      <w:r w:rsidR="00294956">
        <w:t xml:space="preserve">. </w:t>
      </w:r>
      <w:r w:rsidR="007C7A36">
        <w:t>S</w:t>
      </w:r>
      <w:r w:rsidR="001B4C94">
        <w:t>omething</w:t>
      </w:r>
      <w:r w:rsidRPr="004C2FB4">
        <w:t xml:space="preserve"> here I </w:t>
      </w:r>
      <w:proofErr w:type="spellStart"/>
      <w:r w:rsidR="00EA4800">
        <w:t>ain</w:t>
      </w:r>
      <w:r w:rsidR="00396ECC">
        <w:t>’</w:t>
      </w:r>
      <w:r w:rsidR="00EA4800">
        <w:t>t</w:t>
      </w:r>
      <w:proofErr w:type="spellEnd"/>
      <w:r w:rsidRPr="004C2FB4">
        <w:t xml:space="preserve"> put together yet.</w:t>
      </w:r>
    </w:p>
    <w:p w14:paraId="389FB7AD" w14:textId="77777777" w:rsidR="006415C4" w:rsidRDefault="003242DA" w:rsidP="00274030">
      <w:pPr>
        <w:pStyle w:val="Body-TextTx"/>
      </w:pPr>
      <w:r>
        <w:t xml:space="preserve">I </w:t>
      </w:r>
      <w:r w:rsidR="004D55E1">
        <w:t>pull my eyes from them</w:t>
      </w:r>
      <w:r>
        <w:t>,</w:t>
      </w:r>
      <w:r w:rsidR="004D55E1">
        <w:t xml:space="preserve"> </w:t>
      </w:r>
      <w:r w:rsidR="00EA4800">
        <w:t xml:space="preserve">reaching </w:t>
      </w:r>
      <w:r>
        <w:t xml:space="preserve">the </w:t>
      </w:r>
      <w:r w:rsidR="0023788B">
        <w:t>platform</w:t>
      </w:r>
      <w:r>
        <w:t>.</w:t>
      </w:r>
    </w:p>
    <w:p w14:paraId="62562849" w14:textId="37C2FF95" w:rsidR="006415C4" w:rsidRDefault="00933619" w:rsidP="00274030">
      <w:pPr>
        <w:pStyle w:val="Body-TextTx"/>
      </w:pPr>
      <w:r w:rsidRPr="00933619">
        <w:t xml:space="preserve">Butcher </w:t>
      </w:r>
      <w:r>
        <w:t xml:space="preserve">Clyde </w:t>
      </w:r>
      <w:r w:rsidR="001B4C94">
        <w:t>stands there</w:t>
      </w:r>
      <w:r w:rsidR="00EA4800">
        <w:t>, r</w:t>
      </w:r>
      <w:r w:rsidR="00CA2C19">
        <w:t>ain</w:t>
      </w:r>
      <w:r w:rsidR="00294D67">
        <w:t>-</w:t>
      </w:r>
      <w:r w:rsidR="00CA2C19">
        <w:t>slick skin</w:t>
      </w:r>
      <w:r w:rsidR="001B4C94">
        <w:t xml:space="preserve"> </w:t>
      </w:r>
      <w:r w:rsidR="00910EC0">
        <w:t>shin</w:t>
      </w:r>
      <w:r w:rsidR="001B4C94">
        <w:t>ing</w:t>
      </w:r>
      <w:r w:rsidR="00910EC0">
        <w:t xml:space="preserve"> </w:t>
      </w:r>
      <w:r w:rsidR="001B4C94">
        <w:t>in</w:t>
      </w:r>
      <w:r w:rsidR="00910EC0">
        <w:t xml:space="preserve"> the glow of the fiery cross</w:t>
      </w:r>
      <w:r w:rsidR="00EA4800">
        <w:t xml:space="preserve"> and</w:t>
      </w:r>
      <w:r>
        <w:t xml:space="preserve"> grin</w:t>
      </w:r>
      <w:r w:rsidR="00EA4800">
        <w:t xml:space="preserve">ning </w:t>
      </w:r>
      <w:r>
        <w:t xml:space="preserve">down from </w:t>
      </w:r>
      <w:r w:rsidRPr="00933619">
        <w:t>under that suit of flesh.</w:t>
      </w:r>
    </w:p>
    <w:p w14:paraId="1E545A74" w14:textId="5BD101C3" w:rsidR="006415C4" w:rsidRDefault="00396ECC" w:rsidP="00274030">
      <w:pPr>
        <w:pStyle w:val="Body-TextTx"/>
      </w:pPr>
      <w:r>
        <w:t>“</w:t>
      </w:r>
      <w:r w:rsidR="00914E79">
        <w:t>Maryse</w:t>
      </w:r>
      <w:r w:rsidR="00517B1A">
        <w:t>!</w:t>
      </w:r>
      <w:r w:rsidR="001B4C94">
        <w:t xml:space="preserve"> </w:t>
      </w:r>
      <w:r w:rsidR="00517B1A">
        <w:t>W</w:t>
      </w:r>
      <w:r w:rsidR="00914E79">
        <w:t>e a</w:t>
      </w:r>
      <w:r w:rsidR="00D45772">
        <w:t>l</w:t>
      </w:r>
      <w:r w:rsidR="00933619">
        <w:t xml:space="preserve">most thought </w:t>
      </w:r>
      <w:r w:rsidR="00914E79">
        <w:t>you might not come</w:t>
      </w:r>
      <w:r w:rsidR="001B4C94">
        <w:t>!</w:t>
      </w:r>
      <w:r>
        <w:t>”</w:t>
      </w:r>
    </w:p>
    <w:p w14:paraId="251ED721" w14:textId="635BD9C4" w:rsidR="006415C4" w:rsidRDefault="00933619" w:rsidP="00274030">
      <w:pPr>
        <w:pStyle w:val="Body-TextTx"/>
      </w:pPr>
      <w:r>
        <w:t>That</w:t>
      </w:r>
      <w:r w:rsidR="00396ECC">
        <w:t>’</w:t>
      </w:r>
      <w:r>
        <w:t>s a</w:t>
      </w:r>
      <w:r w:rsidR="00914E79">
        <w:t xml:space="preserve"> lie. He always knew. This whole thing </w:t>
      </w:r>
      <w:r w:rsidR="007F284E">
        <w:t xml:space="preserve">like </w:t>
      </w:r>
      <w:r w:rsidR="00914E79">
        <w:t xml:space="preserve">a </w:t>
      </w:r>
      <w:r w:rsidR="004D55E1">
        <w:t>story he been writing</w:t>
      </w:r>
      <w:r w:rsidR="00914E79">
        <w:t>.</w:t>
      </w:r>
    </w:p>
    <w:p w14:paraId="70BF663F" w14:textId="78EDF97D" w:rsidR="00D34D10" w:rsidRDefault="00396ECC" w:rsidP="00D34D10">
      <w:pPr>
        <w:pStyle w:val="Body-TextTx"/>
      </w:pPr>
      <w:r>
        <w:t>“</w:t>
      </w:r>
      <w:r w:rsidR="00933619" w:rsidRPr="00933619">
        <w:t>Please come up! You arrived just in time! But just you. Don</w:t>
      </w:r>
      <w:r>
        <w:t>’</w:t>
      </w:r>
      <w:r w:rsidR="00933619" w:rsidRPr="00933619">
        <w:t>t need the spare.</w:t>
      </w:r>
      <w:r>
        <w:t>”</w:t>
      </w:r>
    </w:p>
    <w:p w14:paraId="2B2FCF4D" w14:textId="272824FE" w:rsidR="006415C4" w:rsidRDefault="00396ECC" w:rsidP="00D34D10">
      <w:pPr>
        <w:pStyle w:val="Body-TextTx"/>
      </w:pPr>
      <w:r>
        <w:t>“</w:t>
      </w:r>
      <w:r w:rsidR="00914E79">
        <w:t>She come</w:t>
      </w:r>
      <w:r w:rsidR="00294956">
        <w:t>s</w:t>
      </w:r>
      <w:r w:rsidR="00914E79">
        <w:t xml:space="preserve"> with me</w:t>
      </w:r>
      <w:r w:rsidR="00517B1A">
        <w:t>!</w:t>
      </w:r>
      <w:r>
        <w:t>”</w:t>
      </w:r>
      <w:r w:rsidR="00914E79">
        <w:t xml:space="preserve"> I </w:t>
      </w:r>
      <w:r w:rsidR="00EA4800">
        <w:t>nod</w:t>
      </w:r>
      <w:r w:rsidR="00914E79">
        <w:t xml:space="preserve"> to Chef.</w:t>
      </w:r>
    </w:p>
    <w:p w14:paraId="64308D4B" w14:textId="634D27E1" w:rsidR="006415C4" w:rsidRDefault="00914E79" w:rsidP="00274030">
      <w:pPr>
        <w:pStyle w:val="Body-TextTx"/>
      </w:pPr>
      <w:r>
        <w:t xml:space="preserve">His </w:t>
      </w:r>
      <w:r w:rsidR="00AB30C9">
        <w:t>smile tightens</w:t>
      </w:r>
      <w:r w:rsidR="00EA4800">
        <w:t>, but he waves a hand</w:t>
      </w:r>
      <w:r w:rsidR="00294956">
        <w:t xml:space="preserve">. </w:t>
      </w:r>
      <w:r w:rsidR="00396ECC">
        <w:t>“</w:t>
      </w:r>
      <w:proofErr w:type="gramStart"/>
      <w:r>
        <w:t>However</w:t>
      </w:r>
      <w:proofErr w:type="gramEnd"/>
      <w:r>
        <w:t xml:space="preserve"> you want it.</w:t>
      </w:r>
      <w:r w:rsidR="00396ECC">
        <w:t>”</w:t>
      </w:r>
    </w:p>
    <w:p w14:paraId="35A96BA9" w14:textId="33B0387C" w:rsidR="006415C4" w:rsidRDefault="004D55E1" w:rsidP="00274030">
      <w:pPr>
        <w:pStyle w:val="Body-TextTx"/>
      </w:pPr>
      <w:r>
        <w:t>Together</w:t>
      </w:r>
      <w:r w:rsidR="00933619">
        <w:t xml:space="preserve">, me and Chef </w:t>
      </w:r>
      <w:r w:rsidR="00914E79">
        <w:t xml:space="preserve">march up the </w:t>
      </w:r>
      <w:r w:rsidR="0023788B">
        <w:t>platform</w:t>
      </w:r>
      <w:r w:rsidR="00294956">
        <w:t xml:space="preserve"> steps</w:t>
      </w:r>
      <w:r w:rsidR="00933619">
        <w:t xml:space="preserve">. </w:t>
      </w:r>
      <w:r w:rsidR="00933619" w:rsidRPr="00933619">
        <w:t>If you</w:t>
      </w:r>
      <w:r w:rsidR="00396ECC">
        <w:t>’</w:t>
      </w:r>
      <w:r w:rsidR="00933619" w:rsidRPr="00933619">
        <w:t>re thinking, it must be a strange thing</w:t>
      </w:r>
      <w:r w:rsidR="00EA4800">
        <w:t xml:space="preserve">, being who we are, </w:t>
      </w:r>
      <w:r w:rsidR="00933619">
        <w:t xml:space="preserve">to stand </w:t>
      </w:r>
      <w:r w:rsidR="00EA4800">
        <w:t xml:space="preserve">there </w:t>
      </w:r>
      <w:r w:rsidR="00933619" w:rsidRPr="00933619">
        <w:t xml:space="preserve">in front of hundreds of </w:t>
      </w:r>
      <w:r w:rsidR="00294956">
        <w:t>hateful faces</w:t>
      </w:r>
      <w:r w:rsidR="00933619" w:rsidRPr="00933619">
        <w:t xml:space="preserve">, </w:t>
      </w:r>
      <w:r w:rsidR="00933619">
        <w:t xml:space="preserve">I </w:t>
      </w:r>
      <w:r w:rsidR="00933619">
        <w:lastRenderedPageBreak/>
        <w:t>assure you it is</w:t>
      </w:r>
      <w:r w:rsidR="006415C4" w:rsidRPr="006415C4">
        <w:t>.</w:t>
      </w:r>
      <w:r w:rsidR="00933619" w:rsidRPr="00933619">
        <w:t xml:space="preserve"> </w:t>
      </w:r>
      <w:r w:rsidR="0023788B">
        <w:t xml:space="preserve">Some </w:t>
      </w:r>
      <w:r w:rsidR="007406C4">
        <w:t xml:space="preserve">of the Ku </w:t>
      </w:r>
      <w:proofErr w:type="spellStart"/>
      <w:r w:rsidR="007406C4">
        <w:t>Kluxes</w:t>
      </w:r>
      <w:proofErr w:type="spellEnd"/>
      <w:r w:rsidR="007406C4">
        <w:t xml:space="preserve"> got</w:t>
      </w:r>
      <w:r w:rsidR="0023788B">
        <w:t xml:space="preserve"> their mouths open, drinking up rainwater</w:t>
      </w:r>
      <w:r w:rsidR="00CB5602">
        <w:t xml:space="preserve"> while the</w:t>
      </w:r>
      <w:r w:rsidR="00933619" w:rsidRPr="00933619">
        <w:t xml:space="preserve"> </w:t>
      </w:r>
      <w:proofErr w:type="spellStart"/>
      <w:r w:rsidR="00294956">
        <w:t>Klans</w:t>
      </w:r>
      <w:proofErr w:type="spellEnd"/>
      <w:r w:rsidR="00933619" w:rsidRPr="00933619">
        <w:t xml:space="preserve"> </w:t>
      </w:r>
      <w:r w:rsidR="00933619">
        <w:t>all</w:t>
      </w:r>
      <w:r w:rsidR="00933619" w:rsidRPr="00933619">
        <w:t xml:space="preserve"> </w:t>
      </w:r>
      <w:r w:rsidR="005706BF">
        <w:t>got</w:t>
      </w:r>
      <w:r w:rsidR="00E01C0C" w:rsidRPr="00933619">
        <w:t xml:space="preserve"> </w:t>
      </w:r>
      <w:r w:rsidR="00933619" w:rsidRPr="00933619">
        <w:t xml:space="preserve">that wrongness to </w:t>
      </w:r>
      <w:r w:rsidR="00EA4800">
        <w:t>their faces</w:t>
      </w:r>
      <w:r w:rsidR="00933619" w:rsidRPr="00933619">
        <w:t>. I turn back to Butcher Clyde,</w:t>
      </w:r>
      <w:r w:rsidR="0023788B">
        <w:t xml:space="preserve"> the movie behind us playing bigger than life</w:t>
      </w:r>
      <w:r w:rsidR="00CA2C19">
        <w:t xml:space="preserve"> while the flames </w:t>
      </w:r>
      <w:r w:rsidR="00CB5602">
        <w:t>of</w:t>
      </w:r>
      <w:r w:rsidR="00CA2C19">
        <w:t xml:space="preserve"> that unholy cross </w:t>
      </w:r>
      <w:r w:rsidR="00294956">
        <w:t>lick</w:t>
      </w:r>
      <w:r w:rsidR="00CA2C19">
        <w:t xml:space="preserve"> at my soul</w:t>
      </w:r>
      <w:r w:rsidR="00933619" w:rsidRPr="00933619">
        <w:t xml:space="preserve">. </w:t>
      </w:r>
      <w:r w:rsidR="00933619">
        <w:t xml:space="preserve">My eyes go then to </w:t>
      </w:r>
      <w:r w:rsidR="00EA4800">
        <w:t>the others</w:t>
      </w:r>
      <w:r>
        <w:t xml:space="preserve"> </w:t>
      </w:r>
      <w:r w:rsidR="00EA4800">
        <w:t>on the platform</w:t>
      </w:r>
      <w:r w:rsidR="006415C4">
        <w:t>—</w:t>
      </w:r>
      <w:r w:rsidR="00CB5602">
        <w:t>s</w:t>
      </w:r>
      <w:r w:rsidR="00933619">
        <w:t xml:space="preserve">ix in </w:t>
      </w:r>
      <w:r w:rsidR="00CB5602">
        <w:t>a row</w:t>
      </w:r>
      <w:r w:rsidR="00933619">
        <w:t>, and colored</w:t>
      </w:r>
      <w:r w:rsidR="0061459D">
        <w:t>.</w:t>
      </w:r>
      <w:r>
        <w:t xml:space="preserve"> </w:t>
      </w:r>
      <w:r w:rsidR="00933619">
        <w:t xml:space="preserve">Take one glance </w:t>
      </w:r>
      <w:r w:rsidR="00CB5602">
        <w:t>to find who I</w:t>
      </w:r>
      <w:r w:rsidR="00396ECC">
        <w:t>’</w:t>
      </w:r>
      <w:r w:rsidR="00CB5602">
        <w:t>m looking for</w:t>
      </w:r>
      <w:r w:rsidR="00957E03">
        <w:t>.</w:t>
      </w:r>
    </w:p>
    <w:p w14:paraId="3F93FE13" w14:textId="524C6291" w:rsidR="006415C4" w:rsidRDefault="00396ECC" w:rsidP="00274030">
      <w:pPr>
        <w:pStyle w:val="Body-TextTx"/>
      </w:pPr>
      <w:r>
        <w:t>“</w:t>
      </w:r>
      <w:r w:rsidR="00957E03">
        <w:t>Michel George!</w:t>
      </w:r>
      <w:r>
        <w:t>”</w:t>
      </w:r>
      <w:r w:rsidR="00957E03">
        <w:t xml:space="preserve"> I call. But he </w:t>
      </w:r>
      <w:proofErr w:type="gramStart"/>
      <w:r w:rsidR="00957E03">
        <w:t>don</w:t>
      </w:r>
      <w:r>
        <w:t>’</w:t>
      </w:r>
      <w:r w:rsidR="00957E03">
        <w:t>t</w:t>
      </w:r>
      <w:proofErr w:type="gramEnd"/>
      <w:r w:rsidR="00957E03">
        <w:t xml:space="preserve"> answer, don</w:t>
      </w:r>
      <w:r>
        <w:t>’</w:t>
      </w:r>
      <w:r w:rsidR="00957E03">
        <w:t>t even turn.</w:t>
      </w:r>
    </w:p>
    <w:p w14:paraId="2B86E3EA" w14:textId="3B8AB224" w:rsidR="00957E03" w:rsidRDefault="00396ECC" w:rsidP="00274030">
      <w:pPr>
        <w:pStyle w:val="Body-TextTx"/>
      </w:pPr>
      <w:r>
        <w:t>“</w:t>
      </w:r>
      <w:r w:rsidR="00957E03">
        <w:t>Oh</w:t>
      </w:r>
      <w:r w:rsidR="00294D67">
        <w:t>,</w:t>
      </w:r>
      <w:r w:rsidR="00957E03">
        <w:t xml:space="preserve"> your beau can</w:t>
      </w:r>
      <w:r>
        <w:t>’</w:t>
      </w:r>
      <w:r w:rsidR="00957E03">
        <w:t>t hear you,</w:t>
      </w:r>
      <w:r>
        <w:t>”</w:t>
      </w:r>
      <w:r w:rsidR="00957E03">
        <w:t xml:space="preserve"> Butcher Clyde says. </w:t>
      </w:r>
      <w:r>
        <w:t>“</w:t>
      </w:r>
      <w:r w:rsidR="00957E03">
        <w:t>None of them can.</w:t>
      </w:r>
      <w:r>
        <w:t>”</w:t>
      </w:r>
    </w:p>
    <w:p w14:paraId="70E246A5" w14:textId="55518BE0" w:rsidR="00957E03" w:rsidRDefault="00957E03" w:rsidP="00274030">
      <w:pPr>
        <w:pStyle w:val="Body-TextTx"/>
      </w:pPr>
      <w:r>
        <w:t xml:space="preserve">He walks over to pull the sack off </w:t>
      </w:r>
      <w:r w:rsidR="0023788B">
        <w:t>Michael</w:t>
      </w:r>
      <w:r>
        <w:t xml:space="preserve"> George</w:t>
      </w:r>
      <w:r w:rsidR="00396ECC">
        <w:t>’</w:t>
      </w:r>
      <w:r>
        <w:t xml:space="preserve">s head and </w:t>
      </w:r>
      <w:r w:rsidR="00EA4800">
        <w:t>there</w:t>
      </w:r>
      <w:r w:rsidR="00396ECC">
        <w:t>’</w:t>
      </w:r>
      <w:r w:rsidR="00EA4800">
        <w:t xml:space="preserve">s </w:t>
      </w:r>
      <w:r>
        <w:t xml:space="preserve">relief and pain at seeing </w:t>
      </w:r>
      <w:r w:rsidR="00910EC0">
        <w:t xml:space="preserve">that </w:t>
      </w:r>
      <w:r>
        <w:t xml:space="preserve">familiar beautiful face, unharmed. </w:t>
      </w:r>
      <w:proofErr w:type="gramStart"/>
      <w:r>
        <w:t>Except</w:t>
      </w:r>
      <w:r w:rsidR="00396ECC" w:rsidRPr="00396ECC">
        <w:t xml:space="preserve"> </w:t>
      </w:r>
      <w:r w:rsidR="00396ECC">
        <w:t> .</w:t>
      </w:r>
      <w:proofErr w:type="gramEnd"/>
      <w:r w:rsidR="00396ECC">
        <w:t> . .</w:t>
      </w:r>
    </w:p>
    <w:p w14:paraId="33BD2273" w14:textId="4D9B27E8" w:rsidR="006415C4" w:rsidRDefault="00396ECC" w:rsidP="00274030">
      <w:pPr>
        <w:pStyle w:val="Body-TextTx"/>
      </w:pPr>
      <w:r>
        <w:t>“</w:t>
      </w:r>
      <w:r w:rsidR="00957E03">
        <w:t>What you done to his eyes?</w:t>
      </w:r>
      <w:r>
        <w:t>”</w:t>
      </w:r>
      <w:r w:rsidR="00957E03">
        <w:t xml:space="preserve"> I demand.</w:t>
      </w:r>
    </w:p>
    <w:p w14:paraId="79DF6F04" w14:textId="2AC1086B" w:rsidR="00957E03" w:rsidRDefault="00396ECC" w:rsidP="00274030">
      <w:pPr>
        <w:pStyle w:val="Body-TextTx"/>
      </w:pPr>
      <w:r>
        <w:t>“</w:t>
      </w:r>
      <w:r w:rsidR="00957E03">
        <w:t>Oh</w:t>
      </w:r>
      <w:r w:rsidR="00294D67">
        <w:t>,</w:t>
      </w:r>
      <w:r w:rsidR="00957E03">
        <w:t xml:space="preserve"> that?</w:t>
      </w:r>
      <w:r>
        <w:t>”</w:t>
      </w:r>
      <w:r w:rsidR="00957E03">
        <w:t xml:space="preserve"> Butcher Clyde </w:t>
      </w:r>
      <w:r w:rsidR="0023788B">
        <w:t>moves</w:t>
      </w:r>
      <w:r w:rsidR="00957E03">
        <w:t xml:space="preserve"> </w:t>
      </w:r>
      <w:r w:rsidR="00CB5602">
        <w:t>a</w:t>
      </w:r>
      <w:r w:rsidR="00957E03">
        <w:t xml:space="preserve"> hand in front of </w:t>
      </w:r>
      <w:r w:rsidR="00294D67">
        <w:t>Michael</w:t>
      </w:r>
      <w:r w:rsidR="00957E03">
        <w:t xml:space="preserve"> George</w:t>
      </w:r>
      <w:r>
        <w:t>’</w:t>
      </w:r>
      <w:r w:rsidR="00957E03">
        <w:t>s blank face</w:t>
      </w:r>
      <w:r w:rsidR="00CB5602">
        <w:t xml:space="preserve">. He </w:t>
      </w:r>
      <w:proofErr w:type="gramStart"/>
      <w:r w:rsidR="00CB5602">
        <w:t>don</w:t>
      </w:r>
      <w:r>
        <w:t>’</w:t>
      </w:r>
      <w:r w:rsidR="00CB5602">
        <w:t>t</w:t>
      </w:r>
      <w:proofErr w:type="gramEnd"/>
      <w:r w:rsidR="00CB5602">
        <w:t xml:space="preserve"> flinch</w:t>
      </w:r>
      <w:r w:rsidR="00EA4800">
        <w:t>. Just</w:t>
      </w:r>
      <w:r w:rsidR="00CB5602">
        <w:t xml:space="preserve"> stares out with white eyes</w:t>
      </w:r>
      <w:r w:rsidR="00EA4800">
        <w:t xml:space="preserve">, </w:t>
      </w:r>
      <w:r w:rsidR="00CB5602">
        <w:t>no pupils or nothing</w:t>
      </w:r>
      <w:r w:rsidR="00EA4800">
        <w:t xml:space="preserve">, </w:t>
      </w:r>
      <w:r w:rsidR="00CB5602">
        <w:t>as rain rolls</w:t>
      </w:r>
      <w:r w:rsidR="00910EC0">
        <w:t xml:space="preserve"> down his dark skin</w:t>
      </w:r>
      <w:r w:rsidR="00957E03">
        <w:t xml:space="preserve">. </w:t>
      </w:r>
      <w:r>
        <w:t>“</w:t>
      </w:r>
      <w:r w:rsidR="00957E03">
        <w:t>Don</w:t>
      </w:r>
      <w:r>
        <w:t>’</w:t>
      </w:r>
      <w:r w:rsidR="00957E03">
        <w:t xml:space="preserve">t </w:t>
      </w:r>
      <w:r w:rsidR="00EA4800">
        <w:t>fret</w:t>
      </w:r>
      <w:r w:rsidR="00957E03">
        <w:t>, he</w:t>
      </w:r>
      <w:r>
        <w:t>’</w:t>
      </w:r>
      <w:r w:rsidR="00957E03">
        <w:t xml:space="preserve">s </w:t>
      </w:r>
      <w:r w:rsidR="0023788B">
        <w:t>j</w:t>
      </w:r>
      <w:r w:rsidR="00957E03">
        <w:t>ust doing a kind of sleeping.</w:t>
      </w:r>
      <w:r w:rsidR="00182C43">
        <w:t xml:space="preserve"> But don</w:t>
      </w:r>
      <w:r>
        <w:t>’</w:t>
      </w:r>
      <w:r w:rsidR="00182C43">
        <w:t>t you worry. You do right by us, and we</w:t>
      </w:r>
      <w:r>
        <w:t>’</w:t>
      </w:r>
      <w:r w:rsidR="00182C43">
        <w:t>ll let him back to you</w:t>
      </w:r>
      <w:r w:rsidR="00EA4800">
        <w:t xml:space="preserve">, </w:t>
      </w:r>
      <w:r w:rsidR="00182C43">
        <w:t xml:space="preserve">no worse for wear. The </w:t>
      </w:r>
      <w:proofErr w:type="gramStart"/>
      <w:r w:rsidR="00182C43">
        <w:t>others</w:t>
      </w:r>
      <w:r>
        <w:t> .</w:t>
      </w:r>
      <w:proofErr w:type="gramEnd"/>
      <w:r>
        <w:t> . .</w:t>
      </w:r>
      <w:r w:rsidR="006415C4">
        <w:t xml:space="preserve"> </w:t>
      </w:r>
      <w:r w:rsidR="00182C43">
        <w:t>well, she</w:t>
      </w:r>
      <w:r>
        <w:t>’</w:t>
      </w:r>
      <w:r w:rsidR="00182C43">
        <w:t xml:space="preserve">s going </w:t>
      </w:r>
      <w:r w:rsidR="00E01C0C">
        <w:t xml:space="preserve">to </w:t>
      </w:r>
      <w:r w:rsidR="00182C43">
        <w:t xml:space="preserve">be a might </w:t>
      </w:r>
      <w:proofErr w:type="spellStart"/>
      <w:r w:rsidR="00182C43" w:rsidRPr="00BD60BE">
        <w:rPr>
          <w:rStyle w:val="itali"/>
        </w:rPr>
        <w:t>peckish</w:t>
      </w:r>
      <w:proofErr w:type="spellEnd"/>
      <w:r w:rsidR="00182C43">
        <w:t xml:space="preserve"> when she shows up.</w:t>
      </w:r>
      <w:r>
        <w:t>”</w:t>
      </w:r>
    </w:p>
    <w:p w14:paraId="0BB2D31C" w14:textId="77777777" w:rsidR="006415C4" w:rsidRDefault="00182C43" w:rsidP="00274030">
      <w:pPr>
        <w:pStyle w:val="Body-TextTx"/>
      </w:pPr>
      <w:r>
        <w:t>She. This Grand Cyclops.</w:t>
      </w:r>
    </w:p>
    <w:p w14:paraId="665986F3" w14:textId="29A62ED5" w:rsidR="006415C4" w:rsidRDefault="00957E03" w:rsidP="00274030">
      <w:pPr>
        <w:pStyle w:val="Body-TextTx"/>
      </w:pPr>
      <w:r>
        <w:t xml:space="preserve">I stare into </w:t>
      </w:r>
      <w:r w:rsidR="00855E66">
        <w:t>Michael</w:t>
      </w:r>
      <w:r>
        <w:t xml:space="preserve"> George</w:t>
      </w:r>
      <w:r w:rsidR="00396ECC">
        <w:t>’</w:t>
      </w:r>
      <w:r>
        <w:t xml:space="preserve">s empty face, </w:t>
      </w:r>
      <w:r w:rsidR="00E84CAB">
        <w:t>craving</w:t>
      </w:r>
      <w:r>
        <w:t xml:space="preserve"> to reach out and touch him, hold him</w:t>
      </w:r>
      <w:r w:rsidR="004D55E1">
        <w:t>.</w:t>
      </w:r>
      <w:r w:rsidR="0061459D">
        <w:t xml:space="preserve"> </w:t>
      </w:r>
      <w:r>
        <w:t>But that</w:t>
      </w:r>
      <w:r w:rsidR="00396ECC">
        <w:t>’</w:t>
      </w:r>
      <w:r>
        <w:t>s what Butcher Clyde wants. I can see it in his grin</w:t>
      </w:r>
      <w:r w:rsidR="003603A0">
        <w:t>, delighting</w:t>
      </w:r>
      <w:r w:rsidR="003E1776">
        <w:t xml:space="preserve"> at my pain. </w:t>
      </w:r>
      <w:r w:rsidR="0023788B">
        <w:t xml:space="preserve">Clenching my fists to </w:t>
      </w:r>
      <w:r w:rsidR="003E1776">
        <w:t>hold back</w:t>
      </w:r>
      <w:r w:rsidR="0023788B">
        <w:t xml:space="preserve"> the rage,</w:t>
      </w:r>
      <w:r>
        <w:t xml:space="preserve"> I </w:t>
      </w:r>
      <w:r w:rsidR="003E1776">
        <w:t xml:space="preserve">turn </w:t>
      </w:r>
      <w:r>
        <w:t>to the crowd.</w:t>
      </w:r>
    </w:p>
    <w:p w14:paraId="139B17CF" w14:textId="11AFF073" w:rsidR="006415C4" w:rsidRDefault="00396ECC" w:rsidP="00274030">
      <w:pPr>
        <w:pStyle w:val="Body-TextTx"/>
      </w:pPr>
      <w:r>
        <w:t>“</w:t>
      </w:r>
      <w:proofErr w:type="gramStart"/>
      <w:r w:rsidR="0061459D">
        <w:t>So</w:t>
      </w:r>
      <w:proofErr w:type="gramEnd"/>
      <w:r w:rsidR="0061459D">
        <w:t xml:space="preserve"> this it</w:t>
      </w:r>
      <w:r w:rsidR="00294D67">
        <w:t>,</w:t>
      </w:r>
      <w:r w:rsidR="0061459D">
        <w:t xml:space="preserve"> then?</w:t>
      </w:r>
      <w:r w:rsidR="003E1776">
        <w:t xml:space="preserve"> </w:t>
      </w:r>
      <w:r w:rsidR="0061459D">
        <w:t>You call me here to see your little revival?</w:t>
      </w:r>
      <w:r>
        <w:t>”</w:t>
      </w:r>
    </w:p>
    <w:p w14:paraId="3FED1985" w14:textId="4CE0E46E" w:rsidR="006415C4" w:rsidRDefault="003E1776" w:rsidP="00274030">
      <w:pPr>
        <w:pStyle w:val="Body-TextTx"/>
      </w:pPr>
      <w:r>
        <w:t>Butcher Clyde</w:t>
      </w:r>
      <w:r w:rsidR="00396ECC">
        <w:t>’</w:t>
      </w:r>
      <w:r>
        <w:t>s</w:t>
      </w:r>
      <w:r w:rsidR="00F30178" w:rsidRPr="00F30178">
        <w:t xml:space="preserve"> smile </w:t>
      </w:r>
      <w:r w:rsidR="00E84CAB">
        <w:t>stretches</w:t>
      </w:r>
      <w:r w:rsidR="003603A0">
        <w:t xml:space="preserve"> </w:t>
      </w:r>
      <w:r w:rsidR="00E84CAB">
        <w:t>into</w:t>
      </w:r>
      <w:r w:rsidR="003603A0">
        <w:t xml:space="preserve"> a</w:t>
      </w:r>
      <w:r w:rsidR="00CA2C19">
        <w:t xml:space="preserve"> </w:t>
      </w:r>
      <w:bookmarkStart w:id="33" w:name="_Hlk32421297"/>
      <w:r w:rsidR="00CA2C19">
        <w:t>jack-o</w:t>
      </w:r>
      <w:r w:rsidR="00396ECC">
        <w:t>’</w:t>
      </w:r>
      <w:r w:rsidR="00CA2C19">
        <w:t>-lantern</w:t>
      </w:r>
      <w:bookmarkEnd w:id="33"/>
      <w:r w:rsidR="00396ECC">
        <w:t>’</w:t>
      </w:r>
      <w:r w:rsidR="003603A0">
        <w:t>s</w:t>
      </w:r>
      <w:r w:rsidR="00E84CAB">
        <w:t xml:space="preserve"> grin</w:t>
      </w:r>
      <w:r w:rsidR="00F30178" w:rsidRPr="00F30178">
        <w:t xml:space="preserve">. </w:t>
      </w:r>
      <w:r w:rsidR="003603A0">
        <w:t xml:space="preserve">And </w:t>
      </w:r>
      <w:r w:rsidR="00F30178" w:rsidRPr="00F30178">
        <w:t xml:space="preserve">I </w:t>
      </w:r>
      <w:r>
        <w:t>remember</w:t>
      </w:r>
      <w:r w:rsidR="00F30178" w:rsidRPr="00F30178">
        <w:t xml:space="preserve"> he just</w:t>
      </w:r>
      <w:r>
        <w:t xml:space="preserve"> some things </w:t>
      </w:r>
      <w:r w:rsidR="00F30178" w:rsidRPr="00F30178">
        <w:t xml:space="preserve">playing at being a person. </w:t>
      </w:r>
      <w:r w:rsidR="00396ECC">
        <w:t>“</w:t>
      </w:r>
      <w:r w:rsidR="00D40D6A">
        <w:t>We</w:t>
      </w:r>
      <w:r w:rsidR="00396ECC">
        <w:t>’</w:t>
      </w:r>
      <w:r w:rsidR="00D40D6A">
        <w:t>ve</w:t>
      </w:r>
      <w:r w:rsidR="002C1303">
        <w:t xml:space="preserve"> invited</w:t>
      </w:r>
      <w:r w:rsidR="00F30178" w:rsidRPr="00F30178">
        <w:t xml:space="preserve"> </w:t>
      </w:r>
      <w:r w:rsidR="00D40D6A">
        <w:t xml:space="preserve">you </w:t>
      </w:r>
      <w:r w:rsidR="00F30178" w:rsidRPr="00F30178">
        <w:t>to witness the grand pla</w:t>
      </w:r>
      <w:r>
        <w:t>n</w:t>
      </w:r>
      <w:r w:rsidR="00F30178" w:rsidRPr="00F30178">
        <w:t>.</w:t>
      </w:r>
      <w:r w:rsidR="00396ECC">
        <w:t>”</w:t>
      </w:r>
    </w:p>
    <w:p w14:paraId="05F8DB70" w14:textId="17751568" w:rsidR="006415C4" w:rsidRDefault="00396ECC" w:rsidP="00274030">
      <w:pPr>
        <w:pStyle w:val="Body-TextTx"/>
      </w:pPr>
      <w:r>
        <w:lastRenderedPageBreak/>
        <w:t>“</w:t>
      </w:r>
      <w:r w:rsidR="0061459D">
        <w:t>What I tell you the last time about your grand plan?</w:t>
      </w:r>
      <w:r>
        <w:t>”</w:t>
      </w:r>
    </w:p>
    <w:p w14:paraId="3706FC2E" w14:textId="3ABB6D87" w:rsidR="006415C4" w:rsidRDefault="000930F6" w:rsidP="00274030">
      <w:pPr>
        <w:pStyle w:val="Body-TextTx"/>
      </w:pPr>
      <w:r>
        <w:t xml:space="preserve">He </w:t>
      </w:r>
      <w:r w:rsidR="003E1776">
        <w:t>chuckles</w:t>
      </w:r>
      <w:r>
        <w:t xml:space="preserve">. </w:t>
      </w:r>
      <w:r w:rsidR="00396ECC">
        <w:t>“</w:t>
      </w:r>
      <w:r w:rsidR="0061459D">
        <w:t xml:space="preserve">I believe </w:t>
      </w:r>
      <w:r w:rsidR="00F30178">
        <w:t xml:space="preserve">your precise </w:t>
      </w:r>
      <w:r w:rsidR="0061459D">
        <w:t xml:space="preserve">words were, </w:t>
      </w:r>
      <w:r w:rsidR="00396ECC">
        <w:t>‘</w:t>
      </w:r>
      <w:r w:rsidR="0061459D">
        <w:t>Fuck your grand plan</w:t>
      </w:r>
      <w:r w:rsidR="00D45772">
        <w:t>.</w:t>
      </w:r>
      <w:r w:rsidR="00396ECC">
        <w:t>’</w:t>
      </w:r>
      <w:r w:rsidR="004D55E1">
        <w:t xml:space="preserve"> </w:t>
      </w:r>
      <w:r w:rsidR="00B41344">
        <w:t xml:space="preserve">But we </w:t>
      </w:r>
      <w:r w:rsidR="00F30178">
        <w:t>haven</w:t>
      </w:r>
      <w:r w:rsidR="00396ECC">
        <w:t>’</w:t>
      </w:r>
      <w:r w:rsidR="00F30178">
        <w:t xml:space="preserve">t </w:t>
      </w:r>
      <w:r w:rsidR="00B41344">
        <w:t>told you the role you</w:t>
      </w:r>
      <w:r w:rsidR="00396ECC">
        <w:t>’</w:t>
      </w:r>
      <w:r w:rsidR="00B41344">
        <w:t>re to play in it. Wouldn</w:t>
      </w:r>
      <w:r w:rsidR="00396ECC">
        <w:t>’</w:t>
      </w:r>
      <w:r w:rsidR="00B41344">
        <w:t>t you like to know?</w:t>
      </w:r>
      <w:r w:rsidR="00EE20CA">
        <w:t xml:space="preserve"> We</w:t>
      </w:r>
      <w:r w:rsidR="00396ECC">
        <w:t>’</w:t>
      </w:r>
      <w:r w:rsidR="00F30178">
        <w:t>ve</w:t>
      </w:r>
      <w:r w:rsidR="00EE20CA">
        <w:t xml:space="preserve"> been planning your part so long.</w:t>
      </w:r>
      <w:r w:rsidR="00396ECC">
        <w:t>”</w:t>
      </w:r>
    </w:p>
    <w:p w14:paraId="220535CC" w14:textId="2C2BE70A" w:rsidR="006415C4" w:rsidRDefault="00B41344" w:rsidP="00274030">
      <w:pPr>
        <w:pStyle w:val="Body-TextTx"/>
      </w:pPr>
      <w:r>
        <w:t>When I don</w:t>
      </w:r>
      <w:r w:rsidR="00396ECC">
        <w:t>’</w:t>
      </w:r>
      <w:r>
        <w:t>t answer he go</w:t>
      </w:r>
      <w:r w:rsidR="003603A0">
        <w:t>es</w:t>
      </w:r>
      <w:r>
        <w:t xml:space="preserve"> on.</w:t>
      </w:r>
    </w:p>
    <w:p w14:paraId="3CED98B8" w14:textId="36E288D5" w:rsidR="006415C4" w:rsidRDefault="00396ECC" w:rsidP="00274030">
      <w:pPr>
        <w:pStyle w:val="Body-TextTx"/>
      </w:pPr>
      <w:r>
        <w:t>“</w:t>
      </w:r>
      <w:r w:rsidR="00B41344">
        <w:t>As you know, we specialize in that thing you call</w:t>
      </w:r>
      <w:r w:rsidR="00B41344" w:rsidRPr="00D34D10">
        <w:rPr>
          <w:i/>
          <w:iCs/>
        </w:rPr>
        <w:t xml:space="preserve"> </w:t>
      </w:r>
      <w:r w:rsidR="00B41344" w:rsidRPr="00D34D10">
        <w:rPr>
          <w:rStyle w:val="itali"/>
        </w:rPr>
        <w:t>hate.</w:t>
      </w:r>
      <w:r w:rsidR="00B41344">
        <w:t xml:space="preserve"> To your kind, it</w:t>
      </w:r>
      <w:r>
        <w:t>’</w:t>
      </w:r>
      <w:r w:rsidR="00B41344">
        <w:t>s just a feeling</w:t>
      </w:r>
      <w:r w:rsidR="00E84CAB">
        <w:t>. A</w:t>
      </w:r>
      <w:r w:rsidR="00B41344">
        <w:t xml:space="preserve"> bit of rage behind the eyes that can drive you to commit all sorts of beautiful violence. But for </w:t>
      </w:r>
      <w:r w:rsidR="003603A0">
        <w:t>us</w:t>
      </w:r>
      <w:r w:rsidR="00B41344">
        <w:t xml:space="preserve">, those feelings </w:t>
      </w:r>
      <w:r w:rsidR="00E84CAB">
        <w:t>are</w:t>
      </w:r>
      <w:r w:rsidR="00AE7BE7">
        <w:t xml:space="preserve"> </w:t>
      </w:r>
      <w:r w:rsidR="00B41344">
        <w:t xml:space="preserve">a power of </w:t>
      </w:r>
      <w:r w:rsidR="00F40F9F">
        <w:t>their</w:t>
      </w:r>
      <w:r w:rsidR="00B41344">
        <w:t xml:space="preserve"> own.</w:t>
      </w:r>
      <w:r w:rsidR="001B0A3A">
        <w:t xml:space="preserve"> </w:t>
      </w:r>
      <w:r w:rsidR="001B0A3A" w:rsidRPr="001B0A3A">
        <w:t xml:space="preserve">We feed on it. </w:t>
      </w:r>
      <w:r w:rsidR="00AE7BE7">
        <w:t>T</w:t>
      </w:r>
      <w:r w:rsidR="001B0A3A" w:rsidRPr="001B0A3A">
        <w:t>reasure it as life</w:t>
      </w:r>
      <w:r w:rsidR="00D40D6A">
        <w:t>.</w:t>
      </w:r>
      <w:r>
        <w:t>”</w:t>
      </w:r>
      <w:r w:rsidR="00B41344">
        <w:t xml:space="preserve"> He turn</w:t>
      </w:r>
      <w:r w:rsidR="001B0A3A">
        <w:t>s</w:t>
      </w:r>
      <w:r w:rsidR="00B41344">
        <w:t xml:space="preserve"> to the </w:t>
      </w:r>
      <w:r w:rsidR="001B0A3A">
        <w:t xml:space="preserve">gathered </w:t>
      </w:r>
      <w:proofErr w:type="spellStart"/>
      <w:r w:rsidR="001B0A3A">
        <w:t>Klans</w:t>
      </w:r>
      <w:proofErr w:type="spellEnd"/>
      <w:r w:rsidR="00B41344">
        <w:t xml:space="preserve">. </w:t>
      </w:r>
      <w:r>
        <w:t>“</w:t>
      </w:r>
      <w:r w:rsidR="001B0A3A">
        <w:t xml:space="preserve">Look </w:t>
      </w:r>
      <w:r w:rsidR="00D40D6A">
        <w:t>at all that delightful hate</w:t>
      </w:r>
      <w:r w:rsidR="00B41344">
        <w:t>. We didn</w:t>
      </w:r>
      <w:r>
        <w:t>’</w:t>
      </w:r>
      <w:r w:rsidR="00B41344">
        <w:t>t put it there</w:t>
      </w:r>
      <w:r w:rsidR="00E84CAB">
        <w:t>, wa</w:t>
      </w:r>
      <w:r w:rsidR="00B41344">
        <w:t xml:space="preserve">s always growing inside. Just </w:t>
      </w:r>
      <w:r w:rsidR="00E47B98">
        <w:t xml:space="preserve">gave it a </w:t>
      </w:r>
      <w:r w:rsidR="006018C8">
        <w:t xml:space="preserve">nudge to </w:t>
      </w:r>
      <w:r w:rsidR="00E84CAB">
        <w:t xml:space="preserve">help </w:t>
      </w:r>
      <w:r w:rsidR="006018C8">
        <w:t>it blossom</w:t>
      </w:r>
      <w:r w:rsidR="00B41344">
        <w:t xml:space="preserve">. A few reels of celluloid and they </w:t>
      </w:r>
      <w:r w:rsidR="006018C8">
        <w:t xml:space="preserve">come to us </w:t>
      </w:r>
      <w:r w:rsidR="00B41344">
        <w:t xml:space="preserve">whole and willing. But </w:t>
      </w:r>
      <w:r w:rsidR="00E47B98">
        <w:t>sustaining as that hate is, it</w:t>
      </w:r>
      <w:r>
        <w:t>’</w:t>
      </w:r>
      <w:r w:rsidR="00E47B98">
        <w:t>s not</w:t>
      </w:r>
      <w:r w:rsidR="00B41344">
        <w:t xml:space="preserve"> </w:t>
      </w:r>
      <w:proofErr w:type="gramStart"/>
      <w:r w:rsidR="00B41344">
        <w:t>very</w:t>
      </w:r>
      <w:r>
        <w:t> .</w:t>
      </w:r>
      <w:proofErr w:type="gramEnd"/>
      <w:r>
        <w:t> . .</w:t>
      </w:r>
      <w:r w:rsidR="006415C4">
        <w:t xml:space="preserve"> </w:t>
      </w:r>
      <w:r w:rsidR="006018C8">
        <w:t>p</w:t>
      </w:r>
      <w:r w:rsidR="00B41344">
        <w:t>otent.</w:t>
      </w:r>
      <w:r>
        <w:t>”</w:t>
      </w:r>
    </w:p>
    <w:p w14:paraId="02089ADF" w14:textId="77777777" w:rsidR="006415C4" w:rsidRDefault="00B41344" w:rsidP="00274030">
      <w:pPr>
        <w:pStyle w:val="Body-TextTx"/>
      </w:pPr>
      <w:r>
        <w:t xml:space="preserve">I raise an eyebrow. Seem these </w:t>
      </w:r>
      <w:proofErr w:type="spellStart"/>
      <w:r>
        <w:t>Klans</w:t>
      </w:r>
      <w:proofErr w:type="spellEnd"/>
      <w:r>
        <w:t xml:space="preserve"> can hate well enough.</w:t>
      </w:r>
    </w:p>
    <w:p w14:paraId="1F2A1031" w14:textId="79E886ED" w:rsidR="006415C4" w:rsidRDefault="00396ECC" w:rsidP="00274030">
      <w:pPr>
        <w:pStyle w:val="Body-TextTx"/>
      </w:pPr>
      <w:r>
        <w:t>“</w:t>
      </w:r>
      <w:r w:rsidR="001B0A3A">
        <w:t xml:space="preserve">You see, </w:t>
      </w:r>
      <w:r w:rsidR="00B41344">
        <w:t xml:space="preserve">the hate they </w:t>
      </w:r>
      <w:r w:rsidR="00FD3E8D">
        <w:t xml:space="preserve">give </w:t>
      </w:r>
      <w:r w:rsidR="00B41344">
        <w:t xml:space="preserve">is senseless. </w:t>
      </w:r>
      <w:r w:rsidR="006018C8">
        <w:t>They a</w:t>
      </w:r>
      <w:r w:rsidR="00B41344">
        <w:t xml:space="preserve">lready got power. </w:t>
      </w:r>
      <w:r w:rsidR="001B0A3A" w:rsidRPr="001B0A3A">
        <w:t>Yet they hate those over who they got control, who don</w:t>
      </w:r>
      <w:r>
        <w:t>’</w:t>
      </w:r>
      <w:r w:rsidR="001B0A3A" w:rsidRPr="001B0A3A">
        <w:t xml:space="preserve">t really pose a threat to them. </w:t>
      </w:r>
      <w:r w:rsidR="006018C8">
        <w:t xml:space="preserve">Their fears </w:t>
      </w:r>
      <w:r w:rsidR="00E47B98">
        <w:t>aren</w:t>
      </w:r>
      <w:r>
        <w:t>’</w:t>
      </w:r>
      <w:r w:rsidR="00E47B98">
        <w:t xml:space="preserve">t </w:t>
      </w:r>
      <w:r w:rsidR="006018C8">
        <w:t>real—just insecurities and inadequacies</w:t>
      </w:r>
      <w:r w:rsidR="00643C14">
        <w:t xml:space="preserve">. </w:t>
      </w:r>
      <w:r w:rsidR="006018C8">
        <w:t>De</w:t>
      </w:r>
      <w:r w:rsidR="00643C14">
        <w:t>ep down they know that.</w:t>
      </w:r>
      <w:r w:rsidR="006018C8">
        <w:t xml:space="preserve"> </w:t>
      </w:r>
      <w:r w:rsidR="00E47B98">
        <w:t xml:space="preserve">Makes their hate </w:t>
      </w:r>
      <w:proofErr w:type="gramStart"/>
      <w:r w:rsidR="00E47B98">
        <w:t>like</w:t>
      </w:r>
      <w:r>
        <w:t> .</w:t>
      </w:r>
      <w:proofErr w:type="gramEnd"/>
      <w:r>
        <w:t> . .</w:t>
      </w:r>
      <w:r w:rsidR="006415C4">
        <w:t xml:space="preserve"> </w:t>
      </w:r>
      <w:r w:rsidR="00E47B98">
        <w:t>watered</w:t>
      </w:r>
      <w:r w:rsidR="00E77D78">
        <w:t>-</w:t>
      </w:r>
      <w:r w:rsidR="00E47B98">
        <w:t xml:space="preserve">down whiskey. </w:t>
      </w:r>
      <w:r w:rsidR="00643C14">
        <w:t>Now your people</w:t>
      </w:r>
      <w:r w:rsidR="00E47B98">
        <w:t>!</w:t>
      </w:r>
      <w:r>
        <w:t>”</w:t>
      </w:r>
    </w:p>
    <w:p w14:paraId="2BBBDD9A" w14:textId="77777777" w:rsidR="006415C4" w:rsidRDefault="00643C14" w:rsidP="00274030">
      <w:pPr>
        <w:pStyle w:val="Body-TextTx"/>
      </w:pPr>
      <w:r>
        <w:t xml:space="preserve">His </w:t>
      </w:r>
      <w:r w:rsidR="00CA2C19">
        <w:t>eyes light</w:t>
      </w:r>
      <w:r>
        <w:t xml:space="preserve"> up, and he </w:t>
      </w:r>
      <w:r w:rsidR="006018C8">
        <w:t>step</w:t>
      </w:r>
      <w:r w:rsidR="001B0A3A">
        <w:t>s</w:t>
      </w:r>
      <w:r w:rsidR="006018C8">
        <w:t xml:space="preserve"> closer</w:t>
      </w:r>
      <w:r>
        <w:t>.</w:t>
      </w:r>
    </w:p>
    <w:p w14:paraId="61313775" w14:textId="09E9BBA7" w:rsidR="006415C4" w:rsidRDefault="00396ECC" w:rsidP="00274030">
      <w:pPr>
        <w:pStyle w:val="Body-TextTx"/>
      </w:pPr>
      <w:r>
        <w:t>“</w:t>
      </w:r>
      <w:proofErr w:type="spellStart"/>
      <w:r w:rsidR="00A96D4B">
        <w:t>Y</w:t>
      </w:r>
      <w:r>
        <w:t>’</w:t>
      </w:r>
      <w:r w:rsidR="00A96D4B">
        <w:t>all</w:t>
      </w:r>
      <w:proofErr w:type="spellEnd"/>
      <w:r w:rsidR="00643C14">
        <w:t xml:space="preserve"> got a good reason to hate. </w:t>
      </w:r>
      <w:r w:rsidR="00E267D4" w:rsidRPr="00E267D4">
        <w:t xml:space="preserve">All </w:t>
      </w:r>
      <w:r w:rsidR="00E84CAB">
        <w:t xml:space="preserve">the wrongs </w:t>
      </w:r>
      <w:r w:rsidR="00FD3E8D">
        <w:t>been</w:t>
      </w:r>
      <w:r w:rsidR="00E267D4" w:rsidRPr="00E267D4">
        <w:t xml:space="preserve"> done to you and yours? A people who been whipped </w:t>
      </w:r>
      <w:r w:rsidR="00E267D4">
        <w:t xml:space="preserve">and </w:t>
      </w:r>
      <w:r w:rsidR="00E267D4" w:rsidRPr="00E267D4">
        <w:t>beaten, hunted and hounded, suffered so grievous</w:t>
      </w:r>
      <w:r w:rsidR="00E47B98">
        <w:t>ly</w:t>
      </w:r>
      <w:r w:rsidR="00E267D4" w:rsidRPr="00E267D4">
        <w:t xml:space="preserve"> at their hands</w:t>
      </w:r>
      <w:r w:rsidR="00E47B98">
        <w:t xml:space="preserve">. </w:t>
      </w:r>
      <w:r w:rsidR="00E267D4" w:rsidRPr="00E267D4">
        <w:t>You have every reason to despise them. To loathe them for centuries of depravations. That hate would be so pure, so sure</w:t>
      </w:r>
      <w:r w:rsidR="00FD3E8D">
        <w:t xml:space="preserve"> </w:t>
      </w:r>
      <w:r w:rsidR="00E267D4" w:rsidRPr="00E267D4">
        <w:t>and righteous</w:t>
      </w:r>
      <w:r w:rsidR="00E267D4">
        <w:t>—so strong!</w:t>
      </w:r>
      <w:r>
        <w:t>”</w:t>
      </w:r>
    </w:p>
    <w:p w14:paraId="38296D87" w14:textId="77777777" w:rsidR="006415C4" w:rsidRDefault="00E267D4" w:rsidP="00274030">
      <w:pPr>
        <w:pStyle w:val="Body-TextTx"/>
      </w:pPr>
      <w:r>
        <w:t>His body shudders</w:t>
      </w:r>
      <w:r w:rsidR="00643C14">
        <w:t>, like he imagining the sweetest wine.</w:t>
      </w:r>
    </w:p>
    <w:p w14:paraId="285BAEB5" w14:textId="76A49EBB" w:rsidR="006415C4" w:rsidRDefault="00396ECC" w:rsidP="00274030">
      <w:pPr>
        <w:pStyle w:val="Body-TextTx"/>
      </w:pPr>
      <w:r>
        <w:lastRenderedPageBreak/>
        <w:t>“</w:t>
      </w:r>
      <w:r w:rsidR="00643C14">
        <w:t>What I got to do with any of that?</w:t>
      </w:r>
      <w:r>
        <w:t>”</w:t>
      </w:r>
    </w:p>
    <w:p w14:paraId="604A2759" w14:textId="70DE409D" w:rsidR="003D162D" w:rsidRDefault="00396ECC" w:rsidP="00274030">
      <w:pPr>
        <w:pStyle w:val="Body-TextTx"/>
      </w:pPr>
      <w:r>
        <w:t>“</w:t>
      </w:r>
      <w:r w:rsidR="00643C14">
        <w:t>Oh</w:t>
      </w:r>
      <w:r w:rsidR="00E77D78">
        <w:t>,</w:t>
      </w:r>
      <w:r w:rsidR="00643C14">
        <w:t xml:space="preserve"> Maryse, </w:t>
      </w:r>
      <w:r w:rsidR="00E47B98">
        <w:t>you</w:t>
      </w:r>
      <w:r>
        <w:t>’</w:t>
      </w:r>
      <w:r w:rsidR="00E47B98">
        <w:t>re</w:t>
      </w:r>
      <w:r w:rsidR="00643C14">
        <w:t xml:space="preserve"> our top candidate</w:t>
      </w:r>
      <w:r w:rsidR="003D162D">
        <w:t>!</w:t>
      </w:r>
      <w:r>
        <w:t>”</w:t>
      </w:r>
    </w:p>
    <w:p w14:paraId="17D47A1F" w14:textId="1D0E02A8" w:rsidR="003D162D" w:rsidRDefault="003D162D" w:rsidP="00274030">
      <w:pPr>
        <w:pStyle w:val="Body-TextTx"/>
      </w:pPr>
      <w:r>
        <w:t>The</w:t>
      </w:r>
      <w:r w:rsidR="00FD3E8D">
        <w:t xml:space="preserve"> confusion</w:t>
      </w:r>
      <w:r>
        <w:t xml:space="preserve"> on my face </w:t>
      </w:r>
      <w:r w:rsidR="00E84CAB">
        <w:t>stretches his</w:t>
      </w:r>
      <w:r w:rsidR="00E267D4">
        <w:t xml:space="preserve"> </w:t>
      </w:r>
      <w:r w:rsidR="00855E66">
        <w:t>grin</w:t>
      </w:r>
      <w:r w:rsidR="009A025A">
        <w:t xml:space="preserve"> impossibly</w:t>
      </w:r>
      <w:r w:rsidR="00855E66">
        <w:t xml:space="preserve"> wider</w:t>
      </w:r>
      <w:r>
        <w:t>.</w:t>
      </w:r>
    </w:p>
    <w:p w14:paraId="4D5DA33F" w14:textId="6B25C2DF" w:rsidR="006415C4" w:rsidRDefault="00396ECC" w:rsidP="00274030">
      <w:pPr>
        <w:pStyle w:val="Body-TextTx"/>
      </w:pPr>
      <w:r>
        <w:t>“</w:t>
      </w:r>
      <w:r w:rsidR="00E267D4">
        <w:t>Told you we</w:t>
      </w:r>
      <w:r>
        <w:t>’</w:t>
      </w:r>
      <w:r w:rsidR="00E267D4">
        <w:t>ve</w:t>
      </w:r>
      <w:r w:rsidR="00E267D4" w:rsidRPr="00E267D4">
        <w:t xml:space="preserve"> been watching you. We knew those interlopers were going to </w:t>
      </w:r>
      <w:r w:rsidR="00E267D4">
        <w:t>crown</w:t>
      </w:r>
      <w:r w:rsidR="00E267D4" w:rsidRPr="00E267D4">
        <w:t xml:space="preserve"> a champion to wield their little magic against us</w:t>
      </w:r>
      <w:r w:rsidR="00E84CAB">
        <w:t xml:space="preserve">, </w:t>
      </w:r>
      <w:r w:rsidR="00E267D4" w:rsidRPr="00E267D4">
        <w:t xml:space="preserve">as they done </w:t>
      </w:r>
      <w:r w:rsidR="00A873C3">
        <w:t>before</w:t>
      </w:r>
      <w:r w:rsidR="00E267D4" w:rsidRPr="00E267D4">
        <w:t xml:space="preserve">. </w:t>
      </w:r>
      <w:r w:rsidR="00E267D4">
        <w:t xml:space="preserve">But what if we could guide that choice? Instead of fighting </w:t>
      </w:r>
      <w:r w:rsidR="00E47B98">
        <w:t>their champion</w:t>
      </w:r>
      <w:r w:rsidR="00E267D4">
        <w:t>, we could help mold her</w:t>
      </w:r>
      <w:r w:rsidR="00A873C3">
        <w:t>.</w:t>
      </w:r>
      <w:r w:rsidR="00E267D4">
        <w:t xml:space="preserve"> </w:t>
      </w:r>
      <w:r w:rsidR="00E47B98">
        <w:t>L</w:t>
      </w:r>
      <w:r w:rsidR="00E267D4" w:rsidRPr="00E267D4">
        <w:t>et her see what it</w:t>
      </w:r>
      <w:r>
        <w:t>’</w:t>
      </w:r>
      <w:r w:rsidR="00E267D4" w:rsidRPr="00E267D4">
        <w:t>s like to hur</w:t>
      </w:r>
      <w:r w:rsidR="00E47B98">
        <w:t>t. Let</w:t>
      </w:r>
      <w:r w:rsidR="00E267D4" w:rsidRPr="00E267D4">
        <w:t xml:space="preserve"> that wound fester</w:t>
      </w:r>
      <w:r w:rsidR="00E47B98">
        <w:t>. S</w:t>
      </w:r>
      <w:r w:rsidR="00E267D4" w:rsidRPr="00E267D4">
        <w:t>o that she keep</w:t>
      </w:r>
      <w:r w:rsidR="00E47B98">
        <w:t>s</w:t>
      </w:r>
      <w:r w:rsidR="00E267D4" w:rsidRPr="00E267D4">
        <w:t xml:space="preserve"> that little </w:t>
      </w:r>
      <w:r w:rsidR="00A873C3">
        <w:t>seed</w:t>
      </w:r>
      <w:r w:rsidR="00E267D4" w:rsidRPr="00E267D4">
        <w:t xml:space="preserve"> of hate deep inside. Then we feed it. </w:t>
      </w:r>
      <w:r w:rsidR="00A873C3">
        <w:t>Water it with</w:t>
      </w:r>
      <w:r w:rsidR="00E267D4" w:rsidRPr="00E267D4">
        <w:t xml:space="preserve"> our dogs. </w:t>
      </w:r>
      <w:r w:rsidR="00855E66">
        <w:t>Let</w:t>
      </w:r>
      <w:r w:rsidR="00E267D4" w:rsidRPr="00E267D4">
        <w:t xml:space="preserve"> her hunt them, kill them, and enjoy it. </w:t>
      </w:r>
      <w:r w:rsidR="00E267D4">
        <w:t>And you do enjoy it, don</w:t>
      </w:r>
      <w:r>
        <w:t>’</w:t>
      </w:r>
      <w:r w:rsidR="00E267D4">
        <w:t xml:space="preserve">t you? </w:t>
      </w:r>
      <w:r w:rsidR="00855E66">
        <w:t>Why</w:t>
      </w:r>
      <w:r w:rsidR="00E77D78">
        <w:t>,</w:t>
      </w:r>
      <w:r w:rsidR="00855E66">
        <w:t xml:space="preserve"> that</w:t>
      </w:r>
      <w:r w:rsidR="00E267D4" w:rsidRPr="00E267D4">
        <w:t xml:space="preserve"> hate </w:t>
      </w:r>
      <w:r w:rsidR="00855E66">
        <w:t xml:space="preserve">will </w:t>
      </w:r>
      <w:r w:rsidR="00E267D4" w:rsidRPr="00E267D4">
        <w:t>keep growing until it</w:t>
      </w:r>
      <w:r>
        <w:t>’</w:t>
      </w:r>
      <w:r w:rsidR="00E267D4" w:rsidRPr="00E267D4">
        <w:t xml:space="preserve">s good and strong, waiting to be harvested, waiting for you to just </w:t>
      </w:r>
      <w:r w:rsidR="00E267D4" w:rsidRPr="00BD60BE">
        <w:rPr>
          <w:rStyle w:val="itali"/>
        </w:rPr>
        <w:t>tap</w:t>
      </w:r>
      <w:r w:rsidR="00E267D4" w:rsidRPr="00E267D4">
        <w:t xml:space="preserve"> into it.</w:t>
      </w:r>
      <w:r>
        <w:t>”</w:t>
      </w:r>
    </w:p>
    <w:p w14:paraId="1C4C7344" w14:textId="24365F2E" w:rsidR="00B13DE8" w:rsidRDefault="003D162D" w:rsidP="00274030">
      <w:pPr>
        <w:pStyle w:val="Body-TextTx"/>
      </w:pPr>
      <w:r>
        <w:t xml:space="preserve">The rage </w:t>
      </w:r>
      <w:r w:rsidR="00A873C3">
        <w:t xml:space="preserve">in me </w:t>
      </w:r>
      <w:r>
        <w:t>shake</w:t>
      </w:r>
      <w:r w:rsidR="00A873C3">
        <w:t>s my voice</w:t>
      </w:r>
      <w:r w:rsidR="00637131">
        <w:t xml:space="preserve">. </w:t>
      </w:r>
      <w:r w:rsidR="00396ECC">
        <w:t>“</w:t>
      </w:r>
      <w:r w:rsidR="00B13DE8">
        <w:t>This the part where you make your offer?</w:t>
      </w:r>
      <w:r w:rsidR="00396ECC">
        <w:t>”</w:t>
      </w:r>
    </w:p>
    <w:p w14:paraId="3BEEC734" w14:textId="149468E3" w:rsidR="00B13DE8" w:rsidRDefault="00396ECC" w:rsidP="00274030">
      <w:pPr>
        <w:pStyle w:val="Body-TextTx"/>
      </w:pPr>
      <w:r>
        <w:t>“</w:t>
      </w:r>
      <w:proofErr w:type="gramStart"/>
      <w:r w:rsidR="00E267D4">
        <w:t>I</w:t>
      </w:r>
      <w:r w:rsidR="00B13DE8">
        <w:t>ndeed</w:t>
      </w:r>
      <w:proofErr w:type="gramEnd"/>
      <w:r w:rsidR="00B13DE8">
        <w:t xml:space="preserve"> it is</w:t>
      </w:r>
      <w:r w:rsidR="00855E66">
        <w:t>,</w:t>
      </w:r>
      <w:r>
        <w:t>”</w:t>
      </w:r>
      <w:r w:rsidR="00B13DE8">
        <w:t xml:space="preserve"> </w:t>
      </w:r>
      <w:r w:rsidR="00855E66">
        <w:t xml:space="preserve">he </w:t>
      </w:r>
      <w:r w:rsidR="00A873C3">
        <w:t>purrs</w:t>
      </w:r>
      <w:r w:rsidR="00855E66">
        <w:t>.</w:t>
      </w:r>
    </w:p>
    <w:p w14:paraId="525CE504" w14:textId="1B82B9E0" w:rsidR="00B13DE8" w:rsidRDefault="00396ECC" w:rsidP="00274030">
      <w:pPr>
        <w:pStyle w:val="Body-TextTx"/>
      </w:pPr>
      <w:r>
        <w:t>“</w:t>
      </w:r>
      <w:r w:rsidR="00B13DE8">
        <w:t>Well</w:t>
      </w:r>
      <w:r w:rsidR="00E77D78">
        <w:t>,</w:t>
      </w:r>
      <w:r w:rsidR="00B13DE8">
        <w:t xml:space="preserve"> no need, I know what it is</w:t>
      </w:r>
      <w:r w:rsidR="00855E66">
        <w:t>!</w:t>
      </w:r>
      <w:r w:rsidR="00B13DE8">
        <w:t xml:space="preserve"> And I don</w:t>
      </w:r>
      <w:r>
        <w:t>’</w:t>
      </w:r>
      <w:r w:rsidR="00B13DE8">
        <w:t>t want it! Not from you!</w:t>
      </w:r>
      <w:r>
        <w:t>”</w:t>
      </w:r>
      <w:r w:rsidR="00B13DE8">
        <w:t xml:space="preserve"> </w:t>
      </w:r>
      <w:r w:rsidR="00E267D4">
        <w:t>He</w:t>
      </w:r>
      <w:r w:rsidR="00B13DE8">
        <w:t xml:space="preserve"> </w:t>
      </w:r>
      <w:r w:rsidR="00855E66">
        <w:t>looks</w:t>
      </w:r>
      <w:r w:rsidR="00B13DE8">
        <w:t xml:space="preserve"> at me funny</w:t>
      </w:r>
      <w:r w:rsidR="00E267D4">
        <w:t>. And</w:t>
      </w:r>
      <w:r w:rsidR="00B13DE8">
        <w:t xml:space="preserve"> </w:t>
      </w:r>
      <w:r w:rsidR="00E267D4">
        <w:t>the heat in me rises</w:t>
      </w:r>
      <w:r w:rsidR="00FD3E8D">
        <w:t xml:space="preserve"> higher</w:t>
      </w:r>
      <w:r w:rsidR="00B13DE8">
        <w:t xml:space="preserve">. </w:t>
      </w:r>
      <w:r>
        <w:t>“</w:t>
      </w:r>
      <w:r w:rsidR="00974F2E">
        <w:t>You offering</w:t>
      </w:r>
      <w:r w:rsidR="00B13DE8">
        <w:t xml:space="preserve"> to bring back my family! Power of life and death</w:t>
      </w:r>
      <w:r w:rsidR="00651EE6">
        <w:t>,</w:t>
      </w:r>
      <w:r w:rsidR="00B13DE8">
        <w:t xml:space="preserve"> you said. Give me what I want more than anything. </w:t>
      </w:r>
      <w:r w:rsidR="00A873C3">
        <w:t>Y</w:t>
      </w:r>
      <w:r w:rsidR="00B13DE8">
        <w:t xml:space="preserve">ou think </w:t>
      </w:r>
      <w:r w:rsidR="00A873C3">
        <w:t xml:space="preserve">offering me that </w:t>
      </w:r>
      <w:r w:rsidR="00B13DE8">
        <w:t>can make me switch sides</w:t>
      </w:r>
      <w:r w:rsidR="00A873C3">
        <w:t>? C</w:t>
      </w:r>
      <w:r w:rsidR="00B13DE8">
        <w:t xml:space="preserve">ome over to you? </w:t>
      </w:r>
      <w:r w:rsidR="00A873C3">
        <w:t>A</w:t>
      </w:r>
      <w:r w:rsidR="00B13DE8">
        <w:t>fter what you done</w:t>
      </w:r>
      <w:r w:rsidR="00A873C3">
        <w:t>!</w:t>
      </w:r>
      <w:r>
        <w:t>”</w:t>
      </w:r>
    </w:p>
    <w:p w14:paraId="50CA9D19" w14:textId="3CDEA1B5" w:rsidR="006415C4" w:rsidRDefault="00B13DE8" w:rsidP="00274030">
      <w:pPr>
        <w:pStyle w:val="Body-TextTx"/>
      </w:pPr>
      <w:r>
        <w:t>There</w:t>
      </w:r>
      <w:r w:rsidR="00396ECC">
        <w:t>’</w:t>
      </w:r>
      <w:r>
        <w:t>s a quiet</w:t>
      </w:r>
      <w:r w:rsidR="00E267D4">
        <w:t xml:space="preserve"> from </w:t>
      </w:r>
      <w:r w:rsidR="009A025A">
        <w:t xml:space="preserve">Butcher </w:t>
      </w:r>
      <w:r w:rsidR="00E267D4">
        <w:t>Clyde</w:t>
      </w:r>
      <w:r w:rsidR="00E84CAB">
        <w:t xml:space="preserve">, </w:t>
      </w:r>
      <w:r w:rsidR="00E267D4">
        <w:t>which is unusual</w:t>
      </w:r>
      <w:r w:rsidR="00E84CAB">
        <w:t xml:space="preserve">. </w:t>
      </w:r>
      <w:r w:rsidR="009A025A">
        <w:t>A</w:t>
      </w:r>
      <w:r w:rsidR="00517B1A">
        <w:t xml:space="preserve">ll I can hear is my own </w:t>
      </w:r>
      <w:r w:rsidR="00A873C3">
        <w:t>deep</w:t>
      </w:r>
      <w:r w:rsidR="00651EE6">
        <w:t>,</w:t>
      </w:r>
      <w:r w:rsidR="00855E66">
        <w:t xml:space="preserve"> </w:t>
      </w:r>
      <w:r w:rsidR="00E84CAB">
        <w:t xml:space="preserve">angry </w:t>
      </w:r>
      <w:r w:rsidR="00517B1A">
        <w:t xml:space="preserve">breathing and the beating rain. Then </w:t>
      </w:r>
      <w:r w:rsidR="00E267D4">
        <w:t>he</w:t>
      </w:r>
      <w:r>
        <w:t xml:space="preserve"> does something unexpected. He laugh</w:t>
      </w:r>
      <w:r w:rsidR="00855E66">
        <w:t>s</w:t>
      </w:r>
      <w:r>
        <w:t xml:space="preserve">. </w:t>
      </w:r>
      <w:r w:rsidR="00517B1A">
        <w:t>Real</w:t>
      </w:r>
      <w:r w:rsidR="00E267D4">
        <w:t xml:space="preserve"> hard. S</w:t>
      </w:r>
      <w:r>
        <w:t xml:space="preserve">o </w:t>
      </w:r>
      <w:r w:rsidR="00855E66">
        <w:t>that</w:t>
      </w:r>
      <w:r>
        <w:t xml:space="preserve"> he</w:t>
      </w:r>
      <w:r w:rsidR="00396ECC">
        <w:t>’</w:t>
      </w:r>
      <w:r>
        <w:t xml:space="preserve">s almost doubled over, </w:t>
      </w:r>
      <w:r w:rsidR="00E267D4">
        <w:t>slapping his thighs</w:t>
      </w:r>
      <w:r w:rsidR="002E5C01">
        <w:t>. A</w:t>
      </w:r>
      <w:r w:rsidR="00E267D4">
        <w:t>nd I imagine all those hidden mouths laughing too</w:t>
      </w:r>
      <w:r>
        <w:t xml:space="preserve">. </w:t>
      </w:r>
      <w:r w:rsidR="00855E66">
        <w:t>He</w:t>
      </w:r>
      <w:r>
        <w:t xml:space="preserve"> looks </w:t>
      </w:r>
      <w:r w:rsidR="00855E66">
        <w:t>up at me</w:t>
      </w:r>
      <w:r>
        <w:t xml:space="preserve">, wiping </w:t>
      </w:r>
      <w:r w:rsidR="00A873C3">
        <w:t xml:space="preserve">away tears </w:t>
      </w:r>
      <w:r w:rsidR="002E5C01">
        <w:t>or</w:t>
      </w:r>
      <w:r w:rsidR="00A873C3">
        <w:t xml:space="preserve"> rainwater</w:t>
      </w:r>
      <w:r>
        <w:t>.</w:t>
      </w:r>
    </w:p>
    <w:p w14:paraId="07F9AF56" w14:textId="30D48038" w:rsidR="00B13DE8" w:rsidRDefault="00396ECC" w:rsidP="00274030">
      <w:pPr>
        <w:pStyle w:val="Body-TextTx"/>
      </w:pPr>
      <w:r>
        <w:t>“</w:t>
      </w:r>
      <w:r w:rsidR="00B13DE8">
        <w:t>Oh</w:t>
      </w:r>
      <w:r w:rsidR="00651EE6">
        <w:t>,</w:t>
      </w:r>
      <w:r w:rsidR="00B13DE8">
        <w:t xml:space="preserve"> Maryse! You have quite the imagination! </w:t>
      </w:r>
      <w:r w:rsidR="00E267D4">
        <w:t>Bring your family back? That</w:t>
      </w:r>
      <w:r>
        <w:t>’</w:t>
      </w:r>
      <w:r w:rsidR="00E267D4">
        <w:t>s what you</w:t>
      </w:r>
      <w:r>
        <w:t>’</w:t>
      </w:r>
      <w:r w:rsidR="00E267D4">
        <w:t xml:space="preserve">ve been thinking our offer is? Hoping for it? </w:t>
      </w:r>
      <w:r w:rsidR="00B13DE8">
        <w:t>We can</w:t>
      </w:r>
      <w:r>
        <w:t>’</w:t>
      </w:r>
      <w:r w:rsidR="00B13DE8">
        <w:t>t bring your family back.</w:t>
      </w:r>
      <w:r>
        <w:t>”</w:t>
      </w:r>
      <w:r w:rsidR="00E267D4">
        <w:t xml:space="preserve"> His mirth cuts off and he turn</w:t>
      </w:r>
      <w:r w:rsidR="00A873C3">
        <w:t>s</w:t>
      </w:r>
      <w:r w:rsidR="00E267D4">
        <w:t xml:space="preserve"> </w:t>
      </w:r>
      <w:r w:rsidR="00855E66">
        <w:t xml:space="preserve">cold </w:t>
      </w:r>
      <w:r w:rsidR="00E267D4">
        <w:t>serious.</w:t>
      </w:r>
      <w:r w:rsidR="00B13DE8">
        <w:t xml:space="preserve"> </w:t>
      </w:r>
      <w:r>
        <w:t>“</w:t>
      </w:r>
      <w:r w:rsidR="00B13DE8">
        <w:t>They dead and gone. Forever.</w:t>
      </w:r>
      <w:r>
        <w:t>”</w:t>
      </w:r>
    </w:p>
    <w:p w14:paraId="10C83543" w14:textId="20F21FFF" w:rsidR="006415C4" w:rsidRDefault="00855E66" w:rsidP="00274030">
      <w:pPr>
        <w:pStyle w:val="Body-TextTx"/>
      </w:pPr>
      <w:r>
        <w:lastRenderedPageBreak/>
        <w:t>His</w:t>
      </w:r>
      <w:r w:rsidR="00E267D4">
        <w:t xml:space="preserve"> words </w:t>
      </w:r>
      <w:r w:rsidR="00FD3E8D">
        <w:t>wound</w:t>
      </w:r>
      <w:r w:rsidR="00910EC0">
        <w:t xml:space="preserve"> </w:t>
      </w:r>
      <w:r w:rsidR="00E267D4">
        <w:t>like I didn</w:t>
      </w:r>
      <w:r w:rsidR="00396ECC">
        <w:t>’</w:t>
      </w:r>
      <w:r w:rsidR="00E267D4">
        <w:t xml:space="preserve">t know </w:t>
      </w:r>
      <w:r w:rsidR="00FD3E8D">
        <w:t>words</w:t>
      </w:r>
      <w:r w:rsidR="00E267D4">
        <w:t xml:space="preserve"> could</w:t>
      </w:r>
      <w:r w:rsidR="002E5C01">
        <w:t xml:space="preserve">, tearing </w:t>
      </w:r>
      <w:r w:rsidR="00910EC0">
        <w:t xml:space="preserve">into the deepest part of me. </w:t>
      </w:r>
      <w:r w:rsidR="00B13DE8">
        <w:t xml:space="preserve">I feel my cheeks heat in shame. </w:t>
      </w:r>
      <w:r>
        <w:t>H</w:t>
      </w:r>
      <w:r w:rsidR="00B13DE8">
        <w:t>e</w:t>
      </w:r>
      <w:r w:rsidR="00396ECC">
        <w:t>’</w:t>
      </w:r>
      <w:r w:rsidR="00B13DE8">
        <w:t xml:space="preserve">s right. I had been hoping for it, yearning it, even as I </w:t>
      </w:r>
      <w:r w:rsidR="00910EC0">
        <w:t xml:space="preserve">struggled </w:t>
      </w:r>
      <w:r w:rsidR="00FD3E8D">
        <w:t>and</w:t>
      </w:r>
      <w:r w:rsidR="00910EC0">
        <w:t xml:space="preserve"> </w:t>
      </w:r>
      <w:r w:rsidR="00A873C3">
        <w:t>fought</w:t>
      </w:r>
      <w:r w:rsidR="00910EC0">
        <w:t xml:space="preserve"> not to take it</w:t>
      </w:r>
      <w:r w:rsidR="00B13DE8">
        <w:t xml:space="preserve">. </w:t>
      </w:r>
      <w:r w:rsidR="00910EC0">
        <w:t xml:space="preserve">I wanted a thing </w:t>
      </w:r>
      <w:r>
        <w:t>like that t</w:t>
      </w:r>
      <w:r w:rsidR="00910EC0">
        <w:t>o at least be</w:t>
      </w:r>
      <w:r w:rsidR="00B13DE8">
        <w:t xml:space="preserve"> possible</w:t>
      </w:r>
      <w:r w:rsidR="00910EC0">
        <w:t>. To know</w:t>
      </w:r>
      <w:r w:rsidR="00B13DE8">
        <w:t xml:space="preserve"> </w:t>
      </w:r>
      <w:r w:rsidR="00910EC0">
        <w:t>there was the</w:t>
      </w:r>
      <w:r w:rsidR="00B13DE8">
        <w:t xml:space="preserve"> chance.</w:t>
      </w:r>
    </w:p>
    <w:p w14:paraId="6BAFF599" w14:textId="2BAA8530" w:rsidR="006415C4" w:rsidRDefault="00396ECC" w:rsidP="00274030">
      <w:pPr>
        <w:pStyle w:val="Body-TextTx"/>
      </w:pPr>
      <w:r>
        <w:t>“</w:t>
      </w:r>
      <w:r w:rsidR="00B13DE8">
        <w:t>No</w:t>
      </w:r>
      <w:r w:rsidR="00651EE6">
        <w:t>,</w:t>
      </w:r>
      <w:r w:rsidR="00B13DE8">
        <w:t xml:space="preserve"> Maryse, you misunderstood </w:t>
      </w:r>
      <w:r w:rsidR="00855E66">
        <w:t>our</w:t>
      </w:r>
      <w:r w:rsidR="00B13DE8">
        <w:t xml:space="preserve"> meaning</w:t>
      </w:r>
      <w:r w:rsidR="00910EC0">
        <w:t>,</w:t>
      </w:r>
      <w:r>
        <w:t>”</w:t>
      </w:r>
      <w:r w:rsidR="00910EC0">
        <w:t xml:space="preserve"> Butcher Clyde goes on</w:t>
      </w:r>
      <w:r w:rsidR="00B13DE8">
        <w:t xml:space="preserve">. </w:t>
      </w:r>
      <w:r>
        <w:t>“</w:t>
      </w:r>
      <w:r w:rsidR="00910EC0">
        <w:t>You s</w:t>
      </w:r>
      <w:r w:rsidR="00B13DE8">
        <w:t>ee, we</w:t>
      </w:r>
      <w:r>
        <w:t>’</w:t>
      </w:r>
      <w:r w:rsidR="00B13DE8">
        <w:t xml:space="preserve">re not asking you to switch sides. </w:t>
      </w:r>
      <w:r w:rsidR="009A025A">
        <w:t>W</w:t>
      </w:r>
      <w:r w:rsidR="00B13DE8">
        <w:t>e</w:t>
      </w:r>
      <w:r>
        <w:t>’</w:t>
      </w:r>
      <w:r w:rsidR="00910EC0">
        <w:t>re</w:t>
      </w:r>
      <w:r w:rsidR="00B13DE8">
        <w:t xml:space="preserve"> offering to come over to you.</w:t>
      </w:r>
      <w:r>
        <w:t>”</w:t>
      </w:r>
    </w:p>
    <w:p w14:paraId="586DD981" w14:textId="629D7A55" w:rsidR="006415C4" w:rsidRDefault="0061459D" w:rsidP="00274030">
      <w:pPr>
        <w:pStyle w:val="Body-TextTx"/>
      </w:pPr>
      <w:r>
        <w:t xml:space="preserve">I </w:t>
      </w:r>
      <w:r w:rsidR="00637131">
        <w:t>blink</w:t>
      </w:r>
      <w:r w:rsidR="00910EC0">
        <w:t xml:space="preserve">, </w:t>
      </w:r>
      <w:r w:rsidR="00BD5D46">
        <w:t>his words chasing everything out my head</w:t>
      </w:r>
      <w:r w:rsidR="00637131">
        <w:t xml:space="preserve">. </w:t>
      </w:r>
      <w:r w:rsidR="00396ECC">
        <w:t>“</w:t>
      </w:r>
      <w:r w:rsidR="00637131">
        <w:t>What?</w:t>
      </w:r>
      <w:r w:rsidR="00396ECC">
        <w:t>”</w:t>
      </w:r>
    </w:p>
    <w:p w14:paraId="093E0B80" w14:textId="47CAB646" w:rsidR="006415C4" w:rsidRDefault="00910EC0" w:rsidP="00274030">
      <w:pPr>
        <w:pStyle w:val="Body-TextTx"/>
      </w:pPr>
      <w:r>
        <w:t xml:space="preserve">He stares intently with those gray eyes. </w:t>
      </w:r>
      <w:r w:rsidR="00396ECC">
        <w:t>“</w:t>
      </w:r>
      <w:r w:rsidR="003D162D">
        <w:t>Be o</w:t>
      </w:r>
      <w:r w:rsidR="00637131">
        <w:t>ur champion</w:t>
      </w:r>
      <w:r w:rsidR="00D45772">
        <w:t>,</w:t>
      </w:r>
      <w:r w:rsidR="00637131">
        <w:t xml:space="preserve"> Maryse. </w:t>
      </w:r>
      <w:r w:rsidR="00517B1A">
        <w:t>Lead our armies. G</w:t>
      </w:r>
      <w:r w:rsidR="00637131">
        <w:t xml:space="preserve">ive your people </w:t>
      </w:r>
      <w:r w:rsidR="00517B1A">
        <w:t xml:space="preserve">the one thing </w:t>
      </w:r>
      <w:r w:rsidR="00637131">
        <w:t>they lack—</w:t>
      </w:r>
      <w:r w:rsidR="00396ECC">
        <w:t>”</w:t>
      </w:r>
    </w:p>
    <w:p w14:paraId="2C4BD49D" w14:textId="3A252830" w:rsidR="006415C4" w:rsidRDefault="00637131" w:rsidP="00274030">
      <w:pPr>
        <w:pStyle w:val="Body-TextTx"/>
      </w:pPr>
      <w:r>
        <w:t>“Hate?</w:t>
      </w:r>
      <w:r w:rsidR="00396ECC">
        <w:t>”</w:t>
      </w:r>
      <w:r w:rsidR="00517B1A">
        <w:t xml:space="preserve"> I cut in.</w:t>
      </w:r>
    </w:p>
    <w:p w14:paraId="74285DD4" w14:textId="76D8C58D" w:rsidR="006415C4" w:rsidRDefault="00396ECC" w:rsidP="00274030">
      <w:pPr>
        <w:pStyle w:val="Body-TextTx"/>
      </w:pPr>
      <w:r>
        <w:t>“</w:t>
      </w:r>
      <w:r w:rsidR="00B13DE8">
        <w:t>Power</w:t>
      </w:r>
      <w:r w:rsidR="00637131">
        <w:t>,</w:t>
      </w:r>
      <w:r>
        <w:t>”</w:t>
      </w:r>
      <w:r w:rsidR="00637131">
        <w:t xml:space="preserve"> he </w:t>
      </w:r>
      <w:r w:rsidR="00517B1A">
        <w:t>corrects</w:t>
      </w:r>
      <w:r w:rsidR="002E5C01">
        <w:t>, voice now intense</w:t>
      </w:r>
      <w:r w:rsidR="00637131">
        <w:t xml:space="preserve">. </w:t>
      </w:r>
      <w:r>
        <w:t>“</w:t>
      </w:r>
      <w:r w:rsidR="00B13DE8">
        <w:t xml:space="preserve">What I told you all along. </w:t>
      </w:r>
      <w:r w:rsidR="00517B1A">
        <w:t xml:space="preserve">You bring </w:t>
      </w:r>
      <w:r w:rsidR="003D162D">
        <w:t>us their righteous justified</w:t>
      </w:r>
      <w:r w:rsidR="00637131">
        <w:t xml:space="preserve"> hate, and we </w:t>
      </w:r>
      <w:r w:rsidR="003D162D">
        <w:t xml:space="preserve">will grant </w:t>
      </w:r>
      <w:r w:rsidR="00517B1A">
        <w:t xml:space="preserve">you </w:t>
      </w:r>
      <w:r w:rsidR="00637131">
        <w:t>power—enough to never need fear anyone again</w:t>
      </w:r>
      <w:r w:rsidR="00517B1A">
        <w:t>. Power enough to protect yourselves and</w:t>
      </w:r>
      <w:r w:rsidR="00637131">
        <w:t xml:space="preserve"> </w:t>
      </w:r>
      <w:r w:rsidR="00517B1A">
        <w:t xml:space="preserve">defeat </w:t>
      </w:r>
      <w:r w:rsidR="003D162D">
        <w:t>your</w:t>
      </w:r>
      <w:r w:rsidR="00637131">
        <w:t xml:space="preserve"> </w:t>
      </w:r>
      <w:r w:rsidR="00B13DE8">
        <w:t>foes</w:t>
      </w:r>
      <w:r w:rsidR="00637131">
        <w:t xml:space="preserve">, to make them </w:t>
      </w:r>
      <w:r w:rsidR="00517B1A">
        <w:t xml:space="preserve">cower and </w:t>
      </w:r>
      <w:r w:rsidR="00637131">
        <w:t>tremble</w:t>
      </w:r>
      <w:r w:rsidR="00517B1A">
        <w:t xml:space="preserve"> before you</w:t>
      </w:r>
      <w:r w:rsidR="00637131">
        <w:t xml:space="preserve"> in true fear. Power to avenge all those wrongs.</w:t>
      </w:r>
      <w:r w:rsidR="00B13DE8">
        <w:t xml:space="preserve"> Power over life and death, yours and your enemies</w:t>
      </w:r>
      <w:r w:rsidR="002E5C01">
        <w:t>!</w:t>
      </w:r>
      <w:r>
        <w:t>”</w:t>
      </w:r>
    </w:p>
    <w:p w14:paraId="4BA48334" w14:textId="4DEF02A1" w:rsidR="006415C4" w:rsidRDefault="00AF12D2" w:rsidP="00274030">
      <w:pPr>
        <w:pStyle w:val="Body-TextTx"/>
      </w:pPr>
      <w:r>
        <w:t xml:space="preserve">I stare, </w:t>
      </w:r>
      <w:r w:rsidR="00872972">
        <w:t>speechless</w:t>
      </w:r>
      <w:r>
        <w:t xml:space="preserve">. </w:t>
      </w:r>
      <w:r w:rsidR="003F4C34">
        <w:t>There it is</w:t>
      </w:r>
      <w:r w:rsidR="00FC7BFB">
        <w:t>—</w:t>
      </w:r>
      <w:r w:rsidR="003F4C34">
        <w:t>the offer. One I never saw coming.</w:t>
      </w:r>
    </w:p>
    <w:p w14:paraId="014A3F08" w14:textId="041097D8" w:rsidR="006415C4" w:rsidRDefault="00396ECC" w:rsidP="00274030">
      <w:pPr>
        <w:pStyle w:val="Body-TextTx"/>
      </w:pPr>
      <w:r>
        <w:t>“</w:t>
      </w:r>
      <w:r w:rsidR="00423571">
        <w:t>W</w:t>
      </w:r>
      <w:r w:rsidR="00517B1A">
        <w:t xml:space="preserve">hat </w:t>
      </w:r>
      <w:r w:rsidR="00AF12D2">
        <w:t>about them?</w:t>
      </w:r>
      <w:r>
        <w:t>”</w:t>
      </w:r>
      <w:r w:rsidR="00AF12D2">
        <w:t xml:space="preserve"> I </w:t>
      </w:r>
      <w:r w:rsidR="00517B1A">
        <w:t xml:space="preserve">gesture </w:t>
      </w:r>
      <w:r w:rsidR="00AF12D2">
        <w:t xml:space="preserve">to the gathered </w:t>
      </w:r>
      <w:proofErr w:type="spellStart"/>
      <w:r w:rsidR="00AF12D2">
        <w:t>Klans</w:t>
      </w:r>
      <w:proofErr w:type="spellEnd"/>
      <w:r w:rsidR="00AF12D2">
        <w:t>.</w:t>
      </w:r>
    </w:p>
    <w:p w14:paraId="1860C0EB" w14:textId="164194CF" w:rsidR="006415C4" w:rsidRDefault="00396ECC" w:rsidP="00274030">
      <w:pPr>
        <w:pStyle w:val="Body-TextTx"/>
      </w:pPr>
      <w:r>
        <w:t>“</w:t>
      </w:r>
      <w:r w:rsidR="00AF12D2">
        <w:t>They already serve</w:t>
      </w:r>
      <w:r w:rsidR="00423571">
        <w:t>d</w:t>
      </w:r>
      <w:r w:rsidR="00AF12D2">
        <w:t xml:space="preserve"> their purpose.</w:t>
      </w:r>
      <w:r>
        <w:t>”</w:t>
      </w:r>
    </w:p>
    <w:p w14:paraId="52D5B4E3" w14:textId="41EEAFEB" w:rsidR="006415C4" w:rsidRDefault="00396ECC" w:rsidP="00274030">
      <w:pPr>
        <w:pStyle w:val="Body-TextTx"/>
      </w:pPr>
      <w:r>
        <w:t>“</w:t>
      </w:r>
      <w:r w:rsidR="002E5C01">
        <w:t>And</w:t>
      </w:r>
      <w:r w:rsidR="00AF12D2">
        <w:t xml:space="preserve"> this Grand Cyclops? She fine with </w:t>
      </w:r>
      <w:r w:rsidR="003F4C34">
        <w:t>you switching sides</w:t>
      </w:r>
      <w:r w:rsidR="00AF12D2">
        <w:t>?</w:t>
      </w:r>
      <w:r>
        <w:t>”</w:t>
      </w:r>
    </w:p>
    <w:p w14:paraId="6B8952AC" w14:textId="4F85AA76" w:rsidR="006415C4" w:rsidRDefault="009A025E" w:rsidP="00274030">
      <w:pPr>
        <w:pStyle w:val="Body-TextTx"/>
      </w:pPr>
      <w:r>
        <w:t>His grin returns</w:t>
      </w:r>
      <w:r w:rsidR="006763B8">
        <w:t>.</w:t>
      </w:r>
      <w:r w:rsidR="00AF12D2">
        <w:t xml:space="preserve"> </w:t>
      </w:r>
      <w:r w:rsidR="00396ECC">
        <w:t>“</w:t>
      </w:r>
      <w:proofErr w:type="gramStart"/>
      <w:r w:rsidR="00AF12D2">
        <w:t>Who</w:t>
      </w:r>
      <w:r w:rsidR="00396ECC">
        <w:t>’</w:t>
      </w:r>
      <w:r w:rsidR="00AF12D2">
        <w:t>s</w:t>
      </w:r>
      <w:proofErr w:type="gramEnd"/>
      <w:r w:rsidR="00AF12D2">
        <w:t xml:space="preserve"> </w:t>
      </w:r>
      <w:r w:rsidR="003F4C34">
        <w:t xml:space="preserve">grand </w:t>
      </w:r>
      <w:r w:rsidR="00AF12D2">
        <w:t xml:space="preserve">plan </w:t>
      </w:r>
      <w:r w:rsidR="00423571">
        <w:t xml:space="preserve">do </w:t>
      </w:r>
      <w:r w:rsidR="00AF12D2">
        <w:t>you think this is?</w:t>
      </w:r>
      <w:r w:rsidR="00396ECC">
        <w:t>”</w:t>
      </w:r>
    </w:p>
    <w:p w14:paraId="0E358FB7" w14:textId="07D051E1" w:rsidR="00517B1A" w:rsidRDefault="00396ECC" w:rsidP="00274030">
      <w:pPr>
        <w:pStyle w:val="Body-TextTx"/>
      </w:pPr>
      <w:r>
        <w:t>“</w:t>
      </w:r>
      <w:r w:rsidR="00517B1A">
        <w:t>I came here to stop her. From coming to this world</w:t>
      </w:r>
      <w:r w:rsidR="002E5C01">
        <w:t>!</w:t>
      </w:r>
      <w:r>
        <w:t>”</w:t>
      </w:r>
    </w:p>
    <w:p w14:paraId="37D72371" w14:textId="722030B5" w:rsidR="00517B1A" w:rsidRDefault="00396ECC" w:rsidP="00274030">
      <w:pPr>
        <w:pStyle w:val="Body-TextTx"/>
      </w:pPr>
      <w:r>
        <w:t>“</w:t>
      </w:r>
      <w:r w:rsidR="00517B1A">
        <w:t>Stop her?</w:t>
      </w:r>
      <w:r>
        <w:t>”</w:t>
      </w:r>
      <w:r w:rsidR="00517B1A">
        <w:t xml:space="preserve"> He laughs again. </w:t>
      </w:r>
      <w:r>
        <w:t>“</w:t>
      </w:r>
      <w:r w:rsidR="00517B1A">
        <w:t>But</w:t>
      </w:r>
      <w:r w:rsidR="00CD25D3">
        <w:t>,</w:t>
      </w:r>
      <w:r w:rsidR="00517B1A">
        <w:t xml:space="preserve"> Maryse, she</w:t>
      </w:r>
      <w:r>
        <w:t>’</w:t>
      </w:r>
      <w:r w:rsidR="00517B1A">
        <w:t>s already here!</w:t>
      </w:r>
      <w:r>
        <w:t>”</w:t>
      </w:r>
    </w:p>
    <w:p w14:paraId="53777639" w14:textId="6544C8EE" w:rsidR="006415C4" w:rsidRDefault="00517B1A" w:rsidP="00274030">
      <w:pPr>
        <w:pStyle w:val="Body-TextTx"/>
      </w:pPr>
      <w:r w:rsidRPr="00517B1A">
        <w:t xml:space="preserve">I follow as he sweeps an arm to the crowd of </w:t>
      </w:r>
      <w:proofErr w:type="spellStart"/>
      <w:r w:rsidRPr="00517B1A">
        <w:t>Klans</w:t>
      </w:r>
      <w:proofErr w:type="spellEnd"/>
      <w:r w:rsidR="00651EE6">
        <w:t>,</w:t>
      </w:r>
      <w:r w:rsidRPr="00517B1A">
        <w:t xml:space="preserve"> at first not understanding. </w:t>
      </w:r>
      <w:r w:rsidRPr="00517B1A">
        <w:lastRenderedPageBreak/>
        <w:t>Then I see it again, the wrongness in all those faces. As if answering a summons, one in the front step</w:t>
      </w:r>
      <w:r>
        <w:t>s</w:t>
      </w:r>
      <w:r w:rsidRPr="00517B1A">
        <w:t xml:space="preserve"> forward, looking up with a blank </w:t>
      </w:r>
      <w:r w:rsidR="009A025E">
        <w:t>gaze</w:t>
      </w:r>
      <w:r w:rsidR="008421D8">
        <w:t xml:space="preserve"> as rain streams </w:t>
      </w:r>
      <w:r w:rsidR="009A025E">
        <w:t>lines</w:t>
      </w:r>
      <w:r w:rsidR="008421D8">
        <w:t xml:space="preserve"> down his face</w:t>
      </w:r>
      <w:r w:rsidRPr="00517B1A">
        <w:t>. Then he start</w:t>
      </w:r>
      <w:r>
        <w:t>s</w:t>
      </w:r>
      <w:r w:rsidRPr="00517B1A">
        <w:t xml:space="preserve"> to shaking, his </w:t>
      </w:r>
      <w:proofErr w:type="gramStart"/>
      <w:r w:rsidRPr="00517B1A">
        <w:t>whole body</w:t>
      </w:r>
      <w:proofErr w:type="gramEnd"/>
      <w:r w:rsidRPr="00517B1A">
        <w:t xml:space="preserve"> convulsing—before </w:t>
      </w:r>
      <w:r w:rsidR="002F73B8">
        <w:t>he</w:t>
      </w:r>
      <w:r w:rsidRPr="00517B1A">
        <w:t xml:space="preserve"> collapse</w:t>
      </w:r>
      <w:r w:rsidR="00A633E0">
        <w:t>s</w:t>
      </w:r>
      <w:r w:rsidRPr="00517B1A">
        <w:t>.</w:t>
      </w:r>
    </w:p>
    <w:p w14:paraId="28FF502F" w14:textId="7004BF39" w:rsidR="006415C4" w:rsidRDefault="003F4C34" w:rsidP="00274030">
      <w:pPr>
        <w:pStyle w:val="Body-TextTx"/>
      </w:pPr>
      <w:r>
        <w:t>I hear Chef curse beside me, but my eyes are on that Klan</w:t>
      </w:r>
      <w:r w:rsidR="002E5C01">
        <w:t xml:space="preserve">, </w:t>
      </w:r>
      <w:r>
        <w:t>or what used to be him. His</w:t>
      </w:r>
      <w:r w:rsidR="001A1559">
        <w:t xml:space="preserve"> white</w:t>
      </w:r>
      <w:r>
        <w:t xml:space="preserve"> robes lay</w:t>
      </w:r>
      <w:r w:rsidR="001A1559">
        <w:t xml:space="preserve"> there</w:t>
      </w:r>
      <w:r>
        <w:t xml:space="preserve"> on the wet ground, and from inside slither</w:t>
      </w:r>
      <w:r w:rsidR="00423571">
        <w:t>s</w:t>
      </w:r>
      <w:r>
        <w:t xml:space="preserve"> out</w:t>
      </w:r>
      <w:r w:rsidR="001A1559">
        <w:t xml:space="preserve"> what look</w:t>
      </w:r>
      <w:r w:rsidR="00423571">
        <w:t>s</w:t>
      </w:r>
      <w:r>
        <w:t xml:space="preserve"> </w:t>
      </w:r>
      <w:r w:rsidR="001A1559">
        <w:t>like raw</w:t>
      </w:r>
      <w:r w:rsidR="00651EE6">
        <w:t>,</w:t>
      </w:r>
      <w:r w:rsidR="001A1559">
        <w:t xml:space="preserve"> </w:t>
      </w:r>
      <w:r>
        <w:t xml:space="preserve">bloody flesh without no shape or form. Like his body been turned inside out. It </w:t>
      </w:r>
      <w:r w:rsidR="002E5C01">
        <w:t>crawls</w:t>
      </w:r>
      <w:r w:rsidR="001A1559">
        <w:t xml:space="preserve"> across the wet stone</w:t>
      </w:r>
      <w:r>
        <w:t xml:space="preserve"> just as another Klan step</w:t>
      </w:r>
      <w:r w:rsidR="001A1559">
        <w:t xml:space="preserve">s forward </w:t>
      </w:r>
      <w:r>
        <w:t xml:space="preserve">and </w:t>
      </w:r>
      <w:r w:rsidR="006763B8">
        <w:t>do</w:t>
      </w:r>
      <w:r w:rsidR="00423571">
        <w:t>es</w:t>
      </w:r>
      <w:r w:rsidR="006763B8">
        <w:t xml:space="preserve"> the same</w:t>
      </w:r>
      <w:r>
        <w:t xml:space="preserve">, </w:t>
      </w:r>
      <w:r w:rsidR="00ED5427">
        <w:t>then</w:t>
      </w:r>
      <w:r>
        <w:t xml:space="preserve"> another, and another, and</w:t>
      </w:r>
      <w:r w:rsidR="00ED5427">
        <w:t>—</w:t>
      </w:r>
    </w:p>
    <w:p w14:paraId="65B3EEFE" w14:textId="5D52E3FD" w:rsidR="003F4C34" w:rsidRDefault="00396ECC" w:rsidP="00274030">
      <w:pPr>
        <w:pStyle w:val="Body-TextTx"/>
      </w:pPr>
      <w:r>
        <w:t>“</w:t>
      </w:r>
      <w:r w:rsidR="003F4C34">
        <w:t>What you do to them?</w:t>
      </w:r>
      <w:r>
        <w:t>”</w:t>
      </w:r>
      <w:r w:rsidR="003F4C34">
        <w:t xml:space="preserve"> I ask, </w:t>
      </w:r>
      <w:r w:rsidR="001A1559">
        <w:t>holding my belly from heaving</w:t>
      </w:r>
      <w:r w:rsidR="003F4C34">
        <w:t>.</w:t>
      </w:r>
    </w:p>
    <w:p w14:paraId="42E470E6" w14:textId="1A8AAD8C" w:rsidR="006415C4" w:rsidRDefault="00396ECC" w:rsidP="00274030">
      <w:pPr>
        <w:pStyle w:val="Body-TextTx"/>
      </w:pPr>
      <w:r>
        <w:t>“</w:t>
      </w:r>
      <w:r w:rsidR="001A1559">
        <w:t>Why</w:t>
      </w:r>
      <w:r w:rsidR="00CD25D3">
        <w:t>,</w:t>
      </w:r>
      <w:r w:rsidR="001A1559">
        <w:t xml:space="preserve"> we only </w:t>
      </w:r>
      <w:r w:rsidR="003F4C34">
        <w:t xml:space="preserve">gave them the sustenance </w:t>
      </w:r>
      <w:r w:rsidR="00ED5427">
        <w:t xml:space="preserve">they craved. </w:t>
      </w:r>
      <w:r w:rsidR="001A1559">
        <w:t>This they did to themselves</w:t>
      </w:r>
      <w:r w:rsidR="006763B8">
        <w:t xml:space="preserve"> all</w:t>
      </w:r>
      <w:r w:rsidR="00ED5427">
        <w:t xml:space="preserve"> too willingly. Like I </w:t>
      </w:r>
      <w:r w:rsidR="001A1559">
        <w:t xml:space="preserve">told </w:t>
      </w:r>
      <w:r w:rsidR="00ED5427">
        <w:t>you already, they</w:t>
      </w:r>
      <w:r>
        <w:t>’</w:t>
      </w:r>
      <w:r w:rsidR="00D45772">
        <w:t>re</w:t>
      </w:r>
      <w:r w:rsidR="00ED5427">
        <w:t xml:space="preserve"> just meat to us.</w:t>
      </w:r>
      <w:r>
        <w:t>”</w:t>
      </w:r>
    </w:p>
    <w:p w14:paraId="50CBED3D" w14:textId="77777777" w:rsidR="006415C4" w:rsidRDefault="00ED5427" w:rsidP="00274030">
      <w:pPr>
        <w:pStyle w:val="Body-TextTx"/>
      </w:pPr>
      <w:r>
        <w:t xml:space="preserve">Meat. </w:t>
      </w:r>
      <w:r w:rsidR="006763B8">
        <w:t>What</w:t>
      </w:r>
      <w:r>
        <w:t xml:space="preserve"> he was feeding them in his shop</w:t>
      </w:r>
      <w:r w:rsidR="006763B8">
        <w:t>. The</w:t>
      </w:r>
      <w:r>
        <w:t xml:space="preserve"> living </w:t>
      </w:r>
      <w:proofErr w:type="gramStart"/>
      <w:r>
        <w:t>flesh</w:t>
      </w:r>
      <w:proofErr w:type="gramEnd"/>
      <w:r>
        <w:t>.</w:t>
      </w:r>
    </w:p>
    <w:p w14:paraId="3A591427" w14:textId="42295B63" w:rsidR="006415C4" w:rsidRDefault="00396ECC" w:rsidP="00274030">
      <w:pPr>
        <w:pStyle w:val="Body-TextTx"/>
      </w:pPr>
      <w:r>
        <w:t>“</w:t>
      </w:r>
      <w:r w:rsidR="00ED5427">
        <w:t>She</w:t>
      </w:r>
      <w:r>
        <w:t>’</w:t>
      </w:r>
      <w:r w:rsidR="00D45772">
        <w:t>s</w:t>
      </w:r>
      <w:r w:rsidR="00ED5427">
        <w:t xml:space="preserve"> already inside them,</w:t>
      </w:r>
      <w:r>
        <w:t>”</w:t>
      </w:r>
      <w:r w:rsidR="00ED5427">
        <w:t xml:space="preserve"> he boast</w:t>
      </w:r>
      <w:r w:rsidR="001A1559">
        <w:t>s</w:t>
      </w:r>
      <w:r w:rsidR="00ED5427">
        <w:t xml:space="preserve">. </w:t>
      </w:r>
      <w:r>
        <w:t>“</w:t>
      </w:r>
      <w:r w:rsidR="00ED5427">
        <w:t>They swallowed her up</w:t>
      </w:r>
      <w:r w:rsidR="009A025E">
        <w:t xml:space="preserve">, </w:t>
      </w:r>
      <w:r w:rsidR="00ED5427">
        <w:t>fed her on their hate. Now she come</w:t>
      </w:r>
      <w:r w:rsidR="00D45772">
        <w:t>s</w:t>
      </w:r>
      <w:r w:rsidR="00ED5427">
        <w:t xml:space="preserve"> to claim her due.</w:t>
      </w:r>
      <w:r>
        <w:t>”</w:t>
      </w:r>
    </w:p>
    <w:p w14:paraId="0666F197" w14:textId="171B8D80" w:rsidR="006415C4" w:rsidRDefault="00ED5427" w:rsidP="00274030">
      <w:pPr>
        <w:pStyle w:val="Body-TextTx"/>
      </w:pPr>
      <w:r>
        <w:t>I watch as the</w:t>
      </w:r>
      <w:r w:rsidR="001A1559">
        <w:t xml:space="preserve"> oozing</w:t>
      </w:r>
      <w:r>
        <w:t xml:space="preserve"> </w:t>
      </w:r>
      <w:r w:rsidR="006763B8">
        <w:t>mounds</w:t>
      </w:r>
      <w:r>
        <w:t xml:space="preserve"> of flesh </w:t>
      </w:r>
      <w:r w:rsidR="00EB7CD9">
        <w:t>slither</w:t>
      </w:r>
      <w:r w:rsidR="006763B8">
        <w:t xml:space="preserve"> </w:t>
      </w:r>
      <w:r>
        <w:t>their way to the burning cross. They reach up, wrapping a</w:t>
      </w:r>
      <w:r w:rsidR="006763B8">
        <w:t xml:space="preserve">bout </w:t>
      </w:r>
      <w:r>
        <w:t xml:space="preserve">the </w:t>
      </w:r>
      <w:r w:rsidR="006763B8">
        <w:t xml:space="preserve">flaming </w:t>
      </w:r>
      <w:r w:rsidR="001A1559">
        <w:t>timber</w:t>
      </w:r>
      <w:r>
        <w:t xml:space="preserve">, sending up </w:t>
      </w:r>
      <w:r w:rsidR="001A1559">
        <w:t>an awful</w:t>
      </w:r>
      <w:r>
        <w:t xml:space="preserve"> stink</w:t>
      </w:r>
      <w:r w:rsidR="001A1559">
        <w:t xml:space="preserve"> that </w:t>
      </w:r>
      <w:r w:rsidR="002E5C01">
        <w:t>burns</w:t>
      </w:r>
      <w:r w:rsidR="001A1559">
        <w:t xml:space="preserve"> my nose</w:t>
      </w:r>
      <w:r>
        <w:t xml:space="preserve">. In </w:t>
      </w:r>
      <w:r w:rsidR="006763B8">
        <w:t>moments</w:t>
      </w:r>
      <w:r>
        <w:t xml:space="preserve"> they all over it, one atop the </w:t>
      </w:r>
      <w:r w:rsidR="00A61D2A">
        <w:t>next</w:t>
      </w:r>
      <w:r w:rsidR="001A1559">
        <w:t xml:space="preserve">, until the heat of that undying </w:t>
      </w:r>
      <w:r w:rsidR="00EB7CD9">
        <w:t>hellf</w:t>
      </w:r>
      <w:r w:rsidR="001A1559">
        <w:t xml:space="preserve">ire </w:t>
      </w:r>
      <w:r w:rsidR="002E5C01">
        <w:t>fuses</w:t>
      </w:r>
      <w:r w:rsidR="001A1559">
        <w:t xml:space="preserve"> them to the wood and each other</w:t>
      </w:r>
      <w:r>
        <w:t xml:space="preserve">. </w:t>
      </w:r>
      <w:r w:rsidR="001A1559">
        <w:t>L</w:t>
      </w:r>
      <w:r w:rsidR="00B178E2">
        <w:t>ook</w:t>
      </w:r>
      <w:r w:rsidR="00423571">
        <w:t>s</w:t>
      </w:r>
      <w:r w:rsidR="00B178E2">
        <w:t xml:space="preserve"> like a giant hand is sculpting them, piling that flesh onto a skeleton like clay, </w:t>
      </w:r>
      <w:r w:rsidR="001A1559" w:rsidRPr="001A1559">
        <w:t>pulling and shaping</w:t>
      </w:r>
      <w:r w:rsidR="001A1559">
        <w:t xml:space="preserve"> it</w:t>
      </w:r>
      <w:r w:rsidR="001A1559" w:rsidRPr="001A1559">
        <w:t xml:space="preserve"> into something with long fleshy limbs, a torso extending across the ground, and </w:t>
      </w:r>
      <w:r w:rsidR="00423571">
        <w:t>curving body</w:t>
      </w:r>
      <w:r w:rsidR="001A1559" w:rsidRPr="001A1559">
        <w:t xml:space="preserve">, </w:t>
      </w:r>
      <w:r w:rsidR="00423571">
        <w:t>growing taller and</w:t>
      </w:r>
      <w:r w:rsidR="001A1559" w:rsidRPr="001A1559">
        <w:t xml:space="preserve"> bigger by the moment. </w:t>
      </w:r>
      <w:r w:rsidR="00B178E2">
        <w:t xml:space="preserve">The </w:t>
      </w:r>
      <w:proofErr w:type="spellStart"/>
      <w:r w:rsidR="00B178E2">
        <w:t>Klans</w:t>
      </w:r>
      <w:proofErr w:type="spellEnd"/>
      <w:r w:rsidR="00B178E2">
        <w:t xml:space="preserve"> that come </w:t>
      </w:r>
      <w:r w:rsidR="001A1559">
        <w:t xml:space="preserve">to join </w:t>
      </w:r>
      <w:r w:rsidR="00B178E2">
        <w:t>now don</w:t>
      </w:r>
      <w:r w:rsidR="00396ECC">
        <w:t>’</w:t>
      </w:r>
      <w:r w:rsidR="00B178E2">
        <w:t xml:space="preserve">t even collapse no more. They just walk into the wall of </w:t>
      </w:r>
      <w:r w:rsidR="00A01530">
        <w:t xml:space="preserve">living </w:t>
      </w:r>
      <w:r w:rsidR="00B178E2">
        <w:t xml:space="preserve">flesh and get sucked </w:t>
      </w:r>
      <w:r w:rsidR="00423571">
        <w:t xml:space="preserve">in </w:t>
      </w:r>
      <w:r w:rsidR="001A1559">
        <w:t xml:space="preserve">whole. I can see them in there, </w:t>
      </w:r>
      <w:r w:rsidR="00A01530">
        <w:t>bod</w:t>
      </w:r>
      <w:r w:rsidR="002E5C01">
        <w:t xml:space="preserve">ies </w:t>
      </w:r>
      <w:r w:rsidR="00B178E2">
        <w:t>dissolving, so all that</w:t>
      </w:r>
      <w:r w:rsidR="00396ECC">
        <w:t>’</w:t>
      </w:r>
      <w:r w:rsidR="00B178E2">
        <w:t>s left is their faces</w:t>
      </w:r>
      <w:r w:rsidR="001A1559">
        <w:t xml:space="preserve">, </w:t>
      </w:r>
      <w:r w:rsidR="00B178E2">
        <w:t>mouths wide</w:t>
      </w:r>
      <w:r w:rsidR="001A1559">
        <w:t xml:space="preserve"> as if they screaming—</w:t>
      </w:r>
      <w:r w:rsidR="000A739E">
        <w:t xml:space="preserve">screaming </w:t>
      </w:r>
      <w:r w:rsidR="000A739E">
        <w:lastRenderedPageBreak/>
        <w:t>foreve</w:t>
      </w:r>
      <w:r w:rsidR="00B178E2">
        <w:t>r. When it</w:t>
      </w:r>
      <w:r w:rsidR="001A1559">
        <w:t xml:space="preserve"> finally</w:t>
      </w:r>
      <w:r w:rsidR="00B178E2">
        <w:t xml:space="preserve"> stop</w:t>
      </w:r>
      <w:r w:rsidR="00A01530">
        <w:t>s</w:t>
      </w:r>
      <w:r w:rsidR="00B178E2">
        <w:t xml:space="preserve">, I bend my neck </w:t>
      </w:r>
      <w:r w:rsidR="000A739E">
        <w:t>to stare up</w:t>
      </w:r>
      <w:r w:rsidR="00B178E2">
        <w:t xml:space="preserve"> at the monstrosity</w:t>
      </w:r>
      <w:r w:rsidR="00A01530">
        <w:t xml:space="preserve"> born this night</w:t>
      </w:r>
      <w:r w:rsidR="00FB30C6">
        <w:t>, rain pelt</w:t>
      </w:r>
      <w:r w:rsidR="00A01530">
        <w:t>ing</w:t>
      </w:r>
      <w:r w:rsidR="00FB30C6">
        <w:t xml:space="preserve"> my face</w:t>
      </w:r>
      <w:r w:rsidR="00A01530">
        <w:t xml:space="preserve"> like </w:t>
      </w:r>
      <w:r w:rsidR="00EB7CD9">
        <w:t>the heavens weeping</w:t>
      </w:r>
      <w:r w:rsidR="00B178E2">
        <w:t>.</w:t>
      </w:r>
    </w:p>
    <w:p w14:paraId="364EE408" w14:textId="6160498C" w:rsidR="006415C4" w:rsidRDefault="00A01530" w:rsidP="00274030">
      <w:pPr>
        <w:pStyle w:val="Body-TextTx"/>
      </w:pPr>
      <w:r w:rsidRPr="00A01530">
        <w:t>The Grand Cyclops don</w:t>
      </w:r>
      <w:r w:rsidR="00396ECC">
        <w:t>’</w:t>
      </w:r>
      <w:r w:rsidRPr="00A01530">
        <w:t>t look like nothing I ever seen. It remind</w:t>
      </w:r>
      <w:r w:rsidR="00423571">
        <w:t>s</w:t>
      </w:r>
      <w:r w:rsidRPr="00A01530">
        <w:t xml:space="preserve"> me of a </w:t>
      </w:r>
      <w:r w:rsidR="000E28C2">
        <w:t>long</w:t>
      </w:r>
      <w:r w:rsidR="00651EE6">
        <w:t>,</w:t>
      </w:r>
      <w:r w:rsidR="000E28C2">
        <w:t xml:space="preserve"> coiling </w:t>
      </w:r>
      <w:r w:rsidRPr="00A01530">
        <w:t xml:space="preserve">snake. But it got arms too, </w:t>
      </w:r>
      <w:r w:rsidR="000E28C2">
        <w:t>thick</w:t>
      </w:r>
      <w:r w:rsidRPr="00A01530">
        <w:t xml:space="preserve"> trunks that split into </w:t>
      </w:r>
      <w:r>
        <w:t xml:space="preserve">curling </w:t>
      </w:r>
      <w:r w:rsidR="000E28C2">
        <w:t xml:space="preserve">and writhing </w:t>
      </w:r>
      <w:r w:rsidRPr="00A01530">
        <w:t xml:space="preserve">tentacles. </w:t>
      </w:r>
      <w:r>
        <w:t>The w</w:t>
      </w:r>
      <w:r w:rsidR="000A739E">
        <w:t>hole of her</w:t>
      </w:r>
      <w:r>
        <w:t xml:space="preserve"> is</w:t>
      </w:r>
      <w:r w:rsidR="00FB30C6">
        <w:t xml:space="preserve"> made of people</w:t>
      </w:r>
      <w:r w:rsidR="00651EE6">
        <w:t xml:space="preserve">, </w:t>
      </w:r>
      <w:r w:rsidR="00FB30C6">
        <w:t xml:space="preserve">their flesh </w:t>
      </w:r>
      <w:r w:rsidR="00D91464">
        <w:t xml:space="preserve">now </w:t>
      </w:r>
      <w:r w:rsidR="000A739E">
        <w:t>bound to her service</w:t>
      </w:r>
      <w:r>
        <w:t>, her vessel into this world</w:t>
      </w:r>
      <w:r w:rsidR="00FB30C6">
        <w:t xml:space="preserve">. All along that awful body mouths open </w:t>
      </w:r>
      <w:r w:rsidR="000A739E">
        <w:t xml:space="preserve">to </w:t>
      </w:r>
      <w:r w:rsidR="00FB30C6">
        <w:t xml:space="preserve">let out </w:t>
      </w:r>
      <w:r w:rsidR="00D91464">
        <w:t>a shriek</w:t>
      </w:r>
      <w:r w:rsidR="00FB30C6">
        <w:t xml:space="preserve"> of birth and triumph</w:t>
      </w:r>
      <w:r w:rsidR="00764102">
        <w:t xml:space="preserve"> that shakes me to my bones</w:t>
      </w:r>
      <w:r w:rsidR="00FB30C6">
        <w:t>.</w:t>
      </w:r>
    </w:p>
    <w:p w14:paraId="0B8EC6E6" w14:textId="02AC1D0D" w:rsidR="00FB30C6" w:rsidRDefault="00396ECC" w:rsidP="00274030">
      <w:pPr>
        <w:pStyle w:val="Body-TextTx"/>
      </w:pPr>
      <w:r>
        <w:t>“</w:t>
      </w:r>
      <w:r w:rsidR="00FB30C6">
        <w:t>Isn</w:t>
      </w:r>
      <w:r>
        <w:t>’</w:t>
      </w:r>
      <w:r w:rsidR="00FB30C6">
        <w:t>t she beautiful?</w:t>
      </w:r>
      <w:r>
        <w:t>”</w:t>
      </w:r>
      <w:r w:rsidR="00FB30C6">
        <w:t xml:space="preserve"> </w:t>
      </w:r>
      <w:r w:rsidR="000A739E">
        <w:t>Butcher Clyde ask</w:t>
      </w:r>
      <w:r w:rsidR="00A01530">
        <w:t>s</w:t>
      </w:r>
      <w:r w:rsidR="000A739E">
        <w:t xml:space="preserve">, </w:t>
      </w:r>
      <w:r w:rsidR="00A01530">
        <w:t xml:space="preserve">face </w:t>
      </w:r>
      <w:r w:rsidR="000A739E">
        <w:t xml:space="preserve">like </w:t>
      </w:r>
      <w:r w:rsidR="00D91464">
        <w:t>he</w:t>
      </w:r>
      <w:r w:rsidR="000A739E">
        <w:t xml:space="preserve"> caught the ghost.</w:t>
      </w:r>
    </w:p>
    <w:p w14:paraId="7F711DAC" w14:textId="77777777" w:rsidR="006415C4" w:rsidRDefault="00A01530" w:rsidP="00274030">
      <w:pPr>
        <w:pStyle w:val="Body-TextTx"/>
      </w:pPr>
      <w:r w:rsidRPr="00A01530">
        <w:t>Th</w:t>
      </w:r>
      <w:r w:rsidR="00287551">
        <w:t>e</w:t>
      </w:r>
      <w:r w:rsidRPr="00A01530">
        <w:t xml:space="preserve"> mouths on the Grand Cyclop</w:t>
      </w:r>
      <w:r w:rsidR="00D91464">
        <w:t xml:space="preserve">s </w:t>
      </w:r>
      <w:r w:rsidRPr="00A01530">
        <w:t>all open and shriek again. No, not just shrieking. Talking</w:t>
      </w:r>
      <w:r>
        <w:t>, in an ungodly chorus</w:t>
      </w:r>
      <w:r w:rsidRPr="00A01530">
        <w:t>.</w:t>
      </w:r>
    </w:p>
    <w:p w14:paraId="318C5190" w14:textId="77777777" w:rsidR="00FB30C6" w:rsidRPr="00BD60BE" w:rsidRDefault="000A739E" w:rsidP="00274030">
      <w:pPr>
        <w:pStyle w:val="Body-TextTx"/>
      </w:pPr>
      <w:r w:rsidRPr="00BD60BE">
        <w:rPr>
          <w:rStyle w:val="itali"/>
        </w:rPr>
        <w:t xml:space="preserve">We </w:t>
      </w:r>
      <w:r w:rsidR="00FB30C6" w:rsidRPr="00BD60BE">
        <w:rPr>
          <w:rStyle w:val="itali"/>
        </w:rPr>
        <w:t>come</w:t>
      </w:r>
      <w:r w:rsidRPr="00BD60BE">
        <w:rPr>
          <w:rStyle w:val="itali"/>
        </w:rPr>
        <w:t xml:space="preserve"> to claim what is ours</w:t>
      </w:r>
      <w:r w:rsidR="00FB30C6" w:rsidRPr="00BD60BE">
        <w:rPr>
          <w:rStyle w:val="itali"/>
        </w:rPr>
        <w:t xml:space="preserve">. </w:t>
      </w:r>
      <w:r w:rsidR="00A01530" w:rsidRPr="00BD60BE">
        <w:rPr>
          <w:rStyle w:val="itali"/>
        </w:rPr>
        <w:t xml:space="preserve">This world. </w:t>
      </w:r>
      <w:r w:rsidR="00FB30C6" w:rsidRPr="00BD60BE">
        <w:rPr>
          <w:rStyle w:val="itali"/>
        </w:rPr>
        <w:t>Bring forth our champion. Let us see</w:t>
      </w:r>
      <w:r w:rsidR="00A01530" w:rsidRPr="00BD60BE">
        <w:rPr>
          <w:rStyle w:val="itali"/>
        </w:rPr>
        <w:t>!</w:t>
      </w:r>
    </w:p>
    <w:p w14:paraId="6F21C160" w14:textId="332A1B6A" w:rsidR="006415C4" w:rsidRDefault="00396ECC" w:rsidP="00274030">
      <w:pPr>
        <w:pStyle w:val="Body-TextTx"/>
      </w:pPr>
      <w:r>
        <w:t>“</w:t>
      </w:r>
      <w:r w:rsidR="00FB30C6">
        <w:t>She wants to meet you</w:t>
      </w:r>
      <w:r w:rsidR="00D45772">
        <w:t>,</w:t>
      </w:r>
      <w:r w:rsidR="00FB30C6">
        <w:t xml:space="preserve"> Maryse</w:t>
      </w:r>
      <w:r w:rsidR="00A01530">
        <w:t>!</w:t>
      </w:r>
      <w:r>
        <w:t>”</w:t>
      </w:r>
    </w:p>
    <w:p w14:paraId="7D046553" w14:textId="77777777" w:rsidR="006415C4" w:rsidRDefault="00A01530" w:rsidP="00274030">
      <w:pPr>
        <w:pStyle w:val="Body-TextTx"/>
      </w:pPr>
      <w:r w:rsidRPr="00A01530">
        <w:t>Just as he say</w:t>
      </w:r>
      <w:r w:rsidR="00423571">
        <w:t>s</w:t>
      </w:r>
      <w:r w:rsidRPr="00A01530">
        <w:t xml:space="preserve"> it the Grand Cyclops </w:t>
      </w:r>
      <w:r>
        <w:t>lowers</w:t>
      </w:r>
      <w:r w:rsidRPr="00A01530">
        <w:t xml:space="preserve"> her neck, until the stump where a head should be is bent just above me. </w:t>
      </w:r>
      <w:r w:rsidR="00D91464">
        <w:t>A hundred eyes open up in her</w:t>
      </w:r>
      <w:r w:rsidRPr="00A01530">
        <w:t xml:space="preserve"> </w:t>
      </w:r>
      <w:r w:rsidR="00287551">
        <w:t>rippling flesh</w:t>
      </w:r>
      <w:r w:rsidRPr="00A01530">
        <w:t xml:space="preserve">, </w:t>
      </w:r>
      <w:r>
        <w:t>every last one</w:t>
      </w:r>
      <w:r w:rsidRPr="00A01530">
        <w:t xml:space="preserve"> all too human.</w:t>
      </w:r>
      <w:r>
        <w:t xml:space="preserve"> </w:t>
      </w:r>
      <w:r w:rsidR="00423571">
        <w:t>They</w:t>
      </w:r>
      <w:r>
        <w:t xml:space="preserve"> squirm through her </w:t>
      </w:r>
      <w:r w:rsidR="00287551">
        <w:t>body</w:t>
      </w:r>
      <w:r>
        <w:t xml:space="preserve"> </w:t>
      </w:r>
      <w:r w:rsidR="005B31A7">
        <w:t xml:space="preserve">like tadpoles swimming through muck, </w:t>
      </w:r>
      <w:r>
        <w:t xml:space="preserve">until they reach the stump, pooling into </w:t>
      </w:r>
      <w:r w:rsidR="008E12BF">
        <w:t>one big</w:t>
      </w:r>
      <w:r>
        <w:t xml:space="preserve"> mass </w:t>
      </w:r>
      <w:r w:rsidR="00423571">
        <w:t>and</w:t>
      </w:r>
      <w:r>
        <w:t xml:space="preserve"> </w:t>
      </w:r>
      <w:r w:rsidR="00423571">
        <w:t>focusing</w:t>
      </w:r>
      <w:r>
        <w:t xml:space="preserve"> on me.</w:t>
      </w:r>
    </w:p>
    <w:p w14:paraId="2CB01F42" w14:textId="77777777" w:rsidR="006415C4" w:rsidRPr="00BD60BE" w:rsidRDefault="000A739E" w:rsidP="00274030">
      <w:pPr>
        <w:pStyle w:val="Body-TextTx"/>
      </w:pPr>
      <w:r w:rsidRPr="00BD60BE">
        <w:rPr>
          <w:rStyle w:val="itali"/>
        </w:rPr>
        <w:t xml:space="preserve">Behold the </w:t>
      </w:r>
      <w:r w:rsidR="000F6DE5" w:rsidRPr="00BD60BE">
        <w:rPr>
          <w:rStyle w:val="itali"/>
        </w:rPr>
        <w:t>one who will accept our gift—our blessings.</w:t>
      </w:r>
    </w:p>
    <w:p w14:paraId="7BABF56C" w14:textId="6754C332" w:rsidR="006415C4" w:rsidRDefault="005B31A7" w:rsidP="00274030">
      <w:pPr>
        <w:pStyle w:val="Body-TextTx"/>
      </w:pPr>
      <w:r w:rsidRPr="005B31A7">
        <w:t>The Grand Cyclops spread</w:t>
      </w:r>
      <w:r>
        <w:t>s</w:t>
      </w:r>
      <w:r w:rsidRPr="005B31A7">
        <w:t xml:space="preserve"> out her arms, </w:t>
      </w:r>
      <w:r w:rsidR="008E12BF">
        <w:t xml:space="preserve">those </w:t>
      </w:r>
      <w:r>
        <w:t>writhing</w:t>
      </w:r>
      <w:r w:rsidRPr="005B31A7">
        <w:t xml:space="preserve"> tentacles envelop</w:t>
      </w:r>
      <w:r w:rsidR="00423571">
        <w:t>ing</w:t>
      </w:r>
      <w:r w:rsidRPr="005B31A7">
        <w:t xml:space="preserve"> me </w:t>
      </w:r>
      <w:r>
        <w:t>within</w:t>
      </w:r>
      <w:r w:rsidRPr="005B31A7">
        <w:t xml:space="preserve">. Little nubs like human fingers break out along their length, and I can feel them </w:t>
      </w:r>
      <w:r w:rsidR="00423571">
        <w:t>sticky</w:t>
      </w:r>
      <w:r>
        <w:t xml:space="preserve"> and </w:t>
      </w:r>
      <w:r w:rsidR="00423571">
        <w:t>wet</w:t>
      </w:r>
      <w:r>
        <w:t xml:space="preserve"> </w:t>
      </w:r>
      <w:r w:rsidRPr="005B31A7">
        <w:t xml:space="preserve">sliding across my </w:t>
      </w:r>
      <w:r>
        <w:t xml:space="preserve">clothes and </w:t>
      </w:r>
      <w:r w:rsidRPr="005B31A7">
        <w:t>skin—touching, feeling, sizing me up. If a giant centipede with man</w:t>
      </w:r>
      <w:r w:rsidR="00651EE6">
        <w:t xml:space="preserve"> </w:t>
      </w:r>
      <w:r w:rsidRPr="005B31A7">
        <w:t xml:space="preserve">hands </w:t>
      </w:r>
      <w:r w:rsidR="008E12BF">
        <w:t>hadn</w:t>
      </w:r>
      <w:r w:rsidR="00396ECC">
        <w:t>’</w:t>
      </w:r>
      <w:r w:rsidR="008E12BF">
        <w:t>t done near</w:t>
      </w:r>
      <w:r w:rsidRPr="005B31A7">
        <w:t xml:space="preserve"> the same to me a n</w:t>
      </w:r>
      <w:r>
        <w:t>ight previous, pretty sure I might have passed out then and there.</w:t>
      </w:r>
    </w:p>
    <w:p w14:paraId="0EF33742" w14:textId="77777777" w:rsidR="00670788" w:rsidRPr="00BD60BE" w:rsidRDefault="00670788" w:rsidP="00274030">
      <w:pPr>
        <w:pStyle w:val="Body-TextTx"/>
      </w:pPr>
      <w:r w:rsidRPr="00BD60BE">
        <w:rPr>
          <w:rStyle w:val="itali"/>
        </w:rPr>
        <w:t>Yes</w:t>
      </w:r>
      <w:r w:rsidR="005B31A7" w:rsidRPr="00BD60BE">
        <w:rPr>
          <w:rStyle w:val="itali"/>
        </w:rPr>
        <w:t>!</w:t>
      </w:r>
      <w:r w:rsidRPr="00BD60BE">
        <w:rPr>
          <w:rStyle w:val="itali"/>
        </w:rPr>
        <w:t xml:space="preserve"> </w:t>
      </w:r>
      <w:r w:rsidR="005B31A7" w:rsidRPr="00BD60BE">
        <w:rPr>
          <w:rStyle w:val="itali"/>
        </w:rPr>
        <w:t>O</w:t>
      </w:r>
      <w:r w:rsidRPr="00BD60BE">
        <w:rPr>
          <w:rStyle w:val="itali"/>
        </w:rPr>
        <w:t xml:space="preserve">h </w:t>
      </w:r>
      <w:r w:rsidR="005B31A7" w:rsidRPr="00BD60BE">
        <w:rPr>
          <w:rStyle w:val="itali"/>
        </w:rPr>
        <w:t>yes! T</w:t>
      </w:r>
      <w:r w:rsidRPr="00BD60BE">
        <w:rPr>
          <w:rStyle w:val="itali"/>
        </w:rPr>
        <w:t xml:space="preserve">his one carries the anger of her people. Pure yet untapped. We </w:t>
      </w:r>
      <w:r w:rsidRPr="00BD60BE">
        <w:rPr>
          <w:rStyle w:val="itali"/>
        </w:rPr>
        <w:lastRenderedPageBreak/>
        <w:t>could do much with this. We could do much for you</w:t>
      </w:r>
      <w:r w:rsidR="008E12BF" w:rsidRPr="00BD60BE">
        <w:rPr>
          <w:rStyle w:val="itali"/>
        </w:rPr>
        <w:t>!</w:t>
      </w:r>
    </w:p>
    <w:p w14:paraId="239B9EBE" w14:textId="252E1FE6" w:rsidR="00287551" w:rsidRDefault="00396ECC" w:rsidP="00274030">
      <w:pPr>
        <w:pStyle w:val="Body-TextTx"/>
      </w:pPr>
      <w:r>
        <w:t>“</w:t>
      </w:r>
      <w:r w:rsidR="00670788">
        <w:t xml:space="preserve">You only </w:t>
      </w:r>
      <w:r w:rsidR="005B31A7">
        <w:t xml:space="preserve">have </w:t>
      </w:r>
      <w:r w:rsidR="00670788">
        <w:t xml:space="preserve">to </w:t>
      </w:r>
      <w:r w:rsidR="005B31A7">
        <w:t xml:space="preserve">say yes, </w:t>
      </w:r>
      <w:r w:rsidR="00670788">
        <w:t>Maryse,</w:t>
      </w:r>
      <w:r>
        <w:t>”</w:t>
      </w:r>
      <w:r w:rsidR="00670788">
        <w:t xml:space="preserve"> Butcher Clyde </w:t>
      </w:r>
      <w:r w:rsidR="005B31A7">
        <w:t>urges</w:t>
      </w:r>
      <w:r w:rsidR="00670788">
        <w:t xml:space="preserve">. </w:t>
      </w:r>
      <w:r>
        <w:t>“</w:t>
      </w:r>
      <w:r w:rsidR="005B31A7">
        <w:t>Accept this gift!</w:t>
      </w:r>
      <w:r>
        <w:t>”</w:t>
      </w:r>
    </w:p>
    <w:p w14:paraId="2425A89B" w14:textId="77777777" w:rsidR="006415C4" w:rsidRDefault="00287551" w:rsidP="00274030">
      <w:pPr>
        <w:pStyle w:val="Body-TextTx"/>
      </w:pPr>
      <w:r>
        <w:t>S</w:t>
      </w:r>
      <w:r w:rsidR="00E40B45" w:rsidRPr="00E40B45">
        <w:t xml:space="preserve">hould be easy for me to say no. To damn </w:t>
      </w:r>
      <w:r>
        <w:t>these monsters</w:t>
      </w:r>
      <w:r w:rsidR="00E40B45" w:rsidRPr="00E40B45">
        <w:t xml:space="preserve"> to hell and beyond.</w:t>
      </w:r>
    </w:p>
    <w:p w14:paraId="53C20405" w14:textId="48BC7C6A" w:rsidR="006415C4" w:rsidRDefault="00670788">
      <w:pPr>
        <w:pStyle w:val="Body-TextTx"/>
      </w:pPr>
      <w:proofErr w:type="gramStart"/>
      <w:r>
        <w:t>But</w:t>
      </w:r>
      <w:r w:rsidR="00396ECC">
        <w:t> .</w:t>
      </w:r>
      <w:proofErr w:type="gramEnd"/>
      <w:r w:rsidR="00396ECC">
        <w:t> . .</w:t>
      </w:r>
      <w:r w:rsidR="006415C4">
        <w:t xml:space="preserve"> </w:t>
      </w:r>
      <w:r>
        <w:t>Butcher Clyde</w:t>
      </w:r>
      <w:r w:rsidR="00396ECC">
        <w:t>’</w:t>
      </w:r>
      <w:r w:rsidR="00287551">
        <w:t>s words</w:t>
      </w:r>
      <w:r>
        <w:t xml:space="preserve"> </w:t>
      </w:r>
      <w:r w:rsidR="008E12BF">
        <w:t xml:space="preserve">are </w:t>
      </w:r>
      <w:r>
        <w:t xml:space="preserve">in my head </w:t>
      </w:r>
      <w:r w:rsidR="00287551">
        <w:t xml:space="preserve">and </w:t>
      </w:r>
      <w:r>
        <w:t>I can</w:t>
      </w:r>
      <w:r w:rsidR="00396ECC">
        <w:t>’</w:t>
      </w:r>
      <w:r>
        <w:t xml:space="preserve">t shake </w:t>
      </w:r>
      <w:r w:rsidR="00287551">
        <w:t xml:space="preserve">them </w:t>
      </w:r>
      <w:r>
        <w:t xml:space="preserve">out. </w:t>
      </w:r>
      <w:r w:rsidR="00287551">
        <w:t>What</w:t>
      </w:r>
      <w:r w:rsidR="00E40B45">
        <w:t xml:space="preserve"> </w:t>
      </w:r>
      <w:r w:rsidR="00287551">
        <w:t>they</w:t>
      </w:r>
      <w:r w:rsidR="00E40B45">
        <w:t xml:space="preserve"> offering me </w:t>
      </w:r>
      <w:r w:rsidR="00287551">
        <w:t xml:space="preserve">is </w:t>
      </w:r>
      <w:r w:rsidR="00E40B45">
        <w:t xml:space="preserve">power. Power </w:t>
      </w:r>
      <w:r>
        <w:t xml:space="preserve">to protect. Power to avenge. </w:t>
      </w:r>
      <w:r w:rsidR="00E40B45">
        <w:t xml:space="preserve">Power over the life and death of my people. </w:t>
      </w:r>
      <w:r>
        <w:t xml:space="preserve">When colored folk ever had anyone offer </w:t>
      </w:r>
      <w:r w:rsidR="00E40B45">
        <w:t xml:space="preserve">us </w:t>
      </w:r>
      <w:r>
        <w:t>so much? When we ever had the power not to be scare</w:t>
      </w:r>
      <w:r w:rsidR="00BB7C1E">
        <w:t>d</w:t>
      </w:r>
      <w:r w:rsidR="00E40B45">
        <w:t xml:space="preserve"> no more</w:t>
      </w:r>
      <w:r>
        <w:t xml:space="preserve">? </w:t>
      </w:r>
      <w:proofErr w:type="spellStart"/>
      <w:r w:rsidR="00287551">
        <w:t>A</w:t>
      </w:r>
      <w:r w:rsidR="00E40B45">
        <w:t>in</w:t>
      </w:r>
      <w:r w:rsidR="00396ECC">
        <w:t>’</w:t>
      </w:r>
      <w:r w:rsidR="00E40B45">
        <w:t>t</w:t>
      </w:r>
      <w:proofErr w:type="spellEnd"/>
      <w:r w:rsidR="00E40B45">
        <w:t xml:space="preserve"> </w:t>
      </w:r>
      <w:r>
        <w:t>we been suffering and dying</w:t>
      </w:r>
      <w:r w:rsidR="00287551">
        <w:t xml:space="preserve"> all this time,</w:t>
      </w:r>
      <w:r>
        <w:t xml:space="preserve"> at the hands of monsters in human form? What difference </w:t>
      </w:r>
      <w:r w:rsidR="00287551">
        <w:t xml:space="preserve">then </w:t>
      </w:r>
      <w:r w:rsidR="001E3D21">
        <w:t>if</w:t>
      </w:r>
      <w:r>
        <w:t xml:space="preserve"> we make a pact with some other monsters? </w:t>
      </w:r>
      <w:r w:rsidR="00287551">
        <w:t>W</w:t>
      </w:r>
      <w:r w:rsidR="00E40B45" w:rsidRPr="00E40B45">
        <w:t>hat we owe this world that so despise</w:t>
      </w:r>
      <w:r w:rsidR="001E3D21">
        <w:t>s</w:t>
      </w:r>
      <w:r w:rsidR="00E40B45" w:rsidRPr="00E40B45">
        <w:t xml:space="preserve"> and brutalize</w:t>
      </w:r>
      <w:r w:rsidR="001E3D21">
        <w:t>s</w:t>
      </w:r>
      <w:r w:rsidR="00E40B45" w:rsidRPr="00E40B45">
        <w:t xml:space="preserve"> us? </w:t>
      </w:r>
      <w:r>
        <w:t xml:space="preserve">Why </w:t>
      </w:r>
      <w:r w:rsidR="001E3D21">
        <w:t xml:space="preserve">lift a hand </w:t>
      </w:r>
      <w:r>
        <w:t xml:space="preserve">to save it when it </w:t>
      </w:r>
      <w:proofErr w:type="spellStart"/>
      <w:r>
        <w:t>ain</w:t>
      </w:r>
      <w:r w:rsidR="00396ECC">
        <w:t>’</w:t>
      </w:r>
      <w:r>
        <w:t>t</w:t>
      </w:r>
      <w:proofErr w:type="spellEnd"/>
      <w:r>
        <w:t xml:space="preserve"> </w:t>
      </w:r>
      <w:r w:rsidR="00E40B45">
        <w:t xml:space="preserve">never </w:t>
      </w:r>
      <w:r>
        <w:t xml:space="preserve">done </w:t>
      </w:r>
      <w:r w:rsidR="00C95CCE">
        <w:t>a damn thing</w:t>
      </w:r>
      <w:r>
        <w:t xml:space="preserve"> to save us?</w:t>
      </w:r>
    </w:p>
    <w:p w14:paraId="5521191E" w14:textId="77777777" w:rsidR="00670788" w:rsidRPr="00BD60BE" w:rsidRDefault="00670788" w:rsidP="00274030">
      <w:pPr>
        <w:pStyle w:val="Body-TextTx"/>
      </w:pPr>
      <w:r w:rsidRPr="00BD60BE">
        <w:rPr>
          <w:rStyle w:val="itali"/>
        </w:rPr>
        <w:t>So close you are to seeing the truth</w:t>
      </w:r>
      <w:r w:rsidR="00287551" w:rsidRPr="00BD60BE">
        <w:rPr>
          <w:rStyle w:val="itali"/>
        </w:rPr>
        <w:t xml:space="preserve">, </w:t>
      </w:r>
      <w:r w:rsidR="00287551" w:rsidRPr="003047BE">
        <w:t>the Grand Cyclops croons</w:t>
      </w:r>
      <w:r w:rsidRPr="003047BE">
        <w:t>.</w:t>
      </w:r>
      <w:r w:rsidRPr="00BD60BE">
        <w:rPr>
          <w:rStyle w:val="itali"/>
        </w:rPr>
        <w:t xml:space="preserve"> Give over your anger</w:t>
      </w:r>
      <w:r w:rsidR="00D45EED" w:rsidRPr="00BD60BE">
        <w:rPr>
          <w:rStyle w:val="itali"/>
        </w:rPr>
        <w:t xml:space="preserve">. Let us show you how to </w:t>
      </w:r>
      <w:r w:rsidR="00287551" w:rsidRPr="00BD60BE">
        <w:rPr>
          <w:rStyle w:val="itali"/>
        </w:rPr>
        <w:t xml:space="preserve">wield </w:t>
      </w:r>
      <w:r w:rsidR="00D45EED" w:rsidRPr="00BD60BE">
        <w:rPr>
          <w:rStyle w:val="itali"/>
        </w:rPr>
        <w:t xml:space="preserve">it. How to make you strong. </w:t>
      </w:r>
      <w:r w:rsidR="00E40B45" w:rsidRPr="00BD60BE">
        <w:rPr>
          <w:rStyle w:val="itali"/>
        </w:rPr>
        <w:t xml:space="preserve">Without fear of your enemies or mercy. Do not </w:t>
      </w:r>
      <w:r w:rsidR="009F7AEE" w:rsidRPr="00BD60BE">
        <w:rPr>
          <w:rStyle w:val="itali"/>
        </w:rPr>
        <w:t>flee</w:t>
      </w:r>
      <w:r w:rsidR="00E40B45" w:rsidRPr="00BD60BE">
        <w:rPr>
          <w:rStyle w:val="itali"/>
        </w:rPr>
        <w:t xml:space="preserve"> from </w:t>
      </w:r>
      <w:r w:rsidR="00287551" w:rsidRPr="00BD60BE">
        <w:rPr>
          <w:rStyle w:val="itali"/>
        </w:rPr>
        <w:t>it</w:t>
      </w:r>
      <w:r w:rsidR="00E40B45" w:rsidRPr="00BD60BE">
        <w:rPr>
          <w:rStyle w:val="itali"/>
        </w:rPr>
        <w:t xml:space="preserve">. Embrace it. </w:t>
      </w:r>
      <w:r w:rsidR="00DD2BFC" w:rsidRPr="00BD60BE">
        <w:rPr>
          <w:rStyle w:val="itali"/>
        </w:rPr>
        <w:t>Who is to blame for the hate that hate made?</w:t>
      </w:r>
    </w:p>
    <w:p w14:paraId="71CD83EA" w14:textId="4295F1B0" w:rsidR="005A4870" w:rsidRDefault="00D45EED" w:rsidP="00274030">
      <w:pPr>
        <w:pStyle w:val="Body-TextTx"/>
      </w:pPr>
      <w:r>
        <w:t xml:space="preserve">I can feel </w:t>
      </w:r>
      <w:r w:rsidR="005A4870">
        <w:t xml:space="preserve">the heat of </w:t>
      </w:r>
      <w:r>
        <w:t>that anger rising, hot enough to burn. In my head are all the visions I ever seen</w:t>
      </w:r>
      <w:r w:rsidR="008E12BF">
        <w:t>. M</w:t>
      </w:r>
      <w:r>
        <w:t>en, women</w:t>
      </w:r>
      <w:r w:rsidR="00E8573F">
        <w:t>,</w:t>
      </w:r>
      <w:r>
        <w:t xml:space="preserve"> and children</w:t>
      </w:r>
      <w:r w:rsidR="005A4870">
        <w:t xml:space="preserve"> who look like me</w:t>
      </w:r>
      <w:r w:rsidR="008E12BF">
        <w:t xml:space="preserve">, </w:t>
      </w:r>
      <w:r>
        <w:t>under the lash, in chains, whipped until the flesh hang</w:t>
      </w:r>
      <w:r w:rsidR="00695735">
        <w:t>ing</w:t>
      </w:r>
      <w:r>
        <w:t xml:space="preserve"> from their bones, hurt so bad their souls cry out. This why they chose me. Because </w:t>
      </w:r>
      <w:r w:rsidR="008E12BF">
        <w:t>I carry</w:t>
      </w:r>
      <w:r w:rsidR="005A4870">
        <w:t xml:space="preserve"> not just</w:t>
      </w:r>
      <w:r w:rsidR="00C95CCE">
        <w:t xml:space="preserve"> </w:t>
      </w:r>
      <w:r>
        <w:t xml:space="preserve">the anger of what I seen with my own eyes but </w:t>
      </w:r>
      <w:r w:rsidR="00695735">
        <w:t>centuries</w:t>
      </w:r>
      <w:r w:rsidR="005A4870">
        <w:t xml:space="preserve"> of anger</w:t>
      </w:r>
      <w:r w:rsidR="009F7AEE">
        <w:t>—</w:t>
      </w:r>
      <w:r>
        <w:t xml:space="preserve">growing up in me. </w:t>
      </w:r>
      <w:r w:rsidR="005A4870">
        <w:t>Auntie</w:t>
      </w:r>
      <w:r w:rsidR="005A4870" w:rsidRPr="005A4870">
        <w:t xml:space="preserve"> </w:t>
      </w:r>
      <w:proofErr w:type="spellStart"/>
      <w:r w:rsidR="005A4870">
        <w:t>Ondine</w:t>
      </w:r>
      <w:r w:rsidR="00396ECC">
        <w:t>’</w:t>
      </w:r>
      <w:r w:rsidR="005A4870">
        <w:t>s</w:t>
      </w:r>
      <w:proofErr w:type="spellEnd"/>
      <w:r w:rsidR="005A4870">
        <w:t xml:space="preserve"> fears </w:t>
      </w:r>
      <w:r w:rsidR="00695735">
        <w:t>was</w:t>
      </w:r>
      <w:r w:rsidR="005A4870">
        <w:t xml:space="preserve"> right. I</w:t>
      </w:r>
      <w:r w:rsidR="005A4870" w:rsidRPr="005A4870">
        <w:t>n giving me that sword, they were molding me for the very enemy I</w:t>
      </w:r>
      <w:r w:rsidR="00396ECC">
        <w:t>’</w:t>
      </w:r>
      <w:r w:rsidR="00695735">
        <w:t xml:space="preserve">m </w:t>
      </w:r>
      <w:r w:rsidR="005A4870" w:rsidRPr="005A4870">
        <w:t>meant to fight.</w:t>
      </w:r>
    </w:p>
    <w:p w14:paraId="744A970C" w14:textId="3D17D956" w:rsidR="006415C4" w:rsidRDefault="005A4870" w:rsidP="00274030">
      <w:pPr>
        <w:pStyle w:val="Body-TextTx"/>
      </w:pPr>
      <w:r w:rsidRPr="00BD60BE">
        <w:rPr>
          <w:rStyle w:val="itali"/>
        </w:rPr>
        <w:t>Be careful now</w:t>
      </w:r>
      <w:r w:rsidR="00E8573F">
        <w:rPr>
          <w:rStyle w:val="itali"/>
        </w:rPr>
        <w:t>,</w:t>
      </w:r>
      <w:r w:rsidRPr="00BD60BE">
        <w:rPr>
          <w:rStyle w:val="itali"/>
        </w:rPr>
        <w:t xml:space="preserve"> </w:t>
      </w:r>
      <w:proofErr w:type="spellStart"/>
      <w:r w:rsidRPr="00BD60BE">
        <w:rPr>
          <w:rStyle w:val="itali"/>
        </w:rPr>
        <w:t>Bruh</w:t>
      </w:r>
      <w:proofErr w:type="spellEnd"/>
      <w:r w:rsidRPr="00BD60BE">
        <w:rPr>
          <w:rStyle w:val="itali"/>
        </w:rPr>
        <w:t xml:space="preserve"> Rabbit. </w:t>
      </w:r>
      <w:r>
        <w:t>My brother</w:t>
      </w:r>
      <w:r w:rsidR="00396ECC">
        <w:t>’</w:t>
      </w:r>
      <w:r>
        <w:t xml:space="preserve">s voice </w:t>
      </w:r>
      <w:r w:rsidR="00695735">
        <w:t>comes so strong</w:t>
      </w:r>
      <w:r>
        <w:t>, it feel</w:t>
      </w:r>
      <w:r w:rsidR="009F7AEE">
        <w:t>s</w:t>
      </w:r>
      <w:r>
        <w:t xml:space="preserve"> like he</w:t>
      </w:r>
      <w:r w:rsidR="00396ECC">
        <w:t>’</w:t>
      </w:r>
      <w:r>
        <w:t xml:space="preserve">s right in my ear. </w:t>
      </w:r>
      <w:r w:rsidRPr="00BD60BE">
        <w:rPr>
          <w:rStyle w:val="itali"/>
        </w:rPr>
        <w:t xml:space="preserve">We the trickster—the spider, the rabbit, even the fox. </w:t>
      </w:r>
      <w:r w:rsidR="00695735" w:rsidRPr="00BD60BE">
        <w:rPr>
          <w:rStyle w:val="itali"/>
        </w:rPr>
        <w:t xml:space="preserve">We </w:t>
      </w:r>
      <w:r w:rsidRPr="00BD60BE">
        <w:rPr>
          <w:rStyle w:val="itali"/>
        </w:rPr>
        <w:t>fool those stronger than us. That</w:t>
      </w:r>
      <w:r w:rsidR="00396ECC">
        <w:rPr>
          <w:rStyle w:val="itali"/>
        </w:rPr>
        <w:t>’</w:t>
      </w:r>
      <w:r w:rsidR="009F7AEE" w:rsidRPr="00BD60BE">
        <w:rPr>
          <w:rStyle w:val="itali"/>
        </w:rPr>
        <w:t>s</w:t>
      </w:r>
      <w:r w:rsidRPr="00BD60BE">
        <w:rPr>
          <w:rStyle w:val="itali"/>
        </w:rPr>
        <w:t xml:space="preserve"> how we survive</w:t>
      </w:r>
      <w:r w:rsidR="00695735" w:rsidRPr="00BD60BE">
        <w:rPr>
          <w:rStyle w:val="itali"/>
        </w:rPr>
        <w:t>.</w:t>
      </w:r>
      <w:r w:rsidRPr="00BD60BE">
        <w:rPr>
          <w:rStyle w:val="itali"/>
        </w:rPr>
        <w:t xml:space="preserve"> Watch out you don</w:t>
      </w:r>
      <w:r w:rsidR="00396ECC">
        <w:rPr>
          <w:rStyle w:val="itali"/>
        </w:rPr>
        <w:t>’</w:t>
      </w:r>
      <w:r w:rsidRPr="00BD60BE">
        <w:rPr>
          <w:rStyle w:val="itali"/>
        </w:rPr>
        <w:t xml:space="preserve">t get tricked </w:t>
      </w:r>
      <w:proofErr w:type="spellStart"/>
      <w:r w:rsidRPr="00BD60BE">
        <w:rPr>
          <w:rStyle w:val="itali"/>
        </w:rPr>
        <w:t>yo</w:t>
      </w:r>
      <w:r w:rsidR="00396ECC">
        <w:rPr>
          <w:rStyle w:val="itali"/>
        </w:rPr>
        <w:t>’</w:t>
      </w:r>
      <w:r w:rsidRPr="00BD60BE">
        <w:rPr>
          <w:rStyle w:val="itali"/>
        </w:rPr>
        <w:t>self</w:t>
      </w:r>
      <w:proofErr w:type="spellEnd"/>
      <w:r w:rsidRPr="00BD60BE">
        <w:rPr>
          <w:rStyle w:val="itali"/>
        </w:rPr>
        <w:t>!</w:t>
      </w:r>
    </w:p>
    <w:p w14:paraId="6C91AF0D" w14:textId="77777777" w:rsidR="006415C4" w:rsidRDefault="005A4870" w:rsidP="00274030">
      <w:pPr>
        <w:pStyle w:val="Body-TextTx"/>
      </w:pPr>
      <w:r>
        <w:lastRenderedPageBreak/>
        <w:t>His voice is followed by another.</w:t>
      </w:r>
    </w:p>
    <w:p w14:paraId="2BF58421" w14:textId="77777777" w:rsidR="006415C4" w:rsidRPr="00BD60BE" w:rsidRDefault="00D45EED" w:rsidP="00274030">
      <w:pPr>
        <w:pStyle w:val="Body-TextTx"/>
      </w:pPr>
      <w:r w:rsidRPr="00BD60BE">
        <w:rPr>
          <w:rStyle w:val="itali"/>
        </w:rPr>
        <w:t xml:space="preserve">They like the places where we hurt. </w:t>
      </w:r>
      <w:r w:rsidR="00DA7598" w:rsidRPr="00BD60BE">
        <w:rPr>
          <w:rStyle w:val="itali"/>
        </w:rPr>
        <w:t>They use it against us.</w:t>
      </w:r>
    </w:p>
    <w:p w14:paraId="04DAA9F4" w14:textId="42025298" w:rsidR="006415C4" w:rsidRDefault="00D45EED" w:rsidP="00274030">
      <w:pPr>
        <w:pStyle w:val="Body-TextTx"/>
      </w:pPr>
      <w:r>
        <w:t>The words of the girl</w:t>
      </w:r>
      <w:r w:rsidR="008E12BF">
        <w:t xml:space="preserve">, </w:t>
      </w:r>
      <w:r w:rsidR="00C95CCE">
        <w:t>my other self from the dream place</w:t>
      </w:r>
      <w:r w:rsidR="008E12BF">
        <w:t xml:space="preserve">, </w:t>
      </w:r>
      <w:r w:rsidR="00D53959">
        <w:t xml:space="preserve">strikes </w:t>
      </w:r>
      <w:r w:rsidR="00695735">
        <w:t xml:space="preserve">with sudden </w:t>
      </w:r>
      <w:r w:rsidR="009F7AEE">
        <w:t>understanding</w:t>
      </w:r>
      <w:r w:rsidR="00D53959">
        <w:t xml:space="preserve">. </w:t>
      </w:r>
      <w:r w:rsidR="00D53959" w:rsidRPr="00D53959">
        <w:t xml:space="preserve">The places where we hurt. </w:t>
      </w:r>
      <w:r w:rsidR="00695735">
        <w:t>W</w:t>
      </w:r>
      <w:r w:rsidR="00D53959">
        <w:t xml:space="preserve">here </w:t>
      </w:r>
      <w:r w:rsidR="00E8573F" w:rsidRPr="00495125">
        <w:rPr>
          <w:rStyle w:val="itali"/>
        </w:rPr>
        <w:t>we</w:t>
      </w:r>
      <w:r w:rsidR="00E8573F">
        <w:t xml:space="preserve"> </w:t>
      </w:r>
      <w:r>
        <w:t xml:space="preserve">hurt. Not just me, all of us, colored folk everywhere, </w:t>
      </w:r>
      <w:r w:rsidR="00D53959">
        <w:t>who</w:t>
      </w:r>
      <w:r>
        <w:t xml:space="preserve"> </w:t>
      </w:r>
      <w:r w:rsidR="009F7AEE">
        <w:t>carry</w:t>
      </w:r>
      <w:r w:rsidR="00DD2BFC">
        <w:t xml:space="preserve"> our wounds with us, </w:t>
      </w:r>
      <w:r w:rsidR="00D53959">
        <w:t xml:space="preserve">sometimes open for all to see, but always so much more </w:t>
      </w:r>
      <w:r w:rsidR="00DD2BFC">
        <w:t>buried</w:t>
      </w:r>
      <w:r w:rsidR="00D53959">
        <w:t xml:space="preserve"> </w:t>
      </w:r>
      <w:r w:rsidR="00DD2BFC">
        <w:t>and hidden</w:t>
      </w:r>
      <w:r w:rsidR="00D53959">
        <w:t xml:space="preserve"> deep</w:t>
      </w:r>
      <w:r w:rsidR="00DD2BFC">
        <w:t xml:space="preserve">. I remember the songs that come with all those visions. </w:t>
      </w:r>
      <w:r w:rsidR="00D53959">
        <w:t>Songs full of h</w:t>
      </w:r>
      <w:r w:rsidR="00DA7598">
        <w:t xml:space="preserve">urt. </w:t>
      </w:r>
      <w:r w:rsidR="00D53959">
        <w:t>Songs of sadness and tears</w:t>
      </w:r>
      <w:r w:rsidR="00DD2BFC">
        <w:t xml:space="preserve">. </w:t>
      </w:r>
      <w:r w:rsidR="00D53959">
        <w:t>Songs pulsing with pain</w:t>
      </w:r>
      <w:r w:rsidR="00DD2BFC">
        <w:t>. A righteous anger</w:t>
      </w:r>
      <w:r w:rsidR="00D53959">
        <w:t xml:space="preserve"> and cry for justice</w:t>
      </w:r>
      <w:r w:rsidR="00DD2BFC">
        <w:t>.</w:t>
      </w:r>
    </w:p>
    <w:p w14:paraId="53B69F73" w14:textId="77777777" w:rsidR="006415C4" w:rsidRDefault="00C95CCE" w:rsidP="00274030">
      <w:pPr>
        <w:pStyle w:val="Body-TextTx"/>
      </w:pPr>
      <w:r>
        <w:t>But not hate.</w:t>
      </w:r>
    </w:p>
    <w:p w14:paraId="200FE641" w14:textId="3AFD3E98" w:rsidR="006415C4" w:rsidRDefault="00D53959" w:rsidP="00274030">
      <w:pPr>
        <w:pStyle w:val="Body-TextTx"/>
      </w:pPr>
      <w:r>
        <w:t xml:space="preserve">They </w:t>
      </w:r>
      <w:proofErr w:type="spellStart"/>
      <w:r>
        <w:t>ain</w:t>
      </w:r>
      <w:r w:rsidR="00396ECC">
        <w:t>’</w:t>
      </w:r>
      <w:r>
        <w:t>t</w:t>
      </w:r>
      <w:proofErr w:type="spellEnd"/>
      <w:r>
        <w:t xml:space="preserve"> the same thing. Never was. </w:t>
      </w:r>
      <w:r w:rsidR="00DD2BFC">
        <w:t xml:space="preserve">These monsters want to pervert that. </w:t>
      </w:r>
      <w:r w:rsidR="00C95CCE">
        <w:t>T</w:t>
      </w:r>
      <w:r w:rsidR="00DD2BFC">
        <w:t xml:space="preserve">urn it to their own ends. </w:t>
      </w:r>
      <w:r w:rsidR="00C95CCE">
        <w:t>Because that</w:t>
      </w:r>
      <w:r w:rsidR="00396ECC">
        <w:t>’</w:t>
      </w:r>
      <w:r w:rsidR="00C95CCE">
        <w:t>s what they do</w:t>
      </w:r>
      <w:r w:rsidR="008E12BF">
        <w:t>. T</w:t>
      </w:r>
      <w:r w:rsidR="00DD2BFC">
        <w:t>wist you all up so that you forget yourself.</w:t>
      </w:r>
      <w:r>
        <w:t xml:space="preserve"> Make you into something like them.</w:t>
      </w:r>
      <w:r w:rsidR="00DD2BFC">
        <w:t xml:space="preserve"> Only I can</w:t>
      </w:r>
      <w:r w:rsidR="00396ECC">
        <w:t>’</w:t>
      </w:r>
      <w:r w:rsidR="00DD2BFC">
        <w:t>t forget</w:t>
      </w:r>
      <w:r w:rsidR="00E8573F">
        <w:t xml:space="preserve">, </w:t>
      </w:r>
      <w:r w:rsidR="00DD2BFC">
        <w:t xml:space="preserve">because all those </w:t>
      </w:r>
      <w:r w:rsidR="00695735">
        <w:t xml:space="preserve">memories </w:t>
      </w:r>
      <w:r w:rsidR="00DD2BFC">
        <w:t>always with me, showing me the way.</w:t>
      </w:r>
    </w:p>
    <w:p w14:paraId="1D011F89" w14:textId="77777777" w:rsidR="006415C4" w:rsidRDefault="00D53959" w:rsidP="00274030">
      <w:pPr>
        <w:pStyle w:val="Body-TextTx"/>
      </w:pPr>
      <w:r w:rsidRPr="00D53959">
        <w:t>I smile</w:t>
      </w:r>
      <w:r w:rsidR="008E12BF">
        <w:t xml:space="preserve">, and </w:t>
      </w:r>
      <w:r w:rsidRPr="00D53959">
        <w:t xml:space="preserve">a </w:t>
      </w:r>
      <w:r w:rsidR="00695735">
        <w:t xml:space="preserve">cleansing </w:t>
      </w:r>
      <w:r>
        <w:t>breath</w:t>
      </w:r>
      <w:r w:rsidRPr="00D53959">
        <w:t xml:space="preserve"> </w:t>
      </w:r>
      <w:r w:rsidR="008E12BF">
        <w:t>cools the</w:t>
      </w:r>
      <w:r w:rsidRPr="00D53959">
        <w:t xml:space="preserve"> </w:t>
      </w:r>
      <w:r w:rsidR="008E12BF">
        <w:t>fire</w:t>
      </w:r>
      <w:r w:rsidRPr="00D53959">
        <w:t xml:space="preserve"> </w:t>
      </w:r>
      <w:r>
        <w:t xml:space="preserve">beneath </w:t>
      </w:r>
      <w:r w:rsidR="008E12BF">
        <w:t>my skin</w:t>
      </w:r>
      <w:r w:rsidRPr="00D53959">
        <w:t xml:space="preserve">. This was my test. And I think I just passed. </w:t>
      </w:r>
      <w:r w:rsidR="009F7AEE">
        <w:t>I flick eyes to Butcher Clyde.</w:t>
      </w:r>
    </w:p>
    <w:p w14:paraId="4F238F07" w14:textId="20FE8638" w:rsidR="006415C4" w:rsidRDefault="00396ECC" w:rsidP="00274030">
      <w:pPr>
        <w:pStyle w:val="Body-TextTx"/>
      </w:pPr>
      <w:r>
        <w:t>“</w:t>
      </w:r>
      <w:r w:rsidR="006916E5">
        <w:t>You said tonight, they all just meat.</w:t>
      </w:r>
      <w:r>
        <w:t>”</w:t>
      </w:r>
    </w:p>
    <w:p w14:paraId="2232EB97" w14:textId="77777777" w:rsidR="006415C4" w:rsidRDefault="00695735" w:rsidP="00274030">
      <w:pPr>
        <w:pStyle w:val="Body-TextTx"/>
      </w:pPr>
      <w:r>
        <w:t xml:space="preserve">He </w:t>
      </w:r>
      <w:proofErr w:type="gramStart"/>
      <w:r>
        <w:t>look</w:t>
      </w:r>
      <w:proofErr w:type="gramEnd"/>
      <w:r w:rsidR="006916E5">
        <w:t xml:space="preserve"> confused for once. I appreciate that.</w:t>
      </w:r>
    </w:p>
    <w:p w14:paraId="1684D6DA" w14:textId="479F7D5C" w:rsidR="006916E5" w:rsidRDefault="00396ECC" w:rsidP="00274030">
      <w:pPr>
        <w:pStyle w:val="Body-TextTx"/>
      </w:pPr>
      <w:r>
        <w:t>“</w:t>
      </w:r>
      <w:r w:rsidR="006916E5">
        <w:t>That</w:t>
      </w:r>
      <w:r>
        <w:t>’</w:t>
      </w:r>
      <w:r w:rsidR="006916E5">
        <w:t xml:space="preserve">s what you call these </w:t>
      </w:r>
      <w:proofErr w:type="spellStart"/>
      <w:r w:rsidR="006916E5">
        <w:t>Klans</w:t>
      </w:r>
      <w:proofErr w:type="spellEnd"/>
      <w:r w:rsidR="008E12BF">
        <w:t xml:space="preserve">, </w:t>
      </w:r>
      <w:r w:rsidR="006916E5">
        <w:t>just meat.</w:t>
      </w:r>
      <w:r>
        <w:t>”</w:t>
      </w:r>
    </w:p>
    <w:p w14:paraId="01331841" w14:textId="36AA9940" w:rsidR="006916E5" w:rsidRDefault="00396ECC" w:rsidP="00274030">
      <w:pPr>
        <w:pStyle w:val="Body-TextTx"/>
      </w:pPr>
      <w:r>
        <w:t>“</w:t>
      </w:r>
      <w:r w:rsidR="006916E5">
        <w:t>Not sure we follow—</w:t>
      </w:r>
      <w:r>
        <w:t>”</w:t>
      </w:r>
    </w:p>
    <w:p w14:paraId="20362BCA" w14:textId="242532C9" w:rsidR="006916E5" w:rsidRDefault="006916E5" w:rsidP="00274030">
      <w:pPr>
        <w:pStyle w:val="Body-TextTx"/>
      </w:pPr>
      <w:r>
        <w:t xml:space="preserve">“First time, back at your shop, you said </w:t>
      </w:r>
      <w:r w:rsidRPr="00BD60BE">
        <w:rPr>
          <w:rStyle w:val="itali"/>
        </w:rPr>
        <w:t>we</w:t>
      </w:r>
      <w:r>
        <w:t xml:space="preserve"> was all meat. No matter the skin. You </w:t>
      </w:r>
      <w:r w:rsidR="009F7AEE">
        <w:t>say</w:t>
      </w:r>
      <w:r>
        <w:t xml:space="preserve"> we all here for you to use up.</w:t>
      </w:r>
      <w:r w:rsidR="00396ECC">
        <w:t>”</w:t>
      </w:r>
      <w:r>
        <w:t xml:space="preserve"> I nod </w:t>
      </w:r>
      <w:r w:rsidR="0041360F">
        <w:t>to</w:t>
      </w:r>
      <w:r>
        <w:t xml:space="preserve"> the </w:t>
      </w:r>
      <w:r w:rsidR="00695735">
        <w:t xml:space="preserve">Ku </w:t>
      </w:r>
      <w:proofErr w:type="spellStart"/>
      <w:r w:rsidR="00695735">
        <w:t>Kluxe</w:t>
      </w:r>
      <w:r>
        <w:t>s</w:t>
      </w:r>
      <w:proofErr w:type="spellEnd"/>
      <w:r>
        <w:t xml:space="preserve">. </w:t>
      </w:r>
      <w:r w:rsidR="00396ECC">
        <w:t>“</w:t>
      </w:r>
      <w:r>
        <w:t>You</w:t>
      </w:r>
      <w:r w:rsidR="00396ECC">
        <w:t>’</w:t>
      </w:r>
      <w:r>
        <w:t xml:space="preserve">d do to us what they let you do to them. If I gave you the chance. </w:t>
      </w:r>
      <w:r w:rsidR="0041360F">
        <w:t>T</w:t>
      </w:r>
      <w:r>
        <w:t>hat right?</w:t>
      </w:r>
      <w:r w:rsidR="00396ECC">
        <w:t>”</w:t>
      </w:r>
    </w:p>
    <w:p w14:paraId="593AA45F" w14:textId="79E76965" w:rsidR="006415C4" w:rsidRDefault="006916E5" w:rsidP="00274030">
      <w:pPr>
        <w:pStyle w:val="Body-TextTx"/>
      </w:pPr>
      <w:r>
        <w:t xml:space="preserve">He </w:t>
      </w:r>
      <w:proofErr w:type="gramStart"/>
      <w:r>
        <w:t>don</w:t>
      </w:r>
      <w:r w:rsidR="00396ECC">
        <w:t>’</w:t>
      </w:r>
      <w:r>
        <w:t>t</w:t>
      </w:r>
      <w:proofErr w:type="gramEnd"/>
      <w:r>
        <w:t xml:space="preserve"> answer, just puts on a </w:t>
      </w:r>
      <w:r w:rsidR="008E12BF">
        <w:t>jack-o</w:t>
      </w:r>
      <w:r w:rsidR="00396ECC">
        <w:t>’</w:t>
      </w:r>
      <w:r w:rsidR="008E12BF">
        <w:t>-lantern</w:t>
      </w:r>
      <w:r>
        <w:t xml:space="preserve"> grin. But </w:t>
      </w:r>
      <w:r w:rsidR="009F7AEE">
        <w:t>it</w:t>
      </w:r>
      <w:r>
        <w:t xml:space="preserve"> speak</w:t>
      </w:r>
      <w:r w:rsidR="0041360F">
        <w:t>s</w:t>
      </w:r>
      <w:r>
        <w:t xml:space="preserve"> well enough. </w:t>
      </w:r>
      <w:r w:rsidR="0041360F">
        <w:t xml:space="preserve">I </w:t>
      </w:r>
      <w:r w:rsidR="0041360F">
        <w:lastRenderedPageBreak/>
        <w:t>smile back, lowering my hand—</w:t>
      </w:r>
      <w:r w:rsidR="00D53959" w:rsidRPr="00D53959">
        <w:t>and call up my sword.</w:t>
      </w:r>
    </w:p>
    <w:p w14:paraId="39C0BA80" w14:textId="0B6D901A" w:rsidR="00DD2BFC" w:rsidRDefault="00DD2BFC" w:rsidP="00274030">
      <w:pPr>
        <w:pStyle w:val="Body-TextTx"/>
      </w:pPr>
      <w:r>
        <w:t xml:space="preserve">The visions </w:t>
      </w:r>
      <w:r w:rsidR="008E12BF">
        <w:t>swirl about. O</w:t>
      </w:r>
      <w:r w:rsidR="0041360F">
        <w:t>nly</w:t>
      </w:r>
      <w:r>
        <w:t xml:space="preserve"> </w:t>
      </w:r>
      <w:r w:rsidR="00823D9E">
        <w:t>there</w:t>
      </w:r>
      <w:r w:rsidR="00396ECC">
        <w:t>’</w:t>
      </w:r>
      <w:r w:rsidR="00823D9E">
        <w:t xml:space="preserve">s no frightened girl </w:t>
      </w:r>
      <w:r w:rsidR="008E12BF">
        <w:t>threatening</w:t>
      </w:r>
      <w:r w:rsidR="00823D9E">
        <w:t xml:space="preserve"> to pull me under. </w:t>
      </w:r>
      <w:r w:rsidR="009F7AEE">
        <w:t>And with that fear conquered, seems like I open</w:t>
      </w:r>
      <w:r w:rsidR="003236D9">
        <w:t xml:space="preserve">ed </w:t>
      </w:r>
      <w:r w:rsidR="009F7AEE">
        <w:t xml:space="preserve">a floodgate. </w:t>
      </w:r>
      <w:r w:rsidR="0041360F">
        <w:t>T</w:t>
      </w:r>
      <w:r w:rsidR="00823D9E">
        <w:t xml:space="preserve">he spirits that come </w:t>
      </w:r>
      <w:r w:rsidR="003236D9">
        <w:t xml:space="preserve">now not </w:t>
      </w:r>
      <w:r w:rsidR="00D53959">
        <w:t xml:space="preserve">just </w:t>
      </w:r>
      <w:r>
        <w:t xml:space="preserve">a few, </w:t>
      </w:r>
      <w:r w:rsidR="00D53959">
        <w:t>not even hundred</w:t>
      </w:r>
      <w:r w:rsidR="0041360F">
        <w:t xml:space="preserve">s. </w:t>
      </w:r>
      <w:r w:rsidR="003236D9">
        <w:t>M</w:t>
      </w:r>
      <w:r w:rsidR="00D53959">
        <w:t xml:space="preserve">ore </w:t>
      </w:r>
      <w:r>
        <w:t xml:space="preserve">like thousands, </w:t>
      </w:r>
      <w:r w:rsidR="00D53959">
        <w:t>rushing to the sword</w:t>
      </w:r>
      <w:r>
        <w:t xml:space="preserve">, </w:t>
      </w:r>
      <w:r w:rsidR="00D53959">
        <w:t>pouring out the songs of their lives</w:t>
      </w:r>
      <w:r w:rsidR="00F966DB">
        <w:t>,</w:t>
      </w:r>
      <w:r w:rsidR="0041360F">
        <w:t xml:space="preserve"> the strength of it </w:t>
      </w:r>
      <w:r w:rsidR="003236D9">
        <w:t>running</w:t>
      </w:r>
      <w:r w:rsidR="00F966DB">
        <w:t xml:space="preserve"> through the iron and up into me. Drums and shouts and cries, shrieks and laughter and howls, rhythmic chants and long keening moans. </w:t>
      </w:r>
      <w:r w:rsidR="003236D9">
        <w:t>A</w:t>
      </w:r>
      <w:r w:rsidR="00A3495D">
        <w:t>n archive of endless</w:t>
      </w:r>
      <w:r w:rsidR="00F966DB">
        <w:t xml:space="preserve"> </w:t>
      </w:r>
      <w:r w:rsidR="00A3495D">
        <w:t>memories</w:t>
      </w:r>
      <w:r w:rsidR="00F966DB">
        <w:t xml:space="preserve">, from </w:t>
      </w:r>
      <w:r w:rsidR="00CA785B">
        <w:t xml:space="preserve">watery graves in the Atlantic </w:t>
      </w:r>
      <w:r w:rsidR="00F966DB">
        <w:t>to muddy rice fields and cotton plantations, from the stifling depth</w:t>
      </w:r>
      <w:r w:rsidR="003236D9">
        <w:t>s</w:t>
      </w:r>
      <w:r w:rsidR="00F966DB">
        <w:t xml:space="preserve"> of </w:t>
      </w:r>
      <w:r w:rsidR="002518EE">
        <w:t xml:space="preserve">gold mines </w:t>
      </w:r>
      <w:r w:rsidR="00F966DB">
        <w:t xml:space="preserve">to the </w:t>
      </w:r>
      <w:proofErr w:type="gramStart"/>
      <w:r w:rsidR="00F966DB">
        <w:t>sickly sweet</w:t>
      </w:r>
      <w:proofErr w:type="gramEnd"/>
      <w:r w:rsidR="00F966DB">
        <w:t xml:space="preserve"> smell of boiling sugar that consumed up </w:t>
      </w:r>
      <w:r w:rsidR="0041360F">
        <w:t>people</w:t>
      </w:r>
      <w:r w:rsidR="00F966DB">
        <w:t>, devoured them in jaws of whips and chains and iron implements to shackle and ruin. I</w:t>
      </w:r>
      <w:r w:rsidR="00396ECC">
        <w:t>’</w:t>
      </w:r>
      <w:r w:rsidR="00F966DB">
        <w:t xml:space="preserve">m swept up </w:t>
      </w:r>
      <w:r w:rsidR="003236D9">
        <w:t>by</w:t>
      </w:r>
      <w:r w:rsidR="0041360F">
        <w:t xml:space="preserve"> that maelstrom and I</w:t>
      </w:r>
      <w:r w:rsidR="00396ECC">
        <w:t>’</w:t>
      </w:r>
      <w:r w:rsidR="0041360F">
        <w:t>m singing too</w:t>
      </w:r>
      <w:r w:rsidR="002518EE">
        <w:t xml:space="preserve">, </w:t>
      </w:r>
      <w:r w:rsidR="0041360F">
        <w:t>spilling out my own pain. The</w:t>
      </w:r>
      <w:r>
        <w:t xml:space="preserve"> </w:t>
      </w:r>
      <w:r w:rsidR="0041360F">
        <w:t xml:space="preserve">bound </w:t>
      </w:r>
      <w:r>
        <w:t xml:space="preserve">chiefs and kings shout </w:t>
      </w:r>
      <w:r w:rsidR="0041360F">
        <w:t xml:space="preserve">at our cries, rousing old </w:t>
      </w:r>
      <w:r>
        <w:t>gods</w:t>
      </w:r>
      <w:r w:rsidR="003236D9">
        <w:t>, and</w:t>
      </w:r>
      <w:r w:rsidR="002600BF">
        <w:t xml:space="preserve"> the </w:t>
      </w:r>
      <w:r>
        <w:t xml:space="preserve">cool silver slides into my waiting grip, </w:t>
      </w:r>
      <w:r w:rsidR="00172F51">
        <w:t>black smoke stitching</w:t>
      </w:r>
      <w:r>
        <w:t xml:space="preserve"> into a </w:t>
      </w:r>
      <w:r w:rsidR="00B27E8A">
        <w:t xml:space="preserve">sharp </w:t>
      </w:r>
      <w:r>
        <w:t>leaf</w:t>
      </w:r>
      <w:r w:rsidR="00AE7563">
        <w:t>-</w:t>
      </w:r>
      <w:r>
        <w:t xml:space="preserve">blade. </w:t>
      </w:r>
      <w:r w:rsidR="00B27E8A" w:rsidRPr="00B27E8A">
        <w:t xml:space="preserve">Somewhere </w:t>
      </w:r>
      <w:r w:rsidR="006916E5">
        <w:t>near</w:t>
      </w:r>
      <w:r w:rsidR="00B27E8A" w:rsidRPr="00B27E8A">
        <w:t xml:space="preserve"> I hear Butcher Clyde </w:t>
      </w:r>
      <w:r w:rsidR="00B27E8A">
        <w:t>choke</w:t>
      </w:r>
      <w:r w:rsidR="00886302">
        <w:t>, his voice strangled</w:t>
      </w:r>
      <w:r w:rsidR="00B27E8A" w:rsidRPr="00B27E8A">
        <w:t>.</w:t>
      </w:r>
    </w:p>
    <w:p w14:paraId="31BF8489" w14:textId="233B1B2E" w:rsidR="006415C4" w:rsidRDefault="00396ECC" w:rsidP="00274030">
      <w:pPr>
        <w:pStyle w:val="Body-TextTx"/>
      </w:pPr>
      <w:r>
        <w:t>“</w:t>
      </w:r>
      <w:r w:rsidR="00172F51">
        <w:t>W</w:t>
      </w:r>
      <w:r w:rsidR="00DD2BFC">
        <w:t xml:space="preserve">e </w:t>
      </w:r>
      <w:r w:rsidR="00172F51">
        <w:t>broke</w:t>
      </w:r>
      <w:r w:rsidR="00DD2BFC">
        <w:t xml:space="preserve"> you!</w:t>
      </w:r>
      <w:r>
        <w:t>”</w:t>
      </w:r>
    </w:p>
    <w:p w14:paraId="1B4C52EA" w14:textId="33319681" w:rsidR="006415C4" w:rsidRDefault="002C7188" w:rsidP="00274030">
      <w:pPr>
        <w:pStyle w:val="Body-TextTx"/>
      </w:pPr>
      <w:r>
        <w:t>Don</w:t>
      </w:r>
      <w:r w:rsidR="00396ECC">
        <w:t>’</w:t>
      </w:r>
      <w:r>
        <w:t>t know if he mean</w:t>
      </w:r>
      <w:r w:rsidR="00C44A31">
        <w:t>s</w:t>
      </w:r>
      <w:r>
        <w:t xml:space="preserve"> me or the sword. </w:t>
      </w:r>
      <w:r w:rsidR="00B27E8A">
        <w:t>Maybe both.</w:t>
      </w:r>
    </w:p>
    <w:p w14:paraId="5A159800" w14:textId="71BEEDAC" w:rsidR="006415C4" w:rsidRDefault="00AD7593" w:rsidP="00274030">
      <w:pPr>
        <w:pStyle w:val="Body-TextTx"/>
      </w:pPr>
      <w:r>
        <w:t xml:space="preserve">I </w:t>
      </w:r>
      <w:r w:rsidR="0041360F">
        <w:t>wink at Chef</w:t>
      </w:r>
      <w:r>
        <w:t xml:space="preserve"> </w:t>
      </w:r>
      <w:r w:rsidR="00FB19C6">
        <w:t xml:space="preserve">before turning back </w:t>
      </w:r>
      <w:r>
        <w:t>to the Grand Cyclops</w:t>
      </w:r>
      <w:r w:rsidR="008E12BF">
        <w:t>, whose tentacles still writhing about me</w:t>
      </w:r>
      <w:r>
        <w:t>.</w:t>
      </w:r>
    </w:p>
    <w:p w14:paraId="09750C4C" w14:textId="77777777" w:rsidR="00B27E8A" w:rsidRPr="00BD60BE" w:rsidRDefault="00B27E8A" w:rsidP="00274030">
      <w:pPr>
        <w:pStyle w:val="Body-TextTx"/>
      </w:pPr>
      <w:r w:rsidRPr="00BD60BE">
        <w:rPr>
          <w:rStyle w:val="itali"/>
        </w:rPr>
        <w:t>What is this</w:t>
      </w:r>
      <w:r w:rsidR="00FB19C6" w:rsidRPr="00BD60BE">
        <w:rPr>
          <w:rStyle w:val="itali"/>
        </w:rPr>
        <w:t xml:space="preserve">? </w:t>
      </w:r>
      <w:r w:rsidRPr="00BD60BE">
        <w:rPr>
          <w:rStyle w:val="itali"/>
        </w:rPr>
        <w:t>What is happening?</w:t>
      </w:r>
    </w:p>
    <w:p w14:paraId="6A658058" w14:textId="6FF559A0" w:rsidR="006415C4" w:rsidRDefault="00396ECC" w:rsidP="00274030">
      <w:pPr>
        <w:pStyle w:val="Body-TextTx"/>
      </w:pPr>
      <w:r>
        <w:t>“</w:t>
      </w:r>
      <w:r w:rsidR="00AD7593">
        <w:t>You ever hear the story of Truth and Lies</w:t>
      </w:r>
      <w:r w:rsidR="00DA7598">
        <w:t>?</w:t>
      </w:r>
      <w:r>
        <w:t>”</w:t>
      </w:r>
      <w:r w:rsidR="00FB19C6">
        <w:t xml:space="preserve"> I ask. </w:t>
      </w:r>
      <w:r>
        <w:t>“</w:t>
      </w:r>
      <w:r w:rsidR="00203A39">
        <w:t>Well</w:t>
      </w:r>
      <w:r w:rsidR="002518EE">
        <w:t>,</w:t>
      </w:r>
      <w:r w:rsidR="00FB19C6" w:rsidRPr="00FB19C6">
        <w:t xml:space="preserve"> I</w:t>
      </w:r>
      <w:r>
        <w:t>’</w:t>
      </w:r>
      <w:r w:rsidR="00FB19C6" w:rsidRPr="00FB19C6">
        <w:t xml:space="preserve">ll </w:t>
      </w:r>
      <w:r w:rsidR="00FB19C6">
        <w:t>get</w:t>
      </w:r>
      <w:r w:rsidR="00FB19C6" w:rsidRPr="00FB19C6">
        <w:t xml:space="preserve"> to the good part. You the </w:t>
      </w:r>
      <w:r w:rsidR="006A7A39">
        <w:t>L</w:t>
      </w:r>
      <w:r w:rsidR="00FB19C6" w:rsidRPr="00FB19C6">
        <w:t>ie.</w:t>
      </w:r>
      <w:r>
        <w:t>”</w:t>
      </w:r>
    </w:p>
    <w:p w14:paraId="52F9ADC6" w14:textId="65EDBBFB" w:rsidR="006415C4" w:rsidRDefault="00172F51" w:rsidP="00274030">
      <w:pPr>
        <w:pStyle w:val="Body-TextTx"/>
      </w:pPr>
      <w:r>
        <w:t>B</w:t>
      </w:r>
      <w:r w:rsidR="00AD7593">
        <w:t>ringing up my sword</w:t>
      </w:r>
      <w:r>
        <w:t xml:space="preserve">, I </w:t>
      </w:r>
      <w:r w:rsidR="00AD7593">
        <w:t>grip it with both hands</w:t>
      </w:r>
      <w:r w:rsidR="00456C5D">
        <w:t xml:space="preserve"> and plunge</w:t>
      </w:r>
      <w:r w:rsidR="00AD7593">
        <w:t xml:space="preserve"> it into that nest of eyes</w:t>
      </w:r>
      <w:r w:rsidR="00FB19C6">
        <w:t xml:space="preserve"> on the monster</w:t>
      </w:r>
      <w:r w:rsidR="00396ECC">
        <w:t>’</w:t>
      </w:r>
      <w:r w:rsidR="00FB19C6">
        <w:t>s stump of a head</w:t>
      </w:r>
      <w:r w:rsidR="00AD7593">
        <w:t xml:space="preserve">. </w:t>
      </w:r>
      <w:r w:rsidR="00FB19C6">
        <w:t xml:space="preserve">The blade </w:t>
      </w:r>
      <w:r w:rsidR="00AD7593">
        <w:t>burst</w:t>
      </w:r>
      <w:r w:rsidR="00FB19C6">
        <w:t>s</w:t>
      </w:r>
      <w:r w:rsidR="00AD7593">
        <w:t xml:space="preserve"> into light, scorching </w:t>
      </w:r>
      <w:r w:rsidR="00203A39">
        <w:t xml:space="preserve">all it </w:t>
      </w:r>
      <w:r w:rsidR="00203A39">
        <w:lastRenderedPageBreak/>
        <w:t>touches</w:t>
      </w:r>
      <w:r w:rsidR="00AD7593">
        <w:t>. The Grand Cyclops shudder</w:t>
      </w:r>
      <w:r w:rsidR="00FB19C6">
        <w:t>s</w:t>
      </w:r>
      <w:r w:rsidR="00AD7593">
        <w:t xml:space="preserve"> </w:t>
      </w:r>
      <w:r w:rsidR="009506BF">
        <w:t xml:space="preserve">as white fire </w:t>
      </w:r>
      <w:r w:rsidR="006D0A7A">
        <w:t xml:space="preserve">courses </w:t>
      </w:r>
      <w:r w:rsidR="00AD7593">
        <w:t xml:space="preserve">through </w:t>
      </w:r>
      <w:r w:rsidR="00D45772">
        <w:t xml:space="preserve">her </w:t>
      </w:r>
      <w:r w:rsidR="00AD7593">
        <w:t xml:space="preserve">massive body, </w:t>
      </w:r>
      <w:r w:rsidR="006D0A7A">
        <w:t xml:space="preserve">showing beneath the glistening flesh, </w:t>
      </w:r>
      <w:r w:rsidR="00203A39">
        <w:t>sending</w:t>
      </w:r>
      <w:r w:rsidR="006D0A7A">
        <w:t xml:space="preserve"> </w:t>
      </w:r>
      <w:r w:rsidR="00AD7593">
        <w:t xml:space="preserve">hundreds of mouths </w:t>
      </w:r>
      <w:r w:rsidR="00203A39">
        <w:t>screaming</w:t>
      </w:r>
      <w:r w:rsidR="00AD7593">
        <w:t xml:space="preserve"> in agony</w:t>
      </w:r>
      <w:r w:rsidR="002518EE">
        <w:t xml:space="preserve">, </w:t>
      </w:r>
      <w:r w:rsidR="006D0A7A">
        <w:t>flames erupting from their parted lips</w:t>
      </w:r>
      <w:r w:rsidR="00AD7593">
        <w:t xml:space="preserve">. </w:t>
      </w:r>
      <w:r w:rsidR="00886302">
        <w:t xml:space="preserve">Across </w:t>
      </w:r>
      <w:r w:rsidR="00AD7593">
        <w:t xml:space="preserve">the </w:t>
      </w:r>
      <w:r w:rsidR="00FB19C6">
        <w:t>mountaintop</w:t>
      </w:r>
      <w:r w:rsidR="00AD7593">
        <w:t xml:space="preserve">, Ku </w:t>
      </w:r>
      <w:proofErr w:type="spellStart"/>
      <w:r w:rsidR="00AD7593">
        <w:t>Kluxes</w:t>
      </w:r>
      <w:proofErr w:type="spellEnd"/>
      <w:r w:rsidR="00AD7593">
        <w:t xml:space="preserve"> scream too, like they feeling that pain. </w:t>
      </w:r>
      <w:r w:rsidR="00FB19C6">
        <w:t xml:space="preserve">Good! </w:t>
      </w:r>
      <w:r w:rsidR="00AD7593">
        <w:t>I pull out my sword just as she whip</w:t>
      </w:r>
      <w:r w:rsidR="00FB19C6">
        <w:t>s</w:t>
      </w:r>
      <w:r w:rsidR="00AD7593">
        <w:t xml:space="preserve"> back </w:t>
      </w:r>
      <w:r w:rsidR="0041360F">
        <w:t>her</w:t>
      </w:r>
      <w:r w:rsidR="00FB19C6">
        <w:t xml:space="preserve"> </w:t>
      </w:r>
      <w:r w:rsidR="00AD7593">
        <w:t xml:space="preserve">long </w:t>
      </w:r>
      <w:r w:rsidR="00FB19C6">
        <w:t>neck</w:t>
      </w:r>
      <w:r w:rsidR="00AD7593">
        <w:t xml:space="preserve">, </w:t>
      </w:r>
      <w:r w:rsidR="00FB19C6">
        <w:t xml:space="preserve">sending </w:t>
      </w:r>
      <w:r w:rsidR="00AD7593">
        <w:t xml:space="preserve">blood and </w:t>
      </w:r>
      <w:r w:rsidR="006D0A7A">
        <w:t xml:space="preserve">charred </w:t>
      </w:r>
      <w:r w:rsidR="00AD7593">
        <w:t>flesh flying.</w:t>
      </w:r>
    </w:p>
    <w:p w14:paraId="4F8C5DCB" w14:textId="1834189B" w:rsidR="006415C4" w:rsidRDefault="00AD7593" w:rsidP="00274030">
      <w:pPr>
        <w:pStyle w:val="Body-TextTx"/>
      </w:pPr>
      <w:r>
        <w:t xml:space="preserve">Chef whoops. </w:t>
      </w:r>
      <w:r w:rsidR="00396ECC">
        <w:t>“</w:t>
      </w:r>
      <w:r>
        <w:t>That</w:t>
      </w:r>
      <w:r w:rsidR="00396ECC">
        <w:t>’</w:t>
      </w:r>
      <w:r>
        <w:t>s what I</w:t>
      </w:r>
      <w:r w:rsidR="00396ECC">
        <w:t>’</w:t>
      </w:r>
      <w:r>
        <w:t>m talking about!</w:t>
      </w:r>
      <w:r w:rsidR="00396ECC">
        <w:t>”</w:t>
      </w:r>
      <w:r>
        <w:t xml:space="preserve"> </w:t>
      </w:r>
      <w:r w:rsidR="00FB19C6">
        <w:t>She pull</w:t>
      </w:r>
      <w:r w:rsidR="00913AAF">
        <w:t>s</w:t>
      </w:r>
      <w:r>
        <w:t xml:space="preserve"> </w:t>
      </w:r>
      <w:r w:rsidR="00913AAF">
        <w:t xml:space="preserve">out two </w:t>
      </w:r>
      <w:r w:rsidR="00456C5D">
        <w:t>bottles from her jacket, shaking them until the liquid inside glows bright</w:t>
      </w:r>
      <w:r>
        <w:t xml:space="preserve">. </w:t>
      </w:r>
      <w:r w:rsidR="00456C5D">
        <w:t>A special concoction Molly helped brew: part explosives and pure Mama</w:t>
      </w:r>
      <w:r w:rsidR="00396ECC">
        <w:t>’</w:t>
      </w:r>
      <w:r w:rsidR="00456C5D">
        <w:t>s Water.</w:t>
      </w:r>
      <w:r>
        <w:t xml:space="preserve"> </w:t>
      </w:r>
      <w:r w:rsidR="00A27261">
        <w:t xml:space="preserve">Running </w:t>
      </w:r>
      <w:r>
        <w:t>forward she</w:t>
      </w:r>
      <w:r w:rsidR="00FB19C6">
        <w:t xml:space="preserve"> </w:t>
      </w:r>
      <w:r>
        <w:t>hurl</w:t>
      </w:r>
      <w:r w:rsidR="00A27261">
        <w:t>s</w:t>
      </w:r>
      <w:r>
        <w:t xml:space="preserve"> one into a screaming </w:t>
      </w:r>
      <w:r w:rsidR="00A27261">
        <w:t xml:space="preserve">flaming </w:t>
      </w:r>
      <w:r>
        <w:t xml:space="preserve">mouth on the Grand </w:t>
      </w:r>
      <w:r w:rsidR="00172F51">
        <w:t>Cyclops</w:t>
      </w:r>
      <w:r w:rsidR="00396ECC">
        <w:t>’</w:t>
      </w:r>
      <w:r w:rsidR="002518EE">
        <w:t>s</w:t>
      </w:r>
      <w:r>
        <w:t xml:space="preserve"> torso and then the second in</w:t>
      </w:r>
      <w:r w:rsidR="00172F51">
        <w:t>to</w:t>
      </w:r>
      <w:r>
        <w:t xml:space="preserve"> another. </w:t>
      </w:r>
      <w:r w:rsidR="00A27261">
        <w:t>When she drop</w:t>
      </w:r>
      <w:r w:rsidR="00913AAF">
        <w:t>s</w:t>
      </w:r>
      <w:r w:rsidR="00A27261">
        <w:t xml:space="preserve"> to the platform</w:t>
      </w:r>
      <w:r w:rsidR="004578D0">
        <w:t>,</w:t>
      </w:r>
      <w:r w:rsidR="00A27261">
        <w:t xml:space="preserve"> I follow, just as the detonations go off—</w:t>
      </w:r>
      <w:r w:rsidR="00172F51">
        <w:t>blow</w:t>
      </w:r>
      <w:r w:rsidR="00A27261">
        <w:t>ing</w:t>
      </w:r>
      <w:r w:rsidR="00172F51">
        <w:t xml:space="preserve"> big holes in</w:t>
      </w:r>
      <w:r>
        <w:t xml:space="preserve"> the monster</w:t>
      </w:r>
      <w:r w:rsidR="00396ECC">
        <w:t>’</w:t>
      </w:r>
      <w:r>
        <w:t xml:space="preserve">s body, so that I think </w:t>
      </w:r>
      <w:r w:rsidR="00172F51">
        <w:t>she</w:t>
      </w:r>
      <w:r>
        <w:t xml:space="preserve"> might come crashing down. But </w:t>
      </w:r>
      <w:r w:rsidR="00172F51">
        <w:t>she</w:t>
      </w:r>
      <w:r>
        <w:t xml:space="preserve"> </w:t>
      </w:r>
      <w:r w:rsidR="00913AAF">
        <w:t>bellows a roar</w:t>
      </w:r>
      <w:r w:rsidR="00456C5D">
        <w:t xml:space="preserve"> that shakes the mountaintop. A</w:t>
      </w:r>
      <w:r>
        <w:t>nd I know, we</w:t>
      </w:r>
      <w:r w:rsidR="00886302">
        <w:t xml:space="preserve"> only</w:t>
      </w:r>
      <w:r>
        <w:t xml:space="preserve"> </w:t>
      </w:r>
      <w:r w:rsidR="00913AAF">
        <w:t xml:space="preserve">done </w:t>
      </w:r>
      <w:r w:rsidR="00172F51">
        <w:t>made her mad</w:t>
      </w:r>
      <w:r>
        <w:t>.</w:t>
      </w:r>
    </w:p>
    <w:p w14:paraId="56F71EEB" w14:textId="2B32DFA0" w:rsidR="006415C4" w:rsidRDefault="00A27261" w:rsidP="00274030">
      <w:pPr>
        <w:pStyle w:val="Body-TextTx"/>
      </w:pPr>
      <w:r>
        <w:t xml:space="preserve">I stand up </w:t>
      </w:r>
      <w:r w:rsidR="003C239F">
        <w:t xml:space="preserve">just as </w:t>
      </w:r>
      <w:r>
        <w:t xml:space="preserve">something </w:t>
      </w:r>
      <w:r w:rsidR="00AD7593">
        <w:t>jump</w:t>
      </w:r>
      <w:r>
        <w:t>s</w:t>
      </w:r>
      <w:r w:rsidR="00AD7593">
        <w:t xml:space="preserve"> past me</w:t>
      </w:r>
      <w:r>
        <w:t xml:space="preserve"> and I </w:t>
      </w:r>
      <w:r w:rsidR="00886302">
        <w:t>realize</w:t>
      </w:r>
      <w:r>
        <w:t xml:space="preserve"> it</w:t>
      </w:r>
      <w:r w:rsidR="00396ECC">
        <w:t>’</w:t>
      </w:r>
      <w:r>
        <w:t xml:space="preserve">s one of the </w:t>
      </w:r>
      <w:proofErr w:type="spellStart"/>
      <w:r>
        <w:t>Klans</w:t>
      </w:r>
      <w:proofErr w:type="spellEnd"/>
      <w:r w:rsidR="00172F51">
        <w:t xml:space="preserve">. </w:t>
      </w:r>
      <w:r>
        <w:t xml:space="preserve">I look down to see more </w:t>
      </w:r>
      <w:r w:rsidR="00AD7593">
        <w:t xml:space="preserve">swarming </w:t>
      </w:r>
      <w:r w:rsidR="00CA0383">
        <w:t xml:space="preserve">and climbing up </w:t>
      </w:r>
      <w:r w:rsidR="00AD7593">
        <w:t xml:space="preserve">the </w:t>
      </w:r>
      <w:r>
        <w:t>platform</w:t>
      </w:r>
      <w:r w:rsidR="00AD7593">
        <w:t xml:space="preserve">. But they </w:t>
      </w:r>
      <w:r w:rsidR="00172F51">
        <w:t>not</w:t>
      </w:r>
      <w:r w:rsidR="00AD7593">
        <w:t xml:space="preserve"> coming for me or Chef. They running to the Grand Cyclops, </w:t>
      </w:r>
      <w:r w:rsidR="00913AAF">
        <w:t>leaping</w:t>
      </w:r>
      <w:r w:rsidR="00AD7593">
        <w:t xml:space="preserve"> to meet her </w:t>
      </w:r>
      <w:r w:rsidR="00913AAF">
        <w:t>and</w:t>
      </w:r>
      <w:r w:rsidR="00AD7593">
        <w:t xml:space="preserve"> getting </w:t>
      </w:r>
      <w:r w:rsidR="00437E1E">
        <w:t>sucked</w:t>
      </w:r>
      <w:r w:rsidR="00C15624">
        <w:t xml:space="preserve"> </w:t>
      </w:r>
      <w:r w:rsidR="00913AAF">
        <w:t>into that flesh</w:t>
      </w:r>
      <w:r w:rsidR="00A978E7">
        <w:t xml:space="preserve">, their </w:t>
      </w:r>
      <w:r w:rsidR="00913AAF">
        <w:t xml:space="preserve">bodies </w:t>
      </w:r>
      <w:r w:rsidR="00A978E7">
        <w:t>healing the damage.</w:t>
      </w:r>
    </w:p>
    <w:p w14:paraId="616A05F8" w14:textId="468E5EBA" w:rsidR="006415C4" w:rsidRDefault="00396ECC" w:rsidP="00274030">
      <w:pPr>
        <w:pStyle w:val="Body-TextTx"/>
      </w:pPr>
      <w:r>
        <w:t>“</w:t>
      </w:r>
      <w:r w:rsidR="00A978E7">
        <w:t>Shit</w:t>
      </w:r>
      <w:r w:rsidR="00CA0383">
        <w:t>!</w:t>
      </w:r>
      <w:r>
        <w:t>”</w:t>
      </w:r>
      <w:r w:rsidR="00A978E7">
        <w:t xml:space="preserve"> Chef say</w:t>
      </w:r>
      <w:r w:rsidR="00A27261">
        <w:t>s</w:t>
      </w:r>
      <w:r w:rsidR="00A978E7">
        <w:t>.</w:t>
      </w:r>
    </w:p>
    <w:p w14:paraId="3B73EAD0" w14:textId="454583C5" w:rsidR="006415C4" w:rsidRDefault="00A27261" w:rsidP="00274030">
      <w:pPr>
        <w:pStyle w:val="Body-TextTx"/>
      </w:pPr>
      <w:r w:rsidRPr="00A27261">
        <w:t xml:space="preserve">She </w:t>
      </w:r>
      <w:proofErr w:type="gramStart"/>
      <w:r w:rsidR="00DC0E76">
        <w:t>don</w:t>
      </w:r>
      <w:r w:rsidR="00396ECC">
        <w:t>’</w:t>
      </w:r>
      <w:r w:rsidR="00DC0E76">
        <w:t>t</w:t>
      </w:r>
      <w:proofErr w:type="gramEnd"/>
      <w:r w:rsidR="00DC0E76">
        <w:t xml:space="preserve"> get another</w:t>
      </w:r>
      <w:r w:rsidRPr="00A27261">
        <w:t xml:space="preserve"> word out </w:t>
      </w:r>
      <w:r w:rsidR="00DC0E76">
        <w:t>as</w:t>
      </w:r>
      <w:r w:rsidR="00DC0E76" w:rsidRPr="00A27261">
        <w:t xml:space="preserve"> </w:t>
      </w:r>
      <w:r w:rsidRPr="00A27261">
        <w:t xml:space="preserve">a tentacle </w:t>
      </w:r>
      <w:r w:rsidR="00890E73">
        <w:t>whips</w:t>
      </w:r>
      <w:r w:rsidRPr="00A27261">
        <w:t xml:space="preserve"> </w:t>
      </w:r>
      <w:r w:rsidR="00150A0F">
        <w:t>out</w:t>
      </w:r>
      <w:r w:rsidRPr="00A27261">
        <w:t xml:space="preserve">, </w:t>
      </w:r>
      <w:r w:rsidR="00890E73">
        <w:t>hitting her full on</w:t>
      </w:r>
      <w:r w:rsidRPr="00A27261">
        <w:t xml:space="preserve"> </w:t>
      </w:r>
      <w:r w:rsidR="00437E1E">
        <w:t>to</w:t>
      </w:r>
      <w:r w:rsidR="00890E73">
        <w:t xml:space="preserve"> </w:t>
      </w:r>
      <w:r w:rsidR="00DC0E76">
        <w:t xml:space="preserve">send </w:t>
      </w:r>
      <w:r w:rsidR="00890E73">
        <w:t>her flying</w:t>
      </w:r>
      <w:r w:rsidRPr="00A27261">
        <w:t xml:space="preserve">. I </w:t>
      </w:r>
      <w:r w:rsidR="00150A0F">
        <w:t xml:space="preserve">shout </w:t>
      </w:r>
      <w:r w:rsidR="00890E73">
        <w:t xml:space="preserve">as </w:t>
      </w:r>
      <w:r w:rsidR="00437E1E">
        <w:t>she</w:t>
      </w:r>
      <w:r w:rsidR="00890E73">
        <w:t xml:space="preserve"> goes spinning into the night</w:t>
      </w:r>
      <w:r w:rsidRPr="00A27261">
        <w:t xml:space="preserve">. Then a whole mass of tentacles </w:t>
      </w:r>
      <w:proofErr w:type="gramStart"/>
      <w:r w:rsidRPr="00A27261">
        <w:t>rain</w:t>
      </w:r>
      <w:proofErr w:type="gramEnd"/>
      <w:r w:rsidRPr="00A27261">
        <w:t xml:space="preserve"> down, </w:t>
      </w:r>
      <w:r w:rsidR="00AF7ABA">
        <w:t xml:space="preserve">tearing </w:t>
      </w:r>
      <w:r w:rsidR="00CA0383">
        <w:t>apart</w:t>
      </w:r>
      <w:r w:rsidR="00AF7ABA">
        <w:t xml:space="preserve"> half the </w:t>
      </w:r>
      <w:r w:rsidR="00890E73">
        <w:t xml:space="preserve">movie </w:t>
      </w:r>
      <w:r w:rsidR="00AF7ABA">
        <w:t xml:space="preserve">screen and </w:t>
      </w:r>
      <w:r w:rsidRPr="00A27261">
        <w:t xml:space="preserve">smashing the </w:t>
      </w:r>
      <w:r w:rsidR="00890E73">
        <w:t>platform</w:t>
      </w:r>
      <w:r w:rsidRPr="00A27261">
        <w:t xml:space="preserve">, taking me and whoever else down in a </w:t>
      </w:r>
      <w:r w:rsidR="00890E73">
        <w:t>shower</w:t>
      </w:r>
      <w:r w:rsidRPr="00A27261">
        <w:t xml:space="preserve"> of </w:t>
      </w:r>
      <w:r w:rsidR="00CA0383">
        <w:t>splinter</w:t>
      </w:r>
      <w:r w:rsidR="00150A0F">
        <w:t>ed wood</w:t>
      </w:r>
      <w:r w:rsidRPr="00A27261">
        <w:t>.</w:t>
      </w:r>
    </w:p>
    <w:p w14:paraId="690400BB" w14:textId="36D73A97" w:rsidR="006415C4" w:rsidRDefault="00AF7ABA" w:rsidP="00274030">
      <w:pPr>
        <w:pStyle w:val="Body-TextTx"/>
      </w:pPr>
      <w:r>
        <w:t xml:space="preserve">The world </w:t>
      </w:r>
      <w:r w:rsidR="00A33CFD">
        <w:t xml:space="preserve">goes </w:t>
      </w:r>
      <w:r w:rsidR="00150A0F">
        <w:t>spin</w:t>
      </w:r>
      <w:r w:rsidR="00A33CFD">
        <w:t>ning</w:t>
      </w:r>
      <w:r w:rsidR="00150A0F">
        <w:t xml:space="preserve"> </w:t>
      </w:r>
      <w:r>
        <w:t xml:space="preserve">and </w:t>
      </w:r>
      <w:r w:rsidR="00150A0F">
        <w:t>it seems forever before it stops</w:t>
      </w:r>
      <w:r w:rsidR="00A27261" w:rsidRPr="00A27261">
        <w:t>. I lift up</w:t>
      </w:r>
      <w:r w:rsidR="00A33CFD">
        <w:t xml:space="preserve"> from where </w:t>
      </w:r>
      <w:r w:rsidR="00A33CFD">
        <w:lastRenderedPageBreak/>
        <w:t>I land</w:t>
      </w:r>
      <w:r w:rsidR="00A27261" w:rsidRPr="00A27261">
        <w:t xml:space="preserve">, </w:t>
      </w:r>
      <w:r>
        <w:t>bruised all over</w:t>
      </w:r>
      <w:r w:rsidR="00437E1E">
        <w:t>,</w:t>
      </w:r>
      <w:r>
        <w:t xml:space="preserve"> </w:t>
      </w:r>
      <w:r w:rsidR="00CA0383">
        <w:t>to crawl</w:t>
      </w:r>
      <w:r w:rsidR="00A27261" w:rsidRPr="00A27261">
        <w:t xml:space="preserve"> from </w:t>
      </w:r>
      <w:r w:rsidR="00A33CFD">
        <w:t>beneath</w:t>
      </w:r>
      <w:r w:rsidR="00A27261" w:rsidRPr="00A27261">
        <w:t xml:space="preserve"> the debris. </w:t>
      </w:r>
      <w:r w:rsidR="00890E73">
        <w:t xml:space="preserve">Lost my cap, and now </w:t>
      </w:r>
      <w:r w:rsidR="00A33CFD">
        <w:t>I</w:t>
      </w:r>
      <w:r w:rsidR="00890E73">
        <w:t xml:space="preserve"> blink away rainwater looking for Chef. </w:t>
      </w:r>
      <w:r>
        <w:t>Michael George</w:t>
      </w:r>
      <w:r w:rsidR="00A33CFD">
        <w:t xml:space="preserve"> </w:t>
      </w:r>
      <w:r>
        <w:t xml:space="preserve">got to be here </w:t>
      </w:r>
      <w:r w:rsidR="00890E73">
        <w:t>too</w:t>
      </w:r>
      <w:r>
        <w:t xml:space="preserve">. </w:t>
      </w:r>
      <w:r w:rsidR="00A27261" w:rsidRPr="00A27261">
        <w:t xml:space="preserve">I make it to my knees, </w:t>
      </w:r>
      <w:r w:rsidRPr="00AF7ABA">
        <w:t>to find the Grand Cyclops waiting, raised to her</w:t>
      </w:r>
      <w:r w:rsidR="00692C1D">
        <w:t xml:space="preserve"> full</w:t>
      </w:r>
      <w:r w:rsidRPr="00AF7ABA">
        <w:t xml:space="preserve"> awful height</w:t>
      </w:r>
      <w:r w:rsidR="00C87C87">
        <w:t xml:space="preserve">. With the screen torn near </w:t>
      </w:r>
      <w:r w:rsidR="00437E1E">
        <w:t xml:space="preserve">to </w:t>
      </w:r>
      <w:r w:rsidR="00C87C87">
        <w:t>shreds, moving pictures reflect off her body</w:t>
      </w:r>
      <w:r w:rsidR="00CA0383">
        <w:t>—</w:t>
      </w:r>
      <w:r w:rsidR="00C87C87">
        <w:t xml:space="preserve">ghostly images of </w:t>
      </w:r>
      <w:proofErr w:type="spellStart"/>
      <w:r w:rsidR="00C87C87">
        <w:t>Klans</w:t>
      </w:r>
      <w:proofErr w:type="spellEnd"/>
      <w:r w:rsidR="00C87C87">
        <w:t xml:space="preserve"> riding </w:t>
      </w:r>
      <w:r w:rsidR="00CA0383">
        <w:t>horses</w:t>
      </w:r>
      <w:r w:rsidR="00890E73">
        <w:t xml:space="preserve"> across</w:t>
      </w:r>
      <w:r w:rsidR="00DC0E76">
        <w:t xml:space="preserve"> translucent </w:t>
      </w:r>
      <w:r w:rsidR="00890E73">
        <w:t>flesh</w:t>
      </w:r>
      <w:r w:rsidR="00C87C87">
        <w:t xml:space="preserve">. She bends </w:t>
      </w:r>
      <w:r w:rsidRPr="00AF7ABA">
        <w:t xml:space="preserve">down, </w:t>
      </w:r>
      <w:r w:rsidR="00CA0383">
        <w:t>glaring with</w:t>
      </w:r>
      <w:r>
        <w:t xml:space="preserve"> </w:t>
      </w:r>
      <w:r w:rsidR="00437E1E">
        <w:t>one mass of endless</w:t>
      </w:r>
      <w:r w:rsidRPr="00AF7ABA">
        <w:t xml:space="preserve"> eyes burning with anger. No, </w:t>
      </w:r>
      <w:r w:rsidR="00692C1D">
        <w:t>t</w:t>
      </w:r>
      <w:r w:rsidRPr="00AF7ABA">
        <w:t>hat there</w:t>
      </w:r>
      <w:r w:rsidR="00396ECC">
        <w:t>’</w:t>
      </w:r>
      <w:r w:rsidR="00CA0383">
        <w:t>s</w:t>
      </w:r>
      <w:r w:rsidRPr="00AF7ABA">
        <w:t xml:space="preserve"> hate.</w:t>
      </w:r>
    </w:p>
    <w:p w14:paraId="599CF799" w14:textId="77777777" w:rsidR="00A978E7" w:rsidRPr="00BD60BE" w:rsidRDefault="00A978E7" w:rsidP="00274030">
      <w:pPr>
        <w:pStyle w:val="Body-TextTx"/>
      </w:pPr>
      <w:r w:rsidRPr="00BD60BE">
        <w:rPr>
          <w:rStyle w:val="itali"/>
        </w:rPr>
        <w:t>You would deny us! Wound us! We will wipe you from this world!</w:t>
      </w:r>
    </w:p>
    <w:p w14:paraId="75D39779" w14:textId="77777777" w:rsidR="006415C4" w:rsidRDefault="00AF7ABA" w:rsidP="00274030">
      <w:pPr>
        <w:pStyle w:val="Body-TextTx"/>
      </w:pPr>
      <w:r>
        <w:t xml:space="preserve">I raise up, </w:t>
      </w:r>
      <w:r w:rsidR="004E7E72">
        <w:t>planting feet firm</w:t>
      </w:r>
      <w:r>
        <w:t xml:space="preserve"> and lift</w:t>
      </w:r>
      <w:r w:rsidR="00692C1D">
        <w:t>ing</w:t>
      </w:r>
      <w:r>
        <w:t xml:space="preserve"> my sword.</w:t>
      </w:r>
    </w:p>
    <w:p w14:paraId="5166F691" w14:textId="75C19CA9" w:rsidR="006415C4" w:rsidRDefault="00396ECC" w:rsidP="00274030">
      <w:pPr>
        <w:pStyle w:val="Body-TextTx"/>
      </w:pPr>
      <w:r>
        <w:t>“</w:t>
      </w:r>
      <w:r w:rsidR="00AF7ABA">
        <w:t>Well</w:t>
      </w:r>
      <w:r w:rsidR="00692C1D">
        <w:t>.</w:t>
      </w:r>
      <w:r>
        <w:t>”</w:t>
      </w:r>
      <w:r w:rsidR="004E7E72">
        <w:t xml:space="preserve"> I </w:t>
      </w:r>
      <w:r w:rsidR="006E07BD">
        <w:t>pant slow</w:t>
      </w:r>
      <w:r w:rsidR="004E7E72">
        <w:t>.</w:t>
      </w:r>
      <w:r w:rsidR="00AF7ABA">
        <w:t xml:space="preserve"> </w:t>
      </w:r>
      <w:r>
        <w:t>“</w:t>
      </w:r>
      <w:r w:rsidR="004E7E72">
        <w:t>D</w:t>
      </w:r>
      <w:r w:rsidR="00AF7ABA">
        <w:t>on</w:t>
      </w:r>
      <w:r>
        <w:t>’</w:t>
      </w:r>
      <w:r w:rsidR="00AF7ABA">
        <w:t>t take all day.</w:t>
      </w:r>
      <w:r>
        <w:t>”</w:t>
      </w:r>
    </w:p>
    <w:p w14:paraId="760DEB05" w14:textId="77777777" w:rsidR="006415C4" w:rsidRDefault="00AF7ABA" w:rsidP="00274030">
      <w:pPr>
        <w:pStyle w:val="Body-TextTx"/>
      </w:pPr>
      <w:r w:rsidRPr="00AF7ABA">
        <w:t xml:space="preserve">But those </w:t>
      </w:r>
      <w:r w:rsidR="00437E1E">
        <w:t xml:space="preserve">mass of </w:t>
      </w:r>
      <w:r w:rsidRPr="00AF7ABA">
        <w:t>eyes</w:t>
      </w:r>
      <w:r w:rsidR="00CA0383">
        <w:t xml:space="preserve"> </w:t>
      </w:r>
      <w:r w:rsidRPr="00AF7ABA">
        <w:t xml:space="preserve">not looking at me no more. Something else caught their attention. I turn to see </w:t>
      </w:r>
      <w:r w:rsidR="00692C1D">
        <w:t>a</w:t>
      </w:r>
      <w:r w:rsidRPr="00AF7ABA">
        <w:t xml:space="preserve"> </w:t>
      </w:r>
      <w:r>
        <w:t xml:space="preserve">figure </w:t>
      </w:r>
      <w:r w:rsidR="00692C1D">
        <w:t>stepping sideways</w:t>
      </w:r>
      <w:r>
        <w:t xml:space="preserve"> out of nothing, his body </w:t>
      </w:r>
      <w:r w:rsidR="00027804">
        <w:t xml:space="preserve">flat as paper before filling out into a </w:t>
      </w:r>
      <w:r w:rsidR="008B23EB">
        <w:t>brown-skinned</w:t>
      </w:r>
      <w:r w:rsidRPr="00AF7ABA">
        <w:t xml:space="preserve"> man</w:t>
      </w:r>
      <w:r w:rsidR="00CA0383">
        <w:t xml:space="preserve"> in</w:t>
      </w:r>
      <w:r w:rsidRPr="00AF7ABA">
        <w:t xml:space="preserve"> an all-white suit</w:t>
      </w:r>
      <w:r>
        <w:t xml:space="preserve"> and a matching bowler cocked to the side.</w:t>
      </w:r>
    </w:p>
    <w:p w14:paraId="0EFE1090" w14:textId="77777777" w:rsidR="006415C4" w:rsidRDefault="00AF7ABA" w:rsidP="00274030">
      <w:pPr>
        <w:pStyle w:val="Body-TextTx"/>
      </w:pPr>
      <w:r w:rsidRPr="00AF7ABA">
        <w:t>Dr. Bisset.</w:t>
      </w:r>
    </w:p>
    <w:p w14:paraId="43CE0D99" w14:textId="711E6780" w:rsidR="006415C4" w:rsidRDefault="00396ECC" w:rsidP="00274030">
      <w:pPr>
        <w:pStyle w:val="Body-TextTx"/>
      </w:pPr>
      <w:r>
        <w:t>“</w:t>
      </w:r>
      <w:r w:rsidR="00AF7ABA">
        <w:t>You</w:t>
      </w:r>
      <w:r>
        <w:t>’</w:t>
      </w:r>
      <w:r w:rsidR="00AF7ABA">
        <w:t>re late</w:t>
      </w:r>
      <w:r w:rsidR="00437E1E">
        <w:t>.</w:t>
      </w:r>
      <w:r>
        <w:t>”</w:t>
      </w:r>
    </w:p>
    <w:p w14:paraId="52EC83A4" w14:textId="77777777" w:rsidR="00F61D3F" w:rsidRPr="00F61D3F" w:rsidRDefault="00F61D3F" w:rsidP="00F61D3F">
      <w:pPr>
        <w:pStyle w:val="SeparatorSep"/>
      </w:pPr>
      <w:r w:rsidRPr="00F61D3F">
        <w:t>[separator]</w:t>
      </w:r>
    </w:p>
    <w:p w14:paraId="56831B58" w14:textId="3FC4CE15" w:rsidR="00C55BCB" w:rsidRDefault="00C55BCB" w:rsidP="009E5F11">
      <w:pPr>
        <w:pStyle w:val="Custom1Cust1"/>
      </w:pPr>
      <w:r>
        <w:t>Notation 7</w:t>
      </w:r>
      <w:r w:rsidR="00346A82">
        <w:t>:</w:t>
      </w:r>
    </w:p>
    <w:p w14:paraId="43C48D96" w14:textId="74C045BB" w:rsidR="004D778C" w:rsidRDefault="00CD5C1F" w:rsidP="009E5F11">
      <w:pPr>
        <w:pStyle w:val="Custom1Cust1"/>
      </w:pPr>
      <w:r>
        <w:t>W</w:t>
      </w:r>
      <w:r w:rsidR="00635032">
        <w:t>hen</w:t>
      </w:r>
      <w:r w:rsidR="006437FD">
        <w:t xml:space="preserve"> President Lincoln</w:t>
      </w:r>
      <w:r w:rsidR="00635032">
        <w:t xml:space="preserve"> send out </w:t>
      </w:r>
      <w:r w:rsidR="00437E1E">
        <w:t>the</w:t>
      </w:r>
      <w:r w:rsidR="00635032">
        <w:t xml:space="preserve"> emancipation, </w:t>
      </w:r>
      <w:r w:rsidR="006437FD">
        <w:t xml:space="preserve">the </w:t>
      </w:r>
      <w:r w:rsidR="00635032">
        <w:t xml:space="preserve">stingy </w:t>
      </w:r>
      <w:r w:rsidR="006437FD">
        <w:t>masters them didn</w:t>
      </w:r>
      <w:r w:rsidR="00396ECC">
        <w:t>’</w:t>
      </w:r>
      <w:r w:rsidR="006437FD">
        <w:t xml:space="preserve">t want </w:t>
      </w:r>
      <w:r w:rsidR="00635032">
        <w:t>the</w:t>
      </w:r>
      <w:r w:rsidR="006437FD">
        <w:t xml:space="preserve"> slaves to learn about it. But slaves had they own </w:t>
      </w:r>
      <w:r w:rsidR="00635032">
        <w:t>ways of knowing</w:t>
      </w:r>
      <w:r w:rsidR="006437FD">
        <w:t xml:space="preserve">. </w:t>
      </w:r>
      <w:r w:rsidR="00635032">
        <w:t xml:space="preserve">One named </w:t>
      </w:r>
      <w:r w:rsidR="006437FD">
        <w:t xml:space="preserve">John, he </w:t>
      </w:r>
      <w:r w:rsidR="00635032">
        <w:t>raised up in the kitchen, and stole away how to read watching missus teach her young</w:t>
      </w:r>
      <w:r w:rsidR="00396ECC">
        <w:t>’</w:t>
      </w:r>
      <w:r w:rsidR="00635032">
        <w:t xml:space="preserve">uns. </w:t>
      </w:r>
      <w:r w:rsidR="006437FD">
        <w:t xml:space="preserve">He </w:t>
      </w:r>
      <w:r w:rsidR="00635032">
        <w:t>come with a letter on the emancipation, and everybody</w:t>
      </w:r>
      <w:r w:rsidR="00716626">
        <w:t xml:space="preserve"> in the cabins</w:t>
      </w:r>
      <w:r w:rsidR="00635032">
        <w:t xml:space="preserve"> gather </w:t>
      </w:r>
      <w:r w:rsidR="00396ECC">
        <w:t>’</w:t>
      </w:r>
      <w:r w:rsidR="00635032">
        <w:t>round as he read</w:t>
      </w:r>
      <w:r w:rsidR="00A705FE">
        <w:t>.</w:t>
      </w:r>
      <w:r w:rsidR="00635032">
        <w:t xml:space="preserve"> That</w:t>
      </w:r>
      <w:r w:rsidR="00396ECC">
        <w:t>’</w:t>
      </w:r>
      <w:r w:rsidR="00635032">
        <w:t xml:space="preserve">s why we call this Shout </w:t>
      </w:r>
      <w:r w:rsidR="00635032" w:rsidRPr="00156FD1">
        <w:rPr>
          <w:rStyle w:val="itali"/>
        </w:rPr>
        <w:t xml:space="preserve">Read </w:t>
      </w:r>
      <w:r w:rsidR="00396ECC" w:rsidRPr="00156FD1">
        <w:rPr>
          <w:rStyle w:val="itali"/>
        </w:rPr>
        <w:t>’</w:t>
      </w:r>
      <w:proofErr w:type="spellStart"/>
      <w:r w:rsidR="00635032" w:rsidRPr="00156FD1">
        <w:rPr>
          <w:rStyle w:val="itali"/>
        </w:rPr>
        <w:t>em</w:t>
      </w:r>
      <w:proofErr w:type="spellEnd"/>
      <w:r w:rsidR="00346A82" w:rsidRPr="00156FD1">
        <w:rPr>
          <w:rStyle w:val="itali"/>
        </w:rPr>
        <w:t>,</w:t>
      </w:r>
      <w:r w:rsidR="00635032" w:rsidRPr="00156FD1">
        <w:rPr>
          <w:rStyle w:val="itali"/>
        </w:rPr>
        <w:t xml:space="preserve"> John, </w:t>
      </w:r>
      <w:r w:rsidR="00635032">
        <w:t xml:space="preserve">for the day he come to tell the people about </w:t>
      </w:r>
      <w:proofErr w:type="spellStart"/>
      <w:r w:rsidR="00716626">
        <w:t>they</w:t>
      </w:r>
      <w:proofErr w:type="spellEnd"/>
      <w:r w:rsidR="00716626">
        <w:t xml:space="preserve"> freedom</w:t>
      </w:r>
      <w:r w:rsidR="00635032">
        <w:t>!</w:t>
      </w:r>
    </w:p>
    <w:p w14:paraId="7EBCE6F7" w14:textId="10DD9491" w:rsidR="00C55BCB" w:rsidRDefault="00635032" w:rsidP="009E5F11">
      <w:pPr>
        <w:pStyle w:val="Custom1Cust1"/>
      </w:pPr>
      <w:r>
        <w:t>—</w:t>
      </w:r>
      <w:r w:rsidRPr="00635032">
        <w:t xml:space="preserve">Interview with Uncle Will, age </w:t>
      </w:r>
      <w:r w:rsidR="004D778C">
        <w:t>sixty-seven</w:t>
      </w:r>
      <w:r w:rsidRPr="00635032">
        <w:t>, transliterated from the Gullah</w:t>
      </w:r>
      <w:r w:rsidR="004D778C">
        <w:t xml:space="preserve"> by </w:t>
      </w:r>
      <w:r>
        <w:t>EK</w:t>
      </w:r>
    </w:p>
    <w:p w14:paraId="2FF5966E" w14:textId="1F99433D" w:rsidR="00F33BA9" w:rsidRPr="00C1686F" w:rsidRDefault="00992581" w:rsidP="00F33BA9">
      <w:pPr>
        <w:pStyle w:val="Section-ChapterSCP"/>
      </w:pPr>
      <w:r>
        <w:lastRenderedPageBreak/>
        <w:t>9</w:t>
      </w:r>
    </w:p>
    <w:p w14:paraId="7B98C7CF" w14:textId="7B92DB2D" w:rsidR="00AF7ABA" w:rsidRDefault="00396ECC" w:rsidP="0068341C">
      <w:pPr>
        <w:pStyle w:val="TitleTtl"/>
      </w:pPr>
      <w:r>
        <w:t>9</w:t>
      </w:r>
    </w:p>
    <w:p w14:paraId="2F3645D7" w14:textId="77777777" w:rsidR="006415C4" w:rsidRDefault="00AF7ABA" w:rsidP="00274030">
      <w:pPr>
        <w:pStyle w:val="Body-TextTx"/>
      </w:pPr>
      <w:r>
        <w:t xml:space="preserve">Dr. Bisset </w:t>
      </w:r>
      <w:r w:rsidR="00CE697F">
        <w:t xml:space="preserve">stands there </w:t>
      </w:r>
      <w:r>
        <w:t>blindfold</w:t>
      </w:r>
      <w:r w:rsidR="00CE697F">
        <w:t>ed</w:t>
      </w:r>
      <w:r w:rsidR="00716626">
        <w:t xml:space="preserve">, </w:t>
      </w:r>
      <w:r w:rsidR="00437E1E">
        <w:t xml:space="preserve">not </w:t>
      </w:r>
      <w:r w:rsidR="003E2099">
        <w:t xml:space="preserve">a bit </w:t>
      </w:r>
      <w:r w:rsidR="00437E1E">
        <w:t>wet,</w:t>
      </w:r>
      <w:r w:rsidR="00CA7091">
        <w:t xml:space="preserve"> like </w:t>
      </w:r>
      <w:r w:rsidR="00437E1E">
        <w:t>the rain</w:t>
      </w:r>
      <w:r>
        <w:t xml:space="preserve"> </w:t>
      </w:r>
      <w:r w:rsidR="003E2099">
        <w:t>a</w:t>
      </w:r>
      <w:r>
        <w:t>fraid to touch him.</w:t>
      </w:r>
    </w:p>
    <w:p w14:paraId="50220379" w14:textId="28E14D0C" w:rsidR="006415C4" w:rsidRDefault="00396ECC" w:rsidP="00274030">
      <w:pPr>
        <w:pStyle w:val="Body-TextTx"/>
      </w:pPr>
      <w:r>
        <w:t>“</w:t>
      </w:r>
      <w:r w:rsidR="00C26325">
        <w:t>There is no early or late</w:t>
      </w:r>
      <w:r w:rsidR="00CA7091">
        <w:t xml:space="preserve"> with us,</w:t>
      </w:r>
      <w:r>
        <w:t>”</w:t>
      </w:r>
      <w:r w:rsidR="00CA7091">
        <w:t xml:space="preserve"> he </w:t>
      </w:r>
      <w:r w:rsidR="00437E1E">
        <w:t>answers</w:t>
      </w:r>
      <w:r w:rsidR="00C26325">
        <w:t xml:space="preserve">. </w:t>
      </w:r>
      <w:r>
        <w:t>“</w:t>
      </w:r>
      <w:r w:rsidR="00C26325">
        <w:t>Just a matter of time.</w:t>
      </w:r>
      <w:r>
        <w:t>”</w:t>
      </w:r>
    </w:p>
    <w:p w14:paraId="43EC25E7" w14:textId="77777777" w:rsidR="008B23EB" w:rsidRDefault="00CA7091" w:rsidP="00274030">
      <w:pPr>
        <w:pStyle w:val="Body-TextTx"/>
      </w:pPr>
      <w:r>
        <w:t>H</w:t>
      </w:r>
      <w:r w:rsidR="006218F1">
        <w:t>e</w:t>
      </w:r>
      <w:r w:rsidR="008B23EB">
        <w:t xml:space="preserve"> </w:t>
      </w:r>
      <w:r w:rsidR="008B23EB" w:rsidRPr="00716626">
        <w:t>definitely</w:t>
      </w:r>
      <w:r w:rsidR="008B23EB">
        <w:t xml:space="preserve"> been around them </w:t>
      </w:r>
      <w:proofErr w:type="spellStart"/>
      <w:r w:rsidR="008B23EB">
        <w:t>haints</w:t>
      </w:r>
      <w:proofErr w:type="spellEnd"/>
      <w:r w:rsidR="008B23EB">
        <w:t xml:space="preserve"> too long. Wait</w:t>
      </w:r>
      <w:r>
        <w:t>—</w:t>
      </w:r>
      <w:r w:rsidR="00C26325" w:rsidRPr="00495125">
        <w:rPr>
          <w:rStyle w:val="itali"/>
        </w:rPr>
        <w:t>us</w:t>
      </w:r>
      <w:r w:rsidR="008B23EB">
        <w:t>?</w:t>
      </w:r>
    </w:p>
    <w:p w14:paraId="5576ECCD" w14:textId="17999DC8" w:rsidR="006415C4" w:rsidRDefault="00716626" w:rsidP="00274030">
      <w:pPr>
        <w:pStyle w:val="Body-TextTx"/>
      </w:pPr>
      <w:r>
        <w:t xml:space="preserve">A </w:t>
      </w:r>
      <w:r w:rsidR="0089483A">
        <w:t>dead</w:t>
      </w:r>
      <w:r w:rsidR="00384D1D" w:rsidRPr="00384D1D">
        <w:t xml:space="preserve"> Angel Oak tree </w:t>
      </w:r>
      <w:r w:rsidR="00C71F43">
        <w:t xml:space="preserve">up and </w:t>
      </w:r>
      <w:r w:rsidR="00384D1D" w:rsidRPr="00384D1D">
        <w:t>appears right behind him</w:t>
      </w:r>
      <w:r w:rsidR="00437E1E">
        <w:t>,</w:t>
      </w:r>
      <w:r w:rsidR="00384D1D" w:rsidRPr="00384D1D">
        <w:t xml:space="preserve"> branches going every which way</w:t>
      </w:r>
      <w:r w:rsidR="00C71F43">
        <w:t xml:space="preserve"> across the </w:t>
      </w:r>
      <w:r>
        <w:t>mountaintop</w:t>
      </w:r>
      <w:r w:rsidR="00384D1D" w:rsidRPr="00384D1D">
        <w:t xml:space="preserve">. </w:t>
      </w:r>
      <w:r>
        <w:t>Ar</w:t>
      </w:r>
      <w:r w:rsidR="00384D1D" w:rsidRPr="00384D1D">
        <w:t xml:space="preserve">ound it </w:t>
      </w:r>
      <w:r w:rsidR="005840B2">
        <w:t>stand</w:t>
      </w:r>
      <w:r w:rsidR="00384D1D" w:rsidRPr="00384D1D">
        <w:t xml:space="preserve"> </w:t>
      </w:r>
      <w:r w:rsidR="00E01C0C">
        <w:t>half a</w:t>
      </w:r>
      <w:r w:rsidR="00E01C0C" w:rsidRPr="00384D1D">
        <w:t xml:space="preserve"> </w:t>
      </w:r>
      <w:r w:rsidR="00384D1D" w:rsidRPr="00384D1D">
        <w:t>dozen figures,</w:t>
      </w:r>
      <w:r w:rsidR="00C71F43">
        <w:t xml:space="preserve"> untouched </w:t>
      </w:r>
      <w:r w:rsidR="00437E1E">
        <w:t xml:space="preserve">as well </w:t>
      </w:r>
      <w:r w:rsidR="00C71F43">
        <w:t>by the rain and</w:t>
      </w:r>
      <w:r w:rsidR="00384D1D" w:rsidRPr="00384D1D">
        <w:t xml:space="preserve"> too tall to be men, with wrinkled skin for faces.</w:t>
      </w:r>
    </w:p>
    <w:p w14:paraId="4E67652A" w14:textId="10C224D1" w:rsidR="006415C4" w:rsidRDefault="00384D1D" w:rsidP="00794695">
      <w:pPr>
        <w:pStyle w:val="Image-PlacementImg"/>
      </w:pPr>
      <w:r w:rsidRPr="00384D1D">
        <w:t>NightDoctor</w:t>
      </w:r>
      <w:r w:rsidR="00794695">
        <w:t>.jpg&gt;</w:t>
      </w:r>
    </w:p>
    <w:p w14:paraId="6FA0DD4A" w14:textId="24B6BA3A" w:rsidR="006B2D9F" w:rsidRDefault="00D85F4B" w:rsidP="00274030">
      <w:pPr>
        <w:pStyle w:val="Body-TextTx"/>
      </w:pPr>
      <w:r>
        <w:t>The Grand Cyclops roars</w:t>
      </w:r>
      <w:r w:rsidR="00B10101">
        <w:t xml:space="preserve">, </w:t>
      </w:r>
      <w:r w:rsidR="00437E1E">
        <w:t>endless mouths</w:t>
      </w:r>
      <w:r w:rsidR="00B10101">
        <w:t xml:space="preserve"> </w:t>
      </w:r>
      <w:r w:rsidR="00437E1E">
        <w:t>gnashing</w:t>
      </w:r>
      <w:r w:rsidR="00B10101">
        <w:t xml:space="preserve"> </w:t>
      </w:r>
      <w:r w:rsidR="00C71F43">
        <w:t>teeth</w:t>
      </w:r>
      <w:r>
        <w:t xml:space="preserve"> </w:t>
      </w:r>
      <w:r w:rsidR="00B10101">
        <w:t xml:space="preserve">as she </w:t>
      </w:r>
      <w:r>
        <w:t>pushes past me</w:t>
      </w:r>
      <w:r w:rsidR="005840B2">
        <w:t xml:space="preserve"> to meet this</w:t>
      </w:r>
      <w:r>
        <w:t xml:space="preserve"> threat. </w:t>
      </w:r>
      <w:r w:rsidR="00716626">
        <w:t>One of the Night Doctors</w:t>
      </w:r>
      <w:r w:rsidR="00C71F43" w:rsidRPr="00C71F43">
        <w:t xml:space="preserve"> lift</w:t>
      </w:r>
      <w:r w:rsidR="00B10101">
        <w:t>s</w:t>
      </w:r>
      <w:r w:rsidR="00C71F43" w:rsidRPr="00C71F43">
        <w:t xml:space="preserve"> </w:t>
      </w:r>
      <w:r w:rsidR="005840B2">
        <w:t>an</w:t>
      </w:r>
      <w:r w:rsidR="00C71F43" w:rsidRPr="00C71F43">
        <w:t xml:space="preserve"> arm </w:t>
      </w:r>
      <w:r w:rsidR="00437E1E">
        <w:t>to</w:t>
      </w:r>
      <w:r w:rsidR="00C71F43" w:rsidRPr="00C71F43">
        <w:t xml:space="preserve"> throw out </w:t>
      </w:r>
      <w:r w:rsidR="00437E1E">
        <w:t>a bone</w:t>
      </w:r>
      <w:r w:rsidR="00346A82">
        <w:t>-</w:t>
      </w:r>
      <w:r w:rsidR="00437E1E">
        <w:t>white</w:t>
      </w:r>
      <w:r w:rsidR="00C71F43" w:rsidRPr="00C71F43">
        <w:t xml:space="preserve"> </w:t>
      </w:r>
      <w:r w:rsidR="00B10101">
        <w:t>rope</w:t>
      </w:r>
      <w:r w:rsidR="00C71F43" w:rsidRPr="00C71F43">
        <w:t xml:space="preserve"> of chain with a curved hook.</w:t>
      </w:r>
      <w:r>
        <w:t xml:space="preserve"> It latch</w:t>
      </w:r>
      <w:r w:rsidR="005840B2">
        <w:t>es</w:t>
      </w:r>
      <w:r>
        <w:t xml:space="preserve"> onto </w:t>
      </w:r>
      <w:r w:rsidR="00437E1E">
        <w:t>her</w:t>
      </w:r>
      <w:r w:rsidR="00C71F43">
        <w:t xml:space="preserve"> trunk</w:t>
      </w:r>
      <w:r>
        <w:t xml:space="preserve">, digging </w:t>
      </w:r>
      <w:r w:rsidR="005840B2">
        <w:t>in and</w:t>
      </w:r>
      <w:r w:rsidR="00B10101">
        <w:t xml:space="preserve"> pulling</w:t>
      </w:r>
      <w:r>
        <w:t xml:space="preserve">. </w:t>
      </w:r>
      <w:r w:rsidR="006B2D9F">
        <w:t>She bring</w:t>
      </w:r>
      <w:r w:rsidR="005840B2">
        <w:t>s</w:t>
      </w:r>
      <w:r w:rsidR="006B2D9F">
        <w:t xml:space="preserve"> down </w:t>
      </w:r>
      <w:r w:rsidR="005840B2">
        <w:t>a thick</w:t>
      </w:r>
      <w:r w:rsidR="00C71F43">
        <w:t xml:space="preserve"> tentacle, </w:t>
      </w:r>
      <w:r w:rsidR="005840B2">
        <w:t>crushing</w:t>
      </w:r>
      <w:r w:rsidR="006B2D9F">
        <w:t xml:space="preserve"> </w:t>
      </w:r>
      <w:r w:rsidR="00B10101">
        <w:t>the</w:t>
      </w:r>
      <w:r w:rsidR="00C71F43">
        <w:t xml:space="preserve"> Night Doctor</w:t>
      </w:r>
      <w:r w:rsidR="00B10101">
        <w:t xml:space="preserve"> </w:t>
      </w:r>
      <w:r w:rsidR="00C71F43">
        <w:t>fla</w:t>
      </w:r>
      <w:r w:rsidR="005840B2">
        <w:t>t</w:t>
      </w:r>
      <w:r w:rsidR="00716626">
        <w:t xml:space="preserve"> and throwing up chunks of stone</w:t>
      </w:r>
      <w:r w:rsidR="005840B2">
        <w:t>. A second tentacle</w:t>
      </w:r>
      <w:r w:rsidR="00B10101">
        <w:t xml:space="preserve"> </w:t>
      </w:r>
      <w:r w:rsidR="005840B2">
        <w:t>crushes</w:t>
      </w:r>
      <w:r w:rsidR="00B10101">
        <w:t xml:space="preserve"> another</w:t>
      </w:r>
      <w:r w:rsidR="00C71F43">
        <w:t xml:space="preserve">. </w:t>
      </w:r>
      <w:r w:rsidR="00B326A8">
        <w:t>My heart drops,</w:t>
      </w:r>
      <w:r w:rsidR="00C71F43">
        <w:t xml:space="preserve"> thinking </w:t>
      </w:r>
      <w:r w:rsidR="00B10101">
        <w:t>she</w:t>
      </w:r>
      <w:r w:rsidR="00C71F43">
        <w:t xml:space="preserve"> killed them</w:t>
      </w:r>
      <w:r w:rsidR="005840B2">
        <w:t xml:space="preserve"> dead</w:t>
      </w:r>
      <w:r w:rsidR="00B326A8">
        <w:t>.</w:t>
      </w:r>
      <w:r w:rsidR="005840B2">
        <w:t xml:space="preserve"> B</w:t>
      </w:r>
      <w:r w:rsidR="00C71F43">
        <w:t xml:space="preserve">ut the two slide out from </w:t>
      </w:r>
      <w:r w:rsidR="00716626">
        <w:t>under</w:t>
      </w:r>
      <w:r w:rsidR="00C71F43">
        <w:t xml:space="preserve"> the tentacle</w:t>
      </w:r>
      <w:r w:rsidR="005840B2">
        <w:t>s</w:t>
      </w:r>
      <w:r w:rsidR="00C71F43">
        <w:t xml:space="preserve"> and</w:t>
      </w:r>
      <w:r w:rsidR="00B326A8">
        <w:t xml:space="preserve"> </w:t>
      </w:r>
      <w:r w:rsidR="00716626">
        <w:t>stand</w:t>
      </w:r>
      <w:r w:rsidR="00C71F43">
        <w:t xml:space="preserve"> back up</w:t>
      </w:r>
      <w:r w:rsidR="00B326A8">
        <w:t>,</w:t>
      </w:r>
      <w:r w:rsidR="00C71F43">
        <w:t xml:space="preserve"> whole</w:t>
      </w:r>
      <w:r w:rsidR="00B326A8">
        <w:t>!</w:t>
      </w:r>
      <w:r w:rsidR="006B2D9F">
        <w:t xml:space="preserve"> </w:t>
      </w:r>
      <w:r w:rsidR="00437E1E">
        <w:t xml:space="preserve">Just like that! </w:t>
      </w:r>
      <w:r w:rsidR="00C71F43">
        <w:t xml:space="preserve">They lift arms </w:t>
      </w:r>
      <w:r w:rsidR="00B326A8">
        <w:t>to</w:t>
      </w:r>
      <w:r w:rsidR="00C71F43">
        <w:t xml:space="preserve"> </w:t>
      </w:r>
      <w:r w:rsidR="00B10101">
        <w:t xml:space="preserve">throw </w:t>
      </w:r>
      <w:r w:rsidR="00C71F43">
        <w:t>new chains</w:t>
      </w:r>
      <w:r>
        <w:t xml:space="preserve">, </w:t>
      </w:r>
      <w:r w:rsidR="00C71F43">
        <w:t xml:space="preserve">one </w:t>
      </w:r>
      <w:r>
        <w:t xml:space="preserve">hook catching </w:t>
      </w:r>
      <w:r w:rsidR="00B326A8">
        <w:t>the Grand Cyclops</w:t>
      </w:r>
      <w:r w:rsidR="00396ECC">
        <w:t>’</w:t>
      </w:r>
      <w:r w:rsidR="00346A82">
        <w:t>s</w:t>
      </w:r>
      <w:r w:rsidR="00B326A8">
        <w:t xml:space="preserve"> </w:t>
      </w:r>
      <w:r>
        <w:t>neck</w:t>
      </w:r>
      <w:r w:rsidR="00C71F43">
        <w:t xml:space="preserve"> and another latching </w:t>
      </w:r>
      <w:r w:rsidR="005840B2">
        <w:t xml:space="preserve">to </w:t>
      </w:r>
      <w:r w:rsidR="00C71F43">
        <w:t>a snarling mouth</w:t>
      </w:r>
      <w:r>
        <w:t>.</w:t>
      </w:r>
      <w:r w:rsidR="00C71F43">
        <w:t xml:space="preserve"> M</w:t>
      </w:r>
      <w:r w:rsidR="006B2D9F">
        <w:t xml:space="preserve">ore </w:t>
      </w:r>
      <w:r w:rsidR="00C71F43">
        <w:t xml:space="preserve">chains </w:t>
      </w:r>
      <w:r w:rsidR="006B2D9F">
        <w:t>fly</w:t>
      </w:r>
      <w:r w:rsidR="000B3C46">
        <w:t xml:space="preserve">, </w:t>
      </w:r>
      <w:r w:rsidR="00B10101">
        <w:t xml:space="preserve">each </w:t>
      </w:r>
      <w:r>
        <w:t xml:space="preserve">digging into </w:t>
      </w:r>
      <w:r w:rsidR="006B2D9F">
        <w:t xml:space="preserve">her monstrous </w:t>
      </w:r>
      <w:r>
        <w:t xml:space="preserve">body. Something </w:t>
      </w:r>
      <w:r w:rsidR="006B2D9F">
        <w:t>shimmer</w:t>
      </w:r>
      <w:r w:rsidR="00C71F43">
        <w:t xml:space="preserve">y </w:t>
      </w:r>
      <w:r>
        <w:t>travel</w:t>
      </w:r>
      <w:r w:rsidR="00C71F43">
        <w:t xml:space="preserve">s </w:t>
      </w:r>
      <w:r>
        <w:t xml:space="preserve">down those </w:t>
      </w:r>
      <w:r w:rsidR="00437E1E">
        <w:t xml:space="preserve">links </w:t>
      </w:r>
      <w:r>
        <w:t xml:space="preserve">to the Night Doctors </w:t>
      </w:r>
      <w:r w:rsidR="006B2D9F">
        <w:t xml:space="preserve">that </w:t>
      </w:r>
      <w:r w:rsidR="00437E1E">
        <w:t>quivers their</w:t>
      </w:r>
      <w:r w:rsidR="00B10101">
        <w:t xml:space="preserve"> </w:t>
      </w:r>
      <w:r w:rsidR="00716626">
        <w:t>wrinkled faces</w:t>
      </w:r>
      <w:r w:rsidR="00437E1E">
        <w:t xml:space="preserve">, </w:t>
      </w:r>
      <w:r w:rsidR="00E9092F">
        <w:t>and I realize they feedin</w:t>
      </w:r>
      <w:r w:rsidR="00B10101">
        <w:t>g</w:t>
      </w:r>
      <w:r w:rsidR="00C71F43">
        <w:t xml:space="preserve"> on her</w:t>
      </w:r>
      <w:r w:rsidR="00E9092F">
        <w:t>.</w:t>
      </w:r>
      <w:r w:rsidR="006B2D9F">
        <w:t xml:space="preserve"> Feeding on her hate, and </w:t>
      </w:r>
      <w:r w:rsidR="00C71F43">
        <w:t xml:space="preserve">the hate of </w:t>
      </w:r>
      <w:r w:rsidR="006B2D9F">
        <w:t xml:space="preserve">all the people that </w:t>
      </w:r>
      <w:r w:rsidR="00B10101">
        <w:t>make her up</w:t>
      </w:r>
      <w:r w:rsidR="006B2D9F">
        <w:t>.</w:t>
      </w:r>
      <w:r w:rsidR="00E9092F">
        <w:t xml:space="preserve"> It must hurt</w:t>
      </w:r>
      <w:r w:rsidR="00C71F43">
        <w:t xml:space="preserve"> something fierce,</w:t>
      </w:r>
      <w:r w:rsidR="00E9092F">
        <w:t xml:space="preserve"> because</w:t>
      </w:r>
      <w:r w:rsidR="00957749">
        <w:t xml:space="preserve"> </w:t>
      </w:r>
      <w:r w:rsidR="00716626">
        <w:t>all those mouths scream</w:t>
      </w:r>
      <w:r w:rsidR="00437E1E">
        <w:t>. N</w:t>
      </w:r>
      <w:r w:rsidR="00B10101" w:rsidRPr="00B10101">
        <w:t>ot in rage</w:t>
      </w:r>
      <w:r w:rsidR="00B10101">
        <w:t xml:space="preserve"> no more</w:t>
      </w:r>
      <w:r w:rsidR="00B10101" w:rsidRPr="00B10101">
        <w:t xml:space="preserve">, but </w:t>
      </w:r>
      <w:r w:rsidR="00437E1E">
        <w:t xml:space="preserve">pain. And </w:t>
      </w:r>
      <w:r w:rsidR="00B10101" w:rsidRPr="00B10101">
        <w:t>fear.</w:t>
      </w:r>
    </w:p>
    <w:p w14:paraId="09564258" w14:textId="52ABCFD5" w:rsidR="006415C4" w:rsidRDefault="00E9092F" w:rsidP="00274030">
      <w:pPr>
        <w:pStyle w:val="Body-TextTx"/>
      </w:pPr>
      <w:r>
        <w:t>She tr</w:t>
      </w:r>
      <w:r w:rsidR="00B10101">
        <w:t>ies</w:t>
      </w:r>
      <w:r>
        <w:t xml:space="preserve"> to pull </w:t>
      </w:r>
      <w:r w:rsidR="00AE57A3">
        <w:t>free</w:t>
      </w:r>
      <w:r>
        <w:t>, scrambl</w:t>
      </w:r>
      <w:r w:rsidR="00B10101">
        <w:t>ing</w:t>
      </w:r>
      <w:r>
        <w:t xml:space="preserve"> back. But </w:t>
      </w:r>
      <w:r w:rsidR="00957749">
        <w:t xml:space="preserve">the Night Doctors </w:t>
      </w:r>
      <w:r>
        <w:t>already turned</w:t>
      </w:r>
      <w:r w:rsidR="00B10101">
        <w:t xml:space="preserve"> </w:t>
      </w:r>
      <w:r w:rsidR="00B10101">
        <w:lastRenderedPageBreak/>
        <w:t>away</w:t>
      </w:r>
      <w:r>
        <w:t xml:space="preserve">, </w:t>
      </w:r>
      <w:r w:rsidR="00B10101">
        <w:t>chains slung over their shoulders</w:t>
      </w:r>
      <w:r w:rsidR="00CF33A8">
        <w:t xml:space="preserve">. Some Ku </w:t>
      </w:r>
      <w:proofErr w:type="spellStart"/>
      <w:r w:rsidR="00CF33A8">
        <w:t>Kluxes</w:t>
      </w:r>
      <w:proofErr w:type="spellEnd"/>
      <w:r w:rsidR="00CF33A8">
        <w:t xml:space="preserve"> shed their human skins, </w:t>
      </w:r>
      <w:r w:rsidR="00CF33A8" w:rsidRPr="00A0198E">
        <w:rPr>
          <w:rStyle w:val="cs-isbnisbn"/>
        </w:rPr>
        <w:t>runnin</w:t>
      </w:r>
      <w:r w:rsidR="0074376F">
        <w:rPr>
          <w:rStyle w:val="cs-isbnisbn"/>
        </w:rPr>
        <w:t>g</w:t>
      </w:r>
      <w:r w:rsidR="00A0198E">
        <w:rPr>
          <w:rStyle w:val="cs-isbnisbn"/>
        </w:rPr>
        <w:t>.jp</w:t>
      </w:r>
      <w:r w:rsidR="00CF33A8" w:rsidRPr="00A0198E">
        <w:rPr>
          <w:rStyle w:val="cs-isbnisbn"/>
        </w:rPr>
        <w:t>g</w:t>
      </w:r>
      <w:r w:rsidR="00CF33A8">
        <w:t xml:space="preserve"> to protect their god. But the Night Doctors swat them away</w:t>
      </w:r>
      <w:r w:rsidR="006B641E">
        <w:t xml:space="preserve"> one-handed</w:t>
      </w:r>
      <w:r w:rsidR="00CF33A8">
        <w:t xml:space="preserve"> or snap their necks like chickens. Them frightful beings never stop their stride,</w:t>
      </w:r>
      <w:r w:rsidR="00B10101">
        <w:t xml:space="preserve"> </w:t>
      </w:r>
      <w:r w:rsidR="00716626">
        <w:t>walking</w:t>
      </w:r>
      <w:r w:rsidR="00B10101">
        <w:t xml:space="preserve"> </w:t>
      </w:r>
      <w:r>
        <w:t xml:space="preserve">into </w:t>
      </w:r>
      <w:r w:rsidR="00B10101">
        <w:t xml:space="preserve">the </w:t>
      </w:r>
      <w:r w:rsidR="00D73DF3">
        <w:t xml:space="preserve">dead </w:t>
      </w:r>
      <w:r w:rsidR="00B10101">
        <w:t xml:space="preserve">Angel </w:t>
      </w:r>
      <w:r w:rsidR="00957749">
        <w:t xml:space="preserve">Oak </w:t>
      </w:r>
      <w:r>
        <w:t>tree</w:t>
      </w:r>
      <w:r w:rsidR="00957749">
        <w:t xml:space="preserve"> one by one</w:t>
      </w:r>
      <w:r>
        <w:t xml:space="preserve">. The Grand Cyclops </w:t>
      </w:r>
      <w:r w:rsidR="00716626">
        <w:t>is</w:t>
      </w:r>
      <w:r w:rsidR="00B10101">
        <w:t xml:space="preserve"> </w:t>
      </w:r>
      <w:r w:rsidR="00957749">
        <w:t xml:space="preserve">dragged </w:t>
      </w:r>
      <w:r>
        <w:t>along</w:t>
      </w:r>
      <w:r w:rsidR="006B2D9F">
        <w:t xml:space="preserve">, caught like a fish </w:t>
      </w:r>
      <w:r w:rsidR="00B10101">
        <w:t>even as she struggles to break free</w:t>
      </w:r>
      <w:r w:rsidR="000B3C46">
        <w:t xml:space="preserve">, </w:t>
      </w:r>
      <w:r w:rsidR="00B10101">
        <w:t xml:space="preserve">dozens of human hands </w:t>
      </w:r>
      <w:r w:rsidR="00957749">
        <w:t>erupting from</w:t>
      </w:r>
      <w:r w:rsidR="00B10101">
        <w:t xml:space="preserve"> her body to grab hold at anything</w:t>
      </w:r>
      <w:r>
        <w:t>.</w:t>
      </w:r>
      <w:r w:rsidR="00B10101">
        <w:t xml:space="preserve"> But there</w:t>
      </w:r>
      <w:r w:rsidR="00396ECC">
        <w:t>’</w:t>
      </w:r>
      <w:r w:rsidR="00B10101">
        <w:t xml:space="preserve">s only the smooth mountaintop, and those fleshy fingers </w:t>
      </w:r>
      <w:r w:rsidR="00716626">
        <w:t>skitter across</w:t>
      </w:r>
      <w:r w:rsidR="00024222">
        <w:t xml:space="preserve"> stone and rainwater in vain.</w:t>
      </w:r>
    </w:p>
    <w:p w14:paraId="4D3BD128" w14:textId="564E5B09" w:rsidR="006415C4" w:rsidRDefault="00024222" w:rsidP="00274030">
      <w:pPr>
        <w:pStyle w:val="Body-TextTx"/>
      </w:pPr>
      <w:r w:rsidRPr="00024222">
        <w:t>When she reach</w:t>
      </w:r>
      <w:r w:rsidR="00957749">
        <w:t>es</w:t>
      </w:r>
      <w:r w:rsidRPr="00024222">
        <w:t xml:space="preserve"> the tree </w:t>
      </w:r>
      <w:r w:rsidR="00957749">
        <w:t>its</w:t>
      </w:r>
      <w:r w:rsidR="0089483A">
        <w:t xml:space="preserve"> bleached-white</w:t>
      </w:r>
      <w:r w:rsidR="00957749">
        <w:t xml:space="preserve"> trunk opens </w:t>
      </w:r>
      <w:r w:rsidR="00716626">
        <w:t>wide</w:t>
      </w:r>
      <w:r w:rsidR="00E9092F">
        <w:t xml:space="preserve">, </w:t>
      </w:r>
      <w:r w:rsidR="006B2D9F">
        <w:t xml:space="preserve">like a </w:t>
      </w:r>
      <w:r>
        <w:t xml:space="preserve">gaping </w:t>
      </w:r>
      <w:r w:rsidR="006B2D9F">
        <w:t>mouth</w:t>
      </w:r>
      <w:r w:rsidR="00E9092F">
        <w:t xml:space="preserve">. </w:t>
      </w:r>
      <w:r w:rsidR="00957749">
        <w:t>T</w:t>
      </w:r>
      <w:r>
        <w:t>he Grand Cyclops</w:t>
      </w:r>
      <w:r w:rsidR="00396ECC">
        <w:t>’</w:t>
      </w:r>
      <w:r w:rsidR="000B3C46">
        <w:t>s</w:t>
      </w:r>
      <w:r w:rsidR="00957749">
        <w:t xml:space="preserve"> tentacles</w:t>
      </w:r>
      <w:r w:rsidR="00E9092F">
        <w:t xml:space="preserve"> </w:t>
      </w:r>
      <w:r w:rsidR="009955E4">
        <w:t>lash</w:t>
      </w:r>
      <w:r w:rsidR="00716626">
        <w:t xml:space="preserve"> </w:t>
      </w:r>
      <w:r w:rsidR="00E9092F">
        <w:t xml:space="preserve">at the branches, </w:t>
      </w:r>
      <w:r>
        <w:t>trying to tear off limbs, desperate as she sends out frightened shrieks</w:t>
      </w:r>
      <w:r w:rsidR="00E9092F">
        <w:t>. But it</w:t>
      </w:r>
      <w:r w:rsidR="00396ECC">
        <w:t>’</w:t>
      </w:r>
      <w:r>
        <w:t>s</w:t>
      </w:r>
      <w:r w:rsidR="00E9092F">
        <w:t xml:space="preserve"> no use. That dead tree swallow</w:t>
      </w:r>
      <w:r w:rsidR="00957749">
        <w:t>s</w:t>
      </w:r>
      <w:r w:rsidR="00E9092F">
        <w:t xml:space="preserve"> her up</w:t>
      </w:r>
      <w:r>
        <w:t xml:space="preserve">, </w:t>
      </w:r>
      <w:r w:rsidR="00957749">
        <w:t>where the</w:t>
      </w:r>
      <w:r w:rsidR="00BB31FA">
        <w:t xml:space="preserve"> </w:t>
      </w:r>
      <w:r w:rsidR="00E87EFE">
        <w:t>dissecting</w:t>
      </w:r>
      <w:r w:rsidR="00BB31FA">
        <w:t xml:space="preserve"> hall</w:t>
      </w:r>
      <w:r w:rsidR="00957749">
        <w:t xml:space="preserve"> waits</w:t>
      </w:r>
      <w:r w:rsidR="00E9092F">
        <w:t>.</w:t>
      </w:r>
      <w:r w:rsidR="006B2D9F">
        <w:t xml:space="preserve"> Bet she not </w:t>
      </w:r>
      <w:proofErr w:type="spellStart"/>
      <w:r w:rsidR="0089483A">
        <w:t>gon</w:t>
      </w:r>
      <w:proofErr w:type="spellEnd"/>
      <w:r w:rsidR="00396ECC">
        <w:t>’</w:t>
      </w:r>
      <w:r w:rsidR="00974F2E">
        <w:t xml:space="preserve"> </w:t>
      </w:r>
      <w:r w:rsidR="006B2D9F">
        <w:t xml:space="preserve">like that. </w:t>
      </w:r>
      <w:r w:rsidR="009955E4">
        <w:t>Under my breath, I</w:t>
      </w:r>
      <w:r w:rsidR="00BB31FA">
        <w:t xml:space="preserve"> </w:t>
      </w:r>
      <w:r w:rsidR="008E3B49">
        <w:t>whisper</w:t>
      </w:r>
      <w:r w:rsidR="00BB31FA">
        <w:t xml:space="preserve"> Chef</w:t>
      </w:r>
      <w:r w:rsidR="00396ECC">
        <w:t>’</w:t>
      </w:r>
      <w:r w:rsidR="00BB31FA">
        <w:t xml:space="preserve">s </w:t>
      </w:r>
      <w:r w:rsidR="008E3B49">
        <w:t>ditty</w:t>
      </w:r>
      <w:r w:rsidR="00BB31FA">
        <w:t>:</w:t>
      </w:r>
    </w:p>
    <w:p w14:paraId="0AD3C54D" w14:textId="77777777" w:rsidR="006415C4" w:rsidRPr="00FF3E17" w:rsidRDefault="00BB31FA" w:rsidP="00FF3E17">
      <w:pPr>
        <w:pStyle w:val="Verse2Vrs2"/>
      </w:pPr>
      <w:r w:rsidRPr="00FF3E17">
        <w:t>Night Doctors, Night Doctors</w:t>
      </w:r>
    </w:p>
    <w:p w14:paraId="7944BF4F" w14:textId="77777777" w:rsidR="006415C4" w:rsidRPr="00FF3E17" w:rsidRDefault="00BB31FA" w:rsidP="00FF3E17">
      <w:pPr>
        <w:pStyle w:val="Verse2Vrs2"/>
      </w:pPr>
      <w:r w:rsidRPr="00FF3E17">
        <w:t>You can cry and carry on.</w:t>
      </w:r>
    </w:p>
    <w:p w14:paraId="5D6C3D92" w14:textId="0FFDF5A0" w:rsidR="00BB31FA" w:rsidRPr="00FF3E17" w:rsidRDefault="00BB31FA" w:rsidP="00FF3E17">
      <w:pPr>
        <w:pStyle w:val="Verse2Vrs2"/>
      </w:pPr>
      <w:r w:rsidRPr="00FF3E17">
        <w:t xml:space="preserve">But when they done </w:t>
      </w:r>
      <w:proofErr w:type="spellStart"/>
      <w:r w:rsidRPr="00FF3E17">
        <w:t>dissectin</w:t>
      </w:r>
      <w:proofErr w:type="spellEnd"/>
      <w:r w:rsidR="00396ECC">
        <w:t>’</w:t>
      </w:r>
    </w:p>
    <w:p w14:paraId="1C82FE41" w14:textId="77777777" w:rsidR="00BB31FA" w:rsidRPr="00FF3E17" w:rsidRDefault="00BB31FA" w:rsidP="00FF3E17">
      <w:pPr>
        <w:pStyle w:val="Verse2Vrs2"/>
      </w:pPr>
      <w:r w:rsidRPr="00FF3E17">
        <w:t>Every bit of you is gone.</w:t>
      </w:r>
    </w:p>
    <w:p w14:paraId="6860D2E3" w14:textId="43C0D535" w:rsidR="006415C4" w:rsidRDefault="00396ECC" w:rsidP="00274030">
      <w:pPr>
        <w:pStyle w:val="Body-TextTx"/>
      </w:pPr>
      <w:r>
        <w:t>“</w:t>
      </w:r>
      <w:r w:rsidR="004E4239">
        <w:t xml:space="preserve">A bargain </w:t>
      </w:r>
      <w:r w:rsidR="006B2D9F">
        <w:t>kept</w:t>
      </w:r>
      <w:r w:rsidR="004E4239">
        <w:t>,</w:t>
      </w:r>
      <w:r>
        <w:t>”</w:t>
      </w:r>
      <w:r w:rsidR="004E4239">
        <w:t xml:space="preserve"> Dr. Bisset</w:t>
      </w:r>
      <w:r>
        <w:t>’</w:t>
      </w:r>
      <w:r w:rsidR="009955E4">
        <w:t>s voice comes</w:t>
      </w:r>
      <w:r w:rsidR="004E4239">
        <w:t xml:space="preserve">. </w:t>
      </w:r>
      <w:r w:rsidR="009955E4">
        <w:t xml:space="preserve">Then a </w:t>
      </w:r>
      <w:r w:rsidR="004E4239">
        <w:t xml:space="preserve">pause. </w:t>
      </w:r>
      <w:r>
        <w:t>“</w:t>
      </w:r>
      <w:r w:rsidR="004E4239">
        <w:t>On your left.</w:t>
      </w:r>
      <w:r>
        <w:t>”</w:t>
      </w:r>
    </w:p>
    <w:p w14:paraId="65872F0C" w14:textId="02E400D5" w:rsidR="006415C4" w:rsidRDefault="004E4239" w:rsidP="00274030">
      <w:pPr>
        <w:pStyle w:val="Body-TextTx"/>
      </w:pPr>
      <w:r>
        <w:t>It</w:t>
      </w:r>
      <w:r w:rsidR="00396ECC">
        <w:t>’</w:t>
      </w:r>
      <w:r>
        <w:t xml:space="preserve">s the only warning </w:t>
      </w:r>
      <w:r w:rsidR="00256D6A">
        <w:t xml:space="preserve">as </w:t>
      </w:r>
      <w:r>
        <w:t xml:space="preserve">a silver cleaver </w:t>
      </w:r>
      <w:r w:rsidR="00200ACD">
        <w:t>slices</w:t>
      </w:r>
      <w:r w:rsidR="008E3B49">
        <w:t xml:space="preserve"> </w:t>
      </w:r>
      <w:r w:rsidR="00256D6A">
        <w:t>for</w:t>
      </w:r>
      <w:r>
        <w:t xml:space="preserve"> my neck. I jump back, bringing up my sword in time to block it. Butcher Clyde. He wearing his true face</w:t>
      </w:r>
      <w:r w:rsidR="00BB31FA">
        <w:t xml:space="preserve"> now</w:t>
      </w:r>
      <w:r w:rsidR="00433065">
        <w:t>—</w:t>
      </w:r>
      <w:r w:rsidR="00BB31FA">
        <w:t xml:space="preserve">eyes </w:t>
      </w:r>
      <w:r w:rsidR="00433065">
        <w:t>turned to</w:t>
      </w:r>
      <w:r w:rsidR="00BB31FA">
        <w:t xml:space="preserve"> orifices ringed with teeth, while more</w:t>
      </w:r>
      <w:r w:rsidR="006B2D9F">
        <w:t xml:space="preserve"> mouths</w:t>
      </w:r>
      <w:r>
        <w:t xml:space="preserve"> </w:t>
      </w:r>
      <w:r w:rsidR="00200ACD">
        <w:t>howl</w:t>
      </w:r>
      <w:r w:rsidR="00BB31FA">
        <w:t xml:space="preserve"> </w:t>
      </w:r>
      <w:r w:rsidR="008E3B49">
        <w:t>under</w:t>
      </w:r>
      <w:r w:rsidR="00BB31FA">
        <w:t xml:space="preserve"> his wet robes, spitting their</w:t>
      </w:r>
      <w:r>
        <w:t xml:space="preserve"> rage.</w:t>
      </w:r>
    </w:p>
    <w:p w14:paraId="0E24BE5F" w14:textId="16670D1C" w:rsidR="004E4239" w:rsidRDefault="00396ECC" w:rsidP="00274030">
      <w:pPr>
        <w:pStyle w:val="Body-TextTx"/>
      </w:pPr>
      <w:r>
        <w:t>“</w:t>
      </w:r>
      <w:r w:rsidR="004E4239">
        <w:t xml:space="preserve">You </w:t>
      </w:r>
      <w:r w:rsidR="006B2D9F">
        <w:t>betrayed us! R</w:t>
      </w:r>
      <w:r w:rsidR="004E4239">
        <w:t>uined our plans!</w:t>
      </w:r>
      <w:r>
        <w:t>”</w:t>
      </w:r>
    </w:p>
    <w:p w14:paraId="32A80247" w14:textId="77777777" w:rsidR="006B2D9F" w:rsidRDefault="004E4239" w:rsidP="00274030">
      <w:pPr>
        <w:pStyle w:val="Body-TextTx"/>
      </w:pPr>
      <w:r>
        <w:t>He so mad h</w:t>
      </w:r>
      <w:r w:rsidR="00153297">
        <w:t>e</w:t>
      </w:r>
      <w:r>
        <w:t xml:space="preserve"> not so much fighting as battering me with those cleavers</w:t>
      </w:r>
      <w:r w:rsidR="00BB31FA">
        <w:t xml:space="preserve">. </w:t>
      </w:r>
      <w:r w:rsidR="00BB31FA" w:rsidRPr="00BB31FA">
        <w:t xml:space="preserve">But they </w:t>
      </w:r>
      <w:r w:rsidR="00BB31FA" w:rsidRPr="00BB31FA">
        <w:lastRenderedPageBreak/>
        <w:t>powerful strong</w:t>
      </w:r>
      <w:r w:rsidR="00200ACD">
        <w:t xml:space="preserve">, </w:t>
      </w:r>
      <w:r w:rsidR="006B2D9F">
        <w:t xml:space="preserve">striking </w:t>
      </w:r>
      <w:r w:rsidR="00A30AAE">
        <w:t xml:space="preserve">dazzling </w:t>
      </w:r>
      <w:r w:rsidR="006B2D9F">
        <w:t>sparks off my sword.</w:t>
      </w:r>
    </w:p>
    <w:p w14:paraId="726C275F" w14:textId="1804FD9A" w:rsidR="006415C4" w:rsidRDefault="00396ECC" w:rsidP="00274030">
      <w:pPr>
        <w:pStyle w:val="Body-TextTx"/>
      </w:pPr>
      <w:r>
        <w:t>“</w:t>
      </w:r>
      <w:r w:rsidR="00B06833">
        <w:t xml:space="preserve">Going to kill you! </w:t>
      </w:r>
      <w:r w:rsidR="001420B7">
        <w:t>T</w:t>
      </w:r>
      <w:r w:rsidR="00BB31FA">
        <w:t>h</w:t>
      </w:r>
      <w:r w:rsidR="00B06833">
        <w:t>en eat you! Make you meat!</w:t>
      </w:r>
      <w:r>
        <w:t>”</w:t>
      </w:r>
    </w:p>
    <w:p w14:paraId="3A2F4F96" w14:textId="5701BE42" w:rsidR="006415C4" w:rsidRDefault="006B2D9F" w:rsidP="00274030">
      <w:pPr>
        <w:pStyle w:val="Body-TextTx"/>
      </w:pPr>
      <w:r>
        <w:t xml:space="preserve">A rumble </w:t>
      </w:r>
      <w:r w:rsidR="00A30AAE">
        <w:t>bubbles</w:t>
      </w:r>
      <w:r>
        <w:t xml:space="preserve"> up from</w:t>
      </w:r>
      <w:r w:rsidR="00B06833">
        <w:t xml:space="preserve"> </w:t>
      </w:r>
      <w:r w:rsidR="00BB31FA">
        <w:t xml:space="preserve">somewhere deep </w:t>
      </w:r>
      <w:r w:rsidR="00B06833">
        <w:t xml:space="preserve">inside him and the front of his robes </w:t>
      </w:r>
      <w:r w:rsidR="00A30AAE">
        <w:t>shred</w:t>
      </w:r>
      <w:r w:rsidR="006153F9">
        <w:t xml:space="preserve"> </w:t>
      </w:r>
      <w:r w:rsidR="00B06833">
        <w:t xml:space="preserve">away, revealing </w:t>
      </w:r>
      <w:r w:rsidR="008E3B49">
        <w:t xml:space="preserve">a </w:t>
      </w:r>
      <w:r w:rsidR="00B06833">
        <w:t>gaping mouth where his belly should be</w:t>
      </w:r>
      <w:r w:rsidR="00BB31FA">
        <w:t>—same one from my dream!</w:t>
      </w:r>
      <w:r w:rsidR="00B06833">
        <w:t xml:space="preserve"> It open</w:t>
      </w:r>
      <w:r w:rsidR="00BB31FA">
        <w:t>s</w:t>
      </w:r>
      <w:r w:rsidR="00B06833">
        <w:t xml:space="preserve"> to show</w:t>
      </w:r>
      <w:r w:rsidR="00BB31FA">
        <w:t xml:space="preserve"> curving</w:t>
      </w:r>
      <w:r w:rsidR="00B06833">
        <w:t xml:space="preserve"> teeth</w:t>
      </w:r>
      <w:r w:rsidR="00BB31FA">
        <w:t xml:space="preserve"> like needles</w:t>
      </w:r>
      <w:r w:rsidR="00B06833">
        <w:t>, and a long</w:t>
      </w:r>
      <w:r w:rsidR="00927209">
        <w:t>,</w:t>
      </w:r>
      <w:r w:rsidR="00B06833">
        <w:t xml:space="preserve"> </w:t>
      </w:r>
      <w:r w:rsidR="008E3B49">
        <w:t>darting tongue</w:t>
      </w:r>
      <w:r w:rsidR="00B06833">
        <w:t xml:space="preserve">. </w:t>
      </w:r>
      <w:r w:rsidR="007E5497">
        <w:t xml:space="preserve">That nasty thing shoots out at me, and </w:t>
      </w:r>
      <w:r w:rsidR="00B06833">
        <w:t xml:space="preserve">I </w:t>
      </w:r>
      <w:r w:rsidR="008E3B49">
        <w:t xml:space="preserve">slice </w:t>
      </w:r>
      <w:r w:rsidR="007E5497">
        <w:t>it</w:t>
      </w:r>
      <w:r w:rsidR="006153F9">
        <w:t xml:space="preserve"> </w:t>
      </w:r>
      <w:r w:rsidR="00B06833">
        <w:t xml:space="preserve">clean off, leaving it flopping </w:t>
      </w:r>
      <w:r w:rsidR="006153F9">
        <w:t>in the rain</w:t>
      </w:r>
      <w:r w:rsidR="00B06833">
        <w:t xml:space="preserve">. Been waiting to do that. </w:t>
      </w:r>
      <w:r>
        <w:t>He screams, staggers, then come</w:t>
      </w:r>
      <w:r w:rsidR="00596369">
        <w:t>s</w:t>
      </w:r>
      <w:r>
        <w:t xml:space="preserve"> at </w:t>
      </w:r>
      <w:r w:rsidR="00B06833">
        <w:t xml:space="preserve">me again, </w:t>
      </w:r>
      <w:r w:rsidR="00596369">
        <w:t>mouths open and</w:t>
      </w:r>
      <w:r w:rsidR="00B06833">
        <w:t xml:space="preserve"> singing.</w:t>
      </w:r>
    </w:p>
    <w:p w14:paraId="440D12DF" w14:textId="7795E54F" w:rsidR="0002188E" w:rsidRDefault="00B06833" w:rsidP="00274030">
      <w:pPr>
        <w:pStyle w:val="Body-TextTx"/>
      </w:pPr>
      <w:r>
        <w:t>It</w:t>
      </w:r>
      <w:r w:rsidR="00396ECC">
        <w:t>’</w:t>
      </w:r>
      <w:r>
        <w:t xml:space="preserve">s like the night at the juke joint. </w:t>
      </w:r>
      <w:r w:rsidR="006153F9">
        <w:t>A</w:t>
      </w:r>
      <w:r>
        <w:t xml:space="preserve"> mashed</w:t>
      </w:r>
      <w:r w:rsidR="00927209">
        <w:t>-</w:t>
      </w:r>
      <w:r>
        <w:t>up chorus, with no real timing or rhythm</w:t>
      </w:r>
      <w:r w:rsidR="00596369">
        <w:t xml:space="preserve">. </w:t>
      </w:r>
      <w:r w:rsidR="00B57AA7">
        <w:t>As if</w:t>
      </w:r>
      <w:r w:rsidR="008E3B49">
        <w:t xml:space="preserve"> it was</w:t>
      </w:r>
      <w:r w:rsidR="00596369">
        <w:t xml:space="preserve"> created to unmake music. </w:t>
      </w:r>
      <w:r w:rsidR="00B57AA7">
        <w:t>Like before it</w:t>
      </w:r>
      <w:r w:rsidR="00596369" w:rsidRPr="00596369">
        <w:t xml:space="preserve"> </w:t>
      </w:r>
      <w:r w:rsidR="00B57AA7">
        <w:t>threatens</w:t>
      </w:r>
      <w:r w:rsidR="00596369" w:rsidRPr="00596369">
        <w:t xml:space="preserve"> to take me off balance</w:t>
      </w:r>
      <w:r w:rsidR="00B57AA7">
        <w:t xml:space="preserve">, and </w:t>
      </w:r>
      <w:r>
        <w:t xml:space="preserve">I stumble </w:t>
      </w:r>
      <w:r w:rsidR="00A30AAE">
        <w:t>under it</w:t>
      </w:r>
      <w:r>
        <w:t>. But no! I got songs too</w:t>
      </w:r>
      <w:r w:rsidR="00596369">
        <w:t>!</w:t>
      </w:r>
      <w:r>
        <w:t xml:space="preserve"> I </w:t>
      </w:r>
      <w:r w:rsidR="006B2D9F">
        <w:t>listen to my sword</w:t>
      </w:r>
      <w:r>
        <w:t xml:space="preserve">, letting </w:t>
      </w:r>
      <w:r w:rsidR="006153F9">
        <w:t xml:space="preserve">those </w:t>
      </w:r>
      <w:r>
        <w:t>chant</w:t>
      </w:r>
      <w:r w:rsidR="006153F9">
        <w:t>ing voices</w:t>
      </w:r>
      <w:r>
        <w:t xml:space="preserve"> fill </w:t>
      </w:r>
      <w:r w:rsidR="00B57AA7">
        <w:t>me up</w:t>
      </w:r>
      <w:r>
        <w:t>. For a moment it seem</w:t>
      </w:r>
      <w:r w:rsidR="006153F9">
        <w:t>s</w:t>
      </w:r>
      <w:r>
        <w:t xml:space="preserve"> the two are battling</w:t>
      </w:r>
      <w:r w:rsidR="00A30AAE">
        <w:t xml:space="preserve">: </w:t>
      </w:r>
      <w:r w:rsidR="00596369" w:rsidRPr="00596369">
        <w:t>my songs and his uneven chorus.</w:t>
      </w:r>
      <w:r>
        <w:t xml:space="preserve"> But it was never a real fight. What I have is beautiful music inspired </w:t>
      </w:r>
      <w:r w:rsidR="007E5497">
        <w:t xml:space="preserve">by </w:t>
      </w:r>
      <w:r w:rsidR="00786A90">
        <w:t>struggle</w:t>
      </w:r>
      <w:r w:rsidR="007E5497">
        <w:t xml:space="preserve"> </w:t>
      </w:r>
      <w:r w:rsidR="00786A90">
        <w:t>and fierce love</w:t>
      </w:r>
      <w:r>
        <w:t xml:space="preserve">. What he got </w:t>
      </w:r>
      <w:proofErr w:type="spellStart"/>
      <w:r w:rsidR="00786A90">
        <w:t>ain</w:t>
      </w:r>
      <w:r w:rsidR="00396ECC">
        <w:t>’</w:t>
      </w:r>
      <w:r w:rsidR="00786A90">
        <w:t>t</w:t>
      </w:r>
      <w:proofErr w:type="spellEnd"/>
      <w:r>
        <w:t xml:space="preserve"> nothing but hateful noise</w:t>
      </w:r>
      <w:r w:rsidR="00786A90">
        <w:t xml:space="preserve">. Not </w:t>
      </w:r>
      <w:r>
        <w:t xml:space="preserve">a hint of soul to it. Like unseasoned meat. </w:t>
      </w:r>
      <w:r w:rsidR="00786A90">
        <w:t>My songs</w:t>
      </w:r>
      <w:r>
        <w:t xml:space="preserve"> crash right through that nonsense</w:t>
      </w:r>
      <w:r w:rsidR="006153F9">
        <w:t>, silencing it</w:t>
      </w:r>
      <w:r w:rsidR="001C596A">
        <w:t xml:space="preserve">, </w:t>
      </w:r>
      <w:r>
        <w:t xml:space="preserve">just as my sword </w:t>
      </w:r>
      <w:r w:rsidR="00A30AAE">
        <w:t>takes</w:t>
      </w:r>
      <w:r w:rsidR="006153F9">
        <w:t xml:space="preserve"> </w:t>
      </w:r>
      <w:r>
        <w:t xml:space="preserve">off his arm. </w:t>
      </w:r>
      <w:r w:rsidR="00596369">
        <w:t>He fall</w:t>
      </w:r>
      <w:r w:rsidR="006153F9">
        <w:t>s</w:t>
      </w:r>
      <w:r w:rsidR="00596369">
        <w:t xml:space="preserve"> back and </w:t>
      </w:r>
      <w:r>
        <w:t xml:space="preserve">I </w:t>
      </w:r>
      <w:r w:rsidR="008F1A3E">
        <w:t xml:space="preserve">dip </w:t>
      </w:r>
      <w:r>
        <w:t xml:space="preserve">low, </w:t>
      </w:r>
      <w:r w:rsidR="00A30AAE">
        <w:t>slicing</w:t>
      </w:r>
      <w:r>
        <w:t xml:space="preserve"> </w:t>
      </w:r>
      <w:r w:rsidR="00A30AAE">
        <w:t xml:space="preserve">away </w:t>
      </w:r>
      <w:r w:rsidR="0002188E">
        <w:t>everything under one knee.</w:t>
      </w:r>
    </w:p>
    <w:p w14:paraId="5A3FC2C6" w14:textId="490F19AB" w:rsidR="006415C4" w:rsidRDefault="00596369" w:rsidP="00B10280">
      <w:pPr>
        <w:pStyle w:val="Body-TextTx"/>
      </w:pPr>
      <w:r>
        <w:t xml:space="preserve">When he </w:t>
      </w:r>
      <w:r w:rsidR="0002188E">
        <w:t>land</w:t>
      </w:r>
      <w:r>
        <w:t>s</w:t>
      </w:r>
      <w:r w:rsidR="0002188E">
        <w:t xml:space="preserve"> on his back I walk </w:t>
      </w:r>
      <w:r w:rsidR="008F1A3E">
        <w:t>over, watching him fight</w:t>
      </w:r>
      <w:r>
        <w:t xml:space="preserve"> </w:t>
      </w:r>
      <w:r w:rsidR="0002188E">
        <w:t xml:space="preserve">to get up. </w:t>
      </w:r>
      <w:r w:rsidRPr="00596369">
        <w:t xml:space="preserve">Dr. Bisset appears beside me, studying the thing on the ground with interest. </w:t>
      </w:r>
      <w:r w:rsidR="0002188E">
        <w:t xml:space="preserve">I bend close, easily </w:t>
      </w:r>
      <w:r w:rsidR="001C596A">
        <w:t xml:space="preserve">avoiding </w:t>
      </w:r>
      <w:r w:rsidR="0002188E">
        <w:t xml:space="preserve">the cleaver </w:t>
      </w:r>
      <w:r w:rsidR="001C596A">
        <w:t>slashing at me</w:t>
      </w:r>
      <w:r w:rsidR="0002188E">
        <w:t xml:space="preserve"> uselessly. </w:t>
      </w:r>
      <w:r w:rsidR="008F1A3E">
        <w:t xml:space="preserve">His </w:t>
      </w:r>
      <w:r w:rsidR="0002188E">
        <w:t>mouths hiss</w:t>
      </w:r>
      <w:r w:rsidR="001C596A">
        <w:t xml:space="preserve">, </w:t>
      </w:r>
      <w:r w:rsidR="0002188E">
        <w:t>and I get to work</w:t>
      </w:r>
      <w:r w:rsidR="00EC3F09">
        <w:t xml:space="preserve">, </w:t>
      </w:r>
      <w:r w:rsidR="001C596A">
        <w:t>h</w:t>
      </w:r>
      <w:r w:rsidR="00786A90">
        <w:t>acking</w:t>
      </w:r>
      <w:r w:rsidR="0002188E">
        <w:t xml:space="preserve"> away at the meat of him, the lie of him, </w:t>
      </w:r>
      <w:r>
        <w:t xml:space="preserve">all </w:t>
      </w:r>
      <w:r w:rsidR="00786A90">
        <w:t>to</w:t>
      </w:r>
      <w:r w:rsidR="0002188E">
        <w:t xml:space="preserve"> the </w:t>
      </w:r>
      <w:r w:rsidR="00786A90">
        <w:t>beautiful songs</w:t>
      </w:r>
      <w:r>
        <w:t xml:space="preserve"> in my head</w:t>
      </w:r>
      <w:r w:rsidR="0002188E">
        <w:t>. About halfway through, his whole body falls apart</w:t>
      </w:r>
      <w:r w:rsidR="001C596A">
        <w:t>. Pieces of flesh</w:t>
      </w:r>
      <w:r w:rsidR="0002188E">
        <w:t xml:space="preserve"> </w:t>
      </w:r>
      <w:r w:rsidR="001C596A">
        <w:t xml:space="preserve">go slithering </w:t>
      </w:r>
      <w:r w:rsidR="00D03C3E">
        <w:t xml:space="preserve">and crawling </w:t>
      </w:r>
      <w:r w:rsidR="006153F9">
        <w:t xml:space="preserve">out </w:t>
      </w:r>
      <w:r>
        <w:t>across the mountaintop</w:t>
      </w:r>
      <w:r w:rsidR="0002188E">
        <w:t xml:space="preserve">, like a </w:t>
      </w:r>
      <w:r w:rsidR="00786A90">
        <w:t xml:space="preserve">broken </w:t>
      </w:r>
      <w:r w:rsidR="0002188E">
        <w:t>hive</w:t>
      </w:r>
      <w:r w:rsidR="00EC4B96">
        <w:t xml:space="preserve"> of insects</w:t>
      </w:r>
      <w:r w:rsidR="0002188E">
        <w:t xml:space="preserve"> </w:t>
      </w:r>
      <w:r w:rsidR="008F1A3E">
        <w:t>seeking</w:t>
      </w:r>
      <w:r w:rsidR="0002188E">
        <w:t xml:space="preserve"> escape.</w:t>
      </w:r>
    </w:p>
    <w:p w14:paraId="5B20077C" w14:textId="2C90473B" w:rsidR="006415C4" w:rsidRDefault="0002188E" w:rsidP="00274030">
      <w:pPr>
        <w:pStyle w:val="Body-TextTx"/>
      </w:pPr>
      <w:r>
        <w:lastRenderedPageBreak/>
        <w:t>But Dr. Bisset is there—</w:t>
      </w:r>
      <w:r w:rsidR="008F1A3E">
        <w:t xml:space="preserve">a blur, </w:t>
      </w:r>
      <w:r>
        <w:t>everywhere</w:t>
      </w:r>
      <w:r w:rsidR="006153F9">
        <w:t xml:space="preserve"> </w:t>
      </w:r>
      <w:r>
        <w:t>at once. He pick</w:t>
      </w:r>
      <w:r w:rsidR="008F1A3E">
        <w:t>s</w:t>
      </w:r>
      <w:r>
        <w:t xml:space="preserve"> up </w:t>
      </w:r>
      <w:r w:rsidR="006153F9">
        <w:t xml:space="preserve">each </w:t>
      </w:r>
      <w:r>
        <w:t>one of those pieces, dropping them in</w:t>
      </w:r>
      <w:r w:rsidR="008F1A3E">
        <w:t>to</w:t>
      </w:r>
      <w:r>
        <w:t xml:space="preserve"> what look</w:t>
      </w:r>
      <w:r w:rsidR="008F1A3E">
        <w:t>s</w:t>
      </w:r>
      <w:r>
        <w:t xml:space="preserve"> like a white medical bag. When he</w:t>
      </w:r>
      <w:r w:rsidR="00396ECC">
        <w:t>’</w:t>
      </w:r>
      <w:r w:rsidR="00EC4B96">
        <w:t>s</w:t>
      </w:r>
      <w:r>
        <w:t xml:space="preserve"> don</w:t>
      </w:r>
      <w:r w:rsidR="00786A90">
        <w:t>e the bag</w:t>
      </w:r>
      <w:r>
        <w:t xml:space="preserve"> the same size</w:t>
      </w:r>
      <w:r w:rsidR="00D03C3E">
        <w:t xml:space="preserve"> but bulging</w:t>
      </w:r>
      <w:r>
        <w:t xml:space="preserve">, </w:t>
      </w:r>
      <w:r w:rsidR="006153F9">
        <w:t>as</w:t>
      </w:r>
      <w:r w:rsidR="00786A90">
        <w:t xml:space="preserve"> </w:t>
      </w:r>
      <w:r>
        <w:t xml:space="preserve">shrieking </w:t>
      </w:r>
      <w:r w:rsidR="006153F9">
        <w:t>things inside fight</w:t>
      </w:r>
      <w:r w:rsidR="008F1A3E">
        <w:t xml:space="preserve"> </w:t>
      </w:r>
      <w:r>
        <w:t xml:space="preserve">to get out. He </w:t>
      </w:r>
      <w:r w:rsidR="00786A90">
        <w:t xml:space="preserve">nods </w:t>
      </w:r>
      <w:r>
        <w:t xml:space="preserve">and I follow his </w:t>
      </w:r>
      <w:r w:rsidR="0012383A">
        <w:t xml:space="preserve">meaning </w:t>
      </w:r>
      <w:r>
        <w:t xml:space="preserve">to </w:t>
      </w:r>
      <w:r w:rsidR="008F1A3E">
        <w:t xml:space="preserve">a small dark shape </w:t>
      </w:r>
      <w:r>
        <w:t xml:space="preserve">in </w:t>
      </w:r>
      <w:r w:rsidR="00EC4B96">
        <w:t xml:space="preserve">the distance, fleeing </w:t>
      </w:r>
      <w:r w:rsidR="008F1A3E">
        <w:t>for</w:t>
      </w:r>
      <w:r w:rsidR="00EC4B96">
        <w:t xml:space="preserve"> </w:t>
      </w:r>
      <w:r w:rsidR="00112585">
        <w:t xml:space="preserve">the </w:t>
      </w:r>
      <w:r w:rsidR="00EC4B96">
        <w:t>trees below</w:t>
      </w:r>
      <w:r>
        <w:t>. Butcher Clyde</w:t>
      </w:r>
      <w:r w:rsidR="00396ECC">
        <w:t>’</w:t>
      </w:r>
      <w:r>
        <w:t>s head by that red hair</w:t>
      </w:r>
      <w:r w:rsidR="006153F9">
        <w:t xml:space="preserve">, </w:t>
      </w:r>
      <w:r>
        <w:t xml:space="preserve">grown legs like tubes. I catch up with it quick, </w:t>
      </w:r>
      <w:r w:rsidR="00D03C3E">
        <w:t>planting a foot atop his forehead</w:t>
      </w:r>
      <w:r>
        <w:t>.</w:t>
      </w:r>
      <w:r w:rsidR="000B6EBA">
        <w:t xml:space="preserve"> Under the heel of my </w:t>
      </w:r>
      <w:r w:rsidR="00EC4B96">
        <w:t>boot</w:t>
      </w:r>
      <w:r w:rsidR="000B6EBA">
        <w:t xml:space="preserve">, </w:t>
      </w:r>
      <w:r w:rsidR="00EC4B96">
        <w:t xml:space="preserve">two mouths where </w:t>
      </w:r>
      <w:r w:rsidR="00786A90">
        <w:t xml:space="preserve">eyes </w:t>
      </w:r>
      <w:r w:rsidR="00112585">
        <w:t xml:space="preserve">should be </w:t>
      </w:r>
      <w:r w:rsidR="00D03C3E">
        <w:t>gnash jagged teeth</w:t>
      </w:r>
      <w:r w:rsidR="000B6EBA">
        <w:t>.</w:t>
      </w:r>
    </w:p>
    <w:p w14:paraId="76CC0CEA" w14:textId="21792311" w:rsidR="000B6EBA" w:rsidRDefault="00396ECC" w:rsidP="00274030">
      <w:pPr>
        <w:pStyle w:val="Body-TextTx"/>
      </w:pPr>
      <w:r>
        <w:t>“</w:t>
      </w:r>
      <w:r w:rsidR="000B6EBA">
        <w:t>Didn</w:t>
      </w:r>
      <w:r>
        <w:t>’</w:t>
      </w:r>
      <w:r w:rsidR="000B6EBA">
        <w:t xml:space="preserve">t I </w:t>
      </w:r>
      <w:r w:rsidR="00030B69">
        <w:t>say</w:t>
      </w:r>
      <w:r w:rsidR="00B94528">
        <w:t xml:space="preserve"> </w:t>
      </w:r>
      <w:r w:rsidR="000B6EBA">
        <w:t>that one day I was going to cut you to pieces?</w:t>
      </w:r>
      <w:r>
        <w:t>”</w:t>
      </w:r>
    </w:p>
    <w:p w14:paraId="0D186A4B" w14:textId="0BC0A3E7" w:rsidR="006415C4" w:rsidRDefault="00EC4B96" w:rsidP="00274030">
      <w:pPr>
        <w:pStyle w:val="Body-TextTx"/>
      </w:pPr>
      <w:r w:rsidRPr="00EC4B96">
        <w:t xml:space="preserve">When he </w:t>
      </w:r>
      <w:proofErr w:type="gramStart"/>
      <w:r w:rsidRPr="00EC4B96">
        <w:t>open</w:t>
      </w:r>
      <w:proofErr w:type="gramEnd"/>
      <w:r w:rsidRPr="00EC4B96">
        <w:t xml:space="preserve"> his other mouth wide</w:t>
      </w:r>
      <w:r>
        <w:t xml:space="preserve"> to snarl</w:t>
      </w:r>
      <w:r w:rsidRPr="00EC4B96">
        <w:t xml:space="preserve"> I plunge my sword inside. The blade go</w:t>
      </w:r>
      <w:r w:rsidR="004A1968">
        <w:t>es</w:t>
      </w:r>
      <w:r w:rsidRPr="00EC4B96">
        <w:t xml:space="preserve"> hot and there</w:t>
      </w:r>
      <w:r w:rsidR="00396ECC">
        <w:t>’</w:t>
      </w:r>
      <w:r w:rsidRPr="00EC4B96">
        <w:t xml:space="preserve">s a </w:t>
      </w:r>
      <w:r>
        <w:t>melding</w:t>
      </w:r>
      <w:r w:rsidRPr="00EC4B96">
        <w:t xml:space="preserve"> of shrieks as Butcher Clyde</w:t>
      </w:r>
      <w:r w:rsidR="00396ECC">
        <w:t>’</w:t>
      </w:r>
      <w:r w:rsidRPr="00EC4B96">
        <w:t xml:space="preserve">s head </w:t>
      </w:r>
      <w:r w:rsidR="00B94528">
        <w:t>smokes</w:t>
      </w:r>
      <w:r w:rsidRPr="00EC4B96">
        <w:t xml:space="preserve"> and char</w:t>
      </w:r>
      <w:r w:rsidR="00B94528">
        <w:t>s</w:t>
      </w:r>
      <w:r w:rsidRPr="00EC4B96">
        <w:t xml:space="preserve"> from the inside. I don</w:t>
      </w:r>
      <w:r w:rsidR="00396ECC">
        <w:t>’</w:t>
      </w:r>
      <w:r w:rsidRPr="00EC4B96">
        <w:t>t stop until there</w:t>
      </w:r>
      <w:r w:rsidR="00396ECC">
        <w:t>’</w:t>
      </w:r>
      <w:r w:rsidRPr="00EC4B96">
        <w:t>s quiet and nothing but a lump of ash</w:t>
      </w:r>
      <w:r w:rsidR="004A1968">
        <w:t xml:space="preserve"> that the rain begins to wash away</w:t>
      </w:r>
      <w:r w:rsidRPr="00EC4B96">
        <w:t>.</w:t>
      </w:r>
    </w:p>
    <w:p w14:paraId="7CB26754" w14:textId="20E06178" w:rsidR="000B6EBA" w:rsidRDefault="00396ECC" w:rsidP="00274030">
      <w:pPr>
        <w:pStyle w:val="Body-TextTx"/>
      </w:pPr>
      <w:r>
        <w:t>“</w:t>
      </w:r>
      <w:r w:rsidR="000B6EBA">
        <w:t>A shame,</w:t>
      </w:r>
      <w:r>
        <w:t>”</w:t>
      </w:r>
      <w:r w:rsidR="000B6EBA">
        <w:t xml:space="preserve"> Dr. Bisset </w:t>
      </w:r>
      <w:r w:rsidR="00112585">
        <w:t>says</w:t>
      </w:r>
      <w:r w:rsidR="000B6EBA">
        <w:t xml:space="preserve">. </w:t>
      </w:r>
      <w:r>
        <w:t>“</w:t>
      </w:r>
      <w:r w:rsidR="000B6EBA">
        <w:t xml:space="preserve">I would have liked </w:t>
      </w:r>
      <w:r w:rsidR="00601782">
        <w:t xml:space="preserve">to examine that </w:t>
      </w:r>
      <w:r w:rsidR="000B6EBA">
        <w:t>specimen.</w:t>
      </w:r>
      <w:r>
        <w:t>”</w:t>
      </w:r>
    </w:p>
    <w:p w14:paraId="63330889" w14:textId="121CEE87" w:rsidR="000B6EBA" w:rsidRDefault="000B6EBA" w:rsidP="00274030">
      <w:pPr>
        <w:pStyle w:val="Body-TextTx"/>
      </w:pPr>
      <w:r>
        <w:t xml:space="preserve">I </w:t>
      </w:r>
      <w:r w:rsidR="0076208C">
        <w:t xml:space="preserve">look </w:t>
      </w:r>
      <w:r>
        <w:t xml:space="preserve">to his bag. </w:t>
      </w:r>
      <w:r w:rsidR="00396ECC">
        <w:t>“</w:t>
      </w:r>
      <w:r w:rsidR="004A1968">
        <w:t>Y</w:t>
      </w:r>
      <w:r>
        <w:t xml:space="preserve">ou </w:t>
      </w:r>
      <w:proofErr w:type="spellStart"/>
      <w:r w:rsidR="004A1968">
        <w:t>ain</w:t>
      </w:r>
      <w:r w:rsidR="00396ECC">
        <w:t>’</w:t>
      </w:r>
      <w:r w:rsidR="004A1968">
        <w:t>t</w:t>
      </w:r>
      <w:proofErr w:type="spellEnd"/>
      <w:r w:rsidR="004A1968">
        <w:t xml:space="preserve"> </w:t>
      </w:r>
      <w:r>
        <w:t>got enough?</w:t>
      </w:r>
      <w:r w:rsidR="00396ECC">
        <w:t>”</w:t>
      </w:r>
    </w:p>
    <w:p w14:paraId="031EBC2A" w14:textId="77777777" w:rsidR="00396ECC" w:rsidRDefault="000B6EBA" w:rsidP="00274030">
      <w:pPr>
        <w:pStyle w:val="Body-TextTx"/>
      </w:pPr>
      <w:r>
        <w:t xml:space="preserve">He </w:t>
      </w:r>
      <w:r w:rsidR="00786A90">
        <w:t>answer</w:t>
      </w:r>
      <w:r w:rsidR="00085528">
        <w:t>s</w:t>
      </w:r>
      <w:r w:rsidR="00786A90">
        <w:t xml:space="preserve"> with a tip of his bowler, then </w:t>
      </w:r>
      <w:r w:rsidR="00112585">
        <w:t xml:space="preserve">walks toward </w:t>
      </w:r>
      <w:r>
        <w:t>the</w:t>
      </w:r>
      <w:r w:rsidR="00786A90">
        <w:t xml:space="preserve"> </w:t>
      </w:r>
      <w:r w:rsidR="00D73DF3">
        <w:t xml:space="preserve">dead </w:t>
      </w:r>
      <w:r>
        <w:t xml:space="preserve">Angel Oak </w:t>
      </w:r>
      <w:r w:rsidR="00F92D1F">
        <w:t>t</w:t>
      </w:r>
      <w:r>
        <w:t>ree.</w:t>
      </w:r>
    </w:p>
    <w:p w14:paraId="2D12448E" w14:textId="105401A6" w:rsidR="00396ECC" w:rsidRDefault="00396ECC" w:rsidP="00274030">
      <w:pPr>
        <w:pStyle w:val="Body-TextTx"/>
      </w:pPr>
      <w:r>
        <w:t>“</w:t>
      </w:r>
      <w:r w:rsidR="00112585">
        <w:t>How did you convince your lords?</w:t>
      </w:r>
      <w:r>
        <w:t>”</w:t>
      </w:r>
      <w:r w:rsidR="00112585">
        <w:t xml:space="preserve"> I call out. </w:t>
      </w:r>
      <w:r>
        <w:t>“</w:t>
      </w:r>
      <w:r w:rsidR="00112585">
        <w:t>To help I mean?</w:t>
      </w:r>
      <w:r>
        <w:t>”</w:t>
      </w:r>
    </w:p>
    <w:p w14:paraId="21E3748F" w14:textId="02B23325" w:rsidR="00396ECC" w:rsidRDefault="00112585" w:rsidP="00274030">
      <w:pPr>
        <w:pStyle w:val="Body-TextTx"/>
      </w:pPr>
      <w:r>
        <w:t xml:space="preserve">He glances back. </w:t>
      </w:r>
      <w:r w:rsidR="00396ECC">
        <w:t>“</w:t>
      </w:r>
      <w:r>
        <w:t>I</w:t>
      </w:r>
      <w:r w:rsidR="00396ECC">
        <w:t>’</w:t>
      </w:r>
      <w:r>
        <w:t xml:space="preserve">ve told you. You intrigue them. They will be </w:t>
      </w:r>
      <w:proofErr w:type="gramStart"/>
      <w:r>
        <w:t>keeping</w:t>
      </w:r>
      <w:r w:rsidR="00396ECC">
        <w:t> .</w:t>
      </w:r>
      <w:proofErr w:type="gramEnd"/>
      <w:r w:rsidR="00396ECC">
        <w:t xml:space="preserve"> . . </w:t>
      </w:r>
      <w:r>
        <w:t>a watch on you.</w:t>
      </w:r>
      <w:r w:rsidR="00396ECC">
        <w:t>”</w:t>
      </w:r>
    </w:p>
    <w:p w14:paraId="61E3EECD" w14:textId="5EE0ADB4" w:rsidR="00112585" w:rsidRDefault="0076208C" w:rsidP="00274030">
      <w:pPr>
        <w:pStyle w:val="Body-TextTx"/>
      </w:pPr>
      <w:r>
        <w:t>Now</w:t>
      </w:r>
      <w:r w:rsidR="00112585">
        <w:t xml:space="preserve"> </w:t>
      </w:r>
      <w:r w:rsidRPr="00156FD1">
        <w:rPr>
          <w:rStyle w:val="itali"/>
        </w:rPr>
        <w:t>t</w:t>
      </w:r>
      <w:r w:rsidR="00112585" w:rsidRPr="00156FD1">
        <w:rPr>
          <w:rStyle w:val="itali"/>
        </w:rPr>
        <w:t>hat</w:t>
      </w:r>
      <w:r w:rsidR="00112585">
        <w:t>, I don</w:t>
      </w:r>
      <w:r w:rsidR="00396ECC">
        <w:t>’</w:t>
      </w:r>
      <w:r w:rsidR="00112585">
        <w:t xml:space="preserve">t like </w:t>
      </w:r>
      <w:r>
        <w:t>one bit</w:t>
      </w:r>
      <w:r w:rsidR="00112585">
        <w:t>.</w:t>
      </w:r>
    </w:p>
    <w:p w14:paraId="747B2222" w14:textId="2F50340C" w:rsidR="006415C4" w:rsidRDefault="0076208C">
      <w:pPr>
        <w:pStyle w:val="Body-TextTx"/>
      </w:pPr>
      <w:r>
        <w:t>H</w:t>
      </w:r>
      <w:r w:rsidR="00112585">
        <w:t xml:space="preserve">e sets </w:t>
      </w:r>
      <w:r w:rsidR="0089096E">
        <w:t>out again</w:t>
      </w:r>
      <w:r>
        <w:t>, his</w:t>
      </w:r>
      <w:r w:rsidR="000B6EBA">
        <w:t xml:space="preserve"> body </w:t>
      </w:r>
      <w:r>
        <w:t xml:space="preserve">turning </w:t>
      </w:r>
      <w:r w:rsidR="000B6EBA">
        <w:t>sideways when he reach</w:t>
      </w:r>
      <w:r w:rsidR="005A51BE">
        <w:t>es</w:t>
      </w:r>
      <w:r w:rsidR="000B6EBA">
        <w:t xml:space="preserve"> the </w:t>
      </w:r>
      <w:r w:rsidR="00112585">
        <w:t>dead Angel Oak</w:t>
      </w:r>
      <w:r w:rsidR="000B6EBA">
        <w:t xml:space="preserve">, </w:t>
      </w:r>
      <w:r w:rsidR="00B9029E">
        <w:t xml:space="preserve">going flat as paper </w:t>
      </w:r>
      <w:r w:rsidR="0089096E">
        <w:t>once more</w:t>
      </w:r>
      <w:r>
        <w:t>.</w:t>
      </w:r>
      <w:r w:rsidR="00B9029E">
        <w:t xml:space="preserve"> </w:t>
      </w:r>
      <w:r>
        <w:t>Then</w:t>
      </w:r>
      <w:r w:rsidR="00B9029E">
        <w:t xml:space="preserve"> </w:t>
      </w:r>
      <w:r w:rsidR="000B6EBA">
        <w:t xml:space="preserve">he </w:t>
      </w:r>
      <w:r w:rsidR="00200303">
        <w:t>and the tree</w:t>
      </w:r>
      <w:r>
        <w:t>,</w:t>
      </w:r>
      <w:r w:rsidR="000B6EBA">
        <w:t xml:space="preserve"> fade </w:t>
      </w:r>
      <w:r>
        <w:t>from the night</w:t>
      </w:r>
      <w:r w:rsidR="000B6EBA">
        <w:t>.</w:t>
      </w:r>
      <w:r w:rsidR="00112585">
        <w:t xml:space="preserve"> The </w:t>
      </w:r>
      <w:r w:rsidR="000B6EBA">
        <w:t xml:space="preserve">full weight </w:t>
      </w:r>
      <w:r w:rsidR="00085528">
        <w:t xml:space="preserve">of </w:t>
      </w:r>
      <w:r w:rsidR="000B6EBA">
        <w:t>all that</w:t>
      </w:r>
      <w:r w:rsidR="00786A90">
        <w:t xml:space="preserve"> just </w:t>
      </w:r>
      <w:r w:rsidR="000B6EBA">
        <w:t xml:space="preserve">happened </w:t>
      </w:r>
      <w:r w:rsidR="00085528">
        <w:t>almost drags me to my knees</w:t>
      </w:r>
      <w:r w:rsidR="000B6EBA">
        <w:t>.</w:t>
      </w:r>
      <w:r w:rsidR="00085528">
        <w:t xml:space="preserve"> Then I remember</w:t>
      </w:r>
      <w:r w:rsidR="00B9029E">
        <w:t>.</w:t>
      </w:r>
    </w:p>
    <w:p w14:paraId="32D95A6E" w14:textId="77777777" w:rsidR="006415C4" w:rsidRDefault="000B6EBA" w:rsidP="00274030">
      <w:pPr>
        <w:pStyle w:val="Body-TextTx"/>
      </w:pPr>
      <w:r>
        <w:t xml:space="preserve">Chef! </w:t>
      </w:r>
      <w:r w:rsidR="00085528">
        <w:t>Michael George!</w:t>
      </w:r>
    </w:p>
    <w:p w14:paraId="576EECF9" w14:textId="52842EA7" w:rsidR="00F72E55" w:rsidRDefault="000B6EBA" w:rsidP="00274030">
      <w:pPr>
        <w:pStyle w:val="Body-TextTx"/>
      </w:pPr>
      <w:r>
        <w:lastRenderedPageBreak/>
        <w:t>It take</w:t>
      </w:r>
      <w:r w:rsidR="00B94528">
        <w:t>s</w:t>
      </w:r>
      <w:r>
        <w:t xml:space="preserve"> </w:t>
      </w:r>
      <w:r w:rsidR="008D1F2C">
        <w:t>some</w:t>
      </w:r>
      <w:r>
        <w:t xml:space="preserve"> digging to find </w:t>
      </w:r>
      <w:r w:rsidR="00085528">
        <w:t>them</w:t>
      </w:r>
      <w:r>
        <w:t xml:space="preserve">. </w:t>
      </w:r>
      <w:r w:rsidR="00085528">
        <w:t xml:space="preserve">First Chef. </w:t>
      </w:r>
      <w:r w:rsidR="00F1726C">
        <w:t>She got a nasty bump on her head</w:t>
      </w:r>
      <w:r w:rsidR="008D1F2C">
        <w:t>.</w:t>
      </w:r>
      <w:r w:rsidR="00F1726C">
        <w:t xml:space="preserve"> </w:t>
      </w:r>
      <w:r w:rsidR="008D1F2C">
        <w:t>O</w:t>
      </w:r>
      <w:r w:rsidR="00F1726C">
        <w:t xml:space="preserve">ut cold, but </w:t>
      </w:r>
      <w:r w:rsidR="00B9029E">
        <w:t>still breathing</w:t>
      </w:r>
      <w:r w:rsidR="00F1726C">
        <w:t xml:space="preserve">. </w:t>
      </w:r>
      <w:r w:rsidR="00085528">
        <w:t xml:space="preserve">I come across two other women, before finding Michael George. He bruised some, but </w:t>
      </w:r>
      <w:r w:rsidR="00B9029E">
        <w:t>alive</w:t>
      </w:r>
      <w:r w:rsidR="00085528">
        <w:t xml:space="preserve">. Though his eyes still turned up into white marbles. I look </w:t>
      </w:r>
      <w:r w:rsidR="00B9029E">
        <w:t>to the sky</w:t>
      </w:r>
      <w:r w:rsidR="00085528">
        <w:t xml:space="preserve">, catching rain on my face. The Grand Cyclops is gone. Butcher Clyde too. But this </w:t>
      </w:r>
      <w:r w:rsidR="00B9029E">
        <w:t>don</w:t>
      </w:r>
      <w:r w:rsidR="00396ECC">
        <w:t>’</w:t>
      </w:r>
      <w:r w:rsidR="00B9029E">
        <w:t>t feel</w:t>
      </w:r>
      <w:r w:rsidR="00085528">
        <w:t xml:space="preserve"> over. </w:t>
      </w:r>
      <w:r w:rsidR="00B94528">
        <w:t>R</w:t>
      </w:r>
      <w:r w:rsidR="00085528">
        <w:t>ight about then I realize,</w:t>
      </w:r>
      <w:r w:rsidR="00F72E55">
        <w:t xml:space="preserve"> </w:t>
      </w:r>
      <w:r w:rsidR="004422C6">
        <w:t>we</w:t>
      </w:r>
      <w:r w:rsidR="00F72E55">
        <w:t xml:space="preserve"> </w:t>
      </w:r>
      <w:r w:rsidR="00B94528">
        <w:t xml:space="preserve">not </w:t>
      </w:r>
      <w:r w:rsidR="00F72E55">
        <w:t>alone.</w:t>
      </w:r>
    </w:p>
    <w:p w14:paraId="55860371" w14:textId="1662FCCA" w:rsidR="006415C4" w:rsidRDefault="00B9029E" w:rsidP="00274030">
      <w:pPr>
        <w:pStyle w:val="Body-TextTx"/>
      </w:pPr>
      <w:r>
        <w:t xml:space="preserve">I turn to </w:t>
      </w:r>
      <w:r w:rsidR="00B94528">
        <w:t>find</w:t>
      </w:r>
      <w:r>
        <w:t xml:space="preserve"> a mass of</w:t>
      </w:r>
      <w:r w:rsidR="00FE7FD8" w:rsidRPr="00665E38">
        <w:t xml:space="preserve"> Ku </w:t>
      </w:r>
      <w:proofErr w:type="spellStart"/>
      <w:r w:rsidR="00FE7FD8" w:rsidRPr="00665E38">
        <w:t>Klux</w:t>
      </w:r>
      <w:r w:rsidRPr="003047BE">
        <w:t>es</w:t>
      </w:r>
      <w:proofErr w:type="spellEnd"/>
      <w:r w:rsidR="00B94528">
        <w:t xml:space="preserve">. </w:t>
      </w:r>
      <w:r w:rsidR="008D1F2C">
        <w:t>T</w:t>
      </w:r>
      <w:r w:rsidR="0015434E">
        <w:t>he</w:t>
      </w:r>
      <w:r w:rsidR="001A2A19">
        <w:t xml:space="preserve"> </w:t>
      </w:r>
      <w:proofErr w:type="spellStart"/>
      <w:r w:rsidR="001A2A19">
        <w:t>Klans</w:t>
      </w:r>
      <w:proofErr w:type="spellEnd"/>
      <w:r w:rsidR="001A2A19">
        <w:t xml:space="preserve"> who </w:t>
      </w:r>
      <w:r w:rsidR="008D1F2C">
        <w:t>didn</w:t>
      </w:r>
      <w:r w:rsidR="00396ECC">
        <w:t>’</w:t>
      </w:r>
      <w:r w:rsidR="008D1F2C">
        <w:t xml:space="preserve">t give their bodies to the Grand Cyclops </w:t>
      </w:r>
      <w:r w:rsidR="001A2A19">
        <w:t>still fixed on what</w:t>
      </w:r>
      <w:r w:rsidR="00396ECC">
        <w:t>’</w:t>
      </w:r>
      <w:r w:rsidR="001A2A19">
        <w:t xml:space="preserve">s left of the movie screen. But these monsters </w:t>
      </w:r>
      <w:r w:rsidR="008D1F2C">
        <w:t>hiding behind men</w:t>
      </w:r>
      <w:r w:rsidR="00396ECC">
        <w:t>’</w:t>
      </w:r>
      <w:r w:rsidR="008D1F2C">
        <w:t xml:space="preserve">s faces </w:t>
      </w:r>
      <w:r w:rsidR="001A2A19">
        <w:t>a</w:t>
      </w:r>
      <w:r w:rsidR="00F72E55">
        <w:t>ll looking dead at me</w:t>
      </w:r>
      <w:r w:rsidR="00402909">
        <w:t xml:space="preserve"> in the pouring rain</w:t>
      </w:r>
      <w:r w:rsidR="00F72E55">
        <w:t xml:space="preserve">. I remember what Butcher Clyde called them—dogs. </w:t>
      </w:r>
      <w:r w:rsidR="004422C6">
        <w:t>N</w:t>
      </w:r>
      <w:r w:rsidR="00F72E55">
        <w:t>ow with no master.</w:t>
      </w:r>
    </w:p>
    <w:p w14:paraId="113EF0FA" w14:textId="06A87A3C" w:rsidR="006415C4" w:rsidRDefault="00F72E55" w:rsidP="00274030">
      <w:pPr>
        <w:pStyle w:val="Body-TextTx"/>
      </w:pPr>
      <w:r>
        <w:t>One in front, growl</w:t>
      </w:r>
      <w:r w:rsidR="00720CE7">
        <w:t>s</w:t>
      </w:r>
      <w:r w:rsidR="00D03C3E">
        <w:t xml:space="preserve">, </w:t>
      </w:r>
      <w:r w:rsidR="008D1F2C">
        <w:t>f</w:t>
      </w:r>
      <w:r w:rsidR="006B13C7">
        <w:t>linging away the torch he</w:t>
      </w:r>
      <w:r w:rsidR="00396ECC">
        <w:t>’</w:t>
      </w:r>
      <w:r w:rsidR="006B13C7">
        <w:t xml:space="preserve">s holding and </w:t>
      </w:r>
      <w:r w:rsidR="00402909">
        <w:t xml:space="preserve">changing </w:t>
      </w:r>
      <w:r>
        <w:t>into a full Ku Klux. Behind him follows</w:t>
      </w:r>
      <w:r w:rsidR="00D03C3E">
        <w:t xml:space="preserve"> another</w:t>
      </w:r>
      <w:r w:rsidR="00D45772">
        <w:t>.</w:t>
      </w:r>
      <w:r>
        <w:t xml:space="preserve"> </w:t>
      </w:r>
      <w:r w:rsidR="00720CE7">
        <w:t xml:space="preserve">And another. </w:t>
      </w:r>
      <w:r>
        <w:t xml:space="preserve">In </w:t>
      </w:r>
      <w:r w:rsidR="00D03C3E">
        <w:t>moments</w:t>
      </w:r>
      <w:r>
        <w:t xml:space="preserve"> they all changed</w:t>
      </w:r>
      <w:r w:rsidR="00D03C3E">
        <w:t>. A</w:t>
      </w:r>
      <w:r w:rsidR="00402909">
        <w:t xml:space="preserve"> hundred </w:t>
      </w:r>
      <w:r>
        <w:t xml:space="preserve">Ku </w:t>
      </w:r>
      <w:proofErr w:type="spellStart"/>
      <w:r>
        <w:t>Kluxes</w:t>
      </w:r>
      <w:proofErr w:type="spellEnd"/>
      <w:r w:rsidR="0015434E">
        <w:t>, maybe more,</w:t>
      </w:r>
      <w:r>
        <w:t xml:space="preserve"> snarling and working into a frenzy. When I </w:t>
      </w:r>
      <w:proofErr w:type="spellStart"/>
      <w:r>
        <w:t>lift</w:t>
      </w:r>
      <w:proofErr w:type="spellEnd"/>
      <w:r>
        <w:t xml:space="preserve"> my sword, </w:t>
      </w:r>
      <w:r w:rsidR="00402909" w:rsidRPr="00402909">
        <w:t>they go crazy</w:t>
      </w:r>
      <w:r w:rsidR="00D03C3E">
        <w:t xml:space="preserve">, </w:t>
      </w:r>
      <w:r w:rsidR="00402909" w:rsidRPr="00402909">
        <w:t>and all come running</w:t>
      </w:r>
      <w:r w:rsidR="00D03C3E">
        <w:t>, like they plan on</w:t>
      </w:r>
      <w:r w:rsidR="00B85921">
        <w:t xml:space="preserve"> bury</w:t>
      </w:r>
      <w:r w:rsidR="00D03C3E">
        <w:t>ing</w:t>
      </w:r>
      <w:r w:rsidR="00B85921">
        <w:t xml:space="preserve"> us under </w:t>
      </w:r>
      <w:r w:rsidR="00720CE7">
        <w:t xml:space="preserve">their </w:t>
      </w:r>
      <w:r w:rsidR="00402909">
        <w:t>pale bodies</w:t>
      </w:r>
      <w:r w:rsidR="00B85921">
        <w:t>.</w:t>
      </w:r>
    </w:p>
    <w:p w14:paraId="36AF6204" w14:textId="77777777" w:rsidR="00B85921" w:rsidRDefault="00B85921" w:rsidP="00274030">
      <w:pPr>
        <w:pStyle w:val="Body-TextTx"/>
      </w:pPr>
      <w:r>
        <w:t xml:space="preserve">But </w:t>
      </w:r>
      <w:r w:rsidR="00B9029E">
        <w:t xml:space="preserve">a sudden </w:t>
      </w:r>
      <w:r>
        <w:t>cry go</w:t>
      </w:r>
      <w:r w:rsidR="00B9029E">
        <w:t>es</w:t>
      </w:r>
      <w:r>
        <w:t xml:space="preserve"> up and I look </w:t>
      </w:r>
      <w:r w:rsidR="001A2A19">
        <w:t xml:space="preserve">out through the rain </w:t>
      </w:r>
      <w:r>
        <w:t>to see a hell of a sight.</w:t>
      </w:r>
    </w:p>
    <w:p w14:paraId="014FF9F7" w14:textId="55BA8787" w:rsidR="006415C4" w:rsidRDefault="00402909" w:rsidP="00274030">
      <w:pPr>
        <w:pStyle w:val="Body-TextTx"/>
      </w:pPr>
      <w:r>
        <w:t>Charging across the mountaintop is Emma Krauss and her comrades. Molly</w:t>
      </w:r>
      <w:r w:rsidR="00396ECC">
        <w:t>’</w:t>
      </w:r>
      <w:r>
        <w:t xml:space="preserve">s apprentices, </w:t>
      </w:r>
      <w:proofErr w:type="spellStart"/>
      <w:r>
        <w:t>Sethe</w:t>
      </w:r>
      <w:proofErr w:type="spellEnd"/>
      <w:r>
        <w:t xml:space="preserve"> and Sarah, follow at their sides. And behind them come the rest</w:t>
      </w:r>
      <w:r w:rsidR="00D03C3E">
        <w:t xml:space="preserve">, </w:t>
      </w:r>
      <w:r w:rsidR="0015434E">
        <w:t xml:space="preserve">led by </w:t>
      </w:r>
      <w:r>
        <w:t>veterans in soldiers</w:t>
      </w:r>
      <w:r w:rsidR="00396ECC">
        <w:t>’</w:t>
      </w:r>
      <w:r>
        <w:t xml:space="preserve"> uniform</w:t>
      </w:r>
      <w:r w:rsidR="00720CE7">
        <w:t>s</w:t>
      </w:r>
      <w:r w:rsidR="001A2A19">
        <w:t xml:space="preserve">, holding rifles with bayonets, </w:t>
      </w:r>
      <w:r>
        <w:t>a burly colored man</w:t>
      </w:r>
      <w:r w:rsidR="0015434E">
        <w:t xml:space="preserve"> in their front</w:t>
      </w:r>
      <w:r w:rsidR="001A2A19">
        <w:t>. We</w:t>
      </w:r>
      <w:r w:rsidR="00396ECC">
        <w:t>’</w:t>
      </w:r>
      <w:r w:rsidR="001A2A19">
        <w:t xml:space="preserve">d told them to stay put and wait for our signal. Guess they took all that just happened for that. The veterans </w:t>
      </w:r>
      <w:r w:rsidR="00720CE7">
        <w:t>move</w:t>
      </w:r>
      <w:r w:rsidR="001A2A19">
        <w:t xml:space="preserve"> in fast strides, splashing water as they </w:t>
      </w:r>
      <w:r w:rsidR="00720CE7">
        <w:t>holler</w:t>
      </w:r>
      <w:r w:rsidR="001A2A19">
        <w:t xml:space="preserve">, passing up Emma and her </w:t>
      </w:r>
      <w:r w:rsidR="00720CE7">
        <w:t>people</w:t>
      </w:r>
      <w:r w:rsidR="001A2A19">
        <w:t xml:space="preserve">. Only </w:t>
      </w:r>
      <w:proofErr w:type="spellStart"/>
      <w:r w:rsidR="001A2A19">
        <w:t>Sethe</w:t>
      </w:r>
      <w:proofErr w:type="spellEnd"/>
      <w:r w:rsidR="001A2A19">
        <w:t xml:space="preserve"> and Sara</w:t>
      </w:r>
      <w:r w:rsidR="0015434E">
        <w:t>h</w:t>
      </w:r>
      <w:r w:rsidR="001A2A19">
        <w:t xml:space="preserve"> match the pace of those men, </w:t>
      </w:r>
      <w:r w:rsidR="00720CE7">
        <w:t>and</w:t>
      </w:r>
      <w:r w:rsidR="001A2A19">
        <w:t xml:space="preserve"> together </w:t>
      </w:r>
      <w:r w:rsidR="0015434E">
        <w:t xml:space="preserve">they </w:t>
      </w:r>
      <w:r w:rsidR="00720CE7">
        <w:t>smash</w:t>
      </w:r>
      <w:r w:rsidR="001A2A19">
        <w:t xml:space="preserve"> into the Ku </w:t>
      </w:r>
      <w:proofErr w:type="spellStart"/>
      <w:r w:rsidR="001A2A19">
        <w:t>Kluxes</w:t>
      </w:r>
      <w:proofErr w:type="spellEnd"/>
      <w:r w:rsidR="001A2A19">
        <w:t>.</w:t>
      </w:r>
    </w:p>
    <w:p w14:paraId="74352948" w14:textId="1EB7025A" w:rsidR="006415C4" w:rsidRDefault="007436AE" w:rsidP="00274030">
      <w:pPr>
        <w:pStyle w:val="Body-TextTx"/>
      </w:pPr>
      <w:r>
        <w:t xml:space="preserve">The veterans </w:t>
      </w:r>
      <w:r w:rsidR="00720CE7">
        <w:t>go about</w:t>
      </w:r>
      <w:r>
        <w:t xml:space="preserve"> like men at work</w:t>
      </w:r>
      <w:r w:rsidR="00D03C3E">
        <w:t xml:space="preserve">, </w:t>
      </w:r>
      <w:r>
        <w:t xml:space="preserve">bringing down Ku </w:t>
      </w:r>
      <w:proofErr w:type="spellStart"/>
      <w:r>
        <w:t>Kluxes</w:t>
      </w:r>
      <w:proofErr w:type="spellEnd"/>
      <w:r>
        <w:t xml:space="preserve"> and stabbing </w:t>
      </w:r>
      <w:r>
        <w:lastRenderedPageBreak/>
        <w:t xml:space="preserve">with bayonets. </w:t>
      </w:r>
      <w:proofErr w:type="spellStart"/>
      <w:r>
        <w:t>Sethe</w:t>
      </w:r>
      <w:proofErr w:type="spellEnd"/>
      <w:r>
        <w:t xml:space="preserve"> and Sarah </w:t>
      </w:r>
      <w:r w:rsidR="0015434E">
        <w:t>are</w:t>
      </w:r>
      <w:r>
        <w:t xml:space="preserve"> right hand and left hand, shooting Ku </w:t>
      </w:r>
      <w:proofErr w:type="spellStart"/>
      <w:r>
        <w:t>Kluxes</w:t>
      </w:r>
      <w:proofErr w:type="spellEnd"/>
      <w:r>
        <w:t xml:space="preserve"> and </w:t>
      </w:r>
      <w:r w:rsidR="00D03C3E">
        <w:t>slashing out</w:t>
      </w:r>
      <w:r>
        <w:t xml:space="preserve"> with big </w:t>
      </w:r>
      <w:r w:rsidR="00533CEF">
        <w:t>silver</w:t>
      </w:r>
      <w:r w:rsidR="00470A67">
        <w:t>-</w:t>
      </w:r>
      <w:r w:rsidR="0015434E">
        <w:t xml:space="preserve">edged </w:t>
      </w:r>
      <w:r>
        <w:t>knives. One come</w:t>
      </w:r>
      <w:r w:rsidR="0015434E">
        <w:t>s</w:t>
      </w:r>
      <w:r>
        <w:t xml:space="preserve"> too close</w:t>
      </w:r>
      <w:r w:rsidR="00131854">
        <w:t xml:space="preserve"> </w:t>
      </w:r>
      <w:r w:rsidR="0015434E">
        <w:t>and</w:t>
      </w:r>
      <w:r w:rsidR="00131854">
        <w:t xml:space="preserve"> takes a </w:t>
      </w:r>
      <w:r w:rsidR="00D03C3E">
        <w:t>blade</w:t>
      </w:r>
      <w:r w:rsidR="00131854">
        <w:t xml:space="preserve"> across the throat, followed by a bullet through </w:t>
      </w:r>
      <w:r w:rsidR="0015434E">
        <w:t>the</w:t>
      </w:r>
      <w:r w:rsidR="00131854">
        <w:t xml:space="preserve"> eyes.</w:t>
      </w:r>
      <w:r>
        <w:t xml:space="preserve"> Emma </w:t>
      </w:r>
      <w:r w:rsidR="0015434E">
        <w:t>out there working</w:t>
      </w:r>
      <w:r>
        <w:t xml:space="preserve"> the shotgun almost as fierce as Sadie. She blow</w:t>
      </w:r>
      <w:r w:rsidR="0015434E">
        <w:t>s</w:t>
      </w:r>
      <w:r>
        <w:t xml:space="preserve"> a hole straight through one Ku Klux</w:t>
      </w:r>
      <w:r w:rsidR="00470A67">
        <w:t>,</w:t>
      </w:r>
      <w:r>
        <w:t xml:space="preserve"> then spin</w:t>
      </w:r>
      <w:r w:rsidR="0015434E">
        <w:t>s</w:t>
      </w:r>
      <w:r>
        <w:t xml:space="preserve"> to shoot the leg off another</w:t>
      </w:r>
      <w:r w:rsidR="00C4307C">
        <w:t xml:space="preserve">. It </w:t>
      </w:r>
      <w:r w:rsidR="007406C4">
        <w:t>crashes</w:t>
      </w:r>
      <w:r>
        <w:t xml:space="preserve">, </w:t>
      </w:r>
      <w:r w:rsidR="00C4307C">
        <w:t>and</w:t>
      </w:r>
      <w:r>
        <w:t xml:space="preserve"> the soldiers</w:t>
      </w:r>
      <w:r w:rsidR="00396ECC">
        <w:t>’</w:t>
      </w:r>
      <w:r>
        <w:t xml:space="preserve"> </w:t>
      </w:r>
      <w:r w:rsidR="0015434E">
        <w:t xml:space="preserve">silver </w:t>
      </w:r>
      <w:r>
        <w:t>bayonets</w:t>
      </w:r>
      <w:r w:rsidR="00C4307C">
        <w:t xml:space="preserve"> on it in a flash</w:t>
      </w:r>
      <w:r>
        <w:t xml:space="preserve">. </w:t>
      </w:r>
      <w:r w:rsidR="006B13C7">
        <w:t xml:space="preserve">The flames from discarded torches </w:t>
      </w:r>
      <w:r w:rsidR="0015434E">
        <w:t>catch</w:t>
      </w:r>
      <w:r w:rsidR="006B13C7">
        <w:t xml:space="preserve"> light of shredded robes and bits of platform, </w:t>
      </w:r>
      <w:r w:rsidR="0015434E">
        <w:t>starting</w:t>
      </w:r>
      <w:r w:rsidR="006B13C7">
        <w:t xml:space="preserve"> small</w:t>
      </w:r>
      <w:r w:rsidR="00770954">
        <w:t>,</w:t>
      </w:r>
      <w:r w:rsidR="006B13C7">
        <w:t xml:space="preserve"> unnatural bonfires </w:t>
      </w:r>
      <w:r w:rsidR="0015434E">
        <w:t xml:space="preserve">that </w:t>
      </w:r>
      <w:r w:rsidR="006B13C7">
        <w:t xml:space="preserve">make the mountaintop look like a </w:t>
      </w:r>
      <w:r w:rsidR="0015434E">
        <w:t>picture</w:t>
      </w:r>
      <w:r w:rsidR="006B13C7">
        <w:t xml:space="preserve"> out a war. All that </w:t>
      </w:r>
      <w:r w:rsidR="00C4307C">
        <w:t>fighting</w:t>
      </w:r>
      <w:r w:rsidR="00720CE7">
        <w:t xml:space="preserve"> </w:t>
      </w:r>
      <w:r w:rsidR="007406C4">
        <w:t xml:space="preserve">finally </w:t>
      </w:r>
      <w:r w:rsidR="00C4307C">
        <w:t>break</w:t>
      </w:r>
      <w:r w:rsidR="006B13C7">
        <w:t>s</w:t>
      </w:r>
      <w:r w:rsidR="00C4307C">
        <w:t xml:space="preserve"> some </w:t>
      </w:r>
      <w:proofErr w:type="spellStart"/>
      <w:r w:rsidR="00C4307C">
        <w:t>Klans</w:t>
      </w:r>
      <w:proofErr w:type="spellEnd"/>
      <w:r w:rsidR="00C4307C">
        <w:t xml:space="preserve"> from their trance. They stumble </w:t>
      </w:r>
      <w:r w:rsidR="00C464F3">
        <w:t>about</w:t>
      </w:r>
      <w:r w:rsidR="00C4307C">
        <w:t xml:space="preserve">, </w:t>
      </w:r>
      <w:r w:rsidR="007406C4">
        <w:t xml:space="preserve">looking stupefied and </w:t>
      </w:r>
      <w:r w:rsidR="00C4307C">
        <w:t>backing away from the widening battle.</w:t>
      </w:r>
    </w:p>
    <w:p w14:paraId="367DA3F9" w14:textId="77777777" w:rsidR="006415C4" w:rsidRDefault="007406C4" w:rsidP="00274030">
      <w:pPr>
        <w:pStyle w:val="Body-TextTx"/>
      </w:pPr>
      <w:r>
        <w:t xml:space="preserve">Me, </w:t>
      </w:r>
      <w:r w:rsidR="006B13C7">
        <w:t>I</w:t>
      </w:r>
      <w:r w:rsidR="00C4307C">
        <w:t xml:space="preserve"> </w:t>
      </w:r>
      <w:r w:rsidR="006B13C7">
        <w:t>got my hands full</w:t>
      </w:r>
      <w:r>
        <w:t xml:space="preserve">. </w:t>
      </w:r>
      <w:r w:rsidR="00F72E55">
        <w:t xml:space="preserve">Ku </w:t>
      </w:r>
      <w:proofErr w:type="spellStart"/>
      <w:r w:rsidR="00F72E55">
        <w:t>Kluxes</w:t>
      </w:r>
      <w:proofErr w:type="spellEnd"/>
      <w:r w:rsidR="00F72E55">
        <w:t xml:space="preserve"> </w:t>
      </w:r>
      <w:r w:rsidR="00C4307C">
        <w:t xml:space="preserve">coming from every side. My sword sings as I swing </w:t>
      </w:r>
      <w:r w:rsidR="00823D9E">
        <w:t>wide</w:t>
      </w:r>
      <w:r w:rsidR="00C4307C" w:rsidRPr="00C4307C">
        <w:t xml:space="preserve">, taking off </w:t>
      </w:r>
      <w:r>
        <w:t>reaching</w:t>
      </w:r>
      <w:r w:rsidR="00C4307C" w:rsidRPr="00C4307C">
        <w:t xml:space="preserve"> </w:t>
      </w:r>
      <w:r>
        <w:t>claws</w:t>
      </w:r>
      <w:r w:rsidR="00C4307C" w:rsidRPr="00C4307C">
        <w:t xml:space="preserve"> and slashing through flanks.</w:t>
      </w:r>
      <w:r w:rsidR="00823D9E">
        <w:t xml:space="preserve"> Anything to keep them off me</w:t>
      </w:r>
      <w:r>
        <w:t xml:space="preserve">, </w:t>
      </w:r>
      <w:r w:rsidR="00AB30C9">
        <w:t>with</w:t>
      </w:r>
      <w:r w:rsidR="005078A1">
        <w:t xml:space="preserve"> Chef and Michael George still unconscious at my feet</w:t>
      </w:r>
      <w:r w:rsidR="00823D9E">
        <w:t>.</w:t>
      </w:r>
      <w:r w:rsidR="00C4307C" w:rsidRPr="00C4307C">
        <w:t xml:space="preserve"> The</w:t>
      </w:r>
      <w:r w:rsidR="00C4307C">
        <w:t>se monsters</w:t>
      </w:r>
      <w:r w:rsidR="00C4307C" w:rsidRPr="00C4307C">
        <w:t xml:space="preserve"> too stupid to coordinate without direction. I drive </w:t>
      </w:r>
      <w:r w:rsidR="00C4307C">
        <w:t>one or two</w:t>
      </w:r>
      <w:r w:rsidR="00C4307C" w:rsidRPr="00C4307C">
        <w:t xml:space="preserve"> into each other, and they get to </w:t>
      </w:r>
      <w:r w:rsidR="00720CE7">
        <w:t>scrapping</w:t>
      </w:r>
      <w:r w:rsidR="009215FB">
        <w:t xml:space="preserve">. All about me bullets </w:t>
      </w:r>
      <w:r w:rsidR="00720CE7">
        <w:t>fly</w:t>
      </w:r>
      <w:r w:rsidR="009215FB">
        <w:t xml:space="preserve">. Men and women </w:t>
      </w:r>
      <w:r w:rsidR="00720CE7">
        <w:t>scream</w:t>
      </w:r>
      <w:r w:rsidR="009215FB">
        <w:t xml:space="preserve">. And Ku </w:t>
      </w:r>
      <w:proofErr w:type="spellStart"/>
      <w:r w:rsidR="009215FB">
        <w:t>Kluxes</w:t>
      </w:r>
      <w:proofErr w:type="spellEnd"/>
      <w:r w:rsidR="009215FB">
        <w:t xml:space="preserve"> go down.</w:t>
      </w:r>
    </w:p>
    <w:p w14:paraId="0D084D5E" w14:textId="77777777" w:rsidR="006415C4" w:rsidRDefault="009215FB" w:rsidP="00274030">
      <w:pPr>
        <w:pStyle w:val="Body-TextTx"/>
      </w:pPr>
      <w:r>
        <w:t xml:space="preserve">But </w:t>
      </w:r>
      <w:r w:rsidR="00A74610">
        <w:t xml:space="preserve">they </w:t>
      </w:r>
      <w:r w:rsidR="00720CE7">
        <w:t>not</w:t>
      </w:r>
      <w:r w:rsidR="00A74610">
        <w:t xml:space="preserve"> the only one</w:t>
      </w:r>
      <w:r w:rsidR="00720CE7">
        <w:t>s</w:t>
      </w:r>
      <w:r w:rsidR="00A74610">
        <w:t>.</w:t>
      </w:r>
    </w:p>
    <w:p w14:paraId="128CD4AF" w14:textId="10E114A4" w:rsidR="006415C4" w:rsidRDefault="00AB1D0E" w:rsidP="00274030">
      <w:pPr>
        <w:pStyle w:val="Body-TextTx"/>
      </w:pPr>
      <w:r>
        <w:t>People fall</w:t>
      </w:r>
      <w:r w:rsidR="007406C4">
        <w:t xml:space="preserve"> too. T</w:t>
      </w:r>
      <w:r w:rsidR="00A74610">
        <w:t xml:space="preserve">he burly veteran </w:t>
      </w:r>
      <w:r w:rsidR="007406C4">
        <w:t xml:space="preserve">gets </w:t>
      </w:r>
      <w:r w:rsidR="00A74610">
        <w:t xml:space="preserve">dragged down by Ku </w:t>
      </w:r>
      <w:proofErr w:type="spellStart"/>
      <w:r w:rsidR="00A74610">
        <w:t>Kluxes</w:t>
      </w:r>
      <w:proofErr w:type="spellEnd"/>
      <w:r w:rsidR="00A74610">
        <w:t xml:space="preserve"> even as he </w:t>
      </w:r>
      <w:r w:rsidR="00AB30C9">
        <w:t>stabs with a bayonet</w:t>
      </w:r>
      <w:r w:rsidR="00A74610">
        <w:t>. One of Emma</w:t>
      </w:r>
      <w:r w:rsidR="00396ECC">
        <w:t>’</w:t>
      </w:r>
      <w:r w:rsidR="00A74610">
        <w:t xml:space="preserve">s comrades </w:t>
      </w:r>
      <w:r>
        <w:t>wounded bad</w:t>
      </w:r>
      <w:r w:rsidR="00AB30C9">
        <w:t>,</w:t>
      </w:r>
      <w:r w:rsidR="00720CE7">
        <w:t xml:space="preserve"> scream</w:t>
      </w:r>
      <w:r w:rsidR="00AB30C9">
        <w:t>ing</w:t>
      </w:r>
      <w:r w:rsidR="00A74610">
        <w:t xml:space="preserve"> as she pulls him to her </w:t>
      </w:r>
      <w:r w:rsidR="00720CE7">
        <w:t>while</w:t>
      </w:r>
      <w:r w:rsidR="00A74610">
        <w:t xml:space="preserve"> </w:t>
      </w:r>
      <w:r w:rsidR="007406C4">
        <w:t>reloading</w:t>
      </w:r>
      <w:r w:rsidR="00A74610">
        <w:t xml:space="preserve"> the shotgun. </w:t>
      </w:r>
      <w:proofErr w:type="spellStart"/>
      <w:r w:rsidR="00A74610">
        <w:t>Sethe</w:t>
      </w:r>
      <w:proofErr w:type="spellEnd"/>
      <w:r w:rsidR="00A74610">
        <w:t xml:space="preserve"> and Sarah back to back</w:t>
      </w:r>
      <w:r w:rsidR="007406C4">
        <w:t xml:space="preserve"> now</w:t>
      </w:r>
      <w:r w:rsidR="00A74610">
        <w:t xml:space="preserve">, Ku </w:t>
      </w:r>
      <w:proofErr w:type="spellStart"/>
      <w:r w:rsidR="00A74610">
        <w:t>Kluxes</w:t>
      </w:r>
      <w:proofErr w:type="spellEnd"/>
      <w:r w:rsidR="00A74610">
        <w:t xml:space="preserve"> circl</w:t>
      </w:r>
      <w:r w:rsidR="00AB30C9">
        <w:t>ing</w:t>
      </w:r>
      <w:r w:rsidR="00A74610">
        <w:t xml:space="preserve"> like hounds.</w:t>
      </w:r>
    </w:p>
    <w:p w14:paraId="3FC806A1" w14:textId="57DCF28D" w:rsidR="006415C4" w:rsidRDefault="00AB1D0E" w:rsidP="00274030">
      <w:pPr>
        <w:pStyle w:val="Body-TextTx"/>
      </w:pPr>
      <w:r>
        <w:t xml:space="preserve">Not going too good over by me neither. </w:t>
      </w:r>
      <w:r w:rsidR="00A74610">
        <w:t>I</w:t>
      </w:r>
      <w:r w:rsidR="00396ECC">
        <w:t>’</w:t>
      </w:r>
      <w:r w:rsidR="00A74610">
        <w:t>m breathing hard</w:t>
      </w:r>
      <w:r w:rsidR="006B13C7">
        <w:t xml:space="preserve">, </w:t>
      </w:r>
      <w:r>
        <w:t xml:space="preserve">two days of </w:t>
      </w:r>
      <w:r w:rsidR="006B13C7">
        <w:t xml:space="preserve">weariness </w:t>
      </w:r>
      <w:r w:rsidR="00AB30C9">
        <w:t>taking</w:t>
      </w:r>
      <w:r w:rsidR="006B13C7">
        <w:t xml:space="preserve"> </w:t>
      </w:r>
      <w:r>
        <w:t>their</w:t>
      </w:r>
      <w:r w:rsidR="006B13C7">
        <w:t xml:space="preserve"> toll</w:t>
      </w:r>
      <w:r w:rsidR="00AB30C9">
        <w:t xml:space="preserve"> </w:t>
      </w:r>
      <w:r>
        <w:t>as I</w:t>
      </w:r>
      <w:r w:rsidR="00AB30C9">
        <w:t xml:space="preserve"> </w:t>
      </w:r>
      <w:r>
        <w:t>try</w:t>
      </w:r>
      <w:r w:rsidR="00AB30C9">
        <w:t xml:space="preserve"> not to slip on rain</w:t>
      </w:r>
      <w:r w:rsidR="00770954">
        <w:t>-</w:t>
      </w:r>
      <w:r w:rsidR="00AB30C9">
        <w:t>slick stone</w:t>
      </w:r>
      <w:r w:rsidR="00A74610">
        <w:t xml:space="preserve">. </w:t>
      </w:r>
      <w:r w:rsidR="006B13C7">
        <w:t xml:space="preserve">Every swing </w:t>
      </w:r>
      <w:r>
        <w:t>turning</w:t>
      </w:r>
      <w:r w:rsidR="006B13C7">
        <w:t xml:space="preserve"> my arms to jelly</w:t>
      </w:r>
      <w:r w:rsidR="005078A1">
        <w:t xml:space="preserve">, </w:t>
      </w:r>
      <w:r w:rsidR="00AB30C9">
        <w:t>a</w:t>
      </w:r>
      <w:r w:rsidR="00B176E1">
        <w:t xml:space="preserve">nd </w:t>
      </w:r>
      <w:r>
        <w:t>the monsters keep coming</w:t>
      </w:r>
      <w:r w:rsidR="007406C4">
        <w:t xml:space="preserve">: </w:t>
      </w:r>
      <w:r>
        <w:t>a pale</w:t>
      </w:r>
      <w:r w:rsidR="00770954">
        <w:t>-</w:t>
      </w:r>
      <w:r>
        <w:t>white tide of senseless hate.</w:t>
      </w:r>
      <w:r w:rsidR="00A74610">
        <w:t xml:space="preserve"> </w:t>
      </w:r>
      <w:r>
        <w:t xml:space="preserve">A </w:t>
      </w:r>
      <w:r w:rsidR="007406C4">
        <w:t xml:space="preserve">damn </w:t>
      </w:r>
      <w:r>
        <w:t xml:space="preserve">shame, after everything, to have it end like this. </w:t>
      </w:r>
      <w:r w:rsidR="00A74610" w:rsidRPr="00A74610">
        <w:t xml:space="preserve">A cut on my brow </w:t>
      </w:r>
      <w:r w:rsidR="005078A1">
        <w:t>sends</w:t>
      </w:r>
      <w:r w:rsidR="00A74610">
        <w:t xml:space="preserve"> </w:t>
      </w:r>
      <w:r w:rsidR="00A74610" w:rsidRPr="00A74610">
        <w:t xml:space="preserve">blood </w:t>
      </w:r>
      <w:r w:rsidR="00AB30C9">
        <w:t xml:space="preserve">trickling </w:t>
      </w:r>
      <w:r w:rsidR="00A74610" w:rsidRPr="00A74610">
        <w:t xml:space="preserve">into my </w:t>
      </w:r>
      <w:r w:rsidR="00A74610" w:rsidRPr="00A74610">
        <w:lastRenderedPageBreak/>
        <w:t xml:space="preserve">eyes and I blink, opening them again to find the world </w:t>
      </w:r>
      <w:r>
        <w:t xml:space="preserve">now </w:t>
      </w:r>
      <w:r w:rsidR="00A74610" w:rsidRPr="00A74610">
        <w:t>quiet.</w:t>
      </w:r>
    </w:p>
    <w:p w14:paraId="77B32C25" w14:textId="77777777" w:rsidR="00A74610" w:rsidRDefault="00A74610" w:rsidP="00274030">
      <w:pPr>
        <w:pStyle w:val="Body-TextTx"/>
      </w:pPr>
      <w:r w:rsidRPr="00A74610">
        <w:t xml:space="preserve">The Ku </w:t>
      </w:r>
      <w:proofErr w:type="spellStart"/>
      <w:r w:rsidRPr="00A74610">
        <w:t>Kluxes</w:t>
      </w:r>
      <w:proofErr w:type="spellEnd"/>
      <w:r w:rsidRPr="00A74610">
        <w:t xml:space="preserve"> about</w:t>
      </w:r>
      <w:r w:rsidR="005078A1">
        <w:t xml:space="preserve"> me gone</w:t>
      </w:r>
      <w:r w:rsidRPr="00A74610">
        <w:t xml:space="preserve"> still as statues. </w:t>
      </w:r>
      <w:r w:rsidR="005078A1">
        <w:t>Not just them, the whole mountaintop</w:t>
      </w:r>
      <w:r w:rsidR="005078A1" w:rsidRPr="00A74610">
        <w:t>.</w:t>
      </w:r>
      <w:r w:rsidR="005078A1">
        <w:t xml:space="preserve"> People and monsters</w:t>
      </w:r>
      <w:r w:rsidR="007406C4">
        <w:t xml:space="preserve"> in the night</w:t>
      </w:r>
      <w:r w:rsidR="00AB30C9">
        <w:t xml:space="preserve">, </w:t>
      </w:r>
      <w:r w:rsidR="00AF6C26">
        <w:t>unmoving</w:t>
      </w:r>
      <w:r w:rsidR="00067E17">
        <w:t xml:space="preserve"> yet </w:t>
      </w:r>
      <w:r w:rsidR="002719AB">
        <w:t>grappling in the heat of battle</w:t>
      </w:r>
      <w:r w:rsidR="00AF6C26">
        <w:t>,</w:t>
      </w:r>
      <w:r w:rsidR="00AB1D0E">
        <w:t xml:space="preserve"> </w:t>
      </w:r>
      <w:r w:rsidR="00067E17">
        <w:t>making for</w:t>
      </w:r>
      <w:r w:rsidR="005078A1">
        <w:t xml:space="preserve"> </w:t>
      </w:r>
      <w:r w:rsidR="00AB1D0E">
        <w:t>a</w:t>
      </w:r>
      <w:r w:rsidR="005078A1">
        <w:t xml:space="preserve"> </w:t>
      </w:r>
      <w:r w:rsidR="002719AB">
        <w:t xml:space="preserve">mad </w:t>
      </w:r>
      <w:r w:rsidR="005078A1">
        <w:t xml:space="preserve">painting </w:t>
      </w:r>
      <w:r w:rsidR="00AB1D0E">
        <w:t>splashed across a</w:t>
      </w:r>
      <w:r w:rsidR="005078A1">
        <w:t xml:space="preserve"> black canvas</w:t>
      </w:r>
      <w:r w:rsidR="00AF6C26">
        <w:t xml:space="preserve">. </w:t>
      </w:r>
      <w:r w:rsidR="00AB1D0E">
        <w:t xml:space="preserve">I look up to find </w:t>
      </w:r>
      <w:r w:rsidR="00067E17">
        <w:t>tiny</w:t>
      </w:r>
      <w:r w:rsidR="00AF6C26">
        <w:t xml:space="preserve"> </w:t>
      </w:r>
      <w:r w:rsidR="00067E17">
        <w:t>jewels</w:t>
      </w:r>
      <w:r w:rsidR="005078A1">
        <w:t xml:space="preserve"> in the air</w:t>
      </w:r>
      <w:r w:rsidR="00067E17">
        <w:t xml:space="preserve"> I realize are raindrops, and wonder if I could reach out and</w:t>
      </w:r>
      <w:r w:rsidR="00AB30C9">
        <w:t xml:space="preserve"> pluck</w:t>
      </w:r>
      <w:r w:rsidR="00067E17">
        <w:t xml:space="preserve"> </w:t>
      </w:r>
      <w:r w:rsidR="007406C4">
        <w:t>one</w:t>
      </w:r>
      <w:r w:rsidRPr="00A74610">
        <w:t>.</w:t>
      </w:r>
    </w:p>
    <w:p w14:paraId="2FB18998" w14:textId="2C7C9516" w:rsidR="00AF6C26" w:rsidRDefault="00396ECC" w:rsidP="00274030">
      <w:pPr>
        <w:pStyle w:val="Body-TextTx"/>
      </w:pPr>
      <w:r>
        <w:t>“</w:t>
      </w:r>
      <w:r w:rsidR="00AF6C26">
        <w:t xml:space="preserve">You ever </w:t>
      </w:r>
      <w:r w:rsidR="00067E17">
        <w:t>think on</w:t>
      </w:r>
      <w:r w:rsidR="00AF6C26">
        <w:t xml:space="preserve"> what Ku </w:t>
      </w:r>
      <w:proofErr w:type="spellStart"/>
      <w:r w:rsidR="00AF6C26">
        <w:t>Kluxes</w:t>
      </w:r>
      <w:proofErr w:type="spellEnd"/>
      <w:r w:rsidR="00AF6C26">
        <w:t xml:space="preserve"> do when they </w:t>
      </w:r>
      <w:proofErr w:type="spellStart"/>
      <w:r w:rsidR="00AF6C26">
        <w:t>ain</w:t>
      </w:r>
      <w:r>
        <w:t>’</w:t>
      </w:r>
      <w:r w:rsidR="00067E17">
        <w:t>t</w:t>
      </w:r>
      <w:proofErr w:type="spellEnd"/>
      <w:r w:rsidR="00770954">
        <w:t xml:space="preserve">, </w:t>
      </w:r>
      <w:r w:rsidR="00AF6C26">
        <w:t xml:space="preserve">well, Ku </w:t>
      </w:r>
      <w:proofErr w:type="spellStart"/>
      <w:r w:rsidR="00AF6C26">
        <w:t>Kluxing</w:t>
      </w:r>
      <w:proofErr w:type="spellEnd"/>
      <w:r w:rsidR="00AF6C26">
        <w:t>?</w:t>
      </w:r>
      <w:r>
        <w:t>”</w:t>
      </w:r>
    </w:p>
    <w:p w14:paraId="48F85353" w14:textId="67A23353" w:rsidR="006415C4" w:rsidRDefault="00AF6C26" w:rsidP="00274030">
      <w:pPr>
        <w:pStyle w:val="Body-TextTx"/>
      </w:pPr>
      <w:r>
        <w:t>The voice</w:t>
      </w:r>
      <w:r w:rsidR="007406C4">
        <w:t xml:space="preserve"> sends me stiff. Because it </w:t>
      </w:r>
      <w:r>
        <w:t>shouldn</w:t>
      </w:r>
      <w:r w:rsidR="00396ECC">
        <w:t>’</w:t>
      </w:r>
      <w:r>
        <w:t xml:space="preserve">t be possible. </w:t>
      </w:r>
      <w:r w:rsidR="00067E17">
        <w:t>But</w:t>
      </w:r>
      <w:r>
        <w:t xml:space="preserve"> when I turn, </w:t>
      </w:r>
      <w:r w:rsidR="00067E17">
        <w:t>the</w:t>
      </w:r>
      <w:r>
        <w:t xml:space="preserve"> impossible</w:t>
      </w:r>
      <w:r w:rsidR="00067E17">
        <w:t xml:space="preserve"> standing right there</w:t>
      </w:r>
      <w:r>
        <w:t>. Sadie</w:t>
      </w:r>
      <w:r w:rsidR="00067E17">
        <w:t>,</w:t>
      </w:r>
      <w:r>
        <w:t xml:space="preserve"> thumbs tucked into her overalls </w:t>
      </w:r>
      <w:r w:rsidR="00AB30C9">
        <w:t>as she studies</w:t>
      </w:r>
      <w:r>
        <w:t xml:space="preserve"> a </w:t>
      </w:r>
      <w:r w:rsidR="00067E17">
        <w:t xml:space="preserve">pouncing </w:t>
      </w:r>
      <w:r>
        <w:t>Ku Klux.</w:t>
      </w:r>
    </w:p>
    <w:p w14:paraId="79A17F73" w14:textId="3E69BBA5" w:rsidR="00AF6C26" w:rsidRDefault="00396ECC" w:rsidP="00274030">
      <w:pPr>
        <w:pStyle w:val="Body-TextTx"/>
      </w:pPr>
      <w:r>
        <w:t>“</w:t>
      </w:r>
      <w:r w:rsidR="00AF6C26">
        <w:t xml:space="preserve">Do they </w:t>
      </w:r>
      <w:r w:rsidR="001110AB">
        <w:t>still</w:t>
      </w:r>
      <w:r w:rsidR="00AF6C26">
        <w:t xml:space="preserve"> go to work? Do their husbandly duties with their wives and—</w:t>
      </w:r>
      <w:r>
        <w:t>”</w:t>
      </w:r>
    </w:p>
    <w:p w14:paraId="43A358FC" w14:textId="0DE508B0" w:rsidR="00AF6C26" w:rsidRDefault="00AF6C26" w:rsidP="00274030">
      <w:pPr>
        <w:pStyle w:val="Body-TextTx"/>
      </w:pPr>
      <w:r>
        <w:t>“Sadie</w:t>
      </w:r>
      <w:r w:rsidR="007406C4">
        <w:t>.</w:t>
      </w:r>
      <w:r w:rsidR="00396ECC">
        <w:t>”</w:t>
      </w:r>
      <w:r>
        <w:t xml:space="preserve"> I </w:t>
      </w:r>
      <w:r w:rsidR="007406C4">
        <w:t xml:space="preserve">practically </w:t>
      </w:r>
      <w:r w:rsidR="00417B2A">
        <w:t>breathe</w:t>
      </w:r>
      <w:r w:rsidR="007406C4">
        <w:t xml:space="preserve"> her name</w:t>
      </w:r>
      <w:r>
        <w:t xml:space="preserve">. </w:t>
      </w:r>
      <w:r w:rsidR="00396ECC">
        <w:t>“</w:t>
      </w:r>
      <w:r>
        <w:t xml:space="preserve">Sweet mercy! </w:t>
      </w:r>
      <w:proofErr w:type="gramStart"/>
      <w:r>
        <w:t>How</w:t>
      </w:r>
      <w:r w:rsidR="00396ECC">
        <w:t> .</w:t>
      </w:r>
      <w:proofErr w:type="gramEnd"/>
      <w:r w:rsidR="00396ECC">
        <w:t> . .</w:t>
      </w:r>
      <w:r w:rsidR="006415C4">
        <w:t xml:space="preserve"> </w:t>
      </w:r>
      <w:r w:rsidR="001110AB">
        <w:t>A</w:t>
      </w:r>
      <w:r>
        <w:t>m I dead?</w:t>
      </w:r>
      <w:r w:rsidR="00396ECC">
        <w:t>”</w:t>
      </w:r>
    </w:p>
    <w:p w14:paraId="6C999F46" w14:textId="73873A2E" w:rsidR="00AF6C26" w:rsidRDefault="00AF6C26" w:rsidP="00274030">
      <w:pPr>
        <w:pStyle w:val="Body-TextTx"/>
      </w:pPr>
      <w:r>
        <w:t xml:space="preserve">She </w:t>
      </w:r>
      <w:r w:rsidR="00AB30C9">
        <w:t xml:space="preserve">rolls </w:t>
      </w:r>
      <w:r w:rsidR="006E07BD">
        <w:t>them</w:t>
      </w:r>
      <w:r w:rsidR="00AB30C9">
        <w:t xml:space="preserve"> </w:t>
      </w:r>
      <w:r w:rsidR="00067E17">
        <w:t xml:space="preserve">big brown </w:t>
      </w:r>
      <w:r w:rsidR="00AB30C9">
        <w:t>eyes.</w:t>
      </w:r>
      <w:r>
        <w:t xml:space="preserve"> </w:t>
      </w:r>
      <w:r w:rsidR="00396ECC">
        <w:t>“</w:t>
      </w:r>
      <w:r>
        <w:t>Don</w:t>
      </w:r>
      <w:r w:rsidR="00396ECC">
        <w:t>’</w:t>
      </w:r>
      <w:r>
        <w:t xml:space="preserve">t be </w:t>
      </w:r>
      <w:r w:rsidR="00417B2A">
        <w:t>a goose</w:t>
      </w:r>
      <w:r w:rsidR="00770954">
        <w:t>,</w:t>
      </w:r>
      <w:r>
        <w:t xml:space="preserve"> Maryse, I</w:t>
      </w:r>
      <w:r w:rsidR="00396ECC">
        <w:t>’</w:t>
      </w:r>
      <w:r>
        <w:t>m the one dead.</w:t>
      </w:r>
      <w:r w:rsidR="00396ECC">
        <w:t>”</w:t>
      </w:r>
    </w:p>
    <w:p w14:paraId="5C803790" w14:textId="77777777" w:rsidR="00AF6C26" w:rsidRDefault="00AB30C9" w:rsidP="00274030">
      <w:pPr>
        <w:pStyle w:val="Body-TextTx"/>
      </w:pPr>
      <w:r>
        <w:t>An</w:t>
      </w:r>
      <w:r w:rsidR="00417B2A">
        <w:t>d now</w:t>
      </w:r>
      <w:r w:rsidR="00AF6C26">
        <w:t xml:space="preserve"> I </w:t>
      </w:r>
      <w:r w:rsidR="00417B2A">
        <w:t xml:space="preserve">notice </w:t>
      </w:r>
      <w:r w:rsidR="00AF6C26">
        <w:t xml:space="preserve">her </w:t>
      </w:r>
      <w:proofErr w:type="spellStart"/>
      <w:r w:rsidR="00067E17">
        <w:t>yella</w:t>
      </w:r>
      <w:proofErr w:type="spellEnd"/>
      <w:r w:rsidR="00067E17">
        <w:t xml:space="preserve"> </w:t>
      </w:r>
      <w:r w:rsidR="00AF6C26">
        <w:t>skin</w:t>
      </w:r>
      <w:r w:rsidR="001110AB">
        <w:t>,</w:t>
      </w:r>
      <w:r w:rsidR="00AF6C26">
        <w:t xml:space="preserve"> </w:t>
      </w:r>
      <w:r w:rsidR="007406C4">
        <w:t>carrying</w:t>
      </w:r>
      <w:r w:rsidR="00417B2A">
        <w:t xml:space="preserve"> a soft warm glow</w:t>
      </w:r>
      <w:r w:rsidR="00AF6C26">
        <w:t xml:space="preserve">. </w:t>
      </w:r>
      <w:r w:rsidR="007406C4">
        <w:t>Still, I doubt my eyes.</w:t>
      </w:r>
    </w:p>
    <w:p w14:paraId="3DE08852" w14:textId="4D452CF2" w:rsidR="006415C4" w:rsidRDefault="00396ECC" w:rsidP="00274030">
      <w:pPr>
        <w:pStyle w:val="Body-TextTx"/>
      </w:pPr>
      <w:r>
        <w:t>“</w:t>
      </w:r>
      <w:r w:rsidR="001110AB">
        <w:t>Is this real</w:t>
      </w:r>
      <w:r w:rsidR="00067E17">
        <w:t>?</w:t>
      </w:r>
      <w:r>
        <w:t>”</w:t>
      </w:r>
    </w:p>
    <w:p w14:paraId="69DA990A" w14:textId="2C76034D" w:rsidR="001110AB" w:rsidRDefault="00396ECC" w:rsidP="00274030">
      <w:pPr>
        <w:pStyle w:val="Body-TextTx"/>
      </w:pPr>
      <w:r>
        <w:t>“</w:t>
      </w:r>
      <w:r w:rsidR="001110AB">
        <w:t xml:space="preserve">Me standing here the </w:t>
      </w:r>
      <w:r w:rsidR="001110AB" w:rsidRPr="00BD60BE">
        <w:rPr>
          <w:rStyle w:val="itali"/>
        </w:rPr>
        <w:t>strangest</w:t>
      </w:r>
      <w:r w:rsidR="001110AB">
        <w:t xml:space="preserve"> thing you seen tonight?</w:t>
      </w:r>
      <w:r>
        <w:t>”</w:t>
      </w:r>
    </w:p>
    <w:p w14:paraId="022DFA04" w14:textId="77777777" w:rsidR="006415C4" w:rsidRDefault="001110AB" w:rsidP="00274030">
      <w:pPr>
        <w:pStyle w:val="Body-TextTx"/>
      </w:pPr>
      <w:r>
        <w:t>She got a point. A deep sadness fills me up suddenly at seeing her face</w:t>
      </w:r>
      <w:r w:rsidR="007406C4">
        <w:t xml:space="preserve"> again</w:t>
      </w:r>
      <w:r>
        <w:t>.</w:t>
      </w:r>
    </w:p>
    <w:p w14:paraId="38DD15B7" w14:textId="36967CE0" w:rsidR="00AF6C26" w:rsidRDefault="00396ECC" w:rsidP="00274030">
      <w:pPr>
        <w:pStyle w:val="Body-TextTx"/>
      </w:pPr>
      <w:r>
        <w:t>“</w:t>
      </w:r>
      <w:r w:rsidR="001110AB">
        <w:t>Oh</w:t>
      </w:r>
      <w:r w:rsidR="00770954">
        <w:t>,</w:t>
      </w:r>
      <w:r w:rsidR="001110AB">
        <w:t xml:space="preserve"> Sadie, </w:t>
      </w:r>
      <w:r w:rsidR="00AF6C26">
        <w:t>I wish you wasn</w:t>
      </w:r>
      <w:r>
        <w:t>’</w:t>
      </w:r>
      <w:r w:rsidR="00AF6C26">
        <w:t>t</w:t>
      </w:r>
      <w:r w:rsidR="001110AB">
        <w:t>. Dead</w:t>
      </w:r>
      <w:r w:rsidR="00770954">
        <w:t>,</w:t>
      </w:r>
      <w:r w:rsidR="001110AB">
        <w:t xml:space="preserve"> I mean.</w:t>
      </w:r>
      <w:r>
        <w:t>”</w:t>
      </w:r>
    </w:p>
    <w:p w14:paraId="1496D20C" w14:textId="50F1B0FE" w:rsidR="006415C4" w:rsidRDefault="00A54EBF" w:rsidP="00274030">
      <w:pPr>
        <w:pStyle w:val="Body-TextTx"/>
      </w:pPr>
      <w:r>
        <w:t xml:space="preserve">She </w:t>
      </w:r>
      <w:proofErr w:type="gramStart"/>
      <w:r>
        <w:t>give</w:t>
      </w:r>
      <w:proofErr w:type="gramEnd"/>
      <w:r>
        <w:t xml:space="preserve"> a long sigh. </w:t>
      </w:r>
      <w:r w:rsidR="00396ECC">
        <w:t>“</w:t>
      </w:r>
      <w:r w:rsidR="001110AB">
        <w:t>Yeah, w</w:t>
      </w:r>
      <w:r w:rsidR="00AF6C26">
        <w:t>ish I wasn</w:t>
      </w:r>
      <w:r w:rsidR="00396ECC">
        <w:t>’</w:t>
      </w:r>
      <w:r w:rsidR="00AF6C26">
        <w:t>t too</w:t>
      </w:r>
      <w:r w:rsidR="001110AB">
        <w:t xml:space="preserve">. </w:t>
      </w:r>
      <w:r w:rsidR="00AF6C26">
        <w:t>Anyway</w:t>
      </w:r>
      <w:r w:rsidR="00417B2A">
        <w:t xml:space="preserve">, </w:t>
      </w:r>
      <w:r w:rsidR="001110AB">
        <w:t xml:space="preserve">heard </w:t>
      </w:r>
      <w:r w:rsidR="00417B2A">
        <w:t>t</w:t>
      </w:r>
      <w:r w:rsidR="00AF6C26">
        <w:t xml:space="preserve">hat </w:t>
      </w:r>
      <w:r w:rsidR="00417B2A">
        <w:t xml:space="preserve">Gullah </w:t>
      </w:r>
      <w:r w:rsidR="00AF6C26">
        <w:t>woman call</w:t>
      </w:r>
      <w:r w:rsidR="001110AB">
        <w:t>ing</w:t>
      </w:r>
      <w:r w:rsidR="007406C4">
        <w:t xml:space="preserve">. </w:t>
      </w:r>
      <w:r w:rsidR="0062200F">
        <w:t xml:space="preserve">Just like when she </w:t>
      </w:r>
      <w:proofErr w:type="gramStart"/>
      <w:r w:rsidR="00417B2A">
        <w:t>gathe</w:t>
      </w:r>
      <w:r>
        <w:t>r</w:t>
      </w:r>
      <w:proofErr w:type="gramEnd"/>
      <w:r>
        <w:t xml:space="preserve"> us up</w:t>
      </w:r>
      <w:r w:rsidR="007406C4">
        <w:t xml:space="preserve">. </w:t>
      </w:r>
      <w:r w:rsidR="0062200F">
        <w:t xml:space="preserve">Seem </w:t>
      </w:r>
      <w:r w:rsidR="00417B2A">
        <w:t>that</w:t>
      </w:r>
      <w:r w:rsidR="0062200F">
        <w:t xml:space="preserve"> voice can reach fa</w:t>
      </w:r>
      <w:r w:rsidR="00417B2A">
        <w:t>r</w:t>
      </w:r>
      <w:r w:rsidR="0062200F">
        <w:t xml:space="preserve">ther than we ever know. </w:t>
      </w:r>
      <w:r w:rsidR="00382385">
        <w:t xml:space="preserve">Had to be </w:t>
      </w:r>
      <w:r w:rsidR="00417B2A">
        <w:t>here</w:t>
      </w:r>
      <w:r w:rsidR="004F1693">
        <w:t>,</w:t>
      </w:r>
      <w:r w:rsidR="00382385">
        <w:t xml:space="preserve"> though. Molly right, </w:t>
      </w:r>
      <w:r w:rsidR="00396ECC">
        <w:t>’</w:t>
      </w:r>
      <w:r w:rsidR="00382385">
        <w:t xml:space="preserve">bout this </w:t>
      </w:r>
      <w:r w:rsidR="00417B2A">
        <w:t xml:space="preserve">place </w:t>
      </w:r>
      <w:r w:rsidR="00382385">
        <w:t xml:space="preserve">being a doorway. </w:t>
      </w:r>
      <w:r w:rsidR="00AF6C26">
        <w:t>Only, we couldn</w:t>
      </w:r>
      <w:r w:rsidR="00396ECC">
        <w:t>’</w:t>
      </w:r>
      <w:r w:rsidR="00AF6C26">
        <w:t xml:space="preserve">t </w:t>
      </w:r>
      <w:r w:rsidR="001110AB">
        <w:t>cross over</w:t>
      </w:r>
      <w:r w:rsidR="00AF6C26">
        <w:t xml:space="preserve">—not </w:t>
      </w:r>
      <w:r w:rsidR="00417B2A">
        <w:t>till</w:t>
      </w:r>
      <w:r w:rsidR="00AF6C26">
        <w:t xml:space="preserve"> you made the right choice. Told the others</w:t>
      </w:r>
      <w:r w:rsidR="0062200F">
        <w:t xml:space="preserve"> you</w:t>
      </w:r>
      <w:r w:rsidR="00AF6C26">
        <w:t xml:space="preserve"> wouldn</w:t>
      </w:r>
      <w:r w:rsidR="00396ECC">
        <w:t>’</w:t>
      </w:r>
      <w:r w:rsidR="00AF6C26">
        <w:t xml:space="preserve">t take no offer </w:t>
      </w:r>
      <w:r w:rsidR="00417B2A">
        <w:t xml:space="preserve">from </w:t>
      </w:r>
      <w:r w:rsidR="00AF6C26">
        <w:t>that ol</w:t>
      </w:r>
      <w:r w:rsidR="00417B2A">
        <w:t>d</w:t>
      </w:r>
      <w:r w:rsidR="00AF6C26">
        <w:t xml:space="preserve"> evil </w:t>
      </w:r>
      <w:proofErr w:type="spellStart"/>
      <w:r w:rsidR="00AF6C26">
        <w:t>haint</w:t>
      </w:r>
      <w:proofErr w:type="spellEnd"/>
      <w:r w:rsidR="0062200F">
        <w:t>!</w:t>
      </w:r>
      <w:r w:rsidR="00396ECC">
        <w:t>”</w:t>
      </w:r>
    </w:p>
    <w:p w14:paraId="7904C230" w14:textId="5A4CAD28" w:rsidR="00AF6C26" w:rsidRDefault="00182F10" w:rsidP="00274030">
      <w:pPr>
        <w:pStyle w:val="Body-TextTx"/>
      </w:pPr>
      <w:r>
        <w:t>I try to make sense of all she</w:t>
      </w:r>
      <w:r w:rsidR="00396ECC">
        <w:t>’</w:t>
      </w:r>
      <w:r>
        <w:t xml:space="preserve">s saying. </w:t>
      </w:r>
      <w:r w:rsidR="00396ECC">
        <w:t>“</w:t>
      </w:r>
      <w:r w:rsidR="009E590F">
        <w:t>Others</w:t>
      </w:r>
      <w:r>
        <w:t>?</w:t>
      </w:r>
      <w:r w:rsidR="00396ECC">
        <w:t>”</w:t>
      </w:r>
    </w:p>
    <w:p w14:paraId="469AB59B" w14:textId="77777777" w:rsidR="006415C4" w:rsidRDefault="009E590F" w:rsidP="00274030">
      <w:pPr>
        <w:pStyle w:val="Body-TextTx"/>
      </w:pPr>
      <w:r>
        <w:lastRenderedPageBreak/>
        <w:t xml:space="preserve">I follow </w:t>
      </w:r>
      <w:r w:rsidR="00182F10">
        <w:t>her</w:t>
      </w:r>
      <w:r>
        <w:t xml:space="preserve"> gaze to </w:t>
      </w:r>
      <w:r w:rsidR="006F2E55">
        <w:t>find men</w:t>
      </w:r>
      <w:r w:rsidR="00AF6C26">
        <w:t xml:space="preserve"> and women</w:t>
      </w:r>
      <w:r w:rsidR="006F2E55">
        <w:t xml:space="preserve"> gathering</w:t>
      </w:r>
      <w:r w:rsidR="00AF6C26">
        <w:t xml:space="preserve">, all </w:t>
      </w:r>
      <w:r w:rsidR="00182F10">
        <w:t>carrying</w:t>
      </w:r>
      <w:r w:rsidR="00AF6C26">
        <w:t xml:space="preserve"> that same warm glow. They step right out </w:t>
      </w:r>
      <w:r w:rsidR="00417B2A">
        <w:t>the night</w:t>
      </w:r>
      <w:r w:rsidR="0062200F">
        <w:t xml:space="preserve"> </w:t>
      </w:r>
      <w:r w:rsidR="00AF6C26">
        <w:t xml:space="preserve">amid the </w:t>
      </w:r>
      <w:r w:rsidR="00417B2A">
        <w:t>stillness of the mountaintop</w:t>
      </w:r>
      <w:r w:rsidR="00A54EBF">
        <w:t>, between droplets of rain</w:t>
      </w:r>
      <w:r w:rsidR="00AF6C26">
        <w:t xml:space="preserve">. I know </w:t>
      </w:r>
      <w:r w:rsidR="00182F10">
        <w:t>right off</w:t>
      </w:r>
      <w:r>
        <w:t xml:space="preserve"> </w:t>
      </w:r>
      <w:r w:rsidR="00AF6C26">
        <w:t>who these people are</w:t>
      </w:r>
      <w:r w:rsidR="0062200F">
        <w:t>, because my sword starts humming</w:t>
      </w:r>
      <w:r w:rsidR="00AF6C26">
        <w:t>. The</w:t>
      </w:r>
      <w:r w:rsidR="00A54EBF">
        <w:t>se</w:t>
      </w:r>
      <w:r w:rsidR="0062200F">
        <w:t xml:space="preserve"> the</w:t>
      </w:r>
      <w:r w:rsidR="00AF6C26">
        <w:t xml:space="preserve"> spirit</w:t>
      </w:r>
      <w:r>
        <w:t>s</w:t>
      </w:r>
      <w:r w:rsidR="00AF6C26">
        <w:t xml:space="preserve"> of folk killed by Ku </w:t>
      </w:r>
      <w:proofErr w:type="spellStart"/>
      <w:r w:rsidR="00AF6C26">
        <w:t>Kluxes</w:t>
      </w:r>
      <w:proofErr w:type="spellEnd"/>
      <w:r w:rsidR="001110AB">
        <w:t xml:space="preserve"> and the hate they stir up.</w:t>
      </w:r>
      <w:r>
        <w:t xml:space="preserve"> People w</w:t>
      </w:r>
      <w:r w:rsidR="00AF6C26">
        <w:t>ho been—</w:t>
      </w:r>
    </w:p>
    <w:p w14:paraId="3835D30D" w14:textId="040C4524" w:rsidR="006415C4" w:rsidRDefault="00AF6C26" w:rsidP="00274030">
      <w:pPr>
        <w:pStyle w:val="Body-TextTx"/>
      </w:pPr>
      <w:r>
        <w:t xml:space="preserve">I </w:t>
      </w:r>
      <w:r w:rsidR="00417B2A">
        <w:t>clutch my chest</w:t>
      </w:r>
      <w:r>
        <w:t xml:space="preserve"> </w:t>
      </w:r>
      <w:r w:rsidR="009E590F">
        <w:t>as</w:t>
      </w:r>
      <w:r>
        <w:t xml:space="preserve"> </w:t>
      </w:r>
      <w:r w:rsidR="009E590F">
        <w:t xml:space="preserve">one </w:t>
      </w:r>
      <w:proofErr w:type="gramStart"/>
      <w:r>
        <w:t>walk</w:t>
      </w:r>
      <w:r w:rsidR="009E590F">
        <w:t>s</w:t>
      </w:r>
      <w:proofErr w:type="gramEnd"/>
      <w:r>
        <w:t xml:space="preserve"> </w:t>
      </w:r>
      <w:r w:rsidR="00495125">
        <w:t>toward</w:t>
      </w:r>
      <w:r w:rsidR="00C464F3">
        <w:t xml:space="preserve"> me</w:t>
      </w:r>
      <w:r w:rsidR="00182F10">
        <w:t xml:space="preserve">. He my height, got </w:t>
      </w:r>
      <w:r w:rsidR="00A54EBF">
        <w:t xml:space="preserve">dark </w:t>
      </w:r>
      <w:r w:rsidR="00182F10">
        <w:t xml:space="preserve">eyes like mine, and those same rounded lips. His </w:t>
      </w:r>
      <w:r w:rsidR="00A54EBF">
        <w:t xml:space="preserve">white </w:t>
      </w:r>
      <w:r w:rsidR="00182F10">
        <w:t>shirt tucked into plain brown trousers held by suspenders, as he move</w:t>
      </w:r>
      <w:r w:rsidR="00F17C43">
        <w:t>s</w:t>
      </w:r>
      <w:r w:rsidR="00182F10">
        <w:t xml:space="preserve"> with a carefree stroll</w:t>
      </w:r>
      <w:r w:rsidR="00F17C43">
        <w:t xml:space="preserve">, </w:t>
      </w:r>
      <w:r w:rsidR="00A54EBF">
        <w:t>face split in</w:t>
      </w:r>
      <w:r w:rsidR="00182F10">
        <w:t xml:space="preserve"> a crooked grin.</w:t>
      </w:r>
    </w:p>
    <w:p w14:paraId="03EE681A" w14:textId="43F773EE" w:rsidR="006415C4" w:rsidRDefault="00117F27" w:rsidP="00274030">
      <w:pPr>
        <w:pStyle w:val="Body-TextTx"/>
      </w:pPr>
      <w:r>
        <w:t xml:space="preserve">My voice comes choked. </w:t>
      </w:r>
      <w:r w:rsidR="00396ECC">
        <w:t>“</w:t>
      </w:r>
      <w:r w:rsidR="006B73FE">
        <w:t>Martin?</w:t>
      </w:r>
      <w:r w:rsidR="00396ECC">
        <w:t>”</w:t>
      </w:r>
    </w:p>
    <w:p w14:paraId="6C1C60C5" w14:textId="7AD83609" w:rsidR="009E590F" w:rsidRDefault="00396ECC" w:rsidP="00274030">
      <w:pPr>
        <w:pStyle w:val="Body-TextTx"/>
      </w:pPr>
      <w:r>
        <w:t>“</w:t>
      </w:r>
      <w:r w:rsidR="009E590F">
        <w:t>How you doing</w:t>
      </w:r>
      <w:r w:rsidR="004F1693">
        <w:t>,</w:t>
      </w:r>
      <w:r w:rsidR="009E590F">
        <w:t xml:space="preserve"> </w:t>
      </w:r>
      <w:proofErr w:type="spellStart"/>
      <w:r w:rsidR="009E590F">
        <w:t>Bruh</w:t>
      </w:r>
      <w:proofErr w:type="spellEnd"/>
      <w:r w:rsidR="009E590F">
        <w:t xml:space="preserve"> Rabbit?</w:t>
      </w:r>
      <w:r>
        <w:t>”</w:t>
      </w:r>
      <w:r w:rsidR="009E590F">
        <w:t xml:space="preserve"> </w:t>
      </w:r>
      <w:r w:rsidR="00182F10">
        <w:t xml:space="preserve">my brother </w:t>
      </w:r>
      <w:r w:rsidR="00117F27">
        <w:t>answers</w:t>
      </w:r>
      <w:r w:rsidR="00182F10">
        <w:t>, and my legs give way</w:t>
      </w:r>
      <w:r w:rsidR="009E590F">
        <w:t>.</w:t>
      </w:r>
    </w:p>
    <w:p w14:paraId="17B94FAB" w14:textId="77777777" w:rsidR="00F17C43" w:rsidRDefault="00AF6C26" w:rsidP="00274030">
      <w:pPr>
        <w:pStyle w:val="Body-TextTx"/>
      </w:pPr>
      <w:r>
        <w:t>I</w:t>
      </w:r>
      <w:r w:rsidR="0062200F">
        <w:t xml:space="preserve"> </w:t>
      </w:r>
      <w:r w:rsidR="00182F10">
        <w:t xml:space="preserve">sit staring, before </w:t>
      </w:r>
      <w:r w:rsidR="00135F61">
        <w:t>reaching</w:t>
      </w:r>
      <w:r w:rsidR="00A54EBF">
        <w:t xml:space="preserve"> with</w:t>
      </w:r>
      <w:r w:rsidR="00417B2A">
        <w:t xml:space="preserve"> </w:t>
      </w:r>
      <w:r w:rsidR="00182F10">
        <w:t>trembling</w:t>
      </w:r>
      <w:r w:rsidR="001E080C">
        <w:t xml:space="preserve"> fingers</w:t>
      </w:r>
      <w:r>
        <w:t xml:space="preserve"> </w:t>
      </w:r>
      <w:r w:rsidR="001E080C">
        <w:t>that slip right through him</w:t>
      </w:r>
      <w:r>
        <w:t>.</w:t>
      </w:r>
    </w:p>
    <w:p w14:paraId="3B320E64" w14:textId="5B3F1BC3" w:rsidR="00902E0B" w:rsidRDefault="00396ECC" w:rsidP="00274030">
      <w:pPr>
        <w:pStyle w:val="Body-TextTx"/>
      </w:pPr>
      <w:r>
        <w:t>“</w:t>
      </w:r>
      <w:r w:rsidR="00F17C43">
        <w:t>Tee-</w:t>
      </w:r>
      <w:proofErr w:type="spellStart"/>
      <w:r w:rsidR="00F17C43">
        <w:t>hee</w:t>
      </w:r>
      <w:proofErr w:type="spellEnd"/>
      <w:r w:rsidR="00F17C43">
        <w:t xml:space="preserve">! </w:t>
      </w:r>
      <w:r w:rsidR="00182F10">
        <w:t>Watch it now, that tickles!</w:t>
      </w:r>
      <w:r>
        <w:t>”</w:t>
      </w:r>
      <w:r w:rsidR="00182F10">
        <w:t xml:space="preserve"> </w:t>
      </w:r>
      <w:r w:rsidR="00F17C43">
        <w:t>His familiar chuckle sends me sobbing and laughing at once, and I</w:t>
      </w:r>
      <w:r w:rsidR="00902E0B">
        <w:t xml:space="preserve"> </w:t>
      </w:r>
      <w:r w:rsidR="001E080C">
        <w:t>turn</w:t>
      </w:r>
      <w:r w:rsidR="00F17C43">
        <w:t xml:space="preserve">, searching </w:t>
      </w:r>
      <w:r w:rsidR="00902E0B">
        <w:t>the g</w:t>
      </w:r>
      <w:r w:rsidR="00512D76">
        <w:t xml:space="preserve">host </w:t>
      </w:r>
      <w:r w:rsidR="00902E0B">
        <w:t xml:space="preserve">people. </w:t>
      </w:r>
      <w:r>
        <w:t>“</w:t>
      </w:r>
      <w:r w:rsidR="00BC2B96">
        <w:t>Mama</w:t>
      </w:r>
      <w:r w:rsidR="00902E0B">
        <w:t>? Daddy?</w:t>
      </w:r>
      <w:r>
        <w:t>”</w:t>
      </w:r>
    </w:p>
    <w:p w14:paraId="0A5EDFCF" w14:textId="6FC9F953" w:rsidR="00902E0B" w:rsidRDefault="00902E0B" w:rsidP="00274030">
      <w:pPr>
        <w:pStyle w:val="Body-TextTx"/>
      </w:pPr>
      <w:r>
        <w:t xml:space="preserve">He shakes his head. </w:t>
      </w:r>
      <w:r w:rsidR="00396ECC">
        <w:t>“</w:t>
      </w:r>
      <w:r>
        <w:t xml:space="preserve">Not everybody </w:t>
      </w:r>
      <w:r w:rsidR="00F17C43">
        <w:t>crosses</w:t>
      </w:r>
      <w:r>
        <w:t xml:space="preserve"> over. But they </w:t>
      </w:r>
      <w:r w:rsidR="001E080C">
        <w:t>send their love</w:t>
      </w:r>
      <w:r>
        <w:t>.</w:t>
      </w:r>
      <w:r w:rsidR="00396ECC">
        <w:t>”</w:t>
      </w:r>
    </w:p>
    <w:p w14:paraId="74BCB4A1" w14:textId="12C07922" w:rsidR="006415C4" w:rsidRDefault="00417B2A" w:rsidP="00274030">
      <w:pPr>
        <w:pStyle w:val="Body-TextTx"/>
      </w:pPr>
      <w:r>
        <w:t xml:space="preserve">So many words on my lips </w:t>
      </w:r>
      <w:r w:rsidR="009E590F">
        <w:t>but</w:t>
      </w:r>
      <w:r w:rsidR="0062200F">
        <w:t xml:space="preserve"> </w:t>
      </w:r>
      <w:r w:rsidR="009E590F">
        <w:t>what comes out</w:t>
      </w:r>
      <w:r w:rsidR="0062200F">
        <w:t xml:space="preserve"> is, </w:t>
      </w:r>
      <w:r w:rsidR="00396ECC">
        <w:t>“</w:t>
      </w:r>
      <w:r w:rsidR="00AF6C26">
        <w:t>I</w:t>
      </w:r>
      <w:r w:rsidR="00396ECC">
        <w:t>’</w:t>
      </w:r>
      <w:r w:rsidR="00135F61">
        <w:t>m sorry I couldn</w:t>
      </w:r>
      <w:r w:rsidR="00396ECC">
        <w:t>’</w:t>
      </w:r>
      <w:r w:rsidR="00135F61">
        <w:t>t save you</w:t>
      </w:r>
      <w:r w:rsidR="00AF6C26">
        <w:t>.</w:t>
      </w:r>
      <w:r w:rsidR="00396ECC">
        <w:t>”</w:t>
      </w:r>
    </w:p>
    <w:p w14:paraId="066A79AE" w14:textId="657E463F" w:rsidR="00382385" w:rsidRDefault="009E590F" w:rsidP="00274030">
      <w:pPr>
        <w:pStyle w:val="Body-TextTx"/>
      </w:pPr>
      <w:r>
        <w:t xml:space="preserve">He squats </w:t>
      </w:r>
      <w:r w:rsidR="00135F61">
        <w:t>down</w:t>
      </w:r>
      <w:r w:rsidR="00F17C43">
        <w:t xml:space="preserve"> close</w:t>
      </w:r>
      <w:r w:rsidR="001E080C">
        <w:t>, eyes</w:t>
      </w:r>
      <w:r w:rsidR="00F17C43">
        <w:t xml:space="preserve"> </w:t>
      </w:r>
      <w:r w:rsidR="00A54EBF">
        <w:t>shimmering</w:t>
      </w:r>
      <w:r>
        <w:t xml:space="preserve">. </w:t>
      </w:r>
      <w:r w:rsidR="00396ECC">
        <w:t>“</w:t>
      </w:r>
      <w:r w:rsidR="00902E0B">
        <w:t>What happen to us</w:t>
      </w:r>
      <w:r w:rsidR="001E080C">
        <w:t>,</w:t>
      </w:r>
      <w:r w:rsidR="00902E0B">
        <w:t xml:space="preserve"> </w:t>
      </w:r>
      <w:r w:rsidR="00512D76">
        <w:t>o</w:t>
      </w:r>
      <w:r w:rsidR="00902E0B">
        <w:t xml:space="preserve">nly the ones who done it to blame. </w:t>
      </w:r>
      <w:r w:rsidR="00135F61">
        <w:t>We proud of you. So proud</w:t>
      </w:r>
      <w:r w:rsidR="00512D76">
        <w:t>! You got nothing to be sorry for, you hear?</w:t>
      </w:r>
      <w:r w:rsidR="00396ECC">
        <w:t>”</w:t>
      </w:r>
    </w:p>
    <w:p w14:paraId="3DCABEFC" w14:textId="7545E4E8" w:rsidR="006415C4" w:rsidRDefault="00382385" w:rsidP="00274030">
      <w:pPr>
        <w:pStyle w:val="Body-TextTx"/>
      </w:pPr>
      <w:r>
        <w:t xml:space="preserve">I </w:t>
      </w:r>
      <w:r w:rsidR="00902E0B">
        <w:t>nod slow</w:t>
      </w:r>
      <w:r w:rsidR="00F17C43">
        <w:t xml:space="preserve">, </w:t>
      </w:r>
      <w:r w:rsidR="00902E0B">
        <w:t>then reach</w:t>
      </w:r>
      <w:r w:rsidR="009E590F">
        <w:t xml:space="preserve"> fumbling</w:t>
      </w:r>
      <w:r>
        <w:t xml:space="preserve"> into a back pocket, </w:t>
      </w:r>
      <w:r w:rsidR="009A1D0F">
        <w:t>pulling</w:t>
      </w:r>
      <w:r>
        <w:t xml:space="preserve"> out a wet</w:t>
      </w:r>
      <w:r w:rsidR="001219CB">
        <w:t>,</w:t>
      </w:r>
      <w:r>
        <w:t xml:space="preserve"> beat</w:t>
      </w:r>
      <w:r w:rsidR="001219CB">
        <w:t>-</w:t>
      </w:r>
      <w:r>
        <w:t>up thing</w:t>
      </w:r>
      <w:r w:rsidR="001E080C">
        <w:t xml:space="preserve"> and feeling silly as I offer it forward</w:t>
      </w:r>
      <w:r>
        <w:t xml:space="preserve">. </w:t>
      </w:r>
      <w:r w:rsidR="00396ECC">
        <w:t>“</w:t>
      </w:r>
      <w:r>
        <w:t xml:space="preserve">Still got your book. </w:t>
      </w:r>
      <w:r w:rsidR="00902E0B">
        <w:t>Put new</w:t>
      </w:r>
      <w:r>
        <w:t xml:space="preserve"> stories </w:t>
      </w:r>
      <w:r w:rsidR="00902E0B">
        <w:t>in</w:t>
      </w:r>
      <w:r>
        <w:t xml:space="preserve"> it too.</w:t>
      </w:r>
      <w:r w:rsidR="00396ECC">
        <w:t>”</w:t>
      </w:r>
    </w:p>
    <w:p w14:paraId="260D9AEC" w14:textId="34DE3707" w:rsidR="006415C4" w:rsidRDefault="00902E0B" w:rsidP="00274030">
      <w:pPr>
        <w:pStyle w:val="Body-TextTx"/>
      </w:pPr>
      <w:r>
        <w:t xml:space="preserve">He </w:t>
      </w:r>
      <w:r w:rsidR="00F17C43">
        <w:t>laughs again and I treasure the sound of it.</w:t>
      </w:r>
      <w:r>
        <w:t xml:space="preserve"> </w:t>
      </w:r>
      <w:r w:rsidR="00396ECC">
        <w:t>“</w:t>
      </w:r>
      <w:r w:rsidR="00382385">
        <w:t xml:space="preserve">Bet you </w:t>
      </w:r>
      <w:r w:rsidR="009A1D0F">
        <w:t>do!</w:t>
      </w:r>
      <w:r w:rsidR="00396ECC">
        <w:t>”</w:t>
      </w:r>
    </w:p>
    <w:p w14:paraId="72FD0D3F" w14:textId="51E1B4F7" w:rsidR="00382385" w:rsidRDefault="00396ECC" w:rsidP="00274030">
      <w:pPr>
        <w:pStyle w:val="Body-TextTx"/>
      </w:pPr>
      <w:r>
        <w:t>“</w:t>
      </w:r>
      <w:r w:rsidR="00382385">
        <w:t xml:space="preserve">I miss </w:t>
      </w:r>
      <w:r w:rsidR="00135F61">
        <w:t>you</w:t>
      </w:r>
      <w:r w:rsidR="00382385">
        <w:t xml:space="preserve"> so much</w:t>
      </w:r>
      <w:r w:rsidR="00902E0B">
        <w:t>,</w:t>
      </w:r>
      <w:r>
        <w:t>”</w:t>
      </w:r>
      <w:r w:rsidR="00382385">
        <w:t xml:space="preserve"> </w:t>
      </w:r>
      <w:r w:rsidR="00902E0B">
        <w:t>I whisper</w:t>
      </w:r>
      <w:r w:rsidR="00135F61">
        <w:t>.</w:t>
      </w:r>
    </w:p>
    <w:p w14:paraId="70F22EF5" w14:textId="2EB9E11B" w:rsidR="00382385" w:rsidRDefault="001E080C" w:rsidP="00274030">
      <w:pPr>
        <w:pStyle w:val="Body-TextTx"/>
      </w:pPr>
      <w:r>
        <w:t xml:space="preserve">His face softens. </w:t>
      </w:r>
      <w:r w:rsidR="00396ECC">
        <w:t>“</w:t>
      </w:r>
      <w:r w:rsidR="00135F61">
        <w:t>I</w:t>
      </w:r>
      <w:r w:rsidR="00396ECC">
        <w:t>’</w:t>
      </w:r>
      <w:r w:rsidR="00135F61">
        <w:t xml:space="preserve">m </w:t>
      </w:r>
      <w:r w:rsidR="00382385">
        <w:t xml:space="preserve">never far. </w:t>
      </w:r>
      <w:proofErr w:type="spellStart"/>
      <w:r w:rsidR="00382385">
        <w:t>Ain</w:t>
      </w:r>
      <w:r w:rsidR="00396ECC">
        <w:t>’</w:t>
      </w:r>
      <w:r w:rsidR="00382385">
        <w:t>t</w:t>
      </w:r>
      <w:proofErr w:type="spellEnd"/>
      <w:r w:rsidR="00382385">
        <w:t xml:space="preserve"> you heard me talking</w:t>
      </w:r>
      <w:r w:rsidR="004F1693">
        <w:t>,</w:t>
      </w:r>
      <w:r>
        <w:t xml:space="preserve"> </w:t>
      </w:r>
      <w:proofErr w:type="spellStart"/>
      <w:r>
        <w:t>Bruh</w:t>
      </w:r>
      <w:proofErr w:type="spellEnd"/>
      <w:r>
        <w:t xml:space="preserve"> Rabbit</w:t>
      </w:r>
      <w:r w:rsidR="00382385">
        <w:t>?</w:t>
      </w:r>
      <w:r w:rsidR="00396ECC">
        <w:t>”</w:t>
      </w:r>
    </w:p>
    <w:p w14:paraId="16005DA0" w14:textId="77777777" w:rsidR="007C1F31" w:rsidRDefault="00135F61" w:rsidP="00274030">
      <w:pPr>
        <w:pStyle w:val="Body-TextTx"/>
      </w:pPr>
      <w:r>
        <w:t>M</w:t>
      </w:r>
      <w:r w:rsidR="00382385">
        <w:t>y eyes go wide</w:t>
      </w:r>
      <w:r w:rsidR="001E080C">
        <w:t xml:space="preserve"> and he</w:t>
      </w:r>
      <w:r w:rsidR="00382385">
        <w:t xml:space="preserve"> winks</w:t>
      </w:r>
      <w:r w:rsidR="007C1F31">
        <w:t>.</w:t>
      </w:r>
    </w:p>
    <w:p w14:paraId="271476E7" w14:textId="13FB3464" w:rsidR="006415C4" w:rsidRDefault="00396ECC" w:rsidP="00274030">
      <w:pPr>
        <w:pStyle w:val="Body-TextTx"/>
      </w:pPr>
      <w:r>
        <w:lastRenderedPageBreak/>
        <w:t>“</w:t>
      </w:r>
      <w:r w:rsidR="007C1F31">
        <w:t>You so wrapped up in your grief, no other way you would listen</w:t>
      </w:r>
      <w:r w:rsidR="001219CB">
        <w:t xml:space="preserve">, </w:t>
      </w:r>
      <w:r w:rsidR="007C1F31">
        <w:t xml:space="preserve">except </w:t>
      </w:r>
      <w:r w:rsidR="002E4E01">
        <w:t>through</w:t>
      </w:r>
      <w:r w:rsidR="007C1F31">
        <w:t xml:space="preserve"> them stories. Time to lay </w:t>
      </w:r>
      <w:r w:rsidR="002E4E01">
        <w:t>your</w:t>
      </w:r>
      <w:r w:rsidR="007C1F31">
        <w:t xml:space="preserve"> burdens down. </w:t>
      </w:r>
      <w:r w:rsidR="002E4E01">
        <w:t>Live</w:t>
      </w:r>
      <w:r w:rsidR="007C1F31">
        <w:t xml:space="preserve"> your life.</w:t>
      </w:r>
      <w:r>
        <w:t>”</w:t>
      </w:r>
    </w:p>
    <w:p w14:paraId="57224319" w14:textId="65E89071" w:rsidR="006415C4" w:rsidRDefault="007C1F31" w:rsidP="00274030">
      <w:pPr>
        <w:pStyle w:val="Body-TextTx"/>
      </w:pPr>
      <w:r>
        <w:t>I nod tearfully, and he stands</w:t>
      </w:r>
      <w:r w:rsidR="00382385">
        <w:t xml:space="preserve"> </w:t>
      </w:r>
      <w:r w:rsidR="00F17C43">
        <w:t xml:space="preserve">to look out </w:t>
      </w:r>
      <w:r w:rsidR="002E4E01">
        <w:t>across the</w:t>
      </w:r>
      <w:r w:rsidR="00F17C43">
        <w:t xml:space="preserve"> mountaintop at several figures approaching</w:t>
      </w:r>
      <w:r w:rsidR="00382385">
        <w:t>.</w:t>
      </w:r>
      <w:r w:rsidR="00F17C43">
        <w:t xml:space="preserve"> At </w:t>
      </w:r>
      <w:proofErr w:type="gramStart"/>
      <w:r w:rsidR="00F17C43">
        <w:t>first</w:t>
      </w:r>
      <w:proofErr w:type="gramEnd"/>
      <w:r w:rsidR="00F17C43">
        <w:t xml:space="preserve"> I think they</w:t>
      </w:r>
      <w:r w:rsidR="00C464F3">
        <w:t xml:space="preserve"> more</w:t>
      </w:r>
      <w:r w:rsidR="00F17C43">
        <w:t xml:space="preserve"> spirits. Because one in front glowing bright. But then I </w:t>
      </w:r>
      <w:r w:rsidR="006F2E55">
        <w:t>catch sight of that</w:t>
      </w:r>
      <w:r w:rsidR="00F17C43">
        <w:t xml:space="preserve"> </w:t>
      </w:r>
      <w:proofErr w:type="spellStart"/>
      <w:r w:rsidR="00427B6D">
        <w:t>haint</w:t>
      </w:r>
      <w:proofErr w:type="spellEnd"/>
      <w:r w:rsidR="00427B6D">
        <w:t>-</w:t>
      </w:r>
      <w:r w:rsidR="00F17C43">
        <w:t xml:space="preserve">blue dress, and </w:t>
      </w:r>
      <w:r w:rsidR="006F2E55">
        <w:t>bushy</w:t>
      </w:r>
      <w:r w:rsidR="001219CB">
        <w:t>,</w:t>
      </w:r>
      <w:r w:rsidR="00291AD2">
        <w:t xml:space="preserve"> crinkly white hair</w:t>
      </w:r>
      <w:r w:rsidR="00F17C43">
        <w:t>.</w:t>
      </w:r>
    </w:p>
    <w:p w14:paraId="58750559" w14:textId="02658008" w:rsidR="00F17C43" w:rsidRDefault="00396ECC" w:rsidP="00274030">
      <w:pPr>
        <w:pStyle w:val="Body-TextTx"/>
      </w:pPr>
      <w:r>
        <w:t>“</w:t>
      </w:r>
      <w:r w:rsidR="00F17C43">
        <w:t>Nana Jean</w:t>
      </w:r>
      <w:r w:rsidR="006F2E55">
        <w:t>?</w:t>
      </w:r>
      <w:r>
        <w:t>”</w:t>
      </w:r>
      <w:r w:rsidR="00F17C43">
        <w:t xml:space="preserve"> Th</w:t>
      </w:r>
      <w:r w:rsidR="007F7B10">
        <w:t>at</w:t>
      </w:r>
      <w:r w:rsidR="00F17C43">
        <w:t xml:space="preserve"> old Gullah woman strolling </w:t>
      </w:r>
      <w:r w:rsidR="002E4E01">
        <w:t xml:space="preserve">easy </w:t>
      </w:r>
      <w:r w:rsidR="00F17C43">
        <w:t xml:space="preserve">through </w:t>
      </w:r>
      <w:r w:rsidR="00291AD2">
        <w:t>unmoving</w:t>
      </w:r>
      <w:r w:rsidR="00F17C43">
        <w:t xml:space="preserve"> Ku </w:t>
      </w:r>
      <w:proofErr w:type="spellStart"/>
      <w:r w:rsidR="00F17C43">
        <w:t>Klu</w:t>
      </w:r>
      <w:r w:rsidR="00291AD2">
        <w:t>x</w:t>
      </w:r>
      <w:r w:rsidR="00F17C43">
        <w:t>es</w:t>
      </w:r>
      <w:proofErr w:type="spellEnd"/>
      <w:r w:rsidR="00F17C43">
        <w:t xml:space="preserve"> and people,</w:t>
      </w:r>
      <w:r w:rsidR="006F2E55">
        <w:t xml:space="preserve"> like she walking to church on Sunday.</w:t>
      </w:r>
      <w:r w:rsidR="00F17C43">
        <w:t xml:space="preserve"> Uncle Will and the Shouters</w:t>
      </w:r>
      <w:r w:rsidR="007F7B10">
        <w:t xml:space="preserve"> </w:t>
      </w:r>
      <w:r w:rsidR="006F2E55">
        <w:t xml:space="preserve">follow </w:t>
      </w:r>
      <w:r w:rsidR="007F7B10">
        <w:t>behind</w:t>
      </w:r>
      <w:r w:rsidR="00F17C43">
        <w:t xml:space="preserve">. </w:t>
      </w:r>
      <w:r w:rsidR="00291AD2">
        <w:t xml:space="preserve">How </w:t>
      </w:r>
      <w:r w:rsidR="006F2E55">
        <w:t>they</w:t>
      </w:r>
      <w:r w:rsidR="00291AD2">
        <w:t xml:space="preserve"> even make it up that slippery mountain?</w:t>
      </w:r>
    </w:p>
    <w:p w14:paraId="1C5B1D6C" w14:textId="7BF74825" w:rsidR="00291AD2" w:rsidRDefault="00396ECC" w:rsidP="00274030">
      <w:pPr>
        <w:pStyle w:val="Body-TextTx"/>
      </w:pPr>
      <w:r>
        <w:t>“</w:t>
      </w:r>
      <w:r w:rsidR="00291AD2">
        <w:t>Never doubt stubborn old folk,</w:t>
      </w:r>
      <w:r>
        <w:t>”</w:t>
      </w:r>
      <w:r w:rsidR="00291AD2">
        <w:t xml:space="preserve"> Sadie says to my unspoken question.</w:t>
      </w:r>
    </w:p>
    <w:p w14:paraId="6E8475E6" w14:textId="72FDA18E" w:rsidR="006415C4" w:rsidRDefault="002E4E01" w:rsidP="00274030">
      <w:pPr>
        <w:pStyle w:val="Body-TextTx"/>
      </w:pPr>
      <w:r>
        <w:t xml:space="preserve">My brother smiles. </w:t>
      </w:r>
      <w:r w:rsidR="00396ECC">
        <w:t>“</w:t>
      </w:r>
      <w:r>
        <w:t>You done good</w:t>
      </w:r>
      <w:r w:rsidR="003B07F1">
        <w:t>,</w:t>
      </w:r>
      <w:r>
        <w:t xml:space="preserve"> </w:t>
      </w:r>
      <w:proofErr w:type="spellStart"/>
      <w:r>
        <w:t>Bruh</w:t>
      </w:r>
      <w:proofErr w:type="spellEnd"/>
      <w:r>
        <w:t xml:space="preserve"> Rabbit. </w:t>
      </w:r>
      <w:r w:rsidR="00AF6C26">
        <w:t>Now let us handle this.</w:t>
      </w:r>
      <w:r w:rsidR="00396ECC">
        <w:t>”</w:t>
      </w:r>
    </w:p>
    <w:p w14:paraId="6AABE533" w14:textId="25FA2F72" w:rsidR="006415C4" w:rsidRDefault="00512D76" w:rsidP="00274030">
      <w:pPr>
        <w:pStyle w:val="Body-TextTx"/>
      </w:pPr>
      <w:r>
        <w:t xml:space="preserve">He </w:t>
      </w:r>
      <w:r w:rsidR="002E4E01">
        <w:t>leaves a ghostly kiss on my cheek, before</w:t>
      </w:r>
      <w:r>
        <w:t xml:space="preserve"> </w:t>
      </w:r>
      <w:r w:rsidR="00EB296C">
        <w:t>leaving</w:t>
      </w:r>
      <w:r w:rsidR="002E4E01">
        <w:t xml:space="preserve"> to join</w:t>
      </w:r>
      <w:r>
        <w:t xml:space="preserve"> </w:t>
      </w:r>
      <w:r w:rsidR="006F2E55">
        <w:t>the gathering spirits</w:t>
      </w:r>
      <w:r w:rsidR="002E4E01">
        <w:t>. They</w:t>
      </w:r>
      <w:r w:rsidR="006F2E55">
        <w:t xml:space="preserve"> clustered</w:t>
      </w:r>
      <w:r w:rsidR="00291AD2">
        <w:t xml:space="preserve"> around Nana Jean and the Shouters</w:t>
      </w:r>
      <w:r w:rsidR="006F2E55">
        <w:t>, reaching out to touch the old woman with ghostly fingers</w:t>
      </w:r>
      <w:r w:rsidR="00291AD2">
        <w:t>.</w:t>
      </w:r>
    </w:p>
    <w:p w14:paraId="5F84BE0D" w14:textId="3A83E0EE" w:rsidR="006415C4" w:rsidRDefault="00AF6C26" w:rsidP="00274030">
      <w:pPr>
        <w:pStyle w:val="Body-TextTx"/>
      </w:pPr>
      <w:r>
        <w:t xml:space="preserve">Sadie </w:t>
      </w:r>
      <w:r w:rsidR="001E080C">
        <w:t>sits</w:t>
      </w:r>
      <w:r>
        <w:t xml:space="preserve"> down</w:t>
      </w:r>
      <w:r w:rsidR="001E080C">
        <w:t xml:space="preserve"> beside me</w:t>
      </w:r>
      <w:r w:rsidR="007F7B10">
        <w:t>, grinning</w:t>
      </w:r>
      <w:r>
        <w:t xml:space="preserve">. </w:t>
      </w:r>
      <w:r w:rsidR="00396ECC">
        <w:t>“</w:t>
      </w:r>
      <w:r>
        <w:t xml:space="preserve">You </w:t>
      </w:r>
      <w:proofErr w:type="spellStart"/>
      <w:r w:rsidR="00974F2E">
        <w:t>gon</w:t>
      </w:r>
      <w:proofErr w:type="spellEnd"/>
      <w:r w:rsidR="00396ECC">
        <w:t>’</w:t>
      </w:r>
      <w:r>
        <w:t xml:space="preserve"> like this</w:t>
      </w:r>
      <w:r w:rsidR="00512D76">
        <w:t>!</w:t>
      </w:r>
      <w:r w:rsidR="00396ECC">
        <w:t>”</w:t>
      </w:r>
    </w:p>
    <w:p w14:paraId="027BE17A" w14:textId="77777777" w:rsidR="00AF6C26" w:rsidRDefault="00382385" w:rsidP="00274030">
      <w:pPr>
        <w:pStyle w:val="Body-TextTx"/>
      </w:pPr>
      <w:r>
        <w:t xml:space="preserve">Time </w:t>
      </w:r>
      <w:r w:rsidR="00DA2131">
        <w:t>comes rushing</w:t>
      </w:r>
      <w:r>
        <w:t xml:space="preserve"> back</w:t>
      </w:r>
      <w:r w:rsidR="00291AD2">
        <w:t>. T</w:t>
      </w:r>
      <w:r>
        <w:t>he rain, the cries, the battle</w:t>
      </w:r>
      <w:r w:rsidR="00AF6C26">
        <w:t xml:space="preserve">. The Ku </w:t>
      </w:r>
      <w:proofErr w:type="spellStart"/>
      <w:r w:rsidR="00AF6C26">
        <w:t>Kluxes</w:t>
      </w:r>
      <w:proofErr w:type="spellEnd"/>
      <w:r w:rsidR="00AF6C26">
        <w:t xml:space="preserve"> </w:t>
      </w:r>
      <w:r>
        <w:t xml:space="preserve">all </w:t>
      </w:r>
      <w:r w:rsidR="007F7B10">
        <w:t>set</w:t>
      </w:r>
      <w:r>
        <w:t xml:space="preserve"> to close in</w:t>
      </w:r>
      <w:r w:rsidR="00AF6C26">
        <w:t xml:space="preserve"> when a </w:t>
      </w:r>
      <w:r w:rsidR="00512D76">
        <w:t>deep moan goes up</w:t>
      </w:r>
      <w:r w:rsidR="00AF6C26">
        <w:t xml:space="preserve">. </w:t>
      </w:r>
      <w:r w:rsidR="00291AD2">
        <w:t>Nana Jean</w:t>
      </w:r>
      <w:r w:rsidR="006F2E55">
        <w:t>.</w:t>
      </w:r>
      <w:r w:rsidR="00291AD2">
        <w:t xml:space="preserve"> Her voice</w:t>
      </w:r>
      <w:r w:rsidR="009A1D0F">
        <w:t xml:space="preserve"> </w:t>
      </w:r>
      <w:proofErr w:type="gramStart"/>
      <w:r w:rsidR="006F2E55">
        <w:t>seem</w:t>
      </w:r>
      <w:proofErr w:type="gramEnd"/>
      <w:r w:rsidR="006F2E55">
        <w:t xml:space="preserve"> to call to them</w:t>
      </w:r>
      <w:r w:rsidR="009A1D0F">
        <w:t xml:space="preserve"> and they</w:t>
      </w:r>
      <w:r w:rsidR="00AF6C26">
        <w:t xml:space="preserve"> </w:t>
      </w:r>
      <w:r w:rsidR="009A1D0F">
        <w:t>whip about</w:t>
      </w:r>
      <w:r w:rsidR="00AF6C26">
        <w:t>. She moan</w:t>
      </w:r>
      <w:r w:rsidR="009A1D0F">
        <w:t>s</w:t>
      </w:r>
      <w:r w:rsidR="00AF6C26">
        <w:t xml:space="preserve"> again and </w:t>
      </w:r>
      <w:r w:rsidR="00291AD2">
        <w:t xml:space="preserve">the </w:t>
      </w:r>
      <w:r w:rsidR="006F2E55">
        <w:t>ghost people</w:t>
      </w:r>
      <w:r w:rsidR="00AF6C26">
        <w:t xml:space="preserve"> </w:t>
      </w:r>
      <w:r w:rsidR="001E080C">
        <w:t>a</w:t>
      </w:r>
      <w:r w:rsidR="00AF6C26">
        <w:t>round her take it up</w:t>
      </w:r>
      <w:r w:rsidR="00291AD2">
        <w:t xml:space="preserve">: </w:t>
      </w:r>
      <w:r w:rsidR="00AF6C26">
        <w:t xml:space="preserve">a deep </w:t>
      </w:r>
      <w:r w:rsidR="00036B1B">
        <w:t>vibrating hum</w:t>
      </w:r>
      <w:r w:rsidR="006A7A39">
        <w:t xml:space="preserve"> that pushes out through the air, parting the rain before it</w:t>
      </w:r>
      <w:r w:rsidR="00AF6C26">
        <w:t xml:space="preserve">. Then </w:t>
      </w:r>
      <w:r w:rsidR="006A7A39">
        <w:t>that Gullah woman</w:t>
      </w:r>
      <w:r w:rsidR="00AF6C26">
        <w:t xml:space="preserve"> </w:t>
      </w:r>
      <w:r w:rsidR="007F7B10">
        <w:t>lifts her head</w:t>
      </w:r>
      <w:r w:rsidR="00AF6C26">
        <w:t xml:space="preserve"> </w:t>
      </w:r>
      <w:r w:rsidR="00512D76">
        <w:t>to the heavens</w:t>
      </w:r>
      <w:r w:rsidR="00AF6C26">
        <w:t xml:space="preserve"> and cr</w:t>
      </w:r>
      <w:r w:rsidR="009A1D0F">
        <w:t>ies</w:t>
      </w:r>
      <w:r w:rsidR="00AF6C26">
        <w:t xml:space="preserve"> out</w:t>
      </w:r>
      <w:r>
        <w:t xml:space="preserve"> the song of a Shout</w:t>
      </w:r>
      <w:r w:rsidR="00AF6C26">
        <w:t>.</w:t>
      </w:r>
    </w:p>
    <w:p w14:paraId="6585B63F" w14:textId="3CC0D995" w:rsidR="006415C4" w:rsidRDefault="00291AD2" w:rsidP="00274030">
      <w:pPr>
        <w:pStyle w:val="Body-TextTx"/>
      </w:pPr>
      <w:r>
        <w:t>Nana Jean</w:t>
      </w:r>
      <w:r w:rsidR="00396ECC">
        <w:t>’</w:t>
      </w:r>
      <w:r>
        <w:t>s</w:t>
      </w:r>
      <w:r w:rsidR="00382385">
        <w:t xml:space="preserve"> voice </w:t>
      </w:r>
      <w:r w:rsidR="00CC06EA">
        <w:t>like</w:t>
      </w:r>
      <w:r w:rsidR="00382385">
        <w:t xml:space="preserve"> thunder, a sound to shake </w:t>
      </w:r>
      <w:r w:rsidR="009A1D0F">
        <w:t>your</w:t>
      </w:r>
      <w:r w:rsidR="00382385">
        <w:t xml:space="preserve"> soul, moving </w:t>
      </w:r>
      <w:r w:rsidR="006A7A39">
        <w:t>to the beating</w:t>
      </w:r>
      <w:r w:rsidR="00382385">
        <w:t xml:space="preserve"> heart of the world. The ghost people answer</w:t>
      </w:r>
      <w:r w:rsidR="00C15624">
        <w:t>, and</w:t>
      </w:r>
      <w:r w:rsidR="00382385" w:rsidRPr="00382385">
        <w:t xml:space="preserve"> </w:t>
      </w:r>
      <w:r>
        <w:t>the Shouters</w:t>
      </w:r>
      <w:r w:rsidR="00C15624">
        <w:t xml:space="preserve"> </w:t>
      </w:r>
      <w:r w:rsidR="00382385" w:rsidRPr="00382385">
        <w:t>start clapping</w:t>
      </w:r>
      <w:r>
        <w:t xml:space="preserve">, as the Stick Man </w:t>
      </w:r>
      <w:r w:rsidR="006A7A39">
        <w:t>pounds</w:t>
      </w:r>
      <w:r>
        <w:t xml:space="preserve"> the mountain like a drum</w:t>
      </w:r>
      <w:r w:rsidR="00382385" w:rsidRPr="00382385">
        <w:t>.</w:t>
      </w:r>
      <w:r w:rsidR="00A33817">
        <w:t xml:space="preserve"> The</w:t>
      </w:r>
      <w:r>
        <w:t xml:space="preserve"> ghost people</w:t>
      </w:r>
      <w:r w:rsidR="00A33817">
        <w:t xml:space="preserve"> </w:t>
      </w:r>
      <w:r w:rsidR="006A7A39">
        <w:t xml:space="preserve">start to </w:t>
      </w:r>
      <w:r w:rsidR="00A33817">
        <w:t>circl</w:t>
      </w:r>
      <w:r w:rsidR="006A7A39">
        <w:t>ing</w:t>
      </w:r>
      <w:r w:rsidR="00A33817" w:rsidRPr="00A33817">
        <w:t xml:space="preserve"> round the </w:t>
      </w:r>
      <w:r>
        <w:t xml:space="preserve">Gullah </w:t>
      </w:r>
      <w:r w:rsidR="00A33817" w:rsidRPr="00A33817">
        <w:t>woman</w:t>
      </w:r>
      <w:r w:rsidR="007F7B10">
        <w:t>:</w:t>
      </w:r>
      <w:r w:rsidR="00A33817" w:rsidRPr="00A33817">
        <w:t xml:space="preserve"> a </w:t>
      </w:r>
      <w:r w:rsidR="003F5999">
        <w:t>backward</w:t>
      </w:r>
      <w:r w:rsidR="00A33817" w:rsidRPr="00A33817">
        <w:t xml:space="preserve"> clock</w:t>
      </w:r>
      <w:r w:rsidR="007F7B10">
        <w:t xml:space="preserve"> of</w:t>
      </w:r>
      <w:r w:rsidR="00A33817" w:rsidRPr="00A33817">
        <w:t xml:space="preserve"> feet sliding and shuffling, but never crossing.</w:t>
      </w:r>
      <w:r w:rsidR="00A33817">
        <w:t xml:space="preserve"> </w:t>
      </w:r>
      <w:r w:rsidR="007F7B10">
        <w:t>Nana Jean</w:t>
      </w:r>
      <w:r w:rsidR="00A33817">
        <w:t xml:space="preserve"> </w:t>
      </w:r>
      <w:r w:rsidR="00A33817">
        <w:lastRenderedPageBreak/>
        <w:t>sing</w:t>
      </w:r>
      <w:r w:rsidR="007F7B10">
        <w:t>s</w:t>
      </w:r>
      <w:r w:rsidR="006A7A39">
        <w:t xml:space="preserve"> a song</w:t>
      </w:r>
      <w:r w:rsidR="00A33817">
        <w:t xml:space="preserve"> about the end times and it</w:t>
      </w:r>
      <w:r w:rsidR="00396ECC">
        <w:t>’</w:t>
      </w:r>
      <w:r w:rsidR="00A33817">
        <w:t xml:space="preserve">s like I can see </w:t>
      </w:r>
      <w:r w:rsidR="007F7B10">
        <w:t>her</w:t>
      </w:r>
      <w:r w:rsidR="00FA1B45">
        <w:t xml:space="preserve"> words taking shape</w:t>
      </w:r>
      <w:r w:rsidR="00A33817">
        <w:t xml:space="preserve">. </w:t>
      </w:r>
      <w:r w:rsidR="00036B1B">
        <w:t>S</w:t>
      </w:r>
      <w:r w:rsidR="00A33817">
        <w:t xml:space="preserve">igns etched on leaves as rocks cry out. A fiery horse without a rider burning tracks in a valley. Angels </w:t>
      </w:r>
      <w:r w:rsidR="006A7A39">
        <w:t>taller than hills</w:t>
      </w:r>
      <w:r w:rsidR="00A33817">
        <w:t xml:space="preserve"> perched on a spinning chariot wheel. </w:t>
      </w:r>
      <w:r w:rsidR="006A7A39">
        <w:t xml:space="preserve">The </w:t>
      </w:r>
      <w:r w:rsidR="007F7B10">
        <w:t xml:space="preserve">Gullah </w:t>
      </w:r>
      <w:r w:rsidR="00A33817">
        <w:t xml:space="preserve">woman </w:t>
      </w:r>
      <w:r w:rsidR="006A7A39">
        <w:t>keeps crying out</w:t>
      </w:r>
      <w:r w:rsidR="00A33817">
        <w:t xml:space="preserve">, and the ghost people </w:t>
      </w:r>
      <w:r w:rsidR="00C15624">
        <w:t xml:space="preserve">give </w:t>
      </w:r>
      <w:r w:rsidR="00A33817">
        <w:t xml:space="preserve">answer, </w:t>
      </w:r>
      <w:r w:rsidR="00036B1B">
        <w:t>the Shout</w:t>
      </w:r>
      <w:r w:rsidR="00A33817">
        <w:t xml:space="preserve"> moving faster in that ring.</w:t>
      </w:r>
    </w:p>
    <w:p w14:paraId="55AD802E" w14:textId="6160ABCA" w:rsidR="006415C4" w:rsidRDefault="00036B1B" w:rsidP="00274030">
      <w:pPr>
        <w:pStyle w:val="Body-TextTx"/>
      </w:pPr>
      <w:r>
        <w:t>T</w:t>
      </w:r>
      <w:r w:rsidR="00A33817" w:rsidRPr="00A33817">
        <w:t>he hair</w:t>
      </w:r>
      <w:r>
        <w:t>s</w:t>
      </w:r>
      <w:r w:rsidR="00A33817" w:rsidRPr="00A33817">
        <w:t xml:space="preserve"> on the back of my neck raise up</w:t>
      </w:r>
      <w:r w:rsidR="00C15624">
        <w:t xml:space="preserve"> as </w:t>
      </w:r>
      <w:r w:rsidR="007F7B10">
        <w:t>Nana Jean</w:t>
      </w:r>
      <w:r w:rsidR="00396ECC">
        <w:t>’</w:t>
      </w:r>
      <w:r w:rsidR="007F7B10">
        <w:t>s Shout</w:t>
      </w:r>
      <w:r w:rsidR="00A33817" w:rsidRPr="00A33817">
        <w:t xml:space="preserve"> send</w:t>
      </w:r>
      <w:r w:rsidR="007F7B10">
        <w:t>s</w:t>
      </w:r>
      <w:r w:rsidR="00A33817" w:rsidRPr="00A33817">
        <w:t xml:space="preserve"> out more magic than I ever seen</w:t>
      </w:r>
      <w:r w:rsidR="009362BE">
        <w:t xml:space="preserve">. My sword </w:t>
      </w:r>
      <w:r w:rsidR="006A7A39">
        <w:t>shakes</w:t>
      </w:r>
      <w:r w:rsidR="009362BE">
        <w:t xml:space="preserve"> in my hand as the spirits drawn to the blade </w:t>
      </w:r>
      <w:r w:rsidR="006A7A39">
        <w:t>rush to the circle, joining</w:t>
      </w:r>
      <w:r w:rsidR="009362BE">
        <w:t xml:space="preserve"> the Shout</w:t>
      </w:r>
      <w:r w:rsidR="009362BE" w:rsidRPr="00A33817">
        <w:t>.</w:t>
      </w:r>
      <w:r w:rsidR="009362BE">
        <w:t xml:space="preserve"> </w:t>
      </w:r>
      <w:r w:rsidR="00A3495D">
        <w:t xml:space="preserve">Even those </w:t>
      </w:r>
      <w:r w:rsidR="007F7B10">
        <w:t>slaving</w:t>
      </w:r>
      <w:r w:rsidR="00A3495D">
        <w:t xml:space="preserve"> chiefs and kings come, seeking </w:t>
      </w:r>
      <w:r w:rsidR="00C15624">
        <w:t xml:space="preserve">their </w:t>
      </w:r>
      <w:r w:rsidR="00A3495D">
        <w:t xml:space="preserve">redemption. </w:t>
      </w:r>
      <w:r w:rsidR="009362BE">
        <w:t xml:space="preserve">Together </w:t>
      </w:r>
      <w:r w:rsidR="00C15624">
        <w:t xml:space="preserve">with the ghost people </w:t>
      </w:r>
      <w:r w:rsidR="00A33817" w:rsidRPr="00A33817">
        <w:t>they whirl faster and faster</w:t>
      </w:r>
      <w:r w:rsidR="006A7A39">
        <w:t xml:space="preserve"> about</w:t>
      </w:r>
      <w:r w:rsidR="00A33817" w:rsidRPr="00A33817">
        <w:t xml:space="preserve"> </w:t>
      </w:r>
      <w:r w:rsidR="007F7B10">
        <w:t>Nana Jean</w:t>
      </w:r>
      <w:r w:rsidR="006A7A39">
        <w:t xml:space="preserve">, becoming </w:t>
      </w:r>
      <w:r w:rsidR="00A33817" w:rsidRPr="00A33817">
        <w:t>a blinding blur</w:t>
      </w:r>
      <w:r w:rsidR="009362BE">
        <w:t xml:space="preserve"> in the night</w:t>
      </w:r>
      <w:r w:rsidR="00A33817" w:rsidRPr="00A33817">
        <w:t xml:space="preserve">. The Ku </w:t>
      </w:r>
      <w:proofErr w:type="spellStart"/>
      <w:r w:rsidR="00A33817" w:rsidRPr="00A33817">
        <w:t>Kluxes</w:t>
      </w:r>
      <w:proofErr w:type="spellEnd"/>
      <w:r w:rsidR="00A33817" w:rsidRPr="00A33817">
        <w:t xml:space="preserve"> screech in </w:t>
      </w:r>
      <w:r>
        <w:t>rage</w:t>
      </w:r>
      <w:r w:rsidR="00A33817" w:rsidRPr="00A33817">
        <w:t xml:space="preserve">, hurling themselves at the </w:t>
      </w:r>
      <w:r w:rsidR="006A7A39">
        <w:t>spinning light</w:t>
      </w:r>
      <w:r w:rsidR="007F7B10">
        <w:t xml:space="preserve">, trying to reach </w:t>
      </w:r>
      <w:r w:rsidR="006A7A39">
        <w:t>Nana Jean and the</w:t>
      </w:r>
      <w:r w:rsidR="007F7B10">
        <w:t xml:space="preserve"> Shouters</w:t>
      </w:r>
      <w:r w:rsidR="004E1D61">
        <w:t xml:space="preserve">, </w:t>
      </w:r>
      <w:r w:rsidR="00A33817" w:rsidRPr="00A33817">
        <w:t>but it burn</w:t>
      </w:r>
      <w:r>
        <w:t>s</w:t>
      </w:r>
      <w:r w:rsidR="00A33817" w:rsidRPr="00A33817">
        <w:t xml:space="preserve"> them </w:t>
      </w:r>
      <w:r w:rsidR="006A7A39">
        <w:t xml:space="preserve">up </w:t>
      </w:r>
      <w:r w:rsidR="00A33817" w:rsidRPr="00A33817">
        <w:t xml:space="preserve">straight to ash. That light </w:t>
      </w:r>
      <w:proofErr w:type="spellStart"/>
      <w:r w:rsidR="00A33817" w:rsidRPr="00A33817">
        <w:t>ain</w:t>
      </w:r>
      <w:r w:rsidR="00396ECC">
        <w:t>’</w:t>
      </w:r>
      <w:r w:rsidR="00A33817" w:rsidRPr="00A33817">
        <w:t>t</w:t>
      </w:r>
      <w:proofErr w:type="spellEnd"/>
      <w:r w:rsidR="00A33817" w:rsidRPr="00A33817">
        <w:t xml:space="preserve"> nothing they can stop. It </w:t>
      </w:r>
      <w:proofErr w:type="spellStart"/>
      <w:r w:rsidR="00A33817" w:rsidRPr="00A33817">
        <w:t>ain</w:t>
      </w:r>
      <w:r w:rsidR="00396ECC">
        <w:t>’</w:t>
      </w:r>
      <w:r w:rsidR="00A33817" w:rsidRPr="00A33817">
        <w:t>t</w:t>
      </w:r>
      <w:proofErr w:type="spellEnd"/>
      <w:r w:rsidR="00A33817" w:rsidRPr="00A33817">
        <w:t xml:space="preserve"> nothing they can endure. This the </w:t>
      </w:r>
      <w:r w:rsidR="006A7A39">
        <w:t>T</w:t>
      </w:r>
      <w:r w:rsidR="00A33817" w:rsidRPr="00A33817">
        <w:t xml:space="preserve">ruth I know. And no </w:t>
      </w:r>
      <w:r w:rsidR="006A7A39">
        <w:t>Li</w:t>
      </w:r>
      <w:r w:rsidR="00A33817" w:rsidRPr="00A33817">
        <w:t>e can stand against it.</w:t>
      </w:r>
    </w:p>
    <w:p w14:paraId="7C1B47C3" w14:textId="4C393771" w:rsidR="006415C4" w:rsidRDefault="00A33817" w:rsidP="00274030">
      <w:pPr>
        <w:pStyle w:val="Body-TextTx"/>
      </w:pPr>
      <w:r w:rsidRPr="00A33817">
        <w:t xml:space="preserve">Some </w:t>
      </w:r>
      <w:r w:rsidR="00036B1B">
        <w:t xml:space="preserve">Ku </w:t>
      </w:r>
      <w:proofErr w:type="spellStart"/>
      <w:r w:rsidR="00036B1B">
        <w:t>Kluxes</w:t>
      </w:r>
      <w:proofErr w:type="spellEnd"/>
      <w:r w:rsidR="00036B1B">
        <w:t xml:space="preserve"> </w:t>
      </w:r>
      <w:r w:rsidR="006A7A39">
        <w:t xml:space="preserve">got sense enough to </w:t>
      </w:r>
      <w:r w:rsidR="00C15624">
        <w:t>realize</w:t>
      </w:r>
      <w:r w:rsidRPr="00A33817">
        <w:t xml:space="preserve"> the danger, and turn to </w:t>
      </w:r>
      <w:r w:rsidR="007F7B10">
        <w:t>flee</w:t>
      </w:r>
      <w:r w:rsidR="006A7A39">
        <w:t>. B</w:t>
      </w:r>
      <w:r w:rsidRPr="00A33817">
        <w:t xml:space="preserve">ut that </w:t>
      </w:r>
      <w:r w:rsidR="00036B1B">
        <w:t>light</w:t>
      </w:r>
      <w:r w:rsidRPr="00A33817">
        <w:t xml:space="preserve"> is a cyclone now</w:t>
      </w:r>
      <w:r w:rsidR="004E1D61">
        <w:t xml:space="preserve">, </w:t>
      </w:r>
      <w:r w:rsidR="007F7B10">
        <w:t>spinning</w:t>
      </w:r>
      <w:r w:rsidRPr="00A33817">
        <w:t xml:space="preserve"> out to </w:t>
      </w:r>
      <w:r w:rsidR="0028510B">
        <w:t>catch them</w:t>
      </w:r>
      <w:r w:rsidRPr="00A33817">
        <w:t>. From inside</w:t>
      </w:r>
      <w:r w:rsidR="00036B1B">
        <w:t xml:space="preserve"> </w:t>
      </w:r>
      <w:r w:rsidR="0028510B">
        <w:t>that brilliance</w:t>
      </w:r>
      <w:r w:rsidRPr="00A33817">
        <w:t xml:space="preserve">, I hear the </w:t>
      </w:r>
      <w:r w:rsidR="007F7B10">
        <w:t xml:space="preserve">Gullah </w:t>
      </w:r>
      <w:r w:rsidRPr="00A33817">
        <w:t>woman singing</w:t>
      </w:r>
      <w:r w:rsidR="009362BE">
        <w:t xml:space="preserve">, taunting the Ku </w:t>
      </w:r>
      <w:proofErr w:type="spellStart"/>
      <w:r w:rsidR="009362BE">
        <w:t>Kluxes</w:t>
      </w:r>
      <w:proofErr w:type="spellEnd"/>
      <w:r w:rsidR="009362BE">
        <w:t xml:space="preserve"> who running, telling them there</w:t>
      </w:r>
      <w:r w:rsidR="00396ECC">
        <w:t>’</w:t>
      </w:r>
      <w:r w:rsidR="009362BE">
        <w:t>s no hiding place</w:t>
      </w:r>
      <w:r w:rsidR="006D597B">
        <w:t>.</w:t>
      </w:r>
      <w:r w:rsidR="009362BE">
        <w:t xml:space="preserve"> </w:t>
      </w:r>
      <w:r w:rsidR="009362BE" w:rsidRPr="009362BE">
        <w:t xml:space="preserve">The </w:t>
      </w:r>
      <w:r w:rsidR="007F7B10">
        <w:t xml:space="preserve">ghost </w:t>
      </w:r>
      <w:r w:rsidR="009362BE" w:rsidRPr="009362BE">
        <w:t xml:space="preserve">people </w:t>
      </w:r>
      <w:r w:rsidR="007F7B10">
        <w:t>give</w:t>
      </w:r>
      <w:r w:rsidR="009362BE" w:rsidRPr="009362BE">
        <w:t xml:space="preserve"> answer, their voices a power to tremble the earth</w:t>
      </w:r>
      <w:r w:rsidR="0028510B">
        <w:t>,</w:t>
      </w:r>
      <w:r w:rsidR="00C15624">
        <w:t xml:space="preserve"> as </w:t>
      </w:r>
      <w:r w:rsidR="009362BE" w:rsidRPr="009362BE">
        <w:t xml:space="preserve">Ku </w:t>
      </w:r>
      <w:proofErr w:type="spellStart"/>
      <w:r w:rsidR="009362BE" w:rsidRPr="009362BE">
        <w:t>Kluxes</w:t>
      </w:r>
      <w:proofErr w:type="spellEnd"/>
      <w:r w:rsidR="009362BE" w:rsidRPr="009362BE">
        <w:t xml:space="preserve"> burn</w:t>
      </w:r>
      <w:r w:rsidR="007F7B10">
        <w:t xml:space="preserve">, </w:t>
      </w:r>
      <w:r w:rsidR="009362BE" w:rsidRPr="009362BE">
        <w:t>the light cleansing their evil</w:t>
      </w:r>
      <w:r w:rsidR="0028510B">
        <w:t xml:space="preserve"> from the mountain.</w:t>
      </w:r>
      <w:r w:rsidR="009362BE" w:rsidRPr="009362BE">
        <w:t xml:space="preserve"> </w:t>
      </w:r>
      <w:r w:rsidR="00C15624">
        <w:t>T</w:t>
      </w:r>
      <w:r w:rsidR="009362BE" w:rsidRPr="009362BE">
        <w:t>he Shout keep</w:t>
      </w:r>
      <w:r w:rsidR="00C15624">
        <w:t>s</w:t>
      </w:r>
      <w:r w:rsidR="009362BE" w:rsidRPr="009362BE">
        <w:t xml:space="preserve"> going, whirling into the night.</w:t>
      </w:r>
      <w:r w:rsidR="009362BE">
        <w:t xml:space="preserve"> </w:t>
      </w:r>
      <w:r w:rsidR="00036B1B">
        <w:t xml:space="preserve">Like </w:t>
      </w:r>
      <w:r w:rsidR="009362BE">
        <w:t>Judgment Day.</w:t>
      </w:r>
    </w:p>
    <w:p w14:paraId="3D9D08FD" w14:textId="29F330B7" w:rsidR="006415C4" w:rsidRDefault="009362BE" w:rsidP="00274030">
      <w:pPr>
        <w:pStyle w:val="Body-TextTx"/>
      </w:pPr>
      <w:r>
        <w:t>When there</w:t>
      </w:r>
      <w:r w:rsidR="00396ECC">
        <w:t>’</w:t>
      </w:r>
      <w:r>
        <w:t xml:space="preserve">s not a Ku Klux left standing, the Shout vanishes. The </w:t>
      </w:r>
      <w:r w:rsidR="00036B1B">
        <w:t>ghost people</w:t>
      </w:r>
      <w:r w:rsidR="00A3495D">
        <w:t xml:space="preserve"> gone with it</w:t>
      </w:r>
      <w:r>
        <w:t xml:space="preserve">, my </w:t>
      </w:r>
      <w:r w:rsidR="00E25820">
        <w:t>brother</w:t>
      </w:r>
      <w:r w:rsidR="00036B1B">
        <w:t xml:space="preserve"> too</w:t>
      </w:r>
      <w:r w:rsidR="00427B6D">
        <w:t xml:space="preserve">, </w:t>
      </w:r>
      <w:r>
        <w:t>the</w:t>
      </w:r>
      <w:r w:rsidR="00036B1B">
        <w:t>ir</w:t>
      </w:r>
      <w:r>
        <w:t xml:space="preserve"> magic </w:t>
      </w:r>
      <w:r w:rsidR="00036B1B">
        <w:t>lingering in the air</w:t>
      </w:r>
      <w:r w:rsidR="00DA2131">
        <w:t xml:space="preserve"> like </w:t>
      </w:r>
      <w:r w:rsidR="0010126E">
        <w:t>lightning</w:t>
      </w:r>
      <w:r>
        <w:t xml:space="preserve">. </w:t>
      </w:r>
      <w:r w:rsidR="007F7B10">
        <w:t>All that</w:t>
      </w:r>
      <w:r w:rsidR="00396ECC">
        <w:t>’</w:t>
      </w:r>
      <w:r w:rsidR="007F7B10">
        <w:t xml:space="preserve">s left is Nana Jean, </w:t>
      </w:r>
      <w:r w:rsidR="0028510B">
        <w:t xml:space="preserve">spent from wielding so much magic, </w:t>
      </w:r>
      <w:r w:rsidR="007F7B10">
        <w:t xml:space="preserve">Uncle Will and </w:t>
      </w:r>
      <w:r w:rsidR="0028510B">
        <w:t>the</w:t>
      </w:r>
      <w:r w:rsidR="007F7B10">
        <w:t xml:space="preserve"> Shouters supporting her.</w:t>
      </w:r>
    </w:p>
    <w:p w14:paraId="4C6EA335" w14:textId="3D7979B8" w:rsidR="006415C4" w:rsidRDefault="0028510B" w:rsidP="00274030">
      <w:pPr>
        <w:pStyle w:val="Body-TextTx"/>
      </w:pPr>
      <w:r>
        <w:t xml:space="preserve">Sadie whoops. </w:t>
      </w:r>
      <w:r w:rsidR="00396ECC">
        <w:t>“</w:t>
      </w:r>
      <w:r w:rsidR="009362BE">
        <w:t>Told you</w:t>
      </w:r>
      <w:r w:rsidR="00036B1B">
        <w:t xml:space="preserve"> you</w:t>
      </w:r>
      <w:r w:rsidR="00396ECC">
        <w:t>’</w:t>
      </w:r>
      <w:r w:rsidR="00036B1B">
        <w:t>d like it!</w:t>
      </w:r>
      <w:r w:rsidR="00396ECC">
        <w:t>”</w:t>
      </w:r>
    </w:p>
    <w:p w14:paraId="4B78052A" w14:textId="33BE3ACC" w:rsidR="006415C4" w:rsidRDefault="00DA2131" w:rsidP="00274030">
      <w:pPr>
        <w:pStyle w:val="Body-TextTx"/>
      </w:pPr>
      <w:r>
        <w:lastRenderedPageBreak/>
        <w:t xml:space="preserve">I shake my head in wonder. </w:t>
      </w:r>
      <w:r w:rsidR="0028510B">
        <w:t xml:space="preserve">I </w:t>
      </w:r>
      <w:proofErr w:type="spellStart"/>
      <w:r w:rsidR="0028510B">
        <w:t>ain</w:t>
      </w:r>
      <w:r w:rsidR="00396ECC">
        <w:t>’</w:t>
      </w:r>
      <w:r w:rsidR="0028510B">
        <w:t>t</w:t>
      </w:r>
      <w:proofErr w:type="spellEnd"/>
      <w:r w:rsidR="0028510B">
        <w:t xml:space="preserve"> ever doubting that old Gullah woman again.</w:t>
      </w:r>
    </w:p>
    <w:p w14:paraId="566AFF16" w14:textId="3DB379E0" w:rsidR="006C26B2" w:rsidRDefault="00396ECC" w:rsidP="00274030">
      <w:pPr>
        <w:pStyle w:val="Body-TextTx"/>
      </w:pPr>
      <w:r>
        <w:t>“</w:t>
      </w:r>
      <w:r w:rsidR="00DA2131">
        <w:t>Well, t</w:t>
      </w:r>
      <w:r w:rsidR="006C26B2">
        <w:t>ime for me to go too</w:t>
      </w:r>
      <w:r w:rsidR="0028510B">
        <w:t>,</w:t>
      </w:r>
      <w:r>
        <w:t>”</w:t>
      </w:r>
      <w:r w:rsidR="0028510B">
        <w:t xml:space="preserve"> Sadie says</w:t>
      </w:r>
      <w:r w:rsidR="004E1D61">
        <w:t>,</w:t>
      </w:r>
      <w:r w:rsidR="0028510B">
        <w:t xml:space="preserve"> standing.</w:t>
      </w:r>
    </w:p>
    <w:p w14:paraId="61C8DF3C" w14:textId="68A7C7A4" w:rsidR="006C26B2" w:rsidRDefault="0028510B" w:rsidP="00274030">
      <w:pPr>
        <w:pStyle w:val="Body-TextTx"/>
      </w:pPr>
      <w:r>
        <w:t xml:space="preserve">My mouth opens, </w:t>
      </w:r>
      <w:r w:rsidR="006C26B2" w:rsidRPr="006C26B2">
        <w:t xml:space="preserve">not knowing what to say. </w:t>
      </w:r>
      <w:proofErr w:type="gramStart"/>
      <w:r w:rsidR="006C26B2" w:rsidRPr="006C26B2">
        <w:t>So</w:t>
      </w:r>
      <w:proofErr w:type="gramEnd"/>
      <w:r w:rsidR="006C26B2" w:rsidRPr="006C26B2">
        <w:t xml:space="preserve"> I settle for the truth. </w:t>
      </w:r>
      <w:r w:rsidR="00396ECC">
        <w:t>“</w:t>
      </w:r>
      <w:r w:rsidR="006C26B2" w:rsidRPr="006C26B2">
        <w:t>I miss you.</w:t>
      </w:r>
      <w:r w:rsidR="00396ECC">
        <w:t>”</w:t>
      </w:r>
    </w:p>
    <w:p w14:paraId="7228DE61" w14:textId="41FE30D9" w:rsidR="006C26B2" w:rsidRDefault="006C26B2" w:rsidP="00274030">
      <w:pPr>
        <w:pStyle w:val="Body-TextTx"/>
      </w:pPr>
      <w:r>
        <w:t>Sadie grins</w:t>
      </w:r>
      <w:r w:rsidRPr="006C26B2">
        <w:t>.</w:t>
      </w:r>
      <w:r>
        <w:t xml:space="preserve"> </w:t>
      </w:r>
      <w:r w:rsidR="00396ECC">
        <w:t>“</w:t>
      </w:r>
      <w:proofErr w:type="gramStart"/>
      <w:r w:rsidR="00E25820">
        <w:t>You</w:t>
      </w:r>
      <w:proofErr w:type="gramEnd"/>
      <w:r w:rsidR="00E25820">
        <w:t xml:space="preserve"> betta</w:t>
      </w:r>
      <w:r w:rsidRPr="006C26B2">
        <w:t>.</w:t>
      </w:r>
      <w:r w:rsidR="001D59D4">
        <w:t xml:space="preserve"> </w:t>
      </w:r>
      <w:proofErr w:type="spellStart"/>
      <w:r w:rsidR="00A96D4B">
        <w:t>Y</w:t>
      </w:r>
      <w:r w:rsidR="00396ECC">
        <w:t>’</w:t>
      </w:r>
      <w:r w:rsidR="00A96D4B">
        <w:t>all</w:t>
      </w:r>
      <w:proofErr w:type="spellEnd"/>
      <w:r w:rsidR="001D59D4">
        <w:t xml:space="preserve"> remember to do something big for me like I asked.</w:t>
      </w:r>
      <w:r w:rsidR="00396ECC">
        <w:t>”</w:t>
      </w:r>
      <w:r w:rsidR="001D59D4">
        <w:t xml:space="preserve"> </w:t>
      </w:r>
      <w:r>
        <w:t xml:space="preserve">She </w:t>
      </w:r>
      <w:r w:rsidR="00DA2131">
        <w:t>looks down</w:t>
      </w:r>
      <w:r w:rsidRPr="006C26B2">
        <w:t>.</w:t>
      </w:r>
      <w:r>
        <w:t xml:space="preserve"> </w:t>
      </w:r>
      <w:r w:rsidR="00396ECC">
        <w:t>“</w:t>
      </w:r>
      <w:r>
        <w:t xml:space="preserve">What wrong with </w:t>
      </w:r>
      <w:r w:rsidR="001D59D4">
        <w:t>Cordy</w:t>
      </w:r>
      <w:r>
        <w:t>?</w:t>
      </w:r>
      <w:r w:rsidR="00396ECC">
        <w:t>”</w:t>
      </w:r>
    </w:p>
    <w:p w14:paraId="24E82A6C" w14:textId="45168F96" w:rsidR="006C26B2" w:rsidRDefault="00E25820" w:rsidP="00274030">
      <w:pPr>
        <w:pStyle w:val="Body-TextTx"/>
      </w:pPr>
      <w:r>
        <w:t>I</w:t>
      </w:r>
      <w:r w:rsidR="00036B1B">
        <w:t xml:space="preserve"> </w:t>
      </w:r>
      <w:r w:rsidR="00DA2131">
        <w:t>turn</w:t>
      </w:r>
      <w:r w:rsidR="00036B1B">
        <w:t xml:space="preserve"> to where Chef still unmoving.</w:t>
      </w:r>
      <w:r w:rsidR="006C26B2">
        <w:t xml:space="preserve"> </w:t>
      </w:r>
      <w:r w:rsidR="00396ECC">
        <w:t>“</w:t>
      </w:r>
      <w:r>
        <w:t>She got hit.</w:t>
      </w:r>
      <w:r w:rsidR="00396ECC">
        <w:t>”</w:t>
      </w:r>
    </w:p>
    <w:p w14:paraId="79B03C62" w14:textId="0986C44F" w:rsidR="006415C4" w:rsidRDefault="006C26B2" w:rsidP="00274030">
      <w:pPr>
        <w:pStyle w:val="Body-TextTx"/>
      </w:pPr>
      <w:r>
        <w:t>Sadie</w:t>
      </w:r>
      <w:r w:rsidRPr="006C26B2">
        <w:t xml:space="preserve"> lean</w:t>
      </w:r>
      <w:r>
        <w:t>s</w:t>
      </w:r>
      <w:r w:rsidRPr="006C26B2">
        <w:t xml:space="preserve"> </w:t>
      </w:r>
      <w:r w:rsidR="00DA2131">
        <w:t>in</w:t>
      </w:r>
      <w:r w:rsidRPr="006C26B2">
        <w:t xml:space="preserve">. </w:t>
      </w:r>
      <w:r w:rsidR="00396ECC">
        <w:t>“</w:t>
      </w:r>
      <w:r w:rsidRPr="006C26B2">
        <w:t>There</w:t>
      </w:r>
      <w:r w:rsidR="00396ECC">
        <w:t>’</w:t>
      </w:r>
      <w:r w:rsidRPr="006C26B2">
        <w:t>s a trick to this.</w:t>
      </w:r>
      <w:r w:rsidR="00396ECC">
        <w:t>”</w:t>
      </w:r>
      <w:r w:rsidRPr="006C26B2">
        <w:t xml:space="preserve"> </w:t>
      </w:r>
      <w:r w:rsidR="00DA2131">
        <w:t>And</w:t>
      </w:r>
      <w:r>
        <w:t xml:space="preserve"> </w:t>
      </w:r>
      <w:r w:rsidR="00036B1B">
        <w:t>slaps</w:t>
      </w:r>
      <w:r w:rsidRPr="006C26B2">
        <w:t xml:space="preserve"> Chef</w:t>
      </w:r>
      <w:r w:rsidR="00396ECC">
        <w:t>’</w:t>
      </w:r>
      <w:r w:rsidRPr="006C26B2">
        <w:t>s face</w:t>
      </w:r>
      <w:r w:rsidR="00DA2131">
        <w:t>. But</w:t>
      </w:r>
      <w:r w:rsidRPr="006C26B2">
        <w:t xml:space="preserve"> her fingers go right through. Frowning</w:t>
      </w:r>
      <w:r w:rsidR="003B07F1">
        <w:t>,</w:t>
      </w:r>
      <w:r w:rsidRPr="006C26B2">
        <w:t xml:space="preserve"> she tr</w:t>
      </w:r>
      <w:r w:rsidR="001D59D4">
        <w:t>ies</w:t>
      </w:r>
      <w:r w:rsidRPr="006C26B2">
        <w:t xml:space="preserve"> again</w:t>
      </w:r>
      <w:r w:rsidR="00E25820">
        <w:t xml:space="preserve">, this time </w:t>
      </w:r>
      <w:r w:rsidR="00DA2131">
        <w:t>making</w:t>
      </w:r>
      <w:r w:rsidRPr="006C26B2">
        <w:t xml:space="preserve"> a loud </w:t>
      </w:r>
      <w:r w:rsidR="004E1D61" w:rsidRPr="00495125">
        <w:rPr>
          <w:rStyle w:val="itali"/>
        </w:rPr>
        <w:t>smack,</w:t>
      </w:r>
      <w:r w:rsidR="004E1D61">
        <w:t xml:space="preserve"> </w:t>
      </w:r>
      <w:r w:rsidRPr="006C26B2">
        <w:t xml:space="preserve">and Chef </w:t>
      </w:r>
      <w:r w:rsidR="00DA2131">
        <w:t>bolts</w:t>
      </w:r>
      <w:r w:rsidRPr="006C26B2">
        <w:t xml:space="preserve"> up with a start.</w:t>
      </w:r>
      <w:r>
        <w:t xml:space="preserve"> </w:t>
      </w:r>
      <w:r w:rsidR="00DA2131">
        <w:t>Sadie</w:t>
      </w:r>
      <w:r>
        <w:t xml:space="preserve"> laughs</w:t>
      </w:r>
      <w:r w:rsidR="001D59D4">
        <w:t xml:space="preserve"> like </w:t>
      </w:r>
      <w:r w:rsidR="00E25820">
        <w:t>it</w:t>
      </w:r>
      <w:r w:rsidR="00396ECC">
        <w:t>’</w:t>
      </w:r>
      <w:r w:rsidR="00E25820">
        <w:t>s</w:t>
      </w:r>
      <w:r w:rsidR="001D59D4">
        <w:t xml:space="preserve"> the funniest joke in the world.</w:t>
      </w:r>
    </w:p>
    <w:p w14:paraId="790982EB" w14:textId="518475F1" w:rsidR="006415C4" w:rsidRDefault="00396ECC" w:rsidP="00274030">
      <w:pPr>
        <w:pStyle w:val="Body-TextTx"/>
      </w:pPr>
      <w:r>
        <w:t>“</w:t>
      </w:r>
      <w:r w:rsidR="00DA2131">
        <w:t>My grandpappy was right</w:t>
      </w:r>
      <w:r w:rsidR="004E1D61">
        <w:t>.</w:t>
      </w:r>
      <w:r>
        <w:t>”</w:t>
      </w:r>
      <w:r w:rsidR="00DA2131">
        <w:t xml:space="preserve"> </w:t>
      </w:r>
      <w:r w:rsidR="004E1D61">
        <w:t>S</w:t>
      </w:r>
      <w:r w:rsidR="00DA2131">
        <w:t>he winks.</w:t>
      </w:r>
      <w:r w:rsidR="00E25820">
        <w:t xml:space="preserve"> </w:t>
      </w:r>
      <w:r>
        <w:t>“</w:t>
      </w:r>
      <w:r w:rsidR="001D59D4">
        <w:t>We do get them back.</w:t>
      </w:r>
      <w:r>
        <w:t>”</w:t>
      </w:r>
      <w:r w:rsidR="001D59D4">
        <w:t xml:space="preserve"> Two wings unfurl from her </w:t>
      </w:r>
      <w:r w:rsidR="0028510B">
        <w:t>behind her</w:t>
      </w:r>
      <w:r w:rsidR="00DA2131">
        <w:t xml:space="preserve">: </w:t>
      </w:r>
      <w:r w:rsidR="0028510B">
        <w:t xml:space="preserve">beautiful </w:t>
      </w:r>
      <w:r w:rsidR="001D59D4">
        <w:t xml:space="preserve">gold </w:t>
      </w:r>
      <w:r w:rsidR="00E25820">
        <w:t xml:space="preserve">feathers </w:t>
      </w:r>
      <w:r w:rsidR="001D59D4">
        <w:t>with streaks of black. She spreads them wide</w:t>
      </w:r>
      <w:r w:rsidR="00DA2131">
        <w:t xml:space="preserve">, </w:t>
      </w:r>
      <w:r w:rsidR="0076000D">
        <w:t xml:space="preserve">lifting and </w:t>
      </w:r>
      <w:r w:rsidR="00DA2131">
        <w:t>shooting</w:t>
      </w:r>
      <w:r w:rsidR="006C26B2">
        <w:t xml:space="preserve"> into the air like an arrow, gone.</w:t>
      </w:r>
    </w:p>
    <w:p w14:paraId="7CF0735E" w14:textId="038A6B03" w:rsidR="006415C4" w:rsidRDefault="00396ECC" w:rsidP="00274030">
      <w:pPr>
        <w:pStyle w:val="Body-TextTx"/>
      </w:pPr>
      <w:r>
        <w:t>“</w:t>
      </w:r>
      <w:r w:rsidR="0028510B">
        <w:t>Guessing I missed a few things</w:t>
      </w:r>
      <w:r w:rsidR="009435FA">
        <w:t>?</w:t>
      </w:r>
      <w:r>
        <w:t>”</w:t>
      </w:r>
      <w:r w:rsidR="006C26B2" w:rsidRPr="006C26B2">
        <w:t xml:space="preserve"> </w:t>
      </w:r>
      <w:r w:rsidR="006C26B2">
        <w:t>Chef</w:t>
      </w:r>
      <w:r w:rsidR="006C26B2" w:rsidRPr="006C26B2">
        <w:t xml:space="preserve"> </w:t>
      </w:r>
      <w:r w:rsidR="00317EE4">
        <w:t>asks</w:t>
      </w:r>
      <w:r w:rsidR="006C26B2" w:rsidRPr="006C26B2">
        <w:t xml:space="preserve">, </w:t>
      </w:r>
      <w:r w:rsidR="00E25820">
        <w:t xml:space="preserve">both of us </w:t>
      </w:r>
      <w:r w:rsidR="00DA2131">
        <w:t>staring up</w:t>
      </w:r>
      <w:r w:rsidR="00E25820">
        <w:t xml:space="preserve"> </w:t>
      </w:r>
      <w:r w:rsidR="00DA2131">
        <w:t>at</w:t>
      </w:r>
      <w:r w:rsidR="00E25820">
        <w:t xml:space="preserve"> the sky</w:t>
      </w:r>
      <w:r w:rsidR="006C26B2" w:rsidRPr="006C26B2">
        <w:t>.</w:t>
      </w:r>
    </w:p>
    <w:p w14:paraId="2F86E30C" w14:textId="77777777" w:rsidR="001D59D4" w:rsidRDefault="00DA2131" w:rsidP="00274030">
      <w:pPr>
        <w:pStyle w:val="Body-TextTx"/>
      </w:pPr>
      <w:r>
        <w:t>S</w:t>
      </w:r>
      <w:r w:rsidR="006C26B2">
        <w:t xml:space="preserve">omeone groans. I </w:t>
      </w:r>
      <w:r w:rsidR="00E25820">
        <w:t>look to</w:t>
      </w:r>
      <w:r w:rsidR="006C26B2">
        <w:t xml:space="preserve"> find Michael George, coming awake. He open</w:t>
      </w:r>
      <w:r w:rsidR="00317EE4">
        <w:t>s</w:t>
      </w:r>
      <w:r w:rsidR="006C26B2">
        <w:t xml:space="preserve"> eyes that are bright and brown and beautiful, </w:t>
      </w:r>
      <w:r w:rsidR="00E25820">
        <w:t>blinking</w:t>
      </w:r>
      <w:r w:rsidR="001D59D4">
        <w:t xml:space="preserve"> at</w:t>
      </w:r>
      <w:r w:rsidR="006C26B2">
        <w:t xml:space="preserve"> me in </w:t>
      </w:r>
      <w:r w:rsidR="0028510B">
        <w:t>confusion</w:t>
      </w:r>
      <w:r w:rsidR="006C26B2">
        <w:t>.</w:t>
      </w:r>
    </w:p>
    <w:p w14:paraId="5656C8E3" w14:textId="5C288959" w:rsidR="00427B6D" w:rsidRDefault="00396ECC" w:rsidP="00274030">
      <w:pPr>
        <w:pStyle w:val="Body-TextTx"/>
      </w:pPr>
      <w:r>
        <w:t>“</w:t>
      </w:r>
      <w:r w:rsidR="001D59D4">
        <w:t>Maryse?</w:t>
      </w:r>
      <w:r>
        <w:t>”</w:t>
      </w:r>
    </w:p>
    <w:p w14:paraId="64C10D9D" w14:textId="642E1133" w:rsidR="006415C4" w:rsidRDefault="001D59D4" w:rsidP="00274030">
      <w:pPr>
        <w:pStyle w:val="Body-TextTx"/>
      </w:pPr>
      <w:r>
        <w:t xml:space="preserve">I </w:t>
      </w:r>
      <w:r w:rsidR="00DA2131">
        <w:t>kiss him</w:t>
      </w:r>
      <w:r w:rsidR="00317EE4">
        <w:t xml:space="preserve"> so strong it leaves hi</w:t>
      </w:r>
      <w:r w:rsidR="00E25820">
        <w:t>m</w:t>
      </w:r>
      <w:r w:rsidR="00317EE4">
        <w:t xml:space="preserve"> startled.</w:t>
      </w:r>
      <w:r w:rsidR="006C26B2">
        <w:t xml:space="preserve"> </w:t>
      </w:r>
      <w:r w:rsidR="00DA2131">
        <w:t>Only answer I got for now.</w:t>
      </w:r>
    </w:p>
    <w:p w14:paraId="5D341A19" w14:textId="6749671E" w:rsidR="006415C4" w:rsidRDefault="00396ECC" w:rsidP="00274030">
      <w:pPr>
        <w:pStyle w:val="Body-TextTx"/>
      </w:pPr>
      <w:r>
        <w:t>“</w:t>
      </w:r>
      <w:r w:rsidR="001A0C5F">
        <w:t>It stopped raining,</w:t>
      </w:r>
      <w:r>
        <w:t>”</w:t>
      </w:r>
      <w:r w:rsidR="00E4475D">
        <w:t xml:space="preserve"> Chef </w:t>
      </w:r>
      <w:r w:rsidR="001A0C5F">
        <w:t>notes</w:t>
      </w:r>
      <w:r w:rsidR="00E4475D">
        <w:t>.</w:t>
      </w:r>
    </w:p>
    <w:p w14:paraId="32DA17A9" w14:textId="3E71477B" w:rsidR="006415C4" w:rsidRDefault="00E25820" w:rsidP="00274030">
      <w:pPr>
        <w:pStyle w:val="Body-TextTx"/>
      </w:pPr>
      <w:r>
        <w:t xml:space="preserve">I pull away from Michael George, looking around. She right. </w:t>
      </w:r>
      <w:r w:rsidR="00317EE4">
        <w:t xml:space="preserve">No more storm. </w:t>
      </w:r>
      <w:r>
        <w:t>Clouds clearing up so you</w:t>
      </w:r>
      <w:r w:rsidR="00E4475D">
        <w:t xml:space="preserve"> </w:t>
      </w:r>
      <w:r>
        <w:t xml:space="preserve">can </w:t>
      </w:r>
      <w:r w:rsidR="00E4475D">
        <w:t xml:space="preserve">even see stars. </w:t>
      </w:r>
      <w:r>
        <w:t xml:space="preserve">On the mountaintop, </w:t>
      </w:r>
      <w:r w:rsidR="00E4475D">
        <w:t xml:space="preserve">no </w:t>
      </w:r>
      <w:r w:rsidR="00D0089C">
        <w:t xml:space="preserve">fires or </w:t>
      </w:r>
      <w:r w:rsidR="00E4475D">
        <w:t xml:space="preserve">Ku </w:t>
      </w:r>
      <w:proofErr w:type="spellStart"/>
      <w:r w:rsidR="00E4475D">
        <w:t>Kluxes</w:t>
      </w:r>
      <w:proofErr w:type="spellEnd"/>
      <w:r w:rsidR="00E4475D">
        <w:t xml:space="preserve"> left, but </w:t>
      </w:r>
      <w:r w:rsidR="00317EE4">
        <w:t>still</w:t>
      </w:r>
      <w:r w:rsidR="00E4475D">
        <w:t xml:space="preserve"> </w:t>
      </w:r>
      <w:proofErr w:type="spellStart"/>
      <w:r w:rsidR="00E4475D">
        <w:t>Klans</w:t>
      </w:r>
      <w:proofErr w:type="spellEnd"/>
      <w:r w:rsidR="00E4475D">
        <w:t xml:space="preserve">. </w:t>
      </w:r>
      <w:r w:rsidR="00317EE4">
        <w:t>Lots</w:t>
      </w:r>
      <w:r w:rsidR="00E4475D">
        <w:t xml:space="preserve"> milling about, </w:t>
      </w:r>
      <w:r w:rsidR="00317EE4">
        <w:t>like ducks what got hit on the head</w:t>
      </w:r>
      <w:r w:rsidR="00E4475D">
        <w:t xml:space="preserve">. </w:t>
      </w:r>
      <w:r>
        <w:t>M</w:t>
      </w:r>
      <w:r w:rsidR="00317EE4">
        <w:t>ore</w:t>
      </w:r>
      <w:r w:rsidR="00E4475D">
        <w:t xml:space="preserve"> on hands and knees, retching their guts out. Hope they spit up some of their own hate too.</w:t>
      </w:r>
    </w:p>
    <w:p w14:paraId="73CA7B6B" w14:textId="571B6770" w:rsidR="006415C4" w:rsidRDefault="00E4475D" w:rsidP="00274030">
      <w:pPr>
        <w:pStyle w:val="Body-TextTx"/>
      </w:pPr>
      <w:r>
        <w:t xml:space="preserve">Chef calls to our people, who locate the </w:t>
      </w:r>
      <w:r w:rsidR="009435FA">
        <w:t>kidnapped</w:t>
      </w:r>
      <w:r>
        <w:t xml:space="preserve"> colored folk amid the </w:t>
      </w:r>
      <w:r w:rsidR="009435FA">
        <w:t>wrecked</w:t>
      </w:r>
      <w:r>
        <w:t xml:space="preserve"> </w:t>
      </w:r>
      <w:r>
        <w:lastRenderedPageBreak/>
        <w:t>platform. At some point, Emma finds that project</w:t>
      </w:r>
      <w:r w:rsidR="00D0089C">
        <w:t>or</w:t>
      </w:r>
      <w:r>
        <w:t xml:space="preserve"> and blows it to bits with her shotgun</w:t>
      </w:r>
      <w:r w:rsidR="00D0089C">
        <w:t xml:space="preserve">. </w:t>
      </w:r>
      <w:r w:rsidR="00E25820">
        <w:t>The night</w:t>
      </w:r>
      <w:r w:rsidR="00D0089C">
        <w:t xml:space="preserve"> goes </w:t>
      </w:r>
      <w:r w:rsidR="00427B6D">
        <w:t>pitch-</w:t>
      </w:r>
      <w:r w:rsidR="00D0089C">
        <w:t>black but</w:t>
      </w:r>
      <w:r>
        <w:t xml:space="preserve"> </w:t>
      </w:r>
      <w:r w:rsidR="00D0089C">
        <w:t xml:space="preserve">at least </w:t>
      </w:r>
      <w:r>
        <w:t>we don</w:t>
      </w:r>
      <w:r w:rsidR="00396ECC">
        <w:t>’</w:t>
      </w:r>
      <w:r>
        <w:t xml:space="preserve">t have to see that damned movie no more. When we got everybody, we </w:t>
      </w:r>
      <w:r w:rsidR="009435FA">
        <w:t>set out</w:t>
      </w:r>
      <w:r>
        <w:t xml:space="preserve">. </w:t>
      </w:r>
      <w:r w:rsidR="006A4F85">
        <w:t>This time Nana Jean and the Shouters lead, and we follow Uncle Will</w:t>
      </w:r>
      <w:r w:rsidR="00396ECC">
        <w:t>’</w:t>
      </w:r>
      <w:r w:rsidR="006A4F85">
        <w:t xml:space="preserve">s voice calling, </w:t>
      </w:r>
      <w:r w:rsidR="00396ECC">
        <w:t>“</w:t>
      </w:r>
      <w:r w:rsidR="006A4F85">
        <w:t>Adam in the Garden!</w:t>
      </w:r>
      <w:r w:rsidR="00396ECC">
        <w:t>”</w:t>
      </w:r>
      <w:r w:rsidR="006A4F85">
        <w:t xml:space="preserve"> as the </w:t>
      </w:r>
      <w:proofErr w:type="spellStart"/>
      <w:r w:rsidR="006A4F85">
        <w:t>Basers</w:t>
      </w:r>
      <w:proofErr w:type="spellEnd"/>
      <w:r w:rsidR="006A4F85">
        <w:t xml:space="preserve"> answer, </w:t>
      </w:r>
      <w:r w:rsidR="00396ECC">
        <w:t>“</w:t>
      </w:r>
      <w:r w:rsidR="006A4F85">
        <w:t>Picking up leaves!</w:t>
      </w:r>
      <w:r w:rsidR="00396ECC">
        <w:t>”</w:t>
      </w:r>
    </w:p>
    <w:p w14:paraId="39EDAD96" w14:textId="624D8840" w:rsidR="006415C4" w:rsidRDefault="00E4475D" w:rsidP="00274030">
      <w:pPr>
        <w:pStyle w:val="Body-TextTx"/>
      </w:pPr>
      <w:r>
        <w:t xml:space="preserve">Chef can walk some, but Michael George still weak. </w:t>
      </w:r>
      <w:proofErr w:type="gramStart"/>
      <w:r>
        <w:t>So</w:t>
      </w:r>
      <w:proofErr w:type="gramEnd"/>
      <w:r>
        <w:t xml:space="preserve"> I got to support them both. We </w:t>
      </w:r>
      <w:proofErr w:type="spellStart"/>
      <w:r>
        <w:t>ain</w:t>
      </w:r>
      <w:r w:rsidR="00396ECC">
        <w:t>’</w:t>
      </w:r>
      <w:r>
        <w:t>t</w:t>
      </w:r>
      <w:proofErr w:type="spellEnd"/>
      <w:r>
        <w:t xml:space="preserve"> gone a ways before I notice a woman. Only </w:t>
      </w:r>
      <w:proofErr w:type="spellStart"/>
      <w:r>
        <w:t>Klans</w:t>
      </w:r>
      <w:proofErr w:type="spellEnd"/>
      <w:r>
        <w:t xml:space="preserve"> not stumbling around or retching. She kneeling in her robes, hugging a </w:t>
      </w:r>
      <w:r w:rsidR="006A4F85">
        <w:t>little</w:t>
      </w:r>
      <w:r>
        <w:t xml:space="preserve"> boy close. Her eyes meet mine</w:t>
      </w:r>
      <w:r w:rsidR="009D50DC">
        <w:t xml:space="preserve">, </w:t>
      </w:r>
      <w:r w:rsidR="006A4F85">
        <w:t>bright</w:t>
      </w:r>
      <w:r>
        <w:t xml:space="preserve"> </w:t>
      </w:r>
      <w:r w:rsidR="009435FA">
        <w:t>and feverish</w:t>
      </w:r>
      <w:r w:rsidR="0076000D">
        <w:t xml:space="preserve">. </w:t>
      </w:r>
      <w:r>
        <w:t xml:space="preserve">I recognize </w:t>
      </w:r>
      <w:r w:rsidR="009435FA">
        <w:t>their faces</w:t>
      </w:r>
      <w:r w:rsidR="006A4F85">
        <w:t>. F</w:t>
      </w:r>
      <w:r>
        <w:t>rom Butcher Clyde</w:t>
      </w:r>
      <w:r w:rsidR="00396ECC">
        <w:t>’</w:t>
      </w:r>
      <w:r>
        <w:t xml:space="preserve">s. </w:t>
      </w:r>
      <w:r w:rsidR="006A4F85">
        <w:t>M</w:t>
      </w:r>
      <w:r w:rsidR="009257E2" w:rsidRPr="009257E2">
        <w:t xml:space="preserve">ust have </w:t>
      </w:r>
      <w:r w:rsidR="0076000D">
        <w:t>no meat</w:t>
      </w:r>
      <w:r w:rsidR="009257E2" w:rsidRPr="009257E2">
        <w:t>. Seems my interruption that day saved them</w:t>
      </w:r>
      <w:r w:rsidR="009257E2">
        <w:t xml:space="preserve"> a bellyache</w:t>
      </w:r>
      <w:r w:rsidR="006A4F85">
        <w:t xml:space="preserve">, </w:t>
      </w:r>
      <w:r w:rsidR="009257E2">
        <w:t>and worse</w:t>
      </w:r>
      <w:r w:rsidR="009257E2" w:rsidRPr="009257E2">
        <w:t>.</w:t>
      </w:r>
    </w:p>
    <w:p w14:paraId="6E2914C1" w14:textId="4040DC6D" w:rsidR="00E4475D" w:rsidRDefault="00396ECC" w:rsidP="00274030">
      <w:pPr>
        <w:pStyle w:val="Body-TextTx"/>
      </w:pPr>
      <w:r>
        <w:t>“</w:t>
      </w:r>
      <w:r w:rsidR="00E4475D">
        <w:t>Monsters</w:t>
      </w:r>
      <w:r w:rsidR="006A4F85">
        <w:t>!</w:t>
      </w:r>
      <w:r>
        <w:t>”</w:t>
      </w:r>
      <w:r w:rsidR="00E4475D">
        <w:t xml:space="preserve"> </w:t>
      </w:r>
      <w:r w:rsidR="009257E2">
        <w:t>she stammers to me</w:t>
      </w:r>
      <w:r w:rsidR="00E4475D">
        <w:t xml:space="preserve">. </w:t>
      </w:r>
      <w:r>
        <w:t>“</w:t>
      </w:r>
      <w:r w:rsidR="00E4475D">
        <w:t xml:space="preserve">They </w:t>
      </w:r>
      <w:proofErr w:type="gramStart"/>
      <w:r w:rsidR="00E4475D">
        <w:t>was</w:t>
      </w:r>
      <w:proofErr w:type="gramEnd"/>
      <w:r w:rsidR="00E4475D">
        <w:t xml:space="preserve"> monsters</w:t>
      </w:r>
      <w:r w:rsidR="001A0C5F">
        <w:t>!</w:t>
      </w:r>
      <w:r w:rsidR="00E4475D">
        <w:t xml:space="preserve"> I </w:t>
      </w:r>
      <w:proofErr w:type="spellStart"/>
      <w:r w:rsidR="009435FA">
        <w:t>seen</w:t>
      </w:r>
      <w:proofErr w:type="spellEnd"/>
      <w:r w:rsidR="00E4475D">
        <w:t xml:space="preserve"> them! I </w:t>
      </w:r>
      <w:proofErr w:type="spellStart"/>
      <w:r w:rsidR="009435FA">
        <w:t>seen</w:t>
      </w:r>
      <w:proofErr w:type="spellEnd"/>
      <w:r w:rsidR="009D50DC">
        <w:t xml:space="preserve"> them!</w:t>
      </w:r>
      <w:r>
        <w:t>”</w:t>
      </w:r>
    </w:p>
    <w:p w14:paraId="390E11F8" w14:textId="2C44ED85" w:rsidR="006415C4" w:rsidRDefault="001A0C5F" w:rsidP="00274030">
      <w:pPr>
        <w:pStyle w:val="Body-TextTx"/>
      </w:pPr>
      <w:r>
        <w:t xml:space="preserve">Chef and I look at each other, then answer back, </w:t>
      </w:r>
      <w:r w:rsidR="00396ECC">
        <w:t>“’</w:t>
      </w:r>
      <w:r>
        <w:t>Bout damn time!</w:t>
      </w:r>
      <w:r w:rsidR="00396ECC">
        <w:t>”</w:t>
      </w:r>
    </w:p>
    <w:p w14:paraId="6BD4399F" w14:textId="77777777" w:rsidR="006415C4" w:rsidRDefault="001A0C5F" w:rsidP="00274030">
      <w:pPr>
        <w:pStyle w:val="Body-TextTx"/>
      </w:pPr>
      <w:r>
        <w:t>We leave her there to her newfound sight, making our way home.</w:t>
      </w:r>
    </w:p>
    <w:p w14:paraId="47B3837E" w14:textId="77777777" w:rsidR="00CB582F" w:rsidRPr="00CB582F" w:rsidRDefault="00CB582F" w:rsidP="00CB582F">
      <w:pPr>
        <w:pStyle w:val="Section-ChapterSCP"/>
      </w:pPr>
      <w:r w:rsidRPr="00CB582F">
        <w:lastRenderedPageBreak/>
        <w:t>Epilogue</w:t>
      </w:r>
    </w:p>
    <w:p w14:paraId="4CC866FE" w14:textId="2F1A292B" w:rsidR="009754CB" w:rsidRDefault="00706F6F" w:rsidP="00DC795B">
      <w:pPr>
        <w:pStyle w:val="TitleTtl"/>
      </w:pPr>
      <w:r>
        <w:t>Epilogue</w:t>
      </w:r>
    </w:p>
    <w:p w14:paraId="3F23FF88" w14:textId="48785318" w:rsidR="006415C4" w:rsidRDefault="009754CB" w:rsidP="00274030">
      <w:pPr>
        <w:pStyle w:val="Body-TextTx"/>
      </w:pPr>
      <w:r>
        <w:t xml:space="preserve">I sit sipping the best mint julep </w:t>
      </w:r>
      <w:r w:rsidR="009D50DC">
        <w:t xml:space="preserve">I </w:t>
      </w:r>
      <w:r w:rsidR="00EC18EF">
        <w:t>ever tasted</w:t>
      </w:r>
      <w:r w:rsidR="00AA0D03">
        <w:t>. J</w:t>
      </w:r>
      <w:r>
        <w:t>ust enough bourbon</w:t>
      </w:r>
      <w:r w:rsidDel="009754CB">
        <w:t xml:space="preserve"> </w:t>
      </w:r>
      <w:r w:rsidR="009D50DC">
        <w:t>and sugar</w:t>
      </w:r>
      <w:r>
        <w:t xml:space="preserve">. </w:t>
      </w:r>
      <w:r w:rsidR="00AA0D03">
        <w:t>N</w:t>
      </w:r>
      <w:r>
        <w:t xml:space="preserve">ot a </w:t>
      </w:r>
      <w:r w:rsidRPr="00BD60BE">
        <w:rPr>
          <w:rStyle w:val="itali"/>
        </w:rPr>
        <w:t>real</w:t>
      </w:r>
      <w:r>
        <w:t xml:space="preserve"> mint julep</w:t>
      </w:r>
      <w:r w:rsidR="009435FA">
        <w:t>, of course</w:t>
      </w:r>
      <w:r>
        <w:t xml:space="preserve">. Nothing here </w:t>
      </w:r>
      <w:r w:rsidR="002B432B">
        <w:t>real</w:t>
      </w:r>
      <w:r>
        <w:t xml:space="preserve">. </w:t>
      </w:r>
      <w:r w:rsidR="00294AED">
        <w:t xml:space="preserve">Not the </w:t>
      </w:r>
      <w:r w:rsidR="009435FA">
        <w:t xml:space="preserve">antique </w:t>
      </w:r>
      <w:r w:rsidR="00294AED">
        <w:t>white table or the wicker chair I</w:t>
      </w:r>
      <w:r w:rsidR="00396ECC">
        <w:t>’</w:t>
      </w:r>
      <w:r w:rsidR="00294AED">
        <w:t xml:space="preserve">m </w:t>
      </w:r>
      <w:r w:rsidR="00EC18EF">
        <w:t xml:space="preserve">sitting </w:t>
      </w:r>
      <w:r w:rsidR="009B5755">
        <w:t>in</w:t>
      </w:r>
      <w:r w:rsidR="00294AED">
        <w:t xml:space="preserve">, </w:t>
      </w:r>
      <w:r w:rsidR="00EC18EF">
        <w:t>set</w:t>
      </w:r>
      <w:r w:rsidR="00294AED">
        <w:t xml:space="preserve"> on</w:t>
      </w:r>
      <w:r w:rsidR="00EC18EF">
        <w:t xml:space="preserve"> a</w:t>
      </w:r>
      <w:r w:rsidR="00294AED">
        <w:t xml:space="preserve"> </w:t>
      </w:r>
      <w:r w:rsidR="009435FA">
        <w:t>mound</w:t>
      </w:r>
      <w:r w:rsidR="00294AED">
        <w:t xml:space="preserve"> of grass in what look like a swamp. </w:t>
      </w:r>
      <w:r>
        <w:t xml:space="preserve">The </w:t>
      </w:r>
      <w:r w:rsidR="00EC18EF">
        <w:t>giant</w:t>
      </w:r>
      <w:r>
        <w:t xml:space="preserve"> </w:t>
      </w:r>
      <w:r w:rsidR="00B10280">
        <w:t>r</w:t>
      </w:r>
      <w:r w:rsidR="00294AED">
        <w:t xml:space="preserve">ed </w:t>
      </w:r>
      <w:r w:rsidR="00B10280">
        <w:t>o</w:t>
      </w:r>
      <w:r w:rsidR="00294AED">
        <w:t xml:space="preserve">ak still there, </w:t>
      </w:r>
      <w:r w:rsidR="00C30903">
        <w:t>now</w:t>
      </w:r>
      <w:r w:rsidR="00294AED">
        <w:t xml:space="preserve"> covered in tresses of tan Spanish moss and lavender wisteria. </w:t>
      </w:r>
      <w:r w:rsidR="00AA0D03">
        <w:t>B</w:t>
      </w:r>
      <w:r w:rsidR="00294AED">
        <w:t xml:space="preserve">ehind us </w:t>
      </w:r>
      <w:r w:rsidR="00AA0D03">
        <w:t>sits</w:t>
      </w:r>
      <w:r w:rsidR="00294AED">
        <w:t xml:space="preserve"> a mansion, </w:t>
      </w:r>
      <w:r w:rsidR="009B5755">
        <w:t xml:space="preserve">with </w:t>
      </w:r>
      <w:r w:rsidR="00294AED">
        <w:t>ivy twist</w:t>
      </w:r>
      <w:r w:rsidR="00AA0D03">
        <w:t>ing</w:t>
      </w:r>
      <w:r w:rsidR="00EC18EF">
        <w:t xml:space="preserve"> about </w:t>
      </w:r>
      <w:r w:rsidR="009B5755">
        <w:t xml:space="preserve">faded white </w:t>
      </w:r>
      <w:r w:rsidR="00294AED">
        <w:t>columns and creep</w:t>
      </w:r>
      <w:r w:rsidR="009B5755">
        <w:t>ing</w:t>
      </w:r>
      <w:r w:rsidR="00294AED">
        <w:t xml:space="preserve"> </w:t>
      </w:r>
      <w:r w:rsidR="00AA0D03">
        <w:t>across stone</w:t>
      </w:r>
      <w:r w:rsidR="00294AED">
        <w:t>.</w:t>
      </w:r>
    </w:p>
    <w:p w14:paraId="630ED567" w14:textId="0C73F5D8" w:rsidR="009754CB" w:rsidRDefault="00294AED" w:rsidP="00274030">
      <w:pPr>
        <w:pStyle w:val="Body-TextTx"/>
      </w:pPr>
      <w:r>
        <w:t xml:space="preserve">Auntie </w:t>
      </w:r>
      <w:proofErr w:type="spellStart"/>
      <w:r>
        <w:t>Ondine</w:t>
      </w:r>
      <w:proofErr w:type="spellEnd"/>
      <w:r>
        <w:t xml:space="preserve"> across from me, in </w:t>
      </w:r>
      <w:r w:rsidR="00EC18EF">
        <w:t>a</w:t>
      </w:r>
      <w:r w:rsidR="00C30903">
        <w:t>n old-timey</w:t>
      </w:r>
      <w:r w:rsidR="00EC18EF">
        <w:t xml:space="preserve"> white dress and </w:t>
      </w:r>
      <w:r w:rsidR="00C30903">
        <w:t>broad white</w:t>
      </w:r>
      <w:r>
        <w:t xml:space="preserve"> hat</w:t>
      </w:r>
      <w:r w:rsidR="00BC3D8E">
        <w:t>. She</w:t>
      </w:r>
      <w:r w:rsidR="00396ECC">
        <w:t>’</w:t>
      </w:r>
      <w:r w:rsidR="00BC3D8E">
        <w:t xml:space="preserve">s sipping her own mint julep </w:t>
      </w:r>
      <w:r w:rsidR="00C30903">
        <w:t>while holding open</w:t>
      </w:r>
      <w:r w:rsidR="00BC3D8E">
        <w:t xml:space="preserve"> </w:t>
      </w:r>
      <w:r w:rsidR="00EC18EF">
        <w:t xml:space="preserve">a </w:t>
      </w:r>
      <w:r w:rsidR="00BC3D8E">
        <w:t>white</w:t>
      </w:r>
      <w:r w:rsidR="00AA0D03">
        <w:t xml:space="preserve"> ruffled</w:t>
      </w:r>
      <w:r w:rsidR="00D0473F">
        <w:t xml:space="preserve"> </w:t>
      </w:r>
      <w:r w:rsidR="00EC18EF">
        <w:t>parasol</w:t>
      </w:r>
      <w:r w:rsidR="00BC3D8E">
        <w:t>.</w:t>
      </w:r>
      <w:r w:rsidR="009B5755">
        <w:t xml:space="preserve"> </w:t>
      </w:r>
      <w:r w:rsidR="007B54C1">
        <w:t>S</w:t>
      </w:r>
      <w:r w:rsidR="009B5755">
        <w:t xml:space="preserve">aid </w:t>
      </w:r>
      <w:r w:rsidR="00F733AD">
        <w:t xml:space="preserve">they needed </w:t>
      </w:r>
      <w:r w:rsidR="009B5755">
        <w:t>a change of scenery. I look u</w:t>
      </w:r>
      <w:r w:rsidR="00AA0D03">
        <w:t>p through the</w:t>
      </w:r>
      <w:r w:rsidR="009B5755">
        <w:t xml:space="preserve"> moss and wisteria, catching sight of Auntie </w:t>
      </w:r>
      <w:proofErr w:type="spellStart"/>
      <w:r w:rsidR="009B5755">
        <w:t>Jadine</w:t>
      </w:r>
      <w:proofErr w:type="spellEnd"/>
      <w:r w:rsidR="009B5755">
        <w:t xml:space="preserve"> perched on a branch. </w:t>
      </w:r>
      <w:r w:rsidR="009D50DC">
        <w:t>H</w:t>
      </w:r>
      <w:r w:rsidR="009B5755">
        <w:t xml:space="preserve">er </w:t>
      </w:r>
      <w:r w:rsidR="00D0473F">
        <w:t xml:space="preserve">bare legs </w:t>
      </w:r>
      <w:r w:rsidR="009D50DC">
        <w:t xml:space="preserve">swing </w:t>
      </w:r>
      <w:r w:rsidR="007B54C1">
        <w:t>under</w:t>
      </w:r>
      <w:r w:rsidR="00D0473F">
        <w:t xml:space="preserve"> the lace trim of her dress</w:t>
      </w:r>
      <w:r w:rsidR="009B5755">
        <w:t>,</w:t>
      </w:r>
      <w:r w:rsidR="00C30903">
        <w:t xml:space="preserve"> brown</w:t>
      </w:r>
      <w:r w:rsidR="00D0473F">
        <w:t xml:space="preserve"> toes wriggling while she</w:t>
      </w:r>
      <w:r w:rsidR="009B5755">
        <w:t xml:space="preserve"> </w:t>
      </w:r>
      <w:r w:rsidR="00F826E2">
        <w:t xml:space="preserve">hums, </w:t>
      </w:r>
      <w:r w:rsidR="009D50DC">
        <w:t>twirl</w:t>
      </w:r>
      <w:r w:rsidR="00F826E2">
        <w:t>ing</w:t>
      </w:r>
      <w:r w:rsidR="007B54C1">
        <w:t xml:space="preserve"> her parasol</w:t>
      </w:r>
      <w:r w:rsidR="004E0DAF">
        <w:t>.</w:t>
      </w:r>
    </w:p>
    <w:p w14:paraId="4B1DB7D2" w14:textId="5B6F83A6" w:rsidR="006415C4" w:rsidRDefault="004E0DAF" w:rsidP="00274030">
      <w:pPr>
        <w:pStyle w:val="Body-TextTx"/>
      </w:pPr>
      <w:r>
        <w:t xml:space="preserve">Back at the table, Auntie Margaret jabbing her </w:t>
      </w:r>
      <w:r w:rsidR="00F826E2">
        <w:t>umbrella</w:t>
      </w:r>
      <w:r>
        <w:t xml:space="preserve"> </w:t>
      </w:r>
      <w:r w:rsidR="009D50DC">
        <w:t>at me</w:t>
      </w:r>
      <w:r>
        <w:t xml:space="preserve">. </w:t>
      </w:r>
      <w:r w:rsidR="009D50DC">
        <w:t>Had</w:t>
      </w:r>
      <w:r>
        <w:t xml:space="preserve"> the fool idea of asking why come foxes always up to no good in stories. Lord, if that didn</w:t>
      </w:r>
      <w:r w:rsidR="00396ECC">
        <w:t>’</w:t>
      </w:r>
      <w:r>
        <w:t>t set</w:t>
      </w:r>
      <w:r w:rsidR="00F733AD">
        <w:t xml:space="preserve"> her</w:t>
      </w:r>
      <w:r>
        <w:t xml:space="preserve"> off.</w:t>
      </w:r>
    </w:p>
    <w:p w14:paraId="4E21C03D" w14:textId="4FAB9596" w:rsidR="006415C4" w:rsidRDefault="00396ECC" w:rsidP="00274030">
      <w:pPr>
        <w:pStyle w:val="Body-TextTx"/>
      </w:pPr>
      <w:r>
        <w:t>“</w:t>
      </w:r>
      <w:r w:rsidR="00B10280">
        <w:t>A</w:t>
      </w:r>
      <w:r w:rsidR="004E0DAF">
        <w:t xml:space="preserve">nd </w:t>
      </w:r>
      <w:r w:rsidR="00C30903">
        <w:t>them tales</w:t>
      </w:r>
      <w:r w:rsidR="004E0DAF">
        <w:t xml:space="preserve"> </w:t>
      </w:r>
      <w:r w:rsidR="00D0473F">
        <w:t>got it</w:t>
      </w:r>
      <w:r w:rsidR="004E0DAF">
        <w:t xml:space="preserve"> </w:t>
      </w:r>
      <w:r w:rsidR="003F5999">
        <w:t>backward</w:t>
      </w:r>
      <w:r w:rsidR="004E0DAF">
        <w:t xml:space="preserve">! </w:t>
      </w:r>
      <w:r w:rsidR="007B54C1">
        <w:t>R</w:t>
      </w:r>
      <w:r w:rsidR="00F733AD">
        <w:t>ubbish and</w:t>
      </w:r>
      <w:r w:rsidR="00D0473F">
        <w:t xml:space="preserve"> rabbit propaganda</w:t>
      </w:r>
      <w:r w:rsidR="00C30903">
        <w:t xml:space="preserve"> </w:t>
      </w:r>
      <w:proofErr w:type="gramStart"/>
      <w:r w:rsidR="00C30903">
        <w:t>is</w:t>
      </w:r>
      <w:proofErr w:type="gramEnd"/>
      <w:r w:rsidR="00C30903">
        <w:t xml:space="preserve"> all that is</w:t>
      </w:r>
      <w:r w:rsidR="00D0473F">
        <w:t>!</w:t>
      </w:r>
      <w:r>
        <w:t>”</w:t>
      </w:r>
      <w:r w:rsidR="00D0473F">
        <w:t xml:space="preserve"> She </w:t>
      </w:r>
      <w:r w:rsidR="007B54C1">
        <w:t>slams</w:t>
      </w:r>
      <w:r w:rsidR="00D0473F">
        <w:t xml:space="preserve"> </w:t>
      </w:r>
      <w:r w:rsidR="00C30903">
        <w:t>down her</w:t>
      </w:r>
      <w:r w:rsidR="00D0473F">
        <w:t xml:space="preserve"> parasol</w:t>
      </w:r>
      <w:r w:rsidR="00F733AD">
        <w:t xml:space="preserve">, rattling </w:t>
      </w:r>
      <w:r w:rsidR="00D0473F">
        <w:t xml:space="preserve">a vase </w:t>
      </w:r>
      <w:r w:rsidR="007B54C1">
        <w:t>of</w:t>
      </w:r>
      <w:r w:rsidR="00D0473F">
        <w:t xml:space="preserve"> </w:t>
      </w:r>
      <w:r w:rsidR="00C30903">
        <w:t>snow</w:t>
      </w:r>
      <w:r w:rsidR="00B10280">
        <w:t>-</w:t>
      </w:r>
      <w:r w:rsidR="00C30903">
        <w:t xml:space="preserve">white </w:t>
      </w:r>
      <w:r w:rsidR="00D0473F">
        <w:t>carnations</w:t>
      </w:r>
      <w:r w:rsidR="00F733AD">
        <w:t>.</w:t>
      </w:r>
    </w:p>
    <w:p w14:paraId="7FD8D2E7" w14:textId="712B561F" w:rsidR="00F733AD" w:rsidRDefault="00396ECC" w:rsidP="00274030">
      <w:pPr>
        <w:pStyle w:val="Body-TextTx"/>
      </w:pPr>
      <w:r>
        <w:t>“</w:t>
      </w:r>
      <w:r w:rsidR="00F733AD">
        <w:t>Well!</w:t>
      </w:r>
      <w:r>
        <w:t>”</w:t>
      </w:r>
      <w:r w:rsidR="00F733AD">
        <w:t xml:space="preserve"> Auntie </w:t>
      </w:r>
      <w:proofErr w:type="spellStart"/>
      <w:r w:rsidR="009D50DC">
        <w:t>Ondine</w:t>
      </w:r>
      <w:r>
        <w:t>’</w:t>
      </w:r>
      <w:r w:rsidR="009D50DC">
        <w:t>s</w:t>
      </w:r>
      <w:proofErr w:type="spellEnd"/>
      <w:r w:rsidR="009D50DC">
        <w:t xml:space="preserve"> plump cheeks dimple </w:t>
      </w:r>
      <w:r w:rsidR="00F826E2">
        <w:t>kindly</w:t>
      </w:r>
      <w:r w:rsidR="00F733AD">
        <w:t xml:space="preserve">. </w:t>
      </w:r>
      <w:r>
        <w:t>“</w:t>
      </w:r>
      <w:r w:rsidR="00F733AD">
        <w:t xml:space="preserve">Before we </w:t>
      </w:r>
      <w:r w:rsidR="007B54C1">
        <w:t>started</w:t>
      </w:r>
      <w:r w:rsidR="00F733AD">
        <w:t xml:space="preserve"> down that path, I believe I was asking how things are </w:t>
      </w:r>
      <w:r w:rsidR="00C30903">
        <w:t>at home</w:t>
      </w:r>
      <w:r w:rsidR="007B54C1">
        <w:t xml:space="preserve">. </w:t>
      </w:r>
      <w:r w:rsidR="00C30903">
        <w:t>Your</w:t>
      </w:r>
      <w:r w:rsidR="00F733AD">
        <w:t xml:space="preserve"> battle with the enemy must have caused quite the stir</w:t>
      </w:r>
      <w:r w:rsidR="007B54C1">
        <w:t>!</w:t>
      </w:r>
      <w:r>
        <w:t>”</w:t>
      </w:r>
    </w:p>
    <w:p w14:paraId="3C1FD397" w14:textId="017E6E15" w:rsidR="006415C4" w:rsidRDefault="00F733AD" w:rsidP="00274030">
      <w:pPr>
        <w:pStyle w:val="Body-TextTx"/>
      </w:pPr>
      <w:r>
        <w:t xml:space="preserve">Yeah, about that. Things </w:t>
      </w:r>
      <w:r w:rsidR="009D50DC">
        <w:t xml:space="preserve">have </w:t>
      </w:r>
      <w:proofErr w:type="gramStart"/>
      <w:r>
        <w:t>been</w:t>
      </w:r>
      <w:r w:rsidR="00396ECC">
        <w:t> .</w:t>
      </w:r>
      <w:proofErr w:type="gramEnd"/>
      <w:r w:rsidR="00396ECC">
        <w:t> . .</w:t>
      </w:r>
      <w:r w:rsidR="006415C4">
        <w:t xml:space="preserve"> </w:t>
      </w:r>
      <w:r w:rsidR="009D50DC">
        <w:t>s</w:t>
      </w:r>
      <w:r>
        <w:t>trange.</w:t>
      </w:r>
    </w:p>
    <w:p w14:paraId="2C052272" w14:textId="0F8E2768" w:rsidR="00F733AD" w:rsidRDefault="009D50DC" w:rsidP="00274030">
      <w:pPr>
        <w:pStyle w:val="Body-TextTx"/>
      </w:pPr>
      <w:r>
        <w:t>Been</w:t>
      </w:r>
      <w:r w:rsidR="00F733AD">
        <w:t xml:space="preserve"> four days now</w:t>
      </w:r>
      <w:r w:rsidR="00C30903">
        <w:t>,</w:t>
      </w:r>
      <w:r w:rsidR="00F733AD">
        <w:t xml:space="preserve"> and Georgia </w:t>
      </w:r>
      <w:r w:rsidR="007B54C1">
        <w:t>papers</w:t>
      </w:r>
      <w:r w:rsidR="00F733AD">
        <w:t xml:space="preserve"> </w:t>
      </w:r>
      <w:r w:rsidR="00C30903">
        <w:t>still</w:t>
      </w:r>
      <w:r w:rsidR="00F733AD">
        <w:t xml:space="preserve"> </w:t>
      </w:r>
      <w:r w:rsidR="00BB7942">
        <w:t xml:space="preserve">carrying </w:t>
      </w:r>
      <w:r w:rsidR="00F733AD">
        <w:t xml:space="preserve">stories about </w:t>
      </w:r>
      <w:r w:rsidR="00396ECC">
        <w:t>“</w:t>
      </w:r>
      <w:r w:rsidR="00F733AD">
        <w:t>big happenings</w:t>
      </w:r>
      <w:r w:rsidR="00396ECC">
        <w:t>”</w:t>
      </w:r>
      <w:r w:rsidR="00F733AD">
        <w:t xml:space="preserve"> on Stone Mountain. </w:t>
      </w:r>
      <w:r w:rsidR="00F826E2">
        <w:t>That</w:t>
      </w:r>
      <w:r w:rsidR="007B54C1">
        <w:t xml:space="preserve"> </w:t>
      </w:r>
      <w:r w:rsidR="009A59BC">
        <w:t>there</w:t>
      </w:r>
      <w:r w:rsidR="00F733AD">
        <w:t xml:space="preserve"> was a fire at a Klan </w:t>
      </w:r>
      <w:r w:rsidR="00C30903">
        <w:t>rally</w:t>
      </w:r>
      <w:r w:rsidR="00F733AD">
        <w:t>, killing</w:t>
      </w:r>
      <w:r w:rsidR="00F826E2">
        <w:t xml:space="preserve"> dozens</w:t>
      </w:r>
      <w:r w:rsidR="00F733AD">
        <w:t xml:space="preserve">. </w:t>
      </w:r>
      <w:r w:rsidR="00F733AD">
        <w:lastRenderedPageBreak/>
        <w:t xml:space="preserve">Others </w:t>
      </w:r>
      <w:r w:rsidR="00C30903">
        <w:t>say</w:t>
      </w:r>
      <w:r w:rsidR="007B54C1">
        <w:t xml:space="preserve"> </w:t>
      </w:r>
      <w:r w:rsidR="009A59BC">
        <w:t>it</w:t>
      </w:r>
      <w:r w:rsidR="00F733AD">
        <w:t xml:space="preserve"> was </w:t>
      </w:r>
      <w:r w:rsidR="007B54C1">
        <w:t>a</w:t>
      </w:r>
      <w:r w:rsidR="00F733AD">
        <w:t xml:space="preserve"> </w:t>
      </w:r>
      <w:r w:rsidR="009A59BC">
        <w:t>bad batch of moonshine</w:t>
      </w:r>
      <w:r w:rsidR="00F733AD">
        <w:t xml:space="preserve"> poisoning. </w:t>
      </w:r>
      <w:r w:rsidR="009A59BC">
        <w:t>M</w:t>
      </w:r>
      <w:r w:rsidR="00F733AD">
        <w:t xml:space="preserve">ore </w:t>
      </w:r>
      <w:r w:rsidR="00313D7D">
        <w:t xml:space="preserve">claim it was </w:t>
      </w:r>
      <w:r w:rsidR="007B54C1">
        <w:t>a</w:t>
      </w:r>
      <w:r w:rsidR="00F309AC">
        <w:t xml:space="preserve"> fresh</w:t>
      </w:r>
      <w:r w:rsidR="007B54C1">
        <w:t xml:space="preserve"> </w:t>
      </w:r>
      <w:r w:rsidR="00313D7D">
        <w:t>outbreak of Spanish flu</w:t>
      </w:r>
      <w:r w:rsidR="00F826E2">
        <w:t>, explaining</w:t>
      </w:r>
      <w:r w:rsidR="00313D7D">
        <w:t xml:space="preserve"> why the government showed up</w:t>
      </w:r>
      <w:r w:rsidR="009A59BC">
        <w:t>, burning bodies</w:t>
      </w:r>
      <w:r w:rsidR="00313D7D">
        <w:t>.</w:t>
      </w:r>
    </w:p>
    <w:p w14:paraId="5C073A0B" w14:textId="116AAAEA" w:rsidR="006415C4" w:rsidRDefault="00313D7D" w:rsidP="00274030">
      <w:pPr>
        <w:pStyle w:val="Body-TextTx"/>
      </w:pPr>
      <w:r>
        <w:t>Turns out that last one</w:t>
      </w:r>
      <w:r w:rsidR="00396ECC">
        <w:t>’</w:t>
      </w:r>
      <w:r w:rsidR="009A59BC">
        <w:t>s</w:t>
      </w:r>
      <w:r>
        <w:t xml:space="preserve"> not so wrong. Leastways about the government.</w:t>
      </w:r>
    </w:p>
    <w:p w14:paraId="1C4A8E8A" w14:textId="164FBAEC" w:rsidR="00146219" w:rsidRDefault="00313D7D" w:rsidP="00274030">
      <w:pPr>
        <w:pStyle w:val="Body-TextTx"/>
      </w:pPr>
      <w:r>
        <w:t xml:space="preserve">Word come from Atlanta that </w:t>
      </w:r>
      <w:r w:rsidR="00C30903">
        <w:t xml:space="preserve">the </w:t>
      </w:r>
      <w:r>
        <w:t>United States Army all over Stone Mountain. Got the place cordoned off</w:t>
      </w:r>
      <w:r w:rsidR="00F826E2">
        <w:t xml:space="preserve"> with </w:t>
      </w:r>
      <w:r>
        <w:t xml:space="preserve">military trucks </w:t>
      </w:r>
      <w:r w:rsidR="00C30903">
        <w:t>and soldiers</w:t>
      </w:r>
      <w:r>
        <w:t xml:space="preserve">. </w:t>
      </w:r>
      <w:r w:rsidR="00F826E2">
        <w:t>S</w:t>
      </w:r>
      <w:r w:rsidR="009A59BC">
        <w:t>cientists</w:t>
      </w:r>
      <w:r w:rsidR="00F826E2">
        <w:t xml:space="preserve"> too,</w:t>
      </w:r>
      <w:r w:rsidR="009A59BC">
        <w:t xml:space="preserve"> </w:t>
      </w:r>
      <w:r w:rsidR="00F826E2">
        <w:t>wearing</w:t>
      </w:r>
      <w:r>
        <w:t xml:space="preserve"> </w:t>
      </w:r>
      <w:r w:rsidR="00A408F8">
        <w:t xml:space="preserve">gas masks </w:t>
      </w:r>
      <w:r w:rsidR="00F826E2">
        <w:t>and</w:t>
      </w:r>
      <w:r w:rsidR="004A1235">
        <w:t xml:space="preserve"> </w:t>
      </w:r>
      <w:r>
        <w:t xml:space="preserve">sweeping </w:t>
      </w:r>
      <w:r w:rsidR="00F826E2">
        <w:t>about</w:t>
      </w:r>
      <w:r>
        <w:t xml:space="preserve"> with funny gadgets. </w:t>
      </w:r>
      <w:r w:rsidR="00B604D8">
        <w:t xml:space="preserve">All of them supervised by </w:t>
      </w:r>
      <w:r w:rsidR="003373FA">
        <w:t xml:space="preserve">government </w:t>
      </w:r>
      <w:r w:rsidR="00B604D8">
        <w:t>men in dark suits, smoking and giving orders. Not just Stone Mountain either. They come to Macon.</w:t>
      </w:r>
    </w:p>
    <w:p w14:paraId="734B161A" w14:textId="5451BA8A" w:rsidR="006415C4" w:rsidRDefault="00F826E2" w:rsidP="00274030">
      <w:pPr>
        <w:pStyle w:val="Body-TextTx"/>
      </w:pPr>
      <w:r>
        <w:t>N</w:t>
      </w:r>
      <w:r w:rsidR="00B604D8">
        <w:t>ot army trucks</w:t>
      </w:r>
      <w:r>
        <w:t xml:space="preserve"> </w:t>
      </w:r>
      <w:r w:rsidR="00C30903">
        <w:t xml:space="preserve">but </w:t>
      </w:r>
      <w:r>
        <w:t>wagons. F</w:t>
      </w:r>
      <w:r w:rsidR="00B604D8">
        <w:t xml:space="preserve">ull of men claiming to be </w:t>
      </w:r>
      <w:bookmarkStart w:id="34" w:name="_Hlk32480853"/>
      <w:r w:rsidR="00B604D8">
        <w:t xml:space="preserve">Prohibition </w:t>
      </w:r>
      <w:bookmarkEnd w:id="34"/>
      <w:r w:rsidR="00B604D8">
        <w:t xml:space="preserve">agents. They </w:t>
      </w:r>
      <w:r w:rsidR="00146219">
        <w:t>raided Butcher Clyde</w:t>
      </w:r>
      <w:r w:rsidR="00396ECC">
        <w:t>’</w:t>
      </w:r>
      <w:r w:rsidR="00146219">
        <w:t xml:space="preserve">s shop, </w:t>
      </w:r>
      <w:r w:rsidR="009A59BC">
        <w:t xml:space="preserve">busting up </w:t>
      </w:r>
      <w:r>
        <w:t>liquor barrels</w:t>
      </w:r>
      <w:r w:rsidR="009A59BC">
        <w:t xml:space="preserve"> and </w:t>
      </w:r>
      <w:r w:rsidR="00146219">
        <w:t>making a big to-do</w:t>
      </w:r>
      <w:r w:rsidR="00A408F8">
        <w:t xml:space="preserve">, </w:t>
      </w:r>
      <w:r w:rsidR="004A1235">
        <w:t>charging</w:t>
      </w:r>
      <w:r w:rsidR="00146219">
        <w:t xml:space="preserve"> he was </w:t>
      </w:r>
      <w:r w:rsidR="00C41D46">
        <w:t xml:space="preserve">a </w:t>
      </w:r>
      <w:r w:rsidR="00146219">
        <w:t>bootlegger. But me</w:t>
      </w:r>
      <w:r>
        <w:t xml:space="preserve"> and Chef </w:t>
      </w:r>
      <w:r w:rsidR="00146219">
        <w:t xml:space="preserve">checked it out from a </w:t>
      </w:r>
      <w:r w:rsidR="00A408F8">
        <w:t>rooftop</w:t>
      </w:r>
      <w:r w:rsidR="00146219">
        <w:t xml:space="preserve">. </w:t>
      </w:r>
      <w:proofErr w:type="spellStart"/>
      <w:r>
        <w:t>Them</w:t>
      </w:r>
      <w:proofErr w:type="spellEnd"/>
      <w:r>
        <w:t xml:space="preserve"> </w:t>
      </w:r>
      <w:r w:rsidR="00C30903">
        <w:t xml:space="preserve">government men was there, directing </w:t>
      </w:r>
      <w:r w:rsidR="00583EFF">
        <w:t xml:space="preserve">agents to seal </w:t>
      </w:r>
      <w:r w:rsidR="00C30903">
        <w:t xml:space="preserve">up </w:t>
      </w:r>
      <w:r w:rsidR="00583EFF">
        <w:t xml:space="preserve">all that butcher meat in </w:t>
      </w:r>
      <w:r w:rsidR="00146219">
        <w:t>glass containers</w:t>
      </w:r>
      <w:r w:rsidR="00583EFF">
        <w:t>, packing them into wagons and driving off</w:t>
      </w:r>
      <w:r w:rsidR="00146219">
        <w:t>.</w:t>
      </w:r>
    </w:p>
    <w:p w14:paraId="229BD8B6" w14:textId="3FE1A2E6" w:rsidR="0059333E" w:rsidRDefault="00396ECC" w:rsidP="00274030">
      <w:pPr>
        <w:pStyle w:val="Body-TextTx"/>
      </w:pPr>
      <w:r>
        <w:t>“</w:t>
      </w:r>
      <w:proofErr w:type="gramStart"/>
      <w:r w:rsidR="0059333E">
        <w:t>So</w:t>
      </w:r>
      <w:proofErr w:type="gramEnd"/>
      <w:r w:rsidR="0059333E">
        <w:t xml:space="preserve"> Sadie</w:t>
      </w:r>
      <w:r>
        <w:t>’</w:t>
      </w:r>
      <w:r w:rsidR="0059333E">
        <w:t xml:space="preserve">s </w:t>
      </w:r>
      <w:r w:rsidR="00F826E2">
        <w:t xml:space="preserve">claims </w:t>
      </w:r>
      <w:r w:rsidR="0059333E">
        <w:t>proved correct,</w:t>
      </w:r>
      <w:r>
        <w:t>”</w:t>
      </w:r>
      <w:r w:rsidR="0059333E">
        <w:t xml:space="preserve"> Auntie </w:t>
      </w:r>
      <w:proofErr w:type="spellStart"/>
      <w:r w:rsidR="0059333E">
        <w:t>Ondine</w:t>
      </w:r>
      <w:proofErr w:type="spellEnd"/>
      <w:r w:rsidR="0059333E">
        <w:t xml:space="preserve"> says when I finish.</w:t>
      </w:r>
    </w:p>
    <w:p w14:paraId="4FD57BEF" w14:textId="77777777" w:rsidR="006415C4" w:rsidRDefault="0064100E" w:rsidP="00274030">
      <w:pPr>
        <w:pStyle w:val="Body-TextTx"/>
      </w:pPr>
      <w:r>
        <w:t>I know</w:t>
      </w:r>
      <w:r w:rsidR="004A1235">
        <w:t>. H</w:t>
      </w:r>
      <w:r w:rsidR="0059333E">
        <w:t xml:space="preserve">ardly </w:t>
      </w:r>
      <w:r w:rsidR="004A1235">
        <w:t>believe</w:t>
      </w:r>
      <w:r w:rsidR="0059333E">
        <w:t xml:space="preserve"> it myself. Might have to start reading </w:t>
      </w:r>
      <w:r w:rsidR="004A1235">
        <w:t>t</w:t>
      </w:r>
      <w:r w:rsidR="0059333E">
        <w:t>hose tabloids.</w:t>
      </w:r>
    </w:p>
    <w:p w14:paraId="4C00540B" w14:textId="6107060B" w:rsidR="0059333E" w:rsidRDefault="00396ECC" w:rsidP="00274030">
      <w:pPr>
        <w:pStyle w:val="Body-TextTx"/>
      </w:pPr>
      <w:r>
        <w:t>“</w:t>
      </w:r>
      <w:r w:rsidR="0059333E">
        <w:t>And your beau? We looked in on you</w:t>
      </w:r>
      <w:r w:rsidR="00E11F0D">
        <w:t xml:space="preserve"> earlier to</w:t>
      </w:r>
      <w:r w:rsidR="0059333E">
        <w:t>night, he seems quite recovered!</w:t>
      </w:r>
      <w:r>
        <w:t>”</w:t>
      </w:r>
    </w:p>
    <w:p w14:paraId="43A50A21" w14:textId="2E68AF31" w:rsidR="006415C4" w:rsidRPr="00BD60BE" w:rsidRDefault="0064100E" w:rsidP="00274030">
      <w:pPr>
        <w:pStyle w:val="Body-TextTx"/>
      </w:pPr>
      <w:r>
        <w:t>Somewhere above</w:t>
      </w:r>
      <w:r w:rsidR="00706F6F">
        <w:t>,</w:t>
      </w:r>
      <w:r>
        <w:t xml:space="preserve"> Auntie </w:t>
      </w:r>
      <w:proofErr w:type="spellStart"/>
      <w:r>
        <w:t>Jadine</w:t>
      </w:r>
      <w:proofErr w:type="spellEnd"/>
      <w:r>
        <w:t xml:space="preserve"> titters</w:t>
      </w:r>
      <w:r w:rsidR="004A1235">
        <w:t>. Really need to have them stop that.</w:t>
      </w:r>
    </w:p>
    <w:p w14:paraId="2D826F8D" w14:textId="41E9ADD4" w:rsidR="006415C4" w:rsidRDefault="00396ECC" w:rsidP="00274030">
      <w:pPr>
        <w:pStyle w:val="Body-TextTx"/>
      </w:pPr>
      <w:r>
        <w:t>“</w:t>
      </w:r>
      <w:r w:rsidR="0059333E">
        <w:t>Michael George doing well,</w:t>
      </w:r>
      <w:r>
        <w:t>”</w:t>
      </w:r>
      <w:r w:rsidR="0059333E">
        <w:t xml:space="preserve"> I confirm. Me and him finally ha</w:t>
      </w:r>
      <w:r w:rsidR="00FF0E2B">
        <w:t>ve</w:t>
      </w:r>
      <w:r w:rsidR="0059333E">
        <w:t xml:space="preserve"> that talk</w:t>
      </w:r>
      <w:r w:rsidR="00631270">
        <w:t xml:space="preserve"> he been wanting</w:t>
      </w:r>
      <w:r w:rsidR="0059333E">
        <w:t xml:space="preserve">. </w:t>
      </w:r>
      <w:r w:rsidR="001E56F0">
        <w:t xml:space="preserve">And I answer some of his questions. Not all, but </w:t>
      </w:r>
      <w:r w:rsidR="00FF0E2B">
        <w:t>enough. For now</w:t>
      </w:r>
      <w:r w:rsidR="0059333E">
        <w:t>. I</w:t>
      </w:r>
      <w:r>
        <w:t>’</w:t>
      </w:r>
      <w:r w:rsidR="0059333E">
        <w:t xml:space="preserve">m expecting him to call me crazy, but he just nods slow. Says he always thought them </w:t>
      </w:r>
      <w:proofErr w:type="spellStart"/>
      <w:r w:rsidR="0059333E">
        <w:t>Klans</w:t>
      </w:r>
      <w:proofErr w:type="spellEnd"/>
      <w:r w:rsidR="0059333E">
        <w:t xml:space="preserve"> was </w:t>
      </w:r>
      <w:proofErr w:type="spellStart"/>
      <w:r w:rsidR="00A9131C">
        <w:t>jumbie</w:t>
      </w:r>
      <w:proofErr w:type="spellEnd"/>
      <w:r w:rsidR="00631270">
        <w:t xml:space="preserve">, </w:t>
      </w:r>
      <w:r w:rsidR="00A9131C">
        <w:t xml:space="preserve">what they call </w:t>
      </w:r>
      <w:proofErr w:type="spellStart"/>
      <w:r w:rsidR="00A9131C">
        <w:t>haints</w:t>
      </w:r>
      <w:proofErr w:type="spellEnd"/>
      <w:r w:rsidR="00A9131C">
        <w:t xml:space="preserve"> in St</w:t>
      </w:r>
      <w:r w:rsidR="0059333E">
        <w:t>.</w:t>
      </w:r>
      <w:r w:rsidR="00A9131C">
        <w:t xml:space="preserve"> Lucia.</w:t>
      </w:r>
      <w:r w:rsidR="00A9131C" w:rsidRPr="00A9131C">
        <w:t xml:space="preserve"> </w:t>
      </w:r>
      <w:r w:rsidR="00A9131C">
        <w:t xml:space="preserve">And that his </w:t>
      </w:r>
      <w:r w:rsidR="001E30B0">
        <w:t>great-</w:t>
      </w:r>
      <w:r w:rsidR="00A72A59">
        <w:t>auntie</w:t>
      </w:r>
      <w:r w:rsidR="00A9131C">
        <w:t xml:space="preserve"> was an </w:t>
      </w:r>
      <w:bookmarkStart w:id="35" w:name="_Hlk32481045"/>
      <w:r w:rsidR="00A9131C">
        <w:t xml:space="preserve">Obeah </w:t>
      </w:r>
      <w:bookmarkEnd w:id="35"/>
      <w:r w:rsidR="00A9131C">
        <w:t>woman, so he not afraid of magic</w:t>
      </w:r>
      <w:r w:rsidR="009D5BBB">
        <w:t xml:space="preserve">. </w:t>
      </w:r>
      <w:r w:rsidR="00A72A59">
        <w:t>Says</w:t>
      </w:r>
      <w:r w:rsidR="009D5BBB">
        <w:t xml:space="preserve"> none of that</w:t>
      </w:r>
      <w:r w:rsidR="00A9131C">
        <w:t xml:space="preserve"> </w:t>
      </w:r>
      <w:r w:rsidR="00974F2E">
        <w:t>stopping</w:t>
      </w:r>
      <w:r w:rsidR="009D5BBB">
        <w:t xml:space="preserve"> him from taking me sailing</w:t>
      </w:r>
      <w:r w:rsidR="001E56F0">
        <w:t xml:space="preserve"> one day</w:t>
      </w:r>
      <w:r w:rsidR="009D5BBB">
        <w:t>.</w:t>
      </w:r>
      <w:r w:rsidR="00631270">
        <w:t xml:space="preserve"> </w:t>
      </w:r>
      <w:r w:rsidR="00A72A59">
        <w:t>I tell</w:t>
      </w:r>
      <w:r w:rsidR="00631270">
        <w:t xml:space="preserve"> him I still </w:t>
      </w:r>
      <w:r w:rsidR="00A72A59">
        <w:t>don</w:t>
      </w:r>
      <w:r>
        <w:t>’</w:t>
      </w:r>
      <w:r w:rsidR="00A72A59">
        <w:t>t</w:t>
      </w:r>
      <w:r w:rsidR="00631270">
        <w:t xml:space="preserve"> make promises. But I</w:t>
      </w:r>
      <w:r>
        <w:t>’</w:t>
      </w:r>
      <w:r w:rsidR="00631270">
        <w:t>ll think on it.</w:t>
      </w:r>
    </w:p>
    <w:p w14:paraId="7FFE4CB6" w14:textId="739E2BFE" w:rsidR="00CA41C5" w:rsidRDefault="00396ECC" w:rsidP="00274030">
      <w:pPr>
        <w:pStyle w:val="Body-TextTx"/>
      </w:pPr>
      <w:r>
        <w:lastRenderedPageBreak/>
        <w:t>“</w:t>
      </w:r>
      <w:r w:rsidR="009D5BBB">
        <w:t>We</w:t>
      </w:r>
      <w:r>
        <w:t>’</w:t>
      </w:r>
      <w:r w:rsidR="009D5BBB">
        <w:t>re delighted things are going well</w:t>
      </w:r>
      <w:r w:rsidR="004F4CF4">
        <w:t>,</w:t>
      </w:r>
      <w:r w:rsidR="009D5BBB">
        <w:t xml:space="preserve"> </w:t>
      </w:r>
      <w:r w:rsidR="003C4F10">
        <w:t>Maryse</w:t>
      </w:r>
      <w:r w:rsidR="009D5BBB">
        <w:t>,</w:t>
      </w:r>
      <w:r>
        <w:t>”</w:t>
      </w:r>
      <w:r w:rsidR="009D5BBB">
        <w:t xml:space="preserve"> Auntie </w:t>
      </w:r>
      <w:proofErr w:type="spellStart"/>
      <w:r w:rsidR="009D5BBB">
        <w:t>Ondine</w:t>
      </w:r>
      <w:proofErr w:type="spellEnd"/>
      <w:r w:rsidR="009D5BBB">
        <w:t xml:space="preserve"> says. </w:t>
      </w:r>
      <w:r w:rsidR="00614DB7">
        <w:t>She look</w:t>
      </w:r>
      <w:r w:rsidR="00397183">
        <w:t>s</w:t>
      </w:r>
      <w:r w:rsidR="00614DB7">
        <w:t xml:space="preserve"> hesitant</w:t>
      </w:r>
      <w:r w:rsidR="009D5BBB">
        <w:t xml:space="preserve">. </w:t>
      </w:r>
      <w:r>
        <w:t>“</w:t>
      </w:r>
      <w:r w:rsidR="00CA41C5">
        <w:t xml:space="preserve">Have you made a decision about </w:t>
      </w:r>
      <w:r w:rsidR="00614DB7">
        <w:t>the</w:t>
      </w:r>
      <w:r w:rsidR="00CA41C5">
        <w:t xml:space="preserve"> sword?</w:t>
      </w:r>
      <w:r>
        <w:t>”</w:t>
      </w:r>
    </w:p>
    <w:p w14:paraId="59D1CFD0" w14:textId="75775227" w:rsidR="006415C4" w:rsidRDefault="00CF5227" w:rsidP="00274030">
      <w:pPr>
        <w:pStyle w:val="Body-TextTx"/>
      </w:pPr>
      <w:r>
        <w:t>I set down my glass, right beside the lea</w:t>
      </w:r>
      <w:r w:rsidR="003C4F10">
        <w:t>f</w:t>
      </w:r>
      <w:r>
        <w:t xml:space="preserve">-shaped blade. I </w:t>
      </w:r>
      <w:proofErr w:type="spellStart"/>
      <w:r w:rsidR="003A24EF">
        <w:t>ain</w:t>
      </w:r>
      <w:r w:rsidR="00396ECC">
        <w:t>’</w:t>
      </w:r>
      <w:r w:rsidR="003A24EF">
        <w:t>t</w:t>
      </w:r>
      <w:proofErr w:type="spellEnd"/>
      <w:r>
        <w:t xml:space="preserve"> called it since Stone Mountain. </w:t>
      </w:r>
      <w:r w:rsidR="0064100E">
        <w:t xml:space="preserve">After everything, I needed some time </w:t>
      </w:r>
      <w:r w:rsidR="00397183">
        <w:t xml:space="preserve">to just be Maryse, </w:t>
      </w:r>
      <w:r w:rsidR="0064100E">
        <w:t>not</w:t>
      </w:r>
      <w:r w:rsidR="00397183">
        <w:t xml:space="preserve"> nobody</w:t>
      </w:r>
      <w:r w:rsidR="00396ECC">
        <w:t>’</w:t>
      </w:r>
      <w:r w:rsidR="00397183">
        <w:t xml:space="preserve">s champion. </w:t>
      </w:r>
      <w:r>
        <w:t xml:space="preserve">This sword </w:t>
      </w:r>
      <w:r w:rsidR="003A24EF">
        <w:t>done right by me</w:t>
      </w:r>
      <w:r>
        <w:t xml:space="preserve">. </w:t>
      </w:r>
      <w:r w:rsidR="004C7074">
        <w:t>Yet,</w:t>
      </w:r>
      <w:r>
        <w:t xml:space="preserve"> </w:t>
      </w:r>
      <w:r w:rsidR="006B296B">
        <w:t>l</w:t>
      </w:r>
      <w:r w:rsidR="003A24EF" w:rsidRPr="003A24EF">
        <w:t xml:space="preserve">ie that he was, Butcher Clyde </w:t>
      </w:r>
      <w:r w:rsidR="003C4F10">
        <w:t>wasn</w:t>
      </w:r>
      <w:r w:rsidR="00396ECC">
        <w:t>’</w:t>
      </w:r>
      <w:r w:rsidR="003C4F10">
        <w:t>t fibbing</w:t>
      </w:r>
      <w:r w:rsidR="003A24EF">
        <w:t xml:space="preserve"> when he said </w:t>
      </w:r>
      <w:r w:rsidR="003C4F10">
        <w:t>I took</w:t>
      </w:r>
      <w:r w:rsidR="003A24EF">
        <w:t xml:space="preserve"> pleasure</w:t>
      </w:r>
      <w:r w:rsidR="003A24EF" w:rsidRPr="003A24EF">
        <w:t xml:space="preserve"> in </w:t>
      </w:r>
      <w:r w:rsidR="0064100E">
        <w:t xml:space="preserve">working out my </w:t>
      </w:r>
      <w:r w:rsidR="004F4CF4">
        <w:t>vengeance</w:t>
      </w:r>
      <w:r w:rsidR="003A24EF" w:rsidRPr="003A24EF">
        <w:t xml:space="preserve">. </w:t>
      </w:r>
      <w:r w:rsidR="003A24EF">
        <w:t>Nana Jean warned me</w:t>
      </w:r>
      <w:r w:rsidR="006B296B">
        <w:t xml:space="preserve"> </w:t>
      </w:r>
      <w:r w:rsidR="003A24EF">
        <w:t xml:space="preserve">accepting gifts from </w:t>
      </w:r>
      <w:proofErr w:type="spellStart"/>
      <w:r w:rsidR="003A24EF">
        <w:t>haints</w:t>
      </w:r>
      <w:proofErr w:type="spellEnd"/>
      <w:r w:rsidR="003A24EF">
        <w:t xml:space="preserve"> carr</w:t>
      </w:r>
      <w:r w:rsidR="0064100E">
        <w:t>ied</w:t>
      </w:r>
      <w:r w:rsidR="003A24EF">
        <w:t xml:space="preserve"> a price. </w:t>
      </w:r>
      <w:r w:rsidR="004C7074">
        <w:t xml:space="preserve">I </w:t>
      </w:r>
      <w:proofErr w:type="spellStart"/>
      <w:r w:rsidR="004C7074">
        <w:t>seen</w:t>
      </w:r>
      <w:proofErr w:type="spellEnd"/>
      <w:r w:rsidR="004C7074">
        <w:t xml:space="preserve"> now what it</w:t>
      </w:r>
      <w:r w:rsidR="00396ECC">
        <w:t>’</w:t>
      </w:r>
      <w:r w:rsidR="004C7074">
        <w:t>s like to pay it.</w:t>
      </w:r>
    </w:p>
    <w:p w14:paraId="611E3567" w14:textId="77777777" w:rsidR="006415C4" w:rsidRDefault="00397183" w:rsidP="00274030">
      <w:pPr>
        <w:pStyle w:val="Body-TextTx"/>
      </w:pPr>
      <w:r>
        <w:t>But</w:t>
      </w:r>
      <w:r w:rsidR="004C7074">
        <w:t xml:space="preserve"> t</w:t>
      </w:r>
      <w:r w:rsidR="003A24EF">
        <w:t xml:space="preserve">his war </w:t>
      </w:r>
      <w:r w:rsidR="00614DB7">
        <w:t>not</w:t>
      </w:r>
      <w:r w:rsidR="003A24EF">
        <w:t xml:space="preserve"> over.</w:t>
      </w:r>
    </w:p>
    <w:p w14:paraId="5EF39E43" w14:textId="2C7962A3" w:rsidR="006B296B" w:rsidRDefault="00A72A59" w:rsidP="00274030">
      <w:pPr>
        <w:pStyle w:val="Body-TextTx"/>
      </w:pPr>
      <w:r>
        <w:t>T</w:t>
      </w:r>
      <w:r w:rsidR="003A24EF">
        <w:t>here</w:t>
      </w:r>
      <w:r w:rsidR="00396ECC">
        <w:t>’</w:t>
      </w:r>
      <w:r w:rsidR="003A24EF">
        <w:t xml:space="preserve">s still </w:t>
      </w:r>
      <w:proofErr w:type="spellStart"/>
      <w:r w:rsidR="003A24EF">
        <w:t>Klans</w:t>
      </w:r>
      <w:proofErr w:type="spellEnd"/>
      <w:r w:rsidR="003A24EF">
        <w:t xml:space="preserve">. Still Ku </w:t>
      </w:r>
      <w:proofErr w:type="spellStart"/>
      <w:r w:rsidR="003A24EF">
        <w:t>Kluxes</w:t>
      </w:r>
      <w:proofErr w:type="spellEnd"/>
      <w:r w:rsidR="003A24EF">
        <w:t>. Still that damned movie. This sword carr</w:t>
      </w:r>
      <w:r w:rsidR="00BF6541">
        <w:t>ies</w:t>
      </w:r>
      <w:r w:rsidR="003A24EF">
        <w:t xml:space="preserve"> anger paid for in the suffering of a whole people. Butcher Clyde and them couldn</w:t>
      </w:r>
      <w:r w:rsidR="00396ECC">
        <w:t>’</w:t>
      </w:r>
      <w:r w:rsidR="003A24EF">
        <w:t>t have it, because it wasn</w:t>
      </w:r>
      <w:r w:rsidR="00396ECC">
        <w:t>’</w:t>
      </w:r>
      <w:r w:rsidR="003A24EF">
        <w:t xml:space="preserve">t theirs to take, to twist and feed on. </w:t>
      </w:r>
      <w:r w:rsidR="00806DD0">
        <w:t>It</w:t>
      </w:r>
      <w:r w:rsidR="002D4E2C">
        <w:t xml:space="preserve"> been passed on to me. Mine to </w:t>
      </w:r>
      <w:r w:rsidR="006B296B">
        <w:t>shape into what</w:t>
      </w:r>
      <w:r w:rsidR="00396ECC">
        <w:t>’</w:t>
      </w:r>
      <w:r w:rsidR="006B296B">
        <w:t xml:space="preserve">s needed here and now. I </w:t>
      </w:r>
      <w:proofErr w:type="spellStart"/>
      <w:r w:rsidR="006B296B">
        <w:t>ain</w:t>
      </w:r>
      <w:r w:rsidR="00396ECC">
        <w:t>’</w:t>
      </w:r>
      <w:r w:rsidR="006B296B">
        <w:t>t</w:t>
      </w:r>
      <w:proofErr w:type="spellEnd"/>
      <w:r w:rsidR="006B296B">
        <w:t xml:space="preserve"> </w:t>
      </w:r>
      <w:r w:rsidR="00806DD0">
        <w:t>ready</w:t>
      </w:r>
      <w:r w:rsidR="006B296B">
        <w:t xml:space="preserve"> to abandon that</w:t>
      </w:r>
      <w:r w:rsidR="00806DD0">
        <w:t xml:space="preserve"> just yet</w:t>
      </w:r>
      <w:r w:rsidR="006B296B">
        <w:t xml:space="preserve">. </w:t>
      </w:r>
      <w:r w:rsidR="0064100E">
        <w:t>Besides, got</w:t>
      </w:r>
      <w:r w:rsidR="006B296B">
        <w:t xml:space="preserve"> some vengeance in me </w:t>
      </w:r>
      <w:r w:rsidR="004C7074">
        <w:t xml:space="preserve">still </w:t>
      </w:r>
      <w:r w:rsidR="006B296B">
        <w:t>needs working out.</w:t>
      </w:r>
    </w:p>
    <w:p w14:paraId="430B551E" w14:textId="42CD30E1" w:rsidR="006415C4" w:rsidRDefault="006B296B" w:rsidP="00274030">
      <w:pPr>
        <w:pStyle w:val="Body-TextTx"/>
      </w:pPr>
      <w:r>
        <w:t>I look up to see everybody quiet</w:t>
      </w:r>
      <w:r w:rsidR="00116A11">
        <w:t>, waiting</w:t>
      </w:r>
      <w:r>
        <w:t xml:space="preserve">. Even Auntie </w:t>
      </w:r>
      <w:proofErr w:type="spellStart"/>
      <w:r>
        <w:t>Jadine</w:t>
      </w:r>
      <w:proofErr w:type="spellEnd"/>
      <w:r>
        <w:t xml:space="preserve"> stopped humming.</w:t>
      </w:r>
    </w:p>
    <w:p w14:paraId="24CD4581" w14:textId="3DE25B61" w:rsidR="006B296B" w:rsidRDefault="00396ECC" w:rsidP="00274030">
      <w:pPr>
        <w:pStyle w:val="Body-TextTx"/>
      </w:pPr>
      <w:r>
        <w:t>“</w:t>
      </w:r>
      <w:r w:rsidR="006B296B">
        <w:t>I</w:t>
      </w:r>
      <w:r>
        <w:t>’</w:t>
      </w:r>
      <w:r w:rsidR="006B296B">
        <w:t>m still your champion</w:t>
      </w:r>
      <w:r w:rsidR="004C7074">
        <w:t xml:space="preserve">. </w:t>
      </w:r>
      <w:r w:rsidR="006B296B">
        <w:t>If you</w:t>
      </w:r>
      <w:r>
        <w:t>’</w:t>
      </w:r>
      <w:r w:rsidR="006B296B">
        <w:t>ll have me.</w:t>
      </w:r>
      <w:r>
        <w:t>”</w:t>
      </w:r>
    </w:p>
    <w:p w14:paraId="71F02506" w14:textId="6EF987A0" w:rsidR="006B296B" w:rsidRDefault="006B296B" w:rsidP="00274030">
      <w:pPr>
        <w:pStyle w:val="Body-TextTx"/>
      </w:pPr>
      <w:r>
        <w:t xml:space="preserve">Auntie </w:t>
      </w:r>
      <w:proofErr w:type="spellStart"/>
      <w:r>
        <w:t>Ondine</w:t>
      </w:r>
      <w:proofErr w:type="spellEnd"/>
      <w:r>
        <w:t xml:space="preserve"> </w:t>
      </w:r>
      <w:r w:rsidR="00614DB7">
        <w:t>beams</w:t>
      </w:r>
      <w:r w:rsidR="004C7074">
        <w:t xml:space="preserve"> and</w:t>
      </w:r>
      <w:r w:rsidR="00806DD0">
        <w:t xml:space="preserve"> Auntie Margaret give</w:t>
      </w:r>
      <w:r w:rsidR="00BF6541">
        <w:t>s</w:t>
      </w:r>
      <w:r w:rsidR="00806DD0">
        <w:t xml:space="preserve"> the barest </w:t>
      </w:r>
      <w:r w:rsidR="00353B61">
        <w:t>smile</w:t>
      </w:r>
      <w:r w:rsidR="00FC7BFB">
        <w:t xml:space="preserve">, </w:t>
      </w:r>
      <w:r w:rsidR="00806DD0">
        <w:t xml:space="preserve">which is a lot for her. </w:t>
      </w:r>
      <w:r w:rsidR="002F6C64">
        <w:t xml:space="preserve">Auntie </w:t>
      </w:r>
      <w:proofErr w:type="spellStart"/>
      <w:r w:rsidR="002F6C64">
        <w:t>Jadine</w:t>
      </w:r>
      <w:proofErr w:type="spellEnd"/>
      <w:r w:rsidR="002F6C64">
        <w:t xml:space="preserve"> winks</w:t>
      </w:r>
      <w:r w:rsidR="00806DD0">
        <w:t xml:space="preserve"> </w:t>
      </w:r>
      <w:r w:rsidR="004C7074">
        <w:t>from above</w:t>
      </w:r>
      <w:r w:rsidR="00BF6541">
        <w:t>,</w:t>
      </w:r>
      <w:r w:rsidR="00806DD0">
        <w:t xml:space="preserve"> and I wink back.</w:t>
      </w:r>
    </w:p>
    <w:p w14:paraId="1CBFCB78" w14:textId="6C37408B" w:rsidR="00396ECC" w:rsidRDefault="00396ECC" w:rsidP="00274030">
      <w:pPr>
        <w:pStyle w:val="Body-TextTx"/>
      </w:pPr>
      <w:r>
        <w:t>“</w:t>
      </w:r>
      <w:r w:rsidR="00BF6541">
        <w:t>You are indeed our champion!</w:t>
      </w:r>
      <w:r>
        <w:t>”</w:t>
      </w:r>
      <w:r w:rsidR="002F6C64">
        <w:t xml:space="preserve"> Auntie </w:t>
      </w:r>
      <w:proofErr w:type="spellStart"/>
      <w:r w:rsidR="002F6C64">
        <w:t>Ondine</w:t>
      </w:r>
      <w:proofErr w:type="spellEnd"/>
      <w:r w:rsidR="002F6C64">
        <w:t xml:space="preserve"> </w:t>
      </w:r>
      <w:r w:rsidR="00BF6541">
        <w:t>pronounces</w:t>
      </w:r>
      <w:r w:rsidR="002F6C64">
        <w:t>.</w:t>
      </w:r>
    </w:p>
    <w:p w14:paraId="25ACC2CE" w14:textId="5468DE1E" w:rsidR="00396ECC" w:rsidRDefault="00353B61" w:rsidP="00274030">
      <w:pPr>
        <w:pStyle w:val="Body-TextTx"/>
      </w:pPr>
      <w:r>
        <w:t>Those words make me happier than I</w:t>
      </w:r>
      <w:r w:rsidR="00396ECC">
        <w:t>’</w:t>
      </w:r>
      <w:r>
        <w:t>d realized and I look</w:t>
      </w:r>
      <w:r w:rsidR="00116A11">
        <w:t xml:space="preserve"> over the sword. </w:t>
      </w:r>
      <w:r w:rsidR="00396ECC">
        <w:t>“</w:t>
      </w:r>
      <w:r w:rsidR="00116A11">
        <w:t xml:space="preserve">You know it come to me that it </w:t>
      </w:r>
      <w:proofErr w:type="spellStart"/>
      <w:r w:rsidR="00116A11">
        <w:t>ain</w:t>
      </w:r>
      <w:r w:rsidR="00396ECC">
        <w:t>’</w:t>
      </w:r>
      <w:r w:rsidR="00116A11">
        <w:t>t</w:t>
      </w:r>
      <w:proofErr w:type="spellEnd"/>
      <w:r w:rsidR="00116A11">
        <w:t xml:space="preserve"> right this blade only binds the spirits of slave-trading chiefs and kings. What about the white folk who bought them slaves? Who worked them to </w:t>
      </w:r>
      <w:proofErr w:type="gramStart"/>
      <w:r w:rsidR="00116A11">
        <w:t>death.</w:t>
      </w:r>
      <w:proofErr w:type="gramEnd"/>
      <w:r w:rsidR="00116A11">
        <w:t xml:space="preserve"> </w:t>
      </w:r>
      <w:proofErr w:type="spellStart"/>
      <w:r w:rsidR="00116A11">
        <w:t>Ain</w:t>
      </w:r>
      <w:r w:rsidR="00396ECC">
        <w:t>’</w:t>
      </w:r>
      <w:r w:rsidR="00116A11">
        <w:t>t</w:t>
      </w:r>
      <w:proofErr w:type="spellEnd"/>
      <w:r w:rsidR="00116A11">
        <w:t xml:space="preserve"> they got penance to pay?</w:t>
      </w:r>
      <w:r w:rsidR="00396ECC">
        <w:t>”</w:t>
      </w:r>
    </w:p>
    <w:p w14:paraId="28B41924" w14:textId="594958BE" w:rsidR="00116A11" w:rsidRDefault="00116A11" w:rsidP="00274030">
      <w:pPr>
        <w:pStyle w:val="Body-TextTx"/>
      </w:pPr>
      <w:r>
        <w:t xml:space="preserve">Aunt </w:t>
      </w:r>
      <w:proofErr w:type="spellStart"/>
      <w:r>
        <w:t>Ondine</w:t>
      </w:r>
      <w:proofErr w:type="spellEnd"/>
      <w:r>
        <w:t xml:space="preserve"> gives the foxiest of grins. </w:t>
      </w:r>
      <w:r w:rsidR="00396ECC">
        <w:t>“</w:t>
      </w:r>
      <w:r>
        <w:t>Why Maryse, that</w:t>
      </w:r>
      <w:r w:rsidR="00396ECC">
        <w:t>’</w:t>
      </w:r>
      <w:r>
        <w:t xml:space="preserve">s a whole </w:t>
      </w:r>
      <w:r w:rsidRPr="00495125">
        <w:rPr>
          <w:rStyle w:val="itali"/>
        </w:rPr>
        <w:t>other</w:t>
      </w:r>
      <w:r>
        <w:t xml:space="preserve"> </w:t>
      </w:r>
      <w:r>
        <w:lastRenderedPageBreak/>
        <w:t>sword.</w:t>
      </w:r>
      <w:r w:rsidR="00396ECC">
        <w:t>”</w:t>
      </w:r>
    </w:p>
    <w:p w14:paraId="529926A7" w14:textId="77777777" w:rsidR="00396ECC" w:rsidRDefault="00116A11" w:rsidP="00116A11">
      <w:pPr>
        <w:pStyle w:val="Body-TextTx"/>
      </w:pPr>
      <w:r>
        <w:t>I almost choke on the mint julep</w:t>
      </w:r>
      <w:r w:rsidR="00353B61">
        <w:t>. Another sword? A</w:t>
      </w:r>
      <w:r>
        <w:t xml:space="preserve"> hundred questions </w:t>
      </w:r>
      <w:r w:rsidR="00353B61">
        <w:t>form on</w:t>
      </w:r>
      <w:r>
        <w:t xml:space="preserve"> my tongue. But her face turns serious</w:t>
      </w:r>
      <w:r w:rsidR="00614DB7">
        <w:t>.</w:t>
      </w:r>
    </w:p>
    <w:p w14:paraId="24C95C1B" w14:textId="2FDC0332" w:rsidR="009D5BBB" w:rsidRDefault="00396ECC">
      <w:pPr>
        <w:pStyle w:val="Body-TextTx"/>
      </w:pPr>
      <w:r>
        <w:t>“</w:t>
      </w:r>
      <w:r w:rsidR="00116A11">
        <w:t>I</w:t>
      </w:r>
      <w:r>
        <w:t>’</w:t>
      </w:r>
      <w:r w:rsidR="00116A11">
        <w:t xml:space="preserve">m glad you taking time to rest. But </w:t>
      </w:r>
      <w:r w:rsidR="009D5BBB">
        <w:t>I</w:t>
      </w:r>
      <w:r>
        <w:t>’</w:t>
      </w:r>
      <w:r w:rsidR="009D5BBB">
        <w:t>m afraid, there</w:t>
      </w:r>
      <w:r>
        <w:t>’</w:t>
      </w:r>
      <w:r w:rsidR="009D5BBB">
        <w:t xml:space="preserve">s </w:t>
      </w:r>
      <w:r w:rsidR="002F6C64">
        <w:t>evil</w:t>
      </w:r>
      <w:r w:rsidR="009D5BBB">
        <w:t xml:space="preserve"> afoot.</w:t>
      </w:r>
      <w:r>
        <w:t>”</w:t>
      </w:r>
    </w:p>
    <w:p w14:paraId="5BDF3446" w14:textId="3D8E2632" w:rsidR="009D5BBB" w:rsidRDefault="002F6C64" w:rsidP="00274030">
      <w:pPr>
        <w:pStyle w:val="Body-TextTx"/>
      </w:pPr>
      <w:r>
        <w:t xml:space="preserve">I </w:t>
      </w:r>
      <w:r w:rsidR="00116A11">
        <w:t>sigh</w:t>
      </w:r>
      <w:r w:rsidR="00353B61">
        <w:t>, returning to my mint julep</w:t>
      </w:r>
      <w:r>
        <w:t xml:space="preserve">. </w:t>
      </w:r>
      <w:r w:rsidR="00F35A4C">
        <w:t xml:space="preserve">Naturally. </w:t>
      </w:r>
      <w:r>
        <w:t>Always evil a</w:t>
      </w:r>
      <w:r w:rsidR="00FC7BFB">
        <w:t>-</w:t>
      </w:r>
      <w:r>
        <w:t>footing.</w:t>
      </w:r>
    </w:p>
    <w:p w14:paraId="1CE551AD" w14:textId="07011ED9" w:rsidR="002F6C64" w:rsidRDefault="00396ECC" w:rsidP="00274030">
      <w:pPr>
        <w:pStyle w:val="Body-TextTx"/>
      </w:pPr>
      <w:r>
        <w:t>“</w:t>
      </w:r>
      <w:r w:rsidR="002F6C64">
        <w:t>The enemy still at they work,</w:t>
      </w:r>
      <w:r>
        <w:t>”</w:t>
      </w:r>
      <w:r w:rsidR="002F6C64">
        <w:t xml:space="preserve"> Auntie Margaret puts in.</w:t>
      </w:r>
    </w:p>
    <w:p w14:paraId="247B1112" w14:textId="226AFCBD" w:rsidR="009D5BBB" w:rsidRDefault="00396ECC" w:rsidP="00274030">
      <w:pPr>
        <w:pStyle w:val="Body-TextTx"/>
      </w:pPr>
      <w:r>
        <w:t>“</w:t>
      </w:r>
      <w:r w:rsidR="00614DB7">
        <w:t>A new threat rises</w:t>
      </w:r>
      <w:r w:rsidR="009D5BBB">
        <w:t>,</w:t>
      </w:r>
      <w:r>
        <w:t>”</w:t>
      </w:r>
      <w:r w:rsidR="009D5BBB">
        <w:t xml:space="preserve"> Auntie </w:t>
      </w:r>
      <w:proofErr w:type="spellStart"/>
      <w:r w:rsidR="009D5BBB">
        <w:t>Ondine</w:t>
      </w:r>
      <w:proofErr w:type="spellEnd"/>
      <w:r w:rsidR="009D5BBB">
        <w:t xml:space="preserve"> </w:t>
      </w:r>
      <w:r w:rsidR="002F6C64">
        <w:t>goes on</w:t>
      </w:r>
      <w:r w:rsidR="009D5BBB">
        <w:t xml:space="preserve">. </w:t>
      </w:r>
      <w:r w:rsidR="00614DB7">
        <w:t xml:space="preserve">She leans in. </w:t>
      </w:r>
      <w:r>
        <w:t>“</w:t>
      </w:r>
      <w:r w:rsidR="009D5BBB">
        <w:t xml:space="preserve">You </w:t>
      </w:r>
      <w:r w:rsidR="00614DB7">
        <w:t xml:space="preserve">must </w:t>
      </w:r>
      <w:r w:rsidR="009D5BBB">
        <w:t>go on a quest</w:t>
      </w:r>
      <w:r w:rsidR="00614DB7">
        <w:t>! T</w:t>
      </w:r>
      <w:r w:rsidR="009D5BBB">
        <w:t>o a</w:t>
      </w:r>
      <w:r w:rsidR="00614DB7">
        <w:t xml:space="preserve">n </w:t>
      </w:r>
      <w:r w:rsidR="009D5BBB">
        <w:t>island within the Province of Rhodes</w:t>
      </w:r>
      <w:r w:rsidR="00614DB7">
        <w:t>!</w:t>
      </w:r>
      <w:r>
        <w:t>”</w:t>
      </w:r>
    </w:p>
    <w:p w14:paraId="204AB45C" w14:textId="779750A4" w:rsidR="009D5BBB" w:rsidRDefault="009D5BBB" w:rsidP="00274030">
      <w:pPr>
        <w:pStyle w:val="Body-TextTx"/>
      </w:pPr>
      <w:r>
        <w:t xml:space="preserve">I </w:t>
      </w:r>
      <w:r w:rsidR="00614DB7">
        <w:t>stop mid-sip</w:t>
      </w:r>
      <w:r>
        <w:t xml:space="preserve">. </w:t>
      </w:r>
      <w:r w:rsidR="00396ECC">
        <w:t>“</w:t>
      </w:r>
      <w:r w:rsidR="002F6C64">
        <w:t>Y</w:t>
      </w:r>
      <w:r>
        <w:t>ou mean Providence, Rhode Island?</w:t>
      </w:r>
      <w:r w:rsidR="00396ECC">
        <w:t>”</w:t>
      </w:r>
    </w:p>
    <w:p w14:paraId="6CF5F893" w14:textId="1FB894A1" w:rsidR="009D5BBB" w:rsidRDefault="009D5BBB" w:rsidP="00274030">
      <w:pPr>
        <w:pStyle w:val="Body-TextTx"/>
      </w:pPr>
      <w:r>
        <w:t xml:space="preserve">She blinks. </w:t>
      </w:r>
      <w:r w:rsidR="00396ECC">
        <w:t>“</w:t>
      </w:r>
      <w:r>
        <w:t>Isn</w:t>
      </w:r>
      <w:r w:rsidR="00396ECC">
        <w:t>’</w:t>
      </w:r>
      <w:r>
        <w:t xml:space="preserve">t that what I said? </w:t>
      </w:r>
      <w:r w:rsidR="00BF6541">
        <w:t>T</w:t>
      </w:r>
      <w:r>
        <w:t>he enemy has their eyes fixed there—on a man they believe can help them further infiltrate your world, open doors to worse than their Grand Cyclops. They</w:t>
      </w:r>
      <w:r w:rsidR="00396ECC">
        <w:t>’</w:t>
      </w:r>
      <w:r>
        <w:t xml:space="preserve">re inculcating him with their vileness and he </w:t>
      </w:r>
      <w:r w:rsidR="002F6C64">
        <w:t>appears</w:t>
      </w:r>
      <w:r>
        <w:t xml:space="preserve"> a </w:t>
      </w:r>
      <w:r w:rsidR="002F6C64">
        <w:t>willing</w:t>
      </w:r>
      <w:r>
        <w:t xml:space="preserve"> vessel. </w:t>
      </w:r>
      <w:r w:rsidR="002F6C64">
        <w:t xml:space="preserve">He has been </w:t>
      </w:r>
      <w:r>
        <w:t>named their Dark Prince and—</w:t>
      </w:r>
      <w:r w:rsidR="00396ECC">
        <w:t>”</w:t>
      </w:r>
    </w:p>
    <w:p w14:paraId="334E005C" w14:textId="0D2DB5B1" w:rsidR="009D5BBB" w:rsidRDefault="009D5BBB" w:rsidP="00274030">
      <w:pPr>
        <w:pStyle w:val="Body-TextTx"/>
      </w:pPr>
      <w:r>
        <w:t>“Sadie</w:t>
      </w:r>
      <w:r w:rsidR="00396ECC">
        <w:t>’</w:t>
      </w:r>
      <w:r>
        <w:t xml:space="preserve">s funeral </w:t>
      </w:r>
      <w:r w:rsidR="00E11F0D">
        <w:t>in two days</w:t>
      </w:r>
      <w:r>
        <w:t>,</w:t>
      </w:r>
      <w:r w:rsidR="00396ECC">
        <w:t>”</w:t>
      </w:r>
      <w:r>
        <w:t xml:space="preserve"> I interrupt. Not sure these three understand how geography works. </w:t>
      </w:r>
      <w:r w:rsidR="00396ECC">
        <w:t>“</w:t>
      </w:r>
      <w:r w:rsidR="00BF6541">
        <w:t xml:space="preserve">Rhode Island a </w:t>
      </w:r>
      <w:proofErr w:type="gramStart"/>
      <w:r w:rsidR="00BF6541">
        <w:t>long ways</w:t>
      </w:r>
      <w:proofErr w:type="gramEnd"/>
      <w:r w:rsidR="00BF6541">
        <w:t xml:space="preserve"> from my bootlegging routes. </w:t>
      </w:r>
      <w:r>
        <w:t>But Emma has contacts in New England. We can see what they know.</w:t>
      </w:r>
      <w:r w:rsidR="00396ECC">
        <w:t>”</w:t>
      </w:r>
    </w:p>
    <w:p w14:paraId="5270A50F" w14:textId="58364BC9" w:rsidR="009D5BBB" w:rsidRDefault="00396ECC" w:rsidP="00274030">
      <w:pPr>
        <w:pStyle w:val="Body-TextTx"/>
      </w:pPr>
      <w:r>
        <w:t>“</w:t>
      </w:r>
      <w:r w:rsidR="009D5BBB">
        <w:t>Oh,</w:t>
      </w:r>
      <w:r>
        <w:t>”</w:t>
      </w:r>
      <w:r w:rsidR="009D5BBB">
        <w:t xml:space="preserve"> Auntie </w:t>
      </w:r>
      <w:proofErr w:type="spellStart"/>
      <w:r w:rsidR="009D5BBB">
        <w:t>Ondine</w:t>
      </w:r>
      <w:proofErr w:type="spellEnd"/>
      <w:r w:rsidR="009D5BBB">
        <w:t xml:space="preserve"> says</w:t>
      </w:r>
      <w:r w:rsidR="00FC7BFB">
        <w:t>,</w:t>
      </w:r>
      <w:r w:rsidR="009D5BBB">
        <w:t xml:space="preserve"> </w:t>
      </w:r>
      <w:r w:rsidR="007F4F7F">
        <w:t xml:space="preserve">regretful. </w:t>
      </w:r>
      <w:r>
        <w:t>“</w:t>
      </w:r>
      <w:r w:rsidR="007F4F7F">
        <w:t xml:space="preserve">Yes, that would be helpful. </w:t>
      </w:r>
      <w:r w:rsidR="00BF6541">
        <w:t>How is the death ritual coming along?</w:t>
      </w:r>
      <w:r>
        <w:t>”</w:t>
      </w:r>
    </w:p>
    <w:p w14:paraId="46790FE8" w14:textId="6EA6677A" w:rsidR="00146219" w:rsidRDefault="00396ECC" w:rsidP="00274030">
      <w:pPr>
        <w:pStyle w:val="Body-TextTx"/>
      </w:pPr>
      <w:r>
        <w:t>“</w:t>
      </w:r>
      <w:r w:rsidR="00BF6541">
        <w:t>Funeral,</w:t>
      </w:r>
      <w:r>
        <w:t>”</w:t>
      </w:r>
      <w:r w:rsidR="00BF6541">
        <w:t xml:space="preserve"> I stress. </w:t>
      </w:r>
      <w:r>
        <w:t>“</w:t>
      </w:r>
      <w:r w:rsidR="004C7074">
        <w:t xml:space="preserve">We call it a </w:t>
      </w:r>
      <w:r w:rsidR="004C7074" w:rsidRPr="00495125">
        <w:rPr>
          <w:rStyle w:val="itali"/>
        </w:rPr>
        <w:t>funeral.</w:t>
      </w:r>
      <w:r w:rsidR="004C7074">
        <w:t xml:space="preserve"> </w:t>
      </w:r>
      <w:r w:rsidR="007F4F7F">
        <w:t xml:space="preserve">Lester organizing it. Got </w:t>
      </w:r>
      <w:r w:rsidR="00BF6541">
        <w:t>a big church, a</w:t>
      </w:r>
      <w:r w:rsidR="007F4F7F">
        <w:t xml:space="preserve"> choir, and everything.</w:t>
      </w:r>
      <w:r w:rsidR="00BB75BD">
        <w:t xml:space="preserve"> Uncle Will lead</w:t>
      </w:r>
      <w:r w:rsidR="00974F2E">
        <w:t>ing</w:t>
      </w:r>
      <w:r w:rsidR="00BB75BD">
        <w:t xml:space="preserve"> a Shout. </w:t>
      </w:r>
      <w:r w:rsidR="00F35A4C">
        <w:t xml:space="preserve">Nana Jean doing the cooking. </w:t>
      </w:r>
      <w:r w:rsidR="00A03D16">
        <w:t>Michael George say</w:t>
      </w:r>
      <w:r w:rsidR="00E11F0D">
        <w:t>s</w:t>
      </w:r>
      <w:r w:rsidR="00A03D16">
        <w:t xml:space="preserve"> he </w:t>
      </w:r>
      <w:r w:rsidR="004C7074">
        <w:t>might name</w:t>
      </w:r>
      <w:r w:rsidR="00A03D16">
        <w:t xml:space="preserve"> </w:t>
      </w:r>
      <w:r w:rsidR="00F35A4C">
        <w:t>the new inn he building</w:t>
      </w:r>
      <w:r w:rsidR="004C7074">
        <w:t xml:space="preserve"> after her</w:t>
      </w:r>
      <w:r w:rsidR="00A03D16">
        <w:t>.</w:t>
      </w:r>
      <w:r w:rsidR="00BF6541">
        <w:t xml:space="preserve"> Don</w:t>
      </w:r>
      <w:r>
        <w:t>’</w:t>
      </w:r>
      <w:r w:rsidR="00BF6541">
        <w:t>t think Macon seen the last of Sadie Watkins.</w:t>
      </w:r>
      <w:r>
        <w:t>”</w:t>
      </w:r>
    </w:p>
    <w:p w14:paraId="2D6420DB" w14:textId="08186BDB" w:rsidR="00614DB7" w:rsidRDefault="00614DB7" w:rsidP="00274030">
      <w:pPr>
        <w:pStyle w:val="Body-TextTx"/>
      </w:pPr>
      <w:r>
        <w:t>I down the mint julep, standing up.</w:t>
      </w:r>
      <w:r w:rsidR="00BF6541">
        <w:t xml:space="preserve"> </w:t>
      </w:r>
      <w:r w:rsidR="00396ECC">
        <w:t>“</w:t>
      </w:r>
      <w:r w:rsidR="00BF6541">
        <w:t>Well</w:t>
      </w:r>
      <w:r w:rsidR="00C16114">
        <w:t>,</w:t>
      </w:r>
      <w:r w:rsidR="00BF6541">
        <w:t xml:space="preserve"> </w:t>
      </w:r>
      <w:r w:rsidR="00F35A4C">
        <w:t>best</w:t>
      </w:r>
      <w:r w:rsidR="00BF6541">
        <w:t xml:space="preserve"> be going.</w:t>
      </w:r>
      <w:r w:rsidR="00396ECC">
        <w:t>”</w:t>
      </w:r>
    </w:p>
    <w:p w14:paraId="754D48C6" w14:textId="2DA0B046" w:rsidR="006415C4" w:rsidRDefault="00396ECC" w:rsidP="00274030">
      <w:pPr>
        <w:pStyle w:val="Body-TextTx"/>
      </w:pPr>
      <w:r>
        <w:lastRenderedPageBreak/>
        <w:t>“</w:t>
      </w:r>
      <w:r w:rsidR="00BB75BD">
        <w:t>You still got a while yet,</w:t>
      </w:r>
      <w:r>
        <w:t>”</w:t>
      </w:r>
      <w:r w:rsidR="00BB75BD">
        <w:t xml:space="preserve"> Auntie </w:t>
      </w:r>
      <w:proofErr w:type="spellStart"/>
      <w:r w:rsidR="00BB75BD">
        <w:t>Ondine</w:t>
      </w:r>
      <w:proofErr w:type="spellEnd"/>
      <w:r w:rsidR="00BB75BD">
        <w:t xml:space="preserve"> </w:t>
      </w:r>
      <w:r w:rsidR="005C0DAC">
        <w:t>frets</w:t>
      </w:r>
      <w:r w:rsidR="00BB75BD">
        <w:t xml:space="preserve">. </w:t>
      </w:r>
      <w:r>
        <w:t>“</w:t>
      </w:r>
      <w:r w:rsidR="00BB75BD">
        <w:t>There</w:t>
      </w:r>
      <w:r>
        <w:t>’</w:t>
      </w:r>
      <w:r w:rsidR="00BB75BD">
        <w:t>s blackberry jam cake.</w:t>
      </w:r>
      <w:r>
        <w:t>”</w:t>
      </w:r>
      <w:r w:rsidR="00BB75BD">
        <w:t xml:space="preserve"> </w:t>
      </w:r>
      <w:r w:rsidR="004C7074">
        <w:t>A tempting</w:t>
      </w:r>
      <w:r w:rsidR="00BB75BD">
        <w:t xml:space="preserve"> </w:t>
      </w:r>
      <w:r w:rsidR="00E11F0D">
        <w:t>white</w:t>
      </w:r>
      <w:r w:rsidR="00FC7BFB">
        <w:t>-</w:t>
      </w:r>
      <w:r w:rsidR="00E11F0D">
        <w:t xml:space="preserve">frosted </w:t>
      </w:r>
      <w:r w:rsidR="005C0DAC">
        <w:t xml:space="preserve">cake </w:t>
      </w:r>
      <w:r w:rsidR="00E11F0D">
        <w:t xml:space="preserve">topped by </w:t>
      </w:r>
      <w:r w:rsidR="005C0DAC">
        <w:t xml:space="preserve">blackberries </w:t>
      </w:r>
      <w:r w:rsidR="00F35A4C">
        <w:t xml:space="preserve">up and </w:t>
      </w:r>
      <w:r w:rsidR="00E11F0D">
        <w:t>appears</w:t>
      </w:r>
      <w:r w:rsidR="005C0DAC">
        <w:t>.</w:t>
      </w:r>
      <w:r w:rsidR="00E11F0D">
        <w:t xml:space="preserve"> </w:t>
      </w:r>
      <w:r w:rsidR="004C7074">
        <w:t xml:space="preserve">But </w:t>
      </w:r>
      <w:r w:rsidR="005C0DAC">
        <w:t>I shake my head.</w:t>
      </w:r>
    </w:p>
    <w:p w14:paraId="30EDBE41" w14:textId="35A825B4" w:rsidR="005C0DAC" w:rsidRDefault="00396ECC" w:rsidP="00274030">
      <w:pPr>
        <w:pStyle w:val="Body-TextTx"/>
      </w:pPr>
      <w:r>
        <w:t>“</w:t>
      </w:r>
      <w:r w:rsidR="00F35A4C">
        <w:t>Ti</w:t>
      </w:r>
      <w:r w:rsidR="00506DF7">
        <w:t xml:space="preserve">me </w:t>
      </w:r>
      <w:r w:rsidR="00F35A4C">
        <w:t>don</w:t>
      </w:r>
      <w:r>
        <w:t>’</w:t>
      </w:r>
      <w:r w:rsidR="00F35A4C">
        <w:t>t pass</w:t>
      </w:r>
      <w:r w:rsidR="00506DF7">
        <w:t xml:space="preserve"> here, but I need my rest</w:t>
      </w:r>
      <w:r w:rsidR="00E11F0D">
        <w:t xml:space="preserve">. </w:t>
      </w:r>
      <w:r w:rsidR="00506DF7">
        <w:t xml:space="preserve">Got plans in the morning. </w:t>
      </w:r>
      <w:r w:rsidR="004C7074">
        <w:t>Me and Chef</w:t>
      </w:r>
      <w:r w:rsidR="00BF6541">
        <w:t xml:space="preserve"> </w:t>
      </w:r>
      <w:proofErr w:type="spellStart"/>
      <w:r w:rsidR="00496F37">
        <w:t>gonna</w:t>
      </w:r>
      <w:proofErr w:type="spellEnd"/>
      <w:r w:rsidR="005C0DAC">
        <w:t xml:space="preserve"> do something </w:t>
      </w:r>
      <w:r w:rsidR="00F35A4C">
        <w:t>big for Sadie</w:t>
      </w:r>
      <w:r w:rsidR="00496F37">
        <w:t xml:space="preserve"> like she asked</w:t>
      </w:r>
      <w:r w:rsidR="005C0DAC">
        <w:t>—something she</w:t>
      </w:r>
      <w:r>
        <w:t>’</w:t>
      </w:r>
      <w:r w:rsidR="005C0DAC">
        <w:t>d like.</w:t>
      </w:r>
      <w:r>
        <w:t>”</w:t>
      </w:r>
    </w:p>
    <w:p w14:paraId="2BA893DD" w14:textId="419FB852" w:rsidR="006415C4" w:rsidRDefault="005C0DAC" w:rsidP="00274030">
      <w:pPr>
        <w:pStyle w:val="Body-TextTx"/>
      </w:pPr>
      <w:r>
        <w:t xml:space="preserve">Auntie </w:t>
      </w:r>
      <w:proofErr w:type="spellStart"/>
      <w:r>
        <w:t>Ondine</w:t>
      </w:r>
      <w:proofErr w:type="spellEnd"/>
      <w:r>
        <w:t xml:space="preserve"> smiles</w:t>
      </w:r>
      <w:r w:rsidR="00506DF7">
        <w:t xml:space="preserve"> tenderly</w:t>
      </w:r>
      <w:r>
        <w:t xml:space="preserve">. </w:t>
      </w:r>
      <w:r w:rsidR="00396ECC">
        <w:t>“</w:t>
      </w:r>
      <w:r>
        <w:t>She</w:t>
      </w:r>
      <w:r w:rsidR="00396ECC">
        <w:t>’</w:t>
      </w:r>
      <w:r>
        <w:t xml:space="preserve">s fortunate </w:t>
      </w:r>
      <w:r w:rsidR="00506DF7">
        <w:t>her</w:t>
      </w:r>
      <w:r>
        <w:t xml:space="preserve"> friends keep her memory.</w:t>
      </w:r>
      <w:r w:rsidR="00396ECC">
        <w:t>”</w:t>
      </w:r>
    </w:p>
    <w:p w14:paraId="7D3D4D5D" w14:textId="013A6896" w:rsidR="005C0DAC" w:rsidRDefault="00396ECC" w:rsidP="00274030">
      <w:pPr>
        <w:pStyle w:val="Body-TextTx"/>
      </w:pPr>
      <w:r>
        <w:t>“</w:t>
      </w:r>
      <w:r w:rsidR="005C0DAC">
        <w:t xml:space="preserve">We going to </w:t>
      </w:r>
      <w:r w:rsidR="00B1189E">
        <w:t>a</w:t>
      </w:r>
      <w:r w:rsidR="005C0DAC">
        <w:t xml:space="preserve"> </w:t>
      </w:r>
      <w:r w:rsidR="00B1189E">
        <w:t>movie house</w:t>
      </w:r>
      <w:r w:rsidR="005C0DAC">
        <w:t xml:space="preserve">—where they showing </w:t>
      </w:r>
      <w:r w:rsidR="00D67DCF" w:rsidRPr="00495125">
        <w:rPr>
          <w:rStyle w:val="itali"/>
        </w:rPr>
        <w:t xml:space="preserve">The </w:t>
      </w:r>
      <w:r w:rsidR="005C0DAC" w:rsidRPr="00BD60BE">
        <w:rPr>
          <w:rStyle w:val="itali"/>
        </w:rPr>
        <w:t>Birth of a Nation.</w:t>
      </w:r>
      <w:r>
        <w:t>”</w:t>
      </w:r>
    </w:p>
    <w:p w14:paraId="33CDDEF3" w14:textId="07A8F3E4" w:rsidR="005C0DAC" w:rsidRDefault="005C0DAC" w:rsidP="00274030">
      <w:pPr>
        <w:pStyle w:val="Body-TextTx"/>
      </w:pPr>
      <w:bookmarkStart w:id="36" w:name="_Hlk32328607"/>
      <w:r>
        <w:t xml:space="preserve">Auntie Margaret </w:t>
      </w:r>
      <w:bookmarkEnd w:id="36"/>
      <w:r>
        <w:t xml:space="preserve">squints </w:t>
      </w:r>
      <w:r w:rsidR="00E11F0D">
        <w:t>over her stitching</w:t>
      </w:r>
      <w:r>
        <w:t xml:space="preserve">. </w:t>
      </w:r>
      <w:r w:rsidR="00396ECC">
        <w:t>“</w:t>
      </w:r>
      <w:proofErr w:type="spellStart"/>
      <w:r w:rsidR="00B1189E" w:rsidRPr="00C750D8">
        <w:rPr>
          <w:rStyle w:val="cs-image-placementcimg"/>
        </w:rPr>
        <w:t>M</w:t>
      </w:r>
      <w:r w:rsidRPr="00C750D8">
        <w:rPr>
          <w:rStyle w:val="cs-image-placementcimg"/>
        </w:rPr>
        <w:t>igh</w:t>
      </w:r>
      <w:r w:rsidR="00C750D8">
        <w:rPr>
          <w:rStyle w:val="cs-image-placementcimg"/>
        </w:rPr>
        <w:t>s</w:t>
      </w:r>
      <w:proofErr w:type="spellEnd"/>
      <w:r w:rsidR="00C750D8">
        <w:rPr>
          <w:rStyle w:val="cs-image-placementcimg"/>
        </w:rPr>
        <w:t>*</w:t>
      </w:r>
      <w:proofErr w:type="spellStart"/>
      <w:proofErr w:type="gramStart"/>
      <w:r w:rsidRPr="00C750D8">
        <w:rPr>
          <w:rStyle w:val="cs-image-placementcimg"/>
        </w:rPr>
        <w:t>ty</w:t>
      </w:r>
      <w:r w:rsidR="00C750D8">
        <w:rPr>
          <w:rStyle w:val="cs-image-placementcimg"/>
        </w:rPr>
        <w:t>.glif</w:t>
      </w:r>
      <w:proofErr w:type="spellEnd"/>
      <w:proofErr w:type="gramEnd"/>
      <w:r>
        <w:t xml:space="preserve"> odd choice</w:t>
      </w:r>
      <w:r w:rsidR="00506DF7">
        <w:t>.</w:t>
      </w:r>
      <w:r w:rsidR="00396ECC">
        <w:t>”</w:t>
      </w:r>
    </w:p>
    <w:p w14:paraId="7BEED4FC" w14:textId="1A5B3F64" w:rsidR="006415C4" w:rsidRDefault="00396ECC" w:rsidP="00274030">
      <w:pPr>
        <w:pStyle w:val="Body-TextTx"/>
      </w:pPr>
      <w:r>
        <w:t>“</w:t>
      </w:r>
      <w:r w:rsidR="00F35A4C">
        <w:t>N</w:t>
      </w:r>
      <w:r w:rsidR="00B1189E">
        <w:t>ot</w:t>
      </w:r>
      <w:r w:rsidR="005C0DAC">
        <w:t xml:space="preserve"> staying long. </w:t>
      </w:r>
      <w:proofErr w:type="spellStart"/>
      <w:r w:rsidR="00506DF7">
        <w:t>Go</w:t>
      </w:r>
      <w:r w:rsidR="00F35A4C">
        <w:t>nna</w:t>
      </w:r>
      <w:proofErr w:type="spellEnd"/>
      <w:r w:rsidR="00506DF7">
        <w:t xml:space="preserve"> clear the theater with a smoke bomb</w:t>
      </w:r>
      <w:r w:rsidR="00FC7BFB">
        <w:t xml:space="preserve">, </w:t>
      </w:r>
      <w:r w:rsidR="00506DF7">
        <w:t xml:space="preserve">then </w:t>
      </w:r>
      <w:r w:rsidR="00F35A4C">
        <w:t>blow</w:t>
      </w:r>
      <w:r w:rsidR="00506DF7">
        <w:t xml:space="preserve"> it up.</w:t>
      </w:r>
      <w:r>
        <w:t>”</w:t>
      </w:r>
    </w:p>
    <w:p w14:paraId="146DB70B" w14:textId="6E68830D" w:rsidR="006415C4" w:rsidRDefault="00506DF7" w:rsidP="00274030">
      <w:pPr>
        <w:pStyle w:val="Body-TextTx"/>
      </w:pPr>
      <w:r>
        <w:t>I pick up my sword</w:t>
      </w:r>
      <w:r w:rsidR="00F35A4C">
        <w:t xml:space="preserve">, balancing </w:t>
      </w:r>
      <w:r>
        <w:t xml:space="preserve">it over </w:t>
      </w:r>
      <w:r w:rsidR="001E787F">
        <w:t>one</w:t>
      </w:r>
      <w:r>
        <w:t xml:space="preserve"> shoulder as I </w:t>
      </w:r>
      <w:r w:rsidR="001E787F">
        <w:t>head</w:t>
      </w:r>
      <w:r>
        <w:t xml:space="preserve"> back home</w:t>
      </w:r>
      <w:r w:rsidR="00FC7BFB">
        <w:t xml:space="preserve">, </w:t>
      </w:r>
      <w:r w:rsidR="001E787F">
        <w:t xml:space="preserve">listening to Auntie </w:t>
      </w:r>
      <w:proofErr w:type="spellStart"/>
      <w:r w:rsidR="001E787F">
        <w:t>Jadine</w:t>
      </w:r>
      <w:proofErr w:type="spellEnd"/>
      <w:r w:rsidR="001E787F">
        <w:t xml:space="preserve"> cackling above, as I </w:t>
      </w:r>
      <w:r w:rsidR="00F96D15">
        <w:t>whistl</w:t>
      </w:r>
      <w:r w:rsidR="001E787F">
        <w:t>e</w:t>
      </w:r>
      <w:r w:rsidR="00F96D15">
        <w:t xml:space="preserve"> </w:t>
      </w:r>
      <w:r w:rsidR="00F552E1">
        <w:t>a song of</w:t>
      </w:r>
      <w:r w:rsidR="00984DF7">
        <w:t xml:space="preserve"> hunting Ku </w:t>
      </w:r>
      <w:proofErr w:type="spellStart"/>
      <w:r w:rsidR="00984DF7">
        <w:t>Kluxes</w:t>
      </w:r>
      <w:proofErr w:type="spellEnd"/>
      <w:r w:rsidR="00984DF7">
        <w:t xml:space="preserve"> in the end times</w:t>
      </w:r>
      <w:r w:rsidR="00F96D15">
        <w:t>.</w:t>
      </w:r>
    </w:p>
    <w:p w14:paraId="5013DF43" w14:textId="77777777" w:rsidR="00AB7600" w:rsidRPr="00AB7600" w:rsidRDefault="00AB7600" w:rsidP="00AB7600">
      <w:pPr>
        <w:pStyle w:val="Section-Back-Matter-GeneralSBM"/>
      </w:pPr>
      <w:r w:rsidRPr="00AB7600">
        <w:lastRenderedPageBreak/>
        <w:t>Back Matter General</w:t>
      </w:r>
    </w:p>
    <w:p w14:paraId="2568E502" w14:textId="35864732" w:rsidR="00BB75BD" w:rsidRPr="000F36E3" w:rsidRDefault="002660E6" w:rsidP="00665F9C">
      <w:pPr>
        <w:pStyle w:val="TitleTtl"/>
      </w:pPr>
      <w:r w:rsidRPr="000F36E3">
        <w:t xml:space="preserve">Music </w:t>
      </w:r>
      <w:r w:rsidR="00396ECC" w:rsidRPr="000F36E3">
        <w:t>Citations</w:t>
      </w:r>
    </w:p>
    <w:p w14:paraId="44264522" w14:textId="77777777" w:rsidR="002660E6" w:rsidRDefault="002660E6" w:rsidP="003B6FF3">
      <w:pPr>
        <w:pStyle w:val="Body-TextTx"/>
      </w:pPr>
      <w:r>
        <w:t>(TK; save 1 page)</w:t>
      </w:r>
    </w:p>
    <w:p w14:paraId="24EE2E4E" w14:textId="77777777" w:rsidR="007E4EB4" w:rsidRPr="007E4EB4" w:rsidRDefault="007E4EB4" w:rsidP="007E4EB4">
      <w:pPr>
        <w:pStyle w:val="Section-AcknowledgmentsSAK"/>
      </w:pPr>
      <w:r w:rsidRPr="007E4EB4">
        <w:lastRenderedPageBreak/>
        <w:t>Acknowledgments</w:t>
      </w:r>
    </w:p>
    <w:p w14:paraId="60733755" w14:textId="77777777" w:rsidR="002660E6" w:rsidRDefault="002660E6" w:rsidP="00096002">
      <w:pPr>
        <w:pStyle w:val="TitleTtl"/>
      </w:pPr>
      <w:r>
        <w:t>Acknowledgments</w:t>
      </w:r>
    </w:p>
    <w:p w14:paraId="5C8C419B" w14:textId="77777777" w:rsidR="00396ECC" w:rsidRDefault="002660E6" w:rsidP="003B6FF3">
      <w:pPr>
        <w:pStyle w:val="Body-TextTx"/>
      </w:pPr>
      <w:r>
        <w:t>(TK, save 1 page)</w:t>
      </w:r>
      <w:bookmarkStart w:id="37" w:name="OriginalInsertionPoint"/>
      <w:bookmarkEnd w:id="37"/>
    </w:p>
    <w:p w14:paraId="3F1E9F48" w14:textId="2E4FF051" w:rsidR="00D51DF3" w:rsidRDefault="00D51DF3">
      <w:pPr>
        <w:spacing w:after="0" w:line="240" w:lineRule="auto"/>
        <w:rPr>
          <w:rFonts w:ascii="Times New Roman" w:hAnsi="Times New Roman" w:cs="Times New Roman"/>
          <w:sz w:val="24"/>
        </w:rPr>
      </w:pPr>
      <w:r>
        <w:br w:type="page"/>
      </w:r>
    </w:p>
    <w:p w14:paraId="158A8AF8" w14:textId="6B624C48" w:rsidR="00D51DF3" w:rsidRPr="007E4EB4" w:rsidRDefault="00D51DF3" w:rsidP="00D51DF3">
      <w:pPr>
        <w:pStyle w:val="Section-AcknowledgmentsSAK"/>
      </w:pPr>
      <w:r>
        <w:lastRenderedPageBreak/>
        <w:t>About the Author</w:t>
      </w:r>
    </w:p>
    <w:p w14:paraId="7F02137F" w14:textId="563B5556" w:rsidR="00D51DF3" w:rsidRDefault="00D51DF3" w:rsidP="00D51DF3">
      <w:pPr>
        <w:pStyle w:val="TitleTtl"/>
      </w:pPr>
      <w:r>
        <w:t>About the Author</w:t>
      </w:r>
    </w:p>
    <w:p w14:paraId="180165A8" w14:textId="71E32372" w:rsidR="00D51DF3" w:rsidRDefault="00FD20D1" w:rsidP="00D51DF3">
      <w:pPr>
        <w:pStyle w:val="Image-PlacementImg"/>
      </w:pPr>
      <w:proofErr w:type="spellStart"/>
      <w:r>
        <w:t>PDjeliClark</w:t>
      </w:r>
      <w:proofErr w:type="spellEnd"/>
    </w:p>
    <w:p w14:paraId="19790842" w14:textId="533E9927" w:rsidR="00FD20D1" w:rsidRPr="00FD20D1" w:rsidRDefault="00FD20D1" w:rsidP="00FD20D1">
      <w:pPr>
        <w:pStyle w:val="Credit-LineCrd"/>
      </w:pPr>
      <w:r>
        <w:t>Courtesy of the author</w:t>
      </w:r>
    </w:p>
    <w:p w14:paraId="4BC311B1" w14:textId="3B53C6E0" w:rsidR="002660E6" w:rsidRDefault="00D51DF3" w:rsidP="00D51DF3">
      <w:pPr>
        <w:pStyle w:val="Body-TextTx"/>
      </w:pPr>
      <w:r>
        <w:t xml:space="preserve">P. </w:t>
      </w:r>
      <w:proofErr w:type="spellStart"/>
      <w:r>
        <w:t>Djèlí</w:t>
      </w:r>
      <w:proofErr w:type="spellEnd"/>
      <w:r>
        <w:t xml:space="preserve"> Clark is the award-winning and Hugo- and Sturgeon-nominated author of the novellas </w:t>
      </w:r>
      <w:r w:rsidRPr="00D51DF3">
        <w:rPr>
          <w:rStyle w:val="itali"/>
        </w:rPr>
        <w:t>The Black God’s Drums</w:t>
      </w:r>
      <w:r>
        <w:t xml:space="preserve"> and </w:t>
      </w:r>
      <w:r w:rsidRPr="00D51DF3">
        <w:rPr>
          <w:rStyle w:val="itali"/>
        </w:rPr>
        <w:t>The Haunting of Tram Car 015.</w:t>
      </w:r>
      <w:r>
        <w:t xml:space="preserve"> His writings have appeared in online venues such as </w:t>
      </w:r>
      <w:r w:rsidRPr="00D51DF3">
        <w:rPr>
          <w:rStyle w:val="itali"/>
        </w:rPr>
        <w:t xml:space="preserve">Tor.com, Daily Science Fiction, Heroic Fantasy Quarterly, Apex, Lightspeed, </w:t>
      </w:r>
      <w:r>
        <w:t xml:space="preserve">and </w:t>
      </w:r>
      <w:r w:rsidRPr="00D51DF3">
        <w:rPr>
          <w:rStyle w:val="itali"/>
        </w:rPr>
        <w:t>Beneath Ceaseless Skies,</w:t>
      </w:r>
      <w:r>
        <w:t xml:space="preserve"> and in print anthologies including </w:t>
      </w:r>
      <w:r w:rsidRPr="00D51DF3">
        <w:rPr>
          <w:rStyle w:val="itali"/>
        </w:rPr>
        <w:t>Griots, Hidden Youth,</w:t>
      </w:r>
      <w:r>
        <w:t xml:space="preserve"> and </w:t>
      </w:r>
      <w:r w:rsidRPr="00D51DF3">
        <w:rPr>
          <w:rStyle w:val="itali"/>
        </w:rPr>
        <w:t>Clockwork Cairo.</w:t>
      </w:r>
      <w:r>
        <w:t xml:space="preserve"> His short story “The Secret Lives on the Nine Negro Teeth of George Washington” (</w:t>
      </w:r>
      <w:r w:rsidRPr="00D51DF3">
        <w:rPr>
          <w:rStyle w:val="itali"/>
        </w:rPr>
        <w:t>Fireside Fiction</w:t>
      </w:r>
      <w:r>
        <w:t xml:space="preserve">) has earned him both a Nebula and a Locus Award. He is also a founding member of </w:t>
      </w:r>
      <w:r w:rsidRPr="00D51DF3">
        <w:rPr>
          <w:rStyle w:val="itali"/>
        </w:rPr>
        <w:t>FIYAH</w:t>
      </w:r>
      <w:r>
        <w:t xml:space="preserve"> literary magazine and an infrequent reviewer at </w:t>
      </w:r>
      <w:r w:rsidRPr="00D51DF3">
        <w:rPr>
          <w:rStyle w:val="itali"/>
        </w:rPr>
        <w:t>Strange Horizons.</w:t>
      </w:r>
    </w:p>
    <w:p w14:paraId="2BCC2C55" w14:textId="15B07473" w:rsidR="00D51DF3" w:rsidRDefault="00D51DF3" w:rsidP="00D51DF3">
      <w:pPr>
        <w:pStyle w:val="Body-TextTx"/>
      </w:pPr>
      <w:r>
        <w:t xml:space="preserve">When not writing speculative fiction, P. </w:t>
      </w:r>
      <w:proofErr w:type="spellStart"/>
      <w:r>
        <w:t>Djèlí</w:t>
      </w:r>
      <w:proofErr w:type="spellEnd"/>
      <w:r>
        <w:t xml:space="preserve"> Clark works as an academic historian whose research spans comparative slavery and emancipation in the Atlantic World.</w:t>
      </w:r>
    </w:p>
    <w:sectPr w:rsidR="00D51DF3" w:rsidSect="000A414E">
      <w:headerReference w:type="even" r:id="rId8"/>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4C285" w14:textId="77777777" w:rsidR="000A3701" w:rsidRDefault="000A3701" w:rsidP="00A83530">
      <w:r>
        <w:separator/>
      </w:r>
    </w:p>
  </w:endnote>
  <w:endnote w:type="continuationSeparator" w:id="0">
    <w:p w14:paraId="445C000F" w14:textId="77777777" w:rsidR="000A3701" w:rsidRDefault="000A3701" w:rsidP="00A83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26292" w14:textId="77777777" w:rsidR="00D51DF3" w:rsidRDefault="00D51DF3" w:rsidP="001A7D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75C473F" w14:textId="77777777" w:rsidR="00D51DF3" w:rsidRDefault="00D51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D0670" w14:textId="77777777" w:rsidR="00D51DF3" w:rsidRDefault="00D51DF3" w:rsidP="001A7D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D20D1">
      <w:rPr>
        <w:rStyle w:val="PageNumber"/>
        <w:noProof/>
      </w:rPr>
      <w:t>148</w:t>
    </w:r>
    <w:r>
      <w:rPr>
        <w:rStyle w:val="PageNumber"/>
      </w:rPr>
      <w:fldChar w:fldCharType="end"/>
    </w:r>
  </w:p>
  <w:p w14:paraId="467CA72B" w14:textId="77777777" w:rsidR="00D51DF3" w:rsidRDefault="00D51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9B7BB" w14:textId="77777777" w:rsidR="000A3701" w:rsidRDefault="000A3701" w:rsidP="00A83530">
      <w:r>
        <w:separator/>
      </w:r>
    </w:p>
  </w:footnote>
  <w:footnote w:type="continuationSeparator" w:id="0">
    <w:p w14:paraId="1E2DBA86" w14:textId="77777777" w:rsidR="000A3701" w:rsidRDefault="000A3701" w:rsidP="00A83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EEBB2" w14:textId="77777777" w:rsidR="00D51DF3" w:rsidRDefault="00D51DF3" w:rsidP="0076119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7D505BA" w14:textId="77777777" w:rsidR="00D51DF3" w:rsidRDefault="00D51DF3" w:rsidP="000A41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4B904" w14:textId="77777777" w:rsidR="00D51DF3" w:rsidRDefault="00D51DF3" w:rsidP="0076119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D20D1">
      <w:rPr>
        <w:rStyle w:val="PageNumber"/>
        <w:noProof/>
      </w:rPr>
      <w:t>148</w:t>
    </w:r>
    <w:r>
      <w:rPr>
        <w:rStyle w:val="PageNumber"/>
      </w:rPr>
      <w:fldChar w:fldCharType="end"/>
    </w:r>
  </w:p>
  <w:p w14:paraId="4E6AA033" w14:textId="77777777" w:rsidR="00D51DF3" w:rsidRDefault="00D51DF3" w:rsidP="000A414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843D8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08C126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EB2F10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5E57A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C3A03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8A17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F8AA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8077B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9E3B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AEDB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B028FA"/>
    <w:multiLevelType w:val="multilevel"/>
    <w:tmpl w:val="0409001D"/>
    <w:name w:val="objBulletLT4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7448AD"/>
    <w:multiLevelType w:val="multilevel"/>
    <w:tmpl w:val="9A6816F0"/>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2" w15:restartNumberingAfterBreak="0">
    <w:nsid w:val="39ED00D0"/>
    <w:multiLevelType w:val="multilevel"/>
    <w:tmpl w:val="275A0B28"/>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3" w15:restartNumberingAfterBreak="0">
    <w:nsid w:val="3E8C47B5"/>
    <w:multiLevelType w:val="multilevel"/>
    <w:tmpl w:val="17D4905C"/>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2A452C9"/>
    <w:multiLevelType w:val="multilevel"/>
    <w:tmpl w:val="04090023"/>
    <w:name w:val="objBulletLT4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9235E05"/>
    <w:multiLevelType w:val="hybridMultilevel"/>
    <w:tmpl w:val="C9EA88FE"/>
    <w:lvl w:ilvl="0" w:tplc="50B23D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C0840"/>
    <w:multiLevelType w:val="multilevel"/>
    <w:tmpl w:val="0409001F"/>
    <w:name w:val="objBulletLT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0C44B2"/>
    <w:multiLevelType w:val="multilevel"/>
    <w:tmpl w:val="04BAB3B0"/>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5"/>
  </w:num>
  <w:num w:numId="2">
    <w:abstractNumId w:val="13"/>
  </w:num>
  <w:num w:numId="3">
    <w:abstractNumId w:val="17"/>
  </w:num>
  <w:num w:numId="4">
    <w:abstractNumId w:val="12"/>
  </w:num>
  <w:num w:numId="5">
    <w:abstractNumId w:val="11"/>
  </w:num>
  <w:num w:numId="6">
    <w:abstractNumId w:val="16"/>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US" w:vendorID="64" w:dllVersion="6" w:nlCheck="1" w:checkStyle="1"/>
  <w:activeWritingStyle w:appName="MSWord" w:lang="fr-FR" w:vendorID="64" w:dllVersion="6" w:nlCheck="1" w:checkStyle="1"/>
  <w:activeWritingStyle w:appName="MSWord" w:lang="es-US" w:vendorID="64" w:dllVersion="6" w:nlCheck="1" w:checkStyle="1"/>
  <w:activeWritingStyle w:appName="MSWord" w:lang="sv-SE"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s-US" w:vendorID="64" w:dllVersion="0" w:nlCheck="1" w:checkStyle="0"/>
  <w:activeWritingStyle w:appName="MSWord" w:lang="pt-BR" w:vendorID="64" w:dllVersion="4096" w:nlCheck="1" w:checkStyle="0"/>
  <w:activeWritingStyle w:appName="MSWord" w:lang="de-DE" w:vendorID="64" w:dllVersion="4096" w:nlCheck="1" w:checkStyle="0"/>
  <w:proofState w:spelling="clean" w:grammar="clean"/>
  <w:attachedTemplate r:id="rId1"/>
  <w:linkStyles/>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DF"/>
    <w:rsid w:val="000012DC"/>
    <w:rsid w:val="0000176F"/>
    <w:rsid w:val="00002A9A"/>
    <w:rsid w:val="0000310E"/>
    <w:rsid w:val="00003ABC"/>
    <w:rsid w:val="000062C7"/>
    <w:rsid w:val="0000642E"/>
    <w:rsid w:val="00006B02"/>
    <w:rsid w:val="00006B46"/>
    <w:rsid w:val="000118A8"/>
    <w:rsid w:val="000121A1"/>
    <w:rsid w:val="0001254B"/>
    <w:rsid w:val="00014D01"/>
    <w:rsid w:val="00014E31"/>
    <w:rsid w:val="000150E1"/>
    <w:rsid w:val="00015731"/>
    <w:rsid w:val="00015DB0"/>
    <w:rsid w:val="00016129"/>
    <w:rsid w:val="00016BFC"/>
    <w:rsid w:val="000175D7"/>
    <w:rsid w:val="000206D6"/>
    <w:rsid w:val="00020A8F"/>
    <w:rsid w:val="0002183C"/>
    <w:rsid w:val="0002188E"/>
    <w:rsid w:val="00021977"/>
    <w:rsid w:val="000224D7"/>
    <w:rsid w:val="00023791"/>
    <w:rsid w:val="00024222"/>
    <w:rsid w:val="0002481A"/>
    <w:rsid w:val="00024A3D"/>
    <w:rsid w:val="000260F9"/>
    <w:rsid w:val="00027804"/>
    <w:rsid w:val="00027BB3"/>
    <w:rsid w:val="00027C25"/>
    <w:rsid w:val="00030B69"/>
    <w:rsid w:val="00030FD6"/>
    <w:rsid w:val="0003127F"/>
    <w:rsid w:val="00032632"/>
    <w:rsid w:val="0003270B"/>
    <w:rsid w:val="00034547"/>
    <w:rsid w:val="00034C6D"/>
    <w:rsid w:val="000363F6"/>
    <w:rsid w:val="00036599"/>
    <w:rsid w:val="00036645"/>
    <w:rsid w:val="00036B1B"/>
    <w:rsid w:val="00037762"/>
    <w:rsid w:val="00041139"/>
    <w:rsid w:val="00041387"/>
    <w:rsid w:val="00041B54"/>
    <w:rsid w:val="00042F27"/>
    <w:rsid w:val="00043558"/>
    <w:rsid w:val="00043A61"/>
    <w:rsid w:val="000450FD"/>
    <w:rsid w:val="00045258"/>
    <w:rsid w:val="00045629"/>
    <w:rsid w:val="0004762F"/>
    <w:rsid w:val="00050D24"/>
    <w:rsid w:val="00050EC1"/>
    <w:rsid w:val="00050F55"/>
    <w:rsid w:val="00052698"/>
    <w:rsid w:val="00052932"/>
    <w:rsid w:val="000535EF"/>
    <w:rsid w:val="00053E05"/>
    <w:rsid w:val="00053FDB"/>
    <w:rsid w:val="00054E88"/>
    <w:rsid w:val="00055834"/>
    <w:rsid w:val="000558B3"/>
    <w:rsid w:val="00060294"/>
    <w:rsid w:val="00060299"/>
    <w:rsid w:val="00062212"/>
    <w:rsid w:val="00062270"/>
    <w:rsid w:val="00062FD3"/>
    <w:rsid w:val="000632A8"/>
    <w:rsid w:val="0006463C"/>
    <w:rsid w:val="00064B4D"/>
    <w:rsid w:val="000654A9"/>
    <w:rsid w:val="00065D92"/>
    <w:rsid w:val="000665AB"/>
    <w:rsid w:val="00067A29"/>
    <w:rsid w:val="00067E17"/>
    <w:rsid w:val="000710E1"/>
    <w:rsid w:val="0007137E"/>
    <w:rsid w:val="00072ACA"/>
    <w:rsid w:val="00072E84"/>
    <w:rsid w:val="00073307"/>
    <w:rsid w:val="00073ADF"/>
    <w:rsid w:val="00075013"/>
    <w:rsid w:val="00076554"/>
    <w:rsid w:val="0007778B"/>
    <w:rsid w:val="00077943"/>
    <w:rsid w:val="000779E5"/>
    <w:rsid w:val="0008413F"/>
    <w:rsid w:val="00085333"/>
    <w:rsid w:val="00085528"/>
    <w:rsid w:val="00085E79"/>
    <w:rsid w:val="0008738C"/>
    <w:rsid w:val="0008764C"/>
    <w:rsid w:val="00087805"/>
    <w:rsid w:val="00090C05"/>
    <w:rsid w:val="000919AF"/>
    <w:rsid w:val="000929C8"/>
    <w:rsid w:val="000930F6"/>
    <w:rsid w:val="00094576"/>
    <w:rsid w:val="00094AC9"/>
    <w:rsid w:val="00094E17"/>
    <w:rsid w:val="00096002"/>
    <w:rsid w:val="00096F04"/>
    <w:rsid w:val="000A125F"/>
    <w:rsid w:val="000A3701"/>
    <w:rsid w:val="000A414E"/>
    <w:rsid w:val="000A473E"/>
    <w:rsid w:val="000A4DBC"/>
    <w:rsid w:val="000A55ED"/>
    <w:rsid w:val="000A56D8"/>
    <w:rsid w:val="000A614C"/>
    <w:rsid w:val="000A739E"/>
    <w:rsid w:val="000A764E"/>
    <w:rsid w:val="000B0172"/>
    <w:rsid w:val="000B149A"/>
    <w:rsid w:val="000B1506"/>
    <w:rsid w:val="000B3A46"/>
    <w:rsid w:val="000B3C46"/>
    <w:rsid w:val="000B4E80"/>
    <w:rsid w:val="000B5C3F"/>
    <w:rsid w:val="000B66D8"/>
    <w:rsid w:val="000B6D74"/>
    <w:rsid w:val="000B6EBA"/>
    <w:rsid w:val="000C0194"/>
    <w:rsid w:val="000C0304"/>
    <w:rsid w:val="000C0C0B"/>
    <w:rsid w:val="000C1925"/>
    <w:rsid w:val="000C3C53"/>
    <w:rsid w:val="000C4229"/>
    <w:rsid w:val="000C48B7"/>
    <w:rsid w:val="000C59A8"/>
    <w:rsid w:val="000C5DD4"/>
    <w:rsid w:val="000C69E9"/>
    <w:rsid w:val="000C748A"/>
    <w:rsid w:val="000C7858"/>
    <w:rsid w:val="000C7BC0"/>
    <w:rsid w:val="000D0EFC"/>
    <w:rsid w:val="000D121E"/>
    <w:rsid w:val="000D2962"/>
    <w:rsid w:val="000D2F1F"/>
    <w:rsid w:val="000D3189"/>
    <w:rsid w:val="000D34AE"/>
    <w:rsid w:val="000D4311"/>
    <w:rsid w:val="000D49E7"/>
    <w:rsid w:val="000D4AB3"/>
    <w:rsid w:val="000D51B7"/>
    <w:rsid w:val="000D53EA"/>
    <w:rsid w:val="000D6DF9"/>
    <w:rsid w:val="000E03AB"/>
    <w:rsid w:val="000E1C56"/>
    <w:rsid w:val="000E1C94"/>
    <w:rsid w:val="000E282D"/>
    <w:rsid w:val="000E28C2"/>
    <w:rsid w:val="000E2B09"/>
    <w:rsid w:val="000E477A"/>
    <w:rsid w:val="000E72FB"/>
    <w:rsid w:val="000E791F"/>
    <w:rsid w:val="000E7E99"/>
    <w:rsid w:val="000F017B"/>
    <w:rsid w:val="000F3096"/>
    <w:rsid w:val="000F36E3"/>
    <w:rsid w:val="000F5594"/>
    <w:rsid w:val="000F5926"/>
    <w:rsid w:val="000F6DE5"/>
    <w:rsid w:val="000F72BC"/>
    <w:rsid w:val="0010020D"/>
    <w:rsid w:val="00100741"/>
    <w:rsid w:val="0010126E"/>
    <w:rsid w:val="001031DD"/>
    <w:rsid w:val="00103FFA"/>
    <w:rsid w:val="00104CCC"/>
    <w:rsid w:val="0011094F"/>
    <w:rsid w:val="00110C98"/>
    <w:rsid w:val="001110AB"/>
    <w:rsid w:val="0011164A"/>
    <w:rsid w:val="00111A09"/>
    <w:rsid w:val="00112585"/>
    <w:rsid w:val="001148CB"/>
    <w:rsid w:val="00114A37"/>
    <w:rsid w:val="00114D32"/>
    <w:rsid w:val="00114F46"/>
    <w:rsid w:val="001155DC"/>
    <w:rsid w:val="001158B3"/>
    <w:rsid w:val="0011592B"/>
    <w:rsid w:val="00116191"/>
    <w:rsid w:val="00116812"/>
    <w:rsid w:val="00116A11"/>
    <w:rsid w:val="00116B2D"/>
    <w:rsid w:val="001173DE"/>
    <w:rsid w:val="001175E9"/>
    <w:rsid w:val="00117F27"/>
    <w:rsid w:val="0012011C"/>
    <w:rsid w:val="001219CB"/>
    <w:rsid w:val="00122A7C"/>
    <w:rsid w:val="00123064"/>
    <w:rsid w:val="0012383A"/>
    <w:rsid w:val="00123A12"/>
    <w:rsid w:val="00124941"/>
    <w:rsid w:val="00125A5F"/>
    <w:rsid w:val="00125DE8"/>
    <w:rsid w:val="00126B7F"/>
    <w:rsid w:val="00130564"/>
    <w:rsid w:val="00130632"/>
    <w:rsid w:val="00131226"/>
    <w:rsid w:val="00131751"/>
    <w:rsid w:val="00131854"/>
    <w:rsid w:val="001331CD"/>
    <w:rsid w:val="00135F61"/>
    <w:rsid w:val="001370E2"/>
    <w:rsid w:val="001378D1"/>
    <w:rsid w:val="00137B19"/>
    <w:rsid w:val="00137F41"/>
    <w:rsid w:val="001407B9"/>
    <w:rsid w:val="00142025"/>
    <w:rsid w:val="0014206A"/>
    <w:rsid w:val="00142082"/>
    <w:rsid w:val="001420B7"/>
    <w:rsid w:val="001430B0"/>
    <w:rsid w:val="00145138"/>
    <w:rsid w:val="00145DA2"/>
    <w:rsid w:val="00146219"/>
    <w:rsid w:val="0014720E"/>
    <w:rsid w:val="001476DB"/>
    <w:rsid w:val="00150A0F"/>
    <w:rsid w:val="00151458"/>
    <w:rsid w:val="00151FE1"/>
    <w:rsid w:val="0015243B"/>
    <w:rsid w:val="00152FF4"/>
    <w:rsid w:val="00153297"/>
    <w:rsid w:val="001535C9"/>
    <w:rsid w:val="0015378F"/>
    <w:rsid w:val="001541C7"/>
    <w:rsid w:val="0015434E"/>
    <w:rsid w:val="00154A71"/>
    <w:rsid w:val="001563A7"/>
    <w:rsid w:val="00156FD1"/>
    <w:rsid w:val="00157C3F"/>
    <w:rsid w:val="0016056C"/>
    <w:rsid w:val="00160CBD"/>
    <w:rsid w:val="001610F1"/>
    <w:rsid w:val="0016134C"/>
    <w:rsid w:val="001615C5"/>
    <w:rsid w:val="00161D4D"/>
    <w:rsid w:val="001629E6"/>
    <w:rsid w:val="00162A99"/>
    <w:rsid w:val="00164AAA"/>
    <w:rsid w:val="001654DB"/>
    <w:rsid w:val="001658A1"/>
    <w:rsid w:val="00165CB5"/>
    <w:rsid w:val="001660EA"/>
    <w:rsid w:val="00166A14"/>
    <w:rsid w:val="00166C30"/>
    <w:rsid w:val="00167453"/>
    <w:rsid w:val="00167DA1"/>
    <w:rsid w:val="00171FB4"/>
    <w:rsid w:val="001720CF"/>
    <w:rsid w:val="00172C64"/>
    <w:rsid w:val="00172F51"/>
    <w:rsid w:val="00173E3A"/>
    <w:rsid w:val="001748B6"/>
    <w:rsid w:val="00174EE0"/>
    <w:rsid w:val="00177115"/>
    <w:rsid w:val="001773F8"/>
    <w:rsid w:val="00182C43"/>
    <w:rsid w:val="00182F10"/>
    <w:rsid w:val="00182FD3"/>
    <w:rsid w:val="00183E55"/>
    <w:rsid w:val="00184182"/>
    <w:rsid w:val="00184304"/>
    <w:rsid w:val="00184C75"/>
    <w:rsid w:val="0018670E"/>
    <w:rsid w:val="00190241"/>
    <w:rsid w:val="001904F6"/>
    <w:rsid w:val="0019091C"/>
    <w:rsid w:val="00190D5A"/>
    <w:rsid w:val="00190DE3"/>
    <w:rsid w:val="00191423"/>
    <w:rsid w:val="00191571"/>
    <w:rsid w:val="001921CB"/>
    <w:rsid w:val="0019279A"/>
    <w:rsid w:val="001934BA"/>
    <w:rsid w:val="00193CFB"/>
    <w:rsid w:val="00193E95"/>
    <w:rsid w:val="001948D6"/>
    <w:rsid w:val="0019579C"/>
    <w:rsid w:val="00195C3E"/>
    <w:rsid w:val="001962C8"/>
    <w:rsid w:val="001968B2"/>
    <w:rsid w:val="001978A0"/>
    <w:rsid w:val="0019792C"/>
    <w:rsid w:val="001A09D9"/>
    <w:rsid w:val="001A0C5F"/>
    <w:rsid w:val="001A1559"/>
    <w:rsid w:val="001A17C5"/>
    <w:rsid w:val="001A1B2A"/>
    <w:rsid w:val="001A1F75"/>
    <w:rsid w:val="001A2A19"/>
    <w:rsid w:val="001A2B48"/>
    <w:rsid w:val="001A3476"/>
    <w:rsid w:val="001A378A"/>
    <w:rsid w:val="001A390E"/>
    <w:rsid w:val="001A646B"/>
    <w:rsid w:val="001A7D58"/>
    <w:rsid w:val="001A7EED"/>
    <w:rsid w:val="001B0A3A"/>
    <w:rsid w:val="001B0D1D"/>
    <w:rsid w:val="001B0E1C"/>
    <w:rsid w:val="001B2C99"/>
    <w:rsid w:val="001B30EE"/>
    <w:rsid w:val="001B4C94"/>
    <w:rsid w:val="001B6250"/>
    <w:rsid w:val="001B6F12"/>
    <w:rsid w:val="001C15D4"/>
    <w:rsid w:val="001C1BF2"/>
    <w:rsid w:val="001C2F74"/>
    <w:rsid w:val="001C56E8"/>
    <w:rsid w:val="001C596A"/>
    <w:rsid w:val="001C642E"/>
    <w:rsid w:val="001C66EB"/>
    <w:rsid w:val="001C69BF"/>
    <w:rsid w:val="001C727F"/>
    <w:rsid w:val="001D3671"/>
    <w:rsid w:val="001D41E1"/>
    <w:rsid w:val="001D4605"/>
    <w:rsid w:val="001D510A"/>
    <w:rsid w:val="001D54D2"/>
    <w:rsid w:val="001D59D4"/>
    <w:rsid w:val="001D5C39"/>
    <w:rsid w:val="001D691C"/>
    <w:rsid w:val="001E0304"/>
    <w:rsid w:val="001E080C"/>
    <w:rsid w:val="001E18DE"/>
    <w:rsid w:val="001E1B1B"/>
    <w:rsid w:val="001E2F9B"/>
    <w:rsid w:val="001E30B0"/>
    <w:rsid w:val="001E3182"/>
    <w:rsid w:val="001E377B"/>
    <w:rsid w:val="001E3AE1"/>
    <w:rsid w:val="001E3D21"/>
    <w:rsid w:val="001E4055"/>
    <w:rsid w:val="001E4315"/>
    <w:rsid w:val="001E44F9"/>
    <w:rsid w:val="001E47E5"/>
    <w:rsid w:val="001E5229"/>
    <w:rsid w:val="001E5385"/>
    <w:rsid w:val="001E56F0"/>
    <w:rsid w:val="001E5ACB"/>
    <w:rsid w:val="001E6C7B"/>
    <w:rsid w:val="001E6FAA"/>
    <w:rsid w:val="001E787F"/>
    <w:rsid w:val="001F2F9E"/>
    <w:rsid w:val="001F3147"/>
    <w:rsid w:val="001F3604"/>
    <w:rsid w:val="001F3714"/>
    <w:rsid w:val="001F3986"/>
    <w:rsid w:val="001F3C04"/>
    <w:rsid w:val="001F79EF"/>
    <w:rsid w:val="00200303"/>
    <w:rsid w:val="0020051B"/>
    <w:rsid w:val="00200ACD"/>
    <w:rsid w:val="002017C9"/>
    <w:rsid w:val="002032DB"/>
    <w:rsid w:val="00203A2B"/>
    <w:rsid w:val="00203A39"/>
    <w:rsid w:val="0020483C"/>
    <w:rsid w:val="00210060"/>
    <w:rsid w:val="002107D5"/>
    <w:rsid w:val="002109BE"/>
    <w:rsid w:val="00210B92"/>
    <w:rsid w:val="002110FF"/>
    <w:rsid w:val="00211AAB"/>
    <w:rsid w:val="0021313E"/>
    <w:rsid w:val="002150AC"/>
    <w:rsid w:val="00215976"/>
    <w:rsid w:val="00215B7E"/>
    <w:rsid w:val="002167EF"/>
    <w:rsid w:val="00216A8B"/>
    <w:rsid w:val="00217D8D"/>
    <w:rsid w:val="002203EB"/>
    <w:rsid w:val="0022151F"/>
    <w:rsid w:val="00221F3A"/>
    <w:rsid w:val="00222D2C"/>
    <w:rsid w:val="0022436C"/>
    <w:rsid w:val="002243E7"/>
    <w:rsid w:val="00224DAB"/>
    <w:rsid w:val="00225309"/>
    <w:rsid w:val="00225FFD"/>
    <w:rsid w:val="00226C67"/>
    <w:rsid w:val="00227D6A"/>
    <w:rsid w:val="00231495"/>
    <w:rsid w:val="00232199"/>
    <w:rsid w:val="00232CA1"/>
    <w:rsid w:val="00233257"/>
    <w:rsid w:val="00233ED3"/>
    <w:rsid w:val="00234121"/>
    <w:rsid w:val="0023472A"/>
    <w:rsid w:val="002348DC"/>
    <w:rsid w:val="002349D4"/>
    <w:rsid w:val="00234C13"/>
    <w:rsid w:val="002354CC"/>
    <w:rsid w:val="00236F69"/>
    <w:rsid w:val="0023788B"/>
    <w:rsid w:val="00237A6B"/>
    <w:rsid w:val="002426B7"/>
    <w:rsid w:val="00242817"/>
    <w:rsid w:val="00242CE8"/>
    <w:rsid w:val="002436E6"/>
    <w:rsid w:val="00243C3F"/>
    <w:rsid w:val="0024567F"/>
    <w:rsid w:val="00245C8F"/>
    <w:rsid w:val="00245EA0"/>
    <w:rsid w:val="00246622"/>
    <w:rsid w:val="002469C4"/>
    <w:rsid w:val="002508E1"/>
    <w:rsid w:val="0025093E"/>
    <w:rsid w:val="00251027"/>
    <w:rsid w:val="00251340"/>
    <w:rsid w:val="002518EE"/>
    <w:rsid w:val="00251C2E"/>
    <w:rsid w:val="00252600"/>
    <w:rsid w:val="002532A5"/>
    <w:rsid w:val="00254090"/>
    <w:rsid w:val="002548BC"/>
    <w:rsid w:val="002550B6"/>
    <w:rsid w:val="0025647D"/>
    <w:rsid w:val="00256D6A"/>
    <w:rsid w:val="00257870"/>
    <w:rsid w:val="002600BF"/>
    <w:rsid w:val="002609E5"/>
    <w:rsid w:val="002614E5"/>
    <w:rsid w:val="00261D24"/>
    <w:rsid w:val="0026218E"/>
    <w:rsid w:val="0026229E"/>
    <w:rsid w:val="002632AB"/>
    <w:rsid w:val="0026434C"/>
    <w:rsid w:val="002644D5"/>
    <w:rsid w:val="00264A7B"/>
    <w:rsid w:val="00265198"/>
    <w:rsid w:val="002658A9"/>
    <w:rsid w:val="002660E6"/>
    <w:rsid w:val="0026651E"/>
    <w:rsid w:val="002719AB"/>
    <w:rsid w:val="0027387A"/>
    <w:rsid w:val="002738B7"/>
    <w:rsid w:val="00273B53"/>
    <w:rsid w:val="00274030"/>
    <w:rsid w:val="00275982"/>
    <w:rsid w:val="0027696C"/>
    <w:rsid w:val="002774D1"/>
    <w:rsid w:val="002776B3"/>
    <w:rsid w:val="00277A9E"/>
    <w:rsid w:val="00280F81"/>
    <w:rsid w:val="00282B93"/>
    <w:rsid w:val="00282BCF"/>
    <w:rsid w:val="00283208"/>
    <w:rsid w:val="0028510B"/>
    <w:rsid w:val="002851BE"/>
    <w:rsid w:val="002860F5"/>
    <w:rsid w:val="00286D7C"/>
    <w:rsid w:val="002870D4"/>
    <w:rsid w:val="002873B1"/>
    <w:rsid w:val="00287421"/>
    <w:rsid w:val="00287551"/>
    <w:rsid w:val="002876C0"/>
    <w:rsid w:val="00291AD2"/>
    <w:rsid w:val="002922D6"/>
    <w:rsid w:val="00293673"/>
    <w:rsid w:val="00293740"/>
    <w:rsid w:val="00293F64"/>
    <w:rsid w:val="00294956"/>
    <w:rsid w:val="00294AED"/>
    <w:rsid w:val="00294D67"/>
    <w:rsid w:val="00296D31"/>
    <w:rsid w:val="002A056B"/>
    <w:rsid w:val="002A3353"/>
    <w:rsid w:val="002A38D1"/>
    <w:rsid w:val="002A5445"/>
    <w:rsid w:val="002A5A7E"/>
    <w:rsid w:val="002A7315"/>
    <w:rsid w:val="002B0198"/>
    <w:rsid w:val="002B0E3C"/>
    <w:rsid w:val="002B3DA7"/>
    <w:rsid w:val="002B3FA4"/>
    <w:rsid w:val="002B432B"/>
    <w:rsid w:val="002B4B1D"/>
    <w:rsid w:val="002B4F34"/>
    <w:rsid w:val="002B6C0F"/>
    <w:rsid w:val="002B6CC6"/>
    <w:rsid w:val="002B773D"/>
    <w:rsid w:val="002B7789"/>
    <w:rsid w:val="002B7C06"/>
    <w:rsid w:val="002B7C93"/>
    <w:rsid w:val="002C1303"/>
    <w:rsid w:val="002C2E54"/>
    <w:rsid w:val="002C3484"/>
    <w:rsid w:val="002C37EA"/>
    <w:rsid w:val="002C4A50"/>
    <w:rsid w:val="002C5BC3"/>
    <w:rsid w:val="002C5FAB"/>
    <w:rsid w:val="002C7188"/>
    <w:rsid w:val="002C7878"/>
    <w:rsid w:val="002D020F"/>
    <w:rsid w:val="002D1A97"/>
    <w:rsid w:val="002D352F"/>
    <w:rsid w:val="002D4E2C"/>
    <w:rsid w:val="002D7278"/>
    <w:rsid w:val="002D7DCF"/>
    <w:rsid w:val="002D7DE4"/>
    <w:rsid w:val="002E0B61"/>
    <w:rsid w:val="002E0BFA"/>
    <w:rsid w:val="002E200C"/>
    <w:rsid w:val="002E240D"/>
    <w:rsid w:val="002E4475"/>
    <w:rsid w:val="002E477F"/>
    <w:rsid w:val="002E4E01"/>
    <w:rsid w:val="002E5C01"/>
    <w:rsid w:val="002E5F01"/>
    <w:rsid w:val="002E63C8"/>
    <w:rsid w:val="002F08DA"/>
    <w:rsid w:val="002F0FE6"/>
    <w:rsid w:val="002F2B02"/>
    <w:rsid w:val="002F4715"/>
    <w:rsid w:val="002F484C"/>
    <w:rsid w:val="002F4FED"/>
    <w:rsid w:val="002F50A5"/>
    <w:rsid w:val="002F6658"/>
    <w:rsid w:val="002F6BAC"/>
    <w:rsid w:val="002F6C64"/>
    <w:rsid w:val="002F6E2C"/>
    <w:rsid w:val="002F703D"/>
    <w:rsid w:val="002F73B8"/>
    <w:rsid w:val="002F764E"/>
    <w:rsid w:val="002F7AE3"/>
    <w:rsid w:val="003004F2"/>
    <w:rsid w:val="003010E8"/>
    <w:rsid w:val="00302453"/>
    <w:rsid w:val="0030292C"/>
    <w:rsid w:val="00303A59"/>
    <w:rsid w:val="00303DF8"/>
    <w:rsid w:val="00304216"/>
    <w:rsid w:val="003047BE"/>
    <w:rsid w:val="00304A54"/>
    <w:rsid w:val="00305220"/>
    <w:rsid w:val="003059EA"/>
    <w:rsid w:val="00305B06"/>
    <w:rsid w:val="00305D0B"/>
    <w:rsid w:val="00306C22"/>
    <w:rsid w:val="00306D3E"/>
    <w:rsid w:val="00307109"/>
    <w:rsid w:val="003107A2"/>
    <w:rsid w:val="0031101C"/>
    <w:rsid w:val="0031142F"/>
    <w:rsid w:val="00311B95"/>
    <w:rsid w:val="00311F57"/>
    <w:rsid w:val="00313D7D"/>
    <w:rsid w:val="0031412E"/>
    <w:rsid w:val="0031506F"/>
    <w:rsid w:val="003167B8"/>
    <w:rsid w:val="00316B5F"/>
    <w:rsid w:val="00316F2A"/>
    <w:rsid w:val="00317D27"/>
    <w:rsid w:val="00317EE4"/>
    <w:rsid w:val="00321EDD"/>
    <w:rsid w:val="003230E9"/>
    <w:rsid w:val="00323225"/>
    <w:rsid w:val="003236D9"/>
    <w:rsid w:val="00323E88"/>
    <w:rsid w:val="003242DA"/>
    <w:rsid w:val="003265C0"/>
    <w:rsid w:val="00326B5F"/>
    <w:rsid w:val="003276BF"/>
    <w:rsid w:val="00330F61"/>
    <w:rsid w:val="003312FF"/>
    <w:rsid w:val="0033191E"/>
    <w:rsid w:val="00332975"/>
    <w:rsid w:val="00332EFC"/>
    <w:rsid w:val="00334C59"/>
    <w:rsid w:val="00335A5E"/>
    <w:rsid w:val="003366DF"/>
    <w:rsid w:val="00336C3B"/>
    <w:rsid w:val="003373FA"/>
    <w:rsid w:val="003415D1"/>
    <w:rsid w:val="00342620"/>
    <w:rsid w:val="0034270B"/>
    <w:rsid w:val="00342DBE"/>
    <w:rsid w:val="00343F51"/>
    <w:rsid w:val="00344219"/>
    <w:rsid w:val="00345043"/>
    <w:rsid w:val="003453D9"/>
    <w:rsid w:val="0034566B"/>
    <w:rsid w:val="003463A8"/>
    <w:rsid w:val="00346A82"/>
    <w:rsid w:val="00347643"/>
    <w:rsid w:val="003477DE"/>
    <w:rsid w:val="00347AE3"/>
    <w:rsid w:val="00350BAF"/>
    <w:rsid w:val="003524EC"/>
    <w:rsid w:val="00353B61"/>
    <w:rsid w:val="00354218"/>
    <w:rsid w:val="00355D4E"/>
    <w:rsid w:val="003565BC"/>
    <w:rsid w:val="003566BB"/>
    <w:rsid w:val="00357052"/>
    <w:rsid w:val="003603A0"/>
    <w:rsid w:val="0036083A"/>
    <w:rsid w:val="0036259F"/>
    <w:rsid w:val="00363554"/>
    <w:rsid w:val="00364FEB"/>
    <w:rsid w:val="00365B91"/>
    <w:rsid w:val="00366322"/>
    <w:rsid w:val="00370029"/>
    <w:rsid w:val="003720BC"/>
    <w:rsid w:val="003729FD"/>
    <w:rsid w:val="00372D0B"/>
    <w:rsid w:val="0037380A"/>
    <w:rsid w:val="003738EF"/>
    <w:rsid w:val="00373C5E"/>
    <w:rsid w:val="00374C11"/>
    <w:rsid w:val="00376270"/>
    <w:rsid w:val="00376933"/>
    <w:rsid w:val="00376F5F"/>
    <w:rsid w:val="003773C6"/>
    <w:rsid w:val="00381D8C"/>
    <w:rsid w:val="00382035"/>
    <w:rsid w:val="00382385"/>
    <w:rsid w:val="00383101"/>
    <w:rsid w:val="003833F4"/>
    <w:rsid w:val="003836EE"/>
    <w:rsid w:val="0038497F"/>
    <w:rsid w:val="003849E5"/>
    <w:rsid w:val="00384CE5"/>
    <w:rsid w:val="00384D1D"/>
    <w:rsid w:val="00385968"/>
    <w:rsid w:val="003872EB"/>
    <w:rsid w:val="00387CBD"/>
    <w:rsid w:val="00390867"/>
    <w:rsid w:val="00390E46"/>
    <w:rsid w:val="00391A84"/>
    <w:rsid w:val="00391E06"/>
    <w:rsid w:val="00392A94"/>
    <w:rsid w:val="003931EA"/>
    <w:rsid w:val="00393FCA"/>
    <w:rsid w:val="0039439D"/>
    <w:rsid w:val="003957BB"/>
    <w:rsid w:val="00396ECC"/>
    <w:rsid w:val="00397183"/>
    <w:rsid w:val="003A0DB5"/>
    <w:rsid w:val="003A1425"/>
    <w:rsid w:val="003A163A"/>
    <w:rsid w:val="003A1991"/>
    <w:rsid w:val="003A24EF"/>
    <w:rsid w:val="003A2780"/>
    <w:rsid w:val="003A31EE"/>
    <w:rsid w:val="003A3B4C"/>
    <w:rsid w:val="003A47F6"/>
    <w:rsid w:val="003A487E"/>
    <w:rsid w:val="003A4920"/>
    <w:rsid w:val="003A5991"/>
    <w:rsid w:val="003A5C6E"/>
    <w:rsid w:val="003B07F1"/>
    <w:rsid w:val="003B09B1"/>
    <w:rsid w:val="003B0B99"/>
    <w:rsid w:val="003B0CAF"/>
    <w:rsid w:val="003B110C"/>
    <w:rsid w:val="003B1522"/>
    <w:rsid w:val="003B28E4"/>
    <w:rsid w:val="003B3435"/>
    <w:rsid w:val="003B3726"/>
    <w:rsid w:val="003B3829"/>
    <w:rsid w:val="003B4517"/>
    <w:rsid w:val="003B457D"/>
    <w:rsid w:val="003B4912"/>
    <w:rsid w:val="003B4F26"/>
    <w:rsid w:val="003B5796"/>
    <w:rsid w:val="003B58BF"/>
    <w:rsid w:val="003B6CBC"/>
    <w:rsid w:val="003B6FF3"/>
    <w:rsid w:val="003B787A"/>
    <w:rsid w:val="003C11D3"/>
    <w:rsid w:val="003C189B"/>
    <w:rsid w:val="003C239F"/>
    <w:rsid w:val="003C2B54"/>
    <w:rsid w:val="003C304C"/>
    <w:rsid w:val="003C3570"/>
    <w:rsid w:val="003C3E79"/>
    <w:rsid w:val="003C4C62"/>
    <w:rsid w:val="003C4F10"/>
    <w:rsid w:val="003C53F1"/>
    <w:rsid w:val="003C5789"/>
    <w:rsid w:val="003C598B"/>
    <w:rsid w:val="003C7DF9"/>
    <w:rsid w:val="003D162D"/>
    <w:rsid w:val="003D1ED0"/>
    <w:rsid w:val="003D2036"/>
    <w:rsid w:val="003D27DB"/>
    <w:rsid w:val="003D28B9"/>
    <w:rsid w:val="003D69B1"/>
    <w:rsid w:val="003E0976"/>
    <w:rsid w:val="003E0FD6"/>
    <w:rsid w:val="003E1383"/>
    <w:rsid w:val="003E1776"/>
    <w:rsid w:val="003E1983"/>
    <w:rsid w:val="003E1CD4"/>
    <w:rsid w:val="003E2099"/>
    <w:rsid w:val="003E26B4"/>
    <w:rsid w:val="003E33C4"/>
    <w:rsid w:val="003E38A8"/>
    <w:rsid w:val="003E42B3"/>
    <w:rsid w:val="003E4623"/>
    <w:rsid w:val="003E4DA6"/>
    <w:rsid w:val="003E51F1"/>
    <w:rsid w:val="003E6EE1"/>
    <w:rsid w:val="003E6FE2"/>
    <w:rsid w:val="003E74D3"/>
    <w:rsid w:val="003F0471"/>
    <w:rsid w:val="003F08CF"/>
    <w:rsid w:val="003F13A7"/>
    <w:rsid w:val="003F1E3A"/>
    <w:rsid w:val="003F1ED7"/>
    <w:rsid w:val="003F34C2"/>
    <w:rsid w:val="003F41E7"/>
    <w:rsid w:val="003F4C34"/>
    <w:rsid w:val="003F5999"/>
    <w:rsid w:val="003F59ED"/>
    <w:rsid w:val="003F639F"/>
    <w:rsid w:val="003F6F83"/>
    <w:rsid w:val="003F75B8"/>
    <w:rsid w:val="003F7A23"/>
    <w:rsid w:val="003F7E08"/>
    <w:rsid w:val="003F7ECC"/>
    <w:rsid w:val="00400B67"/>
    <w:rsid w:val="00401189"/>
    <w:rsid w:val="004012A0"/>
    <w:rsid w:val="00402512"/>
    <w:rsid w:val="00402909"/>
    <w:rsid w:val="00402D44"/>
    <w:rsid w:val="004108FE"/>
    <w:rsid w:val="00410F27"/>
    <w:rsid w:val="00413237"/>
    <w:rsid w:val="0041360F"/>
    <w:rsid w:val="0041379B"/>
    <w:rsid w:val="00413B35"/>
    <w:rsid w:val="004143B0"/>
    <w:rsid w:val="00416133"/>
    <w:rsid w:val="004168D4"/>
    <w:rsid w:val="00416A23"/>
    <w:rsid w:val="00417B2A"/>
    <w:rsid w:val="00417DC9"/>
    <w:rsid w:val="00420BFE"/>
    <w:rsid w:val="004216CC"/>
    <w:rsid w:val="00421BCC"/>
    <w:rsid w:val="00423571"/>
    <w:rsid w:val="00423D15"/>
    <w:rsid w:val="004240EE"/>
    <w:rsid w:val="004240F0"/>
    <w:rsid w:val="00425A53"/>
    <w:rsid w:val="00426624"/>
    <w:rsid w:val="0042767E"/>
    <w:rsid w:val="00427706"/>
    <w:rsid w:val="004277CC"/>
    <w:rsid w:val="00427B6D"/>
    <w:rsid w:val="0043137A"/>
    <w:rsid w:val="00431579"/>
    <w:rsid w:val="00432609"/>
    <w:rsid w:val="00432884"/>
    <w:rsid w:val="00432C3F"/>
    <w:rsid w:val="00433065"/>
    <w:rsid w:val="004361F2"/>
    <w:rsid w:val="0043667D"/>
    <w:rsid w:val="00437B1D"/>
    <w:rsid w:val="00437E1E"/>
    <w:rsid w:val="004416A8"/>
    <w:rsid w:val="0044170E"/>
    <w:rsid w:val="004422C6"/>
    <w:rsid w:val="00442443"/>
    <w:rsid w:val="00442AF0"/>
    <w:rsid w:val="004439DE"/>
    <w:rsid w:val="00443BE9"/>
    <w:rsid w:val="00443D7A"/>
    <w:rsid w:val="00444D4B"/>
    <w:rsid w:val="00445B1B"/>
    <w:rsid w:val="0044792B"/>
    <w:rsid w:val="00450D6A"/>
    <w:rsid w:val="00452693"/>
    <w:rsid w:val="00452A3A"/>
    <w:rsid w:val="0045502E"/>
    <w:rsid w:val="00455371"/>
    <w:rsid w:val="00456C5D"/>
    <w:rsid w:val="004578B9"/>
    <w:rsid w:val="004578D0"/>
    <w:rsid w:val="00457D0D"/>
    <w:rsid w:val="0046047C"/>
    <w:rsid w:val="00460496"/>
    <w:rsid w:val="004613A2"/>
    <w:rsid w:val="00461EFC"/>
    <w:rsid w:val="00462229"/>
    <w:rsid w:val="00462671"/>
    <w:rsid w:val="00463CDB"/>
    <w:rsid w:val="00465A32"/>
    <w:rsid w:val="00465E2F"/>
    <w:rsid w:val="00465F0D"/>
    <w:rsid w:val="00466592"/>
    <w:rsid w:val="00466BD2"/>
    <w:rsid w:val="00466C9C"/>
    <w:rsid w:val="00467098"/>
    <w:rsid w:val="00467251"/>
    <w:rsid w:val="00467632"/>
    <w:rsid w:val="0047058E"/>
    <w:rsid w:val="00470A67"/>
    <w:rsid w:val="004712AD"/>
    <w:rsid w:val="00471A0D"/>
    <w:rsid w:val="004724B1"/>
    <w:rsid w:val="004729A3"/>
    <w:rsid w:val="004746A7"/>
    <w:rsid w:val="0047486C"/>
    <w:rsid w:val="00474D32"/>
    <w:rsid w:val="00477CCA"/>
    <w:rsid w:val="00477DE2"/>
    <w:rsid w:val="004808A4"/>
    <w:rsid w:val="00480D52"/>
    <w:rsid w:val="004810F4"/>
    <w:rsid w:val="00481AC4"/>
    <w:rsid w:val="00482306"/>
    <w:rsid w:val="00482DBF"/>
    <w:rsid w:val="00483763"/>
    <w:rsid w:val="00483954"/>
    <w:rsid w:val="004839BA"/>
    <w:rsid w:val="004859A8"/>
    <w:rsid w:val="00487341"/>
    <w:rsid w:val="00487BD7"/>
    <w:rsid w:val="00490009"/>
    <w:rsid w:val="0049021B"/>
    <w:rsid w:val="0049118D"/>
    <w:rsid w:val="00491302"/>
    <w:rsid w:val="00492918"/>
    <w:rsid w:val="00493D9F"/>
    <w:rsid w:val="00494E9D"/>
    <w:rsid w:val="00495125"/>
    <w:rsid w:val="00495C18"/>
    <w:rsid w:val="00496F37"/>
    <w:rsid w:val="004A0E36"/>
    <w:rsid w:val="004A1235"/>
    <w:rsid w:val="004A1968"/>
    <w:rsid w:val="004A3B26"/>
    <w:rsid w:val="004A3E46"/>
    <w:rsid w:val="004A42D8"/>
    <w:rsid w:val="004A4D7F"/>
    <w:rsid w:val="004A559A"/>
    <w:rsid w:val="004A59BB"/>
    <w:rsid w:val="004A6CDF"/>
    <w:rsid w:val="004A7C74"/>
    <w:rsid w:val="004B0F21"/>
    <w:rsid w:val="004B3BAE"/>
    <w:rsid w:val="004B6D73"/>
    <w:rsid w:val="004B7B20"/>
    <w:rsid w:val="004B7E36"/>
    <w:rsid w:val="004C0A13"/>
    <w:rsid w:val="004C202C"/>
    <w:rsid w:val="004C2FB4"/>
    <w:rsid w:val="004C408D"/>
    <w:rsid w:val="004C4C2B"/>
    <w:rsid w:val="004C56FD"/>
    <w:rsid w:val="004C7074"/>
    <w:rsid w:val="004C723B"/>
    <w:rsid w:val="004C7A21"/>
    <w:rsid w:val="004C7EA9"/>
    <w:rsid w:val="004D167C"/>
    <w:rsid w:val="004D197C"/>
    <w:rsid w:val="004D2124"/>
    <w:rsid w:val="004D27B8"/>
    <w:rsid w:val="004D3BA2"/>
    <w:rsid w:val="004D55E1"/>
    <w:rsid w:val="004D6070"/>
    <w:rsid w:val="004D778C"/>
    <w:rsid w:val="004E05A9"/>
    <w:rsid w:val="004E0DAF"/>
    <w:rsid w:val="004E1D61"/>
    <w:rsid w:val="004E2F7E"/>
    <w:rsid w:val="004E4239"/>
    <w:rsid w:val="004E430E"/>
    <w:rsid w:val="004E5028"/>
    <w:rsid w:val="004E5060"/>
    <w:rsid w:val="004E5634"/>
    <w:rsid w:val="004E5B31"/>
    <w:rsid w:val="004E727C"/>
    <w:rsid w:val="004E7CB7"/>
    <w:rsid w:val="004E7E72"/>
    <w:rsid w:val="004F00D2"/>
    <w:rsid w:val="004F06BF"/>
    <w:rsid w:val="004F1693"/>
    <w:rsid w:val="004F1DE9"/>
    <w:rsid w:val="004F2922"/>
    <w:rsid w:val="004F31D3"/>
    <w:rsid w:val="004F3E7D"/>
    <w:rsid w:val="004F40E7"/>
    <w:rsid w:val="004F440E"/>
    <w:rsid w:val="004F4438"/>
    <w:rsid w:val="004F4CF4"/>
    <w:rsid w:val="004F56C3"/>
    <w:rsid w:val="004F6982"/>
    <w:rsid w:val="004F6BAD"/>
    <w:rsid w:val="004F7642"/>
    <w:rsid w:val="005010AB"/>
    <w:rsid w:val="005022FB"/>
    <w:rsid w:val="005029A7"/>
    <w:rsid w:val="005029C1"/>
    <w:rsid w:val="00502D19"/>
    <w:rsid w:val="00504343"/>
    <w:rsid w:val="00504EAB"/>
    <w:rsid w:val="005061BF"/>
    <w:rsid w:val="00506DF7"/>
    <w:rsid w:val="00507242"/>
    <w:rsid w:val="005078A1"/>
    <w:rsid w:val="00507E71"/>
    <w:rsid w:val="00510DE7"/>
    <w:rsid w:val="00511B46"/>
    <w:rsid w:val="005122EA"/>
    <w:rsid w:val="005126CF"/>
    <w:rsid w:val="00512D76"/>
    <w:rsid w:val="005135CE"/>
    <w:rsid w:val="00513A96"/>
    <w:rsid w:val="00515C21"/>
    <w:rsid w:val="00515DAE"/>
    <w:rsid w:val="005168E8"/>
    <w:rsid w:val="005178D5"/>
    <w:rsid w:val="00517B1A"/>
    <w:rsid w:val="00520692"/>
    <w:rsid w:val="00520843"/>
    <w:rsid w:val="00520F3F"/>
    <w:rsid w:val="00521B91"/>
    <w:rsid w:val="005228C8"/>
    <w:rsid w:val="00522D4C"/>
    <w:rsid w:val="00522DDC"/>
    <w:rsid w:val="005232DF"/>
    <w:rsid w:val="00523420"/>
    <w:rsid w:val="005236A3"/>
    <w:rsid w:val="005245EE"/>
    <w:rsid w:val="00524F49"/>
    <w:rsid w:val="0052519A"/>
    <w:rsid w:val="00525A61"/>
    <w:rsid w:val="00525D74"/>
    <w:rsid w:val="005269A1"/>
    <w:rsid w:val="00530529"/>
    <w:rsid w:val="005305E9"/>
    <w:rsid w:val="00530AAC"/>
    <w:rsid w:val="00531E22"/>
    <w:rsid w:val="00533443"/>
    <w:rsid w:val="00533CEF"/>
    <w:rsid w:val="00535ED3"/>
    <w:rsid w:val="00537004"/>
    <w:rsid w:val="005370F0"/>
    <w:rsid w:val="00537684"/>
    <w:rsid w:val="00540BC2"/>
    <w:rsid w:val="00541208"/>
    <w:rsid w:val="0054263F"/>
    <w:rsid w:val="005437E2"/>
    <w:rsid w:val="00543B46"/>
    <w:rsid w:val="00543ED0"/>
    <w:rsid w:val="00547A3E"/>
    <w:rsid w:val="00551B78"/>
    <w:rsid w:val="00554192"/>
    <w:rsid w:val="0055529D"/>
    <w:rsid w:val="00556F73"/>
    <w:rsid w:val="00560BD0"/>
    <w:rsid w:val="00560FA4"/>
    <w:rsid w:val="0056190B"/>
    <w:rsid w:val="005620B1"/>
    <w:rsid w:val="00562158"/>
    <w:rsid w:val="00562650"/>
    <w:rsid w:val="00563403"/>
    <w:rsid w:val="005647C4"/>
    <w:rsid w:val="0056597C"/>
    <w:rsid w:val="00566B7C"/>
    <w:rsid w:val="00566FFE"/>
    <w:rsid w:val="005670C4"/>
    <w:rsid w:val="00567D5B"/>
    <w:rsid w:val="00567EFA"/>
    <w:rsid w:val="005701A1"/>
    <w:rsid w:val="005704B5"/>
    <w:rsid w:val="005706BF"/>
    <w:rsid w:val="0057099D"/>
    <w:rsid w:val="00570F49"/>
    <w:rsid w:val="005712D0"/>
    <w:rsid w:val="00574B48"/>
    <w:rsid w:val="00574DD6"/>
    <w:rsid w:val="00576B7B"/>
    <w:rsid w:val="00576FDF"/>
    <w:rsid w:val="005778AC"/>
    <w:rsid w:val="0058072D"/>
    <w:rsid w:val="0058082C"/>
    <w:rsid w:val="00581E67"/>
    <w:rsid w:val="0058213A"/>
    <w:rsid w:val="00582318"/>
    <w:rsid w:val="00582608"/>
    <w:rsid w:val="00583D66"/>
    <w:rsid w:val="00583EFF"/>
    <w:rsid w:val="00584046"/>
    <w:rsid w:val="005840B2"/>
    <w:rsid w:val="005846C0"/>
    <w:rsid w:val="00584F5F"/>
    <w:rsid w:val="00585065"/>
    <w:rsid w:val="00585B9B"/>
    <w:rsid w:val="00587328"/>
    <w:rsid w:val="00590ED7"/>
    <w:rsid w:val="00592236"/>
    <w:rsid w:val="00593025"/>
    <w:rsid w:val="0059333E"/>
    <w:rsid w:val="00594D7C"/>
    <w:rsid w:val="00595501"/>
    <w:rsid w:val="00595B06"/>
    <w:rsid w:val="00596328"/>
    <w:rsid w:val="00596369"/>
    <w:rsid w:val="0059663C"/>
    <w:rsid w:val="00596A77"/>
    <w:rsid w:val="00597D14"/>
    <w:rsid w:val="005A0F8B"/>
    <w:rsid w:val="005A125C"/>
    <w:rsid w:val="005A28BE"/>
    <w:rsid w:val="005A2C5F"/>
    <w:rsid w:val="005A2D75"/>
    <w:rsid w:val="005A301A"/>
    <w:rsid w:val="005A374D"/>
    <w:rsid w:val="005A4870"/>
    <w:rsid w:val="005A499E"/>
    <w:rsid w:val="005A51BE"/>
    <w:rsid w:val="005A6768"/>
    <w:rsid w:val="005A7267"/>
    <w:rsid w:val="005B1593"/>
    <w:rsid w:val="005B31A7"/>
    <w:rsid w:val="005B3769"/>
    <w:rsid w:val="005B3F42"/>
    <w:rsid w:val="005B4B73"/>
    <w:rsid w:val="005B4B9E"/>
    <w:rsid w:val="005B4D65"/>
    <w:rsid w:val="005B5C84"/>
    <w:rsid w:val="005B6193"/>
    <w:rsid w:val="005B6487"/>
    <w:rsid w:val="005B658E"/>
    <w:rsid w:val="005B66AA"/>
    <w:rsid w:val="005B6930"/>
    <w:rsid w:val="005B6C3B"/>
    <w:rsid w:val="005B785D"/>
    <w:rsid w:val="005B7A18"/>
    <w:rsid w:val="005C02EC"/>
    <w:rsid w:val="005C066B"/>
    <w:rsid w:val="005C0B5B"/>
    <w:rsid w:val="005C0DAC"/>
    <w:rsid w:val="005C18FD"/>
    <w:rsid w:val="005C2237"/>
    <w:rsid w:val="005C257F"/>
    <w:rsid w:val="005C2D1F"/>
    <w:rsid w:val="005C5055"/>
    <w:rsid w:val="005C5BC0"/>
    <w:rsid w:val="005C7B71"/>
    <w:rsid w:val="005C7D8F"/>
    <w:rsid w:val="005D0368"/>
    <w:rsid w:val="005D0B95"/>
    <w:rsid w:val="005D0FC6"/>
    <w:rsid w:val="005D2F14"/>
    <w:rsid w:val="005D3DFE"/>
    <w:rsid w:val="005D4288"/>
    <w:rsid w:val="005D474B"/>
    <w:rsid w:val="005D4ABD"/>
    <w:rsid w:val="005D4E53"/>
    <w:rsid w:val="005D507E"/>
    <w:rsid w:val="005D5D32"/>
    <w:rsid w:val="005D7DA7"/>
    <w:rsid w:val="005E085E"/>
    <w:rsid w:val="005E1409"/>
    <w:rsid w:val="005E2111"/>
    <w:rsid w:val="005E23F4"/>
    <w:rsid w:val="005E273F"/>
    <w:rsid w:val="005E2CF6"/>
    <w:rsid w:val="005E49A8"/>
    <w:rsid w:val="005E4FF8"/>
    <w:rsid w:val="005E64B3"/>
    <w:rsid w:val="005E6930"/>
    <w:rsid w:val="005E6C02"/>
    <w:rsid w:val="005E76B1"/>
    <w:rsid w:val="005E771D"/>
    <w:rsid w:val="005E773F"/>
    <w:rsid w:val="005F04CC"/>
    <w:rsid w:val="005F0506"/>
    <w:rsid w:val="005F0BCD"/>
    <w:rsid w:val="005F2A1F"/>
    <w:rsid w:val="005F3064"/>
    <w:rsid w:val="005F32E2"/>
    <w:rsid w:val="005F3EBA"/>
    <w:rsid w:val="005F4119"/>
    <w:rsid w:val="005F583C"/>
    <w:rsid w:val="005F5C20"/>
    <w:rsid w:val="005F6711"/>
    <w:rsid w:val="005F6903"/>
    <w:rsid w:val="005F6DA8"/>
    <w:rsid w:val="00600963"/>
    <w:rsid w:val="006014EF"/>
    <w:rsid w:val="00601782"/>
    <w:rsid w:val="006018C8"/>
    <w:rsid w:val="00601F09"/>
    <w:rsid w:val="00602E39"/>
    <w:rsid w:val="006057FF"/>
    <w:rsid w:val="0060626D"/>
    <w:rsid w:val="00610119"/>
    <w:rsid w:val="00610795"/>
    <w:rsid w:val="0061337D"/>
    <w:rsid w:val="00613AFF"/>
    <w:rsid w:val="00613D4D"/>
    <w:rsid w:val="006140F4"/>
    <w:rsid w:val="0061459D"/>
    <w:rsid w:val="00614DB7"/>
    <w:rsid w:val="006153F9"/>
    <w:rsid w:val="0061598B"/>
    <w:rsid w:val="00616F96"/>
    <w:rsid w:val="00617472"/>
    <w:rsid w:val="006174C4"/>
    <w:rsid w:val="00620B01"/>
    <w:rsid w:val="00620E9C"/>
    <w:rsid w:val="006214E7"/>
    <w:rsid w:val="006218F1"/>
    <w:rsid w:val="0062200F"/>
    <w:rsid w:val="00623FBF"/>
    <w:rsid w:val="00625241"/>
    <w:rsid w:val="00626213"/>
    <w:rsid w:val="006268DD"/>
    <w:rsid w:val="0062737A"/>
    <w:rsid w:val="00630114"/>
    <w:rsid w:val="00631270"/>
    <w:rsid w:val="00632371"/>
    <w:rsid w:val="006327C9"/>
    <w:rsid w:val="00635032"/>
    <w:rsid w:val="00636B2E"/>
    <w:rsid w:val="00637131"/>
    <w:rsid w:val="006376D3"/>
    <w:rsid w:val="00637AEE"/>
    <w:rsid w:val="006403F1"/>
    <w:rsid w:val="00641007"/>
    <w:rsid w:val="0064100E"/>
    <w:rsid w:val="006415C4"/>
    <w:rsid w:val="00641C3C"/>
    <w:rsid w:val="00642801"/>
    <w:rsid w:val="00642F0E"/>
    <w:rsid w:val="006437FD"/>
    <w:rsid w:val="00643C14"/>
    <w:rsid w:val="00644A45"/>
    <w:rsid w:val="00645768"/>
    <w:rsid w:val="00647591"/>
    <w:rsid w:val="006479A1"/>
    <w:rsid w:val="00647D9C"/>
    <w:rsid w:val="00651EE6"/>
    <w:rsid w:val="00652DD2"/>
    <w:rsid w:val="006531EC"/>
    <w:rsid w:val="00653700"/>
    <w:rsid w:val="00653FE2"/>
    <w:rsid w:val="0065415B"/>
    <w:rsid w:val="0065578A"/>
    <w:rsid w:val="00655A90"/>
    <w:rsid w:val="00660610"/>
    <w:rsid w:val="00660D6D"/>
    <w:rsid w:val="00662823"/>
    <w:rsid w:val="0066387C"/>
    <w:rsid w:val="006638F6"/>
    <w:rsid w:val="0066445A"/>
    <w:rsid w:val="00665791"/>
    <w:rsid w:val="00665843"/>
    <w:rsid w:val="006659A2"/>
    <w:rsid w:val="00665E38"/>
    <w:rsid w:val="00665F9C"/>
    <w:rsid w:val="0066677B"/>
    <w:rsid w:val="00666C13"/>
    <w:rsid w:val="00666D87"/>
    <w:rsid w:val="00666F6E"/>
    <w:rsid w:val="006670C8"/>
    <w:rsid w:val="00670435"/>
    <w:rsid w:val="00670788"/>
    <w:rsid w:val="00671EF9"/>
    <w:rsid w:val="00671FB6"/>
    <w:rsid w:val="00672479"/>
    <w:rsid w:val="00672B33"/>
    <w:rsid w:val="006730A3"/>
    <w:rsid w:val="006734A8"/>
    <w:rsid w:val="006736EB"/>
    <w:rsid w:val="00673ADB"/>
    <w:rsid w:val="00674964"/>
    <w:rsid w:val="0067581D"/>
    <w:rsid w:val="00675CF4"/>
    <w:rsid w:val="006763B8"/>
    <w:rsid w:val="00676CB8"/>
    <w:rsid w:val="00677643"/>
    <w:rsid w:val="00677DFA"/>
    <w:rsid w:val="00681B56"/>
    <w:rsid w:val="00681FCD"/>
    <w:rsid w:val="006823CF"/>
    <w:rsid w:val="0068341C"/>
    <w:rsid w:val="00683BA4"/>
    <w:rsid w:val="00683DD4"/>
    <w:rsid w:val="006844A2"/>
    <w:rsid w:val="00684C32"/>
    <w:rsid w:val="006850FF"/>
    <w:rsid w:val="006856A9"/>
    <w:rsid w:val="006856AB"/>
    <w:rsid w:val="00687901"/>
    <w:rsid w:val="00690B19"/>
    <w:rsid w:val="006916E5"/>
    <w:rsid w:val="006916F0"/>
    <w:rsid w:val="00691D94"/>
    <w:rsid w:val="00692621"/>
    <w:rsid w:val="00692B2D"/>
    <w:rsid w:val="00692C1D"/>
    <w:rsid w:val="00693368"/>
    <w:rsid w:val="00694582"/>
    <w:rsid w:val="00695735"/>
    <w:rsid w:val="0069578E"/>
    <w:rsid w:val="00697E41"/>
    <w:rsid w:val="006A07A4"/>
    <w:rsid w:val="006A1459"/>
    <w:rsid w:val="006A30B2"/>
    <w:rsid w:val="006A4F85"/>
    <w:rsid w:val="006A5C09"/>
    <w:rsid w:val="006A6360"/>
    <w:rsid w:val="006A69AB"/>
    <w:rsid w:val="006A6AE1"/>
    <w:rsid w:val="006A7A39"/>
    <w:rsid w:val="006B00B0"/>
    <w:rsid w:val="006B0120"/>
    <w:rsid w:val="006B1022"/>
    <w:rsid w:val="006B13C7"/>
    <w:rsid w:val="006B1D6C"/>
    <w:rsid w:val="006B2028"/>
    <w:rsid w:val="006B296B"/>
    <w:rsid w:val="006B2C4D"/>
    <w:rsid w:val="006B2D9F"/>
    <w:rsid w:val="006B3416"/>
    <w:rsid w:val="006B366C"/>
    <w:rsid w:val="006B3706"/>
    <w:rsid w:val="006B3797"/>
    <w:rsid w:val="006B3ACC"/>
    <w:rsid w:val="006B40D9"/>
    <w:rsid w:val="006B4330"/>
    <w:rsid w:val="006B4863"/>
    <w:rsid w:val="006B535F"/>
    <w:rsid w:val="006B558D"/>
    <w:rsid w:val="006B63C0"/>
    <w:rsid w:val="006B641E"/>
    <w:rsid w:val="006B73FE"/>
    <w:rsid w:val="006C1589"/>
    <w:rsid w:val="006C1EB3"/>
    <w:rsid w:val="006C26B2"/>
    <w:rsid w:val="006C4EE7"/>
    <w:rsid w:val="006C59E4"/>
    <w:rsid w:val="006C7083"/>
    <w:rsid w:val="006C74EF"/>
    <w:rsid w:val="006C7F19"/>
    <w:rsid w:val="006D06EB"/>
    <w:rsid w:val="006D0A7A"/>
    <w:rsid w:val="006D27C4"/>
    <w:rsid w:val="006D2BD8"/>
    <w:rsid w:val="006D3AFB"/>
    <w:rsid w:val="006D4EE3"/>
    <w:rsid w:val="006D597B"/>
    <w:rsid w:val="006D5A62"/>
    <w:rsid w:val="006D603E"/>
    <w:rsid w:val="006D632B"/>
    <w:rsid w:val="006D75AF"/>
    <w:rsid w:val="006E07BD"/>
    <w:rsid w:val="006E09B8"/>
    <w:rsid w:val="006E10B2"/>
    <w:rsid w:val="006E5148"/>
    <w:rsid w:val="006E515E"/>
    <w:rsid w:val="006E5D8A"/>
    <w:rsid w:val="006E6419"/>
    <w:rsid w:val="006E68CD"/>
    <w:rsid w:val="006E71CA"/>
    <w:rsid w:val="006E724B"/>
    <w:rsid w:val="006E7AA0"/>
    <w:rsid w:val="006F1B5F"/>
    <w:rsid w:val="006F2016"/>
    <w:rsid w:val="006F22CB"/>
    <w:rsid w:val="006F2657"/>
    <w:rsid w:val="006F2E55"/>
    <w:rsid w:val="006F2EB9"/>
    <w:rsid w:val="006F3505"/>
    <w:rsid w:val="006F4922"/>
    <w:rsid w:val="006F4DD8"/>
    <w:rsid w:val="006F53B3"/>
    <w:rsid w:val="006F72B2"/>
    <w:rsid w:val="00701786"/>
    <w:rsid w:val="00701946"/>
    <w:rsid w:val="00701DE9"/>
    <w:rsid w:val="00702682"/>
    <w:rsid w:val="00702CD9"/>
    <w:rsid w:val="00703A47"/>
    <w:rsid w:val="00704249"/>
    <w:rsid w:val="007044A9"/>
    <w:rsid w:val="007048FE"/>
    <w:rsid w:val="0070552F"/>
    <w:rsid w:val="007056D7"/>
    <w:rsid w:val="0070632F"/>
    <w:rsid w:val="00706D01"/>
    <w:rsid w:val="00706F6F"/>
    <w:rsid w:val="00710C2A"/>
    <w:rsid w:val="0071118A"/>
    <w:rsid w:val="007125B8"/>
    <w:rsid w:val="007138B2"/>
    <w:rsid w:val="0071456A"/>
    <w:rsid w:val="00714805"/>
    <w:rsid w:val="00714E47"/>
    <w:rsid w:val="0071519E"/>
    <w:rsid w:val="007157B0"/>
    <w:rsid w:val="00716626"/>
    <w:rsid w:val="00716A2E"/>
    <w:rsid w:val="00716F3E"/>
    <w:rsid w:val="007175C1"/>
    <w:rsid w:val="00720CE7"/>
    <w:rsid w:val="00720EEE"/>
    <w:rsid w:val="007220BD"/>
    <w:rsid w:val="007237A8"/>
    <w:rsid w:val="007250B3"/>
    <w:rsid w:val="007255D4"/>
    <w:rsid w:val="00726F0D"/>
    <w:rsid w:val="00727EAC"/>
    <w:rsid w:val="00731134"/>
    <w:rsid w:val="00733E4E"/>
    <w:rsid w:val="007347AD"/>
    <w:rsid w:val="00735962"/>
    <w:rsid w:val="0073682A"/>
    <w:rsid w:val="007406C4"/>
    <w:rsid w:val="007427AA"/>
    <w:rsid w:val="007427FB"/>
    <w:rsid w:val="007436AE"/>
    <w:rsid w:val="0074376F"/>
    <w:rsid w:val="00743B0D"/>
    <w:rsid w:val="00743F53"/>
    <w:rsid w:val="00745AD2"/>
    <w:rsid w:val="00745E76"/>
    <w:rsid w:val="00746863"/>
    <w:rsid w:val="00752DC9"/>
    <w:rsid w:val="007531D7"/>
    <w:rsid w:val="007538E7"/>
    <w:rsid w:val="00753D2C"/>
    <w:rsid w:val="00753D75"/>
    <w:rsid w:val="00754868"/>
    <w:rsid w:val="007550C4"/>
    <w:rsid w:val="0075520F"/>
    <w:rsid w:val="0075670B"/>
    <w:rsid w:val="00756FFB"/>
    <w:rsid w:val="0076000D"/>
    <w:rsid w:val="00760099"/>
    <w:rsid w:val="007607AD"/>
    <w:rsid w:val="00760B01"/>
    <w:rsid w:val="00761196"/>
    <w:rsid w:val="00761F25"/>
    <w:rsid w:val="0076208C"/>
    <w:rsid w:val="00762F51"/>
    <w:rsid w:val="00763AAF"/>
    <w:rsid w:val="00763CD3"/>
    <w:rsid w:val="00763D41"/>
    <w:rsid w:val="00763F8F"/>
    <w:rsid w:val="00764102"/>
    <w:rsid w:val="00764365"/>
    <w:rsid w:val="00764AC2"/>
    <w:rsid w:val="00770954"/>
    <w:rsid w:val="00771786"/>
    <w:rsid w:val="0077218E"/>
    <w:rsid w:val="007726BA"/>
    <w:rsid w:val="00772D48"/>
    <w:rsid w:val="007767FE"/>
    <w:rsid w:val="00777971"/>
    <w:rsid w:val="00777BA7"/>
    <w:rsid w:val="00782C0D"/>
    <w:rsid w:val="007841ED"/>
    <w:rsid w:val="00785952"/>
    <w:rsid w:val="007859C5"/>
    <w:rsid w:val="00785C12"/>
    <w:rsid w:val="00786368"/>
    <w:rsid w:val="00786A90"/>
    <w:rsid w:val="00787ADC"/>
    <w:rsid w:val="00791155"/>
    <w:rsid w:val="007917D6"/>
    <w:rsid w:val="00792FDC"/>
    <w:rsid w:val="007941EB"/>
    <w:rsid w:val="00794557"/>
    <w:rsid w:val="00794695"/>
    <w:rsid w:val="00794BC3"/>
    <w:rsid w:val="007958B1"/>
    <w:rsid w:val="007A1D3C"/>
    <w:rsid w:val="007A2552"/>
    <w:rsid w:val="007A2965"/>
    <w:rsid w:val="007A3110"/>
    <w:rsid w:val="007A34D2"/>
    <w:rsid w:val="007A35B2"/>
    <w:rsid w:val="007A3DD3"/>
    <w:rsid w:val="007A4C08"/>
    <w:rsid w:val="007A65B1"/>
    <w:rsid w:val="007A7A6C"/>
    <w:rsid w:val="007A7C99"/>
    <w:rsid w:val="007B0CE1"/>
    <w:rsid w:val="007B19E5"/>
    <w:rsid w:val="007B20AF"/>
    <w:rsid w:val="007B3018"/>
    <w:rsid w:val="007B3284"/>
    <w:rsid w:val="007B4A21"/>
    <w:rsid w:val="007B52F1"/>
    <w:rsid w:val="007B5343"/>
    <w:rsid w:val="007B54C1"/>
    <w:rsid w:val="007B63CE"/>
    <w:rsid w:val="007B6E57"/>
    <w:rsid w:val="007B7415"/>
    <w:rsid w:val="007B75B0"/>
    <w:rsid w:val="007B7B88"/>
    <w:rsid w:val="007B7B9E"/>
    <w:rsid w:val="007B7CA1"/>
    <w:rsid w:val="007C0614"/>
    <w:rsid w:val="007C1F31"/>
    <w:rsid w:val="007C232A"/>
    <w:rsid w:val="007C26DD"/>
    <w:rsid w:val="007C2B47"/>
    <w:rsid w:val="007C350D"/>
    <w:rsid w:val="007C4F2E"/>
    <w:rsid w:val="007C5351"/>
    <w:rsid w:val="007C5531"/>
    <w:rsid w:val="007C5B24"/>
    <w:rsid w:val="007C5B39"/>
    <w:rsid w:val="007C5B4E"/>
    <w:rsid w:val="007C726A"/>
    <w:rsid w:val="007C7A36"/>
    <w:rsid w:val="007D0683"/>
    <w:rsid w:val="007D1DF5"/>
    <w:rsid w:val="007D2EC5"/>
    <w:rsid w:val="007D2FEE"/>
    <w:rsid w:val="007D37FF"/>
    <w:rsid w:val="007D41D1"/>
    <w:rsid w:val="007D4BE7"/>
    <w:rsid w:val="007D5C02"/>
    <w:rsid w:val="007D64B0"/>
    <w:rsid w:val="007E162E"/>
    <w:rsid w:val="007E2A36"/>
    <w:rsid w:val="007E3184"/>
    <w:rsid w:val="007E4691"/>
    <w:rsid w:val="007E4CE2"/>
    <w:rsid w:val="007E4EB4"/>
    <w:rsid w:val="007E5497"/>
    <w:rsid w:val="007E5B12"/>
    <w:rsid w:val="007E7A2D"/>
    <w:rsid w:val="007F0410"/>
    <w:rsid w:val="007F0C0B"/>
    <w:rsid w:val="007F1876"/>
    <w:rsid w:val="007F1EE1"/>
    <w:rsid w:val="007F284E"/>
    <w:rsid w:val="007F29C2"/>
    <w:rsid w:val="007F2F50"/>
    <w:rsid w:val="007F3936"/>
    <w:rsid w:val="007F3C1B"/>
    <w:rsid w:val="007F3D66"/>
    <w:rsid w:val="007F446E"/>
    <w:rsid w:val="007F4DA9"/>
    <w:rsid w:val="007F4F7F"/>
    <w:rsid w:val="007F59AA"/>
    <w:rsid w:val="007F6708"/>
    <w:rsid w:val="007F6F7A"/>
    <w:rsid w:val="007F7881"/>
    <w:rsid w:val="007F7B10"/>
    <w:rsid w:val="007F7E89"/>
    <w:rsid w:val="007F7EE1"/>
    <w:rsid w:val="00800493"/>
    <w:rsid w:val="00800D2D"/>
    <w:rsid w:val="00802840"/>
    <w:rsid w:val="00802FAC"/>
    <w:rsid w:val="008032E3"/>
    <w:rsid w:val="00803A14"/>
    <w:rsid w:val="00803E17"/>
    <w:rsid w:val="00804165"/>
    <w:rsid w:val="00806DD0"/>
    <w:rsid w:val="008074D8"/>
    <w:rsid w:val="008101AB"/>
    <w:rsid w:val="0081106B"/>
    <w:rsid w:val="00813865"/>
    <w:rsid w:val="00813A33"/>
    <w:rsid w:val="00813E1D"/>
    <w:rsid w:val="00813F93"/>
    <w:rsid w:val="0081506B"/>
    <w:rsid w:val="0081507D"/>
    <w:rsid w:val="0081551F"/>
    <w:rsid w:val="008155FC"/>
    <w:rsid w:val="00815BFF"/>
    <w:rsid w:val="00816115"/>
    <w:rsid w:val="008177AA"/>
    <w:rsid w:val="00823085"/>
    <w:rsid w:val="00823D9E"/>
    <w:rsid w:val="008249D3"/>
    <w:rsid w:val="00825596"/>
    <w:rsid w:val="00825E5F"/>
    <w:rsid w:val="008261B2"/>
    <w:rsid w:val="0082641A"/>
    <w:rsid w:val="00827CEE"/>
    <w:rsid w:val="008313F1"/>
    <w:rsid w:val="0083141B"/>
    <w:rsid w:val="00835FE1"/>
    <w:rsid w:val="00837038"/>
    <w:rsid w:val="008371ED"/>
    <w:rsid w:val="008400E6"/>
    <w:rsid w:val="0084053B"/>
    <w:rsid w:val="00840EFC"/>
    <w:rsid w:val="008420F8"/>
    <w:rsid w:val="008421D8"/>
    <w:rsid w:val="008424CF"/>
    <w:rsid w:val="00842517"/>
    <w:rsid w:val="0084278F"/>
    <w:rsid w:val="00842EAC"/>
    <w:rsid w:val="008438E0"/>
    <w:rsid w:val="008478EB"/>
    <w:rsid w:val="00847E2F"/>
    <w:rsid w:val="00847ECB"/>
    <w:rsid w:val="00850AD5"/>
    <w:rsid w:val="00850CC0"/>
    <w:rsid w:val="00850E91"/>
    <w:rsid w:val="00852D6B"/>
    <w:rsid w:val="00854D0D"/>
    <w:rsid w:val="00855464"/>
    <w:rsid w:val="00855E66"/>
    <w:rsid w:val="008576AE"/>
    <w:rsid w:val="00860983"/>
    <w:rsid w:val="00860AD5"/>
    <w:rsid w:val="0086117D"/>
    <w:rsid w:val="00861926"/>
    <w:rsid w:val="0086335C"/>
    <w:rsid w:val="0086358B"/>
    <w:rsid w:val="00863677"/>
    <w:rsid w:val="00863F83"/>
    <w:rsid w:val="00865531"/>
    <w:rsid w:val="00866091"/>
    <w:rsid w:val="008670C2"/>
    <w:rsid w:val="00870E42"/>
    <w:rsid w:val="00871778"/>
    <w:rsid w:val="00872972"/>
    <w:rsid w:val="008745FE"/>
    <w:rsid w:val="008746E2"/>
    <w:rsid w:val="00874B85"/>
    <w:rsid w:val="00875BAD"/>
    <w:rsid w:val="00876B92"/>
    <w:rsid w:val="00877C86"/>
    <w:rsid w:val="008820D0"/>
    <w:rsid w:val="008822F2"/>
    <w:rsid w:val="008837C1"/>
    <w:rsid w:val="00883BB1"/>
    <w:rsid w:val="00886302"/>
    <w:rsid w:val="00887E8D"/>
    <w:rsid w:val="0089047B"/>
    <w:rsid w:val="008904D1"/>
    <w:rsid w:val="008906F7"/>
    <w:rsid w:val="0089096E"/>
    <w:rsid w:val="00890E73"/>
    <w:rsid w:val="008928CA"/>
    <w:rsid w:val="00893D5D"/>
    <w:rsid w:val="0089483A"/>
    <w:rsid w:val="008A0246"/>
    <w:rsid w:val="008A0A65"/>
    <w:rsid w:val="008A36EA"/>
    <w:rsid w:val="008A37AD"/>
    <w:rsid w:val="008A3D23"/>
    <w:rsid w:val="008A4F69"/>
    <w:rsid w:val="008A5808"/>
    <w:rsid w:val="008A6D76"/>
    <w:rsid w:val="008A74CF"/>
    <w:rsid w:val="008A776D"/>
    <w:rsid w:val="008B20B1"/>
    <w:rsid w:val="008B23EB"/>
    <w:rsid w:val="008B2486"/>
    <w:rsid w:val="008B373D"/>
    <w:rsid w:val="008B4D81"/>
    <w:rsid w:val="008B574A"/>
    <w:rsid w:val="008B6A5F"/>
    <w:rsid w:val="008C02BA"/>
    <w:rsid w:val="008C378C"/>
    <w:rsid w:val="008C6120"/>
    <w:rsid w:val="008D0A9D"/>
    <w:rsid w:val="008D0E89"/>
    <w:rsid w:val="008D1F2C"/>
    <w:rsid w:val="008D44BF"/>
    <w:rsid w:val="008D4A92"/>
    <w:rsid w:val="008D4E59"/>
    <w:rsid w:val="008D4FDB"/>
    <w:rsid w:val="008D6434"/>
    <w:rsid w:val="008E12BF"/>
    <w:rsid w:val="008E12C7"/>
    <w:rsid w:val="008E3B49"/>
    <w:rsid w:val="008E3C3D"/>
    <w:rsid w:val="008E3DFA"/>
    <w:rsid w:val="008E44E0"/>
    <w:rsid w:val="008E59AE"/>
    <w:rsid w:val="008F0001"/>
    <w:rsid w:val="008F01E7"/>
    <w:rsid w:val="008F0AD3"/>
    <w:rsid w:val="008F1A3E"/>
    <w:rsid w:val="008F2681"/>
    <w:rsid w:val="008F30C5"/>
    <w:rsid w:val="008F35FA"/>
    <w:rsid w:val="008F39AD"/>
    <w:rsid w:val="008F5048"/>
    <w:rsid w:val="008F5BCD"/>
    <w:rsid w:val="008F6587"/>
    <w:rsid w:val="008F68B6"/>
    <w:rsid w:val="008F7807"/>
    <w:rsid w:val="008F78A1"/>
    <w:rsid w:val="008F7B49"/>
    <w:rsid w:val="009008E6"/>
    <w:rsid w:val="00900A0E"/>
    <w:rsid w:val="00900CE2"/>
    <w:rsid w:val="00900F7E"/>
    <w:rsid w:val="009014EA"/>
    <w:rsid w:val="00902874"/>
    <w:rsid w:val="00902E0B"/>
    <w:rsid w:val="0090375B"/>
    <w:rsid w:val="00903CB1"/>
    <w:rsid w:val="00904340"/>
    <w:rsid w:val="00905693"/>
    <w:rsid w:val="00906E09"/>
    <w:rsid w:val="0090703D"/>
    <w:rsid w:val="00907A65"/>
    <w:rsid w:val="009107A8"/>
    <w:rsid w:val="00910EC0"/>
    <w:rsid w:val="009133B9"/>
    <w:rsid w:val="00913AAF"/>
    <w:rsid w:val="00913E75"/>
    <w:rsid w:val="00914628"/>
    <w:rsid w:val="00914666"/>
    <w:rsid w:val="00914986"/>
    <w:rsid w:val="00914E35"/>
    <w:rsid w:val="00914E79"/>
    <w:rsid w:val="009167D8"/>
    <w:rsid w:val="00917401"/>
    <w:rsid w:val="00917423"/>
    <w:rsid w:val="009175DC"/>
    <w:rsid w:val="00917CFC"/>
    <w:rsid w:val="009215FB"/>
    <w:rsid w:val="00921FA1"/>
    <w:rsid w:val="00922C96"/>
    <w:rsid w:val="00923791"/>
    <w:rsid w:val="009257E2"/>
    <w:rsid w:val="00925921"/>
    <w:rsid w:val="00927209"/>
    <w:rsid w:val="009301FF"/>
    <w:rsid w:val="00930B92"/>
    <w:rsid w:val="009324C0"/>
    <w:rsid w:val="00932589"/>
    <w:rsid w:val="00933619"/>
    <w:rsid w:val="00933C78"/>
    <w:rsid w:val="00933FE7"/>
    <w:rsid w:val="00935C90"/>
    <w:rsid w:val="009362BE"/>
    <w:rsid w:val="00936D50"/>
    <w:rsid w:val="00937F55"/>
    <w:rsid w:val="009406B5"/>
    <w:rsid w:val="00940CF6"/>
    <w:rsid w:val="0094346A"/>
    <w:rsid w:val="009435FA"/>
    <w:rsid w:val="009448EA"/>
    <w:rsid w:val="0094769C"/>
    <w:rsid w:val="00947917"/>
    <w:rsid w:val="009506BF"/>
    <w:rsid w:val="00950795"/>
    <w:rsid w:val="009524FD"/>
    <w:rsid w:val="009529AC"/>
    <w:rsid w:val="009543C2"/>
    <w:rsid w:val="009547C2"/>
    <w:rsid w:val="0095520C"/>
    <w:rsid w:val="00955ED8"/>
    <w:rsid w:val="00956CBB"/>
    <w:rsid w:val="00957749"/>
    <w:rsid w:val="0095784A"/>
    <w:rsid w:val="00957ADA"/>
    <w:rsid w:val="00957E03"/>
    <w:rsid w:val="00960944"/>
    <w:rsid w:val="00961668"/>
    <w:rsid w:val="00961D8B"/>
    <w:rsid w:val="0096343E"/>
    <w:rsid w:val="00963783"/>
    <w:rsid w:val="00967BC3"/>
    <w:rsid w:val="00967C59"/>
    <w:rsid w:val="009705E1"/>
    <w:rsid w:val="00973DBA"/>
    <w:rsid w:val="00974F2E"/>
    <w:rsid w:val="009754CB"/>
    <w:rsid w:val="009760F7"/>
    <w:rsid w:val="009774B9"/>
    <w:rsid w:val="00980FD9"/>
    <w:rsid w:val="00981CB3"/>
    <w:rsid w:val="009834A7"/>
    <w:rsid w:val="0098482E"/>
    <w:rsid w:val="00984B56"/>
    <w:rsid w:val="00984DF7"/>
    <w:rsid w:val="00985161"/>
    <w:rsid w:val="00985B6A"/>
    <w:rsid w:val="00985FC7"/>
    <w:rsid w:val="0098696C"/>
    <w:rsid w:val="00992296"/>
    <w:rsid w:val="00992581"/>
    <w:rsid w:val="00994D0D"/>
    <w:rsid w:val="009952FD"/>
    <w:rsid w:val="009955E4"/>
    <w:rsid w:val="0099594A"/>
    <w:rsid w:val="00995A66"/>
    <w:rsid w:val="009967F8"/>
    <w:rsid w:val="009978EC"/>
    <w:rsid w:val="009A025A"/>
    <w:rsid w:val="009A025E"/>
    <w:rsid w:val="009A083A"/>
    <w:rsid w:val="009A1D0F"/>
    <w:rsid w:val="009A31E4"/>
    <w:rsid w:val="009A3951"/>
    <w:rsid w:val="009A5160"/>
    <w:rsid w:val="009A59BC"/>
    <w:rsid w:val="009A7092"/>
    <w:rsid w:val="009B0386"/>
    <w:rsid w:val="009B096B"/>
    <w:rsid w:val="009B0C92"/>
    <w:rsid w:val="009B111B"/>
    <w:rsid w:val="009B1253"/>
    <w:rsid w:val="009B312C"/>
    <w:rsid w:val="009B3280"/>
    <w:rsid w:val="009B3491"/>
    <w:rsid w:val="009B3552"/>
    <w:rsid w:val="009B4B5E"/>
    <w:rsid w:val="009B56FA"/>
    <w:rsid w:val="009B5755"/>
    <w:rsid w:val="009B58C4"/>
    <w:rsid w:val="009B6AB8"/>
    <w:rsid w:val="009B73D8"/>
    <w:rsid w:val="009C000C"/>
    <w:rsid w:val="009C0E89"/>
    <w:rsid w:val="009C2462"/>
    <w:rsid w:val="009C4AF7"/>
    <w:rsid w:val="009C6096"/>
    <w:rsid w:val="009C6DF7"/>
    <w:rsid w:val="009D4422"/>
    <w:rsid w:val="009D4D30"/>
    <w:rsid w:val="009D50DC"/>
    <w:rsid w:val="009D5A89"/>
    <w:rsid w:val="009D5BBB"/>
    <w:rsid w:val="009D721E"/>
    <w:rsid w:val="009D750C"/>
    <w:rsid w:val="009D7C44"/>
    <w:rsid w:val="009D7ECD"/>
    <w:rsid w:val="009E0413"/>
    <w:rsid w:val="009E0F50"/>
    <w:rsid w:val="009E2D54"/>
    <w:rsid w:val="009E3C4E"/>
    <w:rsid w:val="009E590F"/>
    <w:rsid w:val="009E5F11"/>
    <w:rsid w:val="009E7294"/>
    <w:rsid w:val="009E7396"/>
    <w:rsid w:val="009E76BC"/>
    <w:rsid w:val="009E7F12"/>
    <w:rsid w:val="009F0C31"/>
    <w:rsid w:val="009F12B4"/>
    <w:rsid w:val="009F3BA9"/>
    <w:rsid w:val="009F4062"/>
    <w:rsid w:val="009F5090"/>
    <w:rsid w:val="009F7AEE"/>
    <w:rsid w:val="00A013FB"/>
    <w:rsid w:val="00A01530"/>
    <w:rsid w:val="00A0198E"/>
    <w:rsid w:val="00A02255"/>
    <w:rsid w:val="00A026A3"/>
    <w:rsid w:val="00A02B5E"/>
    <w:rsid w:val="00A02DF7"/>
    <w:rsid w:val="00A03067"/>
    <w:rsid w:val="00A036E0"/>
    <w:rsid w:val="00A03D16"/>
    <w:rsid w:val="00A03D1D"/>
    <w:rsid w:val="00A03FCF"/>
    <w:rsid w:val="00A06046"/>
    <w:rsid w:val="00A1060A"/>
    <w:rsid w:val="00A10909"/>
    <w:rsid w:val="00A12051"/>
    <w:rsid w:val="00A135FF"/>
    <w:rsid w:val="00A136FD"/>
    <w:rsid w:val="00A140B6"/>
    <w:rsid w:val="00A15065"/>
    <w:rsid w:val="00A15837"/>
    <w:rsid w:val="00A16F90"/>
    <w:rsid w:val="00A17531"/>
    <w:rsid w:val="00A17A5D"/>
    <w:rsid w:val="00A203E5"/>
    <w:rsid w:val="00A20AE4"/>
    <w:rsid w:val="00A2112E"/>
    <w:rsid w:val="00A21165"/>
    <w:rsid w:val="00A2168E"/>
    <w:rsid w:val="00A21A24"/>
    <w:rsid w:val="00A2222F"/>
    <w:rsid w:val="00A22303"/>
    <w:rsid w:val="00A225BB"/>
    <w:rsid w:val="00A22C33"/>
    <w:rsid w:val="00A23857"/>
    <w:rsid w:val="00A23A7D"/>
    <w:rsid w:val="00A23E10"/>
    <w:rsid w:val="00A25D85"/>
    <w:rsid w:val="00A25E48"/>
    <w:rsid w:val="00A265D8"/>
    <w:rsid w:val="00A2691D"/>
    <w:rsid w:val="00A26E70"/>
    <w:rsid w:val="00A26E95"/>
    <w:rsid w:val="00A27261"/>
    <w:rsid w:val="00A30A7F"/>
    <w:rsid w:val="00A30A8F"/>
    <w:rsid w:val="00A30AAE"/>
    <w:rsid w:val="00A30B98"/>
    <w:rsid w:val="00A312F4"/>
    <w:rsid w:val="00A31952"/>
    <w:rsid w:val="00A31D2A"/>
    <w:rsid w:val="00A327C9"/>
    <w:rsid w:val="00A3317C"/>
    <w:rsid w:val="00A33817"/>
    <w:rsid w:val="00A33CFD"/>
    <w:rsid w:val="00A3495D"/>
    <w:rsid w:val="00A3731F"/>
    <w:rsid w:val="00A37362"/>
    <w:rsid w:val="00A408F8"/>
    <w:rsid w:val="00A40BE7"/>
    <w:rsid w:val="00A43132"/>
    <w:rsid w:val="00A43F87"/>
    <w:rsid w:val="00A473DF"/>
    <w:rsid w:val="00A47578"/>
    <w:rsid w:val="00A47862"/>
    <w:rsid w:val="00A47DFE"/>
    <w:rsid w:val="00A500C8"/>
    <w:rsid w:val="00A51C8E"/>
    <w:rsid w:val="00A51FFA"/>
    <w:rsid w:val="00A52601"/>
    <w:rsid w:val="00A54EBF"/>
    <w:rsid w:val="00A555F1"/>
    <w:rsid w:val="00A57F08"/>
    <w:rsid w:val="00A6091C"/>
    <w:rsid w:val="00A613CC"/>
    <w:rsid w:val="00A61D2A"/>
    <w:rsid w:val="00A633E0"/>
    <w:rsid w:val="00A63ADB"/>
    <w:rsid w:val="00A6481D"/>
    <w:rsid w:val="00A65090"/>
    <w:rsid w:val="00A65AE8"/>
    <w:rsid w:val="00A65D20"/>
    <w:rsid w:val="00A65E21"/>
    <w:rsid w:val="00A66AC9"/>
    <w:rsid w:val="00A66DC9"/>
    <w:rsid w:val="00A67BE6"/>
    <w:rsid w:val="00A7006D"/>
    <w:rsid w:val="00A705FE"/>
    <w:rsid w:val="00A707D2"/>
    <w:rsid w:val="00A70D77"/>
    <w:rsid w:val="00A7107C"/>
    <w:rsid w:val="00A7121C"/>
    <w:rsid w:val="00A7181D"/>
    <w:rsid w:val="00A71BBF"/>
    <w:rsid w:val="00A72A59"/>
    <w:rsid w:val="00A72BD3"/>
    <w:rsid w:val="00A72CD4"/>
    <w:rsid w:val="00A73905"/>
    <w:rsid w:val="00A73B32"/>
    <w:rsid w:val="00A73C25"/>
    <w:rsid w:val="00A74610"/>
    <w:rsid w:val="00A76039"/>
    <w:rsid w:val="00A777D3"/>
    <w:rsid w:val="00A77C8F"/>
    <w:rsid w:val="00A77E9B"/>
    <w:rsid w:val="00A80237"/>
    <w:rsid w:val="00A8043B"/>
    <w:rsid w:val="00A80895"/>
    <w:rsid w:val="00A81487"/>
    <w:rsid w:val="00A83530"/>
    <w:rsid w:val="00A85D1B"/>
    <w:rsid w:val="00A86389"/>
    <w:rsid w:val="00A87048"/>
    <w:rsid w:val="00A873C3"/>
    <w:rsid w:val="00A8780E"/>
    <w:rsid w:val="00A87B99"/>
    <w:rsid w:val="00A908EB"/>
    <w:rsid w:val="00A909AA"/>
    <w:rsid w:val="00A90E27"/>
    <w:rsid w:val="00A9104E"/>
    <w:rsid w:val="00A9131C"/>
    <w:rsid w:val="00A91786"/>
    <w:rsid w:val="00A92B3A"/>
    <w:rsid w:val="00A92C11"/>
    <w:rsid w:val="00A96D4B"/>
    <w:rsid w:val="00A978E7"/>
    <w:rsid w:val="00A97C7F"/>
    <w:rsid w:val="00AA0431"/>
    <w:rsid w:val="00AA0D03"/>
    <w:rsid w:val="00AA15CB"/>
    <w:rsid w:val="00AA3D4A"/>
    <w:rsid w:val="00AA4370"/>
    <w:rsid w:val="00AA4B17"/>
    <w:rsid w:val="00AA4BD2"/>
    <w:rsid w:val="00AA4C10"/>
    <w:rsid w:val="00AA4C39"/>
    <w:rsid w:val="00AA56ED"/>
    <w:rsid w:val="00AA6657"/>
    <w:rsid w:val="00AA6BC6"/>
    <w:rsid w:val="00AA6D26"/>
    <w:rsid w:val="00AA7A7D"/>
    <w:rsid w:val="00AB1D0E"/>
    <w:rsid w:val="00AB2387"/>
    <w:rsid w:val="00AB267D"/>
    <w:rsid w:val="00AB30C9"/>
    <w:rsid w:val="00AB31DF"/>
    <w:rsid w:val="00AB34D8"/>
    <w:rsid w:val="00AB375C"/>
    <w:rsid w:val="00AB3F8D"/>
    <w:rsid w:val="00AB4271"/>
    <w:rsid w:val="00AB4684"/>
    <w:rsid w:val="00AB51CE"/>
    <w:rsid w:val="00AB5A3B"/>
    <w:rsid w:val="00AB7600"/>
    <w:rsid w:val="00AB7D22"/>
    <w:rsid w:val="00AC01D9"/>
    <w:rsid w:val="00AC0D36"/>
    <w:rsid w:val="00AC1169"/>
    <w:rsid w:val="00AC1AD7"/>
    <w:rsid w:val="00AC278A"/>
    <w:rsid w:val="00AC3337"/>
    <w:rsid w:val="00AC49BB"/>
    <w:rsid w:val="00AC4EFE"/>
    <w:rsid w:val="00AC6F12"/>
    <w:rsid w:val="00AC7E0F"/>
    <w:rsid w:val="00AD4DFC"/>
    <w:rsid w:val="00AD532A"/>
    <w:rsid w:val="00AD5935"/>
    <w:rsid w:val="00AD6B4A"/>
    <w:rsid w:val="00AD72D4"/>
    <w:rsid w:val="00AD7593"/>
    <w:rsid w:val="00AE04E5"/>
    <w:rsid w:val="00AE0583"/>
    <w:rsid w:val="00AE1996"/>
    <w:rsid w:val="00AE313D"/>
    <w:rsid w:val="00AE37A4"/>
    <w:rsid w:val="00AE37F0"/>
    <w:rsid w:val="00AE3EB5"/>
    <w:rsid w:val="00AE3F88"/>
    <w:rsid w:val="00AE421D"/>
    <w:rsid w:val="00AE4FFA"/>
    <w:rsid w:val="00AE57A3"/>
    <w:rsid w:val="00AE5E43"/>
    <w:rsid w:val="00AE6244"/>
    <w:rsid w:val="00AE63CE"/>
    <w:rsid w:val="00AE6949"/>
    <w:rsid w:val="00AE7192"/>
    <w:rsid w:val="00AE7563"/>
    <w:rsid w:val="00AE7B2B"/>
    <w:rsid w:val="00AE7BE7"/>
    <w:rsid w:val="00AF12D2"/>
    <w:rsid w:val="00AF203D"/>
    <w:rsid w:val="00AF22B1"/>
    <w:rsid w:val="00AF273E"/>
    <w:rsid w:val="00AF35D1"/>
    <w:rsid w:val="00AF3648"/>
    <w:rsid w:val="00AF410E"/>
    <w:rsid w:val="00AF45B2"/>
    <w:rsid w:val="00AF480F"/>
    <w:rsid w:val="00AF4D29"/>
    <w:rsid w:val="00AF5AA2"/>
    <w:rsid w:val="00AF5DEE"/>
    <w:rsid w:val="00AF6C26"/>
    <w:rsid w:val="00AF6FBC"/>
    <w:rsid w:val="00AF7ABA"/>
    <w:rsid w:val="00AF7B12"/>
    <w:rsid w:val="00B00A06"/>
    <w:rsid w:val="00B00CA5"/>
    <w:rsid w:val="00B0335B"/>
    <w:rsid w:val="00B04523"/>
    <w:rsid w:val="00B04ACD"/>
    <w:rsid w:val="00B061A1"/>
    <w:rsid w:val="00B06833"/>
    <w:rsid w:val="00B072B4"/>
    <w:rsid w:val="00B07841"/>
    <w:rsid w:val="00B10021"/>
    <w:rsid w:val="00B10101"/>
    <w:rsid w:val="00B10280"/>
    <w:rsid w:val="00B10DB8"/>
    <w:rsid w:val="00B1151B"/>
    <w:rsid w:val="00B1189E"/>
    <w:rsid w:val="00B118A4"/>
    <w:rsid w:val="00B1232F"/>
    <w:rsid w:val="00B12424"/>
    <w:rsid w:val="00B13ABD"/>
    <w:rsid w:val="00B13AC2"/>
    <w:rsid w:val="00B13C9E"/>
    <w:rsid w:val="00B13DE8"/>
    <w:rsid w:val="00B1402D"/>
    <w:rsid w:val="00B141AA"/>
    <w:rsid w:val="00B16CD0"/>
    <w:rsid w:val="00B1703A"/>
    <w:rsid w:val="00B173B9"/>
    <w:rsid w:val="00B17537"/>
    <w:rsid w:val="00B176E1"/>
    <w:rsid w:val="00B178D6"/>
    <w:rsid w:val="00B178E2"/>
    <w:rsid w:val="00B24100"/>
    <w:rsid w:val="00B24F5E"/>
    <w:rsid w:val="00B2562E"/>
    <w:rsid w:val="00B278B6"/>
    <w:rsid w:val="00B27E8A"/>
    <w:rsid w:val="00B326A8"/>
    <w:rsid w:val="00B3392A"/>
    <w:rsid w:val="00B33A01"/>
    <w:rsid w:val="00B33BCA"/>
    <w:rsid w:val="00B342AB"/>
    <w:rsid w:val="00B34893"/>
    <w:rsid w:val="00B34DD4"/>
    <w:rsid w:val="00B34E39"/>
    <w:rsid w:val="00B35F80"/>
    <w:rsid w:val="00B37CCB"/>
    <w:rsid w:val="00B37D2B"/>
    <w:rsid w:val="00B40292"/>
    <w:rsid w:val="00B41344"/>
    <w:rsid w:val="00B41593"/>
    <w:rsid w:val="00B42BF8"/>
    <w:rsid w:val="00B43513"/>
    <w:rsid w:val="00B4469E"/>
    <w:rsid w:val="00B45923"/>
    <w:rsid w:val="00B46A17"/>
    <w:rsid w:val="00B4741B"/>
    <w:rsid w:val="00B47B77"/>
    <w:rsid w:val="00B5007E"/>
    <w:rsid w:val="00B5095E"/>
    <w:rsid w:val="00B51970"/>
    <w:rsid w:val="00B51A72"/>
    <w:rsid w:val="00B5245C"/>
    <w:rsid w:val="00B554A8"/>
    <w:rsid w:val="00B567A5"/>
    <w:rsid w:val="00B57748"/>
    <w:rsid w:val="00B57AA7"/>
    <w:rsid w:val="00B57EBF"/>
    <w:rsid w:val="00B603CE"/>
    <w:rsid w:val="00B604D8"/>
    <w:rsid w:val="00B6275F"/>
    <w:rsid w:val="00B62E9E"/>
    <w:rsid w:val="00B64067"/>
    <w:rsid w:val="00B64142"/>
    <w:rsid w:val="00B64B83"/>
    <w:rsid w:val="00B660A2"/>
    <w:rsid w:val="00B66D66"/>
    <w:rsid w:val="00B6742C"/>
    <w:rsid w:val="00B700DD"/>
    <w:rsid w:val="00B705B2"/>
    <w:rsid w:val="00B71CDC"/>
    <w:rsid w:val="00B7275F"/>
    <w:rsid w:val="00B744C5"/>
    <w:rsid w:val="00B74B80"/>
    <w:rsid w:val="00B76CC3"/>
    <w:rsid w:val="00B77165"/>
    <w:rsid w:val="00B77E1A"/>
    <w:rsid w:val="00B80E8A"/>
    <w:rsid w:val="00B8132A"/>
    <w:rsid w:val="00B81AEF"/>
    <w:rsid w:val="00B82A09"/>
    <w:rsid w:val="00B82C98"/>
    <w:rsid w:val="00B83A8B"/>
    <w:rsid w:val="00B83E88"/>
    <w:rsid w:val="00B83FE4"/>
    <w:rsid w:val="00B84CF4"/>
    <w:rsid w:val="00B85043"/>
    <w:rsid w:val="00B85921"/>
    <w:rsid w:val="00B85BE0"/>
    <w:rsid w:val="00B870E1"/>
    <w:rsid w:val="00B87DEB"/>
    <w:rsid w:val="00B87FBB"/>
    <w:rsid w:val="00B9029E"/>
    <w:rsid w:val="00B906D4"/>
    <w:rsid w:val="00B94528"/>
    <w:rsid w:val="00B94741"/>
    <w:rsid w:val="00B95B69"/>
    <w:rsid w:val="00B96331"/>
    <w:rsid w:val="00B978B2"/>
    <w:rsid w:val="00B97A4C"/>
    <w:rsid w:val="00BA0268"/>
    <w:rsid w:val="00BA04E7"/>
    <w:rsid w:val="00BA169C"/>
    <w:rsid w:val="00BA3461"/>
    <w:rsid w:val="00BA3B01"/>
    <w:rsid w:val="00BA48E4"/>
    <w:rsid w:val="00BA51DF"/>
    <w:rsid w:val="00BA5E88"/>
    <w:rsid w:val="00BA65C7"/>
    <w:rsid w:val="00BB011D"/>
    <w:rsid w:val="00BB01CA"/>
    <w:rsid w:val="00BB0FBD"/>
    <w:rsid w:val="00BB31FA"/>
    <w:rsid w:val="00BB4084"/>
    <w:rsid w:val="00BB4260"/>
    <w:rsid w:val="00BB6C98"/>
    <w:rsid w:val="00BB75BD"/>
    <w:rsid w:val="00BB7942"/>
    <w:rsid w:val="00BB7C1E"/>
    <w:rsid w:val="00BB7C8B"/>
    <w:rsid w:val="00BC198E"/>
    <w:rsid w:val="00BC1FC1"/>
    <w:rsid w:val="00BC231B"/>
    <w:rsid w:val="00BC2B96"/>
    <w:rsid w:val="00BC2E4A"/>
    <w:rsid w:val="00BC3D8E"/>
    <w:rsid w:val="00BC3E0B"/>
    <w:rsid w:val="00BC4DD1"/>
    <w:rsid w:val="00BC716F"/>
    <w:rsid w:val="00BC7B52"/>
    <w:rsid w:val="00BD0ACF"/>
    <w:rsid w:val="00BD0BCF"/>
    <w:rsid w:val="00BD0DEB"/>
    <w:rsid w:val="00BD18F5"/>
    <w:rsid w:val="00BD2466"/>
    <w:rsid w:val="00BD3C5D"/>
    <w:rsid w:val="00BD3E92"/>
    <w:rsid w:val="00BD51F1"/>
    <w:rsid w:val="00BD5D46"/>
    <w:rsid w:val="00BD60BE"/>
    <w:rsid w:val="00BD678B"/>
    <w:rsid w:val="00BD6E20"/>
    <w:rsid w:val="00BD7AB4"/>
    <w:rsid w:val="00BE035A"/>
    <w:rsid w:val="00BE053C"/>
    <w:rsid w:val="00BE0B1A"/>
    <w:rsid w:val="00BE0C92"/>
    <w:rsid w:val="00BE125E"/>
    <w:rsid w:val="00BE18D4"/>
    <w:rsid w:val="00BE2A9A"/>
    <w:rsid w:val="00BE2FEE"/>
    <w:rsid w:val="00BE6424"/>
    <w:rsid w:val="00BE6AFE"/>
    <w:rsid w:val="00BE785D"/>
    <w:rsid w:val="00BE7903"/>
    <w:rsid w:val="00BE7A66"/>
    <w:rsid w:val="00BF094D"/>
    <w:rsid w:val="00BF19BD"/>
    <w:rsid w:val="00BF1DB9"/>
    <w:rsid w:val="00BF2000"/>
    <w:rsid w:val="00BF20B3"/>
    <w:rsid w:val="00BF325D"/>
    <w:rsid w:val="00BF4B1D"/>
    <w:rsid w:val="00BF5DF8"/>
    <w:rsid w:val="00BF6415"/>
    <w:rsid w:val="00BF6541"/>
    <w:rsid w:val="00BF6C62"/>
    <w:rsid w:val="00BF728C"/>
    <w:rsid w:val="00BF759D"/>
    <w:rsid w:val="00C000D6"/>
    <w:rsid w:val="00C00734"/>
    <w:rsid w:val="00C01AFB"/>
    <w:rsid w:val="00C01C01"/>
    <w:rsid w:val="00C0210D"/>
    <w:rsid w:val="00C030CF"/>
    <w:rsid w:val="00C033B2"/>
    <w:rsid w:val="00C03933"/>
    <w:rsid w:val="00C03B7D"/>
    <w:rsid w:val="00C04147"/>
    <w:rsid w:val="00C069ED"/>
    <w:rsid w:val="00C06C1F"/>
    <w:rsid w:val="00C07311"/>
    <w:rsid w:val="00C07552"/>
    <w:rsid w:val="00C10C02"/>
    <w:rsid w:val="00C11C2C"/>
    <w:rsid w:val="00C13C42"/>
    <w:rsid w:val="00C14E98"/>
    <w:rsid w:val="00C15624"/>
    <w:rsid w:val="00C15A27"/>
    <w:rsid w:val="00C16114"/>
    <w:rsid w:val="00C167CF"/>
    <w:rsid w:val="00C1686F"/>
    <w:rsid w:val="00C16E4F"/>
    <w:rsid w:val="00C17BCA"/>
    <w:rsid w:val="00C200C2"/>
    <w:rsid w:val="00C20D32"/>
    <w:rsid w:val="00C21C30"/>
    <w:rsid w:val="00C22741"/>
    <w:rsid w:val="00C22F95"/>
    <w:rsid w:val="00C2315D"/>
    <w:rsid w:val="00C247D3"/>
    <w:rsid w:val="00C2576B"/>
    <w:rsid w:val="00C26325"/>
    <w:rsid w:val="00C27490"/>
    <w:rsid w:val="00C30125"/>
    <w:rsid w:val="00C307CC"/>
    <w:rsid w:val="00C30903"/>
    <w:rsid w:val="00C310B1"/>
    <w:rsid w:val="00C3135C"/>
    <w:rsid w:val="00C31DA6"/>
    <w:rsid w:val="00C32A50"/>
    <w:rsid w:val="00C32B6C"/>
    <w:rsid w:val="00C353B8"/>
    <w:rsid w:val="00C35CE8"/>
    <w:rsid w:val="00C36536"/>
    <w:rsid w:val="00C37D45"/>
    <w:rsid w:val="00C4064D"/>
    <w:rsid w:val="00C41190"/>
    <w:rsid w:val="00C41208"/>
    <w:rsid w:val="00C41B2F"/>
    <w:rsid w:val="00C41D46"/>
    <w:rsid w:val="00C4307C"/>
    <w:rsid w:val="00C43CA3"/>
    <w:rsid w:val="00C4422F"/>
    <w:rsid w:val="00C449B3"/>
    <w:rsid w:val="00C44A31"/>
    <w:rsid w:val="00C450DA"/>
    <w:rsid w:val="00C4515A"/>
    <w:rsid w:val="00C45DC5"/>
    <w:rsid w:val="00C464F3"/>
    <w:rsid w:val="00C51F5D"/>
    <w:rsid w:val="00C52424"/>
    <w:rsid w:val="00C542F1"/>
    <w:rsid w:val="00C55BCB"/>
    <w:rsid w:val="00C55F4D"/>
    <w:rsid w:val="00C5696A"/>
    <w:rsid w:val="00C56FC4"/>
    <w:rsid w:val="00C57391"/>
    <w:rsid w:val="00C60D9D"/>
    <w:rsid w:val="00C6106D"/>
    <w:rsid w:val="00C6264A"/>
    <w:rsid w:val="00C62AD0"/>
    <w:rsid w:val="00C62E44"/>
    <w:rsid w:val="00C6438A"/>
    <w:rsid w:val="00C64EBF"/>
    <w:rsid w:val="00C65431"/>
    <w:rsid w:val="00C65E12"/>
    <w:rsid w:val="00C667F9"/>
    <w:rsid w:val="00C66CF2"/>
    <w:rsid w:val="00C66FA5"/>
    <w:rsid w:val="00C679D8"/>
    <w:rsid w:val="00C67A5E"/>
    <w:rsid w:val="00C70E8A"/>
    <w:rsid w:val="00C7160E"/>
    <w:rsid w:val="00C71768"/>
    <w:rsid w:val="00C71BDF"/>
    <w:rsid w:val="00C71EA7"/>
    <w:rsid w:val="00C71F43"/>
    <w:rsid w:val="00C71FB3"/>
    <w:rsid w:val="00C72F4D"/>
    <w:rsid w:val="00C74530"/>
    <w:rsid w:val="00C7501F"/>
    <w:rsid w:val="00C750D8"/>
    <w:rsid w:val="00C76089"/>
    <w:rsid w:val="00C76DBA"/>
    <w:rsid w:val="00C76DEF"/>
    <w:rsid w:val="00C775D0"/>
    <w:rsid w:val="00C776CA"/>
    <w:rsid w:val="00C77AEB"/>
    <w:rsid w:val="00C8064C"/>
    <w:rsid w:val="00C841E0"/>
    <w:rsid w:val="00C84305"/>
    <w:rsid w:val="00C864C3"/>
    <w:rsid w:val="00C86EAA"/>
    <w:rsid w:val="00C87213"/>
    <w:rsid w:val="00C873F0"/>
    <w:rsid w:val="00C87918"/>
    <w:rsid w:val="00C87C87"/>
    <w:rsid w:val="00C91106"/>
    <w:rsid w:val="00C923EA"/>
    <w:rsid w:val="00C925B8"/>
    <w:rsid w:val="00C92746"/>
    <w:rsid w:val="00C927A1"/>
    <w:rsid w:val="00C949DC"/>
    <w:rsid w:val="00C94D55"/>
    <w:rsid w:val="00C95171"/>
    <w:rsid w:val="00C95CCE"/>
    <w:rsid w:val="00C96489"/>
    <w:rsid w:val="00CA0383"/>
    <w:rsid w:val="00CA0D6B"/>
    <w:rsid w:val="00CA125C"/>
    <w:rsid w:val="00CA2C19"/>
    <w:rsid w:val="00CA41C5"/>
    <w:rsid w:val="00CA46D1"/>
    <w:rsid w:val="00CA6E96"/>
    <w:rsid w:val="00CA6FE7"/>
    <w:rsid w:val="00CA7091"/>
    <w:rsid w:val="00CA785B"/>
    <w:rsid w:val="00CB072C"/>
    <w:rsid w:val="00CB086B"/>
    <w:rsid w:val="00CB08CF"/>
    <w:rsid w:val="00CB0BE7"/>
    <w:rsid w:val="00CB5602"/>
    <w:rsid w:val="00CB582F"/>
    <w:rsid w:val="00CB5D28"/>
    <w:rsid w:val="00CB5E7E"/>
    <w:rsid w:val="00CB63DA"/>
    <w:rsid w:val="00CC06EA"/>
    <w:rsid w:val="00CC204B"/>
    <w:rsid w:val="00CC22AF"/>
    <w:rsid w:val="00CC2A44"/>
    <w:rsid w:val="00CC42D1"/>
    <w:rsid w:val="00CC43C7"/>
    <w:rsid w:val="00CC5234"/>
    <w:rsid w:val="00CC6139"/>
    <w:rsid w:val="00CC780F"/>
    <w:rsid w:val="00CC7DE2"/>
    <w:rsid w:val="00CD09D4"/>
    <w:rsid w:val="00CD0B31"/>
    <w:rsid w:val="00CD25D3"/>
    <w:rsid w:val="00CD2D0F"/>
    <w:rsid w:val="00CD2E61"/>
    <w:rsid w:val="00CD2EBC"/>
    <w:rsid w:val="00CD3551"/>
    <w:rsid w:val="00CD42F7"/>
    <w:rsid w:val="00CD4FDB"/>
    <w:rsid w:val="00CD57DF"/>
    <w:rsid w:val="00CD5B0F"/>
    <w:rsid w:val="00CD5C1F"/>
    <w:rsid w:val="00CD73A7"/>
    <w:rsid w:val="00CE4BE2"/>
    <w:rsid w:val="00CE697F"/>
    <w:rsid w:val="00CE71E5"/>
    <w:rsid w:val="00CE7303"/>
    <w:rsid w:val="00CF0892"/>
    <w:rsid w:val="00CF0B9C"/>
    <w:rsid w:val="00CF1823"/>
    <w:rsid w:val="00CF1983"/>
    <w:rsid w:val="00CF33A8"/>
    <w:rsid w:val="00CF46DB"/>
    <w:rsid w:val="00CF5227"/>
    <w:rsid w:val="00CF59F9"/>
    <w:rsid w:val="00CF5C65"/>
    <w:rsid w:val="00CF5DB9"/>
    <w:rsid w:val="00CF6489"/>
    <w:rsid w:val="00D003CA"/>
    <w:rsid w:val="00D00532"/>
    <w:rsid w:val="00D0089C"/>
    <w:rsid w:val="00D016AA"/>
    <w:rsid w:val="00D02766"/>
    <w:rsid w:val="00D03C3E"/>
    <w:rsid w:val="00D03DCD"/>
    <w:rsid w:val="00D044DC"/>
    <w:rsid w:val="00D046AA"/>
    <w:rsid w:val="00D0473F"/>
    <w:rsid w:val="00D0548E"/>
    <w:rsid w:val="00D0676E"/>
    <w:rsid w:val="00D0685D"/>
    <w:rsid w:val="00D07143"/>
    <w:rsid w:val="00D077DD"/>
    <w:rsid w:val="00D07D29"/>
    <w:rsid w:val="00D12308"/>
    <w:rsid w:val="00D13BFF"/>
    <w:rsid w:val="00D15F06"/>
    <w:rsid w:val="00D163F8"/>
    <w:rsid w:val="00D178CB"/>
    <w:rsid w:val="00D20220"/>
    <w:rsid w:val="00D20330"/>
    <w:rsid w:val="00D20530"/>
    <w:rsid w:val="00D2090D"/>
    <w:rsid w:val="00D20DB9"/>
    <w:rsid w:val="00D241BA"/>
    <w:rsid w:val="00D248B1"/>
    <w:rsid w:val="00D2534B"/>
    <w:rsid w:val="00D2718E"/>
    <w:rsid w:val="00D2736F"/>
    <w:rsid w:val="00D27FE6"/>
    <w:rsid w:val="00D30321"/>
    <w:rsid w:val="00D305EF"/>
    <w:rsid w:val="00D31206"/>
    <w:rsid w:val="00D328C1"/>
    <w:rsid w:val="00D3299E"/>
    <w:rsid w:val="00D338AB"/>
    <w:rsid w:val="00D34149"/>
    <w:rsid w:val="00D34D10"/>
    <w:rsid w:val="00D356D9"/>
    <w:rsid w:val="00D36C47"/>
    <w:rsid w:val="00D36E0F"/>
    <w:rsid w:val="00D37215"/>
    <w:rsid w:val="00D37E4D"/>
    <w:rsid w:val="00D408ED"/>
    <w:rsid w:val="00D40D6A"/>
    <w:rsid w:val="00D4121C"/>
    <w:rsid w:val="00D41925"/>
    <w:rsid w:val="00D42F70"/>
    <w:rsid w:val="00D43DED"/>
    <w:rsid w:val="00D43EF2"/>
    <w:rsid w:val="00D441C2"/>
    <w:rsid w:val="00D445E8"/>
    <w:rsid w:val="00D45772"/>
    <w:rsid w:val="00D45A89"/>
    <w:rsid w:val="00D45EED"/>
    <w:rsid w:val="00D46CAF"/>
    <w:rsid w:val="00D501E6"/>
    <w:rsid w:val="00D50FCA"/>
    <w:rsid w:val="00D51863"/>
    <w:rsid w:val="00D51D30"/>
    <w:rsid w:val="00D51DF3"/>
    <w:rsid w:val="00D52AEF"/>
    <w:rsid w:val="00D52B0F"/>
    <w:rsid w:val="00D52BEF"/>
    <w:rsid w:val="00D53539"/>
    <w:rsid w:val="00D53959"/>
    <w:rsid w:val="00D539F1"/>
    <w:rsid w:val="00D53C05"/>
    <w:rsid w:val="00D548B5"/>
    <w:rsid w:val="00D5591B"/>
    <w:rsid w:val="00D55F0D"/>
    <w:rsid w:val="00D56C43"/>
    <w:rsid w:val="00D60438"/>
    <w:rsid w:val="00D60CD0"/>
    <w:rsid w:val="00D60E8D"/>
    <w:rsid w:val="00D616E1"/>
    <w:rsid w:val="00D61717"/>
    <w:rsid w:val="00D6186C"/>
    <w:rsid w:val="00D62453"/>
    <w:rsid w:val="00D652CC"/>
    <w:rsid w:val="00D66663"/>
    <w:rsid w:val="00D66905"/>
    <w:rsid w:val="00D672E2"/>
    <w:rsid w:val="00D6770C"/>
    <w:rsid w:val="00D677F3"/>
    <w:rsid w:val="00D67DCF"/>
    <w:rsid w:val="00D71E17"/>
    <w:rsid w:val="00D7203B"/>
    <w:rsid w:val="00D720B7"/>
    <w:rsid w:val="00D73B43"/>
    <w:rsid w:val="00D73DF3"/>
    <w:rsid w:val="00D74A09"/>
    <w:rsid w:val="00D74E2F"/>
    <w:rsid w:val="00D754A3"/>
    <w:rsid w:val="00D8197F"/>
    <w:rsid w:val="00D82450"/>
    <w:rsid w:val="00D8314E"/>
    <w:rsid w:val="00D841DC"/>
    <w:rsid w:val="00D84249"/>
    <w:rsid w:val="00D849EC"/>
    <w:rsid w:val="00D84F04"/>
    <w:rsid w:val="00D85F4B"/>
    <w:rsid w:val="00D87D86"/>
    <w:rsid w:val="00D905B6"/>
    <w:rsid w:val="00D911DC"/>
    <w:rsid w:val="00D91464"/>
    <w:rsid w:val="00D917A4"/>
    <w:rsid w:val="00D93B2B"/>
    <w:rsid w:val="00D9433D"/>
    <w:rsid w:val="00D9529F"/>
    <w:rsid w:val="00D95D23"/>
    <w:rsid w:val="00D96AB5"/>
    <w:rsid w:val="00D97141"/>
    <w:rsid w:val="00D97AA9"/>
    <w:rsid w:val="00DA01AC"/>
    <w:rsid w:val="00DA1624"/>
    <w:rsid w:val="00DA2131"/>
    <w:rsid w:val="00DA346D"/>
    <w:rsid w:val="00DA4750"/>
    <w:rsid w:val="00DA5E4A"/>
    <w:rsid w:val="00DA665A"/>
    <w:rsid w:val="00DA675A"/>
    <w:rsid w:val="00DA6D72"/>
    <w:rsid w:val="00DA6F14"/>
    <w:rsid w:val="00DA7598"/>
    <w:rsid w:val="00DA7716"/>
    <w:rsid w:val="00DB04B2"/>
    <w:rsid w:val="00DB0A66"/>
    <w:rsid w:val="00DB0E86"/>
    <w:rsid w:val="00DB11AA"/>
    <w:rsid w:val="00DB1287"/>
    <w:rsid w:val="00DB1FCD"/>
    <w:rsid w:val="00DB21A9"/>
    <w:rsid w:val="00DB2B5C"/>
    <w:rsid w:val="00DB2C39"/>
    <w:rsid w:val="00DB3018"/>
    <w:rsid w:val="00DB3BEC"/>
    <w:rsid w:val="00DB3F40"/>
    <w:rsid w:val="00DB4908"/>
    <w:rsid w:val="00DB5C68"/>
    <w:rsid w:val="00DB5E36"/>
    <w:rsid w:val="00DB6D67"/>
    <w:rsid w:val="00DB7055"/>
    <w:rsid w:val="00DB7278"/>
    <w:rsid w:val="00DC0477"/>
    <w:rsid w:val="00DC0B01"/>
    <w:rsid w:val="00DC0E76"/>
    <w:rsid w:val="00DC1428"/>
    <w:rsid w:val="00DC2145"/>
    <w:rsid w:val="00DC4713"/>
    <w:rsid w:val="00DC4FED"/>
    <w:rsid w:val="00DC5F2E"/>
    <w:rsid w:val="00DC68E4"/>
    <w:rsid w:val="00DC69EB"/>
    <w:rsid w:val="00DC795B"/>
    <w:rsid w:val="00DD0902"/>
    <w:rsid w:val="00DD2BFC"/>
    <w:rsid w:val="00DD3518"/>
    <w:rsid w:val="00DD3A66"/>
    <w:rsid w:val="00DD4393"/>
    <w:rsid w:val="00DD6468"/>
    <w:rsid w:val="00DE0136"/>
    <w:rsid w:val="00DE01A7"/>
    <w:rsid w:val="00DE1BD0"/>
    <w:rsid w:val="00DE207B"/>
    <w:rsid w:val="00DE388C"/>
    <w:rsid w:val="00DE5F53"/>
    <w:rsid w:val="00DE7F33"/>
    <w:rsid w:val="00DF05F7"/>
    <w:rsid w:val="00DF1B3C"/>
    <w:rsid w:val="00DF2A77"/>
    <w:rsid w:val="00DF340F"/>
    <w:rsid w:val="00DF5420"/>
    <w:rsid w:val="00DF6752"/>
    <w:rsid w:val="00DF6BD7"/>
    <w:rsid w:val="00DF6DE8"/>
    <w:rsid w:val="00DF7258"/>
    <w:rsid w:val="00DF7685"/>
    <w:rsid w:val="00DF7993"/>
    <w:rsid w:val="00E00F08"/>
    <w:rsid w:val="00E01C0C"/>
    <w:rsid w:val="00E03341"/>
    <w:rsid w:val="00E0394C"/>
    <w:rsid w:val="00E04334"/>
    <w:rsid w:val="00E07975"/>
    <w:rsid w:val="00E10A8F"/>
    <w:rsid w:val="00E10BCD"/>
    <w:rsid w:val="00E110D6"/>
    <w:rsid w:val="00E11F0D"/>
    <w:rsid w:val="00E123CF"/>
    <w:rsid w:val="00E130CC"/>
    <w:rsid w:val="00E13BDF"/>
    <w:rsid w:val="00E1518C"/>
    <w:rsid w:val="00E1570A"/>
    <w:rsid w:val="00E16B3A"/>
    <w:rsid w:val="00E17881"/>
    <w:rsid w:val="00E2079C"/>
    <w:rsid w:val="00E215ED"/>
    <w:rsid w:val="00E22BE1"/>
    <w:rsid w:val="00E23CBA"/>
    <w:rsid w:val="00E242E6"/>
    <w:rsid w:val="00E24AFD"/>
    <w:rsid w:val="00E2501B"/>
    <w:rsid w:val="00E25820"/>
    <w:rsid w:val="00E25946"/>
    <w:rsid w:val="00E267D4"/>
    <w:rsid w:val="00E30408"/>
    <w:rsid w:val="00E3119C"/>
    <w:rsid w:val="00E315C1"/>
    <w:rsid w:val="00E321DC"/>
    <w:rsid w:val="00E330AB"/>
    <w:rsid w:val="00E33F94"/>
    <w:rsid w:val="00E356D4"/>
    <w:rsid w:val="00E35D98"/>
    <w:rsid w:val="00E377F1"/>
    <w:rsid w:val="00E40B45"/>
    <w:rsid w:val="00E42874"/>
    <w:rsid w:val="00E42D56"/>
    <w:rsid w:val="00E430DD"/>
    <w:rsid w:val="00E43774"/>
    <w:rsid w:val="00E43864"/>
    <w:rsid w:val="00E4475D"/>
    <w:rsid w:val="00E44BAF"/>
    <w:rsid w:val="00E45772"/>
    <w:rsid w:val="00E47B98"/>
    <w:rsid w:val="00E50777"/>
    <w:rsid w:val="00E51831"/>
    <w:rsid w:val="00E52557"/>
    <w:rsid w:val="00E534D8"/>
    <w:rsid w:val="00E53ED3"/>
    <w:rsid w:val="00E55D12"/>
    <w:rsid w:val="00E55E77"/>
    <w:rsid w:val="00E56397"/>
    <w:rsid w:val="00E57789"/>
    <w:rsid w:val="00E60342"/>
    <w:rsid w:val="00E60FD1"/>
    <w:rsid w:val="00E611E2"/>
    <w:rsid w:val="00E63EE6"/>
    <w:rsid w:val="00E6487A"/>
    <w:rsid w:val="00E64B20"/>
    <w:rsid w:val="00E668C5"/>
    <w:rsid w:val="00E70CB9"/>
    <w:rsid w:val="00E736FA"/>
    <w:rsid w:val="00E73D4A"/>
    <w:rsid w:val="00E743FD"/>
    <w:rsid w:val="00E74AFE"/>
    <w:rsid w:val="00E75C32"/>
    <w:rsid w:val="00E75CB1"/>
    <w:rsid w:val="00E76C78"/>
    <w:rsid w:val="00E77687"/>
    <w:rsid w:val="00E77D78"/>
    <w:rsid w:val="00E77E42"/>
    <w:rsid w:val="00E811EF"/>
    <w:rsid w:val="00E82749"/>
    <w:rsid w:val="00E834DB"/>
    <w:rsid w:val="00E83D4B"/>
    <w:rsid w:val="00E8413B"/>
    <w:rsid w:val="00E84CAB"/>
    <w:rsid w:val="00E8573F"/>
    <w:rsid w:val="00E873E6"/>
    <w:rsid w:val="00E87A21"/>
    <w:rsid w:val="00E87EFE"/>
    <w:rsid w:val="00E9092F"/>
    <w:rsid w:val="00E90BFD"/>
    <w:rsid w:val="00E920EC"/>
    <w:rsid w:val="00E93CB0"/>
    <w:rsid w:val="00E95BC7"/>
    <w:rsid w:val="00E96AAA"/>
    <w:rsid w:val="00E97DF7"/>
    <w:rsid w:val="00EA1026"/>
    <w:rsid w:val="00EA1886"/>
    <w:rsid w:val="00EA1A76"/>
    <w:rsid w:val="00EA3045"/>
    <w:rsid w:val="00EA3612"/>
    <w:rsid w:val="00EA36E8"/>
    <w:rsid w:val="00EA4800"/>
    <w:rsid w:val="00EA5CDF"/>
    <w:rsid w:val="00EA721C"/>
    <w:rsid w:val="00EA74B7"/>
    <w:rsid w:val="00EB04F2"/>
    <w:rsid w:val="00EB0E9F"/>
    <w:rsid w:val="00EB2954"/>
    <w:rsid w:val="00EB296C"/>
    <w:rsid w:val="00EB3FBC"/>
    <w:rsid w:val="00EB43D0"/>
    <w:rsid w:val="00EB564D"/>
    <w:rsid w:val="00EB59CB"/>
    <w:rsid w:val="00EB6AC5"/>
    <w:rsid w:val="00EB705D"/>
    <w:rsid w:val="00EB74CF"/>
    <w:rsid w:val="00EB7CD9"/>
    <w:rsid w:val="00EC058E"/>
    <w:rsid w:val="00EC0BFC"/>
    <w:rsid w:val="00EC175D"/>
    <w:rsid w:val="00EC18EF"/>
    <w:rsid w:val="00EC1AEE"/>
    <w:rsid w:val="00EC1D2F"/>
    <w:rsid w:val="00EC3DD5"/>
    <w:rsid w:val="00EC3F09"/>
    <w:rsid w:val="00EC471E"/>
    <w:rsid w:val="00EC4B96"/>
    <w:rsid w:val="00EC51C0"/>
    <w:rsid w:val="00EC7ABD"/>
    <w:rsid w:val="00ED0001"/>
    <w:rsid w:val="00ED1BA8"/>
    <w:rsid w:val="00ED2FAD"/>
    <w:rsid w:val="00ED5049"/>
    <w:rsid w:val="00ED50A9"/>
    <w:rsid w:val="00ED5427"/>
    <w:rsid w:val="00ED7689"/>
    <w:rsid w:val="00EE0BEC"/>
    <w:rsid w:val="00EE12B7"/>
    <w:rsid w:val="00EE1321"/>
    <w:rsid w:val="00EE13D2"/>
    <w:rsid w:val="00EE20CA"/>
    <w:rsid w:val="00EE3433"/>
    <w:rsid w:val="00EE38AD"/>
    <w:rsid w:val="00EE4818"/>
    <w:rsid w:val="00EE61E1"/>
    <w:rsid w:val="00EE7B0C"/>
    <w:rsid w:val="00EF22F6"/>
    <w:rsid w:val="00EF29B9"/>
    <w:rsid w:val="00EF2D89"/>
    <w:rsid w:val="00EF2F76"/>
    <w:rsid w:val="00EF2FD0"/>
    <w:rsid w:val="00EF307C"/>
    <w:rsid w:val="00EF3221"/>
    <w:rsid w:val="00EF4A19"/>
    <w:rsid w:val="00EF5589"/>
    <w:rsid w:val="00EF58CD"/>
    <w:rsid w:val="00EF6CB3"/>
    <w:rsid w:val="00EF7AA5"/>
    <w:rsid w:val="00F00515"/>
    <w:rsid w:val="00F0091E"/>
    <w:rsid w:val="00F01E77"/>
    <w:rsid w:val="00F0277E"/>
    <w:rsid w:val="00F03569"/>
    <w:rsid w:val="00F043F3"/>
    <w:rsid w:val="00F04C32"/>
    <w:rsid w:val="00F04FFA"/>
    <w:rsid w:val="00F07886"/>
    <w:rsid w:val="00F0796C"/>
    <w:rsid w:val="00F11D2D"/>
    <w:rsid w:val="00F11D4A"/>
    <w:rsid w:val="00F12072"/>
    <w:rsid w:val="00F133CD"/>
    <w:rsid w:val="00F13870"/>
    <w:rsid w:val="00F13DB7"/>
    <w:rsid w:val="00F15010"/>
    <w:rsid w:val="00F15C47"/>
    <w:rsid w:val="00F1726C"/>
    <w:rsid w:val="00F17C43"/>
    <w:rsid w:val="00F203A4"/>
    <w:rsid w:val="00F22229"/>
    <w:rsid w:val="00F22F44"/>
    <w:rsid w:val="00F24451"/>
    <w:rsid w:val="00F24913"/>
    <w:rsid w:val="00F25386"/>
    <w:rsid w:val="00F254DE"/>
    <w:rsid w:val="00F259F6"/>
    <w:rsid w:val="00F25D9E"/>
    <w:rsid w:val="00F26431"/>
    <w:rsid w:val="00F30178"/>
    <w:rsid w:val="00F309AC"/>
    <w:rsid w:val="00F30A04"/>
    <w:rsid w:val="00F31570"/>
    <w:rsid w:val="00F31918"/>
    <w:rsid w:val="00F32174"/>
    <w:rsid w:val="00F33170"/>
    <w:rsid w:val="00F337E7"/>
    <w:rsid w:val="00F33BA9"/>
    <w:rsid w:val="00F33C8E"/>
    <w:rsid w:val="00F33CBA"/>
    <w:rsid w:val="00F33DDF"/>
    <w:rsid w:val="00F34CA4"/>
    <w:rsid w:val="00F359CD"/>
    <w:rsid w:val="00F35A4C"/>
    <w:rsid w:val="00F36643"/>
    <w:rsid w:val="00F36F7C"/>
    <w:rsid w:val="00F40297"/>
    <w:rsid w:val="00F4095E"/>
    <w:rsid w:val="00F40A35"/>
    <w:rsid w:val="00F40D52"/>
    <w:rsid w:val="00F40F9F"/>
    <w:rsid w:val="00F41DE9"/>
    <w:rsid w:val="00F41F4C"/>
    <w:rsid w:val="00F42AF2"/>
    <w:rsid w:val="00F4360B"/>
    <w:rsid w:val="00F43F68"/>
    <w:rsid w:val="00F447A0"/>
    <w:rsid w:val="00F45617"/>
    <w:rsid w:val="00F4561F"/>
    <w:rsid w:val="00F4602E"/>
    <w:rsid w:val="00F46730"/>
    <w:rsid w:val="00F46BA8"/>
    <w:rsid w:val="00F470BB"/>
    <w:rsid w:val="00F47237"/>
    <w:rsid w:val="00F50645"/>
    <w:rsid w:val="00F51D7D"/>
    <w:rsid w:val="00F545D9"/>
    <w:rsid w:val="00F552E1"/>
    <w:rsid w:val="00F55673"/>
    <w:rsid w:val="00F573B3"/>
    <w:rsid w:val="00F5787C"/>
    <w:rsid w:val="00F57900"/>
    <w:rsid w:val="00F57E77"/>
    <w:rsid w:val="00F60394"/>
    <w:rsid w:val="00F60F68"/>
    <w:rsid w:val="00F61D3F"/>
    <w:rsid w:val="00F63440"/>
    <w:rsid w:val="00F6363C"/>
    <w:rsid w:val="00F6371C"/>
    <w:rsid w:val="00F645FD"/>
    <w:rsid w:val="00F64D26"/>
    <w:rsid w:val="00F6533B"/>
    <w:rsid w:val="00F653D7"/>
    <w:rsid w:val="00F65FF7"/>
    <w:rsid w:val="00F6621D"/>
    <w:rsid w:val="00F66657"/>
    <w:rsid w:val="00F66C3A"/>
    <w:rsid w:val="00F67B76"/>
    <w:rsid w:val="00F67D1A"/>
    <w:rsid w:val="00F702D1"/>
    <w:rsid w:val="00F72DB2"/>
    <w:rsid w:val="00F72E55"/>
    <w:rsid w:val="00F733AD"/>
    <w:rsid w:val="00F74D8A"/>
    <w:rsid w:val="00F74E1C"/>
    <w:rsid w:val="00F764EC"/>
    <w:rsid w:val="00F76D38"/>
    <w:rsid w:val="00F76D76"/>
    <w:rsid w:val="00F76EE7"/>
    <w:rsid w:val="00F76EE8"/>
    <w:rsid w:val="00F77F2D"/>
    <w:rsid w:val="00F80AD8"/>
    <w:rsid w:val="00F81F51"/>
    <w:rsid w:val="00F81F5E"/>
    <w:rsid w:val="00F82490"/>
    <w:rsid w:val="00F826E2"/>
    <w:rsid w:val="00F82A3B"/>
    <w:rsid w:val="00F82B8C"/>
    <w:rsid w:val="00F837AE"/>
    <w:rsid w:val="00F83B48"/>
    <w:rsid w:val="00F840D3"/>
    <w:rsid w:val="00F84BCF"/>
    <w:rsid w:val="00F85720"/>
    <w:rsid w:val="00F86C7D"/>
    <w:rsid w:val="00F86CEA"/>
    <w:rsid w:val="00F86ED2"/>
    <w:rsid w:val="00F87D4C"/>
    <w:rsid w:val="00F902E6"/>
    <w:rsid w:val="00F9074F"/>
    <w:rsid w:val="00F90BBA"/>
    <w:rsid w:val="00F90C9F"/>
    <w:rsid w:val="00F90FB6"/>
    <w:rsid w:val="00F91820"/>
    <w:rsid w:val="00F91835"/>
    <w:rsid w:val="00F91CEE"/>
    <w:rsid w:val="00F91E7A"/>
    <w:rsid w:val="00F92D1F"/>
    <w:rsid w:val="00F9306C"/>
    <w:rsid w:val="00F93791"/>
    <w:rsid w:val="00F93D80"/>
    <w:rsid w:val="00F93EDB"/>
    <w:rsid w:val="00F941AC"/>
    <w:rsid w:val="00F94355"/>
    <w:rsid w:val="00F95352"/>
    <w:rsid w:val="00F95E7A"/>
    <w:rsid w:val="00F966DB"/>
    <w:rsid w:val="00F96D15"/>
    <w:rsid w:val="00F97448"/>
    <w:rsid w:val="00FA0630"/>
    <w:rsid w:val="00FA1B45"/>
    <w:rsid w:val="00FA1DEA"/>
    <w:rsid w:val="00FA2F83"/>
    <w:rsid w:val="00FA2FC9"/>
    <w:rsid w:val="00FA59B9"/>
    <w:rsid w:val="00FA667E"/>
    <w:rsid w:val="00FA7260"/>
    <w:rsid w:val="00FA7FA9"/>
    <w:rsid w:val="00FB0F1F"/>
    <w:rsid w:val="00FB19C6"/>
    <w:rsid w:val="00FB1C3E"/>
    <w:rsid w:val="00FB30C6"/>
    <w:rsid w:val="00FB34E9"/>
    <w:rsid w:val="00FB408A"/>
    <w:rsid w:val="00FB48ED"/>
    <w:rsid w:val="00FB49FB"/>
    <w:rsid w:val="00FB5BD3"/>
    <w:rsid w:val="00FB5E11"/>
    <w:rsid w:val="00FB6FD7"/>
    <w:rsid w:val="00FB7277"/>
    <w:rsid w:val="00FB7E44"/>
    <w:rsid w:val="00FC1492"/>
    <w:rsid w:val="00FC1A90"/>
    <w:rsid w:val="00FC2BB3"/>
    <w:rsid w:val="00FC43F4"/>
    <w:rsid w:val="00FC46B5"/>
    <w:rsid w:val="00FC4E2A"/>
    <w:rsid w:val="00FC7131"/>
    <w:rsid w:val="00FC7A2A"/>
    <w:rsid w:val="00FC7BFB"/>
    <w:rsid w:val="00FD1152"/>
    <w:rsid w:val="00FD1C95"/>
    <w:rsid w:val="00FD20D1"/>
    <w:rsid w:val="00FD3E8D"/>
    <w:rsid w:val="00FD400D"/>
    <w:rsid w:val="00FD4653"/>
    <w:rsid w:val="00FD4AE6"/>
    <w:rsid w:val="00FD4AFF"/>
    <w:rsid w:val="00FD5226"/>
    <w:rsid w:val="00FD53C5"/>
    <w:rsid w:val="00FD5727"/>
    <w:rsid w:val="00FD585A"/>
    <w:rsid w:val="00FD5B7D"/>
    <w:rsid w:val="00FD7652"/>
    <w:rsid w:val="00FE057D"/>
    <w:rsid w:val="00FE1ACB"/>
    <w:rsid w:val="00FE2AB0"/>
    <w:rsid w:val="00FE2AB4"/>
    <w:rsid w:val="00FE4466"/>
    <w:rsid w:val="00FE44E3"/>
    <w:rsid w:val="00FE487B"/>
    <w:rsid w:val="00FE5DCC"/>
    <w:rsid w:val="00FE5ED7"/>
    <w:rsid w:val="00FE65A7"/>
    <w:rsid w:val="00FE668C"/>
    <w:rsid w:val="00FE6CBF"/>
    <w:rsid w:val="00FE6CFA"/>
    <w:rsid w:val="00FE74C3"/>
    <w:rsid w:val="00FE7919"/>
    <w:rsid w:val="00FE7FD8"/>
    <w:rsid w:val="00FF05F5"/>
    <w:rsid w:val="00FF0E2B"/>
    <w:rsid w:val="00FF11D0"/>
    <w:rsid w:val="00FF2072"/>
    <w:rsid w:val="00FF20CB"/>
    <w:rsid w:val="00FF3B8C"/>
    <w:rsid w:val="00FF3E17"/>
    <w:rsid w:val="00FF3EA4"/>
    <w:rsid w:val="00FF47F7"/>
    <w:rsid w:val="00FF654A"/>
    <w:rsid w:val="00FF753C"/>
    <w:rsid w:val="00FF79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B07A3B"/>
  <w15:docId w15:val="{CA1AC4A2-72B8-48C0-B5F9-DB8EFBA8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7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9"/>
    <w:qFormat/>
    <w:rsid w:val="00D51DF3"/>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89"/>
    <w:qFormat/>
    <w:rsid w:val="00D51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89"/>
    <w:semiHidden/>
    <w:unhideWhenUsed/>
    <w:qFormat/>
    <w:rsid w:val="00D51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89"/>
    <w:semiHidden/>
    <w:unhideWhenUsed/>
    <w:qFormat/>
    <w:rsid w:val="00D51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89"/>
    <w:semiHidden/>
    <w:unhideWhenUsed/>
    <w:qFormat/>
    <w:rsid w:val="00D51D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89"/>
    <w:semiHidden/>
    <w:unhideWhenUsed/>
    <w:qFormat/>
    <w:rsid w:val="00D51DF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89"/>
    <w:semiHidden/>
    <w:unhideWhenUsed/>
    <w:qFormat/>
    <w:rsid w:val="00D51D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89"/>
    <w:semiHidden/>
    <w:unhideWhenUsed/>
    <w:qFormat/>
    <w:rsid w:val="00D51DF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89"/>
    <w:semiHidden/>
    <w:unhideWhenUsed/>
    <w:qFormat/>
    <w:rsid w:val="00D51DF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D51DF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89"/>
    <w:unhideWhenUsed/>
    <w:rsid w:val="00D51DF3"/>
    <w:pPr>
      <w:tabs>
        <w:tab w:val="center" w:pos="4680"/>
        <w:tab w:val="right" w:pos="9360"/>
      </w:tabs>
      <w:spacing w:after="0" w:line="240" w:lineRule="auto"/>
    </w:pPr>
  </w:style>
  <w:style w:type="character" w:customStyle="1" w:styleId="HeaderChar">
    <w:name w:val="Header Char"/>
    <w:basedOn w:val="DefaultParagraphFont"/>
    <w:link w:val="Header"/>
    <w:uiPriority w:val="89"/>
    <w:rsid w:val="00D51DF3"/>
    <w:rPr>
      <w:rFonts w:asciiTheme="minorHAnsi" w:eastAsiaTheme="minorHAnsi" w:hAnsiTheme="minorHAnsi" w:cstheme="minorBidi"/>
      <w:sz w:val="22"/>
      <w:szCs w:val="22"/>
    </w:rPr>
  </w:style>
  <w:style w:type="paragraph" w:styleId="Footer">
    <w:name w:val="footer"/>
    <w:basedOn w:val="Normal"/>
    <w:link w:val="FooterChar"/>
    <w:uiPriority w:val="89"/>
    <w:unhideWhenUsed/>
    <w:rsid w:val="00D51DF3"/>
    <w:pPr>
      <w:tabs>
        <w:tab w:val="center" w:pos="4680"/>
        <w:tab w:val="right" w:pos="9360"/>
      </w:tabs>
      <w:spacing w:after="0" w:line="240" w:lineRule="auto"/>
    </w:pPr>
  </w:style>
  <w:style w:type="character" w:customStyle="1" w:styleId="FooterChar">
    <w:name w:val="Footer Char"/>
    <w:basedOn w:val="DefaultParagraphFont"/>
    <w:link w:val="Footer"/>
    <w:uiPriority w:val="89"/>
    <w:rsid w:val="00D51DF3"/>
    <w:rPr>
      <w:rFonts w:asciiTheme="minorHAnsi" w:eastAsiaTheme="minorHAnsi" w:hAnsiTheme="minorHAnsi" w:cstheme="minorBidi"/>
      <w:sz w:val="22"/>
      <w:szCs w:val="22"/>
    </w:rPr>
  </w:style>
  <w:style w:type="character" w:styleId="PageNumber">
    <w:name w:val="page number"/>
    <w:basedOn w:val="DefaultParagraphFont"/>
    <w:uiPriority w:val="89"/>
    <w:semiHidden/>
    <w:unhideWhenUsed/>
    <w:rsid w:val="00D51DF3"/>
  </w:style>
  <w:style w:type="character" w:styleId="Strong">
    <w:name w:val="Strong"/>
    <w:basedOn w:val="DefaultParagraphFont"/>
    <w:uiPriority w:val="89"/>
    <w:qFormat/>
    <w:rsid w:val="00D51DF3"/>
    <w:rPr>
      <w:b/>
      <w:bCs/>
    </w:rPr>
  </w:style>
  <w:style w:type="character" w:customStyle="1" w:styleId="e24kjd">
    <w:name w:val="e24kjd"/>
    <w:rsid w:val="00E1570A"/>
  </w:style>
  <w:style w:type="character" w:styleId="Hyperlink">
    <w:name w:val="Hyperlink"/>
    <w:basedOn w:val="DefaultParagraphFont"/>
    <w:uiPriority w:val="89"/>
    <w:unhideWhenUsed/>
    <w:rsid w:val="00D51DF3"/>
    <w:rPr>
      <w:color w:val="0563C1" w:themeColor="hyperlink"/>
      <w:u w:val="single"/>
    </w:rPr>
  </w:style>
  <w:style w:type="paragraph" w:styleId="Revision">
    <w:name w:val="Revision"/>
    <w:hidden/>
    <w:uiPriority w:val="71"/>
    <w:rsid w:val="00B4741B"/>
    <w:rPr>
      <w:rFonts w:ascii="Times New Roman" w:eastAsia="Times New Roman" w:hAnsi="Times New Roman"/>
      <w:sz w:val="24"/>
      <w:szCs w:val="24"/>
      <w:lang w:eastAsia="zh-CN"/>
    </w:rPr>
  </w:style>
  <w:style w:type="character" w:styleId="CommentReference">
    <w:name w:val="annotation reference"/>
    <w:basedOn w:val="DefaultParagraphFont"/>
    <w:uiPriority w:val="89"/>
    <w:semiHidden/>
    <w:unhideWhenUsed/>
    <w:rsid w:val="00D51DF3"/>
    <w:rPr>
      <w:sz w:val="16"/>
      <w:szCs w:val="16"/>
    </w:rPr>
  </w:style>
  <w:style w:type="paragraph" w:styleId="CommentText">
    <w:name w:val="annotation text"/>
    <w:basedOn w:val="Normal"/>
    <w:link w:val="CommentTextChar"/>
    <w:uiPriority w:val="89"/>
    <w:unhideWhenUsed/>
    <w:rsid w:val="00D51DF3"/>
    <w:pPr>
      <w:spacing w:line="240" w:lineRule="auto"/>
    </w:pPr>
    <w:rPr>
      <w:sz w:val="20"/>
      <w:szCs w:val="20"/>
    </w:rPr>
  </w:style>
  <w:style w:type="character" w:customStyle="1" w:styleId="CommentTextChar">
    <w:name w:val="Comment Text Char"/>
    <w:basedOn w:val="DefaultParagraphFont"/>
    <w:link w:val="CommentText"/>
    <w:uiPriority w:val="89"/>
    <w:rsid w:val="00D51DF3"/>
    <w:rPr>
      <w:rFonts w:asciiTheme="minorHAnsi" w:eastAsiaTheme="minorHAnsi" w:hAnsiTheme="minorHAnsi" w:cstheme="minorBidi"/>
    </w:rPr>
  </w:style>
  <w:style w:type="paragraph" w:styleId="CommentSubject">
    <w:name w:val="annotation subject"/>
    <w:basedOn w:val="CommentText"/>
    <w:next w:val="CommentText"/>
    <w:link w:val="CommentSubjectChar"/>
    <w:uiPriority w:val="89"/>
    <w:semiHidden/>
    <w:unhideWhenUsed/>
    <w:rsid w:val="00D51DF3"/>
    <w:rPr>
      <w:b/>
      <w:bCs/>
    </w:rPr>
  </w:style>
  <w:style w:type="character" w:customStyle="1" w:styleId="CommentSubjectChar">
    <w:name w:val="Comment Subject Char"/>
    <w:basedOn w:val="CommentTextChar"/>
    <w:link w:val="CommentSubject"/>
    <w:uiPriority w:val="89"/>
    <w:semiHidden/>
    <w:rsid w:val="00D51DF3"/>
    <w:rPr>
      <w:rFonts w:asciiTheme="minorHAnsi" w:eastAsiaTheme="minorHAnsi" w:hAnsiTheme="minorHAnsi" w:cstheme="minorBidi"/>
      <w:b/>
      <w:bCs/>
    </w:rPr>
  </w:style>
  <w:style w:type="paragraph" w:styleId="BalloonText">
    <w:name w:val="Balloon Text"/>
    <w:basedOn w:val="Normal"/>
    <w:link w:val="BalloonTextChar"/>
    <w:uiPriority w:val="89"/>
    <w:semiHidden/>
    <w:unhideWhenUsed/>
    <w:rsid w:val="00D51D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semiHidden/>
    <w:rsid w:val="00D51DF3"/>
    <w:rPr>
      <w:rFonts w:ascii="Segoe UI" w:eastAsiaTheme="minorHAnsi" w:hAnsi="Segoe UI" w:cs="Segoe UI"/>
      <w:sz w:val="18"/>
      <w:szCs w:val="18"/>
    </w:rPr>
  </w:style>
  <w:style w:type="character" w:customStyle="1" w:styleId="UnresolvedMention1">
    <w:name w:val="Unresolved Mention1"/>
    <w:basedOn w:val="DefaultParagraphFont"/>
    <w:uiPriority w:val="99"/>
    <w:semiHidden/>
    <w:unhideWhenUsed/>
    <w:rsid w:val="00342DBE"/>
    <w:rPr>
      <w:color w:val="605E5C"/>
      <w:shd w:val="clear" w:color="auto" w:fill="E1DFDD"/>
    </w:rPr>
  </w:style>
  <w:style w:type="character" w:customStyle="1" w:styleId="Heading1Char">
    <w:name w:val="Heading 1 Char"/>
    <w:basedOn w:val="DefaultParagraphFont"/>
    <w:link w:val="Heading1"/>
    <w:uiPriority w:val="89"/>
    <w:rsid w:val="00D51D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89"/>
    <w:semiHidden/>
    <w:rsid w:val="00D51D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89"/>
    <w:semiHidden/>
    <w:rsid w:val="00D51D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89"/>
    <w:semiHidden/>
    <w:rsid w:val="00D51DF3"/>
    <w:rPr>
      <w:rFonts w:asciiTheme="majorHAnsi" w:eastAsiaTheme="majorEastAsia" w:hAnsiTheme="majorHAnsi" w:cstheme="majorBidi"/>
      <w:i/>
      <w:iCs/>
      <w:color w:val="2E74B5" w:themeColor="accent1" w:themeShade="BF"/>
      <w:sz w:val="22"/>
      <w:szCs w:val="22"/>
    </w:rPr>
  </w:style>
  <w:style w:type="character" w:customStyle="1" w:styleId="Heading5Char">
    <w:name w:val="Heading 5 Char"/>
    <w:basedOn w:val="DefaultParagraphFont"/>
    <w:link w:val="Heading5"/>
    <w:uiPriority w:val="89"/>
    <w:semiHidden/>
    <w:rsid w:val="00D51DF3"/>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89"/>
    <w:semiHidden/>
    <w:rsid w:val="00D51DF3"/>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89"/>
    <w:semiHidden/>
    <w:rsid w:val="00D51DF3"/>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89"/>
    <w:semiHidden/>
    <w:rsid w:val="00D51D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D51DF3"/>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7"/>
    <w:rsid w:val="00D51DF3"/>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7"/>
    <w:rsid w:val="00D51DF3"/>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7"/>
    <w:rsid w:val="00D51DF3"/>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7"/>
    <w:rsid w:val="00D51DF3"/>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7"/>
    <w:rsid w:val="00D51DF3"/>
    <w:pPr>
      <w:pageBreakBefore/>
      <w:widowControl w:val="0"/>
      <w:pBdr>
        <w:left w:val="single" w:sz="36" w:space="4" w:color="000000"/>
      </w:pBdr>
      <w:shd w:val="clear" w:color="auto" w:fill="006600"/>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7"/>
    <w:rsid w:val="00D51DF3"/>
    <w:pPr>
      <w:pageBreakBefore/>
      <w:widowControl w:val="0"/>
      <w:pBdr>
        <w:left w:val="single" w:sz="36" w:space="4" w:color="000000"/>
      </w:pBdr>
      <w:shd w:val="clear" w:color="auto" w:fill="006600"/>
      <w:spacing w:after="120" w:line="240" w:lineRule="auto"/>
      <w:jc w:val="center"/>
      <w:outlineLvl w:val="0"/>
    </w:pPr>
    <w:rPr>
      <w:rFonts w:ascii="Arial Black" w:hAnsi="Arial Black"/>
      <w:sz w:val="32"/>
    </w:rPr>
  </w:style>
  <w:style w:type="paragraph" w:customStyle="1" w:styleId="Section-InterludeSIN">
    <w:name w:val="Section-Interlude (SIN)"/>
    <w:basedOn w:val="Normal"/>
    <w:next w:val="TitleTtl"/>
    <w:uiPriority w:val="7"/>
    <w:rsid w:val="00D51DF3"/>
    <w:pPr>
      <w:pageBreakBefore/>
      <w:widowControl w:val="0"/>
      <w:pBdr>
        <w:left w:val="single" w:sz="36" w:space="4" w:color="000000"/>
      </w:pBdr>
      <w:shd w:val="clear" w:color="auto" w:fill="006600"/>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7"/>
    <w:rsid w:val="00D51DF3"/>
    <w:pPr>
      <w:pageBreakBefore/>
      <w:widowControl w:val="0"/>
      <w:pBdr>
        <w:left w:val="single" w:sz="36" w:space="4" w:color="000000"/>
      </w:pBdr>
      <w:shd w:val="clear" w:color="auto" w:fill="006600"/>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7"/>
    <w:rsid w:val="00D51DF3"/>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7"/>
    <w:rsid w:val="00D51DF3"/>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D51DF3"/>
    <w:pPr>
      <w:widowControl w:val="0"/>
      <w:pBdr>
        <w:left w:val="dotted" w:sz="36" w:space="4" w:color="006600"/>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D51DF3"/>
    <w:pPr>
      <w:widowControl w:val="0"/>
      <w:pBdr>
        <w:left w:val="dotted" w:sz="36" w:space="4" w:color="006600"/>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D51DF3"/>
    <w:pPr>
      <w:widowControl w:val="0"/>
      <w:pBdr>
        <w:left w:val="dotted" w:sz="36" w:space="4" w:color="006600"/>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D51DF3"/>
    <w:pPr>
      <w:widowControl w:val="0"/>
      <w:pBdr>
        <w:left w:val="dotted" w:sz="36" w:space="4" w:color="006600"/>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D51DF3"/>
    <w:pPr>
      <w:widowControl w:val="0"/>
      <w:pBdr>
        <w:left w:val="dotted" w:sz="36" w:space="4" w:color="006600"/>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D51DF3"/>
    <w:pPr>
      <w:widowControl w:val="0"/>
      <w:pBdr>
        <w:left w:val="dotted" w:sz="36" w:space="4" w:color="006600"/>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D51DF3"/>
    <w:pPr>
      <w:widowControl w:val="0"/>
      <w:pBdr>
        <w:left w:val="dotted" w:sz="36" w:space="4" w:color="006600"/>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D51DF3"/>
    <w:pPr>
      <w:widowControl w:val="0"/>
      <w:pBdr>
        <w:left w:val="dotted" w:sz="36" w:space="4" w:color="006600"/>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D51DF3"/>
    <w:pPr>
      <w:widowControl w:val="0"/>
      <w:pBdr>
        <w:left w:val="dotted" w:sz="36" w:space="4" w:color="006600"/>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D51DF3"/>
    <w:pPr>
      <w:widowControl w:val="0"/>
      <w:pBdr>
        <w:left w:val="dotted" w:sz="36" w:space="4" w:color="006600"/>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D51DF3"/>
    <w:pPr>
      <w:widowControl w:val="0"/>
      <w:pBdr>
        <w:left w:val="dotted" w:sz="36" w:space="4" w:color="006600"/>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D51DF3"/>
    <w:pPr>
      <w:widowControl w:val="0"/>
      <w:pBdr>
        <w:left w:val="dotted" w:sz="36" w:space="4" w:color="006600"/>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D51DF3"/>
    <w:pPr>
      <w:widowControl w:val="0"/>
      <w:pBdr>
        <w:left w:val="dotted" w:sz="36" w:space="4" w:color="006600"/>
      </w:pBdr>
      <w:spacing w:before="120" w:after="120" w:line="480" w:lineRule="auto"/>
      <w:outlineLvl w:val="8"/>
    </w:pPr>
    <w:rPr>
      <w:rFonts w:ascii="Arial Narrow" w:hAnsi="Arial Narrow"/>
      <w:sz w:val="28"/>
    </w:rPr>
  </w:style>
  <w:style w:type="paragraph" w:customStyle="1" w:styleId="Body-TextTx">
    <w:name w:val="Body-Text (Tx)"/>
    <w:basedOn w:val="Normal"/>
    <w:qFormat/>
    <w:rsid w:val="00D51DF3"/>
    <w:pPr>
      <w:widowControl w:val="0"/>
      <w:pBdr>
        <w:left w:val="single" w:sz="36" w:space="4" w:color="006600"/>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D51DF3"/>
    <w:pPr>
      <w:widowControl w:val="0"/>
      <w:pBdr>
        <w:left w:val="single" w:sz="36" w:space="4" w:color="006600"/>
      </w:pBdr>
      <w:spacing w:before="120" w:after="120" w:line="480" w:lineRule="auto"/>
    </w:pPr>
    <w:rPr>
      <w:rFonts w:ascii="Times New Roman" w:hAnsi="Times New Roman" w:cs="Times New Roman"/>
      <w:sz w:val="24"/>
    </w:rPr>
  </w:style>
  <w:style w:type="paragraph" w:customStyle="1" w:styleId="Verse1Vrs1">
    <w:name w:val="Verse1 (Vrs1)"/>
    <w:basedOn w:val="Normal"/>
    <w:qFormat/>
    <w:rsid w:val="00D51DF3"/>
    <w:pPr>
      <w:widowControl w:val="0"/>
      <w:pBdr>
        <w:left w:val="single" w:sz="36" w:space="4" w:color="006600"/>
      </w:pBdr>
      <w:spacing w:before="120" w:after="120" w:line="480" w:lineRule="auto"/>
      <w:ind w:left="720"/>
      <w:contextualSpacing/>
    </w:pPr>
    <w:rPr>
      <w:rFonts w:ascii="Times New Roman" w:hAnsi="Times New Roman" w:cs="Times New Roman"/>
    </w:rPr>
  </w:style>
  <w:style w:type="paragraph" w:customStyle="1" w:styleId="Verse1-indent1Vrs1-i1">
    <w:name w:val="Verse1-indent1 (Vrs1-i1)"/>
    <w:basedOn w:val="Normal"/>
    <w:next w:val="Verse1Vrs1"/>
    <w:rsid w:val="00D51DF3"/>
    <w:pPr>
      <w:widowControl w:val="0"/>
      <w:pBdr>
        <w:left w:val="single" w:sz="36" w:space="4" w:color="006600"/>
      </w:pBdr>
      <w:spacing w:before="120" w:after="120" w:line="480" w:lineRule="auto"/>
      <w:ind w:left="1440"/>
      <w:contextualSpacing/>
    </w:pPr>
    <w:rPr>
      <w:rFonts w:ascii="Times New Roman" w:hAnsi="Times New Roman" w:cs="Times New Roman"/>
    </w:rPr>
  </w:style>
  <w:style w:type="paragraph" w:customStyle="1" w:styleId="Verse1-indent2Vrs1-i2">
    <w:name w:val="Verse1-indent2 (Vrs1-i2)"/>
    <w:basedOn w:val="Normal"/>
    <w:next w:val="Verse1Vrs1"/>
    <w:rsid w:val="00D51DF3"/>
    <w:pPr>
      <w:widowControl w:val="0"/>
      <w:pBdr>
        <w:left w:val="single" w:sz="36" w:space="4" w:color="006600"/>
      </w:pBdr>
      <w:spacing w:before="120" w:after="120" w:line="480" w:lineRule="auto"/>
      <w:ind w:left="2160"/>
      <w:contextualSpacing/>
    </w:pPr>
    <w:rPr>
      <w:rFonts w:ascii="Times New Roman" w:hAnsi="Times New Roman" w:cs="Times New Roman"/>
    </w:rPr>
  </w:style>
  <w:style w:type="paragraph" w:customStyle="1" w:styleId="Verse1-indent3Vrs1-i3">
    <w:name w:val="Verse1-indent3 (Vrs1-i3)"/>
    <w:basedOn w:val="Normal"/>
    <w:next w:val="Verse1Vrs1"/>
    <w:rsid w:val="00D51DF3"/>
    <w:pPr>
      <w:widowControl w:val="0"/>
      <w:pBdr>
        <w:left w:val="single" w:sz="36" w:space="4" w:color="006600"/>
      </w:pBdr>
      <w:spacing w:before="120" w:after="120" w:line="480" w:lineRule="auto"/>
      <w:ind w:left="2880"/>
      <w:contextualSpacing/>
    </w:pPr>
    <w:rPr>
      <w:rFonts w:ascii="Times New Roman" w:hAnsi="Times New Roman" w:cs="Times New Roman"/>
    </w:rPr>
  </w:style>
  <w:style w:type="paragraph" w:customStyle="1" w:styleId="Verse2Vrs2">
    <w:name w:val="Verse2 (Vrs2)"/>
    <w:basedOn w:val="Normal"/>
    <w:qFormat/>
    <w:rsid w:val="00D51DF3"/>
    <w:pPr>
      <w:widowControl w:val="0"/>
      <w:pBdr>
        <w:left w:val="double" w:sz="18" w:space="4" w:color="006600"/>
      </w:pBdr>
      <w:spacing w:before="120" w:after="120" w:line="480" w:lineRule="auto"/>
      <w:ind w:left="720"/>
      <w:contextualSpacing/>
    </w:pPr>
    <w:rPr>
      <w:rFonts w:ascii="Times New Roman" w:hAnsi="Times New Roman" w:cs="Times New Roman"/>
    </w:rPr>
  </w:style>
  <w:style w:type="paragraph" w:customStyle="1" w:styleId="Verse2-indent1Vrs2-i1">
    <w:name w:val="Verse2-indent1 (Vrs2-i1)"/>
    <w:basedOn w:val="Normal"/>
    <w:next w:val="Verse2Vrs2"/>
    <w:rsid w:val="00D51DF3"/>
    <w:pPr>
      <w:widowControl w:val="0"/>
      <w:pBdr>
        <w:left w:val="double" w:sz="18" w:space="4" w:color="006600"/>
      </w:pBdr>
      <w:spacing w:before="120" w:after="120" w:line="480" w:lineRule="auto"/>
      <w:ind w:left="1440"/>
      <w:contextualSpacing/>
    </w:pPr>
    <w:rPr>
      <w:rFonts w:ascii="Times New Roman" w:hAnsi="Times New Roman" w:cs="Times New Roman"/>
    </w:rPr>
  </w:style>
  <w:style w:type="paragraph" w:customStyle="1" w:styleId="Verse2-indent2Vrs2-i2">
    <w:name w:val="Verse2-indent2 (Vrs2-i2)"/>
    <w:basedOn w:val="Normal"/>
    <w:next w:val="Verse2Vrs2"/>
    <w:rsid w:val="00D51DF3"/>
    <w:pPr>
      <w:widowControl w:val="0"/>
      <w:pBdr>
        <w:left w:val="double" w:sz="18" w:space="4" w:color="006600"/>
      </w:pBdr>
      <w:spacing w:before="120" w:after="120" w:line="480" w:lineRule="auto"/>
      <w:ind w:left="2160"/>
      <w:contextualSpacing/>
    </w:pPr>
    <w:rPr>
      <w:rFonts w:ascii="Times New Roman" w:hAnsi="Times New Roman" w:cs="Times New Roman"/>
    </w:rPr>
  </w:style>
  <w:style w:type="paragraph" w:customStyle="1" w:styleId="Verse2-indent3Vrs2-i3">
    <w:name w:val="Verse2-indent3 (Vrs2-i3)"/>
    <w:basedOn w:val="Normal"/>
    <w:next w:val="Verse2Vrs2"/>
    <w:rsid w:val="00D51DF3"/>
    <w:pPr>
      <w:widowControl w:val="0"/>
      <w:pBdr>
        <w:left w:val="double" w:sz="18" w:space="4" w:color="006600"/>
      </w:pBdr>
      <w:spacing w:before="120" w:after="120" w:line="480" w:lineRule="auto"/>
      <w:ind w:left="2880"/>
      <w:contextualSpacing/>
    </w:pPr>
    <w:rPr>
      <w:rFonts w:ascii="Times New Roman" w:hAnsi="Times New Roman" w:cs="Times New Roman"/>
    </w:rPr>
  </w:style>
  <w:style w:type="paragraph" w:customStyle="1" w:styleId="QuotationQuo">
    <w:name w:val="Quotation (Quo)"/>
    <w:basedOn w:val="Normal"/>
    <w:rsid w:val="00D51DF3"/>
    <w:pPr>
      <w:widowControl w:val="0"/>
      <w:pBdr>
        <w:left w:val="single" w:sz="36" w:space="4" w:color="006600"/>
      </w:pBdr>
      <w:spacing w:before="120" w:after="120" w:line="480" w:lineRule="auto"/>
      <w:ind w:left="720" w:firstLine="720"/>
      <w:contextualSpacing/>
    </w:pPr>
    <w:rPr>
      <w:rFonts w:ascii="Times New Roman" w:hAnsi="Times New Roman" w:cs="Times New Roman"/>
    </w:rPr>
  </w:style>
  <w:style w:type="paragraph" w:customStyle="1" w:styleId="Extract1Ext1">
    <w:name w:val="Extract1 (Ext1)"/>
    <w:basedOn w:val="Normal"/>
    <w:qFormat/>
    <w:rsid w:val="00D51DF3"/>
    <w:pPr>
      <w:widowControl w:val="0"/>
      <w:pBdr>
        <w:left w:val="single" w:sz="36" w:space="4" w:color="006600"/>
      </w:pBdr>
      <w:spacing w:before="120" w:after="120" w:line="480" w:lineRule="auto"/>
      <w:ind w:left="720" w:firstLine="720"/>
      <w:contextualSpacing/>
    </w:pPr>
    <w:rPr>
      <w:rFonts w:ascii="Times New Roman" w:hAnsi="Times New Roman" w:cs="Times New Roman"/>
    </w:rPr>
  </w:style>
  <w:style w:type="paragraph" w:customStyle="1" w:styleId="Extract2Ext2">
    <w:name w:val="Extract2 (Ext2)"/>
    <w:basedOn w:val="Normal"/>
    <w:qFormat/>
    <w:rsid w:val="00D51DF3"/>
    <w:pPr>
      <w:widowControl w:val="0"/>
      <w:pBdr>
        <w:left w:val="double" w:sz="18" w:space="4" w:color="006600"/>
      </w:pBdr>
      <w:spacing w:before="120" w:after="120" w:line="480" w:lineRule="auto"/>
      <w:ind w:left="720" w:firstLine="720"/>
      <w:contextualSpacing/>
    </w:pPr>
    <w:rPr>
      <w:rFonts w:ascii="Times New Roman" w:hAnsi="Times New Roman" w:cs="Times New Roman"/>
    </w:rPr>
  </w:style>
  <w:style w:type="paragraph" w:customStyle="1" w:styleId="SourceSrc">
    <w:name w:val="Source (Src)"/>
    <w:basedOn w:val="Normal"/>
    <w:next w:val="Body-TextTx"/>
    <w:rsid w:val="00D51DF3"/>
    <w:pPr>
      <w:widowControl w:val="0"/>
      <w:pBdr>
        <w:left w:val="single" w:sz="36" w:space="4" w:color="006600"/>
      </w:pBdr>
      <w:spacing w:before="120" w:after="120" w:line="480" w:lineRule="auto"/>
      <w:ind w:left="720"/>
      <w:contextualSpacing/>
      <w:jc w:val="right"/>
    </w:pPr>
    <w:rPr>
      <w:rFonts w:ascii="Times New Roman" w:hAnsi="Times New Roman" w:cs="Times New Roman"/>
    </w:rPr>
  </w:style>
  <w:style w:type="paragraph" w:customStyle="1" w:styleId="Epigraph-Non-VerseEpi">
    <w:name w:val="Epigraph-Non-Verse (Epi)"/>
    <w:basedOn w:val="Normal"/>
    <w:qFormat/>
    <w:rsid w:val="00D51DF3"/>
    <w:pPr>
      <w:widowControl w:val="0"/>
      <w:pBdr>
        <w:left w:val="single" w:sz="36" w:space="4" w:color="006600"/>
      </w:pBdr>
      <w:spacing w:before="120" w:after="120" w:line="480" w:lineRule="auto"/>
      <w:ind w:left="720" w:firstLine="720"/>
      <w:contextualSpacing/>
    </w:pPr>
    <w:rPr>
      <w:rFonts w:ascii="Times New Roman" w:hAnsi="Times New Roman" w:cs="Times New Roman"/>
    </w:rPr>
  </w:style>
  <w:style w:type="paragraph" w:customStyle="1" w:styleId="Epigraph-VerseEpiv">
    <w:name w:val="Epigraph-Verse (Epiv)"/>
    <w:basedOn w:val="Normal"/>
    <w:qFormat/>
    <w:rsid w:val="00D51DF3"/>
    <w:pPr>
      <w:widowControl w:val="0"/>
      <w:pBdr>
        <w:left w:val="single" w:sz="36" w:space="4" w:color="006600"/>
      </w:pBdr>
      <w:spacing w:before="120" w:after="120" w:line="480" w:lineRule="auto"/>
      <w:ind w:left="720"/>
      <w:contextualSpacing/>
    </w:pPr>
    <w:rPr>
      <w:rFonts w:ascii="Times New Roman" w:hAnsi="Times New Roman" w:cs="Times New Roman"/>
    </w:rPr>
  </w:style>
  <w:style w:type="paragraph" w:customStyle="1" w:styleId="Epigraph-SourceEpisrc">
    <w:name w:val="Epigraph-Source (Episrc)"/>
    <w:basedOn w:val="Normal"/>
    <w:next w:val="Body-TextTx"/>
    <w:qFormat/>
    <w:rsid w:val="00D51DF3"/>
    <w:pPr>
      <w:widowControl w:val="0"/>
      <w:pBdr>
        <w:left w:val="single" w:sz="36" w:space="4" w:color="006600"/>
      </w:pBdr>
      <w:spacing w:before="120" w:after="120" w:line="480" w:lineRule="auto"/>
      <w:ind w:left="720"/>
      <w:contextualSpacing/>
      <w:jc w:val="right"/>
    </w:pPr>
    <w:rPr>
      <w:rFonts w:ascii="Times New Roman" w:hAnsi="Times New Roman" w:cs="Times New Roman"/>
    </w:rPr>
  </w:style>
  <w:style w:type="paragraph" w:customStyle="1" w:styleId="HeadnoteHdnt">
    <w:name w:val="Headnote (Hdnt)"/>
    <w:basedOn w:val="Normal"/>
    <w:next w:val="Body-TextTx"/>
    <w:rsid w:val="00D51DF3"/>
    <w:pPr>
      <w:widowControl w:val="0"/>
      <w:pBdr>
        <w:left w:val="single" w:sz="36" w:space="4" w:color="006600"/>
      </w:pBdr>
      <w:spacing w:before="120" w:after="120" w:line="480" w:lineRule="auto"/>
      <w:ind w:firstLine="720"/>
      <w:jc w:val="center"/>
    </w:pPr>
    <w:rPr>
      <w:rFonts w:ascii="Times New Roman" w:hAnsi="Times New Roman" w:cs="Times New Roman"/>
    </w:rPr>
  </w:style>
  <w:style w:type="paragraph" w:customStyle="1" w:styleId="DatelineDate">
    <w:name w:val="Dateline (Date)"/>
    <w:basedOn w:val="Normal"/>
    <w:rsid w:val="00D51DF3"/>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AddressAdd">
    <w:name w:val="Address (Add)"/>
    <w:basedOn w:val="Normal"/>
    <w:rsid w:val="00D51DF3"/>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LocationLoc">
    <w:name w:val="Location (Loc)"/>
    <w:basedOn w:val="Normal"/>
    <w:rsid w:val="00D51DF3"/>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SignatureSig">
    <w:name w:val="Signature (Sig)"/>
    <w:basedOn w:val="Normal"/>
    <w:rsid w:val="00D51DF3"/>
    <w:pPr>
      <w:widowControl w:val="0"/>
      <w:pBdr>
        <w:left w:val="single" w:sz="36" w:space="4" w:color="006600"/>
      </w:pBdr>
      <w:spacing w:before="120" w:after="120" w:line="480" w:lineRule="auto"/>
      <w:contextualSpacing/>
      <w:jc w:val="right"/>
    </w:pPr>
    <w:rPr>
      <w:rFonts w:ascii="Times New Roman" w:hAnsi="Times New Roman" w:cs="Times New Roman"/>
    </w:rPr>
  </w:style>
  <w:style w:type="paragraph" w:customStyle="1" w:styleId="SalutationSal">
    <w:name w:val="Salutation (Sal)"/>
    <w:basedOn w:val="Normal"/>
    <w:rsid w:val="00D51DF3"/>
    <w:pPr>
      <w:widowControl w:val="0"/>
      <w:pBdr>
        <w:left w:val="single" w:sz="36" w:space="4" w:color="006600"/>
      </w:pBdr>
      <w:spacing w:before="120" w:after="120" w:line="480" w:lineRule="auto"/>
    </w:pPr>
    <w:rPr>
      <w:rFonts w:ascii="Times New Roman" w:hAnsi="Times New Roman" w:cs="Times New Roman"/>
    </w:rPr>
  </w:style>
  <w:style w:type="paragraph" w:customStyle="1" w:styleId="ClosingClos">
    <w:name w:val="Closing (Clos)"/>
    <w:basedOn w:val="Normal"/>
    <w:rsid w:val="00D51DF3"/>
    <w:pPr>
      <w:widowControl w:val="0"/>
      <w:pBdr>
        <w:left w:val="single" w:sz="36" w:space="4" w:color="006600"/>
      </w:pBdr>
      <w:spacing w:before="120" w:after="120" w:line="480" w:lineRule="auto"/>
      <w:contextualSpacing/>
      <w:jc w:val="right"/>
    </w:pPr>
    <w:rPr>
      <w:rFonts w:ascii="Times New Roman" w:hAnsi="Times New Roman" w:cs="Times New Roman"/>
    </w:rPr>
  </w:style>
  <w:style w:type="paragraph" w:customStyle="1" w:styleId="PostscriptPst">
    <w:name w:val="Postscript (Pst)"/>
    <w:basedOn w:val="Normal"/>
    <w:rsid w:val="00D51DF3"/>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DedicationDed">
    <w:name w:val="Dedication (Ded)"/>
    <w:basedOn w:val="Normal"/>
    <w:rsid w:val="00D51DF3"/>
    <w:pPr>
      <w:widowControl w:val="0"/>
      <w:pBdr>
        <w:left w:val="single" w:sz="36" w:space="4" w:color="006600"/>
      </w:pBdr>
      <w:spacing w:before="120" w:after="120" w:line="480" w:lineRule="auto"/>
      <w:jc w:val="center"/>
    </w:pPr>
    <w:rPr>
      <w:rFonts w:ascii="Times New Roman" w:hAnsi="Times New Roman" w:cs="Times New Roman"/>
    </w:rPr>
  </w:style>
  <w:style w:type="paragraph" w:customStyle="1" w:styleId="Text-MessageTmg">
    <w:name w:val="Text-Message (Tmg)"/>
    <w:basedOn w:val="Normal"/>
    <w:rsid w:val="00D51DF3"/>
    <w:pPr>
      <w:widowControl w:val="0"/>
      <w:pBdr>
        <w:left w:val="single" w:sz="36" w:space="4" w:color="006600"/>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D51DF3"/>
    <w:pPr>
      <w:widowControl w:val="0"/>
      <w:pBdr>
        <w:left w:val="single" w:sz="36" w:space="4" w:color="006600"/>
      </w:pBdr>
      <w:spacing w:before="120" w:after="120" w:line="480" w:lineRule="auto"/>
      <w:ind w:left="720"/>
      <w:contextualSpacing/>
    </w:pPr>
    <w:rPr>
      <w:rFonts w:ascii="Courier New" w:hAnsi="Courier New"/>
    </w:rPr>
  </w:style>
  <w:style w:type="paragraph" w:customStyle="1" w:styleId="Custom1Cust1">
    <w:name w:val="Custom1 (Cust1)"/>
    <w:basedOn w:val="Normal"/>
    <w:rsid w:val="00D51DF3"/>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Custom2Cust2">
    <w:name w:val="Custom2 (Cust2)"/>
    <w:basedOn w:val="Normal"/>
    <w:rsid w:val="00D51DF3"/>
    <w:pPr>
      <w:widowControl w:val="0"/>
      <w:pBdr>
        <w:left w:val="double" w:sz="18" w:space="4" w:color="006600"/>
      </w:pBdr>
      <w:spacing w:before="120" w:after="120" w:line="480" w:lineRule="auto"/>
      <w:contextualSpacing/>
    </w:pPr>
    <w:rPr>
      <w:rFonts w:ascii="Times New Roman" w:hAnsi="Times New Roman" w:cs="Times New Roman"/>
    </w:rPr>
  </w:style>
  <w:style w:type="paragraph" w:customStyle="1" w:styleId="Display1Disp1">
    <w:name w:val="Display1 (Disp1)"/>
    <w:basedOn w:val="Normal"/>
    <w:rsid w:val="00D51DF3"/>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Display2Disp2">
    <w:name w:val="Display2 (Disp2)"/>
    <w:basedOn w:val="Normal"/>
    <w:rsid w:val="00D51DF3"/>
    <w:pPr>
      <w:widowControl w:val="0"/>
      <w:pBdr>
        <w:left w:val="double" w:sz="18" w:space="4" w:color="006600"/>
      </w:pBdr>
      <w:spacing w:before="120" w:after="120" w:line="480" w:lineRule="auto"/>
      <w:contextualSpacing/>
    </w:pPr>
    <w:rPr>
      <w:rFonts w:ascii="Times New Roman" w:hAnsi="Times New Roman" w:cs="Times New Roman"/>
    </w:rPr>
  </w:style>
  <w:style w:type="paragraph" w:customStyle="1" w:styleId="Table-HeadTbhd">
    <w:name w:val="Table-Head (Tbhd)"/>
    <w:basedOn w:val="Normal"/>
    <w:next w:val="Table-TextTbtx"/>
    <w:rsid w:val="00D51DF3"/>
    <w:pPr>
      <w:widowControl w:val="0"/>
      <w:pBdr>
        <w:left w:val="single" w:sz="36" w:space="4" w:color="006600"/>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D51DF3"/>
    <w:pPr>
      <w:widowControl w:val="0"/>
      <w:pBdr>
        <w:left w:val="single" w:sz="36" w:space="4" w:color="006600"/>
      </w:pBdr>
      <w:spacing w:before="120" w:after="120" w:line="480" w:lineRule="auto"/>
      <w:contextualSpacing/>
    </w:pPr>
    <w:rPr>
      <w:rFonts w:ascii="Arial" w:hAnsi="Arial" w:cs="Arial"/>
    </w:rPr>
  </w:style>
  <w:style w:type="paragraph" w:customStyle="1" w:styleId="Table-TextTbtx">
    <w:name w:val="Table-Text (Tbtx)"/>
    <w:basedOn w:val="Normal"/>
    <w:rsid w:val="00D51DF3"/>
    <w:pPr>
      <w:widowControl w:val="0"/>
      <w:pBdr>
        <w:left w:val="single" w:sz="36" w:space="4" w:color="006600"/>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D51DF3"/>
    <w:pPr>
      <w:widowControl w:val="0"/>
      <w:pBdr>
        <w:left w:val="single" w:sz="36" w:space="4" w:color="006600"/>
      </w:pBdr>
      <w:spacing w:before="120" w:after="120" w:line="480" w:lineRule="auto"/>
      <w:jc w:val="center"/>
    </w:pPr>
    <w:rPr>
      <w:rFonts w:ascii="Times New Roman" w:hAnsi="Times New Roman" w:cs="Times New Roman"/>
      <w:b/>
    </w:rPr>
  </w:style>
  <w:style w:type="paragraph" w:customStyle="1" w:styleId="BylineByline">
    <w:name w:val="Byline (Byline)"/>
    <w:basedOn w:val="Normal"/>
    <w:next w:val="Body-TextTx"/>
    <w:rsid w:val="00D51DF3"/>
    <w:pPr>
      <w:widowControl w:val="0"/>
      <w:pBdr>
        <w:left w:val="single" w:sz="36" w:space="4" w:color="006600"/>
      </w:pBdr>
      <w:spacing w:before="120" w:after="120" w:line="480" w:lineRule="auto"/>
      <w:jc w:val="center"/>
    </w:pPr>
    <w:rPr>
      <w:rFonts w:ascii="Times New Roman" w:hAnsi="Times New Roman" w:cs="Times New Roman"/>
    </w:rPr>
  </w:style>
  <w:style w:type="paragraph" w:customStyle="1" w:styleId="Bullet-Level-1-ListBl1">
    <w:name w:val="Bullet-Level-1-List (Bl1)"/>
    <w:basedOn w:val="Normal"/>
    <w:qFormat/>
    <w:rsid w:val="00D51DF3"/>
    <w:pPr>
      <w:widowControl w:val="0"/>
      <w:numPr>
        <w:numId w:val="3"/>
      </w:numPr>
      <w:pBdr>
        <w:left w:val="wave" w:sz="12" w:space="4" w:color="006600"/>
      </w:pBdr>
      <w:spacing w:before="120" w:after="120" w:line="480" w:lineRule="auto"/>
      <w:contextualSpacing/>
    </w:pPr>
    <w:rPr>
      <w:rFonts w:ascii="Times New Roman" w:hAnsi="Times New Roman" w:cs="Times New Roman"/>
    </w:rPr>
  </w:style>
  <w:style w:type="paragraph" w:customStyle="1" w:styleId="Bullet-Level-1-List-ParagraphBl1p">
    <w:name w:val="Bullet-Level-1-List-Paragraph (Bl1p)"/>
    <w:basedOn w:val="Normal"/>
    <w:rsid w:val="00D51DF3"/>
    <w:pPr>
      <w:widowControl w:val="0"/>
      <w:pBdr>
        <w:left w:val="wave" w:sz="12" w:space="4" w:color="006600"/>
      </w:pBdr>
      <w:spacing w:before="120" w:after="120" w:line="480" w:lineRule="auto"/>
      <w:ind w:left="720" w:firstLine="720"/>
      <w:contextualSpacing/>
    </w:pPr>
    <w:rPr>
      <w:rFonts w:ascii="Times New Roman" w:hAnsi="Times New Roman" w:cs="Times New Roman"/>
    </w:rPr>
  </w:style>
  <w:style w:type="paragraph" w:customStyle="1" w:styleId="Bullet-Level-2-ListBl2">
    <w:name w:val="Bullet-Level-2-List (Bl2)"/>
    <w:basedOn w:val="Normal"/>
    <w:rsid w:val="00D51DF3"/>
    <w:pPr>
      <w:widowControl w:val="0"/>
      <w:numPr>
        <w:numId w:val="4"/>
      </w:numPr>
      <w:pBdr>
        <w:left w:val="wave" w:sz="12" w:space="4" w:color="006600"/>
      </w:pBdr>
      <w:spacing w:before="120" w:after="120" w:line="480" w:lineRule="auto"/>
      <w:contextualSpacing/>
    </w:pPr>
    <w:rPr>
      <w:rFonts w:ascii="Times New Roman" w:hAnsi="Times New Roman" w:cs="Times New Roman"/>
    </w:rPr>
  </w:style>
  <w:style w:type="paragraph" w:customStyle="1" w:styleId="Bullet-Level-2-List-ParagraphBl2p">
    <w:name w:val="Bullet-Level-2-List-Paragraph (Bl2p)"/>
    <w:basedOn w:val="Normal"/>
    <w:rsid w:val="00D51DF3"/>
    <w:pPr>
      <w:widowControl w:val="0"/>
      <w:pBdr>
        <w:left w:val="wave" w:sz="12" w:space="4" w:color="006600"/>
      </w:pBdr>
      <w:spacing w:before="120" w:after="120" w:line="480" w:lineRule="auto"/>
      <w:ind w:left="1440" w:firstLine="720"/>
      <w:contextualSpacing/>
    </w:pPr>
    <w:rPr>
      <w:rFonts w:ascii="Times New Roman" w:hAnsi="Times New Roman" w:cs="Times New Roman"/>
    </w:rPr>
  </w:style>
  <w:style w:type="paragraph" w:customStyle="1" w:styleId="Bullet-Level-3-ListBl3">
    <w:name w:val="Bullet-Level-3-List (Bl3)"/>
    <w:basedOn w:val="Normal"/>
    <w:rsid w:val="00D51DF3"/>
    <w:pPr>
      <w:widowControl w:val="0"/>
      <w:numPr>
        <w:numId w:val="5"/>
      </w:numPr>
      <w:pBdr>
        <w:left w:val="wave" w:sz="12" w:space="4" w:color="006600"/>
      </w:pBdr>
      <w:spacing w:before="120" w:after="120" w:line="480" w:lineRule="auto"/>
      <w:contextualSpacing/>
    </w:pPr>
    <w:rPr>
      <w:rFonts w:ascii="Times New Roman" w:hAnsi="Times New Roman" w:cs="Times New Roman"/>
    </w:rPr>
  </w:style>
  <w:style w:type="paragraph" w:customStyle="1" w:styleId="Bullet-Level-3-List-ParagraphBl3p">
    <w:name w:val="Bullet-Level-3-List-Paragraph (Bl3p)"/>
    <w:basedOn w:val="Normal"/>
    <w:rsid w:val="00D51DF3"/>
    <w:pPr>
      <w:widowControl w:val="0"/>
      <w:pBdr>
        <w:left w:val="wave" w:sz="12" w:space="4" w:color="006600"/>
      </w:pBdr>
      <w:spacing w:before="120" w:after="120" w:line="480" w:lineRule="auto"/>
      <w:ind w:left="2160" w:firstLine="720"/>
      <w:contextualSpacing/>
    </w:pPr>
    <w:rPr>
      <w:rFonts w:ascii="Times New Roman" w:hAnsi="Times New Roman" w:cs="Times New Roman"/>
    </w:rPr>
  </w:style>
  <w:style w:type="paragraph" w:customStyle="1" w:styleId="Num-Level-1-ListNl1">
    <w:name w:val="Num-Level-1-List (Nl1)"/>
    <w:basedOn w:val="Normal"/>
    <w:qFormat/>
    <w:rsid w:val="00D51DF3"/>
    <w:pPr>
      <w:widowControl w:val="0"/>
      <w:pBdr>
        <w:left w:val="wave" w:sz="12" w:space="4" w:color="006600"/>
      </w:pBdr>
      <w:spacing w:before="120" w:after="120" w:line="480" w:lineRule="auto"/>
      <w:ind w:left="720"/>
      <w:contextualSpacing/>
    </w:pPr>
    <w:rPr>
      <w:rFonts w:ascii="Times New Roman" w:hAnsi="Times New Roman" w:cs="Times New Roman"/>
    </w:rPr>
  </w:style>
  <w:style w:type="paragraph" w:customStyle="1" w:styleId="Num-Level-1-List-ParagraphNl1p">
    <w:name w:val="Num-Level-1-List-Paragraph (Nl1p)"/>
    <w:basedOn w:val="Normal"/>
    <w:rsid w:val="00D51DF3"/>
    <w:pPr>
      <w:widowControl w:val="0"/>
      <w:pBdr>
        <w:left w:val="wave" w:sz="12" w:space="4" w:color="006600"/>
      </w:pBdr>
      <w:spacing w:before="120" w:after="120" w:line="480" w:lineRule="auto"/>
      <w:ind w:left="720" w:firstLine="720"/>
      <w:contextualSpacing/>
    </w:pPr>
    <w:rPr>
      <w:rFonts w:ascii="Times New Roman" w:hAnsi="Times New Roman" w:cs="Times New Roman"/>
    </w:rPr>
  </w:style>
  <w:style w:type="paragraph" w:customStyle="1" w:styleId="Num-Level-2-ListNl2">
    <w:name w:val="Num-Level-2-List (Nl2)"/>
    <w:basedOn w:val="Normal"/>
    <w:rsid w:val="00D51DF3"/>
    <w:pPr>
      <w:widowControl w:val="0"/>
      <w:pBdr>
        <w:left w:val="wave" w:sz="12" w:space="4" w:color="006600"/>
      </w:pBdr>
      <w:spacing w:before="120" w:after="120" w:line="480" w:lineRule="auto"/>
      <w:ind w:left="1440"/>
      <w:contextualSpacing/>
    </w:pPr>
    <w:rPr>
      <w:rFonts w:ascii="Times New Roman" w:hAnsi="Times New Roman" w:cs="Times New Roman"/>
    </w:rPr>
  </w:style>
  <w:style w:type="paragraph" w:customStyle="1" w:styleId="Num-Level-2-List-ParagraphNl2p">
    <w:name w:val="Num-Level-2-List-Paragraph (Nl2p)"/>
    <w:basedOn w:val="Normal"/>
    <w:rsid w:val="00D51DF3"/>
    <w:pPr>
      <w:widowControl w:val="0"/>
      <w:pBdr>
        <w:left w:val="wave" w:sz="12" w:space="4" w:color="006600"/>
      </w:pBdr>
      <w:spacing w:before="120" w:after="120" w:line="480" w:lineRule="auto"/>
      <w:ind w:left="1440" w:firstLine="720"/>
      <w:contextualSpacing/>
    </w:pPr>
    <w:rPr>
      <w:rFonts w:ascii="Times New Roman" w:hAnsi="Times New Roman" w:cs="Times New Roman"/>
    </w:rPr>
  </w:style>
  <w:style w:type="paragraph" w:customStyle="1" w:styleId="Num-Level-3-ListNl3">
    <w:name w:val="Num-Level-3-List (Nl3)"/>
    <w:basedOn w:val="Normal"/>
    <w:rsid w:val="00D51DF3"/>
    <w:pPr>
      <w:widowControl w:val="0"/>
      <w:pBdr>
        <w:left w:val="wave" w:sz="12" w:space="4" w:color="006600"/>
      </w:pBdr>
      <w:spacing w:before="120" w:after="120" w:line="480" w:lineRule="auto"/>
      <w:ind w:left="2160"/>
      <w:contextualSpacing/>
    </w:pPr>
    <w:rPr>
      <w:rFonts w:ascii="Times New Roman" w:hAnsi="Times New Roman" w:cs="Times New Roman"/>
    </w:rPr>
  </w:style>
  <w:style w:type="paragraph" w:customStyle="1" w:styleId="Num-Level-3-List-ParagraphNl3p">
    <w:name w:val="Num-Level-3-List-Paragraph (Nl3p)"/>
    <w:basedOn w:val="Normal"/>
    <w:rsid w:val="00D51DF3"/>
    <w:pPr>
      <w:widowControl w:val="0"/>
      <w:pBdr>
        <w:left w:val="wave" w:sz="12" w:space="4" w:color="006600"/>
      </w:pBdr>
      <w:spacing w:before="120" w:after="120" w:line="480" w:lineRule="auto"/>
      <w:ind w:left="2160" w:firstLine="720"/>
      <w:contextualSpacing/>
    </w:pPr>
    <w:rPr>
      <w:rFonts w:ascii="Times New Roman" w:hAnsi="Times New Roman" w:cs="Times New Roman"/>
    </w:rPr>
  </w:style>
  <w:style w:type="paragraph" w:customStyle="1" w:styleId="Unnum-Level-1-ListUl1">
    <w:name w:val="Unnum-Level-1-List (Ul1)"/>
    <w:basedOn w:val="Normal"/>
    <w:qFormat/>
    <w:rsid w:val="00D51DF3"/>
    <w:pPr>
      <w:widowControl w:val="0"/>
      <w:pBdr>
        <w:left w:val="wave" w:sz="12" w:space="4" w:color="006600"/>
      </w:pBdr>
      <w:spacing w:before="120" w:after="120" w:line="480" w:lineRule="auto"/>
      <w:ind w:left="720"/>
      <w:contextualSpacing/>
    </w:pPr>
    <w:rPr>
      <w:rFonts w:ascii="Times New Roman" w:hAnsi="Times New Roman" w:cs="Times New Roman"/>
    </w:rPr>
  </w:style>
  <w:style w:type="paragraph" w:customStyle="1" w:styleId="Unnum-Level-1-List-ParagraphUl1p">
    <w:name w:val="Unnum-Level-1-List-Paragraph (Ul1p)"/>
    <w:basedOn w:val="Normal"/>
    <w:rsid w:val="00D51DF3"/>
    <w:pPr>
      <w:widowControl w:val="0"/>
      <w:pBdr>
        <w:left w:val="wave" w:sz="12" w:space="4" w:color="006600"/>
      </w:pBdr>
      <w:spacing w:before="120" w:after="120" w:line="480" w:lineRule="auto"/>
      <w:ind w:left="720" w:firstLine="720"/>
      <w:contextualSpacing/>
    </w:pPr>
    <w:rPr>
      <w:rFonts w:ascii="Times New Roman" w:hAnsi="Times New Roman" w:cs="Times New Roman"/>
    </w:rPr>
  </w:style>
  <w:style w:type="paragraph" w:customStyle="1" w:styleId="Unnum-Level-2-ListUl2">
    <w:name w:val="Unnum-Level-2-List (Ul2)"/>
    <w:basedOn w:val="Normal"/>
    <w:rsid w:val="00D51DF3"/>
    <w:pPr>
      <w:widowControl w:val="0"/>
      <w:pBdr>
        <w:left w:val="wave" w:sz="12" w:space="4" w:color="006600"/>
      </w:pBdr>
      <w:spacing w:before="120" w:after="120" w:line="480" w:lineRule="auto"/>
      <w:ind w:left="1440"/>
      <w:contextualSpacing/>
    </w:pPr>
    <w:rPr>
      <w:rFonts w:ascii="Times New Roman" w:hAnsi="Times New Roman" w:cs="Times New Roman"/>
    </w:rPr>
  </w:style>
  <w:style w:type="paragraph" w:customStyle="1" w:styleId="Unnum-Level-2-List-ParagraphUl2p">
    <w:name w:val="Unnum-Level-2-List-Paragraph (Ul2p)"/>
    <w:basedOn w:val="Normal"/>
    <w:rsid w:val="00D51DF3"/>
    <w:pPr>
      <w:widowControl w:val="0"/>
      <w:pBdr>
        <w:left w:val="wave" w:sz="12" w:space="4" w:color="006600"/>
      </w:pBdr>
      <w:spacing w:before="120" w:after="120" w:line="480" w:lineRule="auto"/>
      <w:ind w:left="1440" w:firstLine="720"/>
      <w:contextualSpacing/>
    </w:pPr>
    <w:rPr>
      <w:rFonts w:ascii="Times New Roman" w:hAnsi="Times New Roman" w:cs="Times New Roman"/>
    </w:rPr>
  </w:style>
  <w:style w:type="paragraph" w:customStyle="1" w:styleId="Unnum-Level-3-ListUl3">
    <w:name w:val="Unnum-Level-3-List (Ul3)"/>
    <w:basedOn w:val="Normal"/>
    <w:rsid w:val="00D51DF3"/>
    <w:pPr>
      <w:widowControl w:val="0"/>
      <w:pBdr>
        <w:left w:val="wave" w:sz="12" w:space="4" w:color="006600"/>
      </w:pBdr>
      <w:spacing w:before="120" w:after="120" w:line="480" w:lineRule="auto"/>
      <w:ind w:left="2160"/>
      <w:contextualSpacing/>
    </w:pPr>
    <w:rPr>
      <w:rFonts w:ascii="Times New Roman" w:hAnsi="Times New Roman" w:cs="Times New Roman"/>
    </w:rPr>
  </w:style>
  <w:style w:type="paragraph" w:customStyle="1" w:styleId="Unnum-Level-3-List-ParagraphUl3p">
    <w:name w:val="Unnum-Level-3-List-Paragraph (Ul3p)"/>
    <w:basedOn w:val="Normal"/>
    <w:rsid w:val="00D51DF3"/>
    <w:pPr>
      <w:widowControl w:val="0"/>
      <w:pBdr>
        <w:left w:val="wave" w:sz="12" w:space="4" w:color="006600"/>
      </w:pBdr>
      <w:spacing w:before="120" w:after="120" w:line="480" w:lineRule="auto"/>
      <w:ind w:left="2160" w:firstLine="720"/>
      <w:contextualSpacing/>
    </w:pPr>
    <w:rPr>
      <w:rFonts w:ascii="Times New Roman" w:hAnsi="Times New Roman" w:cs="Times New Roman"/>
    </w:rPr>
  </w:style>
  <w:style w:type="paragraph" w:customStyle="1" w:styleId="Alpha-Level-1-ListAl1">
    <w:name w:val="Alpha-Level-1-List (Al1)"/>
    <w:basedOn w:val="Normal"/>
    <w:rsid w:val="00D51DF3"/>
    <w:pPr>
      <w:widowControl w:val="0"/>
      <w:pBdr>
        <w:left w:val="wave" w:sz="12" w:space="4" w:color="006600"/>
      </w:pBdr>
      <w:spacing w:before="120" w:after="120" w:line="480" w:lineRule="auto"/>
      <w:ind w:left="720"/>
      <w:contextualSpacing/>
    </w:pPr>
    <w:rPr>
      <w:rFonts w:ascii="Times New Roman" w:hAnsi="Times New Roman" w:cs="Times New Roman"/>
    </w:rPr>
  </w:style>
  <w:style w:type="paragraph" w:customStyle="1" w:styleId="Alpha-Level-1-List-ParagraphAl1p">
    <w:name w:val="Alpha-Level-1-List-Paragraph (Al1p)"/>
    <w:basedOn w:val="Normal"/>
    <w:rsid w:val="00D51DF3"/>
    <w:pPr>
      <w:widowControl w:val="0"/>
      <w:pBdr>
        <w:left w:val="wave" w:sz="12" w:space="4" w:color="006600"/>
      </w:pBdr>
      <w:spacing w:before="120" w:after="120" w:line="480" w:lineRule="auto"/>
      <w:ind w:left="720" w:firstLine="720"/>
      <w:contextualSpacing/>
    </w:pPr>
    <w:rPr>
      <w:rFonts w:ascii="Times New Roman" w:hAnsi="Times New Roman" w:cs="Times New Roman"/>
    </w:rPr>
  </w:style>
  <w:style w:type="paragraph" w:customStyle="1" w:styleId="Alpha-Level-2-ListAl2">
    <w:name w:val="Alpha-Level-2-List (Al2)"/>
    <w:basedOn w:val="Normal"/>
    <w:rsid w:val="00D51DF3"/>
    <w:pPr>
      <w:widowControl w:val="0"/>
      <w:pBdr>
        <w:left w:val="wave" w:sz="12" w:space="4" w:color="006600"/>
      </w:pBdr>
      <w:spacing w:before="120" w:after="120" w:line="480" w:lineRule="auto"/>
      <w:ind w:left="1440"/>
      <w:contextualSpacing/>
    </w:pPr>
    <w:rPr>
      <w:rFonts w:ascii="Times New Roman" w:hAnsi="Times New Roman" w:cs="Times New Roman"/>
    </w:rPr>
  </w:style>
  <w:style w:type="paragraph" w:customStyle="1" w:styleId="Alpha-Level-2-List-ParagraphAl2p">
    <w:name w:val="Alpha-Level-2-List-Paragraph (Al2p)"/>
    <w:basedOn w:val="Normal"/>
    <w:rsid w:val="00D51DF3"/>
    <w:pPr>
      <w:widowControl w:val="0"/>
      <w:pBdr>
        <w:left w:val="wave" w:sz="12" w:space="4" w:color="006600"/>
      </w:pBdr>
      <w:spacing w:before="120" w:after="120" w:line="480" w:lineRule="auto"/>
      <w:ind w:left="1440" w:firstLine="720"/>
      <w:contextualSpacing/>
    </w:pPr>
    <w:rPr>
      <w:rFonts w:ascii="Times New Roman" w:hAnsi="Times New Roman" w:cs="Times New Roman"/>
    </w:rPr>
  </w:style>
  <w:style w:type="paragraph" w:customStyle="1" w:styleId="Alpha-Level-3-ListAl3">
    <w:name w:val="Alpha-Level-3-List (Al3)"/>
    <w:basedOn w:val="Normal"/>
    <w:rsid w:val="00D51DF3"/>
    <w:pPr>
      <w:widowControl w:val="0"/>
      <w:pBdr>
        <w:left w:val="wave" w:sz="12" w:space="4" w:color="006600"/>
      </w:pBdr>
      <w:spacing w:before="120" w:after="120" w:line="480" w:lineRule="auto"/>
      <w:ind w:left="2160"/>
      <w:contextualSpacing/>
    </w:pPr>
    <w:rPr>
      <w:rFonts w:ascii="Times New Roman" w:hAnsi="Times New Roman" w:cs="Times New Roman"/>
    </w:rPr>
  </w:style>
  <w:style w:type="paragraph" w:customStyle="1" w:styleId="Alpha-Level-3-List-ParagraphAl3p">
    <w:name w:val="Alpha-Level-3-List-Paragraph (Al3p)"/>
    <w:basedOn w:val="Normal"/>
    <w:rsid w:val="00D51DF3"/>
    <w:pPr>
      <w:widowControl w:val="0"/>
      <w:pBdr>
        <w:left w:val="wave" w:sz="12" w:space="4" w:color="006600"/>
      </w:pBdr>
      <w:spacing w:before="120" w:after="120" w:line="480" w:lineRule="auto"/>
      <w:ind w:left="2160" w:firstLine="720"/>
      <w:contextualSpacing/>
    </w:pPr>
    <w:rPr>
      <w:rFonts w:ascii="Times New Roman" w:hAnsi="Times New Roman" w:cs="Times New Roman"/>
    </w:rPr>
  </w:style>
  <w:style w:type="paragraph" w:customStyle="1" w:styleId="Bulleted-ParagraphBp">
    <w:name w:val="Bulleted-Paragraph (Bp)"/>
    <w:basedOn w:val="Normal"/>
    <w:rsid w:val="00D51DF3"/>
    <w:pPr>
      <w:widowControl w:val="0"/>
      <w:pBdr>
        <w:left w:val="wave" w:sz="12" w:space="4" w:color="006600"/>
      </w:pBdr>
      <w:spacing w:before="120" w:after="120" w:line="480" w:lineRule="auto"/>
      <w:ind w:firstLine="720"/>
    </w:pPr>
    <w:rPr>
      <w:rFonts w:ascii="Times New Roman" w:hAnsi="Times New Roman" w:cs="Times New Roman"/>
      <w:sz w:val="24"/>
    </w:rPr>
  </w:style>
  <w:style w:type="paragraph" w:customStyle="1" w:styleId="Numbered-ParagraphNp">
    <w:name w:val="Numbered-Paragraph (Np)"/>
    <w:basedOn w:val="Normal"/>
    <w:rsid w:val="00D51DF3"/>
    <w:pPr>
      <w:widowControl w:val="0"/>
      <w:pBdr>
        <w:left w:val="wave" w:sz="12" w:space="4" w:color="006600"/>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D51DF3"/>
    <w:pPr>
      <w:widowControl w:val="0"/>
      <w:pBdr>
        <w:left w:val="wave" w:sz="12" w:space="4" w:color="006600"/>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D51DF3"/>
    <w:pPr>
      <w:widowControl w:val="0"/>
      <w:pBdr>
        <w:left w:val="single" w:sz="36" w:space="4" w:color="006600"/>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D51DF3"/>
    <w:pPr>
      <w:widowControl w:val="0"/>
      <w:pBdr>
        <w:left w:val="single" w:sz="36" w:space="4" w:color="006600"/>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D51DF3"/>
    <w:pPr>
      <w:widowControl w:val="0"/>
      <w:pBdr>
        <w:left w:val="single" w:sz="36" w:space="4" w:color="006600"/>
      </w:pBdr>
      <w:spacing w:before="120" w:after="120" w:line="480" w:lineRule="auto"/>
      <w:ind w:firstLine="720"/>
      <w:contextualSpacing/>
    </w:pPr>
    <w:rPr>
      <w:rFonts w:ascii="Times New Roman" w:hAnsi="Times New Roman" w:cs="Times New Roman"/>
      <w:sz w:val="20"/>
    </w:rPr>
  </w:style>
  <w:style w:type="paragraph" w:customStyle="1" w:styleId="Index-EntryIdx1">
    <w:name w:val="Index-Entry (Idx1)"/>
    <w:basedOn w:val="Normal"/>
    <w:rsid w:val="00D51DF3"/>
    <w:pPr>
      <w:widowControl w:val="0"/>
      <w:pBdr>
        <w:left w:val="single" w:sz="36" w:space="4" w:color="000080"/>
      </w:pBdr>
      <w:spacing w:before="120" w:after="120" w:line="480" w:lineRule="auto"/>
      <w:ind w:left="360" w:hanging="360"/>
      <w:contextualSpacing/>
    </w:pPr>
    <w:rPr>
      <w:rFonts w:ascii="Times New Roman" w:hAnsi="Times New Roman" w:cs="Times New Roman"/>
    </w:rPr>
  </w:style>
  <w:style w:type="paragraph" w:customStyle="1" w:styleId="Index-Sub-EntryIdx2">
    <w:name w:val="Index-Sub-Entry (Idx2)"/>
    <w:basedOn w:val="Normal"/>
    <w:rsid w:val="00D51DF3"/>
    <w:pPr>
      <w:widowControl w:val="0"/>
      <w:pBdr>
        <w:left w:val="single" w:sz="36" w:space="4" w:color="000080"/>
      </w:pBdr>
      <w:spacing w:before="120" w:after="120" w:line="480" w:lineRule="auto"/>
      <w:ind w:left="1080" w:hanging="360"/>
      <w:contextualSpacing/>
    </w:pPr>
    <w:rPr>
      <w:rFonts w:ascii="Times New Roman" w:hAnsi="Times New Roman" w:cs="Times New Roman"/>
    </w:rPr>
  </w:style>
  <w:style w:type="paragraph" w:customStyle="1" w:styleId="Index-Sub-Sub-EntryIdx3">
    <w:name w:val="Index-Sub-Sub-Entry (Idx3)"/>
    <w:basedOn w:val="Normal"/>
    <w:rsid w:val="00D51DF3"/>
    <w:pPr>
      <w:widowControl w:val="0"/>
      <w:pBdr>
        <w:left w:val="single" w:sz="36" w:space="4" w:color="000080"/>
      </w:pBdr>
      <w:spacing w:before="120" w:after="120" w:line="480" w:lineRule="auto"/>
      <w:ind w:left="1800" w:hanging="360"/>
      <w:contextualSpacing/>
    </w:pPr>
    <w:rPr>
      <w:rFonts w:ascii="Times New Roman" w:hAnsi="Times New Roman" w:cs="Times New Roman"/>
    </w:rPr>
  </w:style>
  <w:style w:type="paragraph" w:customStyle="1" w:styleId="PublisherPub">
    <w:name w:val="Publisher (Pub)"/>
    <w:basedOn w:val="Normal"/>
    <w:next w:val="Body-TextTx"/>
    <w:rsid w:val="00D51DF3"/>
    <w:pPr>
      <w:widowControl w:val="0"/>
      <w:pBdr>
        <w:left w:val="single" w:sz="36" w:space="4" w:color="B4E2F3"/>
      </w:pBdr>
      <w:spacing w:before="120" w:after="120" w:line="480" w:lineRule="auto"/>
      <w:contextualSpacing/>
      <w:jc w:val="center"/>
    </w:pPr>
    <w:rPr>
      <w:rFonts w:ascii="Times New Roman" w:hAnsi="Times New Roman" w:cs="Times New Roman"/>
    </w:rPr>
  </w:style>
  <w:style w:type="paragraph" w:customStyle="1" w:styleId="CitiesCit">
    <w:name w:val="Cities (Cit)"/>
    <w:basedOn w:val="Normal"/>
    <w:next w:val="Body-TextTx"/>
    <w:rsid w:val="00D51DF3"/>
    <w:pPr>
      <w:widowControl w:val="0"/>
      <w:pBdr>
        <w:left w:val="single" w:sz="36" w:space="4" w:color="B4E2F3"/>
      </w:pBdr>
      <w:spacing w:before="120" w:after="120" w:line="480" w:lineRule="auto"/>
      <w:contextualSpacing/>
      <w:jc w:val="center"/>
    </w:pPr>
    <w:rPr>
      <w:rFonts w:ascii="Times New Roman" w:hAnsi="Times New Roman" w:cs="Times New Roman"/>
    </w:rPr>
  </w:style>
  <w:style w:type="paragraph" w:customStyle="1" w:styleId="Logo-PlacementLogo">
    <w:name w:val="Logo-Placement (Logo)"/>
    <w:basedOn w:val="Normal"/>
    <w:next w:val="Body-TextTx"/>
    <w:rsid w:val="00D51DF3"/>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rPr>
  </w:style>
  <w:style w:type="paragraph" w:customStyle="1" w:styleId="ImprintImp">
    <w:name w:val="Imprint (Imp)"/>
    <w:basedOn w:val="Normal"/>
    <w:next w:val="Body-TextTx"/>
    <w:rsid w:val="00D51DF3"/>
    <w:pPr>
      <w:widowControl w:val="0"/>
      <w:pBdr>
        <w:left w:val="single" w:sz="36" w:space="4" w:color="B4E2F3"/>
      </w:pBdr>
      <w:spacing w:before="120" w:after="120" w:line="480" w:lineRule="auto"/>
      <w:contextualSpacing/>
      <w:jc w:val="center"/>
    </w:pPr>
    <w:rPr>
      <w:rFonts w:ascii="Times New Roman" w:hAnsi="Times New Roman" w:cs="Times New Roman"/>
    </w:rPr>
  </w:style>
  <w:style w:type="paragraph" w:customStyle="1" w:styleId="Image-PlacementImg">
    <w:name w:val="Image-Placement (Img)"/>
    <w:basedOn w:val="Normal"/>
    <w:next w:val="Body-TextTx"/>
    <w:qFormat/>
    <w:rsid w:val="00D51DF3"/>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rPr>
  </w:style>
  <w:style w:type="paragraph" w:customStyle="1" w:styleId="Credit-LineCrd">
    <w:name w:val="Credit-Line (Crd)"/>
    <w:basedOn w:val="Normal"/>
    <w:rsid w:val="00D51DF3"/>
    <w:pPr>
      <w:widowControl w:val="0"/>
      <w:pBdr>
        <w:left w:val="single" w:sz="36" w:space="4" w:color="800040"/>
      </w:pBdr>
      <w:spacing w:before="120" w:after="120" w:line="480" w:lineRule="auto"/>
      <w:ind w:firstLine="720"/>
      <w:contextualSpacing/>
    </w:pPr>
    <w:rPr>
      <w:rFonts w:ascii="Arial" w:hAnsi="Arial" w:cs="Arial"/>
      <w:sz w:val="18"/>
    </w:rPr>
  </w:style>
  <w:style w:type="paragraph" w:customStyle="1" w:styleId="CaptionCap">
    <w:name w:val="Caption (Cap)"/>
    <w:basedOn w:val="Normal"/>
    <w:rsid w:val="00D51DF3"/>
    <w:pPr>
      <w:widowControl w:val="0"/>
      <w:pBdr>
        <w:left w:val="single" w:sz="36" w:space="4" w:color="800040"/>
      </w:pBdr>
      <w:spacing w:before="120" w:after="120" w:line="480" w:lineRule="auto"/>
      <w:ind w:firstLine="720"/>
      <w:contextualSpacing/>
    </w:pPr>
    <w:rPr>
      <w:rFonts w:ascii="Arial" w:hAnsi="Arial" w:cs="Arial"/>
      <w:sz w:val="18"/>
    </w:rPr>
  </w:style>
  <w:style w:type="paragraph" w:customStyle="1" w:styleId="Speaker1Sp1">
    <w:name w:val="Speaker1 (Sp1)"/>
    <w:basedOn w:val="Normal"/>
    <w:rsid w:val="00D51DF3"/>
    <w:pPr>
      <w:widowControl w:val="0"/>
      <w:pBdr>
        <w:left w:val="single" w:sz="36" w:space="4" w:color="006600"/>
      </w:pBdr>
      <w:spacing w:before="120" w:after="120" w:line="480" w:lineRule="auto"/>
      <w:ind w:left="720"/>
    </w:pPr>
    <w:rPr>
      <w:rFonts w:ascii="Arial Black" w:hAnsi="Arial Black"/>
    </w:rPr>
  </w:style>
  <w:style w:type="paragraph" w:customStyle="1" w:styleId="Speaker2Sp2">
    <w:name w:val="Speaker2 (Sp2)"/>
    <w:basedOn w:val="Normal"/>
    <w:rsid w:val="00D51DF3"/>
    <w:pPr>
      <w:widowControl w:val="0"/>
      <w:pBdr>
        <w:left w:val="double" w:sz="18" w:space="4" w:color="006600"/>
      </w:pBdr>
      <w:spacing w:before="120" w:after="120" w:line="480" w:lineRule="auto"/>
      <w:ind w:left="720"/>
    </w:pPr>
    <w:rPr>
      <w:rFonts w:ascii="Arial Black" w:hAnsi="Arial Black"/>
    </w:rPr>
  </w:style>
  <w:style w:type="paragraph" w:customStyle="1" w:styleId="Dialogue1Dia1">
    <w:name w:val="Dialogue1 (Dia1)"/>
    <w:basedOn w:val="Normal"/>
    <w:rsid w:val="00D51DF3"/>
    <w:pPr>
      <w:widowControl w:val="0"/>
      <w:pBdr>
        <w:left w:val="single" w:sz="36" w:space="4" w:color="006600"/>
      </w:pBdr>
      <w:spacing w:before="120" w:after="120" w:line="480" w:lineRule="auto"/>
      <w:ind w:left="720" w:firstLine="720"/>
      <w:contextualSpacing/>
    </w:pPr>
    <w:rPr>
      <w:rFonts w:ascii="Times New Roman" w:hAnsi="Times New Roman" w:cs="Times New Roman"/>
      <w:sz w:val="24"/>
    </w:rPr>
  </w:style>
  <w:style w:type="paragraph" w:customStyle="1" w:styleId="Dialogue2Dia2">
    <w:name w:val="Dialogue2 (Dia2)"/>
    <w:basedOn w:val="Normal"/>
    <w:rsid w:val="00D51DF3"/>
    <w:pPr>
      <w:widowControl w:val="0"/>
      <w:pBdr>
        <w:left w:val="double" w:sz="18" w:space="4" w:color="006600"/>
      </w:pBdr>
      <w:spacing w:before="120" w:after="120" w:line="480" w:lineRule="auto"/>
      <w:ind w:left="720" w:firstLine="720"/>
      <w:contextualSpacing/>
    </w:pPr>
    <w:rPr>
      <w:rFonts w:ascii="Times New Roman" w:hAnsi="Times New Roman" w:cs="Times New Roman"/>
      <w:sz w:val="24"/>
    </w:rPr>
  </w:style>
  <w:style w:type="paragraph" w:customStyle="1" w:styleId="Stage-DirectionsStdir">
    <w:name w:val="Stage-Directions (Stdir)"/>
    <w:basedOn w:val="Normal"/>
    <w:rsid w:val="00D51DF3"/>
    <w:pPr>
      <w:widowControl w:val="0"/>
      <w:pBdr>
        <w:left w:val="single" w:sz="36" w:space="4" w:color="006600"/>
      </w:pBdr>
      <w:spacing w:before="120" w:after="120" w:line="480" w:lineRule="auto"/>
      <w:ind w:left="720" w:firstLine="720"/>
      <w:contextualSpacing/>
    </w:pPr>
    <w:rPr>
      <w:rFonts w:ascii="Arial" w:hAnsi="Arial" w:cs="Arial"/>
    </w:rPr>
  </w:style>
  <w:style w:type="paragraph" w:customStyle="1" w:styleId="TOC-FrontmatterTocfm">
    <w:name w:val="TOC-Frontmatter (Tocfm)"/>
    <w:basedOn w:val="Normal"/>
    <w:rsid w:val="00D51DF3"/>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PartTocpt">
    <w:name w:val="TOC-Part (Tocpt)"/>
    <w:basedOn w:val="Normal"/>
    <w:rsid w:val="00D51DF3"/>
    <w:pPr>
      <w:widowControl w:val="0"/>
      <w:pBdr>
        <w:left w:val="single" w:sz="36" w:space="4" w:color="B4E2F3"/>
      </w:pBdr>
      <w:spacing w:before="120" w:after="120" w:line="480" w:lineRule="auto"/>
      <w:ind w:firstLine="720"/>
    </w:pPr>
    <w:rPr>
      <w:rFonts w:ascii="Times New Roman" w:hAnsi="Times New Roman" w:cs="Times New Roman"/>
      <w:sz w:val="24"/>
    </w:rPr>
  </w:style>
  <w:style w:type="paragraph" w:customStyle="1" w:styleId="TOC-ChapterTocch">
    <w:name w:val="TOC-Chapter (Tocch)"/>
    <w:basedOn w:val="Normal"/>
    <w:rsid w:val="00D51DF3"/>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SubheadTocsub">
    <w:name w:val="TOC-Subhead (Tocsub)"/>
    <w:basedOn w:val="Normal"/>
    <w:rsid w:val="00D51DF3"/>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BackmatterTocbm">
    <w:name w:val="TOC-Backmatter (Tocbm)"/>
    <w:basedOn w:val="Normal"/>
    <w:rsid w:val="00D51DF3"/>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Blank-Space-BreakBsbrk">
    <w:name w:val="Blank-Space-Break (Bsbrk)"/>
    <w:basedOn w:val="Normal"/>
    <w:next w:val="Body-TextTx"/>
    <w:uiPriority w:val="1"/>
    <w:qFormat/>
    <w:rsid w:val="00D51DF3"/>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uiPriority w:val="1"/>
    <w:qFormat/>
    <w:rsid w:val="00D51DF3"/>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uiPriority w:val="1"/>
    <w:qFormat/>
    <w:rsid w:val="00D51DF3"/>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uiPriority w:val="1"/>
    <w:qFormat/>
    <w:rsid w:val="00D51DF3"/>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uiPriority w:val="1"/>
    <w:rsid w:val="00D51DF3"/>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uiPriority w:val="8"/>
    <w:rsid w:val="00D51DF3"/>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3"/>
    <w:rsid w:val="00D51DF3"/>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3"/>
    <w:rsid w:val="00D51DF3"/>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3"/>
    <w:rsid w:val="00D51DF3"/>
    <w:pPr>
      <w:widowControl w:val="0"/>
      <w:pBdr>
        <w:top w:val="single" w:sz="12" w:space="1" w:color="4B4B4B"/>
        <w:left w:val="triple" w:sz="18" w:space="4" w:color="4B4B4B"/>
        <w:right w:val="triple" w:sz="18" w:space="4" w:color="4B4B4B"/>
      </w:pBdr>
      <w:shd w:val="clear" w:color="auto" w:fill="E1FFE1"/>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3"/>
    <w:rsid w:val="00D51DF3"/>
    <w:pPr>
      <w:widowControl w:val="0"/>
      <w:pBdr>
        <w:top w:val="single" w:sz="12" w:space="1" w:color="4B4B4B"/>
        <w:left w:val="thinThickMediumGap" w:sz="36" w:space="4" w:color="4B4B4B"/>
        <w:right w:val="thinThickMediumGap" w:sz="36" w:space="4" w:color="4B4B4B"/>
      </w:pBdr>
      <w:shd w:val="clear" w:color="auto" w:fill="E1FFE1"/>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3"/>
    <w:rsid w:val="00D51DF3"/>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3"/>
    <w:rsid w:val="00D51DF3"/>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BOX-ABOX-A">
    <w:name w:val="BOX-A (BOX-A)"/>
    <w:basedOn w:val="Normal"/>
    <w:next w:val="Body-TextTx"/>
    <w:uiPriority w:val="3"/>
    <w:rsid w:val="00D51DF3"/>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BOX-BBOX-B">
    <w:name w:val="BOX-B (BOX-B)"/>
    <w:basedOn w:val="Normal"/>
    <w:next w:val="Body-TextTx"/>
    <w:uiPriority w:val="3"/>
    <w:rsid w:val="00D51DF3"/>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3"/>
    <w:rsid w:val="00D51DF3"/>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3"/>
    <w:rsid w:val="00D51DF3"/>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3"/>
    <w:rsid w:val="00D51DF3"/>
    <w:pPr>
      <w:widowControl w:val="0"/>
      <w:pBdr>
        <w:top w:val="single" w:sz="12" w:space="1" w:color="4B4B4B"/>
        <w:left w:val="triple" w:sz="18" w:space="4" w:color="4B4B4B"/>
        <w:right w:val="triple" w:sz="18" w:space="4" w:color="4B4B4B"/>
      </w:pBdr>
      <w:shd w:val="clear" w:color="auto" w:fill="E1FFE1"/>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3"/>
    <w:rsid w:val="00D51DF3"/>
    <w:pPr>
      <w:widowControl w:val="0"/>
      <w:pBdr>
        <w:top w:val="single" w:sz="12" w:space="1" w:color="4B4B4B"/>
        <w:left w:val="thinThickMediumGap" w:sz="36" w:space="4" w:color="4B4B4B"/>
        <w:right w:val="thinThickMediumGap" w:sz="36" w:space="4" w:color="4B4B4B"/>
      </w:pBdr>
      <w:shd w:val="clear" w:color="auto" w:fill="E1FFE1"/>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3"/>
    <w:rsid w:val="00D51DF3"/>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3"/>
    <w:rsid w:val="00D51DF3"/>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3"/>
    <w:rsid w:val="00D51DF3"/>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3"/>
    <w:rsid w:val="00D51DF3"/>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3"/>
    <w:rsid w:val="00D51DF3"/>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3"/>
    <w:rsid w:val="00D51DF3"/>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3"/>
    <w:rsid w:val="00D51DF3"/>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3"/>
    <w:rsid w:val="00D51DF3"/>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ENDEND">
    <w:name w:val="END (END)"/>
    <w:basedOn w:val="Normal"/>
    <w:next w:val="Body-TextTx"/>
    <w:uiPriority w:val="4"/>
    <w:rsid w:val="00D51DF3"/>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6"/>
    <w:qFormat/>
    <w:rsid w:val="00D51DF3"/>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6"/>
    <w:qFormat/>
    <w:rsid w:val="00D51DF3"/>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sc">
    <w:name w:val="smallcaps (sc)"/>
    <w:basedOn w:val="DefaultParagraphFont"/>
    <w:uiPriority w:val="6"/>
    <w:qFormat/>
    <w:rsid w:val="00D51DF3"/>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6"/>
    <w:rsid w:val="00D51DF3"/>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6"/>
    <w:rsid w:val="00D51DF3"/>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6"/>
    <w:rsid w:val="00D51DF3"/>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6"/>
    <w:rsid w:val="00D51DF3"/>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6"/>
    <w:rsid w:val="00D51DF3"/>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6"/>
    <w:rsid w:val="00D51DF3"/>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6"/>
    <w:rsid w:val="00D51DF3"/>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6"/>
    <w:rsid w:val="00D51DF3"/>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6"/>
    <w:rsid w:val="00D51DF3"/>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6"/>
    <w:rsid w:val="00D51DF3"/>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6"/>
    <w:rsid w:val="00D51DF3"/>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6"/>
    <w:rsid w:val="00D51DF3"/>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6"/>
    <w:rsid w:val="00D51DF3"/>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6"/>
    <w:rsid w:val="00D51DF3"/>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6"/>
    <w:rsid w:val="00D51DF3"/>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numbering" w:styleId="111111">
    <w:name w:val="Outline List 2"/>
    <w:basedOn w:val="NoList"/>
    <w:uiPriority w:val="89"/>
    <w:semiHidden/>
    <w:unhideWhenUsed/>
    <w:rsid w:val="00D51DF3"/>
    <w:pPr>
      <w:numPr>
        <w:numId w:val="6"/>
      </w:numPr>
    </w:pPr>
  </w:style>
  <w:style w:type="numbering" w:styleId="1ai">
    <w:name w:val="Outline List 1"/>
    <w:basedOn w:val="NoList"/>
    <w:uiPriority w:val="89"/>
    <w:semiHidden/>
    <w:unhideWhenUsed/>
    <w:rsid w:val="00D51DF3"/>
    <w:pPr>
      <w:numPr>
        <w:numId w:val="7"/>
      </w:numPr>
    </w:pPr>
  </w:style>
  <w:style w:type="numbering" w:styleId="ArticleSection">
    <w:name w:val="Outline List 3"/>
    <w:basedOn w:val="NoList"/>
    <w:uiPriority w:val="89"/>
    <w:semiHidden/>
    <w:unhideWhenUsed/>
    <w:rsid w:val="00D51DF3"/>
    <w:pPr>
      <w:numPr>
        <w:numId w:val="8"/>
      </w:numPr>
    </w:pPr>
  </w:style>
  <w:style w:type="paragraph" w:styleId="Bibliography">
    <w:name w:val="Bibliography"/>
    <w:basedOn w:val="Normal"/>
    <w:next w:val="Normal"/>
    <w:uiPriority w:val="89"/>
    <w:semiHidden/>
    <w:unhideWhenUsed/>
    <w:rsid w:val="00D51DF3"/>
  </w:style>
  <w:style w:type="paragraph" w:styleId="BlockText">
    <w:name w:val="Block Text"/>
    <w:basedOn w:val="Normal"/>
    <w:uiPriority w:val="89"/>
    <w:semiHidden/>
    <w:unhideWhenUsed/>
    <w:rsid w:val="00D51DF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BodyText">
    <w:name w:val="Body Text"/>
    <w:basedOn w:val="Normal"/>
    <w:link w:val="BodyTextChar"/>
    <w:uiPriority w:val="89"/>
    <w:semiHidden/>
    <w:unhideWhenUsed/>
    <w:rsid w:val="00D51DF3"/>
    <w:pPr>
      <w:spacing w:after="120"/>
    </w:pPr>
  </w:style>
  <w:style w:type="character" w:customStyle="1" w:styleId="BodyTextChar">
    <w:name w:val="Body Text Char"/>
    <w:basedOn w:val="DefaultParagraphFont"/>
    <w:link w:val="BodyText"/>
    <w:uiPriority w:val="89"/>
    <w:semiHidden/>
    <w:rsid w:val="00D51DF3"/>
    <w:rPr>
      <w:rFonts w:asciiTheme="minorHAnsi" w:eastAsiaTheme="minorHAnsi" w:hAnsiTheme="minorHAnsi" w:cstheme="minorBidi"/>
      <w:sz w:val="22"/>
      <w:szCs w:val="22"/>
    </w:rPr>
  </w:style>
  <w:style w:type="paragraph" w:styleId="BodyText2">
    <w:name w:val="Body Text 2"/>
    <w:basedOn w:val="Normal"/>
    <w:link w:val="BodyText2Char"/>
    <w:uiPriority w:val="89"/>
    <w:semiHidden/>
    <w:unhideWhenUsed/>
    <w:rsid w:val="00D51DF3"/>
    <w:pPr>
      <w:spacing w:after="120" w:line="480" w:lineRule="auto"/>
    </w:pPr>
  </w:style>
  <w:style w:type="character" w:customStyle="1" w:styleId="BodyText2Char">
    <w:name w:val="Body Text 2 Char"/>
    <w:basedOn w:val="DefaultParagraphFont"/>
    <w:link w:val="BodyText2"/>
    <w:uiPriority w:val="89"/>
    <w:semiHidden/>
    <w:rsid w:val="00D51DF3"/>
    <w:rPr>
      <w:rFonts w:asciiTheme="minorHAnsi" w:eastAsiaTheme="minorHAnsi" w:hAnsiTheme="minorHAnsi" w:cstheme="minorBidi"/>
      <w:sz w:val="22"/>
      <w:szCs w:val="22"/>
    </w:rPr>
  </w:style>
  <w:style w:type="paragraph" w:styleId="BodyText3">
    <w:name w:val="Body Text 3"/>
    <w:basedOn w:val="Normal"/>
    <w:link w:val="BodyText3Char"/>
    <w:uiPriority w:val="89"/>
    <w:semiHidden/>
    <w:unhideWhenUsed/>
    <w:rsid w:val="00D51DF3"/>
    <w:pPr>
      <w:spacing w:after="120"/>
    </w:pPr>
    <w:rPr>
      <w:sz w:val="16"/>
      <w:szCs w:val="16"/>
    </w:rPr>
  </w:style>
  <w:style w:type="character" w:customStyle="1" w:styleId="BodyText3Char">
    <w:name w:val="Body Text 3 Char"/>
    <w:basedOn w:val="DefaultParagraphFont"/>
    <w:link w:val="BodyText3"/>
    <w:uiPriority w:val="89"/>
    <w:semiHidden/>
    <w:rsid w:val="00D51DF3"/>
    <w:rPr>
      <w:rFonts w:asciiTheme="minorHAnsi" w:eastAsiaTheme="minorHAnsi" w:hAnsiTheme="minorHAnsi" w:cstheme="minorBidi"/>
      <w:sz w:val="16"/>
      <w:szCs w:val="16"/>
    </w:rPr>
  </w:style>
  <w:style w:type="paragraph" w:styleId="BodyTextFirstIndent">
    <w:name w:val="Body Text First Indent"/>
    <w:basedOn w:val="BodyText"/>
    <w:link w:val="BodyTextFirstIndentChar"/>
    <w:uiPriority w:val="89"/>
    <w:semiHidden/>
    <w:unhideWhenUsed/>
    <w:rsid w:val="00D51DF3"/>
    <w:pPr>
      <w:spacing w:after="160"/>
      <w:ind w:firstLine="360"/>
    </w:pPr>
  </w:style>
  <w:style w:type="character" w:customStyle="1" w:styleId="BodyTextFirstIndentChar">
    <w:name w:val="Body Text First Indent Char"/>
    <w:basedOn w:val="BodyTextChar"/>
    <w:link w:val="BodyTextFirstIndent"/>
    <w:uiPriority w:val="89"/>
    <w:semiHidden/>
    <w:rsid w:val="00D51DF3"/>
    <w:rPr>
      <w:rFonts w:asciiTheme="minorHAnsi" w:eastAsiaTheme="minorHAnsi" w:hAnsiTheme="minorHAnsi" w:cstheme="minorBidi"/>
      <w:sz w:val="22"/>
      <w:szCs w:val="22"/>
    </w:rPr>
  </w:style>
  <w:style w:type="paragraph" w:styleId="BodyTextIndent">
    <w:name w:val="Body Text Indent"/>
    <w:basedOn w:val="Normal"/>
    <w:link w:val="BodyTextIndentChar"/>
    <w:uiPriority w:val="89"/>
    <w:semiHidden/>
    <w:unhideWhenUsed/>
    <w:rsid w:val="00D51DF3"/>
    <w:pPr>
      <w:spacing w:after="120"/>
      <w:ind w:left="360"/>
    </w:pPr>
  </w:style>
  <w:style w:type="character" w:customStyle="1" w:styleId="BodyTextIndentChar">
    <w:name w:val="Body Text Indent Char"/>
    <w:basedOn w:val="DefaultParagraphFont"/>
    <w:link w:val="BodyTextIndent"/>
    <w:uiPriority w:val="89"/>
    <w:semiHidden/>
    <w:rsid w:val="00D51DF3"/>
    <w:rPr>
      <w:rFonts w:asciiTheme="minorHAnsi" w:eastAsiaTheme="minorHAnsi" w:hAnsiTheme="minorHAnsi" w:cstheme="minorBidi"/>
      <w:sz w:val="22"/>
      <w:szCs w:val="22"/>
    </w:rPr>
  </w:style>
  <w:style w:type="paragraph" w:styleId="BodyTextFirstIndent2">
    <w:name w:val="Body Text First Indent 2"/>
    <w:basedOn w:val="BodyTextIndent"/>
    <w:link w:val="BodyTextFirstIndent2Char"/>
    <w:uiPriority w:val="89"/>
    <w:semiHidden/>
    <w:unhideWhenUsed/>
    <w:rsid w:val="00D51DF3"/>
    <w:pPr>
      <w:spacing w:after="160"/>
      <w:ind w:firstLine="360"/>
    </w:pPr>
  </w:style>
  <w:style w:type="character" w:customStyle="1" w:styleId="BodyTextFirstIndent2Char">
    <w:name w:val="Body Text First Indent 2 Char"/>
    <w:basedOn w:val="BodyTextIndentChar"/>
    <w:link w:val="BodyTextFirstIndent2"/>
    <w:uiPriority w:val="89"/>
    <w:semiHidden/>
    <w:rsid w:val="00D51DF3"/>
    <w:rPr>
      <w:rFonts w:asciiTheme="minorHAnsi" w:eastAsiaTheme="minorHAnsi" w:hAnsiTheme="minorHAnsi" w:cstheme="minorBidi"/>
      <w:sz w:val="22"/>
      <w:szCs w:val="22"/>
    </w:rPr>
  </w:style>
  <w:style w:type="paragraph" w:styleId="BodyTextIndent2">
    <w:name w:val="Body Text Indent 2"/>
    <w:basedOn w:val="Normal"/>
    <w:link w:val="BodyTextIndent2Char"/>
    <w:uiPriority w:val="89"/>
    <w:semiHidden/>
    <w:unhideWhenUsed/>
    <w:rsid w:val="00D51DF3"/>
    <w:pPr>
      <w:spacing w:after="120" w:line="480" w:lineRule="auto"/>
      <w:ind w:left="360"/>
    </w:pPr>
  </w:style>
  <w:style w:type="character" w:customStyle="1" w:styleId="BodyTextIndent2Char">
    <w:name w:val="Body Text Indent 2 Char"/>
    <w:basedOn w:val="DefaultParagraphFont"/>
    <w:link w:val="BodyTextIndent2"/>
    <w:uiPriority w:val="89"/>
    <w:semiHidden/>
    <w:rsid w:val="00D51DF3"/>
    <w:rPr>
      <w:rFonts w:asciiTheme="minorHAnsi" w:eastAsiaTheme="minorHAnsi" w:hAnsiTheme="minorHAnsi" w:cstheme="minorBidi"/>
      <w:sz w:val="22"/>
      <w:szCs w:val="22"/>
    </w:rPr>
  </w:style>
  <w:style w:type="paragraph" w:styleId="BodyTextIndent3">
    <w:name w:val="Body Text Indent 3"/>
    <w:basedOn w:val="Normal"/>
    <w:link w:val="BodyTextIndent3Char"/>
    <w:uiPriority w:val="89"/>
    <w:semiHidden/>
    <w:unhideWhenUsed/>
    <w:rsid w:val="00D51DF3"/>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D51DF3"/>
    <w:rPr>
      <w:rFonts w:asciiTheme="minorHAnsi" w:eastAsiaTheme="minorHAnsi" w:hAnsiTheme="minorHAnsi" w:cstheme="minorBidi"/>
      <w:sz w:val="16"/>
      <w:szCs w:val="16"/>
    </w:rPr>
  </w:style>
  <w:style w:type="character" w:styleId="BookTitle">
    <w:name w:val="Book Title"/>
    <w:basedOn w:val="DefaultParagraphFont"/>
    <w:uiPriority w:val="89"/>
    <w:qFormat/>
    <w:rsid w:val="00D51DF3"/>
    <w:rPr>
      <w:b/>
      <w:bCs/>
      <w:i/>
      <w:iCs/>
      <w:spacing w:val="5"/>
    </w:rPr>
  </w:style>
  <w:style w:type="paragraph" w:styleId="Caption">
    <w:name w:val="caption"/>
    <w:basedOn w:val="Normal"/>
    <w:next w:val="Normal"/>
    <w:uiPriority w:val="89"/>
    <w:semiHidden/>
    <w:unhideWhenUsed/>
    <w:qFormat/>
    <w:rsid w:val="00D51DF3"/>
    <w:pPr>
      <w:spacing w:after="200" w:line="240" w:lineRule="auto"/>
    </w:pPr>
    <w:rPr>
      <w:i/>
      <w:iCs/>
      <w:color w:val="44546A" w:themeColor="text2"/>
      <w:sz w:val="18"/>
      <w:szCs w:val="18"/>
    </w:rPr>
  </w:style>
  <w:style w:type="paragraph" w:styleId="Closing">
    <w:name w:val="Closing"/>
    <w:basedOn w:val="Normal"/>
    <w:link w:val="ClosingChar"/>
    <w:uiPriority w:val="89"/>
    <w:semiHidden/>
    <w:unhideWhenUsed/>
    <w:rsid w:val="00D51DF3"/>
    <w:pPr>
      <w:spacing w:after="0" w:line="240" w:lineRule="auto"/>
      <w:ind w:left="4320"/>
    </w:pPr>
  </w:style>
  <w:style w:type="character" w:customStyle="1" w:styleId="ClosingChar">
    <w:name w:val="Closing Char"/>
    <w:basedOn w:val="DefaultParagraphFont"/>
    <w:link w:val="Closing"/>
    <w:uiPriority w:val="89"/>
    <w:semiHidden/>
    <w:rsid w:val="00D51DF3"/>
    <w:rPr>
      <w:rFonts w:asciiTheme="minorHAnsi" w:eastAsiaTheme="minorHAnsi" w:hAnsiTheme="minorHAnsi" w:cstheme="minorBidi"/>
      <w:sz w:val="22"/>
      <w:szCs w:val="22"/>
    </w:rPr>
  </w:style>
  <w:style w:type="table" w:customStyle="1" w:styleId="ColorfulGrid1">
    <w:name w:val="Colorful Grid1"/>
    <w:basedOn w:val="TableNormal"/>
    <w:uiPriority w:val="89"/>
    <w:unhideWhenUsed/>
    <w:rsid w:val="00522D4C"/>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next w:val="ColorfulList"/>
    <w:uiPriority w:val="89"/>
    <w:unhideWhenUsed/>
    <w:rsid w:val="00522D4C"/>
    <w:rPr>
      <w:rFonts w:asciiTheme="minorHAnsi" w:eastAsiaTheme="minorHAnsi"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next w:val="ColorfulShading"/>
    <w:uiPriority w:val="89"/>
    <w:unhideWhenUsed/>
    <w:rsid w:val="00522D4C"/>
    <w:rPr>
      <w:rFonts w:asciiTheme="minorHAnsi" w:eastAsiaTheme="minorHAnsi" w:hAnsiTheme="minorHAnsi" w:cstheme="minorBidi"/>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next w:val="DarkList"/>
    <w:uiPriority w:val="89"/>
    <w:unhideWhenUsed/>
    <w:rsid w:val="00522D4C"/>
    <w:rPr>
      <w:rFonts w:asciiTheme="minorHAnsi" w:eastAsiaTheme="minorHAnsi"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unhideWhenUsed/>
    <w:rsid w:val="00D51DF3"/>
    <w:rPr>
      <w:rFonts w:asciiTheme="minorHAnsi" w:eastAsiaTheme="minorHAnsi" w:hAnsiTheme="minorHAnsi" w:cstheme="minorBidi"/>
      <w:color w:val="FFFFFF" w:themeColor="background1"/>
      <w:sz w:val="22"/>
      <w:szCs w:val="22"/>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89"/>
    <w:unhideWhenUsed/>
    <w:rsid w:val="00D51DF3"/>
    <w:rPr>
      <w:rFonts w:asciiTheme="minorHAnsi" w:eastAsiaTheme="minorHAnsi" w:hAnsiTheme="minorHAnsi" w:cstheme="minorBidi"/>
      <w:color w:val="FFFFFF" w:themeColor="background1"/>
      <w:sz w:val="22"/>
      <w:szCs w:val="22"/>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unhideWhenUsed/>
    <w:rsid w:val="00D51DF3"/>
    <w:rPr>
      <w:rFonts w:asciiTheme="minorHAnsi" w:eastAsiaTheme="minorHAnsi" w:hAnsiTheme="minorHAnsi" w:cstheme="minorBidi"/>
      <w:color w:val="FFFFFF" w:themeColor="background1"/>
      <w:sz w:val="22"/>
      <w:szCs w:val="22"/>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unhideWhenUsed/>
    <w:rsid w:val="00D51DF3"/>
    <w:rPr>
      <w:rFonts w:asciiTheme="minorHAnsi" w:eastAsiaTheme="minorHAnsi" w:hAnsiTheme="minorHAnsi" w:cstheme="minorBidi"/>
      <w:color w:val="FFFFFF" w:themeColor="background1"/>
      <w:sz w:val="22"/>
      <w:szCs w:val="22"/>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unhideWhenUsed/>
    <w:rsid w:val="00D51DF3"/>
    <w:rPr>
      <w:rFonts w:asciiTheme="minorHAnsi" w:eastAsiaTheme="minorHAnsi" w:hAnsiTheme="minorHAnsi" w:cstheme="minorBidi"/>
      <w:color w:val="FFFFFF" w:themeColor="background1"/>
      <w:sz w:val="22"/>
      <w:szCs w:val="22"/>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89"/>
    <w:unhideWhenUsed/>
    <w:rsid w:val="00D51DF3"/>
    <w:rPr>
      <w:rFonts w:asciiTheme="minorHAnsi" w:eastAsiaTheme="minorHAnsi" w:hAnsiTheme="minorHAnsi" w:cstheme="minorBidi"/>
      <w:color w:val="FFFFFF" w:themeColor="background1"/>
      <w:sz w:val="22"/>
      <w:szCs w:val="22"/>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D51DF3"/>
  </w:style>
  <w:style w:type="character" w:customStyle="1" w:styleId="DateChar">
    <w:name w:val="Date Char"/>
    <w:basedOn w:val="DefaultParagraphFont"/>
    <w:link w:val="Date"/>
    <w:uiPriority w:val="89"/>
    <w:semiHidden/>
    <w:rsid w:val="00D51DF3"/>
    <w:rPr>
      <w:rFonts w:asciiTheme="minorHAnsi" w:eastAsiaTheme="minorHAnsi" w:hAnsiTheme="minorHAnsi" w:cstheme="minorBidi"/>
      <w:sz w:val="22"/>
      <w:szCs w:val="22"/>
    </w:rPr>
  </w:style>
  <w:style w:type="paragraph" w:styleId="DocumentMap">
    <w:name w:val="Document Map"/>
    <w:basedOn w:val="Normal"/>
    <w:link w:val="DocumentMapChar"/>
    <w:uiPriority w:val="89"/>
    <w:semiHidden/>
    <w:unhideWhenUsed/>
    <w:rsid w:val="00D51DF3"/>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D51DF3"/>
    <w:rPr>
      <w:rFonts w:ascii="Segoe UI" w:eastAsiaTheme="minorHAnsi" w:hAnsi="Segoe UI" w:cs="Segoe UI"/>
      <w:sz w:val="16"/>
      <w:szCs w:val="16"/>
    </w:rPr>
  </w:style>
  <w:style w:type="paragraph" w:styleId="E-mailSignature">
    <w:name w:val="E-mail Signature"/>
    <w:basedOn w:val="Normal"/>
    <w:link w:val="E-mailSignatureChar"/>
    <w:uiPriority w:val="89"/>
    <w:semiHidden/>
    <w:unhideWhenUsed/>
    <w:rsid w:val="00D51DF3"/>
    <w:pPr>
      <w:spacing w:after="0" w:line="240" w:lineRule="auto"/>
    </w:pPr>
  </w:style>
  <w:style w:type="character" w:customStyle="1" w:styleId="E-mailSignatureChar">
    <w:name w:val="E-mail Signature Char"/>
    <w:basedOn w:val="DefaultParagraphFont"/>
    <w:link w:val="E-mailSignature"/>
    <w:uiPriority w:val="89"/>
    <w:semiHidden/>
    <w:rsid w:val="00D51DF3"/>
    <w:rPr>
      <w:rFonts w:asciiTheme="minorHAnsi" w:eastAsiaTheme="minorHAnsi" w:hAnsiTheme="minorHAnsi" w:cstheme="minorBidi"/>
      <w:sz w:val="22"/>
      <w:szCs w:val="22"/>
    </w:rPr>
  </w:style>
  <w:style w:type="character" w:styleId="Emphasis">
    <w:name w:val="Emphasis"/>
    <w:basedOn w:val="DefaultParagraphFont"/>
    <w:uiPriority w:val="89"/>
    <w:qFormat/>
    <w:rsid w:val="00D51DF3"/>
    <w:rPr>
      <w:i/>
      <w:iCs/>
    </w:rPr>
  </w:style>
  <w:style w:type="character" w:styleId="EndnoteReference">
    <w:name w:val="endnote reference"/>
    <w:basedOn w:val="DefaultParagraphFont"/>
    <w:uiPriority w:val="89"/>
    <w:semiHidden/>
    <w:unhideWhenUsed/>
    <w:rsid w:val="00D51DF3"/>
    <w:rPr>
      <w:vertAlign w:val="superscript"/>
    </w:rPr>
  </w:style>
  <w:style w:type="paragraph" w:styleId="EndnoteText">
    <w:name w:val="endnote text"/>
    <w:basedOn w:val="Normal"/>
    <w:link w:val="EndnoteTextChar"/>
    <w:uiPriority w:val="89"/>
    <w:semiHidden/>
    <w:unhideWhenUsed/>
    <w:rsid w:val="00D51DF3"/>
    <w:pPr>
      <w:spacing w:after="0" w:line="240" w:lineRule="auto"/>
    </w:pPr>
    <w:rPr>
      <w:sz w:val="20"/>
      <w:szCs w:val="20"/>
    </w:rPr>
  </w:style>
  <w:style w:type="character" w:customStyle="1" w:styleId="EndnoteTextChar">
    <w:name w:val="Endnote Text Char"/>
    <w:basedOn w:val="DefaultParagraphFont"/>
    <w:link w:val="EndnoteText"/>
    <w:uiPriority w:val="89"/>
    <w:semiHidden/>
    <w:rsid w:val="00D51DF3"/>
    <w:rPr>
      <w:rFonts w:asciiTheme="minorHAnsi" w:eastAsiaTheme="minorHAnsi" w:hAnsiTheme="minorHAnsi" w:cstheme="minorBidi"/>
    </w:rPr>
  </w:style>
  <w:style w:type="paragraph" w:styleId="EnvelopeAddress">
    <w:name w:val="envelope address"/>
    <w:basedOn w:val="Normal"/>
    <w:uiPriority w:val="89"/>
    <w:semiHidden/>
    <w:unhideWhenUsed/>
    <w:rsid w:val="00D51DF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D51DF3"/>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89"/>
    <w:semiHidden/>
    <w:unhideWhenUsed/>
    <w:rsid w:val="00D51DF3"/>
    <w:rPr>
      <w:color w:val="954F72" w:themeColor="followedHyperlink"/>
      <w:u w:val="single"/>
    </w:rPr>
  </w:style>
  <w:style w:type="character" w:styleId="FootnoteReference">
    <w:name w:val="footnote reference"/>
    <w:basedOn w:val="DefaultParagraphFont"/>
    <w:uiPriority w:val="89"/>
    <w:semiHidden/>
    <w:unhideWhenUsed/>
    <w:rsid w:val="00D51DF3"/>
    <w:rPr>
      <w:vertAlign w:val="superscript"/>
    </w:rPr>
  </w:style>
  <w:style w:type="paragraph" w:styleId="FootnoteText">
    <w:name w:val="footnote text"/>
    <w:basedOn w:val="Normal"/>
    <w:link w:val="FootnoteTextChar"/>
    <w:uiPriority w:val="89"/>
    <w:semiHidden/>
    <w:unhideWhenUsed/>
    <w:rsid w:val="00D51DF3"/>
    <w:pPr>
      <w:spacing w:after="0" w:line="240" w:lineRule="auto"/>
    </w:pPr>
    <w:rPr>
      <w:sz w:val="20"/>
      <w:szCs w:val="20"/>
    </w:rPr>
  </w:style>
  <w:style w:type="character" w:customStyle="1" w:styleId="FootnoteTextChar">
    <w:name w:val="Footnote Text Char"/>
    <w:basedOn w:val="DefaultParagraphFont"/>
    <w:link w:val="FootnoteText"/>
    <w:uiPriority w:val="89"/>
    <w:semiHidden/>
    <w:rsid w:val="00D51DF3"/>
    <w:rPr>
      <w:rFonts w:asciiTheme="minorHAnsi" w:eastAsiaTheme="minorHAnsi" w:hAnsiTheme="minorHAnsi" w:cstheme="minorBidi"/>
    </w:rPr>
  </w:style>
  <w:style w:type="table" w:customStyle="1" w:styleId="GridTable1Light1">
    <w:name w:val="Grid Table 1 Light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1">
    <w:name w:val="Grid Table 2 - Accent 6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1">
    <w:name w:val="Grid Table 3 - Accent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1">
    <w:name w:val="Grid Table 3 - Accent 6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89"/>
    <w:rsid w:val="004808A4"/>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4808A4"/>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1">
    <w:name w:val="Grid Table 6 Colorful - Accent 21"/>
    <w:basedOn w:val="TableNormal"/>
    <w:uiPriority w:val="89"/>
    <w:rsid w:val="004808A4"/>
    <w:rPr>
      <w:rFonts w:asciiTheme="minorHAnsi" w:eastAsiaTheme="minorHAnsi" w:hAnsiTheme="minorHAnsi" w:cstheme="minorBidi"/>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89"/>
    <w:rsid w:val="004808A4"/>
    <w:rPr>
      <w:rFonts w:asciiTheme="minorHAnsi" w:eastAsiaTheme="minorHAnsi" w:hAnsiTheme="minorHAnsi" w:cstheme="minorBid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89"/>
    <w:rsid w:val="004808A4"/>
    <w:rPr>
      <w:rFonts w:asciiTheme="minorHAnsi" w:eastAsiaTheme="minorHAnsi" w:hAnsiTheme="minorHAnsi" w:cstheme="minorBidi"/>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89"/>
    <w:rsid w:val="004808A4"/>
    <w:rPr>
      <w:rFonts w:asciiTheme="minorHAnsi" w:eastAsiaTheme="minorHAnsi" w:hAnsiTheme="minorHAnsi" w:cstheme="minorBidi"/>
      <w:color w:val="2F5496" w:themeColor="accent5" w:themeShade="BF"/>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1">
    <w:name w:val="Grid Table 6 Colorful - Accent 61"/>
    <w:basedOn w:val="TableNormal"/>
    <w:uiPriority w:val="89"/>
    <w:rsid w:val="004808A4"/>
    <w:rPr>
      <w:rFonts w:asciiTheme="minorHAnsi" w:eastAsiaTheme="minorHAnsi" w:hAnsiTheme="minorHAnsi" w:cstheme="minorBidi"/>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89"/>
    <w:rsid w:val="004808A4"/>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4808A4"/>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1">
    <w:name w:val="Grid Table 7 Colorful - Accent 21"/>
    <w:basedOn w:val="TableNormal"/>
    <w:uiPriority w:val="89"/>
    <w:rsid w:val="004808A4"/>
    <w:rPr>
      <w:rFonts w:asciiTheme="minorHAnsi" w:eastAsiaTheme="minorHAnsi" w:hAnsiTheme="minorHAnsi" w:cstheme="minorBidi"/>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89"/>
    <w:rsid w:val="004808A4"/>
    <w:rPr>
      <w:rFonts w:asciiTheme="minorHAnsi" w:eastAsiaTheme="minorHAnsi" w:hAnsiTheme="minorHAnsi" w:cstheme="minorBid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89"/>
    <w:rsid w:val="004808A4"/>
    <w:rPr>
      <w:rFonts w:asciiTheme="minorHAnsi" w:eastAsiaTheme="minorHAnsi" w:hAnsiTheme="minorHAnsi" w:cstheme="minorBidi"/>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89"/>
    <w:rsid w:val="004808A4"/>
    <w:rPr>
      <w:rFonts w:asciiTheme="minorHAnsi" w:eastAsiaTheme="minorHAnsi" w:hAnsiTheme="minorHAnsi" w:cstheme="minorBidi"/>
      <w:color w:val="2F5496" w:themeColor="accent5" w:themeShade="BF"/>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1">
    <w:name w:val="Grid Table 7 Colorful - Accent 61"/>
    <w:basedOn w:val="TableNormal"/>
    <w:uiPriority w:val="89"/>
    <w:rsid w:val="004808A4"/>
    <w:rPr>
      <w:rFonts w:asciiTheme="minorHAnsi" w:eastAsiaTheme="minorHAnsi" w:hAnsiTheme="minorHAnsi" w:cstheme="minorBidi"/>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89"/>
    <w:semiHidden/>
    <w:unhideWhenUsed/>
    <w:rsid w:val="00D51DF3"/>
  </w:style>
  <w:style w:type="paragraph" w:styleId="HTMLAddress">
    <w:name w:val="HTML Address"/>
    <w:basedOn w:val="Normal"/>
    <w:link w:val="HTMLAddressChar"/>
    <w:uiPriority w:val="89"/>
    <w:semiHidden/>
    <w:unhideWhenUsed/>
    <w:rsid w:val="00D51DF3"/>
    <w:pPr>
      <w:spacing w:after="0" w:line="240" w:lineRule="auto"/>
    </w:pPr>
    <w:rPr>
      <w:i/>
      <w:iCs/>
    </w:rPr>
  </w:style>
  <w:style w:type="character" w:customStyle="1" w:styleId="HTMLAddressChar">
    <w:name w:val="HTML Address Char"/>
    <w:basedOn w:val="DefaultParagraphFont"/>
    <w:link w:val="HTMLAddress"/>
    <w:uiPriority w:val="89"/>
    <w:semiHidden/>
    <w:rsid w:val="00D51DF3"/>
    <w:rPr>
      <w:rFonts w:asciiTheme="minorHAnsi" w:eastAsiaTheme="minorHAnsi" w:hAnsiTheme="minorHAnsi" w:cstheme="minorBidi"/>
      <w:i/>
      <w:iCs/>
      <w:sz w:val="22"/>
      <w:szCs w:val="22"/>
    </w:rPr>
  </w:style>
  <w:style w:type="character" w:styleId="HTMLCite">
    <w:name w:val="HTML Cite"/>
    <w:basedOn w:val="DefaultParagraphFont"/>
    <w:uiPriority w:val="89"/>
    <w:semiHidden/>
    <w:unhideWhenUsed/>
    <w:rsid w:val="00D51DF3"/>
    <w:rPr>
      <w:i/>
      <w:iCs/>
    </w:rPr>
  </w:style>
  <w:style w:type="character" w:styleId="HTMLCode">
    <w:name w:val="HTML Code"/>
    <w:basedOn w:val="DefaultParagraphFont"/>
    <w:uiPriority w:val="89"/>
    <w:semiHidden/>
    <w:unhideWhenUsed/>
    <w:rsid w:val="00D51DF3"/>
    <w:rPr>
      <w:rFonts w:ascii="Consolas" w:hAnsi="Consolas"/>
      <w:sz w:val="20"/>
      <w:szCs w:val="20"/>
    </w:rPr>
  </w:style>
  <w:style w:type="character" w:styleId="HTMLDefinition">
    <w:name w:val="HTML Definition"/>
    <w:basedOn w:val="DefaultParagraphFont"/>
    <w:uiPriority w:val="89"/>
    <w:semiHidden/>
    <w:unhideWhenUsed/>
    <w:rsid w:val="00D51DF3"/>
    <w:rPr>
      <w:i/>
      <w:iCs/>
    </w:rPr>
  </w:style>
  <w:style w:type="character" w:styleId="HTMLKeyboard">
    <w:name w:val="HTML Keyboard"/>
    <w:basedOn w:val="DefaultParagraphFont"/>
    <w:uiPriority w:val="89"/>
    <w:semiHidden/>
    <w:unhideWhenUsed/>
    <w:rsid w:val="00D51DF3"/>
    <w:rPr>
      <w:rFonts w:ascii="Consolas" w:hAnsi="Consolas"/>
      <w:sz w:val="20"/>
      <w:szCs w:val="20"/>
    </w:rPr>
  </w:style>
  <w:style w:type="paragraph" w:styleId="HTMLPreformatted">
    <w:name w:val="HTML Preformatted"/>
    <w:basedOn w:val="Normal"/>
    <w:link w:val="HTMLPreformattedChar"/>
    <w:uiPriority w:val="89"/>
    <w:semiHidden/>
    <w:unhideWhenUsed/>
    <w:rsid w:val="00D51DF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D51DF3"/>
    <w:rPr>
      <w:rFonts w:ascii="Consolas" w:eastAsiaTheme="minorHAnsi" w:hAnsi="Consolas" w:cstheme="minorBidi"/>
    </w:rPr>
  </w:style>
  <w:style w:type="character" w:styleId="HTMLSample">
    <w:name w:val="HTML Sample"/>
    <w:basedOn w:val="DefaultParagraphFont"/>
    <w:uiPriority w:val="89"/>
    <w:semiHidden/>
    <w:unhideWhenUsed/>
    <w:rsid w:val="00D51DF3"/>
    <w:rPr>
      <w:rFonts w:ascii="Consolas" w:hAnsi="Consolas"/>
      <w:sz w:val="24"/>
      <w:szCs w:val="24"/>
    </w:rPr>
  </w:style>
  <w:style w:type="character" w:styleId="HTMLTypewriter">
    <w:name w:val="HTML Typewriter"/>
    <w:basedOn w:val="DefaultParagraphFont"/>
    <w:uiPriority w:val="89"/>
    <w:semiHidden/>
    <w:unhideWhenUsed/>
    <w:rsid w:val="00D51DF3"/>
    <w:rPr>
      <w:rFonts w:ascii="Consolas" w:hAnsi="Consolas"/>
      <w:sz w:val="20"/>
      <w:szCs w:val="20"/>
    </w:rPr>
  </w:style>
  <w:style w:type="character" w:styleId="HTMLVariable">
    <w:name w:val="HTML Variable"/>
    <w:basedOn w:val="DefaultParagraphFont"/>
    <w:uiPriority w:val="89"/>
    <w:semiHidden/>
    <w:unhideWhenUsed/>
    <w:rsid w:val="00D51DF3"/>
    <w:rPr>
      <w:i/>
      <w:iCs/>
    </w:rPr>
  </w:style>
  <w:style w:type="paragraph" w:styleId="Index1">
    <w:name w:val="index 1"/>
    <w:basedOn w:val="Normal"/>
    <w:next w:val="Normal"/>
    <w:autoRedefine/>
    <w:uiPriority w:val="89"/>
    <w:semiHidden/>
    <w:unhideWhenUsed/>
    <w:rsid w:val="00D51DF3"/>
    <w:pPr>
      <w:spacing w:after="0" w:line="240" w:lineRule="auto"/>
      <w:ind w:left="220" w:hanging="220"/>
    </w:pPr>
  </w:style>
  <w:style w:type="paragraph" w:styleId="Index2">
    <w:name w:val="index 2"/>
    <w:basedOn w:val="Normal"/>
    <w:next w:val="Normal"/>
    <w:autoRedefine/>
    <w:uiPriority w:val="89"/>
    <w:semiHidden/>
    <w:unhideWhenUsed/>
    <w:rsid w:val="00D51DF3"/>
    <w:pPr>
      <w:spacing w:after="0" w:line="240" w:lineRule="auto"/>
      <w:ind w:left="440" w:hanging="220"/>
    </w:pPr>
  </w:style>
  <w:style w:type="paragraph" w:styleId="Index3">
    <w:name w:val="index 3"/>
    <w:basedOn w:val="Normal"/>
    <w:next w:val="Normal"/>
    <w:autoRedefine/>
    <w:uiPriority w:val="89"/>
    <w:semiHidden/>
    <w:unhideWhenUsed/>
    <w:rsid w:val="00D51DF3"/>
    <w:pPr>
      <w:spacing w:after="0" w:line="240" w:lineRule="auto"/>
      <w:ind w:left="660" w:hanging="220"/>
    </w:pPr>
  </w:style>
  <w:style w:type="paragraph" w:styleId="Index4">
    <w:name w:val="index 4"/>
    <w:basedOn w:val="Normal"/>
    <w:next w:val="Normal"/>
    <w:autoRedefine/>
    <w:uiPriority w:val="89"/>
    <w:semiHidden/>
    <w:unhideWhenUsed/>
    <w:rsid w:val="00D51DF3"/>
    <w:pPr>
      <w:spacing w:after="0" w:line="240" w:lineRule="auto"/>
      <w:ind w:left="880" w:hanging="220"/>
    </w:pPr>
  </w:style>
  <w:style w:type="paragraph" w:styleId="Index5">
    <w:name w:val="index 5"/>
    <w:basedOn w:val="Normal"/>
    <w:next w:val="Normal"/>
    <w:autoRedefine/>
    <w:uiPriority w:val="89"/>
    <w:semiHidden/>
    <w:unhideWhenUsed/>
    <w:rsid w:val="00D51DF3"/>
    <w:pPr>
      <w:spacing w:after="0" w:line="240" w:lineRule="auto"/>
      <w:ind w:left="1100" w:hanging="220"/>
    </w:pPr>
  </w:style>
  <w:style w:type="paragraph" w:styleId="Index6">
    <w:name w:val="index 6"/>
    <w:basedOn w:val="Normal"/>
    <w:next w:val="Normal"/>
    <w:autoRedefine/>
    <w:uiPriority w:val="89"/>
    <w:semiHidden/>
    <w:unhideWhenUsed/>
    <w:rsid w:val="00D51DF3"/>
    <w:pPr>
      <w:spacing w:after="0" w:line="240" w:lineRule="auto"/>
      <w:ind w:left="1320" w:hanging="220"/>
    </w:pPr>
  </w:style>
  <w:style w:type="paragraph" w:styleId="Index7">
    <w:name w:val="index 7"/>
    <w:basedOn w:val="Normal"/>
    <w:next w:val="Normal"/>
    <w:autoRedefine/>
    <w:uiPriority w:val="89"/>
    <w:semiHidden/>
    <w:unhideWhenUsed/>
    <w:rsid w:val="00D51DF3"/>
    <w:pPr>
      <w:spacing w:after="0" w:line="240" w:lineRule="auto"/>
      <w:ind w:left="1540" w:hanging="220"/>
    </w:pPr>
  </w:style>
  <w:style w:type="paragraph" w:styleId="Index8">
    <w:name w:val="index 8"/>
    <w:basedOn w:val="Normal"/>
    <w:next w:val="Normal"/>
    <w:autoRedefine/>
    <w:uiPriority w:val="89"/>
    <w:semiHidden/>
    <w:unhideWhenUsed/>
    <w:rsid w:val="00D51DF3"/>
    <w:pPr>
      <w:spacing w:after="0" w:line="240" w:lineRule="auto"/>
      <w:ind w:left="1760" w:hanging="220"/>
    </w:pPr>
  </w:style>
  <w:style w:type="paragraph" w:styleId="Index9">
    <w:name w:val="index 9"/>
    <w:basedOn w:val="Normal"/>
    <w:next w:val="Normal"/>
    <w:autoRedefine/>
    <w:uiPriority w:val="89"/>
    <w:semiHidden/>
    <w:unhideWhenUsed/>
    <w:rsid w:val="00D51DF3"/>
    <w:pPr>
      <w:spacing w:after="0" w:line="240" w:lineRule="auto"/>
      <w:ind w:left="1980" w:hanging="220"/>
    </w:pPr>
  </w:style>
  <w:style w:type="paragraph" w:styleId="IndexHeading">
    <w:name w:val="index heading"/>
    <w:basedOn w:val="Normal"/>
    <w:next w:val="Index1"/>
    <w:uiPriority w:val="89"/>
    <w:semiHidden/>
    <w:unhideWhenUsed/>
    <w:rsid w:val="00D51DF3"/>
    <w:rPr>
      <w:rFonts w:asciiTheme="majorHAnsi" w:eastAsiaTheme="majorEastAsia" w:hAnsiTheme="majorHAnsi" w:cstheme="majorBidi"/>
      <w:b/>
      <w:bCs/>
    </w:rPr>
  </w:style>
  <w:style w:type="character" w:styleId="IntenseEmphasis">
    <w:name w:val="Intense Emphasis"/>
    <w:basedOn w:val="DefaultParagraphFont"/>
    <w:uiPriority w:val="89"/>
    <w:qFormat/>
    <w:rsid w:val="00D51DF3"/>
    <w:rPr>
      <w:i/>
      <w:iCs/>
      <w:color w:val="5B9BD5" w:themeColor="accent1"/>
    </w:rPr>
  </w:style>
  <w:style w:type="paragraph" w:styleId="IntenseQuote">
    <w:name w:val="Intense Quote"/>
    <w:basedOn w:val="Normal"/>
    <w:next w:val="Normal"/>
    <w:link w:val="IntenseQuoteChar"/>
    <w:uiPriority w:val="89"/>
    <w:qFormat/>
    <w:rsid w:val="00D51D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89"/>
    <w:rsid w:val="00D51DF3"/>
    <w:rPr>
      <w:rFonts w:asciiTheme="minorHAnsi" w:eastAsiaTheme="minorHAnsi" w:hAnsiTheme="minorHAnsi" w:cstheme="minorBidi"/>
      <w:i/>
      <w:iCs/>
      <w:color w:val="5B9BD5" w:themeColor="accent1"/>
      <w:sz w:val="22"/>
      <w:szCs w:val="22"/>
    </w:rPr>
  </w:style>
  <w:style w:type="character" w:styleId="IntenseReference">
    <w:name w:val="Intense Reference"/>
    <w:basedOn w:val="DefaultParagraphFont"/>
    <w:uiPriority w:val="89"/>
    <w:qFormat/>
    <w:rsid w:val="00D51DF3"/>
    <w:rPr>
      <w:b/>
      <w:bCs/>
      <w:smallCaps/>
      <w:color w:val="5B9BD5" w:themeColor="accent1"/>
      <w:spacing w:val="5"/>
    </w:rPr>
  </w:style>
  <w:style w:type="table" w:customStyle="1" w:styleId="LightGrid1">
    <w:name w:val="Light Grid1"/>
    <w:basedOn w:val="TableNormal"/>
    <w:next w:val="LightGrid"/>
    <w:uiPriority w:val="89"/>
    <w:unhideWhenUsed/>
    <w:rsid w:val="00522D4C"/>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next w:val="LightGrid-Accent1"/>
    <w:uiPriority w:val="89"/>
    <w:unhideWhenUsed/>
    <w:rsid w:val="00522D4C"/>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next w:val="LightList"/>
    <w:uiPriority w:val="89"/>
    <w:unhideWhenUsed/>
    <w:rsid w:val="00522D4C"/>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next w:val="LightList-Accent1"/>
    <w:uiPriority w:val="89"/>
    <w:unhideWhenUsed/>
    <w:rsid w:val="00522D4C"/>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next w:val="LightShading"/>
    <w:uiPriority w:val="89"/>
    <w:unhideWhenUsed/>
    <w:rsid w:val="00522D4C"/>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next w:val="LightShading-Accent1"/>
    <w:uiPriority w:val="89"/>
    <w:unhideWhenUsed/>
    <w:rsid w:val="00522D4C"/>
    <w:rPr>
      <w:rFonts w:asciiTheme="minorHAnsi" w:eastAsiaTheme="minorHAnsi"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89"/>
    <w:unhideWhenUsed/>
    <w:rsid w:val="00D51DF3"/>
    <w:rPr>
      <w:rFonts w:asciiTheme="minorHAnsi" w:eastAsiaTheme="minorHAnsi" w:hAnsiTheme="minorHAnsi" w:cstheme="minorBidi"/>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unhideWhenUsed/>
    <w:rsid w:val="00D51DF3"/>
    <w:rPr>
      <w:rFonts w:asciiTheme="minorHAnsi" w:eastAsiaTheme="minorHAnsi" w:hAnsiTheme="minorHAnsi" w:cstheme="minorBid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unhideWhenUsed/>
    <w:rsid w:val="00D51DF3"/>
    <w:rPr>
      <w:rFonts w:asciiTheme="minorHAnsi" w:eastAsiaTheme="minorHAnsi" w:hAnsiTheme="minorHAnsi" w:cstheme="minorBidi"/>
      <w:color w:val="BF8F00" w:themeColor="accent4" w:themeShade="BF"/>
      <w:sz w:val="22"/>
      <w:szCs w:val="22"/>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unhideWhenUsed/>
    <w:rsid w:val="00D51DF3"/>
    <w:rPr>
      <w:rFonts w:asciiTheme="minorHAnsi" w:eastAsiaTheme="minorHAnsi" w:hAnsiTheme="minorHAnsi" w:cstheme="minorBidi"/>
      <w:color w:val="2F5496" w:themeColor="accent5" w:themeShade="BF"/>
      <w:sz w:val="22"/>
      <w:szCs w:val="22"/>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89"/>
    <w:unhideWhenUsed/>
    <w:rsid w:val="00D51DF3"/>
    <w:rPr>
      <w:rFonts w:asciiTheme="minorHAnsi" w:eastAsiaTheme="minorHAnsi" w:hAnsiTheme="minorHAnsi" w:cstheme="minorBidi"/>
      <w:color w:val="538135" w:themeColor="accent6" w:themeShade="BF"/>
      <w:sz w:val="22"/>
      <w:szCs w:val="22"/>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D51DF3"/>
  </w:style>
  <w:style w:type="paragraph" w:styleId="List">
    <w:name w:val="List"/>
    <w:basedOn w:val="Normal"/>
    <w:uiPriority w:val="89"/>
    <w:semiHidden/>
    <w:unhideWhenUsed/>
    <w:rsid w:val="00D51DF3"/>
    <w:pPr>
      <w:ind w:left="360" w:hanging="360"/>
      <w:contextualSpacing/>
    </w:pPr>
  </w:style>
  <w:style w:type="paragraph" w:styleId="List2">
    <w:name w:val="List 2"/>
    <w:basedOn w:val="Normal"/>
    <w:uiPriority w:val="89"/>
    <w:semiHidden/>
    <w:unhideWhenUsed/>
    <w:rsid w:val="00D51DF3"/>
    <w:pPr>
      <w:ind w:left="720" w:hanging="360"/>
      <w:contextualSpacing/>
    </w:pPr>
  </w:style>
  <w:style w:type="paragraph" w:styleId="List3">
    <w:name w:val="List 3"/>
    <w:basedOn w:val="Normal"/>
    <w:uiPriority w:val="89"/>
    <w:semiHidden/>
    <w:unhideWhenUsed/>
    <w:rsid w:val="00D51DF3"/>
    <w:pPr>
      <w:ind w:left="1080" w:hanging="360"/>
      <w:contextualSpacing/>
    </w:pPr>
  </w:style>
  <w:style w:type="paragraph" w:styleId="List4">
    <w:name w:val="List 4"/>
    <w:basedOn w:val="Normal"/>
    <w:uiPriority w:val="89"/>
    <w:semiHidden/>
    <w:unhideWhenUsed/>
    <w:rsid w:val="00D51DF3"/>
    <w:pPr>
      <w:ind w:left="1440" w:hanging="360"/>
      <w:contextualSpacing/>
    </w:pPr>
  </w:style>
  <w:style w:type="paragraph" w:styleId="List5">
    <w:name w:val="List 5"/>
    <w:basedOn w:val="Normal"/>
    <w:uiPriority w:val="89"/>
    <w:semiHidden/>
    <w:unhideWhenUsed/>
    <w:rsid w:val="00D51DF3"/>
    <w:pPr>
      <w:ind w:left="1800" w:hanging="360"/>
      <w:contextualSpacing/>
    </w:pPr>
  </w:style>
  <w:style w:type="paragraph" w:styleId="ListBullet">
    <w:name w:val="List Bullet"/>
    <w:basedOn w:val="Normal"/>
    <w:uiPriority w:val="89"/>
    <w:semiHidden/>
    <w:unhideWhenUsed/>
    <w:rsid w:val="00D51DF3"/>
    <w:pPr>
      <w:numPr>
        <w:numId w:val="9"/>
      </w:numPr>
      <w:contextualSpacing/>
    </w:pPr>
  </w:style>
  <w:style w:type="paragraph" w:styleId="ListBullet2">
    <w:name w:val="List Bullet 2"/>
    <w:basedOn w:val="Normal"/>
    <w:uiPriority w:val="89"/>
    <w:semiHidden/>
    <w:unhideWhenUsed/>
    <w:rsid w:val="00D51DF3"/>
    <w:pPr>
      <w:numPr>
        <w:numId w:val="10"/>
      </w:numPr>
      <w:contextualSpacing/>
    </w:pPr>
  </w:style>
  <w:style w:type="paragraph" w:styleId="ListBullet3">
    <w:name w:val="List Bullet 3"/>
    <w:basedOn w:val="Normal"/>
    <w:uiPriority w:val="89"/>
    <w:semiHidden/>
    <w:unhideWhenUsed/>
    <w:rsid w:val="00D51DF3"/>
    <w:pPr>
      <w:numPr>
        <w:numId w:val="11"/>
      </w:numPr>
      <w:contextualSpacing/>
    </w:pPr>
  </w:style>
  <w:style w:type="paragraph" w:styleId="ListBullet4">
    <w:name w:val="List Bullet 4"/>
    <w:basedOn w:val="Normal"/>
    <w:uiPriority w:val="89"/>
    <w:semiHidden/>
    <w:unhideWhenUsed/>
    <w:rsid w:val="00D51DF3"/>
    <w:pPr>
      <w:numPr>
        <w:numId w:val="12"/>
      </w:numPr>
      <w:contextualSpacing/>
    </w:pPr>
  </w:style>
  <w:style w:type="paragraph" w:styleId="ListBullet5">
    <w:name w:val="List Bullet 5"/>
    <w:basedOn w:val="Normal"/>
    <w:uiPriority w:val="89"/>
    <w:semiHidden/>
    <w:unhideWhenUsed/>
    <w:rsid w:val="00D51DF3"/>
    <w:pPr>
      <w:numPr>
        <w:numId w:val="13"/>
      </w:numPr>
      <w:contextualSpacing/>
    </w:pPr>
  </w:style>
  <w:style w:type="paragraph" w:styleId="ListContinue">
    <w:name w:val="List Continue"/>
    <w:basedOn w:val="Normal"/>
    <w:uiPriority w:val="89"/>
    <w:semiHidden/>
    <w:unhideWhenUsed/>
    <w:rsid w:val="00D51DF3"/>
    <w:pPr>
      <w:spacing w:after="120"/>
      <w:ind w:left="360"/>
      <w:contextualSpacing/>
    </w:pPr>
  </w:style>
  <w:style w:type="paragraph" w:styleId="ListContinue2">
    <w:name w:val="List Continue 2"/>
    <w:basedOn w:val="Normal"/>
    <w:uiPriority w:val="89"/>
    <w:semiHidden/>
    <w:unhideWhenUsed/>
    <w:rsid w:val="00D51DF3"/>
    <w:pPr>
      <w:spacing w:after="120"/>
      <w:ind w:left="720"/>
      <w:contextualSpacing/>
    </w:pPr>
  </w:style>
  <w:style w:type="paragraph" w:styleId="ListContinue3">
    <w:name w:val="List Continue 3"/>
    <w:basedOn w:val="Normal"/>
    <w:uiPriority w:val="89"/>
    <w:semiHidden/>
    <w:unhideWhenUsed/>
    <w:rsid w:val="00D51DF3"/>
    <w:pPr>
      <w:spacing w:after="120"/>
      <w:ind w:left="1080"/>
      <w:contextualSpacing/>
    </w:pPr>
  </w:style>
  <w:style w:type="paragraph" w:styleId="ListContinue4">
    <w:name w:val="List Continue 4"/>
    <w:basedOn w:val="Normal"/>
    <w:uiPriority w:val="89"/>
    <w:semiHidden/>
    <w:unhideWhenUsed/>
    <w:rsid w:val="00D51DF3"/>
    <w:pPr>
      <w:spacing w:after="120"/>
      <w:ind w:left="1440"/>
      <w:contextualSpacing/>
    </w:pPr>
  </w:style>
  <w:style w:type="paragraph" w:styleId="ListContinue5">
    <w:name w:val="List Continue 5"/>
    <w:basedOn w:val="Normal"/>
    <w:uiPriority w:val="89"/>
    <w:semiHidden/>
    <w:unhideWhenUsed/>
    <w:rsid w:val="00D51DF3"/>
    <w:pPr>
      <w:spacing w:after="120"/>
      <w:ind w:left="1800"/>
      <w:contextualSpacing/>
    </w:pPr>
  </w:style>
  <w:style w:type="paragraph" w:styleId="ListNumber">
    <w:name w:val="List Number"/>
    <w:basedOn w:val="Normal"/>
    <w:uiPriority w:val="89"/>
    <w:semiHidden/>
    <w:unhideWhenUsed/>
    <w:rsid w:val="00D51DF3"/>
    <w:pPr>
      <w:numPr>
        <w:numId w:val="14"/>
      </w:numPr>
      <w:contextualSpacing/>
    </w:pPr>
  </w:style>
  <w:style w:type="paragraph" w:styleId="ListNumber2">
    <w:name w:val="List Number 2"/>
    <w:basedOn w:val="Normal"/>
    <w:uiPriority w:val="89"/>
    <w:semiHidden/>
    <w:unhideWhenUsed/>
    <w:rsid w:val="00D51DF3"/>
    <w:pPr>
      <w:numPr>
        <w:numId w:val="15"/>
      </w:numPr>
      <w:contextualSpacing/>
    </w:pPr>
  </w:style>
  <w:style w:type="paragraph" w:styleId="ListNumber3">
    <w:name w:val="List Number 3"/>
    <w:basedOn w:val="Normal"/>
    <w:uiPriority w:val="89"/>
    <w:semiHidden/>
    <w:unhideWhenUsed/>
    <w:rsid w:val="00D51DF3"/>
    <w:pPr>
      <w:numPr>
        <w:numId w:val="16"/>
      </w:numPr>
      <w:contextualSpacing/>
    </w:pPr>
  </w:style>
  <w:style w:type="paragraph" w:styleId="ListNumber4">
    <w:name w:val="List Number 4"/>
    <w:basedOn w:val="Normal"/>
    <w:uiPriority w:val="89"/>
    <w:semiHidden/>
    <w:unhideWhenUsed/>
    <w:rsid w:val="00D51DF3"/>
    <w:pPr>
      <w:numPr>
        <w:numId w:val="17"/>
      </w:numPr>
      <w:contextualSpacing/>
    </w:pPr>
  </w:style>
  <w:style w:type="paragraph" w:styleId="ListNumber5">
    <w:name w:val="List Number 5"/>
    <w:basedOn w:val="Normal"/>
    <w:uiPriority w:val="89"/>
    <w:semiHidden/>
    <w:unhideWhenUsed/>
    <w:rsid w:val="00D51DF3"/>
    <w:pPr>
      <w:numPr>
        <w:numId w:val="18"/>
      </w:numPr>
      <w:contextualSpacing/>
    </w:pPr>
  </w:style>
  <w:style w:type="paragraph" w:styleId="ListParagraph">
    <w:name w:val="List Paragraph"/>
    <w:basedOn w:val="Normal"/>
    <w:uiPriority w:val="89"/>
    <w:qFormat/>
    <w:rsid w:val="00D51DF3"/>
    <w:pPr>
      <w:ind w:left="720"/>
      <w:contextualSpacing/>
    </w:pPr>
  </w:style>
  <w:style w:type="table" w:customStyle="1" w:styleId="ListTable1Light1">
    <w:name w:val="List Table 1 Light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1">
    <w:name w:val="List Table 1 Light - Accent 2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1">
    <w:name w:val="List Table 1 Light - Accent 6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1">
    <w:name w:val="List Table 2 - Accent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1">
    <w:name w:val="List Table 2 - Accent 6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1">
    <w:name w:val="List Table 3 - Accent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1">
    <w:name w:val="List Table 3 - Accent 6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1">
    <w:name w:val="List Table 4 - Accent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1">
    <w:name w:val="List Table 4 - Accent 6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89"/>
    <w:rsid w:val="004808A4"/>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4808A4"/>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4808A4"/>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4808A4"/>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4808A4"/>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4808A4"/>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4808A4"/>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4808A4"/>
    <w:rPr>
      <w:rFonts w:asciiTheme="minorHAnsi" w:eastAsiaTheme="minorHAnsi" w:hAnsiTheme="minorHAnsi" w:cstheme="minorBid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4808A4"/>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1">
    <w:name w:val="List Table 6 Colorful - Accent 21"/>
    <w:basedOn w:val="TableNormal"/>
    <w:uiPriority w:val="89"/>
    <w:rsid w:val="004808A4"/>
    <w:rPr>
      <w:rFonts w:asciiTheme="minorHAnsi" w:eastAsiaTheme="minorHAnsi" w:hAnsiTheme="minorHAnsi" w:cstheme="minorBidi"/>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89"/>
    <w:rsid w:val="004808A4"/>
    <w:rPr>
      <w:rFonts w:asciiTheme="minorHAnsi" w:eastAsiaTheme="minorHAnsi" w:hAnsiTheme="minorHAnsi" w:cstheme="minorBidi"/>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89"/>
    <w:rsid w:val="004808A4"/>
    <w:rPr>
      <w:rFonts w:asciiTheme="minorHAnsi" w:eastAsiaTheme="minorHAnsi" w:hAnsiTheme="minorHAnsi" w:cstheme="minorBidi"/>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89"/>
    <w:rsid w:val="004808A4"/>
    <w:rPr>
      <w:rFonts w:asciiTheme="minorHAnsi" w:eastAsiaTheme="minorHAnsi" w:hAnsiTheme="minorHAnsi" w:cstheme="minorBidi"/>
      <w:color w:val="2F5496" w:themeColor="accent5" w:themeShade="BF"/>
      <w:sz w:val="22"/>
      <w:szCs w:val="22"/>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1">
    <w:name w:val="List Table 6 Colorful - Accent 61"/>
    <w:basedOn w:val="TableNormal"/>
    <w:uiPriority w:val="89"/>
    <w:rsid w:val="004808A4"/>
    <w:rPr>
      <w:rFonts w:asciiTheme="minorHAnsi" w:eastAsiaTheme="minorHAnsi" w:hAnsiTheme="minorHAnsi" w:cstheme="minorBidi"/>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89"/>
    <w:rsid w:val="004808A4"/>
    <w:rPr>
      <w:rFonts w:asciiTheme="minorHAnsi" w:eastAsiaTheme="minorHAnsi" w:hAnsiTheme="minorHAnsi" w:cstheme="minorBidi"/>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4808A4"/>
    <w:rPr>
      <w:rFonts w:asciiTheme="minorHAnsi" w:eastAsiaTheme="minorHAnsi" w:hAnsiTheme="minorHAnsi" w:cstheme="minorBidi"/>
      <w:color w:val="2E74B5"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4808A4"/>
    <w:rPr>
      <w:rFonts w:asciiTheme="minorHAnsi" w:eastAsiaTheme="minorHAnsi" w:hAnsiTheme="minorHAnsi" w:cstheme="minorBidi"/>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4808A4"/>
    <w:rPr>
      <w:rFonts w:asciiTheme="minorHAnsi" w:eastAsiaTheme="minorHAnsi" w:hAnsiTheme="minorHAnsi" w:cstheme="minorBidi"/>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4808A4"/>
    <w:rPr>
      <w:rFonts w:asciiTheme="minorHAnsi" w:eastAsiaTheme="minorHAnsi" w:hAnsiTheme="minorHAnsi" w:cstheme="minorBidi"/>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4808A4"/>
    <w:rPr>
      <w:rFonts w:asciiTheme="minorHAnsi" w:eastAsiaTheme="minorHAnsi" w:hAnsiTheme="minorHAnsi" w:cstheme="minorBidi"/>
      <w:color w:val="2F5496"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4808A4"/>
    <w:rPr>
      <w:rFonts w:asciiTheme="minorHAnsi" w:eastAsiaTheme="minorHAnsi" w:hAnsiTheme="minorHAnsi" w:cstheme="minorBidi"/>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D51DF3"/>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rPr>
  </w:style>
  <w:style w:type="character" w:customStyle="1" w:styleId="MacroTextChar">
    <w:name w:val="Macro Text Char"/>
    <w:basedOn w:val="DefaultParagraphFont"/>
    <w:link w:val="MacroText"/>
    <w:uiPriority w:val="89"/>
    <w:semiHidden/>
    <w:rsid w:val="00D51DF3"/>
    <w:rPr>
      <w:rFonts w:ascii="Consolas" w:eastAsiaTheme="minorHAnsi" w:hAnsi="Consolas" w:cstheme="minorBidi"/>
    </w:rPr>
  </w:style>
  <w:style w:type="table" w:customStyle="1" w:styleId="MediumGrid11">
    <w:name w:val="Medium Grid 11"/>
    <w:basedOn w:val="TableNormal"/>
    <w:next w:val="MediumGrid1"/>
    <w:uiPriority w:val="89"/>
    <w:unhideWhenUsed/>
    <w:rsid w:val="00522D4C"/>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next w:val="MediumGrid2"/>
    <w:uiPriority w:val="89"/>
    <w:unhideWhenUsed/>
    <w:rsid w:val="00522D4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next w:val="MediumGrid3"/>
    <w:uiPriority w:val="89"/>
    <w:unhideWhenUsed/>
    <w:rsid w:val="00522D4C"/>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next w:val="MediumList1"/>
    <w:uiPriority w:val="89"/>
    <w:unhideWhenUsed/>
    <w:rsid w:val="00522D4C"/>
    <w:rPr>
      <w:rFonts w:asciiTheme="minorHAnsi" w:eastAsiaTheme="minorHAnsi"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next w:val="MediumList1-Accent1"/>
    <w:uiPriority w:val="89"/>
    <w:unhideWhenUsed/>
    <w:rsid w:val="00522D4C"/>
    <w:rPr>
      <w:rFonts w:asciiTheme="minorHAnsi" w:eastAsiaTheme="minorHAnsi" w:hAnsiTheme="minorHAnsi" w:cstheme="minorBidi"/>
      <w:color w:val="000000" w:themeColor="text1"/>
      <w:sz w:val="22"/>
      <w:szCs w:val="22"/>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next w:val="MediumList2"/>
    <w:uiPriority w:val="89"/>
    <w:unhideWhenUsed/>
    <w:rsid w:val="00522D4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next w:val="MediumShading1"/>
    <w:uiPriority w:val="89"/>
    <w:unhideWhenUsed/>
    <w:rsid w:val="00522D4C"/>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89"/>
    <w:unhideWhenUsed/>
    <w:rsid w:val="00522D4C"/>
    <w:rPr>
      <w:rFonts w:asciiTheme="minorHAnsi" w:eastAsiaTheme="minorHAnsi" w:hAnsiTheme="minorHAnsi" w:cstheme="minorBidi"/>
      <w:sz w:val="22"/>
      <w:szCs w:val="22"/>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89"/>
    <w:unhideWhenUsed/>
    <w:rsid w:val="00522D4C"/>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89"/>
    <w:unhideWhenUsed/>
    <w:rsid w:val="00522D4C"/>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semiHidden/>
    <w:unhideWhenUsed/>
    <w:rsid w:val="00D51DF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D51DF3"/>
    <w:rPr>
      <w:rFonts w:asciiTheme="majorHAnsi" w:eastAsiaTheme="majorEastAsia" w:hAnsiTheme="majorHAnsi" w:cstheme="majorBidi"/>
      <w:sz w:val="24"/>
      <w:szCs w:val="24"/>
      <w:shd w:val="pct20" w:color="auto" w:fill="auto"/>
    </w:rPr>
  </w:style>
  <w:style w:type="paragraph" w:styleId="NoSpacing">
    <w:name w:val="No Spacing"/>
    <w:uiPriority w:val="89"/>
    <w:qFormat/>
    <w:rsid w:val="00D51DF3"/>
    <w:rPr>
      <w:rFonts w:asciiTheme="minorHAnsi" w:eastAsiaTheme="minorHAnsi" w:hAnsiTheme="minorHAnsi" w:cstheme="minorBidi"/>
      <w:sz w:val="22"/>
      <w:szCs w:val="22"/>
    </w:rPr>
  </w:style>
  <w:style w:type="paragraph" w:styleId="NormalWeb">
    <w:name w:val="Normal (Web)"/>
    <w:basedOn w:val="Normal"/>
    <w:uiPriority w:val="89"/>
    <w:semiHidden/>
    <w:unhideWhenUsed/>
    <w:rsid w:val="00D51DF3"/>
    <w:rPr>
      <w:rFonts w:ascii="Times New Roman" w:hAnsi="Times New Roman" w:cs="Times New Roman"/>
      <w:sz w:val="24"/>
      <w:szCs w:val="24"/>
    </w:rPr>
  </w:style>
  <w:style w:type="paragraph" w:styleId="NormalIndent">
    <w:name w:val="Normal Indent"/>
    <w:basedOn w:val="Normal"/>
    <w:uiPriority w:val="89"/>
    <w:semiHidden/>
    <w:unhideWhenUsed/>
    <w:rsid w:val="00D51DF3"/>
    <w:pPr>
      <w:ind w:left="720"/>
    </w:pPr>
  </w:style>
  <w:style w:type="paragraph" w:styleId="NoteHeading">
    <w:name w:val="Note Heading"/>
    <w:basedOn w:val="Normal"/>
    <w:next w:val="Normal"/>
    <w:link w:val="NoteHeadingChar"/>
    <w:uiPriority w:val="89"/>
    <w:semiHidden/>
    <w:unhideWhenUsed/>
    <w:rsid w:val="00D51DF3"/>
    <w:pPr>
      <w:spacing w:after="0" w:line="240" w:lineRule="auto"/>
    </w:pPr>
  </w:style>
  <w:style w:type="character" w:customStyle="1" w:styleId="NoteHeadingChar">
    <w:name w:val="Note Heading Char"/>
    <w:basedOn w:val="DefaultParagraphFont"/>
    <w:link w:val="NoteHeading"/>
    <w:uiPriority w:val="89"/>
    <w:semiHidden/>
    <w:rsid w:val="00D51DF3"/>
    <w:rPr>
      <w:rFonts w:asciiTheme="minorHAnsi" w:eastAsiaTheme="minorHAnsi" w:hAnsiTheme="minorHAnsi" w:cstheme="minorBidi"/>
      <w:sz w:val="22"/>
      <w:szCs w:val="22"/>
    </w:rPr>
  </w:style>
  <w:style w:type="character" w:styleId="PlaceholderText">
    <w:name w:val="Placeholder Text"/>
    <w:basedOn w:val="DefaultParagraphFont"/>
    <w:uiPriority w:val="89"/>
    <w:semiHidden/>
    <w:rsid w:val="00D51DF3"/>
    <w:rPr>
      <w:color w:val="808080"/>
    </w:rPr>
  </w:style>
  <w:style w:type="table" w:customStyle="1" w:styleId="PlainTable11">
    <w:name w:val="Plain Table 1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4808A4"/>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4808A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D51D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D51DF3"/>
    <w:rPr>
      <w:rFonts w:ascii="Consolas" w:eastAsiaTheme="minorHAnsi" w:hAnsi="Consolas" w:cstheme="minorBidi"/>
      <w:sz w:val="21"/>
      <w:szCs w:val="21"/>
    </w:rPr>
  </w:style>
  <w:style w:type="paragraph" w:styleId="Quote">
    <w:name w:val="Quote"/>
    <w:basedOn w:val="Normal"/>
    <w:next w:val="Normal"/>
    <w:link w:val="QuoteChar"/>
    <w:uiPriority w:val="89"/>
    <w:qFormat/>
    <w:rsid w:val="00D51D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D51DF3"/>
    <w:rPr>
      <w:rFonts w:asciiTheme="minorHAnsi" w:eastAsiaTheme="minorHAnsi" w:hAnsiTheme="minorHAnsi" w:cstheme="minorBidi"/>
      <w:i/>
      <w:iCs/>
      <w:color w:val="404040" w:themeColor="text1" w:themeTint="BF"/>
      <w:sz w:val="22"/>
      <w:szCs w:val="22"/>
    </w:rPr>
  </w:style>
  <w:style w:type="paragraph" w:styleId="Salutation">
    <w:name w:val="Salutation"/>
    <w:basedOn w:val="Normal"/>
    <w:next w:val="Normal"/>
    <w:link w:val="SalutationChar"/>
    <w:uiPriority w:val="89"/>
    <w:semiHidden/>
    <w:unhideWhenUsed/>
    <w:rsid w:val="00D51DF3"/>
  </w:style>
  <w:style w:type="character" w:customStyle="1" w:styleId="SalutationChar">
    <w:name w:val="Salutation Char"/>
    <w:basedOn w:val="DefaultParagraphFont"/>
    <w:link w:val="Salutation"/>
    <w:uiPriority w:val="89"/>
    <w:semiHidden/>
    <w:rsid w:val="00D51DF3"/>
    <w:rPr>
      <w:rFonts w:asciiTheme="minorHAnsi" w:eastAsiaTheme="minorHAnsi" w:hAnsiTheme="minorHAnsi" w:cstheme="minorBidi"/>
      <w:sz w:val="22"/>
      <w:szCs w:val="22"/>
    </w:rPr>
  </w:style>
  <w:style w:type="paragraph" w:styleId="Signature">
    <w:name w:val="Signature"/>
    <w:basedOn w:val="Normal"/>
    <w:link w:val="SignatureChar"/>
    <w:uiPriority w:val="89"/>
    <w:semiHidden/>
    <w:unhideWhenUsed/>
    <w:rsid w:val="00D51DF3"/>
    <w:pPr>
      <w:spacing w:after="0" w:line="240" w:lineRule="auto"/>
      <w:ind w:left="4320"/>
    </w:pPr>
  </w:style>
  <w:style w:type="character" w:customStyle="1" w:styleId="SignatureChar">
    <w:name w:val="Signature Char"/>
    <w:basedOn w:val="DefaultParagraphFont"/>
    <w:link w:val="Signature"/>
    <w:uiPriority w:val="89"/>
    <w:semiHidden/>
    <w:rsid w:val="00D51DF3"/>
    <w:rPr>
      <w:rFonts w:asciiTheme="minorHAnsi" w:eastAsiaTheme="minorHAnsi" w:hAnsiTheme="minorHAnsi" w:cstheme="minorBidi"/>
      <w:sz w:val="22"/>
      <w:szCs w:val="22"/>
    </w:rPr>
  </w:style>
  <w:style w:type="paragraph" w:styleId="Subtitle">
    <w:name w:val="Subtitle"/>
    <w:basedOn w:val="Normal"/>
    <w:next w:val="Normal"/>
    <w:link w:val="SubtitleChar"/>
    <w:uiPriority w:val="89"/>
    <w:qFormat/>
    <w:rsid w:val="00D51D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D51DF3"/>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89"/>
    <w:qFormat/>
    <w:rsid w:val="00D51DF3"/>
    <w:rPr>
      <w:i/>
      <w:iCs/>
      <w:color w:val="404040" w:themeColor="text1" w:themeTint="BF"/>
    </w:rPr>
  </w:style>
  <w:style w:type="character" w:styleId="SubtleReference">
    <w:name w:val="Subtle Reference"/>
    <w:basedOn w:val="DefaultParagraphFont"/>
    <w:uiPriority w:val="89"/>
    <w:qFormat/>
    <w:rsid w:val="00D51DF3"/>
    <w:rPr>
      <w:smallCaps/>
      <w:color w:val="5A5A5A" w:themeColor="text1" w:themeTint="A5"/>
    </w:rPr>
  </w:style>
  <w:style w:type="table" w:styleId="Table3Deffects1">
    <w:name w:val="Table 3D effects 1"/>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D51DF3"/>
    <w:pPr>
      <w:spacing w:after="160" w:line="259" w:lineRule="auto"/>
    </w:pPr>
    <w:rPr>
      <w:rFonts w:asciiTheme="minorHAnsi" w:eastAsiaTheme="minorHAnsi" w:hAnsiTheme="minorHAnsi" w:cstheme="minorBidi"/>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D51DF3"/>
    <w:pPr>
      <w:spacing w:after="160" w:line="259" w:lineRule="auto"/>
    </w:pPr>
    <w:rPr>
      <w:rFonts w:asciiTheme="minorHAnsi" w:eastAsiaTheme="minorHAnsi" w:hAnsiTheme="minorHAnsi" w:cstheme="minorBidi"/>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D51DF3"/>
    <w:pPr>
      <w:spacing w:after="160" w:line="259" w:lineRule="auto"/>
    </w:pPr>
    <w:rPr>
      <w:rFonts w:asciiTheme="minorHAnsi" w:eastAsiaTheme="minorHAnsi" w:hAnsiTheme="minorHAnsi" w:cstheme="minorBidi"/>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D51DF3"/>
    <w:pPr>
      <w:spacing w:after="160" w:line="259" w:lineRule="auto"/>
    </w:pPr>
    <w:rPr>
      <w:rFonts w:asciiTheme="minorHAnsi" w:eastAsiaTheme="minorHAnsi" w:hAnsiTheme="minorHAnsi" w:cstheme="minorBidi"/>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D51DF3"/>
    <w:pPr>
      <w:spacing w:after="160" w:line="259" w:lineRule="auto"/>
    </w:pPr>
    <w:rPr>
      <w:rFonts w:asciiTheme="minorHAnsi" w:eastAsiaTheme="minorHAnsi" w:hAnsiTheme="minorHAnsi" w:cstheme="minorBidi"/>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D51D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D51DF3"/>
    <w:pPr>
      <w:spacing w:after="160" w:line="259" w:lineRule="auto"/>
    </w:pPr>
    <w:rPr>
      <w:rFonts w:asciiTheme="minorHAnsi" w:eastAsiaTheme="minorHAnsi" w:hAnsiTheme="minorHAnsi" w:cstheme="minorBidi"/>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89"/>
    <w:rsid w:val="004808A4"/>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D51DF3"/>
    <w:pPr>
      <w:spacing w:after="0"/>
      <w:ind w:left="220" w:hanging="220"/>
    </w:pPr>
  </w:style>
  <w:style w:type="paragraph" w:styleId="TableofFigures">
    <w:name w:val="table of figures"/>
    <w:basedOn w:val="Normal"/>
    <w:next w:val="Normal"/>
    <w:uiPriority w:val="89"/>
    <w:semiHidden/>
    <w:unhideWhenUsed/>
    <w:rsid w:val="00D51DF3"/>
    <w:pPr>
      <w:spacing w:after="0"/>
    </w:pPr>
  </w:style>
  <w:style w:type="table" w:styleId="TableProfessional">
    <w:name w:val="Table Professional"/>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D51DF3"/>
    <w:pPr>
      <w:spacing w:after="160" w:line="259" w:lineRule="auto"/>
    </w:pPr>
    <w:rPr>
      <w:rFonts w:asciiTheme="minorHAnsi" w:eastAsiaTheme="minorHAnsi" w:hAnsiTheme="minorHAnsi" w:cstheme="minorBidi"/>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D51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D51DF3"/>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semiHidden/>
    <w:unhideWhenUsed/>
    <w:rsid w:val="00D51DF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D51DF3"/>
    <w:pPr>
      <w:spacing w:after="100"/>
    </w:pPr>
  </w:style>
  <w:style w:type="paragraph" w:styleId="TOC2">
    <w:name w:val="toc 2"/>
    <w:basedOn w:val="Normal"/>
    <w:next w:val="Normal"/>
    <w:autoRedefine/>
    <w:uiPriority w:val="89"/>
    <w:semiHidden/>
    <w:unhideWhenUsed/>
    <w:rsid w:val="00D51DF3"/>
    <w:pPr>
      <w:spacing w:after="100"/>
      <w:ind w:left="220"/>
    </w:pPr>
  </w:style>
  <w:style w:type="paragraph" w:styleId="TOC3">
    <w:name w:val="toc 3"/>
    <w:basedOn w:val="Normal"/>
    <w:next w:val="Normal"/>
    <w:autoRedefine/>
    <w:uiPriority w:val="89"/>
    <w:semiHidden/>
    <w:unhideWhenUsed/>
    <w:rsid w:val="00D51DF3"/>
    <w:pPr>
      <w:spacing w:after="100"/>
      <w:ind w:left="440"/>
    </w:pPr>
  </w:style>
  <w:style w:type="paragraph" w:styleId="TOC4">
    <w:name w:val="toc 4"/>
    <w:basedOn w:val="Normal"/>
    <w:next w:val="Normal"/>
    <w:autoRedefine/>
    <w:uiPriority w:val="89"/>
    <w:semiHidden/>
    <w:unhideWhenUsed/>
    <w:rsid w:val="00D51DF3"/>
    <w:pPr>
      <w:spacing w:after="100"/>
      <w:ind w:left="660"/>
    </w:pPr>
  </w:style>
  <w:style w:type="paragraph" w:styleId="TOC5">
    <w:name w:val="toc 5"/>
    <w:basedOn w:val="Normal"/>
    <w:next w:val="Normal"/>
    <w:autoRedefine/>
    <w:uiPriority w:val="89"/>
    <w:semiHidden/>
    <w:unhideWhenUsed/>
    <w:rsid w:val="00D51DF3"/>
    <w:pPr>
      <w:spacing w:after="100"/>
      <w:ind w:left="880"/>
    </w:pPr>
  </w:style>
  <w:style w:type="paragraph" w:styleId="TOC6">
    <w:name w:val="toc 6"/>
    <w:basedOn w:val="Normal"/>
    <w:next w:val="Normal"/>
    <w:autoRedefine/>
    <w:uiPriority w:val="89"/>
    <w:semiHidden/>
    <w:unhideWhenUsed/>
    <w:rsid w:val="00D51DF3"/>
    <w:pPr>
      <w:spacing w:after="100"/>
      <w:ind w:left="1100"/>
    </w:pPr>
  </w:style>
  <w:style w:type="paragraph" w:styleId="TOC7">
    <w:name w:val="toc 7"/>
    <w:basedOn w:val="Normal"/>
    <w:next w:val="Normal"/>
    <w:autoRedefine/>
    <w:uiPriority w:val="89"/>
    <w:semiHidden/>
    <w:unhideWhenUsed/>
    <w:rsid w:val="00D51DF3"/>
    <w:pPr>
      <w:spacing w:after="100"/>
      <w:ind w:left="1320"/>
    </w:pPr>
  </w:style>
  <w:style w:type="paragraph" w:styleId="TOC8">
    <w:name w:val="toc 8"/>
    <w:basedOn w:val="Normal"/>
    <w:next w:val="Normal"/>
    <w:autoRedefine/>
    <w:uiPriority w:val="89"/>
    <w:semiHidden/>
    <w:unhideWhenUsed/>
    <w:rsid w:val="00D51DF3"/>
    <w:pPr>
      <w:spacing w:after="100"/>
      <w:ind w:left="1540"/>
    </w:pPr>
  </w:style>
  <w:style w:type="paragraph" w:styleId="TOC9">
    <w:name w:val="toc 9"/>
    <w:basedOn w:val="Normal"/>
    <w:next w:val="Normal"/>
    <w:autoRedefine/>
    <w:uiPriority w:val="89"/>
    <w:semiHidden/>
    <w:unhideWhenUsed/>
    <w:rsid w:val="00D51DF3"/>
    <w:pPr>
      <w:spacing w:after="100"/>
      <w:ind w:left="1760"/>
    </w:pPr>
  </w:style>
  <w:style w:type="paragraph" w:styleId="TOCHeading">
    <w:name w:val="TOC Heading"/>
    <w:basedOn w:val="Heading1"/>
    <w:next w:val="Normal"/>
    <w:uiPriority w:val="89"/>
    <w:semiHidden/>
    <w:unhideWhenUsed/>
    <w:qFormat/>
    <w:rsid w:val="00D51DF3"/>
    <w:pPr>
      <w:outlineLvl w:val="9"/>
    </w:pPr>
  </w:style>
  <w:style w:type="table" w:styleId="ColorfulGrid">
    <w:name w:val="Colorful Grid"/>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D51DF3"/>
    <w:rPr>
      <w:rFonts w:asciiTheme="minorHAnsi" w:eastAsiaTheme="minorHAnsi"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
    <w:name w:val="Light List"/>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
    <w:name w:val="Light Shading"/>
    <w:basedOn w:val="TableNormal"/>
    <w:uiPriority w:val="89"/>
    <w:unhideWhenUsed/>
    <w:rsid w:val="00D51DF3"/>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D51DF3"/>
    <w:rPr>
      <w:rFonts w:asciiTheme="minorHAnsi" w:eastAsiaTheme="minorHAnsi"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1">
    <w:name w:val="Medium Grid 1"/>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D51DF3"/>
    <w:rPr>
      <w:rFonts w:asciiTheme="minorHAnsi" w:eastAsiaTheme="minorHAnsi" w:hAnsiTheme="minorHAnsi" w:cstheme="minorBidi"/>
      <w:color w:val="000000" w:themeColor="text1"/>
      <w:sz w:val="22"/>
      <w:szCs w:val="22"/>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2">
    <w:name w:val="Medium List 2"/>
    <w:basedOn w:val="TableNormal"/>
    <w:uiPriority w:val="89"/>
    <w:unhideWhenUsed/>
    <w:rsid w:val="00D51DF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unhideWhenUsed/>
    <w:rsid w:val="00D51DF3"/>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UnresolvedMention2">
    <w:name w:val="Unresolved Mention2"/>
    <w:basedOn w:val="DefaultParagraphFont"/>
    <w:uiPriority w:val="99"/>
    <w:semiHidden/>
    <w:unhideWhenUsed/>
    <w:rsid w:val="00AF6FBC"/>
    <w:rPr>
      <w:color w:val="605E5C"/>
      <w:shd w:val="clear" w:color="auto" w:fill="E1DFDD"/>
    </w:rPr>
  </w:style>
  <w:style w:type="table" w:styleId="GridTable1Light">
    <w:name w:val="Grid Table 1 Light"/>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89"/>
    <w:rsid w:val="00D51DF3"/>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D51DF3"/>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89"/>
    <w:rsid w:val="00D51DF3"/>
    <w:rPr>
      <w:rFonts w:asciiTheme="minorHAnsi" w:eastAsiaTheme="minorHAnsi" w:hAnsiTheme="minorHAnsi" w:cstheme="minorBidi"/>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89"/>
    <w:rsid w:val="00D51DF3"/>
    <w:rPr>
      <w:rFonts w:asciiTheme="minorHAnsi" w:eastAsiaTheme="minorHAnsi" w:hAnsiTheme="minorHAnsi" w:cstheme="minorBid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89"/>
    <w:rsid w:val="00D51DF3"/>
    <w:rPr>
      <w:rFonts w:asciiTheme="minorHAnsi" w:eastAsiaTheme="minorHAnsi" w:hAnsiTheme="minorHAnsi" w:cstheme="minorBidi"/>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89"/>
    <w:rsid w:val="00D51DF3"/>
    <w:rPr>
      <w:rFonts w:asciiTheme="minorHAnsi" w:eastAsiaTheme="minorHAnsi" w:hAnsiTheme="minorHAnsi" w:cstheme="minorBidi"/>
      <w:color w:val="2F5496" w:themeColor="accent5" w:themeShade="BF"/>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89"/>
    <w:rsid w:val="00D51DF3"/>
    <w:rPr>
      <w:rFonts w:asciiTheme="minorHAnsi" w:eastAsiaTheme="minorHAnsi" w:hAnsiTheme="minorHAnsi" w:cstheme="minorBidi"/>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89"/>
    <w:rsid w:val="00D51DF3"/>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D51DF3"/>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89"/>
    <w:rsid w:val="00D51DF3"/>
    <w:rPr>
      <w:rFonts w:asciiTheme="minorHAnsi" w:eastAsiaTheme="minorHAnsi" w:hAnsiTheme="minorHAnsi" w:cstheme="minorBidi"/>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89"/>
    <w:rsid w:val="00D51DF3"/>
    <w:rPr>
      <w:rFonts w:asciiTheme="minorHAnsi" w:eastAsiaTheme="minorHAnsi" w:hAnsiTheme="minorHAnsi" w:cstheme="minorBid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89"/>
    <w:rsid w:val="00D51DF3"/>
    <w:rPr>
      <w:rFonts w:asciiTheme="minorHAnsi" w:eastAsiaTheme="minorHAnsi" w:hAnsiTheme="minorHAnsi" w:cstheme="minorBidi"/>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89"/>
    <w:rsid w:val="00D51DF3"/>
    <w:rPr>
      <w:rFonts w:asciiTheme="minorHAnsi" w:eastAsiaTheme="minorHAnsi" w:hAnsiTheme="minorHAnsi" w:cstheme="minorBidi"/>
      <w:color w:val="2F5496" w:themeColor="accent5" w:themeShade="BF"/>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89"/>
    <w:rsid w:val="00D51DF3"/>
    <w:rPr>
      <w:rFonts w:asciiTheme="minorHAnsi" w:eastAsiaTheme="minorHAnsi" w:hAnsiTheme="minorHAnsi" w:cstheme="minorBidi"/>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89"/>
    <w:rsid w:val="00D51DF3"/>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D51DF3"/>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D51DF3"/>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D51DF3"/>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D51DF3"/>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D51DF3"/>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D51DF3"/>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D51DF3"/>
    <w:rPr>
      <w:rFonts w:asciiTheme="minorHAnsi" w:eastAsiaTheme="minorHAnsi" w:hAnsiTheme="minorHAnsi" w:cstheme="minorBid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D51DF3"/>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89"/>
    <w:rsid w:val="00D51DF3"/>
    <w:rPr>
      <w:rFonts w:asciiTheme="minorHAnsi" w:eastAsiaTheme="minorHAnsi" w:hAnsiTheme="minorHAnsi" w:cstheme="minorBidi"/>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89"/>
    <w:rsid w:val="00D51DF3"/>
    <w:rPr>
      <w:rFonts w:asciiTheme="minorHAnsi" w:eastAsiaTheme="minorHAnsi" w:hAnsiTheme="minorHAnsi" w:cstheme="minorBidi"/>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89"/>
    <w:rsid w:val="00D51DF3"/>
    <w:rPr>
      <w:rFonts w:asciiTheme="minorHAnsi" w:eastAsiaTheme="minorHAnsi" w:hAnsiTheme="minorHAnsi" w:cstheme="minorBidi"/>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89"/>
    <w:rsid w:val="00D51DF3"/>
    <w:rPr>
      <w:rFonts w:asciiTheme="minorHAnsi" w:eastAsiaTheme="minorHAnsi" w:hAnsiTheme="minorHAnsi" w:cstheme="minorBidi"/>
      <w:color w:val="2F5496" w:themeColor="accent5" w:themeShade="BF"/>
      <w:sz w:val="22"/>
      <w:szCs w:val="22"/>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89"/>
    <w:rsid w:val="00D51DF3"/>
    <w:rPr>
      <w:rFonts w:asciiTheme="minorHAnsi" w:eastAsiaTheme="minorHAnsi" w:hAnsiTheme="minorHAnsi" w:cstheme="minorBidi"/>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89"/>
    <w:rsid w:val="00D51DF3"/>
    <w:rPr>
      <w:rFonts w:asciiTheme="minorHAnsi" w:eastAsiaTheme="minorHAnsi" w:hAnsiTheme="minorHAnsi" w:cstheme="minorBidi"/>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D51DF3"/>
    <w:rPr>
      <w:rFonts w:asciiTheme="minorHAnsi" w:eastAsiaTheme="minorHAnsi" w:hAnsiTheme="minorHAnsi" w:cstheme="minorBidi"/>
      <w:color w:val="2E74B5"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D51DF3"/>
    <w:rPr>
      <w:rFonts w:asciiTheme="minorHAnsi" w:eastAsiaTheme="minorHAnsi" w:hAnsiTheme="minorHAnsi" w:cstheme="minorBidi"/>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D51DF3"/>
    <w:rPr>
      <w:rFonts w:asciiTheme="minorHAnsi" w:eastAsiaTheme="minorHAnsi" w:hAnsiTheme="minorHAnsi" w:cstheme="minorBidi"/>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D51DF3"/>
    <w:rPr>
      <w:rFonts w:asciiTheme="minorHAnsi" w:eastAsiaTheme="minorHAnsi" w:hAnsiTheme="minorHAnsi" w:cstheme="minorBidi"/>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D51DF3"/>
    <w:rPr>
      <w:rFonts w:asciiTheme="minorHAnsi" w:eastAsiaTheme="minorHAnsi" w:hAnsiTheme="minorHAnsi" w:cstheme="minorBidi"/>
      <w:color w:val="2F5496"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D51DF3"/>
    <w:rPr>
      <w:rFonts w:asciiTheme="minorHAnsi" w:eastAsiaTheme="minorHAnsi" w:hAnsiTheme="minorHAnsi" w:cstheme="minorBidi"/>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D51DF3"/>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D51DF3"/>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89"/>
    <w:rsid w:val="00D51DF3"/>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0208">
      <w:bodyDiv w:val="1"/>
      <w:marLeft w:val="0"/>
      <w:marRight w:val="0"/>
      <w:marTop w:val="0"/>
      <w:marBottom w:val="0"/>
      <w:divBdr>
        <w:top w:val="none" w:sz="0" w:space="0" w:color="auto"/>
        <w:left w:val="none" w:sz="0" w:space="0" w:color="auto"/>
        <w:bottom w:val="none" w:sz="0" w:space="0" w:color="auto"/>
        <w:right w:val="none" w:sz="0" w:space="0" w:color="auto"/>
      </w:divBdr>
    </w:div>
    <w:div w:id="255594673">
      <w:bodyDiv w:val="1"/>
      <w:marLeft w:val="0"/>
      <w:marRight w:val="0"/>
      <w:marTop w:val="0"/>
      <w:marBottom w:val="0"/>
      <w:divBdr>
        <w:top w:val="none" w:sz="0" w:space="0" w:color="auto"/>
        <w:left w:val="none" w:sz="0" w:space="0" w:color="auto"/>
        <w:bottom w:val="none" w:sz="0" w:space="0" w:color="auto"/>
        <w:right w:val="none" w:sz="0" w:space="0" w:color="auto"/>
      </w:divBdr>
    </w:div>
    <w:div w:id="269435127">
      <w:bodyDiv w:val="1"/>
      <w:marLeft w:val="0"/>
      <w:marRight w:val="0"/>
      <w:marTop w:val="0"/>
      <w:marBottom w:val="0"/>
      <w:divBdr>
        <w:top w:val="none" w:sz="0" w:space="0" w:color="auto"/>
        <w:left w:val="none" w:sz="0" w:space="0" w:color="auto"/>
        <w:bottom w:val="none" w:sz="0" w:space="0" w:color="auto"/>
        <w:right w:val="none" w:sz="0" w:space="0" w:color="auto"/>
      </w:divBdr>
    </w:div>
    <w:div w:id="282083245">
      <w:bodyDiv w:val="1"/>
      <w:marLeft w:val="0"/>
      <w:marRight w:val="0"/>
      <w:marTop w:val="0"/>
      <w:marBottom w:val="0"/>
      <w:divBdr>
        <w:top w:val="none" w:sz="0" w:space="0" w:color="auto"/>
        <w:left w:val="none" w:sz="0" w:space="0" w:color="auto"/>
        <w:bottom w:val="none" w:sz="0" w:space="0" w:color="auto"/>
        <w:right w:val="none" w:sz="0" w:space="0" w:color="auto"/>
      </w:divBdr>
    </w:div>
    <w:div w:id="446580895">
      <w:bodyDiv w:val="1"/>
      <w:marLeft w:val="0"/>
      <w:marRight w:val="0"/>
      <w:marTop w:val="0"/>
      <w:marBottom w:val="0"/>
      <w:divBdr>
        <w:top w:val="none" w:sz="0" w:space="0" w:color="auto"/>
        <w:left w:val="none" w:sz="0" w:space="0" w:color="auto"/>
        <w:bottom w:val="none" w:sz="0" w:space="0" w:color="auto"/>
        <w:right w:val="none" w:sz="0" w:space="0" w:color="auto"/>
      </w:divBdr>
    </w:div>
    <w:div w:id="591401762">
      <w:bodyDiv w:val="1"/>
      <w:marLeft w:val="0"/>
      <w:marRight w:val="0"/>
      <w:marTop w:val="0"/>
      <w:marBottom w:val="0"/>
      <w:divBdr>
        <w:top w:val="none" w:sz="0" w:space="0" w:color="auto"/>
        <w:left w:val="none" w:sz="0" w:space="0" w:color="auto"/>
        <w:bottom w:val="none" w:sz="0" w:space="0" w:color="auto"/>
        <w:right w:val="none" w:sz="0" w:space="0" w:color="auto"/>
      </w:divBdr>
    </w:div>
    <w:div w:id="602031061">
      <w:bodyDiv w:val="1"/>
      <w:marLeft w:val="0"/>
      <w:marRight w:val="0"/>
      <w:marTop w:val="0"/>
      <w:marBottom w:val="0"/>
      <w:divBdr>
        <w:top w:val="none" w:sz="0" w:space="0" w:color="auto"/>
        <w:left w:val="none" w:sz="0" w:space="0" w:color="auto"/>
        <w:bottom w:val="none" w:sz="0" w:space="0" w:color="auto"/>
        <w:right w:val="none" w:sz="0" w:space="0" w:color="auto"/>
      </w:divBdr>
    </w:div>
    <w:div w:id="610672101">
      <w:bodyDiv w:val="1"/>
      <w:marLeft w:val="0"/>
      <w:marRight w:val="0"/>
      <w:marTop w:val="0"/>
      <w:marBottom w:val="0"/>
      <w:divBdr>
        <w:top w:val="none" w:sz="0" w:space="0" w:color="auto"/>
        <w:left w:val="none" w:sz="0" w:space="0" w:color="auto"/>
        <w:bottom w:val="none" w:sz="0" w:space="0" w:color="auto"/>
        <w:right w:val="none" w:sz="0" w:space="0" w:color="auto"/>
      </w:divBdr>
    </w:div>
    <w:div w:id="624233518">
      <w:bodyDiv w:val="1"/>
      <w:marLeft w:val="0"/>
      <w:marRight w:val="0"/>
      <w:marTop w:val="0"/>
      <w:marBottom w:val="0"/>
      <w:divBdr>
        <w:top w:val="none" w:sz="0" w:space="0" w:color="auto"/>
        <w:left w:val="none" w:sz="0" w:space="0" w:color="auto"/>
        <w:bottom w:val="none" w:sz="0" w:space="0" w:color="auto"/>
        <w:right w:val="none" w:sz="0" w:space="0" w:color="auto"/>
      </w:divBdr>
    </w:div>
    <w:div w:id="723677425">
      <w:bodyDiv w:val="1"/>
      <w:marLeft w:val="0"/>
      <w:marRight w:val="0"/>
      <w:marTop w:val="0"/>
      <w:marBottom w:val="0"/>
      <w:divBdr>
        <w:top w:val="none" w:sz="0" w:space="0" w:color="auto"/>
        <w:left w:val="none" w:sz="0" w:space="0" w:color="auto"/>
        <w:bottom w:val="none" w:sz="0" w:space="0" w:color="auto"/>
        <w:right w:val="none" w:sz="0" w:space="0" w:color="auto"/>
      </w:divBdr>
    </w:div>
    <w:div w:id="815728402">
      <w:bodyDiv w:val="1"/>
      <w:marLeft w:val="0"/>
      <w:marRight w:val="0"/>
      <w:marTop w:val="0"/>
      <w:marBottom w:val="0"/>
      <w:divBdr>
        <w:top w:val="none" w:sz="0" w:space="0" w:color="auto"/>
        <w:left w:val="none" w:sz="0" w:space="0" w:color="auto"/>
        <w:bottom w:val="none" w:sz="0" w:space="0" w:color="auto"/>
        <w:right w:val="none" w:sz="0" w:space="0" w:color="auto"/>
      </w:divBdr>
      <w:divsChild>
        <w:div w:id="910501215">
          <w:marLeft w:val="0"/>
          <w:marRight w:val="0"/>
          <w:marTop w:val="0"/>
          <w:marBottom w:val="0"/>
          <w:divBdr>
            <w:top w:val="none" w:sz="0" w:space="0" w:color="auto"/>
            <w:left w:val="none" w:sz="0" w:space="0" w:color="auto"/>
            <w:bottom w:val="none" w:sz="0" w:space="0" w:color="auto"/>
            <w:right w:val="none" w:sz="0" w:space="0" w:color="auto"/>
          </w:divBdr>
        </w:div>
      </w:divsChild>
    </w:div>
    <w:div w:id="944845674">
      <w:bodyDiv w:val="1"/>
      <w:marLeft w:val="0"/>
      <w:marRight w:val="0"/>
      <w:marTop w:val="0"/>
      <w:marBottom w:val="0"/>
      <w:divBdr>
        <w:top w:val="none" w:sz="0" w:space="0" w:color="auto"/>
        <w:left w:val="none" w:sz="0" w:space="0" w:color="auto"/>
        <w:bottom w:val="none" w:sz="0" w:space="0" w:color="auto"/>
        <w:right w:val="none" w:sz="0" w:space="0" w:color="auto"/>
      </w:divBdr>
    </w:div>
    <w:div w:id="952979098">
      <w:bodyDiv w:val="1"/>
      <w:marLeft w:val="0"/>
      <w:marRight w:val="0"/>
      <w:marTop w:val="0"/>
      <w:marBottom w:val="0"/>
      <w:divBdr>
        <w:top w:val="none" w:sz="0" w:space="0" w:color="auto"/>
        <w:left w:val="none" w:sz="0" w:space="0" w:color="auto"/>
        <w:bottom w:val="none" w:sz="0" w:space="0" w:color="auto"/>
        <w:right w:val="none" w:sz="0" w:space="0" w:color="auto"/>
      </w:divBdr>
    </w:div>
    <w:div w:id="1376929240">
      <w:bodyDiv w:val="1"/>
      <w:marLeft w:val="0"/>
      <w:marRight w:val="0"/>
      <w:marTop w:val="0"/>
      <w:marBottom w:val="0"/>
      <w:divBdr>
        <w:top w:val="none" w:sz="0" w:space="0" w:color="auto"/>
        <w:left w:val="none" w:sz="0" w:space="0" w:color="auto"/>
        <w:bottom w:val="none" w:sz="0" w:space="0" w:color="auto"/>
        <w:right w:val="none" w:sz="0" w:space="0" w:color="auto"/>
      </w:divBdr>
    </w:div>
    <w:div w:id="1565793492">
      <w:bodyDiv w:val="1"/>
      <w:marLeft w:val="0"/>
      <w:marRight w:val="0"/>
      <w:marTop w:val="0"/>
      <w:marBottom w:val="0"/>
      <w:divBdr>
        <w:top w:val="none" w:sz="0" w:space="0" w:color="auto"/>
        <w:left w:val="none" w:sz="0" w:space="0" w:color="auto"/>
        <w:bottom w:val="none" w:sz="0" w:space="0" w:color="auto"/>
        <w:right w:val="none" w:sz="0" w:space="0" w:color="auto"/>
      </w:divBdr>
    </w:div>
    <w:div w:id="1957330542">
      <w:bodyDiv w:val="1"/>
      <w:marLeft w:val="0"/>
      <w:marRight w:val="0"/>
      <w:marTop w:val="0"/>
      <w:marBottom w:val="0"/>
      <w:divBdr>
        <w:top w:val="none" w:sz="0" w:space="0" w:color="auto"/>
        <w:left w:val="none" w:sz="0" w:space="0" w:color="auto"/>
        <w:bottom w:val="none" w:sz="0" w:space="0" w:color="auto"/>
        <w:right w:val="none" w:sz="0" w:space="0" w:color="auto"/>
      </w:divBdr>
      <w:divsChild>
        <w:div w:id="2005205032">
          <w:marLeft w:val="0"/>
          <w:marRight w:val="0"/>
          <w:marTop w:val="0"/>
          <w:marBottom w:val="0"/>
          <w:divBdr>
            <w:top w:val="none" w:sz="0" w:space="0" w:color="auto"/>
            <w:left w:val="none" w:sz="0" w:space="0" w:color="auto"/>
            <w:bottom w:val="none" w:sz="0" w:space="0" w:color="auto"/>
            <w:right w:val="none" w:sz="0" w:space="0" w:color="auto"/>
          </w:divBdr>
          <w:divsChild>
            <w:div w:id="1160774996">
              <w:marLeft w:val="0"/>
              <w:marRight w:val="0"/>
              <w:marTop w:val="0"/>
              <w:marBottom w:val="0"/>
              <w:divBdr>
                <w:top w:val="none" w:sz="0" w:space="0" w:color="auto"/>
                <w:left w:val="none" w:sz="0" w:space="0" w:color="auto"/>
                <w:bottom w:val="none" w:sz="0" w:space="0" w:color="auto"/>
                <w:right w:val="none" w:sz="0" w:space="0" w:color="auto"/>
              </w:divBdr>
              <w:divsChild>
                <w:div w:id="592516733">
                  <w:marLeft w:val="0"/>
                  <w:marRight w:val="0"/>
                  <w:marTop w:val="0"/>
                  <w:marBottom w:val="0"/>
                  <w:divBdr>
                    <w:top w:val="none" w:sz="0" w:space="0" w:color="auto"/>
                    <w:left w:val="none" w:sz="0" w:space="0" w:color="auto"/>
                    <w:bottom w:val="none" w:sz="0" w:space="0" w:color="auto"/>
                    <w:right w:val="none" w:sz="0" w:space="0" w:color="auto"/>
                  </w:divBdr>
                  <w:divsChild>
                    <w:div w:id="784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hougen\AppData\Roaming\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ECCE-45F5-F648-BEDD-9B206BAD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C:\Users\lauren.hougen\AppData\Roaming\RSuiteStyleTemplate\StyleTemplate_auto-generate\RSuite.dotx</Template>
  <TotalTime>61</TotalTime>
  <Pages>148</Pages>
  <Words>32434</Words>
  <Characters>184875</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Gabriel</dc:creator>
  <cp:keywords/>
  <dc:description/>
  <cp:lastModifiedBy>Matthew Retzer</cp:lastModifiedBy>
  <cp:revision>17</cp:revision>
  <cp:lastPrinted>2020-01-30T15:22:00Z</cp:lastPrinted>
  <dcterms:created xsi:type="dcterms:W3CDTF">2020-03-30T21:38:00Z</dcterms:created>
  <dcterms:modified xsi:type="dcterms:W3CDTF">2020-04-07T20:40:00Z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6.0</vt:lpwstr>
  </property>
  <property fmtid="{D5CDD505-2E9C-101B-9397-08002B2CF9AE}" pid="3" name="Template">
    <vt:lpwstr>2</vt:lpwstr>
  </property>
</Properties>
</file>