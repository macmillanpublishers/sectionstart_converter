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2FCD" w:rsidRPr="009A2FCD" w:rsidRDefault="009A2FCD" w:rsidP="009A2FCD">
      <w:pPr>
        <w:pStyle w:val="Section-BookBOOK"/>
      </w:pPr>
      <w:bookmarkStart w:id="0" w:name="_Hlk55572731"/>
      <w:bookmarkStart w:id="1" w:name="_Hlk45695816"/>
      <w:r w:rsidRPr="009A2FCD">
        <w:t>Book</w:t>
      </w:r>
    </w:p>
    <w:p w:rsidR="009A2FCD" w:rsidRPr="009A2FCD" w:rsidRDefault="009A2FCD" w:rsidP="009A2FCD">
      <w:pPr>
        <w:pStyle w:val="Section-HalftitleSHT"/>
      </w:pPr>
      <w:r>
        <w:lastRenderedPageBreak/>
        <w:t>TP</w:t>
      </w:r>
    </w:p>
    <w:p w:rsidR="00A9146F" w:rsidRPr="00160408" w:rsidRDefault="007A66AB" w:rsidP="009A2FCD">
      <w:pPr>
        <w:pStyle w:val="TitleTtl"/>
      </w:pPr>
      <w:r w:rsidRPr="00160408">
        <w:t xml:space="preserve">The </w:t>
      </w:r>
      <w:r w:rsidR="00A057CC" w:rsidRPr="00160408">
        <w:t>Tsarina</w:t>
      </w:r>
      <w:r w:rsidR="00CC6F96" w:rsidRPr="00160408">
        <w:t>’s</w:t>
      </w:r>
      <w:r w:rsidRPr="00160408">
        <w:t xml:space="preserve"> Daughter</w:t>
      </w:r>
    </w:p>
    <w:p w:rsidR="009A2FCD" w:rsidRDefault="009A2FCD" w:rsidP="009A2FCD">
      <w:pPr>
        <w:pStyle w:val="Section-Ad-CardSAC"/>
      </w:pPr>
      <w:r>
        <w:lastRenderedPageBreak/>
        <w:t>Adcard</w:t>
      </w:r>
    </w:p>
    <w:p w:rsidR="00A9146F" w:rsidRPr="00160408" w:rsidRDefault="007A66AB" w:rsidP="009A2FCD">
      <w:pPr>
        <w:pStyle w:val="Main-HeadMHead"/>
      </w:pPr>
      <w:r w:rsidRPr="00160408">
        <w:t>Also by Ellen Alpsten</w:t>
      </w:r>
    </w:p>
    <w:p w:rsidR="00A9146F" w:rsidRDefault="00A9146F" w:rsidP="009A2FCD">
      <w:pPr>
        <w:pStyle w:val="Body-TextTx"/>
        <w:rPr>
          <w:rStyle w:val="itali0"/>
        </w:rPr>
      </w:pPr>
      <w:r w:rsidRPr="009A2FCD">
        <w:rPr>
          <w:rStyle w:val="itali0"/>
        </w:rPr>
        <w:t>Tsarina</w:t>
      </w:r>
    </w:p>
    <w:p w:rsidR="00D93832" w:rsidRPr="00D93832" w:rsidRDefault="00D93832" w:rsidP="009A2FCD">
      <w:pPr>
        <w:pStyle w:val="Body-TextTx"/>
        <w:rPr>
          <w:rStyle w:val="itali"/>
        </w:rPr>
      </w:pPr>
      <w:r w:rsidRPr="00D93832">
        <w:rPr>
          <w:rStyle w:val="itali"/>
        </w:rPr>
        <w:t>Tsarina pt 2</w:t>
      </w:r>
    </w:p>
    <w:p w:rsidR="00A9146F" w:rsidRPr="00160408" w:rsidRDefault="009A2FCD" w:rsidP="009A2FCD">
      <w:pPr>
        <w:pStyle w:val="Section-TitlepageSTI"/>
      </w:pPr>
      <w:r>
        <w:lastRenderedPageBreak/>
        <w:t>TP2</w:t>
      </w:r>
    </w:p>
    <w:p w:rsidR="00A9146F" w:rsidRPr="00160408" w:rsidRDefault="007A66AB" w:rsidP="009A2FCD">
      <w:pPr>
        <w:pStyle w:val="TitleTtl"/>
      </w:pPr>
      <w:r w:rsidRPr="00160408">
        <w:t xml:space="preserve">The </w:t>
      </w:r>
      <w:r w:rsidR="00A057CC" w:rsidRPr="00160408">
        <w:t>Tsarina</w:t>
      </w:r>
      <w:r w:rsidR="00CC6F96" w:rsidRPr="00160408">
        <w:t>’s</w:t>
      </w:r>
      <w:r w:rsidRPr="00160408">
        <w:t xml:space="preserve"> Daughter</w:t>
      </w:r>
    </w:p>
    <w:p w:rsidR="00A9146F" w:rsidRPr="00160408" w:rsidRDefault="007A66AB" w:rsidP="009A2FCD">
      <w:pPr>
        <w:pStyle w:val="Author1Au1"/>
      </w:pPr>
      <w:r w:rsidRPr="00160408">
        <w:t>Ellen Alpsten</w:t>
      </w:r>
    </w:p>
    <w:p w:rsidR="00A9146F" w:rsidRPr="00160408" w:rsidRDefault="00A9146F" w:rsidP="009A2FCD">
      <w:pPr>
        <w:pStyle w:val="Logo-PlacementLogo"/>
      </w:pPr>
      <w:r w:rsidRPr="00160408">
        <w:t>[place Imprint logo here]</w:t>
      </w:r>
    </w:p>
    <w:p w:rsidR="00A9146F" w:rsidRPr="00160408" w:rsidRDefault="007A66AB" w:rsidP="009A2FCD">
      <w:pPr>
        <w:pStyle w:val="ImprintImp"/>
      </w:pPr>
      <w:r w:rsidRPr="00160408">
        <w:t xml:space="preserve">St. </w:t>
      </w:r>
      <w:r w:rsidR="00A057CC" w:rsidRPr="00160408">
        <w:t>Martin</w:t>
      </w:r>
      <w:r w:rsidR="00CC6F96" w:rsidRPr="00160408">
        <w:t>’s</w:t>
      </w:r>
      <w:r w:rsidRPr="00160408">
        <w:t xml:space="preserve"> Press</w:t>
      </w:r>
    </w:p>
    <w:p w:rsidR="00A9146F" w:rsidRPr="00160408" w:rsidRDefault="007A66AB" w:rsidP="009A2FCD">
      <w:pPr>
        <w:pStyle w:val="CitiesCit"/>
      </w:pPr>
      <w:r w:rsidRPr="00160408">
        <w:t>New York</w:t>
      </w:r>
    </w:p>
    <w:p w:rsidR="00A9146F" w:rsidRPr="00160408" w:rsidRDefault="009A2FCD" w:rsidP="009A2FCD">
      <w:pPr>
        <w:pStyle w:val="Section-CopyrightSCR"/>
      </w:pPr>
      <w:r>
        <w:lastRenderedPageBreak/>
        <w:t>Copyright</w:t>
      </w:r>
    </w:p>
    <w:p w:rsidR="00A9146F" w:rsidRPr="00160408" w:rsidRDefault="007A66AB" w:rsidP="009A2FCD">
      <w:pPr>
        <w:pStyle w:val="Body-TextTx"/>
      </w:pPr>
      <w:r w:rsidRPr="00160408">
        <w:t xml:space="preserve">This is a work of fiction. All of the characters, organizations, and events portrayed in this novel are either products of the </w:t>
      </w:r>
      <w:r w:rsidR="00A057CC" w:rsidRPr="00160408">
        <w:t>author</w:t>
      </w:r>
      <w:r w:rsidR="00CC6F96" w:rsidRPr="00160408">
        <w:t>’s</w:t>
      </w:r>
      <w:r w:rsidRPr="00160408">
        <w:t xml:space="preserve"> imagination or are used fictitiously.</w:t>
      </w:r>
    </w:p>
    <w:p w:rsidR="00A9146F" w:rsidRPr="00160408" w:rsidRDefault="007A66AB" w:rsidP="009A2FCD">
      <w:pPr>
        <w:pStyle w:val="Body-TextTx"/>
      </w:pPr>
      <w:r w:rsidRPr="00160408">
        <w:t xml:space="preserve">First published in the United States by St. </w:t>
      </w:r>
      <w:r w:rsidR="00A057CC" w:rsidRPr="00160408">
        <w:t>Martin</w:t>
      </w:r>
      <w:r w:rsidR="00CC6F96" w:rsidRPr="00160408">
        <w:t>’s</w:t>
      </w:r>
      <w:r w:rsidRPr="00160408">
        <w:t xml:space="preserve"> Press, an imprint of St. </w:t>
      </w:r>
      <w:r w:rsidR="00A057CC" w:rsidRPr="00160408">
        <w:t>Martin</w:t>
      </w:r>
      <w:r w:rsidR="00CC6F96" w:rsidRPr="00160408">
        <w:t>’s</w:t>
      </w:r>
      <w:r w:rsidRPr="00160408">
        <w:t xml:space="preserve"> Publishing Group</w:t>
      </w:r>
    </w:p>
    <w:p w:rsidR="00A9146F" w:rsidRPr="00160408" w:rsidRDefault="00A9146F" w:rsidP="009A2FCD">
      <w:pPr>
        <w:pStyle w:val="Body-TextTx"/>
      </w:pPr>
      <w:r w:rsidRPr="009A2FCD">
        <w:rPr>
          <w:rStyle w:val="smallcapssc"/>
        </w:rPr>
        <w:t xml:space="preserve">THE </w:t>
      </w:r>
      <w:r w:rsidR="00A057CC" w:rsidRPr="009A2FCD">
        <w:rPr>
          <w:rStyle w:val="smallcapssc"/>
        </w:rPr>
        <w:t>TSARINA</w:t>
      </w:r>
      <w:r w:rsidR="00CC6F96" w:rsidRPr="009A2FCD">
        <w:rPr>
          <w:rStyle w:val="smallcapssc"/>
        </w:rPr>
        <w:t>’s</w:t>
      </w:r>
      <w:r w:rsidRPr="009A2FCD">
        <w:rPr>
          <w:rStyle w:val="smallcapssc"/>
        </w:rPr>
        <w:t xml:space="preserve"> DAUGHTER.</w:t>
      </w:r>
      <w:r w:rsidR="007A66AB" w:rsidRPr="00160408">
        <w:t xml:space="preserve"> Copyright </w:t>
      </w:r>
      <w:r w:rsidR="007A66AB" w:rsidRPr="00160408">
        <w:sym w:font="Symbol" w:char="F0D3"/>
      </w:r>
      <w:r w:rsidR="007A66AB" w:rsidRPr="00160408">
        <w:t xml:space="preserve"> 2021 by Sunbird Stories Ltd. All rights reserved. Printed in the United States of America. For information, address St. </w:t>
      </w:r>
      <w:r w:rsidR="00A057CC" w:rsidRPr="00160408">
        <w:t>Martin</w:t>
      </w:r>
      <w:r w:rsidR="00CC6F96" w:rsidRPr="00160408">
        <w:t>’s</w:t>
      </w:r>
      <w:r w:rsidR="007A66AB" w:rsidRPr="00160408">
        <w:t xml:space="preserve"> Publishing Group, 120 Broadway, New York, NY 10271.</w:t>
      </w:r>
    </w:p>
    <w:p w:rsidR="00A9146F" w:rsidRPr="00160408" w:rsidRDefault="00A9146F" w:rsidP="009A2FCD">
      <w:pPr>
        <w:pStyle w:val="Body-TextTx"/>
      </w:pPr>
      <w:r w:rsidRPr="00160408">
        <w:rPr>
          <w:rStyle w:val="spanhyperlinkurl"/>
        </w:rPr>
        <w:t>www.stmartins.com</w:t>
      </w:r>
    </w:p>
    <w:p w:rsidR="00A9146F" w:rsidRPr="00160408" w:rsidRDefault="007A66AB" w:rsidP="009A2FCD">
      <w:pPr>
        <w:pStyle w:val="Body-TextTx"/>
      </w:pPr>
      <w:r w:rsidRPr="00160408">
        <w:t>Library of Congress Cataloging-in-Publication Data (</w:t>
      </w:r>
      <w:r w:rsidRPr="00160408">
        <w:rPr>
          <w:rStyle w:val="spanmaterialtocometk"/>
        </w:rPr>
        <w:t>TK</w:t>
      </w:r>
      <w:r w:rsidRPr="00160408">
        <w:t>)</w:t>
      </w:r>
    </w:p>
    <w:p w:rsidR="00A9146F" w:rsidRPr="00160408" w:rsidRDefault="007A66AB" w:rsidP="009A2FCD">
      <w:pPr>
        <w:pStyle w:val="Body-TextTx"/>
      </w:pPr>
      <w:r w:rsidRPr="00160408">
        <w:t xml:space="preserve">ISBN </w:t>
      </w:r>
      <w:r w:rsidR="00A9146F" w:rsidRPr="009A2FCD">
        <w:rPr>
          <w:rStyle w:val="cs-isbnisbn"/>
        </w:rPr>
        <w:t>978-1-250-21440-9</w:t>
      </w:r>
      <w:r w:rsidRPr="00160408">
        <w:t xml:space="preserve"> (hardcover)</w:t>
      </w:r>
    </w:p>
    <w:p w:rsidR="00A9146F" w:rsidRPr="00160408" w:rsidRDefault="007A66AB" w:rsidP="009A2FCD">
      <w:pPr>
        <w:pStyle w:val="Body-TextTx"/>
      </w:pPr>
      <w:r w:rsidRPr="00160408">
        <w:t xml:space="preserve">ISBN </w:t>
      </w:r>
      <w:r w:rsidR="00A9146F" w:rsidRPr="009A2FCD">
        <w:rPr>
          <w:rStyle w:val="cs-isbnisbn"/>
        </w:rPr>
        <w:t>978-1-250-21442-3</w:t>
      </w:r>
      <w:r w:rsidRPr="00160408">
        <w:t xml:space="preserve"> (ebook)</w:t>
      </w:r>
    </w:p>
    <w:p w:rsidR="00A9146F" w:rsidRPr="00160408" w:rsidRDefault="007A66AB" w:rsidP="009A2FCD">
      <w:pPr>
        <w:pStyle w:val="Body-TextTx"/>
      </w:pPr>
      <w:r w:rsidRPr="00160408">
        <w:t>Our books may be purchased in bulk for promotional, educational, or business use. Please contact your local bookseller or the Macmillan Corporate and Premium Sales Department at 1-800-221-7945, extension 5442, or by email at</w:t>
      </w:r>
      <w:r w:rsidR="004945A4" w:rsidRPr="00160408">
        <w:t xml:space="preserve"> </w:t>
      </w:r>
      <w:r w:rsidR="00A9146F" w:rsidRPr="00160408">
        <w:rPr>
          <w:rStyle w:val="spanhyperlinkurl"/>
        </w:rPr>
        <w:t>MacmillanSpecialMarkets@macmillan.com</w:t>
      </w:r>
      <w:r w:rsidRPr="00160408">
        <w:t>.</w:t>
      </w:r>
    </w:p>
    <w:p w:rsidR="00A9146F" w:rsidRPr="00160408" w:rsidRDefault="007A66AB" w:rsidP="009A2FCD">
      <w:pPr>
        <w:pStyle w:val="Body-TextTx"/>
      </w:pPr>
      <w:r w:rsidRPr="00160408">
        <w:lastRenderedPageBreak/>
        <w:t>Originally published in the United Kingdom by Bloomsbury</w:t>
      </w:r>
    </w:p>
    <w:p w:rsidR="00A9146F" w:rsidRPr="00160408" w:rsidRDefault="007A66AB" w:rsidP="009A2FCD">
      <w:pPr>
        <w:pStyle w:val="Body-TextTx"/>
      </w:pPr>
      <w:r w:rsidRPr="00160408">
        <w:t>First U.S. Edition 2021</w:t>
      </w:r>
    </w:p>
    <w:p w:rsidR="00A9146F" w:rsidRPr="00160408" w:rsidRDefault="007A66AB" w:rsidP="009A2FCD">
      <w:pPr>
        <w:pStyle w:val="Body-TextTx"/>
      </w:pPr>
      <w:r w:rsidRPr="00160408">
        <w:t>10</w:t>
      </w:r>
      <w:r w:rsidR="00A9146F" w:rsidRPr="00160408">
        <w:rPr>
          <w:rStyle w:val="spanpreservecharacterspre"/>
        </w:rPr>
        <w:t xml:space="preserve"> </w:t>
      </w:r>
      <w:r w:rsidRPr="00160408">
        <w:t>9</w:t>
      </w:r>
      <w:r w:rsidR="00A9146F" w:rsidRPr="00160408">
        <w:rPr>
          <w:rStyle w:val="spanpreservecharacterspre"/>
        </w:rPr>
        <w:t xml:space="preserve"> </w:t>
      </w:r>
      <w:r w:rsidRPr="00160408">
        <w:t>8</w:t>
      </w:r>
      <w:r w:rsidR="00A9146F" w:rsidRPr="00160408">
        <w:rPr>
          <w:rStyle w:val="spanpreservecharacterspre"/>
        </w:rPr>
        <w:t xml:space="preserve"> </w:t>
      </w:r>
      <w:r w:rsidRPr="00160408">
        <w:t>7</w:t>
      </w:r>
      <w:r w:rsidR="00A9146F" w:rsidRPr="00160408">
        <w:rPr>
          <w:rStyle w:val="spanpreservecharacterspre"/>
        </w:rPr>
        <w:t xml:space="preserve"> </w:t>
      </w:r>
      <w:r w:rsidRPr="00160408">
        <w:t>6</w:t>
      </w:r>
      <w:r w:rsidR="00A9146F" w:rsidRPr="00160408">
        <w:rPr>
          <w:rStyle w:val="spanpreservecharacterspre"/>
        </w:rPr>
        <w:t xml:space="preserve"> </w:t>
      </w:r>
      <w:r w:rsidRPr="00160408">
        <w:t>5</w:t>
      </w:r>
      <w:r w:rsidR="00A9146F" w:rsidRPr="00160408">
        <w:rPr>
          <w:rStyle w:val="spanpreservecharacterspre"/>
        </w:rPr>
        <w:t xml:space="preserve"> </w:t>
      </w:r>
      <w:r w:rsidRPr="00160408">
        <w:t>4</w:t>
      </w:r>
      <w:r w:rsidR="00A9146F" w:rsidRPr="00160408">
        <w:rPr>
          <w:rStyle w:val="spanpreservecharacterspre"/>
        </w:rPr>
        <w:t xml:space="preserve"> </w:t>
      </w:r>
      <w:r w:rsidRPr="00160408">
        <w:t>3</w:t>
      </w:r>
      <w:r w:rsidR="00A9146F" w:rsidRPr="00160408">
        <w:rPr>
          <w:rStyle w:val="spanpreservecharacterspre"/>
        </w:rPr>
        <w:t xml:space="preserve"> </w:t>
      </w:r>
      <w:r w:rsidRPr="00160408">
        <w:t>2</w:t>
      </w:r>
      <w:r w:rsidR="00A9146F" w:rsidRPr="00160408">
        <w:rPr>
          <w:rStyle w:val="spanpreservecharacterspre"/>
        </w:rPr>
        <w:t xml:space="preserve"> </w:t>
      </w:r>
      <w:r w:rsidRPr="00160408">
        <w:t>1</w:t>
      </w:r>
    </w:p>
    <w:p w:rsidR="00A9146F" w:rsidRPr="00160408" w:rsidRDefault="009A2FCD" w:rsidP="009A2FCD">
      <w:pPr>
        <w:pStyle w:val="Section-DedicationSDE"/>
      </w:pPr>
      <w:r>
        <w:lastRenderedPageBreak/>
        <w:t>Ded</w:t>
      </w:r>
    </w:p>
    <w:p w:rsidR="00A9146F" w:rsidRDefault="007A66AB" w:rsidP="00306D3B">
      <w:pPr>
        <w:pStyle w:val="Dedicationded"/>
      </w:pPr>
      <w:r w:rsidRPr="00160408">
        <w:t>For my mother, who believed it all to be possible, but did not live to see it happen</w:t>
      </w:r>
    </w:p>
    <w:p w:rsidR="00437F25" w:rsidRPr="00160408" w:rsidRDefault="00437F25" w:rsidP="00437F25">
      <w:pPr>
        <w:pStyle w:val="DedicationDed0"/>
      </w:pPr>
      <w:r>
        <w:t>Also my Dad, who BELIEVES IN ALIENS</w:t>
      </w:r>
    </w:p>
    <w:p w:rsidR="00A9146F" w:rsidRPr="00160408" w:rsidRDefault="009A2FCD" w:rsidP="009A2FCD">
      <w:pPr>
        <w:pStyle w:val="Section-Front-Matter-GeneralSFM"/>
      </w:pPr>
      <w:r>
        <w:lastRenderedPageBreak/>
        <w:t>fmg</w:t>
      </w:r>
    </w:p>
    <w:p w:rsidR="00A9146F" w:rsidRPr="00160408" w:rsidRDefault="007A66AB" w:rsidP="009A2FCD">
      <w:pPr>
        <w:pStyle w:val="TitleTtl"/>
      </w:pPr>
      <w:r w:rsidRPr="00160408">
        <w:rPr>
          <w:lang w:eastAsia="en-GB"/>
        </w:rPr>
        <w:t>CAST OF CHARACTE</w:t>
      </w:r>
      <w:r w:rsidR="009A2FCD">
        <w:rPr>
          <w:lang w:eastAsia="en-GB"/>
        </w:rPr>
        <w:t>t</w:t>
      </w:r>
      <w:r w:rsidRPr="00160408">
        <w:rPr>
          <w:lang w:eastAsia="en-GB"/>
        </w:rPr>
        <w:t>RS</w:t>
      </w:r>
    </w:p>
    <w:p w:rsidR="00A9146F" w:rsidRPr="00160408" w:rsidRDefault="00A057CC" w:rsidP="009A2FCD">
      <w:pPr>
        <w:pStyle w:val="SubtitleSttl0"/>
      </w:pPr>
      <w:r w:rsidRPr="00160408">
        <w:rPr>
          <w:lang w:eastAsia="en-GB"/>
        </w:rPr>
        <w:t>Elizabeth</w:t>
      </w:r>
      <w:r w:rsidR="00CC6F96" w:rsidRPr="00160408">
        <w:rPr>
          <w:lang w:eastAsia="en-GB"/>
        </w:rPr>
        <w:t>’s</w:t>
      </w:r>
      <w:r w:rsidR="007A66AB" w:rsidRPr="00160408">
        <w:rPr>
          <w:lang w:eastAsia="en-GB"/>
        </w:rPr>
        <w:t xml:space="preserve"> family</w:t>
      </w:r>
    </w:p>
    <w:p w:rsidR="00A9146F" w:rsidRPr="0004324F" w:rsidRDefault="007A66AB" w:rsidP="00411592">
      <w:pPr>
        <w:pStyle w:val="AddressAdd0"/>
      </w:pPr>
      <w:r w:rsidRPr="0004324F">
        <w:rPr>
          <w:lang w:eastAsia="en-GB"/>
        </w:rPr>
        <w:t>Elizabeth Petrovna Romanova, daughter of Tsar Peter the Great and Catherine Alexeyevna, Catherine I of All the Russias.</w:t>
      </w:r>
      <w:r w:rsidR="003952BC">
        <w:rPr>
          <w:rStyle w:val="FootnoteReference"/>
          <w:lang w:eastAsia="en-GB"/>
        </w:rPr>
        <w:footnoteReference w:id="1"/>
      </w:r>
    </w:p>
    <w:p w:rsidR="00A9146F" w:rsidRPr="0004324F" w:rsidRDefault="007A66AB" w:rsidP="009A2FCD">
      <w:pPr>
        <w:pStyle w:val="Unnum-Level-1-ListUl1"/>
      </w:pPr>
      <w:r w:rsidRPr="0004324F">
        <w:rPr>
          <w:lang w:eastAsia="en-GB"/>
        </w:rPr>
        <w:t xml:space="preserve">Tsar Alexis Mikhailovich Romanov of All the Russias, </w:t>
      </w:r>
      <w:r w:rsidR="00A057CC" w:rsidRPr="0004324F">
        <w:rPr>
          <w:lang w:eastAsia="en-GB"/>
        </w:rPr>
        <w:t>Elizabeth</w:t>
      </w:r>
      <w:r w:rsidR="00CC6F96" w:rsidRPr="0004324F">
        <w:rPr>
          <w:lang w:eastAsia="en-GB"/>
        </w:rPr>
        <w:t>’s</w:t>
      </w:r>
      <w:r w:rsidRPr="0004324F">
        <w:rPr>
          <w:lang w:eastAsia="en-GB"/>
        </w:rPr>
        <w:t xml:space="preserve"> grandfather and the second Romanov Tsar</w:t>
      </w:r>
      <w:r w:rsidR="00BE7351">
        <w:rPr>
          <w:rStyle w:val="EndnoteReference"/>
          <w:lang w:eastAsia="en-GB"/>
        </w:rPr>
        <w:endnoteReference w:id="1"/>
      </w:r>
    </w:p>
    <w:p w:rsidR="00A9146F" w:rsidRDefault="007A66AB" w:rsidP="009A2FCD">
      <w:pPr>
        <w:pStyle w:val="Unnum-Level-1-ListUl1"/>
        <w:rPr>
          <w:lang w:eastAsia="en-GB"/>
        </w:rPr>
      </w:pPr>
      <w:r w:rsidRPr="0004324F">
        <w:rPr>
          <w:lang w:eastAsia="en-GB"/>
        </w:rPr>
        <w:t xml:space="preserve">Tsar Peter the Great of All the Russias; also known as Peter Alexeyevich Romanov, </w:t>
      </w:r>
      <w:r w:rsidR="00A9146F" w:rsidRPr="002270A4">
        <w:rPr>
          <w:rStyle w:val="itali0"/>
        </w:rPr>
        <w:t>batjuschka</w:t>
      </w:r>
      <w:r w:rsidRPr="0004324F">
        <w:rPr>
          <w:lang w:eastAsia="en-GB"/>
        </w:rPr>
        <w:t xml:space="preserve"> Tsar, Peter I. </w:t>
      </w:r>
      <w:r w:rsidR="00A057CC" w:rsidRPr="0004324F">
        <w:rPr>
          <w:lang w:eastAsia="en-GB"/>
        </w:rPr>
        <w:t>Elizabeth</w:t>
      </w:r>
      <w:r w:rsidR="00CC6F96" w:rsidRPr="0004324F">
        <w:rPr>
          <w:lang w:eastAsia="en-GB"/>
        </w:rPr>
        <w:t>’s</w:t>
      </w:r>
      <w:r w:rsidRPr="0004324F">
        <w:rPr>
          <w:lang w:eastAsia="en-GB"/>
        </w:rPr>
        <w:t xml:space="preserve"> father.</w:t>
      </w:r>
    </w:p>
    <w:tbl>
      <w:tblPr>
        <w:tblStyle w:val="TableGrid"/>
        <w:tblW w:w="0" w:type="auto"/>
        <w:tblInd w:w="720" w:type="dxa"/>
        <w:tblLook w:val="04A0" w:firstRow="1" w:lastRow="0" w:firstColumn="1" w:lastColumn="0" w:noHBand="0" w:noVBand="1"/>
      </w:tblPr>
      <w:tblGrid>
        <w:gridCol w:w="3053"/>
        <w:gridCol w:w="3103"/>
      </w:tblGrid>
      <w:tr w:rsidR="005A0DDA" w:rsidTr="005A0DDA">
        <w:tc>
          <w:tcPr>
            <w:tcW w:w="3438" w:type="dxa"/>
          </w:tcPr>
          <w:p w:rsidR="005A0DDA" w:rsidRDefault="005A0DDA" w:rsidP="005A0DDA">
            <w:pPr>
              <w:pStyle w:val="Epigraph-VerseEpiv0"/>
            </w:pPr>
            <w:r>
              <w:lastRenderedPageBreak/>
              <w:t>Ev new</w:t>
            </w:r>
          </w:p>
        </w:tc>
        <w:tc>
          <w:tcPr>
            <w:tcW w:w="3438" w:type="dxa"/>
          </w:tcPr>
          <w:p w:rsidR="005A0DDA" w:rsidRDefault="005A0DDA" w:rsidP="005A0DDA">
            <w:pPr>
              <w:pStyle w:val="Epigraph-verseepiv"/>
            </w:pPr>
            <w:r>
              <w:t>Ev old</w:t>
            </w:r>
          </w:p>
        </w:tc>
      </w:tr>
    </w:tbl>
    <w:p w:rsidR="005A0DDA" w:rsidRPr="0004324F" w:rsidRDefault="005A0DDA" w:rsidP="009A2FCD">
      <w:pPr>
        <w:pStyle w:val="Unnum-Level-1-ListUl1"/>
      </w:pPr>
    </w:p>
    <w:p w:rsidR="00A9146F" w:rsidRPr="0004324F" w:rsidRDefault="007A66AB" w:rsidP="009A2FCD">
      <w:pPr>
        <w:pStyle w:val="Unnum-Level-1-ListUl1"/>
      </w:pPr>
      <w:r w:rsidRPr="0004324F">
        <w:rPr>
          <w:lang w:eastAsia="en-GB"/>
        </w:rPr>
        <w:t xml:space="preserve">Catherine Alexeyevna, a serf, former mistress and now wife of Peter the Great, later Tsarina Catherine I. of All the Russias. </w:t>
      </w:r>
      <w:r w:rsidR="00A057CC" w:rsidRPr="0004324F">
        <w:rPr>
          <w:lang w:eastAsia="en-GB"/>
        </w:rPr>
        <w:t>Elizabeth</w:t>
      </w:r>
      <w:r w:rsidR="00CC6F96" w:rsidRPr="0004324F">
        <w:rPr>
          <w:lang w:eastAsia="en-GB"/>
        </w:rPr>
        <w:t>’s</w:t>
      </w:r>
      <w:r w:rsidRPr="0004324F">
        <w:rPr>
          <w:lang w:eastAsia="en-GB"/>
        </w:rPr>
        <w:t xml:space="preserve"> mother</w:t>
      </w:r>
    </w:p>
    <w:p w:rsidR="00A9146F" w:rsidRPr="0004324F" w:rsidRDefault="007A66AB" w:rsidP="009A2FCD">
      <w:pPr>
        <w:pStyle w:val="Unnum-Level-1-ListUl1"/>
      </w:pPr>
      <w:r w:rsidRPr="0004324F">
        <w:rPr>
          <w:lang w:eastAsia="en-GB"/>
        </w:rPr>
        <w:t>Evdokia Lopukina, Peter I.</w:t>
      </w:r>
      <w:r w:rsidR="00CC6F96" w:rsidRPr="0004324F">
        <w:rPr>
          <w:lang w:eastAsia="en-GB"/>
        </w:rPr>
        <w:t>’s</w:t>
      </w:r>
      <w:r w:rsidRPr="0004324F">
        <w:rPr>
          <w:lang w:eastAsia="en-GB"/>
        </w:rPr>
        <w:t xml:space="preserve"> first wife, mother of the Tsarevich Alexey, formerly Tsaritsa of All the Russias.</w:t>
      </w:r>
    </w:p>
    <w:p w:rsidR="00A9146F" w:rsidRPr="0004324F" w:rsidRDefault="007A66AB" w:rsidP="009A2FCD">
      <w:pPr>
        <w:pStyle w:val="Unnum-Level-1-ListUl1"/>
      </w:pPr>
      <w:r w:rsidRPr="0004324F">
        <w:rPr>
          <w:lang w:eastAsia="en-GB"/>
        </w:rPr>
        <w:t xml:space="preserve">Tsarevich Alexey, Peter and </w:t>
      </w:r>
      <w:r w:rsidR="00A057CC" w:rsidRPr="0004324F">
        <w:rPr>
          <w:lang w:eastAsia="en-GB"/>
        </w:rPr>
        <w:t>Evdokia</w:t>
      </w:r>
      <w:r w:rsidR="00CC6F96" w:rsidRPr="0004324F">
        <w:rPr>
          <w:lang w:eastAsia="en-GB"/>
        </w:rPr>
        <w:t>’s</w:t>
      </w:r>
      <w:r w:rsidRPr="0004324F">
        <w:rPr>
          <w:lang w:eastAsia="en-GB"/>
        </w:rPr>
        <w:t xml:space="preserve"> son and original heir, </w:t>
      </w:r>
      <w:r w:rsidR="00A057CC" w:rsidRPr="0004324F">
        <w:rPr>
          <w:lang w:eastAsia="en-GB"/>
        </w:rPr>
        <w:t>Elizabeth</w:t>
      </w:r>
      <w:r w:rsidR="00CC6F96" w:rsidRPr="0004324F">
        <w:rPr>
          <w:lang w:eastAsia="en-GB"/>
        </w:rPr>
        <w:t>’s</w:t>
      </w:r>
      <w:r w:rsidRPr="0004324F">
        <w:rPr>
          <w:lang w:eastAsia="en-GB"/>
        </w:rPr>
        <w:t xml:space="preserve"> half-brother</w:t>
      </w:r>
    </w:p>
    <w:p w:rsidR="00A9146F" w:rsidRPr="0004324F" w:rsidRDefault="007A66AB" w:rsidP="009A2FCD">
      <w:pPr>
        <w:pStyle w:val="Unnum-Level-1-ListUl1"/>
      </w:pPr>
      <w:r w:rsidRPr="0004324F">
        <w:rPr>
          <w:lang w:eastAsia="en-GB"/>
        </w:rPr>
        <w:t>Peter Alexeyevich Romanov,</w:t>
      </w:r>
      <w:r w:rsidR="00CC6F96" w:rsidRPr="0004324F">
        <w:rPr>
          <w:lang w:eastAsia="en-GB"/>
        </w:rPr>
        <w:t xml:space="preserve"> “Petrushka” </w:t>
      </w:r>
      <w:r w:rsidRPr="0004324F">
        <w:rPr>
          <w:lang w:eastAsia="en-GB"/>
        </w:rPr>
        <w:t xml:space="preserve">Alexey and Sophie </w:t>
      </w:r>
      <w:r w:rsidR="00A057CC" w:rsidRPr="0004324F">
        <w:rPr>
          <w:lang w:eastAsia="en-GB"/>
        </w:rPr>
        <w:t>Charlotte</w:t>
      </w:r>
      <w:r w:rsidR="00CC6F96" w:rsidRPr="0004324F">
        <w:rPr>
          <w:lang w:eastAsia="en-GB"/>
        </w:rPr>
        <w:t>’s</w:t>
      </w:r>
      <w:r w:rsidRPr="0004324F">
        <w:rPr>
          <w:lang w:eastAsia="en-GB"/>
        </w:rPr>
        <w:t xml:space="preserve"> son. Tsar Peter I. of All the Russias, </w:t>
      </w:r>
      <w:r w:rsidR="00A057CC" w:rsidRPr="0004324F">
        <w:rPr>
          <w:lang w:eastAsia="en-GB"/>
        </w:rPr>
        <w:t>Elizabeth</w:t>
      </w:r>
      <w:r w:rsidR="00CC6F96" w:rsidRPr="0004324F">
        <w:rPr>
          <w:lang w:eastAsia="en-GB"/>
        </w:rPr>
        <w:t>’s</w:t>
      </w:r>
      <w:r w:rsidRPr="0004324F">
        <w:rPr>
          <w:lang w:eastAsia="en-GB"/>
        </w:rPr>
        <w:t xml:space="preserve"> nephew.</w:t>
      </w:r>
    </w:p>
    <w:p w:rsidR="00A9146F" w:rsidRPr="0004324F" w:rsidRDefault="007A66AB" w:rsidP="009A2FCD">
      <w:pPr>
        <w:pStyle w:val="Unnum-Level-1-ListUl1"/>
      </w:pPr>
      <w:r w:rsidRPr="0004324F">
        <w:rPr>
          <w:lang w:eastAsia="en-GB"/>
        </w:rPr>
        <w:t>Anna Petrovna Romanova,</w:t>
      </w:r>
      <w:r w:rsidR="00CC6F96" w:rsidRPr="0004324F">
        <w:rPr>
          <w:lang w:eastAsia="en-GB"/>
        </w:rPr>
        <w:t xml:space="preserve"> “Anoushka</w:t>
      </w:r>
      <w:r w:rsidR="00160408" w:rsidRPr="0004324F">
        <w:rPr>
          <w:lang w:eastAsia="en-GB"/>
        </w:rPr>
        <w:t>,</w:t>
      </w:r>
      <w:r w:rsidR="00CC6F96" w:rsidRPr="0004324F">
        <w:rPr>
          <w:lang w:eastAsia="en-GB"/>
        </w:rPr>
        <w:t>”</w:t>
      </w:r>
      <w:r w:rsidRPr="0004324F">
        <w:rPr>
          <w:lang w:eastAsia="en-GB"/>
        </w:rPr>
        <w:t xml:space="preserve"> daughter of Peter the Great and Catherine Alexeyevna. </w:t>
      </w:r>
      <w:r w:rsidR="00A057CC" w:rsidRPr="0004324F">
        <w:rPr>
          <w:lang w:eastAsia="en-GB"/>
        </w:rPr>
        <w:t>Elizabeth</w:t>
      </w:r>
      <w:r w:rsidR="00CC6F96" w:rsidRPr="0004324F">
        <w:rPr>
          <w:lang w:eastAsia="en-GB"/>
        </w:rPr>
        <w:t>’s</w:t>
      </w:r>
      <w:r w:rsidRPr="0004324F">
        <w:rPr>
          <w:lang w:eastAsia="en-GB"/>
        </w:rPr>
        <w:t xml:space="preserve"> sister.</w:t>
      </w:r>
    </w:p>
    <w:p w:rsidR="00A9146F" w:rsidRPr="0004324F" w:rsidRDefault="007A66AB" w:rsidP="009A2FCD">
      <w:pPr>
        <w:pStyle w:val="Unnum-Level-1-ListUl1"/>
      </w:pPr>
      <w:r w:rsidRPr="0004324F">
        <w:rPr>
          <w:lang w:eastAsia="en-GB"/>
        </w:rPr>
        <w:t xml:space="preserve">Regent Sophia Alexeyevna Romanonva, Peter the </w:t>
      </w:r>
      <w:r w:rsidR="00A057CC" w:rsidRPr="0004324F">
        <w:rPr>
          <w:lang w:eastAsia="en-GB"/>
        </w:rPr>
        <w:t>Great</w:t>
      </w:r>
      <w:r w:rsidR="00CC6F96" w:rsidRPr="0004324F">
        <w:rPr>
          <w:lang w:eastAsia="en-GB"/>
        </w:rPr>
        <w:t>’s</w:t>
      </w:r>
      <w:r w:rsidRPr="0004324F">
        <w:rPr>
          <w:lang w:eastAsia="en-GB"/>
        </w:rPr>
        <w:t xml:space="preserve"> half-sister, </w:t>
      </w:r>
      <w:r w:rsidR="00A057CC" w:rsidRPr="0004324F">
        <w:rPr>
          <w:lang w:eastAsia="en-GB"/>
        </w:rPr>
        <w:t>Elizabeth</w:t>
      </w:r>
      <w:r w:rsidR="00CC6F96" w:rsidRPr="0004324F">
        <w:rPr>
          <w:lang w:eastAsia="en-GB"/>
        </w:rPr>
        <w:t>’s</w:t>
      </w:r>
      <w:r w:rsidRPr="0004324F">
        <w:rPr>
          <w:lang w:eastAsia="en-GB"/>
        </w:rPr>
        <w:t xml:space="preserve"> aunt</w:t>
      </w:r>
    </w:p>
    <w:p w:rsidR="00A9146F" w:rsidRPr="0004324F" w:rsidRDefault="007A66AB" w:rsidP="009A2FCD">
      <w:pPr>
        <w:pStyle w:val="Unnum-Level-1-ListUl1"/>
      </w:pPr>
      <w:r w:rsidRPr="0004324F">
        <w:rPr>
          <w:lang w:eastAsia="en-GB"/>
        </w:rPr>
        <w:t xml:space="preserve">Tsar Ivan V. of All the Russias, Peter the </w:t>
      </w:r>
      <w:r w:rsidR="00A057CC" w:rsidRPr="0004324F">
        <w:rPr>
          <w:lang w:eastAsia="en-GB"/>
        </w:rPr>
        <w:t>Great</w:t>
      </w:r>
      <w:r w:rsidR="00CC6F96" w:rsidRPr="0004324F">
        <w:rPr>
          <w:lang w:eastAsia="en-GB"/>
        </w:rPr>
        <w:t>’s</w:t>
      </w:r>
      <w:r w:rsidRPr="0004324F">
        <w:rPr>
          <w:lang w:eastAsia="en-GB"/>
        </w:rPr>
        <w:t xml:space="preserve"> half-brother, </w:t>
      </w:r>
      <w:r w:rsidR="00A057CC" w:rsidRPr="0004324F">
        <w:rPr>
          <w:lang w:eastAsia="en-GB"/>
        </w:rPr>
        <w:t>Elizabeth</w:t>
      </w:r>
      <w:r w:rsidR="00CC6F96" w:rsidRPr="0004324F">
        <w:rPr>
          <w:lang w:eastAsia="en-GB"/>
        </w:rPr>
        <w:t>’s</w:t>
      </w:r>
      <w:r w:rsidRPr="0004324F">
        <w:rPr>
          <w:lang w:eastAsia="en-GB"/>
        </w:rPr>
        <w:t xml:space="preserve"> uncle</w:t>
      </w:r>
    </w:p>
    <w:p w:rsidR="00A9146F" w:rsidRPr="0004324F" w:rsidRDefault="007A66AB" w:rsidP="009A2FCD">
      <w:pPr>
        <w:pStyle w:val="Unnum-Level-1-ListUl1"/>
      </w:pPr>
      <w:r w:rsidRPr="0004324F">
        <w:rPr>
          <w:lang w:eastAsia="en-GB"/>
        </w:rPr>
        <w:lastRenderedPageBreak/>
        <w:t xml:space="preserve">Tsaritsa Praskovia Ivanovna, </w:t>
      </w:r>
      <w:r w:rsidR="00A057CC" w:rsidRPr="0004324F">
        <w:rPr>
          <w:lang w:eastAsia="en-GB"/>
        </w:rPr>
        <w:t>Ivan</w:t>
      </w:r>
      <w:r w:rsidR="00CC6F96" w:rsidRPr="0004324F">
        <w:rPr>
          <w:lang w:eastAsia="en-GB"/>
        </w:rPr>
        <w:t>’s</w:t>
      </w:r>
      <w:r w:rsidRPr="0004324F">
        <w:rPr>
          <w:lang w:eastAsia="en-GB"/>
        </w:rPr>
        <w:t xml:space="preserve"> widow, </w:t>
      </w:r>
      <w:r w:rsidR="00A057CC" w:rsidRPr="0004324F">
        <w:rPr>
          <w:lang w:eastAsia="en-GB"/>
        </w:rPr>
        <w:t>Elizabeth</w:t>
      </w:r>
      <w:r w:rsidR="00CC6F96" w:rsidRPr="0004324F">
        <w:rPr>
          <w:lang w:eastAsia="en-GB"/>
        </w:rPr>
        <w:t>’s</w:t>
      </w:r>
      <w:r w:rsidRPr="0004324F">
        <w:rPr>
          <w:lang w:eastAsia="en-GB"/>
        </w:rPr>
        <w:t xml:space="preserve"> aunt</w:t>
      </w:r>
    </w:p>
    <w:p w:rsidR="00A9146F" w:rsidRPr="0004324F" w:rsidRDefault="007A66AB" w:rsidP="009A2FCD">
      <w:pPr>
        <w:pStyle w:val="Unnum-Level-1-ListUl1"/>
      </w:pPr>
      <w:r w:rsidRPr="0004324F">
        <w:rPr>
          <w:lang w:eastAsia="en-GB"/>
        </w:rPr>
        <w:t xml:space="preserve">Tsarevna Ekaterina Ivanovna, daughter to Tsar Ivan V. of All the Russias, </w:t>
      </w:r>
      <w:r w:rsidR="00A057CC" w:rsidRPr="0004324F">
        <w:rPr>
          <w:lang w:eastAsia="en-GB"/>
        </w:rPr>
        <w:t>Elizabeth</w:t>
      </w:r>
      <w:r w:rsidR="00CC6F96" w:rsidRPr="0004324F">
        <w:rPr>
          <w:lang w:eastAsia="en-GB"/>
        </w:rPr>
        <w:t>’s</w:t>
      </w:r>
      <w:r w:rsidRPr="0004324F">
        <w:rPr>
          <w:lang w:eastAsia="en-GB"/>
        </w:rPr>
        <w:t xml:space="preserve"> cousin</w:t>
      </w:r>
    </w:p>
    <w:p w:rsidR="00CC6F96" w:rsidRPr="0004324F" w:rsidRDefault="007A66AB" w:rsidP="009A2FCD">
      <w:pPr>
        <w:pStyle w:val="Unnum-Level-1-ListUl1"/>
      </w:pPr>
      <w:r w:rsidRPr="0004324F">
        <w:rPr>
          <w:lang w:eastAsia="en-GB"/>
        </w:rPr>
        <w:t xml:space="preserve">Tsarevna Anna Ivanovna, daughter to Tsar Ivan V. of All the Russias., Duchess of Courland, later Tsarina Anna I. of All the Russias, </w:t>
      </w:r>
      <w:r w:rsidR="00A057CC" w:rsidRPr="0004324F">
        <w:rPr>
          <w:lang w:eastAsia="en-GB"/>
        </w:rPr>
        <w:t>Elizabeth</w:t>
      </w:r>
      <w:r w:rsidR="00CC6F96" w:rsidRPr="0004324F">
        <w:rPr>
          <w:lang w:eastAsia="en-GB"/>
        </w:rPr>
        <w:t>’s</w:t>
      </w:r>
      <w:r w:rsidRPr="0004324F">
        <w:rPr>
          <w:lang w:eastAsia="en-GB"/>
        </w:rPr>
        <w:t xml:space="preserve"> cousin</w:t>
      </w:r>
    </w:p>
    <w:p w:rsidR="00A9146F" w:rsidRPr="0004324F" w:rsidRDefault="00CC6F96" w:rsidP="009A2FCD">
      <w:pPr>
        <w:pStyle w:val="Unnum-Level-1-ListUl1"/>
      </w:pPr>
      <w:r w:rsidRPr="0004324F">
        <w:t>“</w:t>
      </w:r>
      <w:r w:rsidRPr="0004324F">
        <w:rPr>
          <w:shd w:val="clear" w:color="auto" w:fill="FFFFFF"/>
        </w:rPr>
        <w:t>Christine</w:t>
      </w:r>
      <w:r w:rsidR="00160408" w:rsidRPr="0004324F">
        <w:rPr>
          <w:shd w:val="clear" w:color="auto" w:fill="FFFFFF"/>
        </w:rPr>
        <w:t>,</w:t>
      </w:r>
      <w:r w:rsidRPr="0004324F">
        <w:t>”</w:t>
      </w:r>
      <w:r w:rsidR="007A66AB" w:rsidRPr="0004324F">
        <w:rPr>
          <w:shd w:val="clear" w:color="auto" w:fill="FFFFFF"/>
        </w:rPr>
        <w:t xml:space="preserve"> born Elisabeth Katharina Christine Princess of Mecklenburg, daughter of </w:t>
      </w:r>
      <w:r w:rsidR="007A66AB" w:rsidRPr="0004324F">
        <w:rPr>
          <w:lang w:eastAsia="en-GB"/>
        </w:rPr>
        <w:t xml:space="preserve">Ekaterina Ivanovna, later adopted by Tsarina Anna I. of All the Russias and styled Crown Princess, Tsesarevna and Regent Anna Leopoldovna of All the Russias, </w:t>
      </w:r>
      <w:r w:rsidR="00A057CC" w:rsidRPr="0004324F">
        <w:rPr>
          <w:lang w:eastAsia="en-GB"/>
        </w:rPr>
        <w:t>Elizabeth</w:t>
      </w:r>
      <w:r w:rsidRPr="0004324F">
        <w:rPr>
          <w:lang w:eastAsia="en-GB"/>
        </w:rPr>
        <w:t>’s</w:t>
      </w:r>
      <w:r w:rsidR="007A66AB" w:rsidRPr="0004324F">
        <w:rPr>
          <w:lang w:eastAsia="en-GB"/>
        </w:rPr>
        <w:t xml:space="preserve"> niece.</w:t>
      </w:r>
    </w:p>
    <w:p w:rsidR="00A9146F" w:rsidRPr="0004324F" w:rsidRDefault="007A66AB" w:rsidP="009A2FCD">
      <w:pPr>
        <w:pStyle w:val="Unnum-Level-1-ListUl1"/>
      </w:pPr>
      <w:r w:rsidRPr="0004324F">
        <w:rPr>
          <w:lang w:eastAsia="en-GB"/>
        </w:rPr>
        <w:t>Tsar Ivan VI of All the Russias, Ivan Antonov, infant son to</w:t>
      </w:r>
      <w:r w:rsidR="00CC6F96" w:rsidRPr="0004324F">
        <w:rPr>
          <w:lang w:eastAsia="en-GB"/>
        </w:rPr>
        <w:t xml:space="preserve"> “Christine</w:t>
      </w:r>
      <w:r w:rsidR="00160408" w:rsidRPr="0004324F">
        <w:rPr>
          <w:lang w:eastAsia="en-GB"/>
        </w:rPr>
        <w:t>,</w:t>
      </w:r>
      <w:r w:rsidR="00CC6F96" w:rsidRPr="0004324F">
        <w:rPr>
          <w:lang w:eastAsia="en-GB"/>
        </w:rPr>
        <w:t>”</w:t>
      </w:r>
      <w:r w:rsidRPr="0004324F">
        <w:rPr>
          <w:lang w:eastAsia="en-GB"/>
        </w:rPr>
        <w:t xml:space="preserve"> the Regent Anna Leopoldovna of All the Russias, </w:t>
      </w:r>
      <w:r w:rsidR="00A057CC" w:rsidRPr="0004324F">
        <w:rPr>
          <w:lang w:eastAsia="en-GB"/>
        </w:rPr>
        <w:t>Elizabeth</w:t>
      </w:r>
      <w:r w:rsidR="00CC6F96" w:rsidRPr="0004324F">
        <w:rPr>
          <w:lang w:eastAsia="en-GB"/>
        </w:rPr>
        <w:t>’s</w:t>
      </w:r>
      <w:r w:rsidRPr="0004324F">
        <w:rPr>
          <w:lang w:eastAsia="en-GB"/>
        </w:rPr>
        <w:t xml:space="preserve"> nephew.</w:t>
      </w:r>
    </w:p>
    <w:p w:rsidR="00A9146F" w:rsidRPr="0004324F" w:rsidRDefault="007A66AB" w:rsidP="009A2FCD">
      <w:pPr>
        <w:pStyle w:val="Unnum-Level-1-ListUl1"/>
      </w:pPr>
      <w:r w:rsidRPr="0004324F">
        <w:rPr>
          <w:lang w:eastAsia="en-GB"/>
        </w:rPr>
        <w:t>Anthony Duke of Brunswick, husband of</w:t>
      </w:r>
      <w:r w:rsidR="00CC6F96" w:rsidRPr="0004324F">
        <w:rPr>
          <w:lang w:eastAsia="en-GB"/>
        </w:rPr>
        <w:t xml:space="preserve"> “Christine</w:t>
      </w:r>
      <w:r w:rsidR="00160408" w:rsidRPr="0004324F">
        <w:rPr>
          <w:lang w:eastAsia="en-GB"/>
        </w:rPr>
        <w:t>,</w:t>
      </w:r>
      <w:r w:rsidR="00CC6F96" w:rsidRPr="0004324F">
        <w:rPr>
          <w:lang w:eastAsia="en-GB"/>
        </w:rPr>
        <w:t>”</w:t>
      </w:r>
      <w:r w:rsidRPr="0004324F">
        <w:rPr>
          <w:lang w:eastAsia="en-GB"/>
        </w:rPr>
        <w:t xml:space="preserve"> the Regent Anna Leopoldovna of All the Russias and father to Tsar Ivan VI</w:t>
      </w:r>
    </w:p>
    <w:p w:rsidR="00A9146F" w:rsidRPr="0004324F" w:rsidRDefault="007A66AB" w:rsidP="009A2FCD">
      <w:pPr>
        <w:pStyle w:val="Unnum-Level-1-ListUl1"/>
      </w:pPr>
      <w:r w:rsidRPr="0004324F">
        <w:rPr>
          <w:lang w:eastAsia="en-GB"/>
        </w:rPr>
        <w:t>The Duke of Courland, husband of Tsarevna Anna Ivanovna</w:t>
      </w:r>
    </w:p>
    <w:p w:rsidR="00A9146F" w:rsidRPr="0004324F" w:rsidRDefault="007A66AB" w:rsidP="009A2FCD">
      <w:pPr>
        <w:pStyle w:val="Unnum-Level-1-ListUl1"/>
      </w:pPr>
      <w:r w:rsidRPr="0004324F">
        <w:rPr>
          <w:lang w:eastAsia="en-GB"/>
        </w:rPr>
        <w:t xml:space="preserve">Charles Leopold Duke of Mecklenburg, husband of Tsarevna </w:t>
      </w:r>
      <w:r w:rsidRPr="0004324F">
        <w:rPr>
          <w:lang w:eastAsia="en-GB"/>
        </w:rPr>
        <w:lastRenderedPageBreak/>
        <w:t>Ekaterina Ivanovna and father to</w:t>
      </w:r>
      <w:r w:rsidR="00CC6F96" w:rsidRPr="0004324F">
        <w:rPr>
          <w:lang w:eastAsia="en-GB"/>
        </w:rPr>
        <w:t xml:space="preserve"> “Christine</w:t>
      </w:r>
      <w:r w:rsidR="00160408" w:rsidRPr="0004324F">
        <w:rPr>
          <w:lang w:eastAsia="en-GB"/>
        </w:rPr>
        <w:t>,</w:t>
      </w:r>
      <w:r w:rsidR="00CC6F96" w:rsidRPr="0004324F">
        <w:rPr>
          <w:lang w:eastAsia="en-GB"/>
        </w:rPr>
        <w:t>”</w:t>
      </w:r>
      <w:r w:rsidRPr="0004324F">
        <w:rPr>
          <w:lang w:eastAsia="en-GB"/>
        </w:rPr>
        <w:t xml:space="preserve"> the Regent Anna Leopoldovna of All the Russias</w:t>
      </w:r>
    </w:p>
    <w:p w:rsidR="00A9146F" w:rsidRPr="0004324F" w:rsidRDefault="007A66AB" w:rsidP="009A2FCD">
      <w:pPr>
        <w:pStyle w:val="Unnum-Level-1-ListUl1"/>
      </w:pPr>
      <w:r w:rsidRPr="0004324F">
        <w:rPr>
          <w:lang w:eastAsia="en-GB"/>
        </w:rPr>
        <w:t>Karl Duke of Holstein, marries Tsarevna Anna,</w:t>
      </w:r>
      <w:r w:rsidR="00CC6F96" w:rsidRPr="0004324F">
        <w:rPr>
          <w:lang w:eastAsia="en-GB"/>
        </w:rPr>
        <w:t xml:space="preserve"> “Anoushka” </w:t>
      </w:r>
      <w:r w:rsidRPr="0004324F">
        <w:rPr>
          <w:lang w:eastAsia="en-GB"/>
        </w:rPr>
        <w:t xml:space="preserve">Peter and </w:t>
      </w:r>
      <w:r w:rsidR="00A057CC" w:rsidRPr="0004324F">
        <w:rPr>
          <w:lang w:eastAsia="en-GB"/>
        </w:rPr>
        <w:t>Catherine</w:t>
      </w:r>
      <w:r w:rsidR="00CC6F96" w:rsidRPr="0004324F">
        <w:rPr>
          <w:lang w:eastAsia="en-GB"/>
        </w:rPr>
        <w:t>’s</w:t>
      </w:r>
      <w:r w:rsidRPr="0004324F">
        <w:rPr>
          <w:lang w:eastAsia="en-GB"/>
        </w:rPr>
        <w:t xml:space="preserve"> daughter</w:t>
      </w:r>
    </w:p>
    <w:p w:rsidR="00A9146F" w:rsidRDefault="007A66AB" w:rsidP="009A2FCD">
      <w:pPr>
        <w:pStyle w:val="Unnum-Level-1-ListUl1"/>
        <w:rPr>
          <w:lang w:eastAsia="en-GB"/>
        </w:rPr>
      </w:pPr>
      <w:r w:rsidRPr="0004324F">
        <w:rPr>
          <w:lang w:eastAsia="en-GB"/>
        </w:rPr>
        <w:t>Augustus Prince of Holstein, a cousin to Karl Duke of Holstein, engaged to Elizabeth Petrovna Romanova</w:t>
      </w:r>
    </w:p>
    <w:p w:rsidR="0004324F" w:rsidRPr="0004324F" w:rsidRDefault="0004324F" w:rsidP="009A2FCD">
      <w:pPr>
        <w:pStyle w:val="Unnum-Level-1-ListUl1"/>
      </w:pPr>
    </w:p>
    <w:p w:rsidR="00A9146F" w:rsidRPr="00160408" w:rsidRDefault="007A66AB" w:rsidP="009A2FCD">
      <w:pPr>
        <w:pStyle w:val="SubtitleSttl0"/>
      </w:pPr>
      <w:r w:rsidRPr="00160408">
        <w:rPr>
          <w:lang w:eastAsia="en-GB"/>
        </w:rPr>
        <w:t>At the Russian Imperial Court</w:t>
      </w:r>
    </w:p>
    <w:p w:rsidR="00A9146F" w:rsidRPr="0004324F" w:rsidRDefault="007A66AB" w:rsidP="009A2FCD">
      <w:pPr>
        <w:pStyle w:val="Unnum-Level-1-ListUl1"/>
      </w:pPr>
      <w:r w:rsidRPr="0004324F">
        <w:rPr>
          <w:sz w:val="22"/>
          <w:lang w:eastAsia="en-GB"/>
        </w:rPr>
        <w:t xml:space="preserve">Prince Alexander Danilovich Menshikov (Alekasha), a general in Peter the </w:t>
      </w:r>
      <w:r w:rsidR="00A057CC" w:rsidRPr="0004324F">
        <w:rPr>
          <w:sz w:val="22"/>
          <w:lang w:eastAsia="en-GB"/>
        </w:rPr>
        <w:t>Great</w:t>
      </w:r>
      <w:r w:rsidR="00CC6F96" w:rsidRPr="0004324F">
        <w:rPr>
          <w:sz w:val="22"/>
          <w:lang w:eastAsia="en-GB"/>
        </w:rPr>
        <w:t>’s</w:t>
      </w:r>
      <w:r w:rsidRPr="0004324F">
        <w:rPr>
          <w:sz w:val="22"/>
          <w:lang w:eastAsia="en-GB"/>
        </w:rPr>
        <w:t xml:space="preserve"> army and the </w:t>
      </w:r>
      <w:r w:rsidR="00A057CC" w:rsidRPr="0004324F">
        <w:rPr>
          <w:sz w:val="22"/>
          <w:lang w:eastAsia="en-GB"/>
        </w:rPr>
        <w:t>Tsar</w:t>
      </w:r>
      <w:r w:rsidR="00CC6F96" w:rsidRPr="0004324F">
        <w:rPr>
          <w:sz w:val="22"/>
          <w:lang w:eastAsia="en-GB"/>
        </w:rPr>
        <w:t>’s</w:t>
      </w:r>
      <w:r w:rsidRPr="0004324F">
        <w:rPr>
          <w:sz w:val="22"/>
          <w:lang w:eastAsia="en-GB"/>
        </w:rPr>
        <w:t xml:space="preserve"> trusted friend</w:t>
      </w:r>
    </w:p>
    <w:p w:rsidR="00A9146F" w:rsidRPr="0004324F" w:rsidRDefault="007A66AB" w:rsidP="009A2FCD">
      <w:pPr>
        <w:pStyle w:val="Unnum-Level-1-ListUl1"/>
      </w:pPr>
      <w:r w:rsidRPr="0004324F">
        <w:rPr>
          <w:lang w:eastAsia="en-GB"/>
        </w:rPr>
        <w:t>Princess Daria Menshikova, wife of Menshikov</w:t>
      </w:r>
    </w:p>
    <w:p w:rsidR="00A9146F" w:rsidRPr="0004324F" w:rsidRDefault="007A66AB" w:rsidP="009A2FCD">
      <w:pPr>
        <w:pStyle w:val="Unnum-Level-1-ListUl1"/>
      </w:pPr>
      <w:r w:rsidRPr="0004324F">
        <w:rPr>
          <w:lang w:eastAsia="en-GB"/>
        </w:rPr>
        <w:t>Princess Maria Menshikova, daughter to Menshikov, and finance to Tsar Peter II of All the Russias,</w:t>
      </w:r>
      <w:r w:rsidR="00CC6F96" w:rsidRPr="0004324F">
        <w:rPr>
          <w:lang w:eastAsia="en-GB"/>
        </w:rPr>
        <w:t xml:space="preserve"> “Petrushka</w:t>
      </w:r>
      <w:r w:rsidR="00160408" w:rsidRPr="0004324F">
        <w:rPr>
          <w:lang w:eastAsia="en-GB"/>
        </w:rPr>
        <w:t>.</w:t>
      </w:r>
      <w:r w:rsidR="00CC6F96" w:rsidRPr="0004324F">
        <w:rPr>
          <w:lang w:eastAsia="en-GB"/>
        </w:rPr>
        <w:t>”</w:t>
      </w:r>
    </w:p>
    <w:p w:rsidR="00A9146F" w:rsidRPr="0004324F" w:rsidRDefault="007A66AB" w:rsidP="009A2FCD">
      <w:pPr>
        <w:pStyle w:val="Unnum-Level-1-ListUl1"/>
      </w:pPr>
      <w:r w:rsidRPr="0004324F">
        <w:rPr>
          <w:lang w:eastAsia="en-GB"/>
        </w:rPr>
        <w:t>Feofan Prokopovich, Archbishop of Novgorod, confessor, and advisor to Peter the Great</w:t>
      </w:r>
    </w:p>
    <w:p w:rsidR="00A9146F" w:rsidRPr="0004324F" w:rsidRDefault="007A66AB" w:rsidP="009A2FCD">
      <w:pPr>
        <w:pStyle w:val="Unnum-Level-1-ListUl1"/>
      </w:pPr>
      <w:r w:rsidRPr="0004324F">
        <w:rPr>
          <w:lang w:eastAsia="en-GB"/>
        </w:rPr>
        <w:t>Prince Alexis Dolgoruky, godfather to</w:t>
      </w:r>
      <w:r w:rsidR="00CC6F96" w:rsidRPr="0004324F">
        <w:rPr>
          <w:lang w:eastAsia="en-GB"/>
        </w:rPr>
        <w:t xml:space="preserve"> “Petrushka</w:t>
      </w:r>
      <w:r w:rsidR="00160408" w:rsidRPr="0004324F">
        <w:rPr>
          <w:lang w:eastAsia="en-GB"/>
        </w:rPr>
        <w:t>,</w:t>
      </w:r>
      <w:r w:rsidR="00CC6F96" w:rsidRPr="0004324F">
        <w:rPr>
          <w:lang w:eastAsia="en-GB"/>
        </w:rPr>
        <w:t>”</w:t>
      </w:r>
      <w:r w:rsidRPr="0004324F">
        <w:rPr>
          <w:lang w:eastAsia="en-GB"/>
        </w:rPr>
        <w:t xml:space="preserve"> Tsar Peter II of All the Russias</w:t>
      </w:r>
    </w:p>
    <w:p w:rsidR="00CC6F96" w:rsidRPr="0004324F" w:rsidRDefault="007A66AB" w:rsidP="009A2FCD">
      <w:pPr>
        <w:pStyle w:val="Unnum-Level-1-ListUl1"/>
      </w:pPr>
      <w:r w:rsidRPr="0004324F">
        <w:rPr>
          <w:lang w:eastAsia="en-GB"/>
        </w:rPr>
        <w:t xml:space="preserve">Princess Katja Dolgoruky, daughter of Prince Alexis </w:t>
      </w:r>
      <w:r w:rsidRPr="0004324F">
        <w:rPr>
          <w:lang w:eastAsia="en-GB"/>
        </w:rPr>
        <w:lastRenderedPageBreak/>
        <w:t>Dolgoruky, later engaged to Tsar Peter II of All the Russias,</w:t>
      </w:r>
      <w:r w:rsidR="00CC6F96" w:rsidRPr="0004324F">
        <w:rPr>
          <w:lang w:eastAsia="en-GB"/>
        </w:rPr>
        <w:t xml:space="preserve"> “Petrushka”</w:t>
      </w:r>
    </w:p>
    <w:p w:rsidR="00A9146F" w:rsidRPr="0004324F" w:rsidRDefault="007A66AB" w:rsidP="009A2FCD">
      <w:pPr>
        <w:pStyle w:val="Unnum-Level-1-ListUl1"/>
      </w:pPr>
      <w:r w:rsidRPr="0004324F">
        <w:rPr>
          <w:lang w:eastAsia="en-GB"/>
        </w:rPr>
        <w:t>Count Peter Andreyevich Tolstoy, courtier and confidant of Tsar Peter the Great of</w:t>
      </w:r>
      <w:r w:rsidR="004945A4" w:rsidRPr="0004324F">
        <w:rPr>
          <w:lang w:eastAsia="en-GB"/>
        </w:rPr>
        <w:t xml:space="preserve"> </w:t>
      </w:r>
      <w:r w:rsidRPr="0004324F">
        <w:rPr>
          <w:lang w:eastAsia="en-GB"/>
        </w:rPr>
        <w:t>All the Russias</w:t>
      </w:r>
      <w:r w:rsidR="004945A4" w:rsidRPr="0004324F">
        <w:rPr>
          <w:lang w:eastAsia="en-GB"/>
        </w:rPr>
        <w:t xml:space="preserve"> </w:t>
      </w:r>
      <w:r w:rsidRPr="0004324F">
        <w:rPr>
          <w:lang w:eastAsia="en-GB"/>
        </w:rPr>
        <w:t>and Tsarina Catherine I of All the Russias.</w:t>
      </w:r>
    </w:p>
    <w:p w:rsidR="00A9146F" w:rsidRPr="0004324F" w:rsidRDefault="007A66AB" w:rsidP="009A2FCD">
      <w:pPr>
        <w:pStyle w:val="Unnum-Level-1-ListUl1"/>
      </w:pPr>
      <w:r w:rsidRPr="0004324F">
        <w:rPr>
          <w:lang w:eastAsia="en-GB"/>
        </w:rPr>
        <w:t>Alexander Borisovich Buturlin, an officer of the Preobrazhensky Regiment, lover, and supporter of Tsarevna Elizabeth Petrovna Romanova</w:t>
      </w:r>
    </w:p>
    <w:p w:rsidR="00A9146F" w:rsidRPr="0004324F" w:rsidRDefault="007A66AB" w:rsidP="009A2FCD">
      <w:pPr>
        <w:pStyle w:val="Unnum-Level-1-ListUl1"/>
      </w:pPr>
      <w:r w:rsidRPr="0004324F">
        <w:rPr>
          <w:lang w:eastAsia="en-GB"/>
        </w:rPr>
        <w:t>General Ushakov, Head of the Secret Office of Investigation</w:t>
      </w:r>
    </w:p>
    <w:p w:rsidR="00A9146F" w:rsidRPr="0004324F" w:rsidRDefault="007A66AB" w:rsidP="009A2FCD">
      <w:pPr>
        <w:pStyle w:val="Unnum-Level-1-ListUl1"/>
      </w:pPr>
      <w:r w:rsidRPr="0004324F">
        <w:rPr>
          <w:lang w:eastAsia="en-GB"/>
        </w:rPr>
        <w:t>Maja, the harelipped maid of the Ivanovna family</w:t>
      </w:r>
    </w:p>
    <w:p w:rsidR="00A9146F" w:rsidRPr="0004324F" w:rsidRDefault="007A66AB" w:rsidP="009A2FCD">
      <w:pPr>
        <w:pStyle w:val="Unnum-Level-1-ListUl1"/>
      </w:pPr>
      <w:r w:rsidRPr="0004324F">
        <w:rPr>
          <w:lang w:eastAsia="en-GB"/>
        </w:rPr>
        <w:t>Semyon Mordvinov, a sailor who carries letters between Anoushka and Elizabeth from Gottorf Castle to St. Petersburg</w:t>
      </w:r>
    </w:p>
    <w:p w:rsidR="00A9146F" w:rsidRPr="0004324F" w:rsidRDefault="007A66AB" w:rsidP="009A2FCD">
      <w:pPr>
        <w:pStyle w:val="Unnum-Level-1-ListUl1"/>
      </w:pPr>
      <w:r w:rsidRPr="0004324F">
        <w:rPr>
          <w:lang w:eastAsia="en-GB"/>
        </w:rPr>
        <w:t>Prince Avram Volynsky, Russian Ambassador to Persia</w:t>
      </w:r>
    </w:p>
    <w:p w:rsidR="00A9146F" w:rsidRDefault="007A66AB" w:rsidP="009A2FCD">
      <w:pPr>
        <w:pStyle w:val="Unnum-Level-1-ListUl1"/>
        <w:rPr>
          <w:lang w:eastAsia="en-GB"/>
        </w:rPr>
      </w:pPr>
      <w:r w:rsidRPr="0004324F">
        <w:rPr>
          <w:lang w:eastAsia="en-GB"/>
        </w:rPr>
        <w:t>Prince Antioch Kantemir of Moldova, Russian ambassador to London</w:t>
      </w:r>
    </w:p>
    <w:p w:rsidR="0004324F" w:rsidRPr="0004324F" w:rsidRDefault="0004324F" w:rsidP="009A2FCD">
      <w:pPr>
        <w:pStyle w:val="Unnum-Level-1-ListUl1"/>
      </w:pPr>
    </w:p>
    <w:p w:rsidR="00A9146F" w:rsidRPr="00160408" w:rsidRDefault="007A66AB" w:rsidP="009A2FCD">
      <w:pPr>
        <w:pStyle w:val="SubtitleSttl0"/>
      </w:pPr>
      <w:r w:rsidRPr="00160408">
        <w:rPr>
          <w:lang w:eastAsia="en-GB"/>
        </w:rPr>
        <w:t>The Europeans</w:t>
      </w:r>
    </w:p>
    <w:p w:rsidR="00A9146F" w:rsidRPr="0004324F" w:rsidRDefault="007A66AB" w:rsidP="009A2FCD">
      <w:pPr>
        <w:pStyle w:val="Unnum-Level-1-ListUl1"/>
      </w:pPr>
      <w:r w:rsidRPr="0004324F">
        <w:rPr>
          <w:sz w:val="22"/>
          <w:lang w:eastAsia="en-GB"/>
        </w:rPr>
        <w:lastRenderedPageBreak/>
        <w:t xml:space="preserve">Augustus the Strong, Elector of </w:t>
      </w:r>
      <w:r w:rsidR="00A057CC" w:rsidRPr="0004324F">
        <w:rPr>
          <w:sz w:val="22"/>
          <w:lang w:eastAsia="en-GB"/>
        </w:rPr>
        <w:t>Saxony—Peter</w:t>
      </w:r>
      <w:r w:rsidR="00CC6F96" w:rsidRPr="0004324F">
        <w:rPr>
          <w:sz w:val="22"/>
          <w:lang w:eastAsia="en-GB"/>
        </w:rPr>
        <w:t>’s</w:t>
      </w:r>
      <w:r w:rsidRPr="0004324F">
        <w:rPr>
          <w:sz w:val="22"/>
          <w:lang w:eastAsia="en-GB"/>
        </w:rPr>
        <w:t xml:space="preserve"> ally and interim King of Poland</w:t>
      </w:r>
    </w:p>
    <w:p w:rsidR="00A9146F" w:rsidRPr="0004324F" w:rsidRDefault="007A66AB" w:rsidP="009A2FCD">
      <w:pPr>
        <w:pStyle w:val="Unnum-Level-1-ListUl1"/>
      </w:pPr>
      <w:r w:rsidRPr="0004324F">
        <w:rPr>
          <w:lang w:eastAsia="en-GB"/>
        </w:rPr>
        <w:t>Stanislas Leszczynski, King of Poland</w:t>
      </w:r>
    </w:p>
    <w:p w:rsidR="00A9146F" w:rsidRPr="0004324F" w:rsidRDefault="007A66AB" w:rsidP="009A2FCD">
      <w:pPr>
        <w:pStyle w:val="Unnum-Level-1-ListUl1"/>
      </w:pPr>
      <w:r w:rsidRPr="0004324F">
        <w:rPr>
          <w:lang w:eastAsia="en-GB"/>
        </w:rPr>
        <w:t>Maria Leszczyńska, daughter of Stanislas Leszynski, Princess of Poland. Wife of Louis XV. and Queen of France</w:t>
      </w:r>
    </w:p>
    <w:p w:rsidR="00A9146F" w:rsidRPr="0004324F" w:rsidRDefault="007A66AB" w:rsidP="009A2FCD">
      <w:pPr>
        <w:pStyle w:val="Unnum-Level-1-ListUl1"/>
      </w:pPr>
      <w:r w:rsidRPr="0004324F">
        <w:rPr>
          <w:lang w:eastAsia="en-GB"/>
        </w:rPr>
        <w:t>Louis XV. King of France</w:t>
      </w:r>
    </w:p>
    <w:p w:rsidR="00A9146F" w:rsidRPr="0004324F" w:rsidRDefault="007A66AB" w:rsidP="009A2FCD">
      <w:pPr>
        <w:pStyle w:val="Unnum-Level-1-ListUl1"/>
      </w:pPr>
      <w:r w:rsidRPr="0004324F">
        <w:rPr>
          <w:lang w:eastAsia="en-GB"/>
        </w:rPr>
        <w:t>Jean-Jacques de Campredon, French Ambassador to Russia</w:t>
      </w:r>
    </w:p>
    <w:p w:rsidR="00A9146F" w:rsidRPr="0004324F" w:rsidRDefault="007A66AB" w:rsidP="009A2FCD">
      <w:pPr>
        <w:pStyle w:val="Unnum-Level-1-ListUl1"/>
      </w:pPr>
      <w:r w:rsidRPr="0004324F">
        <w:rPr>
          <w:lang w:eastAsia="en-GB"/>
        </w:rPr>
        <w:t>The Duke of Liria, Spanish Ambassador to Russia</w:t>
      </w:r>
    </w:p>
    <w:p w:rsidR="00A9146F" w:rsidRPr="0004324F" w:rsidRDefault="00CC6F96" w:rsidP="009A2FCD">
      <w:pPr>
        <w:pStyle w:val="Unnum-Level-1-ListUl1"/>
      </w:pPr>
      <w:r w:rsidRPr="0004324F">
        <w:rPr>
          <w:lang w:eastAsia="en-GB"/>
        </w:rPr>
        <w:t>D’A</w:t>
      </w:r>
      <w:r w:rsidR="007A66AB" w:rsidRPr="0004324F">
        <w:rPr>
          <w:lang w:eastAsia="en-GB"/>
        </w:rPr>
        <w:t>costa, a Portuguese Jew, and jester of Peter I, Catherine I, Peter II, Anna I and finally Elizabeth of All the Russias.</w:t>
      </w:r>
    </w:p>
    <w:p w:rsidR="00A9146F" w:rsidRPr="0004324F" w:rsidRDefault="007A66AB" w:rsidP="009A2FCD">
      <w:pPr>
        <w:pStyle w:val="Unnum-Level-1-ListUl1"/>
      </w:pPr>
      <w:r w:rsidRPr="0004324F">
        <w:rPr>
          <w:lang w:eastAsia="en-GB"/>
        </w:rPr>
        <w:t xml:space="preserve">Liebman, a Jew and Court </w:t>
      </w:r>
      <w:r w:rsidR="00F9572B" w:rsidRPr="0004324F">
        <w:rPr>
          <w:lang w:eastAsia="en-GB"/>
        </w:rPr>
        <w:t xml:space="preserve">Jeweler </w:t>
      </w:r>
      <w:r w:rsidRPr="0004324F">
        <w:rPr>
          <w:lang w:eastAsia="en-GB"/>
        </w:rPr>
        <w:t>to Tsarina Anna I. of All the Russias</w:t>
      </w:r>
    </w:p>
    <w:p w:rsidR="00A9146F" w:rsidRPr="0004324F" w:rsidRDefault="007A66AB" w:rsidP="009A2FCD">
      <w:pPr>
        <w:pStyle w:val="Unnum-Level-1-ListUl1"/>
      </w:pPr>
      <w:r w:rsidRPr="0004324F">
        <w:rPr>
          <w:lang w:eastAsia="en-GB"/>
        </w:rPr>
        <w:t>Jakob Schwartz, an Austrian spy, cellist, and music-, and dance-teacher</w:t>
      </w:r>
    </w:p>
    <w:p w:rsidR="00A9146F" w:rsidRPr="0004324F" w:rsidRDefault="007A66AB" w:rsidP="009A2FCD">
      <w:pPr>
        <w:pStyle w:val="Unnum-Level-1-ListUl1"/>
      </w:pPr>
      <w:r w:rsidRPr="0004324F">
        <w:rPr>
          <w:lang w:eastAsia="en-GB"/>
        </w:rPr>
        <w:t>Count Moritz von Lynar, Saxon envoy, and lover of</w:t>
      </w:r>
      <w:r w:rsidR="00CC6F96" w:rsidRPr="0004324F">
        <w:rPr>
          <w:lang w:eastAsia="en-GB"/>
        </w:rPr>
        <w:t xml:space="preserve"> “</w:t>
      </w:r>
      <w:r w:rsidR="00CC6F96" w:rsidRPr="0004324F">
        <w:rPr>
          <w:color w:val="4D5156"/>
          <w:shd w:val="clear" w:color="auto" w:fill="FFFFFF"/>
        </w:rPr>
        <w:t>Christine</w:t>
      </w:r>
      <w:r w:rsidR="00CC6F96" w:rsidRPr="0004324F">
        <w:rPr>
          <w:lang w:eastAsia="en-GB"/>
        </w:rPr>
        <w:t>”</w:t>
      </w:r>
      <w:r w:rsidR="00CC6F96" w:rsidRPr="0004324F">
        <w:rPr>
          <w:color w:val="4D5156"/>
          <w:shd w:val="clear" w:color="auto" w:fill="FFFFFF"/>
        </w:rPr>
        <w:t xml:space="preserve"> </w:t>
      </w:r>
      <w:r w:rsidRPr="0004324F">
        <w:rPr>
          <w:color w:val="4D5156"/>
          <w:shd w:val="clear" w:color="auto" w:fill="FFFFFF"/>
        </w:rPr>
        <w:t xml:space="preserve">, the </w:t>
      </w:r>
      <w:r w:rsidRPr="0004324F">
        <w:rPr>
          <w:lang w:eastAsia="en-GB"/>
        </w:rPr>
        <w:t>Regent Anna Leopoldovna of All the Russias</w:t>
      </w:r>
    </w:p>
    <w:p w:rsidR="00A9146F" w:rsidRPr="0004324F" w:rsidRDefault="007A66AB" w:rsidP="009A2FCD">
      <w:pPr>
        <w:pStyle w:val="Unnum-Level-1-ListUl1"/>
      </w:pPr>
      <w:r w:rsidRPr="0004324F">
        <w:rPr>
          <w:lang w:eastAsia="en-GB"/>
        </w:rPr>
        <w:t>Julie von Mengden, Baltic baroness, Imperial nurse to Ivan VI. and lover of</w:t>
      </w:r>
      <w:r w:rsidR="00CC6F96" w:rsidRPr="0004324F">
        <w:rPr>
          <w:lang w:eastAsia="en-GB"/>
        </w:rPr>
        <w:t xml:space="preserve"> “</w:t>
      </w:r>
      <w:r w:rsidR="00CC6F96" w:rsidRPr="0004324F">
        <w:rPr>
          <w:color w:val="4D5156"/>
          <w:shd w:val="clear" w:color="auto" w:fill="FFFFFF"/>
        </w:rPr>
        <w:t>Christine,</w:t>
      </w:r>
      <w:r w:rsidR="00CC6F96" w:rsidRPr="0004324F">
        <w:rPr>
          <w:lang w:eastAsia="en-GB"/>
        </w:rPr>
        <w:t>”</w:t>
      </w:r>
      <w:r w:rsidR="00CC6F96" w:rsidRPr="0004324F">
        <w:rPr>
          <w:color w:val="4D5156"/>
          <w:shd w:val="clear" w:color="auto" w:fill="FFFFFF"/>
        </w:rPr>
        <w:t xml:space="preserve"> </w:t>
      </w:r>
      <w:r w:rsidRPr="0004324F">
        <w:rPr>
          <w:color w:val="4D5156"/>
          <w:shd w:val="clear" w:color="auto" w:fill="FFFFFF"/>
        </w:rPr>
        <w:t xml:space="preserve">the </w:t>
      </w:r>
      <w:r w:rsidRPr="0004324F">
        <w:rPr>
          <w:lang w:eastAsia="en-GB"/>
        </w:rPr>
        <w:t xml:space="preserve">Regent Anna Leopoldovna </w:t>
      </w:r>
      <w:r w:rsidRPr="0004324F">
        <w:rPr>
          <w:lang w:eastAsia="en-GB"/>
        </w:rPr>
        <w:lastRenderedPageBreak/>
        <w:t>of All the Russias</w:t>
      </w:r>
    </w:p>
    <w:p w:rsidR="00A9146F" w:rsidRPr="0004324F" w:rsidRDefault="007A66AB" w:rsidP="009A2FCD">
      <w:pPr>
        <w:pStyle w:val="Unnum-Level-1-ListUl1"/>
      </w:pPr>
      <w:r w:rsidRPr="0004324F">
        <w:rPr>
          <w:rStyle w:val="Strong"/>
          <w:rFonts w:eastAsiaTheme="majorEastAsia"/>
          <w:b w:val="0"/>
          <w:color w:val="1A1A1A"/>
          <w:sz w:val="22"/>
          <w:shd w:val="clear" w:color="auto" w:fill="FFFFFF"/>
        </w:rPr>
        <w:t>Andrey Ivanovich Count Ostermann, original German name Heinrich Johann Friedrich Ostermann</w:t>
      </w:r>
      <w:r w:rsidR="00A9146F" w:rsidRPr="0004324F">
        <w:rPr>
          <w:rStyle w:val="spanboldfacecharactersbf"/>
          <w:sz w:val="22"/>
        </w:rPr>
        <w:t xml:space="preserve">, </w:t>
      </w:r>
      <w:r w:rsidRPr="0004324F">
        <w:rPr>
          <w:color w:val="000000"/>
          <w:lang w:eastAsia="en-GB"/>
        </w:rPr>
        <w:t>Chancellor and Vice-Chancellor of the Tsars and Tsarinas Peter I</w:t>
      </w:r>
    </w:p>
    <w:p w:rsidR="00A9146F" w:rsidRPr="0004324F" w:rsidRDefault="007A66AB" w:rsidP="009A2FCD">
      <w:pPr>
        <w:pStyle w:val="Unnum-Level-1-ListUl1"/>
      </w:pPr>
      <w:r w:rsidRPr="0004324F">
        <w:rPr>
          <w:lang w:eastAsia="en-GB"/>
        </w:rPr>
        <w:t>Catherine I, Anna I as well as the Regent Anna Leopoldovna of All the Russias.</w:t>
      </w:r>
    </w:p>
    <w:p w:rsidR="00A9146F" w:rsidRPr="0004324F" w:rsidRDefault="007A66AB" w:rsidP="009A2FCD">
      <w:pPr>
        <w:pStyle w:val="Unnum-Level-1-ListUl1"/>
      </w:pPr>
      <w:r w:rsidRPr="0004324F">
        <w:rPr>
          <w:lang w:eastAsia="en-GB"/>
        </w:rPr>
        <w:t>Count Melissimo, an Austrian diplomat and engaged to Katja Dolgoruky</w:t>
      </w:r>
    </w:p>
    <w:p w:rsidR="00A9146F" w:rsidRPr="0004324F" w:rsidRDefault="007A66AB" w:rsidP="009A2FCD">
      <w:pPr>
        <w:pStyle w:val="Unnum-Level-1-ListUl1"/>
      </w:pPr>
      <w:r w:rsidRPr="0004324F">
        <w:rPr>
          <w:lang w:eastAsia="en-GB"/>
        </w:rPr>
        <w:t>The brothers Loewenwolde: Baltic aristocrats and soldiers in the Izmailovsky regiment</w:t>
      </w:r>
    </w:p>
    <w:p w:rsidR="00A9146F" w:rsidRPr="0004324F" w:rsidRDefault="007A66AB" w:rsidP="009A2FCD">
      <w:pPr>
        <w:pStyle w:val="Unnum-Level-1-ListUl1"/>
      </w:pPr>
      <w:r w:rsidRPr="0004324F">
        <w:rPr>
          <w:lang w:eastAsia="en-GB"/>
        </w:rPr>
        <w:t>Ernst Biren, a groom and stable-boy, also known as de Biron, Count de Biron, Duke Biron of Courland, Regent of Russia: lover and advisor to Tsarina Anna I.</w:t>
      </w:r>
    </w:p>
    <w:p w:rsidR="00A9146F" w:rsidRPr="0004324F" w:rsidRDefault="007A66AB" w:rsidP="009A2FCD">
      <w:pPr>
        <w:pStyle w:val="Unnum-Level-1-ListUl1"/>
      </w:pPr>
      <w:r w:rsidRPr="0004324F">
        <w:rPr>
          <w:lang w:eastAsia="en-GB"/>
        </w:rPr>
        <w:t>Margarete de Biron of Courland, Birons wife</w:t>
      </w:r>
    </w:p>
    <w:p w:rsidR="00A9146F" w:rsidRPr="0004324F" w:rsidRDefault="007A66AB" w:rsidP="009A2FCD">
      <w:pPr>
        <w:pStyle w:val="Unnum-Level-1-ListUl1"/>
      </w:pPr>
      <w:r w:rsidRPr="0004324F">
        <w:rPr>
          <w:lang w:eastAsia="en-GB"/>
        </w:rPr>
        <w:t>Charles, Peter and Hedwig de Biron of Courland, their children</w:t>
      </w:r>
    </w:p>
    <w:p w:rsidR="00A9146F" w:rsidRPr="0004324F" w:rsidRDefault="007A66AB" w:rsidP="009A2FCD">
      <w:pPr>
        <w:pStyle w:val="Unnum-Level-1-ListUl1"/>
      </w:pPr>
      <w:r w:rsidRPr="0004324F">
        <w:rPr>
          <w:lang w:eastAsia="en-GB"/>
        </w:rPr>
        <w:t xml:space="preserve">Jean Armand de Lestocq, French aristocrat and Tsarevna Elizabeth Petrovna </w:t>
      </w:r>
      <w:r w:rsidR="00A057CC" w:rsidRPr="0004324F">
        <w:rPr>
          <w:lang w:eastAsia="en-GB"/>
        </w:rPr>
        <w:t>Romanova</w:t>
      </w:r>
      <w:r w:rsidR="00CC6F96" w:rsidRPr="0004324F">
        <w:rPr>
          <w:lang w:eastAsia="en-GB"/>
        </w:rPr>
        <w:t>’s</w:t>
      </w:r>
      <w:r w:rsidRPr="0004324F">
        <w:rPr>
          <w:lang w:eastAsia="en-GB"/>
        </w:rPr>
        <w:t xml:space="preserve"> physician</w:t>
      </w:r>
    </w:p>
    <w:p w:rsidR="00A9146F" w:rsidRPr="0004324F" w:rsidRDefault="007A66AB" w:rsidP="009A2FCD">
      <w:pPr>
        <w:pStyle w:val="Unnum-Level-1-ListUl1"/>
      </w:pPr>
      <w:r w:rsidRPr="0004324F">
        <w:rPr>
          <w:lang w:eastAsia="en-GB"/>
        </w:rPr>
        <w:t>Mrs. Rondeau, wife of the British Ambassador to Russia</w:t>
      </w:r>
    </w:p>
    <w:p w:rsidR="00A9146F" w:rsidRDefault="007A66AB" w:rsidP="009A2FCD">
      <w:pPr>
        <w:pStyle w:val="Unnum-Level-1-ListUl1"/>
        <w:rPr>
          <w:lang w:eastAsia="en-GB"/>
        </w:rPr>
      </w:pPr>
      <w:r w:rsidRPr="0004324F">
        <w:rPr>
          <w:lang w:eastAsia="en-GB"/>
        </w:rPr>
        <w:lastRenderedPageBreak/>
        <w:t>Alexander LeBlond, a French architect, and landscaping artist who planned the grounds of Peterhof, the summer palace of Tsar Peter the Great.</w:t>
      </w:r>
    </w:p>
    <w:p w:rsidR="0004324F" w:rsidRPr="00160408" w:rsidRDefault="0004324F" w:rsidP="009A2FCD">
      <w:pPr>
        <w:pStyle w:val="Unnum-Level-1-ListUl1"/>
      </w:pPr>
    </w:p>
    <w:p w:rsidR="00A9146F" w:rsidRPr="00160408" w:rsidRDefault="007A66AB" w:rsidP="009A2FCD">
      <w:pPr>
        <w:pStyle w:val="SubtitleSttl0"/>
      </w:pPr>
      <w:r w:rsidRPr="00160408">
        <w:rPr>
          <w:lang w:eastAsia="en-GB"/>
        </w:rPr>
        <w:t>At Kolomenskoye</w:t>
      </w:r>
    </w:p>
    <w:p w:rsidR="00A9146F" w:rsidRPr="0004324F" w:rsidRDefault="007A66AB" w:rsidP="009A2FCD">
      <w:pPr>
        <w:pStyle w:val="Unnum-Level-1-ListUl1"/>
      </w:pPr>
      <w:r w:rsidRPr="0004324F">
        <w:rPr>
          <w:sz w:val="22"/>
          <w:lang w:eastAsia="en-GB"/>
        </w:rPr>
        <w:t>Illinchaya, the childhood nurse of the Tsarevny Anoushka Petrovna Romanova and Elizabeth Petrovna Romanova</w:t>
      </w:r>
    </w:p>
    <w:p w:rsidR="00A9146F" w:rsidRDefault="007A66AB" w:rsidP="009A2FCD">
      <w:pPr>
        <w:pStyle w:val="Unnum-Level-1-ListUl1"/>
        <w:rPr>
          <w:lang w:eastAsia="en-GB"/>
        </w:rPr>
      </w:pPr>
      <w:r w:rsidRPr="0004324F">
        <w:rPr>
          <w:lang w:eastAsia="en-GB"/>
        </w:rPr>
        <w:t>Evgeni, the falconer of Tsar Alexis of All the Russias</w:t>
      </w:r>
    </w:p>
    <w:p w:rsidR="0004324F" w:rsidRPr="0004324F" w:rsidRDefault="0004324F" w:rsidP="009A2FCD">
      <w:pPr>
        <w:pStyle w:val="Unnum-Level-1-ListUl1"/>
      </w:pPr>
    </w:p>
    <w:p w:rsidR="00A9146F" w:rsidRPr="00160408" w:rsidRDefault="007A66AB" w:rsidP="009A2FCD">
      <w:pPr>
        <w:pStyle w:val="SubtitleSttl0"/>
      </w:pPr>
      <w:r w:rsidRPr="00160408">
        <w:rPr>
          <w:lang w:eastAsia="en-GB"/>
        </w:rPr>
        <w:t>At the Pecharsky Monastery</w:t>
      </w:r>
    </w:p>
    <w:p w:rsidR="00A9146F" w:rsidRPr="0004324F" w:rsidRDefault="007A66AB" w:rsidP="009A2FCD">
      <w:pPr>
        <w:pStyle w:val="Unnum-Level-1-ListUl1"/>
      </w:pPr>
      <w:r w:rsidRPr="0004324F">
        <w:rPr>
          <w:sz w:val="22"/>
          <w:lang w:eastAsia="en-GB"/>
        </w:rPr>
        <w:t>Abbess Agatha, a friend of Tsarina Catherine I of All the Russias</w:t>
      </w:r>
    </w:p>
    <w:p w:rsidR="00A9146F" w:rsidRPr="0004324F" w:rsidRDefault="007A66AB" w:rsidP="009A2FCD">
      <w:pPr>
        <w:pStyle w:val="Unnum-Level-1-ListUl1"/>
      </w:pPr>
      <w:r w:rsidRPr="0004324F">
        <w:rPr>
          <w:lang w:eastAsia="en-GB"/>
        </w:rPr>
        <w:t>Vasilisa, the cook</w:t>
      </w:r>
    </w:p>
    <w:p w:rsidR="00A9146F" w:rsidRPr="0004324F" w:rsidRDefault="007A66AB" w:rsidP="009A2FCD">
      <w:pPr>
        <w:pStyle w:val="Unnum-Level-1-ListUl1"/>
      </w:pPr>
      <w:r w:rsidRPr="0004324F">
        <w:rPr>
          <w:lang w:eastAsia="en-GB"/>
        </w:rPr>
        <w:t xml:space="preserve">Alexis Razum, Razumovsky, a Ukrainian shepherd and Soloist at the Imperial Choir of Tsarina Anna I. of All the Russias, </w:t>
      </w:r>
      <w:r w:rsidR="00A057CC" w:rsidRPr="0004324F">
        <w:rPr>
          <w:lang w:eastAsia="en-GB"/>
        </w:rPr>
        <w:t>Elizabeth</w:t>
      </w:r>
      <w:r w:rsidR="00CC6F96" w:rsidRPr="0004324F">
        <w:rPr>
          <w:lang w:eastAsia="en-GB"/>
        </w:rPr>
        <w:t>’s</w:t>
      </w:r>
      <w:r w:rsidRPr="0004324F">
        <w:rPr>
          <w:lang w:eastAsia="en-GB"/>
        </w:rPr>
        <w:t xml:space="preserve"> lover.</w:t>
      </w:r>
    </w:p>
    <w:p w:rsidR="00A9146F" w:rsidRPr="00160408" w:rsidRDefault="007A66AB" w:rsidP="009A2FCD">
      <w:pPr>
        <w:pStyle w:val="Section-EpigraphSEP"/>
      </w:pPr>
      <w:r w:rsidRPr="00160408">
        <w:lastRenderedPageBreak/>
        <w:br w:type="page"/>
      </w:r>
    </w:p>
    <w:p w:rsidR="00A9146F" w:rsidRPr="0004324F" w:rsidRDefault="00FB0BC2" w:rsidP="009A2FCD">
      <w:pPr>
        <w:pStyle w:val="QuotationQuo"/>
      </w:pPr>
      <w:r w:rsidRPr="0004324F">
        <w:lastRenderedPageBreak/>
        <w:t>In your end lies your beginning. No man shall disappoint you as a woman will</w:t>
      </w:r>
      <w:r w:rsidR="00764233" w:rsidRPr="0004324F">
        <w:t>. A</w:t>
      </w:r>
      <w:r w:rsidRPr="0004324F">
        <w:t>n angel will speak to you. The lightest load will be your greatest burden.</w:t>
      </w:r>
    </w:p>
    <w:p w:rsidR="00A9146F" w:rsidRPr="00160408" w:rsidRDefault="0032775B" w:rsidP="009A2FCD">
      <w:pPr>
        <w:pStyle w:val="SourceSrc"/>
      </w:pPr>
      <w:r w:rsidRPr="00160408">
        <w:t>—</w:t>
      </w:r>
      <w:r w:rsidR="00FB0BC2" w:rsidRPr="00160408">
        <w:t xml:space="preserve">Prophecy of the Golosov </w:t>
      </w:r>
      <w:r w:rsidRPr="00160408">
        <w:t>Ravine</w:t>
      </w:r>
    </w:p>
    <w:p w:rsidR="00A9146F" w:rsidRPr="00160408" w:rsidRDefault="00824B65" w:rsidP="00824B65">
      <w:pPr>
        <w:pStyle w:val="Section-ChapterSCP"/>
      </w:pPr>
      <w:r>
        <w:lastRenderedPageBreak/>
        <w:t>Section-Prologuw</w:t>
      </w:r>
    </w:p>
    <w:p w:rsidR="00A9146F" w:rsidRPr="00160408" w:rsidRDefault="00FB0BC2" w:rsidP="00824B65">
      <w:pPr>
        <w:pStyle w:val="TitleTtl"/>
      </w:pPr>
      <w:r w:rsidRPr="00160408">
        <w:t>Prologue</w:t>
      </w:r>
    </w:p>
    <w:p w:rsidR="00A9146F" w:rsidRPr="00160408" w:rsidRDefault="00FB0BC2" w:rsidP="00244720">
      <w:pPr>
        <w:pStyle w:val="Dateline-Chapterdl"/>
      </w:pPr>
      <w:r w:rsidRPr="00160408">
        <w:t xml:space="preserve">In the Winter </w:t>
      </w:r>
      <w:r w:rsidR="00734E15" w:rsidRPr="00160408">
        <w:t>Palace, St. Nicholas Day</w:t>
      </w:r>
    </w:p>
    <w:p w:rsidR="00A9146F" w:rsidRPr="00160408" w:rsidRDefault="00FB0BC2" w:rsidP="00244720">
      <w:pPr>
        <w:pStyle w:val="Dateline-Chapterdl"/>
      </w:pPr>
      <w:r w:rsidRPr="00160408">
        <w:t>December</w:t>
      </w:r>
      <w:r w:rsidR="0007484E" w:rsidRPr="00160408">
        <w:t xml:space="preserve"> 6,</w:t>
      </w:r>
      <w:r w:rsidRPr="00160408">
        <w:t xml:space="preserve"> 174</w:t>
      </w:r>
      <w:r w:rsidR="0096187F" w:rsidRPr="00160408">
        <w:t>1</w:t>
      </w:r>
    </w:p>
    <w:p w:rsidR="00A9146F" w:rsidRPr="0004324F" w:rsidRDefault="00977133" w:rsidP="00824B65">
      <w:pPr>
        <w:pStyle w:val="Body-TextTx"/>
      </w:pPr>
      <w:r w:rsidRPr="0004324F">
        <w:t xml:space="preserve">My </w:t>
      </w:r>
      <w:r w:rsidR="00B3534C" w:rsidRPr="0004324F">
        <w:t xml:space="preserve">little nephew </w:t>
      </w:r>
      <w:r w:rsidR="00FB0BC2" w:rsidRPr="0004324F">
        <w:t>Ivan is innocent</w:t>
      </w:r>
      <w:r w:rsidR="0007484E" w:rsidRPr="0004324F">
        <w:t>—</w:t>
      </w:r>
      <w:r w:rsidR="00B3534C" w:rsidRPr="0004324F">
        <w:t xml:space="preserve">he is a baby, and </w:t>
      </w:r>
      <w:r w:rsidR="00FB0BC2" w:rsidRPr="0004324F">
        <w:t>as innocent as only a one-year-old can be</w:t>
      </w:r>
      <w:r w:rsidRPr="0004324F">
        <w:t xml:space="preserve">. But tonight, </w:t>
      </w:r>
      <w:r w:rsidR="009C2B97" w:rsidRPr="0004324F">
        <w:t xml:space="preserve">at </w:t>
      </w:r>
      <w:r w:rsidRPr="0004324F">
        <w:t>my order</w:t>
      </w:r>
      <w:r w:rsidR="009C2B97" w:rsidRPr="0004324F">
        <w:t xml:space="preserve">, </w:t>
      </w:r>
      <w:r w:rsidRPr="0004324F">
        <w:t xml:space="preserve">the infant Tsar </w:t>
      </w:r>
      <w:r w:rsidR="009C2B97" w:rsidRPr="0004324F">
        <w:t xml:space="preserve">will be </w:t>
      </w:r>
      <w:r w:rsidRPr="0004324F">
        <w:t>guilty as charged</w:t>
      </w:r>
      <w:r w:rsidR="00FB0BC2" w:rsidRPr="0004324F">
        <w:t>.</w:t>
      </w:r>
    </w:p>
    <w:p w:rsidR="00A9146F" w:rsidRPr="0004324F" w:rsidRDefault="00FB0BC2" w:rsidP="002270A4">
      <w:pPr>
        <w:pStyle w:val="Body-TextTx"/>
      </w:pPr>
      <w:r w:rsidRPr="0004324F">
        <w:rPr>
          <w:sz w:val="22"/>
        </w:rPr>
        <w:t>I fight the urge to pick him up and kiss him</w:t>
      </w:r>
      <w:r w:rsidR="00977133" w:rsidRPr="0004324F">
        <w:rPr>
          <w:sz w:val="22"/>
        </w:rPr>
        <w:t>; it would only make things worse</w:t>
      </w:r>
      <w:r w:rsidRPr="0004324F">
        <w:rPr>
          <w:sz w:val="22"/>
        </w:rPr>
        <w:t xml:space="preserve">. Beyond </w:t>
      </w:r>
      <w:r w:rsidR="0086440C" w:rsidRPr="0004324F">
        <w:rPr>
          <w:sz w:val="22"/>
        </w:rPr>
        <w:t xml:space="preserve">his nursery </w:t>
      </w:r>
      <w:r w:rsidRPr="0004324F">
        <w:rPr>
          <w:sz w:val="22"/>
        </w:rPr>
        <w:t>door, there is a low buzzing sound, like of angry bees</w:t>
      </w:r>
      <w:r w:rsidR="0086440C" w:rsidRPr="0004324F">
        <w:rPr>
          <w:sz w:val="22"/>
        </w:rPr>
        <w:t xml:space="preserve"> ready to swarm the Winter Palace</w:t>
      </w:r>
      <w:r w:rsidRPr="0004324F">
        <w:rPr>
          <w:sz w:val="22"/>
        </w:rPr>
        <w:t xml:space="preserve">. </w:t>
      </w:r>
      <w:r w:rsidR="00A057CC" w:rsidRPr="0004324F">
        <w:rPr>
          <w:sz w:val="22"/>
        </w:rPr>
        <w:t>Soldier</w:t>
      </w:r>
      <w:r w:rsidR="00CC6F96" w:rsidRPr="0004324F">
        <w:rPr>
          <w:sz w:val="22"/>
        </w:rPr>
        <w:t>’s</w:t>
      </w:r>
      <w:r w:rsidR="00896F7A" w:rsidRPr="0004324F">
        <w:rPr>
          <w:sz w:val="22"/>
        </w:rPr>
        <w:t xml:space="preserve"> b</w:t>
      </w:r>
      <w:r w:rsidRPr="0004324F">
        <w:rPr>
          <w:sz w:val="22"/>
        </w:rPr>
        <w:t>oots scrape and shuffle</w:t>
      </w:r>
      <w:r w:rsidR="00896F7A" w:rsidRPr="0004324F">
        <w:rPr>
          <w:sz w:val="22"/>
        </w:rPr>
        <w:t>. S</w:t>
      </w:r>
      <w:r w:rsidRPr="0004324F">
        <w:rPr>
          <w:sz w:val="22"/>
        </w:rPr>
        <w:t>purs clink like stubby vodka glasses</w:t>
      </w:r>
      <w:r w:rsidR="00896F7A" w:rsidRPr="0004324F">
        <w:rPr>
          <w:sz w:val="22"/>
        </w:rPr>
        <w:t xml:space="preserve"> and</w:t>
      </w:r>
      <w:r w:rsidRPr="0004324F">
        <w:rPr>
          <w:sz w:val="22"/>
        </w:rPr>
        <w:t xml:space="preserve"> bayonets are being fixed to muskets. These are the sounds of things to come</w:t>
      </w:r>
      <w:r w:rsidR="00AB1165" w:rsidRPr="0004324F">
        <w:rPr>
          <w:sz w:val="22"/>
        </w:rPr>
        <w:t xml:space="preserve">. </w:t>
      </w:r>
      <w:r w:rsidR="00A21E11" w:rsidRPr="0004324F">
        <w:rPr>
          <w:sz w:val="22"/>
        </w:rPr>
        <w:t>The thought spikes my heart with dread.</w:t>
      </w:r>
    </w:p>
    <w:p w:rsidR="00A9146F" w:rsidRPr="0004324F" w:rsidRDefault="00630DFA" w:rsidP="002270A4">
      <w:pPr>
        <w:pStyle w:val="Body-TextTx"/>
      </w:pPr>
      <w:r w:rsidRPr="0004324F">
        <w:t>T</w:t>
      </w:r>
      <w:r w:rsidR="00E40556" w:rsidRPr="0004324F">
        <w:t xml:space="preserve">here is no other choice. </w:t>
      </w:r>
      <w:r w:rsidR="00C17962" w:rsidRPr="0004324F">
        <w:t>It is Ivan, or me. Only one of us can rule Russia</w:t>
      </w:r>
      <w:r w:rsidR="00483457" w:rsidRPr="0004324F">
        <w:t xml:space="preserve">, </w:t>
      </w:r>
      <w:r w:rsidR="00EB53EF" w:rsidRPr="0004324F">
        <w:t>the other one condemned to a living death. R</w:t>
      </w:r>
      <w:r w:rsidR="0086440C" w:rsidRPr="0004324F">
        <w:t xml:space="preserve">eigning </w:t>
      </w:r>
      <w:r w:rsidR="00EB53EF" w:rsidRPr="0004324F">
        <w:t xml:space="preserve">Russia is a right that has to be earned </w:t>
      </w:r>
      <w:r w:rsidR="00E964DC" w:rsidRPr="0004324F">
        <w:t xml:space="preserve">as much </w:t>
      </w:r>
      <w:r w:rsidR="00EB53EF" w:rsidRPr="0004324F">
        <w:t xml:space="preserve">as inherited: </w:t>
      </w:r>
      <w:r w:rsidR="00483457" w:rsidRPr="0004324F">
        <w:t xml:space="preserve">he </w:t>
      </w:r>
      <w:r w:rsidR="00AB1165" w:rsidRPr="0004324F">
        <w:t xml:space="preserve">and my cousin, the Regent, </w:t>
      </w:r>
      <w:r w:rsidR="00483457" w:rsidRPr="0004324F">
        <w:t xml:space="preserve">doom </w:t>
      </w:r>
      <w:r w:rsidR="00AB1165" w:rsidRPr="0004324F">
        <w:t xml:space="preserve">the </w:t>
      </w:r>
      <w:r w:rsidR="00EB53EF" w:rsidRPr="0004324F">
        <w:t xml:space="preserve">country </w:t>
      </w:r>
      <w:r w:rsidR="00483457" w:rsidRPr="0004324F">
        <w:t xml:space="preserve">to an eternity </w:t>
      </w:r>
      <w:r w:rsidR="00AB1165" w:rsidRPr="0004324F">
        <w:t xml:space="preserve">under </w:t>
      </w:r>
      <w:r w:rsidR="005D7145" w:rsidRPr="0004324F">
        <w:t xml:space="preserve">a </w:t>
      </w:r>
      <w:r w:rsidR="00E40556" w:rsidRPr="0004324F">
        <w:t xml:space="preserve">foreign </w:t>
      </w:r>
      <w:r w:rsidR="005D7145" w:rsidRPr="0004324F">
        <w:t>yoke</w:t>
      </w:r>
      <w:r w:rsidR="00E40556" w:rsidRPr="0004324F">
        <w:t xml:space="preserve">. </w:t>
      </w:r>
      <w:r w:rsidR="005D7145" w:rsidRPr="0004324F">
        <w:t>T</w:t>
      </w:r>
      <w:r w:rsidR="0086440C" w:rsidRPr="0004324F">
        <w:t xml:space="preserve">he realm </w:t>
      </w:r>
      <w:r w:rsidR="00483457" w:rsidRPr="0004324F">
        <w:t>will be lost</w:t>
      </w:r>
      <w:r w:rsidR="0086440C" w:rsidRPr="0004324F">
        <w:t>;</w:t>
      </w:r>
      <w:r w:rsidR="00483457" w:rsidRPr="0004324F">
        <w:t xml:space="preserve"> the invisible holy bond between </w:t>
      </w:r>
      <w:r w:rsidR="00483457" w:rsidRPr="0004324F">
        <w:lastRenderedPageBreak/>
        <w:t>Tsar and people irretrievably torn.</w:t>
      </w:r>
    </w:p>
    <w:p w:rsidR="00A9146F" w:rsidRPr="0004324F" w:rsidRDefault="0037656B" w:rsidP="002270A4">
      <w:pPr>
        <w:pStyle w:val="Body-TextTx"/>
      </w:pPr>
      <w:r w:rsidRPr="0004324F">
        <w:t>I</w:t>
      </w:r>
      <w:r w:rsidR="00E964DC" w:rsidRPr="0004324F">
        <w:t>, Elizabeth,</w:t>
      </w:r>
      <w:r w:rsidRPr="0004324F">
        <w:t xml:space="preserve"> am </w:t>
      </w:r>
      <w:r w:rsidR="00FB0BC2" w:rsidRPr="0004324F">
        <w:t xml:space="preserve">the </w:t>
      </w:r>
      <w:r w:rsidRPr="0004324F">
        <w:t xml:space="preserve">only </w:t>
      </w:r>
      <w:r w:rsidR="00FB0BC2" w:rsidRPr="0004324F">
        <w:t xml:space="preserve">surviving child of Peter the </w:t>
      </w:r>
      <w:r w:rsidR="00A057CC" w:rsidRPr="0004324F">
        <w:t>Great</w:t>
      </w:r>
      <w:r w:rsidR="00CC6F96" w:rsidRPr="0004324F">
        <w:t>’s</w:t>
      </w:r>
      <w:r w:rsidR="00FB0BC2" w:rsidRPr="0004324F">
        <w:t xml:space="preserve"> fifteen sons and daughters</w:t>
      </w:r>
      <w:r w:rsidR="00E964DC" w:rsidRPr="0004324F">
        <w:t>.</w:t>
      </w:r>
      <w:r w:rsidR="0007484E" w:rsidRPr="0004324F">
        <w:t xml:space="preserve"> </w:t>
      </w:r>
      <w:r w:rsidR="00FB0BC2" w:rsidRPr="0004324F">
        <w:t>Tonight,</w:t>
      </w:r>
      <w:r w:rsidR="00E40556" w:rsidRPr="0004324F">
        <w:t xml:space="preserve"> if I hesitate too long,</w:t>
      </w:r>
      <w:r w:rsidR="00FB0BC2" w:rsidRPr="0004324F">
        <w:t xml:space="preserve"> I might be</w:t>
      </w:r>
      <w:r w:rsidR="00AB1165" w:rsidRPr="0004324F">
        <w:t>come</w:t>
      </w:r>
      <w:r w:rsidR="00FB0BC2" w:rsidRPr="0004324F">
        <w:t xml:space="preserve"> the last of my siblings to die.</w:t>
      </w:r>
    </w:p>
    <w:p w:rsidR="00A9146F" w:rsidRPr="0004324F" w:rsidRDefault="00A9146F" w:rsidP="002270A4">
      <w:pPr>
        <w:pStyle w:val="Body-TextTx"/>
      </w:pPr>
      <w:r w:rsidRPr="002270A4">
        <w:rPr>
          <w:rStyle w:val="itali0"/>
        </w:rPr>
        <w:t xml:space="preserve">Curse the Romanovs! </w:t>
      </w:r>
      <w:r w:rsidR="00AE4518" w:rsidRPr="0004324F">
        <w:t xml:space="preserve">I </w:t>
      </w:r>
      <w:r w:rsidR="00B93987" w:rsidRPr="0004324F">
        <w:t xml:space="preserve">in vain </w:t>
      </w:r>
      <w:r w:rsidR="00AE4518" w:rsidRPr="0004324F">
        <w:t>try to bar the prophecy, which has blighted my life</w:t>
      </w:r>
      <w:r w:rsidR="00B93987" w:rsidRPr="0004324F">
        <w:t>,</w:t>
      </w:r>
      <w:r w:rsidR="00AE4518" w:rsidRPr="0004324F">
        <w:t xml:space="preserve"> from my thoughts.</w:t>
      </w:r>
      <w:r w:rsidR="0007484E" w:rsidRPr="0004324F">
        <w:t xml:space="preserve"> </w:t>
      </w:r>
      <w:r w:rsidR="00FB0BC2" w:rsidRPr="0004324F">
        <w:t xml:space="preserve">Puddles form on the parquet floor as slush drips from my boots; their worn, thigh-high leather soaked from my dash across St. Petersburg. </w:t>
      </w:r>
      <w:r w:rsidR="00FB0BC2" w:rsidRPr="0004324F">
        <w:rPr>
          <w:iCs/>
        </w:rPr>
        <w:t xml:space="preserve">Despite </w:t>
      </w:r>
      <w:r w:rsidR="00AB1165" w:rsidRPr="0004324F">
        <w:rPr>
          <w:iCs/>
        </w:rPr>
        <w:t xml:space="preserve">my </w:t>
      </w:r>
      <w:r w:rsidR="00FB0BC2" w:rsidRPr="0004324F">
        <w:rPr>
          <w:iCs/>
        </w:rPr>
        <w:t>being an Imperial Princess</w:t>
      </w:r>
      <w:r w:rsidR="0007484E" w:rsidRPr="0004324F">
        <w:rPr>
          <w:iCs/>
        </w:rPr>
        <w:t>—</w:t>
      </w:r>
      <w:r w:rsidR="00FB0BC2" w:rsidRPr="0004324F">
        <w:rPr>
          <w:iCs/>
        </w:rPr>
        <w:t xml:space="preserve">the </w:t>
      </w:r>
      <w:r w:rsidR="00AB1165" w:rsidRPr="0004324F">
        <w:rPr>
          <w:iCs/>
        </w:rPr>
        <w:t>T</w:t>
      </w:r>
      <w:r w:rsidR="00FB0BC2" w:rsidRPr="0004324F">
        <w:rPr>
          <w:iCs/>
        </w:rPr>
        <w:t xml:space="preserve">sarevna Elizabeth </w:t>
      </w:r>
      <w:r w:rsidR="00B93987" w:rsidRPr="0004324F">
        <w:rPr>
          <w:iCs/>
        </w:rPr>
        <w:t>Petrovna Romanova</w:t>
      </w:r>
      <w:r w:rsidR="0007484E" w:rsidRPr="0004324F">
        <w:rPr>
          <w:iCs/>
        </w:rPr>
        <w:t>—</w:t>
      </w:r>
      <w:r w:rsidR="00FB0BC2" w:rsidRPr="0004324F">
        <w:t>no footman had hooked a bear skin across my lap to protect me against the icy wind and driving snow while I sat snug in a sled; I had no muff to raise to my face in that</w:t>
      </w:r>
      <w:r w:rsidR="00AB1165" w:rsidRPr="0004324F">
        <w:t xml:space="preserve"> special</w:t>
      </w:r>
      <w:r w:rsidR="00FB0BC2" w:rsidRPr="0004324F">
        <w:t xml:space="preserve"> graceful gesture of the St. Petersburg ladies, the </w:t>
      </w:r>
      <w:r w:rsidRPr="002270A4">
        <w:rPr>
          <w:rStyle w:val="itali0"/>
        </w:rPr>
        <w:t>damy</w:t>
      </w:r>
      <w:r w:rsidR="00FB0BC2" w:rsidRPr="0004324F">
        <w:t xml:space="preserve">. My </w:t>
      </w:r>
      <w:r w:rsidR="00AB1165" w:rsidRPr="0004324F">
        <w:t xml:space="preserve">dash </w:t>
      </w:r>
      <w:r w:rsidR="00F9572B" w:rsidRPr="0004324F">
        <w:t>toward</w:t>
      </w:r>
      <w:r w:rsidR="00FB0BC2" w:rsidRPr="0004324F">
        <w:t xml:space="preserve"> my date with destiny had been clandestine: snowfall veiled the flickering lights of the lanterns and shrouded the city. </w:t>
      </w:r>
      <w:r w:rsidR="00E40556" w:rsidRPr="0004324F">
        <w:t>M</w:t>
      </w:r>
      <w:r w:rsidR="00FB0BC2" w:rsidRPr="0004324F">
        <w:t>ortal fear drove me on</w:t>
      </w:r>
      <w:r w:rsidR="00A21E11" w:rsidRPr="0004324F">
        <w:t>,</w:t>
      </w:r>
      <w:r w:rsidR="00FB0BC2" w:rsidRPr="0004324F">
        <w:t xml:space="preserve"> hurrying over bridges, dodging patrolled barriers</w:t>
      </w:r>
      <w:r w:rsidR="0007484E" w:rsidRPr="0004324F">
        <w:t>—</w:t>
      </w:r>
      <w:r w:rsidR="00FB0BC2" w:rsidRPr="0004324F">
        <w:t xml:space="preserve">the </w:t>
      </w:r>
      <w:r w:rsidRPr="002270A4">
        <w:rPr>
          <w:rStyle w:val="itali0"/>
        </w:rPr>
        <w:t>shlagbaumy</w:t>
      </w:r>
      <w:r w:rsidR="0007484E" w:rsidRPr="0004324F">
        <w:t>—</w:t>
      </w:r>
      <w:r w:rsidR="00FB0BC2" w:rsidRPr="0004324F">
        <w:t>and furtively crossing the empty prospects, where my hasty passage left a momentary trace of warmth in the frosty air.</w:t>
      </w:r>
    </w:p>
    <w:p w:rsidR="00A9146F" w:rsidRPr="0004324F" w:rsidRDefault="00AB1165" w:rsidP="002270A4">
      <w:pPr>
        <w:pStyle w:val="Body-TextTx"/>
      </w:pPr>
      <w:r w:rsidRPr="0004324F">
        <w:t>This</w:t>
      </w:r>
      <w:r w:rsidR="00FB0BC2" w:rsidRPr="0004324F">
        <w:t xml:space="preserve"> was a night of </w:t>
      </w:r>
      <w:r w:rsidRPr="0004324F">
        <w:t xml:space="preserve">momentous </w:t>
      </w:r>
      <w:r w:rsidR="00FB0BC2" w:rsidRPr="0004324F">
        <w:t xml:space="preserve">decisions that I would have </w:t>
      </w:r>
      <w:r w:rsidR="00FB0BC2" w:rsidRPr="0004324F">
        <w:lastRenderedPageBreak/>
        <w:t>to live with</w:t>
      </w:r>
      <w:r w:rsidR="00173C56" w:rsidRPr="0004324F">
        <w:t>, forever</w:t>
      </w:r>
      <w:r w:rsidR="00FB0BC2" w:rsidRPr="0004324F">
        <w:t xml:space="preserve">. </w:t>
      </w:r>
      <w:r w:rsidR="005D7145" w:rsidRPr="0004324F">
        <w:t>An anointed and crowned Tsar may not be killed, even once he is deposed, as it sets a dangerous precedent. Yet he may not live either</w:t>
      </w:r>
      <w:r w:rsidR="0007484E" w:rsidRPr="0004324F">
        <w:t>—</w:t>
      </w:r>
      <w:r w:rsidR="005D7145" w:rsidRPr="0004324F">
        <w:t>at least not in the mind of the Russian people or according to the diplomatic dispatches sent all over Europe.</w:t>
      </w:r>
    </w:p>
    <w:p w:rsidR="00A9146F" w:rsidRPr="0004324F" w:rsidRDefault="005D7145" w:rsidP="002270A4">
      <w:pPr>
        <w:pStyle w:val="Body-TextTx"/>
      </w:pPr>
      <w:r w:rsidRPr="0004324F">
        <w:t xml:space="preserve">What then is to become of </w:t>
      </w:r>
      <w:r w:rsidR="00BD7813" w:rsidRPr="0004324F">
        <w:t>Ivan</w:t>
      </w:r>
      <w:r w:rsidRPr="0004324F">
        <w:t>?</w:t>
      </w:r>
    </w:p>
    <w:p w:rsidR="00A9146F" w:rsidRPr="0004324F" w:rsidRDefault="00FB0BC2" w:rsidP="002270A4">
      <w:pPr>
        <w:pStyle w:val="Body-TextTx"/>
      </w:pPr>
      <w:r w:rsidRPr="0004324F">
        <w:t xml:space="preserve">I feel for </w:t>
      </w:r>
      <w:r w:rsidR="00BD7813" w:rsidRPr="0004324F">
        <w:t>his</w:t>
      </w:r>
      <w:r w:rsidRPr="0004324F">
        <w:t xml:space="preserve"> limp little hand. I simply cannot resist</w:t>
      </w:r>
      <w:r w:rsidR="0007484E" w:rsidRPr="0004324F">
        <w:t>—</w:t>
      </w:r>
      <w:r w:rsidRPr="0004324F">
        <w:t>never could</w:t>
      </w:r>
      <w:r w:rsidR="0007484E" w:rsidRPr="0004324F">
        <w:t>—</w:t>
      </w:r>
      <w:r w:rsidRPr="0004324F">
        <w:t>nuzzling his chubby, rosy fingers</w:t>
      </w:r>
      <w:r w:rsidR="00E40556" w:rsidRPr="0004324F">
        <w:t>, which are still too small to bear the Imperial seal</w:t>
      </w:r>
      <w:r w:rsidRPr="0004324F">
        <w:t xml:space="preserve">. We call this game a </w:t>
      </w:r>
      <w:r w:rsidR="00A057CC" w:rsidRPr="0004324F">
        <w:t>butterfly</w:t>
      </w:r>
      <w:r w:rsidR="00CC6F96" w:rsidRPr="0004324F">
        <w:t>’s</w:t>
      </w:r>
      <w:r w:rsidRPr="0004324F">
        <w:t xml:space="preserve"> kiss</w:t>
      </w:r>
      <w:r w:rsidR="005D7145" w:rsidRPr="0004324F">
        <w:t xml:space="preserve">; </w:t>
      </w:r>
      <w:r w:rsidR="00A21E11" w:rsidRPr="0004324F">
        <w:t>it makes him giggle and squeal</w:t>
      </w:r>
      <w:r w:rsidR="00630DFA" w:rsidRPr="0004324F">
        <w:t>,</w:t>
      </w:r>
      <w:r w:rsidR="005D7145" w:rsidRPr="0004324F">
        <w:t xml:space="preserve"> and me dissolve </w:t>
      </w:r>
      <w:r w:rsidR="00173C56" w:rsidRPr="0004324F">
        <w:t>with tenderness</w:t>
      </w:r>
      <w:r w:rsidRPr="0004324F">
        <w:t xml:space="preserve">. </w:t>
      </w:r>
      <w:r w:rsidR="00A21E11" w:rsidRPr="0004324F">
        <w:t xml:space="preserve">I suck in his scent of the </w:t>
      </w:r>
      <w:r w:rsidR="00E40556" w:rsidRPr="0004324F">
        <w:t>talcum powder blended for his sole use in Grasse</w:t>
      </w:r>
      <w:r w:rsidR="0007484E" w:rsidRPr="0004324F">
        <w:t>—</w:t>
      </w:r>
      <w:r w:rsidR="00E40556" w:rsidRPr="0004324F">
        <w:t xml:space="preserve">vanilla and bergamot, the </w:t>
      </w:r>
      <w:r w:rsidR="00A057CC" w:rsidRPr="0004324F">
        <w:t>Tsar</w:t>
      </w:r>
      <w:r w:rsidR="00CC6F96" w:rsidRPr="0004324F">
        <w:t>’s</w:t>
      </w:r>
      <w:r w:rsidR="00E40556" w:rsidRPr="0004324F">
        <w:t xml:space="preserve"> perfume</w:t>
      </w:r>
      <w:r w:rsidR="0007484E" w:rsidRPr="0004324F">
        <w:t>—</w:t>
      </w:r>
      <w:r w:rsidR="00A21E11" w:rsidRPr="0004324F">
        <w:t xml:space="preserve">taking stock for </w:t>
      </w:r>
      <w:r w:rsidR="00AE4518" w:rsidRPr="0004324F">
        <w:t>a lifetime</w:t>
      </w:r>
      <w:r w:rsidR="00A21E11" w:rsidRPr="0004324F">
        <w:t>.</w:t>
      </w:r>
      <w:r w:rsidR="00E40556" w:rsidRPr="0004324F">
        <w:t xml:space="preserve"> </w:t>
      </w:r>
      <w:r w:rsidR="00A21E11" w:rsidRPr="0004324F">
        <w:t>T</w:t>
      </w:r>
      <w:r w:rsidRPr="0004324F">
        <w:t>he men outside fall quiet</w:t>
      </w:r>
      <w:r w:rsidR="00483457" w:rsidRPr="0004324F">
        <w:t>. T</w:t>
      </w:r>
      <w:r w:rsidR="00072903" w:rsidRPr="0004324F">
        <w:t>hey are waiting for my decision</w:t>
      </w:r>
      <w:r w:rsidR="00977133" w:rsidRPr="0004324F">
        <w:t xml:space="preserve"> that will both save and </w:t>
      </w:r>
      <w:r w:rsidR="00426C01" w:rsidRPr="0004324F">
        <w:t>damn</w:t>
      </w:r>
      <w:r w:rsidR="00977133" w:rsidRPr="0004324F">
        <w:t xml:space="preserve"> me. T</w:t>
      </w:r>
      <w:r w:rsidR="00E964DC" w:rsidRPr="0004324F">
        <w:t xml:space="preserve">he </w:t>
      </w:r>
      <w:r w:rsidR="00483457" w:rsidRPr="0004324F">
        <w:t>thought sears my soul.</w:t>
      </w:r>
    </w:p>
    <w:p w:rsidR="00A9146F" w:rsidRPr="0004324F" w:rsidRDefault="00173C56" w:rsidP="002270A4">
      <w:pPr>
        <w:pStyle w:val="Body-TextTx"/>
      </w:pPr>
      <w:r w:rsidRPr="0004324F">
        <w:t xml:space="preserve">In </w:t>
      </w:r>
      <w:r w:rsidR="00A057CC" w:rsidRPr="0004324F">
        <w:t>Ivan</w:t>
      </w:r>
      <w:r w:rsidR="00CC6F96" w:rsidRPr="0004324F">
        <w:t>’s</w:t>
      </w:r>
      <w:r w:rsidRPr="0004324F">
        <w:t xml:space="preserve"> nursery, the lined French damask drapes are drawn. </w:t>
      </w:r>
      <w:r w:rsidR="00FB0BC2" w:rsidRPr="0004324F">
        <w:t>Thick, potbellied clouds hide the December new moon and stars, giving this hour a dense and dreadful darkness. During the day, the seagull</w:t>
      </w:r>
      <w:r w:rsidR="00CC6F96" w:rsidRPr="0004324F">
        <w:t xml:space="preserve">s’ </w:t>
      </w:r>
      <w:r w:rsidR="00FB0BC2" w:rsidRPr="0004324F">
        <w:t xml:space="preserve">cries freeze on their </w:t>
      </w:r>
      <w:r w:rsidR="006F6CBA" w:rsidRPr="0004324F">
        <w:t>beaks,</w:t>
      </w:r>
      <w:r w:rsidR="00FB0BC2" w:rsidRPr="0004324F">
        <w:t xml:space="preserve"> the chill of night grates skin raw. Any light is as scarce and dear as everything else in St. </w:t>
      </w:r>
      <w:r w:rsidR="00FB0BC2" w:rsidRPr="0004324F">
        <w:lastRenderedPageBreak/>
        <w:t>Petersburg. The candle seller</w:t>
      </w:r>
      <w:r w:rsidR="00CC6F96" w:rsidRPr="0004324F">
        <w:t xml:space="preserve">s’ </w:t>
      </w:r>
      <w:r w:rsidR="00FB0BC2" w:rsidRPr="0004324F">
        <w:t>shops, which smell of bee</w:t>
      </w:r>
      <w:r w:rsidR="00CC6F96" w:rsidRPr="0004324F">
        <w:t xml:space="preserve">s’ </w:t>
      </w:r>
      <w:r w:rsidR="00FB0BC2" w:rsidRPr="0004324F">
        <w:t xml:space="preserve">wax, flax, and </w:t>
      </w:r>
      <w:r w:rsidR="00F9572B" w:rsidRPr="0004324F">
        <w:t>sulfur</w:t>
      </w:r>
      <w:r w:rsidR="00FB0BC2" w:rsidRPr="0004324F">
        <w:t xml:space="preserve">, do brisk business with both Yuletide and Epiphany approaching. On the opposite quay, the shutters on the flat façades of the </w:t>
      </w:r>
      <w:r w:rsidR="00A057CC" w:rsidRPr="0004324F">
        <w:t>city</w:t>
      </w:r>
      <w:r w:rsidR="00CC6F96" w:rsidRPr="0004324F">
        <w:t>’s</w:t>
      </w:r>
      <w:r w:rsidR="00FB0BC2" w:rsidRPr="0004324F">
        <w:t xml:space="preserve"> palaces and houses are closed, the windows behind them dark. They are swathed in the same brooding silence as the Winter Palace. I am in my </w:t>
      </w:r>
      <w:r w:rsidR="00A057CC" w:rsidRPr="0004324F">
        <w:t>father</w:t>
      </w:r>
      <w:r w:rsidR="00CC6F96" w:rsidRPr="0004324F">
        <w:t>’s</w:t>
      </w:r>
      <w:r w:rsidR="00FB0BC2" w:rsidRPr="0004324F">
        <w:t xml:space="preserve"> house, but this does not mean that I am safe. Far from it</w:t>
      </w:r>
      <w:r w:rsidR="0007484E" w:rsidRPr="0004324F">
        <w:t>—</w:t>
      </w:r>
      <w:r w:rsidR="00FB0BC2" w:rsidRPr="0004324F">
        <w:t xml:space="preserve">it means quite the opposite. The Winter </w:t>
      </w:r>
      <w:r w:rsidR="00A057CC" w:rsidRPr="0004324F">
        <w:t>Palace</w:t>
      </w:r>
      <w:r w:rsidR="00CC6F96" w:rsidRPr="0004324F">
        <w:t>’s</w:t>
      </w:r>
      <w:r w:rsidR="00E40556" w:rsidRPr="0004324F">
        <w:t xml:space="preserve"> </w:t>
      </w:r>
      <w:r w:rsidR="00FB0BC2" w:rsidRPr="0004324F">
        <w:t xml:space="preserve">myriad corridors, hundreds of rooms and dozens of staircases </w:t>
      </w:r>
      <w:r w:rsidR="00A21E11" w:rsidRPr="0004324F">
        <w:t xml:space="preserve">can be </w:t>
      </w:r>
      <w:r w:rsidR="00483457" w:rsidRPr="0004324F">
        <w:t xml:space="preserve">as welcoming as a </w:t>
      </w:r>
      <w:r w:rsidR="00A057CC" w:rsidRPr="0004324F">
        <w:t>lover</w:t>
      </w:r>
      <w:r w:rsidR="00CC6F96" w:rsidRPr="0004324F">
        <w:t>’s</w:t>
      </w:r>
      <w:r w:rsidR="00483457" w:rsidRPr="0004324F">
        <w:t xml:space="preserve"> embrace</w:t>
      </w:r>
      <w:r w:rsidR="00A21E11" w:rsidRPr="0004324F">
        <w:t xml:space="preserve"> or </w:t>
      </w:r>
      <w:r w:rsidR="00FB0BC2" w:rsidRPr="0004324F">
        <w:t>as dangerous as a snake pit.</w:t>
      </w:r>
    </w:p>
    <w:p w:rsidR="00A9146F" w:rsidRPr="0004324F" w:rsidRDefault="00977133" w:rsidP="002270A4">
      <w:pPr>
        <w:pStyle w:val="Body-TextTx"/>
      </w:pPr>
      <w:r w:rsidRPr="0004324F">
        <w:t xml:space="preserve">It is Ivan or me: fate has mercilessly driven us </w:t>
      </w:r>
      <w:r w:rsidR="00F9572B" w:rsidRPr="0004324F">
        <w:t>toward</w:t>
      </w:r>
      <w:r w:rsidRPr="0004324F">
        <w:t xml:space="preserve"> this moment. </w:t>
      </w:r>
      <w:r w:rsidR="00FB0BC2" w:rsidRPr="0004324F">
        <w:t xml:space="preserve">The </w:t>
      </w:r>
      <w:r w:rsidR="00C17962" w:rsidRPr="0004324F">
        <w:t>c</w:t>
      </w:r>
      <w:r w:rsidR="00FB0BC2" w:rsidRPr="0004324F">
        <w:t>ourt</w:t>
      </w:r>
      <w:r w:rsidR="00AB1165" w:rsidRPr="0004324F">
        <w:t>iers shun me:</w:t>
      </w:r>
      <w:r w:rsidR="00F9572B" w:rsidRPr="0004324F">
        <w:t xml:space="preserve"> noone</w:t>
      </w:r>
      <w:r w:rsidR="00FB0BC2" w:rsidRPr="0004324F">
        <w:t xml:space="preserve"> would bet a </w:t>
      </w:r>
      <w:r w:rsidR="00743795" w:rsidRPr="0004324F">
        <w:t>Kope</w:t>
      </w:r>
      <w:r w:rsidR="00E40556" w:rsidRPr="0004324F">
        <w:t>c</w:t>
      </w:r>
      <w:r w:rsidR="00743795" w:rsidRPr="0004324F">
        <w:t>k</w:t>
      </w:r>
      <w:r w:rsidR="00FB0BC2" w:rsidRPr="0004324F">
        <w:t xml:space="preserve"> on my future. Will I be sent to a remote convent, even though I do not have an ounce of </w:t>
      </w:r>
      <w:r w:rsidR="00A057CC" w:rsidRPr="0004324F">
        <w:t>nun</w:t>
      </w:r>
      <w:r w:rsidR="00CC6F96" w:rsidRPr="0004324F">
        <w:t>’s</w:t>
      </w:r>
      <w:r w:rsidR="00FB0BC2" w:rsidRPr="0004324F">
        <w:t xml:space="preserve"> flesh about me</w:t>
      </w:r>
      <w:r w:rsidR="00FC5302" w:rsidRPr="0004324F">
        <w:t xml:space="preserve">, as the Spanish envoy, the Duke of Liria, so </w:t>
      </w:r>
      <w:r w:rsidR="00AB1165" w:rsidRPr="0004324F">
        <w:t xml:space="preserve">memorably </w:t>
      </w:r>
      <w:r w:rsidR="00072903" w:rsidRPr="0004324F">
        <w:t xml:space="preserve">described it? </w:t>
      </w:r>
      <w:r w:rsidR="00FB0BC2" w:rsidRPr="0004324F">
        <w:t xml:space="preserve">I had </w:t>
      </w:r>
      <w:r w:rsidR="00FC5302" w:rsidRPr="0004324F">
        <w:t xml:space="preserve">once </w:t>
      </w:r>
      <w:r w:rsidR="00FB0BC2" w:rsidRPr="0004324F">
        <w:t xml:space="preserve">been forced to see such an unfortunate woman in her cell; </w:t>
      </w:r>
      <w:r w:rsidR="00C17962" w:rsidRPr="0004324F">
        <w:t xml:space="preserve">as intended, </w:t>
      </w:r>
      <w:r w:rsidR="00AB1165" w:rsidRPr="0004324F">
        <w:t xml:space="preserve">the </w:t>
      </w:r>
      <w:r w:rsidR="00C17962" w:rsidRPr="0004324F">
        <w:t xml:space="preserve">sight </w:t>
      </w:r>
      <w:r w:rsidR="00FB0BC2" w:rsidRPr="0004324F">
        <w:t>ins</w:t>
      </w:r>
      <w:r w:rsidR="00072903" w:rsidRPr="0004324F">
        <w:t>till</w:t>
      </w:r>
      <w:r w:rsidR="00C17962" w:rsidRPr="0004324F">
        <w:t>ed</w:t>
      </w:r>
      <w:r w:rsidR="00FB0BC2" w:rsidRPr="0004324F">
        <w:t xml:space="preserve"> a terror that </w:t>
      </w:r>
      <w:r w:rsidR="00AB1165" w:rsidRPr="0004324F">
        <w:t xml:space="preserve">would </w:t>
      </w:r>
      <w:r w:rsidR="00FB0BC2" w:rsidRPr="0004324F">
        <w:t xml:space="preserve">last </w:t>
      </w:r>
      <w:r w:rsidR="00AB1165" w:rsidRPr="0004324F">
        <w:t>me a</w:t>
      </w:r>
      <w:r w:rsidR="00FB0BC2" w:rsidRPr="0004324F">
        <w:t xml:space="preserve"> lifetime. Her shorn head </w:t>
      </w:r>
      <w:r w:rsidR="00072903" w:rsidRPr="0004324F">
        <w:t>was</w:t>
      </w:r>
      <w:r w:rsidR="00FB0BC2" w:rsidRPr="0004324F">
        <w:t xml:space="preserve"> covered in chilblains and her eyes shone with madness</w:t>
      </w:r>
      <w:r w:rsidR="001C04E4" w:rsidRPr="0004324F">
        <w:t>. A</w:t>
      </w:r>
      <w:r w:rsidR="00FB0BC2" w:rsidRPr="0004324F">
        <w:t xml:space="preserve"> hunchbacked dwarf, whose tongue had been torn out, </w:t>
      </w:r>
      <w:r w:rsidR="001C04E4" w:rsidRPr="0004324F">
        <w:t>was her sole companion, both</w:t>
      </w:r>
      <w:r w:rsidR="0007484E" w:rsidRPr="0004324F">
        <w:t xml:space="preserve"> </w:t>
      </w:r>
      <w:r w:rsidR="00072903" w:rsidRPr="0004324F">
        <w:t xml:space="preserve">of them </w:t>
      </w:r>
      <w:r w:rsidR="00FB0BC2" w:rsidRPr="0004324F">
        <w:t>shuffling about in rotten straw like pigs in their st</w:t>
      </w:r>
      <w:r w:rsidR="009D14EF" w:rsidRPr="0004324F">
        <w:t>ie</w:t>
      </w:r>
      <w:r w:rsidR="001C04E4" w:rsidRPr="0004324F">
        <w:t>s</w:t>
      </w:r>
      <w:r w:rsidR="00FB0BC2" w:rsidRPr="0004324F">
        <w:t xml:space="preserve">. </w:t>
      </w:r>
      <w:r w:rsidR="001C04E4" w:rsidRPr="0004324F">
        <w:t xml:space="preserve">Or </w:t>
      </w:r>
      <w:r w:rsidR="001C04E4" w:rsidRPr="0004324F">
        <w:lastRenderedPageBreak/>
        <w:t xml:space="preserve">perhaps there is </w:t>
      </w:r>
      <w:r w:rsidR="00FB0BC2" w:rsidRPr="0004324F">
        <w:t>a sled waiting for me, destination Siberia? I kn</w:t>
      </w:r>
      <w:r w:rsidR="001C04E4" w:rsidRPr="0004324F">
        <w:t>o</w:t>
      </w:r>
      <w:r w:rsidR="00FB0BC2" w:rsidRPr="0004324F">
        <w:t>w about this voyage of no return; I ha</w:t>
      </w:r>
      <w:r w:rsidR="001C04E4" w:rsidRPr="0004324F">
        <w:t>ve</w:t>
      </w:r>
      <w:r w:rsidR="00FB0BC2" w:rsidRPr="0004324F">
        <w:t xml:space="preserve"> heard the cries, </w:t>
      </w:r>
      <w:r w:rsidR="00C17962" w:rsidRPr="0004324F">
        <w:t>seen the dread and smel</w:t>
      </w:r>
      <w:r w:rsidR="001C04E4" w:rsidRPr="0004324F">
        <w:t>led</w:t>
      </w:r>
      <w:r w:rsidR="00C17962" w:rsidRPr="0004324F">
        <w:t xml:space="preserve"> the fear </w:t>
      </w:r>
      <w:r w:rsidR="00FB0BC2" w:rsidRPr="0004324F">
        <w:t>of the banished culprits</w:t>
      </w:r>
      <w:r w:rsidR="00483457" w:rsidRPr="0004324F">
        <w:t xml:space="preserve">, be </w:t>
      </w:r>
      <w:r w:rsidR="001C04E4" w:rsidRPr="0004324F">
        <w:t xml:space="preserve">they </w:t>
      </w:r>
      <w:r w:rsidR="00483457" w:rsidRPr="0004324F">
        <w:t xml:space="preserve">simple peasants or </w:t>
      </w:r>
      <w:r w:rsidR="00F15DF9" w:rsidRPr="0004324F">
        <w:t xml:space="preserve">a Prince of Russia. </w:t>
      </w:r>
      <w:r w:rsidR="001C04E4" w:rsidRPr="0004324F">
        <w:t xml:space="preserve">By </w:t>
      </w:r>
      <w:r w:rsidR="00FB0BC2" w:rsidRPr="0004324F">
        <w:t>the first anniversary of the</w:t>
      </w:r>
      <w:r w:rsidR="00072903" w:rsidRPr="0004324F">
        <w:t>ir</w:t>
      </w:r>
      <w:r w:rsidR="00FB0BC2" w:rsidRPr="0004324F">
        <w:t xml:space="preserve"> sentence, </w:t>
      </w:r>
      <w:r w:rsidR="001C04E4" w:rsidRPr="0004324F">
        <w:t>all</w:t>
      </w:r>
      <w:r w:rsidR="00FB0BC2" w:rsidRPr="0004324F">
        <w:t xml:space="preserve"> had </w:t>
      </w:r>
      <w:r w:rsidR="00072903" w:rsidRPr="0004324F">
        <w:t>succumb</w:t>
      </w:r>
      <w:r w:rsidR="001E3777" w:rsidRPr="0004324F">
        <w:t>ed</w:t>
      </w:r>
      <w:r w:rsidR="00072903" w:rsidRPr="0004324F">
        <w:t xml:space="preserve"> to the harsh conditions of the </w:t>
      </w:r>
      <w:r w:rsidR="001C04E4" w:rsidRPr="0004324F">
        <w:t>E</w:t>
      </w:r>
      <w:r w:rsidR="00072903" w:rsidRPr="0004324F">
        <w:t>ast</w:t>
      </w:r>
      <w:r w:rsidR="00FB0BC2" w:rsidRPr="0004324F">
        <w:t xml:space="preserve">. </w:t>
      </w:r>
      <w:r w:rsidR="001C04E4" w:rsidRPr="0004324F">
        <w:t xml:space="preserve">Maybe </w:t>
      </w:r>
      <w:r w:rsidR="00FB0BC2" w:rsidRPr="0004324F">
        <w:t>a dark cell in the Trubetzko</w:t>
      </w:r>
      <w:r w:rsidR="001C04E4" w:rsidRPr="0004324F">
        <w:t>y</w:t>
      </w:r>
      <w:r w:rsidR="00FB0BC2" w:rsidRPr="0004324F">
        <w:t xml:space="preserve"> Bastion, the place no</w:t>
      </w:r>
      <w:r w:rsidR="001C04E4" w:rsidRPr="0004324F">
        <w:t>body</w:t>
      </w:r>
      <w:r w:rsidR="00FB0BC2" w:rsidRPr="0004324F">
        <w:t xml:space="preserve"> ever le</w:t>
      </w:r>
      <w:r w:rsidR="001C04E4" w:rsidRPr="0004324F">
        <w:t>aves</w:t>
      </w:r>
      <w:r w:rsidR="00FB0BC2" w:rsidRPr="0004324F">
        <w:t xml:space="preserve"> in one piece, </w:t>
      </w:r>
      <w:r w:rsidR="001C04E4" w:rsidRPr="0004324F">
        <w:t xml:space="preserve">will </w:t>
      </w:r>
      <w:r w:rsidR="00FB0BC2" w:rsidRPr="0004324F">
        <w:t>swallow me</w:t>
      </w:r>
      <w:r w:rsidR="00F9477B" w:rsidRPr="0004324F">
        <w:t xml:space="preserve">; or things </w:t>
      </w:r>
      <w:r w:rsidR="001C04E4" w:rsidRPr="0004324F">
        <w:t xml:space="preserve">will </w:t>
      </w:r>
      <w:r w:rsidR="00F9477B" w:rsidRPr="0004324F">
        <w:t xml:space="preserve">be simpler, and I </w:t>
      </w:r>
      <w:r w:rsidR="001C04E4" w:rsidRPr="0004324F">
        <w:t xml:space="preserve">am fated to </w:t>
      </w:r>
      <w:r w:rsidR="00F9477B" w:rsidRPr="0004324F">
        <w:t>end up face down in the Neva, drifting between the thick floes of ice, my body being crushed and shredded by their sheer force</w:t>
      </w:r>
      <w:r w:rsidR="001C04E4" w:rsidRPr="0004324F">
        <w:t>.</w:t>
      </w:r>
    </w:p>
    <w:p w:rsidR="00A9146F" w:rsidRPr="0004324F" w:rsidRDefault="00FB0BC2" w:rsidP="002270A4">
      <w:pPr>
        <w:pStyle w:val="Body-TextTx"/>
      </w:pPr>
      <w:r w:rsidRPr="0004324F">
        <w:t xml:space="preserve">The </w:t>
      </w:r>
      <w:r w:rsidR="00483457" w:rsidRPr="0004324F">
        <w:t>soldier</w:t>
      </w:r>
      <w:r w:rsidR="00CC6F96" w:rsidRPr="0004324F">
        <w:t xml:space="preserve">s’ </w:t>
      </w:r>
      <w:r w:rsidR="00977133" w:rsidRPr="0004324F">
        <w:t>impatience is palpable. Just one more breath</w:t>
      </w:r>
      <w:r w:rsidR="00AE4518" w:rsidRPr="0004324F">
        <w:t>!</w:t>
      </w:r>
      <w:r w:rsidRPr="0004324F">
        <w:t xml:space="preserve"> </w:t>
      </w:r>
      <w:r w:rsidR="00A057CC" w:rsidRPr="0004324F">
        <w:t>Ivan</w:t>
      </w:r>
      <w:r w:rsidR="00CC6F96" w:rsidRPr="0004324F">
        <w:t>’s</w:t>
      </w:r>
      <w:r w:rsidR="001E3777" w:rsidRPr="0004324F">
        <w:t xml:space="preserve"> </w:t>
      </w:r>
      <w:r w:rsidRPr="0004324F">
        <w:t xml:space="preserve">wet-nurse is asleep, slumped on her stool, resting amidst his toys: </w:t>
      </w:r>
      <w:r w:rsidR="001C04E4" w:rsidRPr="0004324F">
        <w:t>t</w:t>
      </w:r>
      <w:r w:rsidRPr="0004324F">
        <w:t xml:space="preserve">he scattered pieces of a </w:t>
      </w:r>
      <w:r w:rsidR="00A9146F" w:rsidRPr="002270A4">
        <w:rPr>
          <w:rStyle w:val="itali0"/>
        </w:rPr>
        <w:t>Matryoshka</w:t>
      </w:r>
      <w:r w:rsidRPr="0004324F">
        <w:t xml:space="preserve"> doll, wooden boats, a mechanical silver bear that opens its jaws and raises its paws when wound up, and a globe inlaid with Indian ivory and Belgian </w:t>
      </w:r>
      <w:r w:rsidR="001C04E4" w:rsidRPr="0004324F">
        <w:t>é</w:t>
      </w:r>
      <w:r w:rsidRPr="0004324F">
        <w:t xml:space="preserve">maille. One of the </w:t>
      </w:r>
      <w:r w:rsidR="00A057CC" w:rsidRPr="0004324F">
        <w:t>nurse</w:t>
      </w:r>
      <w:r w:rsidR="00CC6F96" w:rsidRPr="0004324F">
        <w:t>’s</w:t>
      </w:r>
      <w:r w:rsidRPr="0004324F">
        <w:t xml:space="preserve"> pale breasts is still bare from the last feed</w:t>
      </w:r>
      <w:r w:rsidR="00FA40FE" w:rsidRPr="0004324F">
        <w:t xml:space="preserve">; she was chosen for her ample alabaster bosom in </w:t>
      </w:r>
      <w:r w:rsidR="00A057CC" w:rsidRPr="0004324F">
        <w:t>Moscow</w:t>
      </w:r>
      <w:r w:rsidR="00CC6F96" w:rsidRPr="0004324F">
        <w:t>’s</w:t>
      </w:r>
      <w:r w:rsidR="00FA40FE" w:rsidRPr="0004324F">
        <w:t xml:space="preserve"> raucous German quarter. Ivan is well cared for: </w:t>
      </w:r>
      <w:r w:rsidR="00977133" w:rsidRPr="0004324F">
        <w:t>Romanov men are of weaker stock than Romanov women, even if no one ever dares to say so.</w:t>
      </w:r>
      <w:r w:rsidR="0007484E" w:rsidRPr="0004324F">
        <w:t xml:space="preserve"> </w:t>
      </w:r>
      <w:r w:rsidR="00977133" w:rsidRPr="0004324F">
        <w:t xml:space="preserve">I celebrated </w:t>
      </w:r>
      <w:r w:rsidR="00FA40FE" w:rsidRPr="0004324F">
        <w:t>his</w:t>
      </w:r>
      <w:r w:rsidR="00EE6A2A" w:rsidRPr="0004324F">
        <w:t xml:space="preserve"> first year </w:t>
      </w:r>
      <w:r w:rsidR="00977133" w:rsidRPr="0004324F">
        <w:t>as</w:t>
      </w:r>
      <w:r w:rsidR="00EE6A2A" w:rsidRPr="0004324F">
        <w:t xml:space="preserve"> a time of wonder</w:t>
      </w:r>
      <w:r w:rsidR="00977133" w:rsidRPr="0004324F">
        <w:t xml:space="preserve">, offering my little </w:t>
      </w:r>
      <w:r w:rsidR="00977133" w:rsidRPr="0004324F">
        <w:lastRenderedPageBreak/>
        <w:t>nephew a cross studded with rubies and emeralds for his christening, a gift fit for a Tsar</w:t>
      </w:r>
      <w:r w:rsidR="001E3777" w:rsidRPr="0004324F">
        <w:t xml:space="preserve">, and </w:t>
      </w:r>
      <w:r w:rsidR="00EE6A2A" w:rsidRPr="0004324F">
        <w:t>put myself in debt to raise an ebony colt in my stables as his Yuletide present.</w:t>
      </w:r>
    </w:p>
    <w:p w:rsidR="00CC6F96" w:rsidRPr="0004324F" w:rsidRDefault="00A057CC" w:rsidP="002270A4">
      <w:pPr>
        <w:pStyle w:val="Body-TextTx"/>
      </w:pPr>
      <w:r w:rsidRPr="0004324F">
        <w:t>Ivan</w:t>
      </w:r>
      <w:r w:rsidR="00CC6F96" w:rsidRPr="0004324F">
        <w:t>’s</w:t>
      </w:r>
      <w:r w:rsidR="00FA40FE" w:rsidRPr="0004324F">
        <w:t xml:space="preserve"> </w:t>
      </w:r>
      <w:r w:rsidR="00FB0BC2" w:rsidRPr="0004324F">
        <w:t>breathing is growing heavier</w:t>
      </w:r>
      <w:r w:rsidR="001E3777" w:rsidRPr="0004324F">
        <w:t>. T</w:t>
      </w:r>
      <w:r w:rsidR="001C04E4" w:rsidRPr="0004324F">
        <w:t xml:space="preserve">he regiment </w:t>
      </w:r>
      <w:r w:rsidR="00FB0BC2" w:rsidRPr="0004324F">
        <w:t xml:space="preserve">outside his door </w:t>
      </w:r>
      <w:r w:rsidR="00896F7A" w:rsidRPr="0004324F">
        <w:t>weighs on</w:t>
      </w:r>
      <w:r w:rsidR="00FB0BC2" w:rsidRPr="0004324F">
        <w:t xml:space="preserve"> his dreams</w:t>
      </w:r>
      <w:r w:rsidR="005D7145" w:rsidRPr="0004324F">
        <w:t>. As</w:t>
      </w:r>
      <w:r w:rsidR="00FB0BC2" w:rsidRPr="0004324F">
        <w:t xml:space="preserve"> </w:t>
      </w:r>
      <w:r w:rsidR="00A21E11" w:rsidRPr="0004324F">
        <w:t xml:space="preserve">I touch </w:t>
      </w:r>
      <w:r w:rsidR="00EE6A2A" w:rsidRPr="0004324F">
        <w:t>both</w:t>
      </w:r>
      <w:r w:rsidR="00173C56" w:rsidRPr="0004324F">
        <w:t xml:space="preserve"> </w:t>
      </w:r>
      <w:r w:rsidR="005D7145" w:rsidRPr="0004324F">
        <w:t xml:space="preserve">his </w:t>
      </w:r>
      <w:r w:rsidR="00173C56" w:rsidRPr="0004324F">
        <w:t>sides</w:t>
      </w:r>
      <w:r w:rsidR="005D7145" w:rsidRPr="0004324F">
        <w:t>, h</w:t>
      </w:r>
      <w:r w:rsidR="00A21E11" w:rsidRPr="0004324F">
        <w:t xml:space="preserve">is warmth </w:t>
      </w:r>
      <w:r w:rsidR="005D7145" w:rsidRPr="0004324F">
        <w:t xml:space="preserve">sends a jolt through my fingers, </w:t>
      </w:r>
      <w:r w:rsidR="00630DFA" w:rsidRPr="0004324F">
        <w:t>hitting a Gold in my heart</w:t>
      </w:r>
      <w:r w:rsidR="00A21E11" w:rsidRPr="0004324F">
        <w:t xml:space="preserve">. </w:t>
      </w:r>
      <w:r w:rsidR="001E3777" w:rsidRPr="0004324F">
        <w:t xml:space="preserve">Oh, to </w:t>
      </w:r>
      <w:r w:rsidR="00FB0BC2" w:rsidRPr="0004324F">
        <w:t xml:space="preserve">hold him one more time </w:t>
      </w:r>
      <w:r w:rsidR="00EE6A2A" w:rsidRPr="0004324F">
        <w:t>and</w:t>
      </w:r>
      <w:r w:rsidR="00FB0BC2" w:rsidRPr="0004324F">
        <w:t xml:space="preserve"> feel </w:t>
      </w:r>
      <w:r w:rsidR="00896F7A" w:rsidRPr="0004324F">
        <w:t xml:space="preserve">his </w:t>
      </w:r>
      <w:r w:rsidR="00977133" w:rsidRPr="0004324F">
        <w:t xml:space="preserve">delightful </w:t>
      </w:r>
      <w:r w:rsidR="00FB0BC2" w:rsidRPr="0004324F">
        <w:t>weight in my arms.</w:t>
      </w:r>
      <w:r w:rsidR="003F3345" w:rsidRPr="0004324F">
        <w:t xml:space="preserve"> </w:t>
      </w:r>
      <w:r w:rsidR="00A21E11" w:rsidRPr="0004324F">
        <w:t>I</w:t>
      </w:r>
      <w:r w:rsidR="003F3345" w:rsidRPr="0004324F">
        <w:t xml:space="preserve"> pull my hands </w:t>
      </w:r>
      <w:r w:rsidR="001E3777" w:rsidRPr="0004324F">
        <w:t>back</w:t>
      </w:r>
      <w:r w:rsidR="005D7145" w:rsidRPr="0004324F">
        <w:t>, folding them, though t</w:t>
      </w:r>
      <w:r w:rsidR="00EE6A2A" w:rsidRPr="0004324F">
        <w:t xml:space="preserve">he time for prayers has passed. </w:t>
      </w:r>
      <w:r w:rsidR="00A21E11" w:rsidRPr="0004324F">
        <w:t xml:space="preserve">No pilgrimage can </w:t>
      </w:r>
      <w:r w:rsidR="00EE6A2A" w:rsidRPr="0004324F">
        <w:t xml:space="preserve">ever </w:t>
      </w:r>
      <w:r w:rsidR="00A21E11" w:rsidRPr="0004324F">
        <w:t xml:space="preserve">absolve me from </w:t>
      </w:r>
      <w:r w:rsidR="005D7145" w:rsidRPr="0004324F">
        <w:t>this sin</w:t>
      </w:r>
      <w:r w:rsidR="00A21E11" w:rsidRPr="0004324F">
        <w:t xml:space="preserve">, </w:t>
      </w:r>
      <w:r w:rsidR="00173C56" w:rsidRPr="0004324F">
        <w:t xml:space="preserve">even if I </w:t>
      </w:r>
      <w:r w:rsidR="001E3777" w:rsidRPr="0004324F">
        <w:t>slide a</w:t>
      </w:r>
      <w:r w:rsidR="00173C56" w:rsidRPr="0004324F">
        <w:t xml:space="preserve">cross the whole of Russia </w:t>
      </w:r>
      <w:r w:rsidR="00A21E11" w:rsidRPr="0004324F">
        <w:t>on my knees</w:t>
      </w:r>
      <w:r w:rsidR="00173C56" w:rsidRPr="0004324F">
        <w:t xml:space="preserve">. </w:t>
      </w:r>
      <w:r w:rsidRPr="0004324F">
        <w:t>Ivan</w:t>
      </w:r>
      <w:r w:rsidR="00CC6F96" w:rsidRPr="0004324F">
        <w:t>’s</w:t>
      </w:r>
      <w:r w:rsidR="00EE6A2A" w:rsidRPr="0004324F">
        <w:t xml:space="preserve"> lashes flutter</w:t>
      </w:r>
      <w:r w:rsidR="00FA40FE" w:rsidRPr="0004324F">
        <w:t>,</w:t>
      </w:r>
      <w:r w:rsidR="00EE6A2A" w:rsidRPr="0004324F">
        <w:t xml:space="preserve"> his chin wobbles</w:t>
      </w:r>
      <w:r w:rsidR="00FA40FE" w:rsidRPr="0004324F">
        <w:t>, he smacks his pink and shiny lips</w:t>
      </w:r>
      <w:r w:rsidR="00EE6A2A" w:rsidRPr="0004324F">
        <w:t>. I cannot bear to see him cry</w:t>
      </w:r>
      <w:r w:rsidR="00FA40FE" w:rsidRPr="0004324F">
        <w:t>,</w:t>
      </w:r>
      <w:r w:rsidR="00EE6A2A" w:rsidRPr="0004324F">
        <w:t xml:space="preserve"> despite the saying of Russian serfs:</w:t>
      </w:r>
      <w:r w:rsidR="00CC6F96" w:rsidRPr="0004324F">
        <w:t xml:space="preserve"> “Another man’s tears are only water.”</w:t>
      </w:r>
    </w:p>
    <w:p w:rsidR="00A9146F" w:rsidRPr="0004324F" w:rsidRDefault="00A9146F" w:rsidP="002270A4">
      <w:pPr>
        <w:pStyle w:val="Body-TextTx"/>
      </w:pPr>
      <w:r w:rsidRPr="002270A4">
        <w:rPr>
          <w:rStyle w:val="itali0"/>
        </w:rPr>
        <w:t>The lightest load will be your greatest burden</w:t>
      </w:r>
      <w:r w:rsidR="00483457" w:rsidRPr="0004324F">
        <w:t xml:space="preserve">. </w:t>
      </w:r>
      <w:r w:rsidR="00813034" w:rsidRPr="0004324F">
        <w:t xml:space="preserve">The last prophecy is coming to pass. </w:t>
      </w:r>
      <w:r w:rsidR="00483457" w:rsidRPr="0004324F">
        <w:t>Spare me</w:t>
      </w:r>
      <w:r w:rsidR="001C04E4" w:rsidRPr="0004324F">
        <w:t>, I plea</w:t>
      </w:r>
      <w:r w:rsidR="0007484E" w:rsidRPr="0004324F">
        <w:t>—</w:t>
      </w:r>
      <w:r w:rsidR="005D7145" w:rsidRPr="0004324F">
        <w:t xml:space="preserve">but </w:t>
      </w:r>
      <w:r w:rsidR="001C04E4" w:rsidRPr="0004324F">
        <w:t xml:space="preserve">I know </w:t>
      </w:r>
      <w:r w:rsidR="005D7145" w:rsidRPr="0004324F">
        <w:t>t</w:t>
      </w:r>
      <w:r w:rsidR="0043742B" w:rsidRPr="0004324F">
        <w:t>his is my path, and I will have to walk it to the end</w:t>
      </w:r>
      <w:r w:rsidR="00EE6A2A" w:rsidRPr="0004324F">
        <w:t>,</w:t>
      </w:r>
      <w:r w:rsidR="003F3345" w:rsidRPr="0004324F">
        <w:t xml:space="preserve"> </w:t>
      </w:r>
      <w:r w:rsidR="0043742B" w:rsidRPr="0004324F">
        <w:t xml:space="preserve">over the pieces of my broken heart. </w:t>
      </w:r>
      <w:r w:rsidR="00813034" w:rsidRPr="0004324F">
        <w:t>Ivan</w:t>
      </w:r>
      <w:r w:rsidR="00FB0BC2" w:rsidRPr="0004324F">
        <w:t xml:space="preserve"> slides </w:t>
      </w:r>
      <w:r w:rsidR="00EE6A2A" w:rsidRPr="0004324F">
        <w:t xml:space="preserve">back </w:t>
      </w:r>
      <w:r w:rsidR="001C04E4" w:rsidRPr="0004324F">
        <w:t xml:space="preserve">into </w:t>
      </w:r>
      <w:r w:rsidR="00FB0BC2" w:rsidRPr="0004324F">
        <w:t xml:space="preserve">slumber, </w:t>
      </w:r>
      <w:r w:rsidR="00813034" w:rsidRPr="0004324F">
        <w:t xml:space="preserve">long, dark lashes cast shadows on his round cheeks and </w:t>
      </w:r>
      <w:r w:rsidR="00FB0BC2" w:rsidRPr="0004324F">
        <w:t>his tiny fists open, showing pink, unlined palms.</w:t>
      </w:r>
      <w:r w:rsidR="0043742B" w:rsidRPr="0004324F">
        <w:t xml:space="preserve"> The sight stabs me. </w:t>
      </w:r>
      <w:r w:rsidR="00FB0BC2" w:rsidRPr="0004324F">
        <w:t>Not even the most adept fortune-</w:t>
      </w:r>
      <w:r w:rsidR="00FB0BC2" w:rsidRPr="0004324F">
        <w:lastRenderedPageBreak/>
        <w:t xml:space="preserve">teller </w:t>
      </w:r>
      <w:r w:rsidR="001C04E4" w:rsidRPr="0004324F">
        <w:t>c</w:t>
      </w:r>
      <w:r w:rsidR="00FB0BC2" w:rsidRPr="0004324F">
        <w:t xml:space="preserve">ould imagine what the future has in store for Ivan. </w:t>
      </w:r>
      <w:r w:rsidR="0043742B" w:rsidRPr="0004324F">
        <w:t>It is a thought that I refrain from thinking to its end.</w:t>
      </w:r>
    </w:p>
    <w:p w:rsidR="00A9146F" w:rsidRPr="0004324F" w:rsidRDefault="00FB0BC2" w:rsidP="002270A4">
      <w:pPr>
        <w:pStyle w:val="Body-TextTx"/>
      </w:pPr>
      <w:r w:rsidRPr="0004324F">
        <w:t xml:space="preserve">Beyond the door </w:t>
      </w:r>
      <w:r w:rsidR="0043742B" w:rsidRPr="0004324F">
        <w:t xml:space="preserve">utter silence reigns. </w:t>
      </w:r>
      <w:r w:rsidRPr="0004324F">
        <w:t>Is this the calm before the storm my father taught me to fear when we sailed the slate-</w:t>
      </w:r>
      <w:r w:rsidR="00F9572B" w:rsidRPr="0004324F">
        <w:t xml:space="preserve">colored </w:t>
      </w:r>
      <w:r w:rsidRPr="0004324F">
        <w:t xml:space="preserve">waters of the Bay of Finland? His fleet had been rolling </w:t>
      </w:r>
      <w:r w:rsidR="001C04E4" w:rsidRPr="0004324F">
        <w:t xml:space="preserve">at anchor </w:t>
      </w:r>
      <w:r w:rsidRPr="0004324F">
        <w:t xml:space="preserve">in the far distance, masts </w:t>
      </w:r>
      <w:r w:rsidR="001A20FE" w:rsidRPr="0004324F">
        <w:t>rising</w:t>
      </w:r>
      <w:r w:rsidRPr="0004324F">
        <w:t xml:space="preserve"> like a marine forest.</w:t>
      </w:r>
      <w:r w:rsidR="00CC6F96" w:rsidRPr="0004324F">
        <w:t xml:space="preserve"> “This is forever Russia,” </w:t>
      </w:r>
      <w:r w:rsidRPr="0004324F">
        <w:t>he had proudly announced.</w:t>
      </w:r>
      <w:r w:rsidR="00CC6F96" w:rsidRPr="0004324F">
        <w:t xml:space="preserve"> “No Romanov must ever surrender what has been gained by spilling Russian blood.” </w:t>
      </w:r>
      <w:r w:rsidR="00072903" w:rsidRPr="0004324F">
        <w:t xml:space="preserve">In </w:t>
      </w:r>
      <w:r w:rsidR="0043742B" w:rsidRPr="0004324F">
        <w:t xml:space="preserve">order to </w:t>
      </w:r>
      <w:r w:rsidR="00072903" w:rsidRPr="0004324F">
        <w:t>strengthen Russia, F</w:t>
      </w:r>
      <w:r w:rsidR="00EB6658" w:rsidRPr="0004324F">
        <w:t xml:space="preserve">ather had </w:t>
      </w:r>
      <w:r w:rsidR="00072903" w:rsidRPr="0004324F">
        <w:t>spared</w:t>
      </w:r>
      <w:r w:rsidR="00F9572B" w:rsidRPr="0004324F">
        <w:t xml:space="preserve"> noone</w:t>
      </w:r>
      <w:r w:rsidR="001E3777" w:rsidRPr="0004324F">
        <w:t xml:space="preserve">. </w:t>
      </w:r>
      <w:r w:rsidR="00072903" w:rsidRPr="0004324F">
        <w:t xml:space="preserve">My elder half-brother Alexey, his son and heir, had </w:t>
      </w:r>
      <w:r w:rsidR="0043742B" w:rsidRPr="0004324F">
        <w:t>paid</w:t>
      </w:r>
      <w:r w:rsidR="00A25BC6" w:rsidRPr="0004324F">
        <w:t xml:space="preserve"> the ultimate p</w:t>
      </w:r>
      <w:r w:rsidR="0043742B" w:rsidRPr="0004324F">
        <w:t>rice</w:t>
      </w:r>
      <w:r w:rsidR="00A25BC6" w:rsidRPr="0004324F">
        <w:t xml:space="preserve"> </w:t>
      </w:r>
      <w:r w:rsidR="00072903" w:rsidRPr="0004324F">
        <w:t xml:space="preserve">for </w:t>
      </w:r>
      <w:r w:rsidR="00C17962" w:rsidRPr="0004324F">
        <w:t xml:space="preserve">doubting </w:t>
      </w:r>
      <w:r w:rsidR="00A057CC" w:rsidRPr="0004324F">
        <w:t>Russia</w:t>
      </w:r>
      <w:r w:rsidR="00CC6F96" w:rsidRPr="0004324F">
        <w:t>’s</w:t>
      </w:r>
      <w:r w:rsidR="0089705E" w:rsidRPr="0004324F">
        <w:t xml:space="preserve"> </w:t>
      </w:r>
      <w:r w:rsidR="006D5525" w:rsidRPr="0004324F">
        <w:t>path to progress</w:t>
      </w:r>
      <w:r w:rsidR="00EB6658" w:rsidRPr="0004324F">
        <w:t>.</w:t>
      </w:r>
    </w:p>
    <w:p w:rsidR="00CC6F96" w:rsidRPr="0004324F" w:rsidRDefault="00173C56" w:rsidP="002270A4">
      <w:pPr>
        <w:pStyle w:val="Body-TextTx"/>
      </w:pPr>
      <w:r w:rsidRPr="0004324F">
        <w:t xml:space="preserve">Steps approach. </w:t>
      </w:r>
      <w:r w:rsidR="0043742B" w:rsidRPr="0004324F">
        <w:t xml:space="preserve">My </w:t>
      </w:r>
      <w:r w:rsidR="00896F7A" w:rsidRPr="0004324F">
        <w:t>time</w:t>
      </w:r>
      <w:r w:rsidR="0043742B" w:rsidRPr="0004324F">
        <w:t xml:space="preserve"> with Ivan, </w:t>
      </w:r>
      <w:r w:rsidR="00EE6A2A" w:rsidRPr="0004324F">
        <w:t>and</w:t>
      </w:r>
      <w:r w:rsidR="0043742B" w:rsidRPr="0004324F">
        <w:t xml:space="preserve"> life as we know it, is </w:t>
      </w:r>
      <w:r w:rsidR="00896F7A" w:rsidRPr="0004324F">
        <w:t>over</w:t>
      </w:r>
      <w:r w:rsidR="0043742B" w:rsidRPr="0004324F">
        <w:t xml:space="preserve">. I wish this were not necessary. </w:t>
      </w:r>
      <w:r w:rsidR="00C64A52" w:rsidRPr="0004324F">
        <w:t xml:space="preserve">There </w:t>
      </w:r>
      <w:r w:rsidR="00FB0BC2" w:rsidRPr="0004324F">
        <w:t xml:space="preserve">is a knock on the </w:t>
      </w:r>
      <w:r w:rsidR="00D116F6" w:rsidRPr="0004324F">
        <w:t xml:space="preserve">nursery </w:t>
      </w:r>
      <w:r w:rsidR="00FB0BC2" w:rsidRPr="0004324F">
        <w:t>door, a token rasp of knuckles; so light, it belies its true purpose.</w:t>
      </w:r>
      <w:r w:rsidR="001A20FE" w:rsidRPr="0004324F">
        <w:t xml:space="preserve"> </w:t>
      </w:r>
      <w:r w:rsidR="0043742B" w:rsidRPr="0004324F">
        <w:t xml:space="preserve">It is time to act. Russia </w:t>
      </w:r>
      <w:r w:rsidR="00EE6A2A" w:rsidRPr="0004324F">
        <w:t>will take</w:t>
      </w:r>
      <w:r w:rsidRPr="0004324F">
        <w:t xml:space="preserve"> </w:t>
      </w:r>
      <w:r w:rsidR="0043742B" w:rsidRPr="0004324F">
        <w:t xml:space="preserve">no </w:t>
      </w:r>
      <w:r w:rsidRPr="0004324F">
        <w:t xml:space="preserve">more </w:t>
      </w:r>
      <w:r w:rsidR="0043742B" w:rsidRPr="0004324F">
        <w:t xml:space="preserve">excuses. </w:t>
      </w:r>
      <w:r w:rsidR="001A20FE" w:rsidRPr="0004324F">
        <w:t>The soldier</w:t>
      </w:r>
      <w:r w:rsidR="00CC6F96" w:rsidRPr="0004324F">
        <w:t xml:space="preserve">s’ </w:t>
      </w:r>
      <w:r w:rsidR="001A20FE" w:rsidRPr="0004324F">
        <w:t xml:space="preserve">nerves are as taut as the springs in a bear trap. </w:t>
      </w:r>
      <w:r w:rsidR="002A358E" w:rsidRPr="0004324F">
        <w:t>I</w:t>
      </w:r>
      <w:r w:rsidR="009472C4" w:rsidRPr="0004324F">
        <w:t xml:space="preserve"> have promised them the world: i</w:t>
      </w:r>
      <w:r w:rsidR="002A358E" w:rsidRPr="0004324F">
        <w:t xml:space="preserve">n a night like this, destinies </w:t>
      </w:r>
      <w:r w:rsidR="00653E71" w:rsidRPr="0004324F">
        <w:t>are</w:t>
      </w:r>
      <w:r w:rsidR="002A358E" w:rsidRPr="0004324F">
        <w:t xml:space="preserve"> forged, fortunes made and lost.</w:t>
      </w:r>
    </w:p>
    <w:p w:rsidR="00A9146F" w:rsidRPr="0004324F" w:rsidRDefault="00CC6F96" w:rsidP="002270A4">
      <w:pPr>
        <w:pStyle w:val="Body-TextTx"/>
      </w:pPr>
      <w:r w:rsidRPr="0004324F">
        <w:t xml:space="preserve">“Elizabeth Petrovna Romanova?” </w:t>
      </w:r>
      <w:r w:rsidR="00FB0BC2" w:rsidRPr="0004324F">
        <w:t>I hear the c</w:t>
      </w:r>
      <w:r w:rsidR="001C0D39" w:rsidRPr="0004324F">
        <w:t xml:space="preserve">aptain </w:t>
      </w:r>
      <w:r w:rsidR="00FB0BC2" w:rsidRPr="0004324F">
        <w:t xml:space="preserve">of the </w:t>
      </w:r>
      <w:r w:rsidR="00FB0BC2" w:rsidRPr="0004324F">
        <w:lastRenderedPageBreak/>
        <w:t>Imperial Preobraz</w:t>
      </w:r>
      <w:r w:rsidR="007873F9" w:rsidRPr="0004324F">
        <w:t>h</w:t>
      </w:r>
      <w:r w:rsidR="00FB0BC2" w:rsidRPr="0004324F">
        <w:t xml:space="preserve">ensky Regiment addressing me. </w:t>
      </w:r>
      <w:r w:rsidR="00653E71" w:rsidRPr="0004324F">
        <w:t xml:space="preserve">His son is my godchild, but can I trust him completely for that? Suddenly, </w:t>
      </w:r>
      <w:r w:rsidR="00D76F7C" w:rsidRPr="0004324F">
        <w:t xml:space="preserve">I feel like drowning and </w:t>
      </w:r>
      <w:r w:rsidR="00FB0BC2" w:rsidRPr="0004324F">
        <w:t xml:space="preserve">shield </w:t>
      </w:r>
      <w:r w:rsidR="00A057CC" w:rsidRPr="0004324F">
        <w:t>Ivan</w:t>
      </w:r>
      <w:r w:rsidRPr="0004324F">
        <w:t>’s</w:t>
      </w:r>
      <w:r w:rsidR="00FB0BC2" w:rsidRPr="0004324F">
        <w:t xml:space="preserve"> cradle with my body. In the gilt-framed mirrors I see my face floating ghostly pale above </w:t>
      </w:r>
      <w:r w:rsidR="0043742B" w:rsidRPr="0004324F">
        <w:t xml:space="preserve">my </w:t>
      </w:r>
      <w:r w:rsidR="00FB0BC2" w:rsidRPr="0004324F">
        <w:t xml:space="preserve">dark green </w:t>
      </w:r>
      <w:r w:rsidR="0043742B" w:rsidRPr="0004324F">
        <w:t xml:space="preserve">uniform </w:t>
      </w:r>
      <w:r w:rsidR="00FB0BC2" w:rsidRPr="0004324F">
        <w:t xml:space="preserve">jacket; my ash-blonde curly hair has slid down from </w:t>
      </w:r>
      <w:r w:rsidR="001C04E4" w:rsidRPr="0004324F">
        <w:t xml:space="preserve">beneath </w:t>
      </w:r>
      <w:r w:rsidR="00FB0BC2" w:rsidRPr="0004324F">
        <w:t>a fur cap. On a simple leather thong around my neck hangs the diamond-studded icon of</w:t>
      </w:r>
      <w:r w:rsidR="00A40D65" w:rsidRPr="0004324F">
        <w:t xml:space="preserve"> St. </w:t>
      </w:r>
      <w:r w:rsidR="00FB0BC2" w:rsidRPr="0004324F">
        <w:t xml:space="preserve">Nicholas that is priceless to me. </w:t>
      </w:r>
      <w:r w:rsidR="001C04E4" w:rsidRPr="0004324F">
        <w:t xml:space="preserve">They </w:t>
      </w:r>
      <w:r w:rsidR="00FB0BC2" w:rsidRPr="0004324F">
        <w:t>will have to prise it from my dead body to get it.</w:t>
      </w:r>
    </w:p>
    <w:p w:rsidR="00CC6F96" w:rsidRPr="0004324F" w:rsidRDefault="00FB0BC2" w:rsidP="002270A4">
      <w:pPr>
        <w:pStyle w:val="Body-TextTx"/>
      </w:pPr>
      <w:r w:rsidRPr="0004324F">
        <w:t xml:space="preserve">I am almost thirty-one years old. </w:t>
      </w:r>
      <w:r w:rsidR="00C64A52" w:rsidRPr="0004324F">
        <w:t>Tonight, I shall not betray my blood.</w:t>
      </w:r>
    </w:p>
    <w:p w:rsidR="00A9146F" w:rsidRPr="0004324F" w:rsidRDefault="00CC6F96" w:rsidP="002270A4">
      <w:pPr>
        <w:pStyle w:val="Body-TextTx"/>
      </w:pPr>
      <w:r w:rsidRPr="0004324F">
        <w:t xml:space="preserve">“I am ready,” </w:t>
      </w:r>
      <w:r w:rsidR="00FB0BC2" w:rsidRPr="0004324F">
        <w:t>I say, my voice trembling, bracing myself, as the door bursts open and the soldiers swarm in.</w:t>
      </w:r>
    </w:p>
    <w:p w:rsidR="00A9146F" w:rsidRPr="0004324F" w:rsidRDefault="00A9146F" w:rsidP="002270A4">
      <w:pPr>
        <w:pStyle w:val="Body-TextTx"/>
      </w:pPr>
      <w:r w:rsidRPr="002270A4">
        <w:rPr>
          <w:rStyle w:val="itali0"/>
        </w:rPr>
        <w:t>Everything comes at a price.</w:t>
      </w:r>
    </w:p>
    <w:p w:rsidR="00A9146F" w:rsidRPr="00160408" w:rsidRDefault="00FB0BC2" w:rsidP="00C764B9">
      <w:pPr>
        <w:pStyle w:val="PageBreakpb"/>
        <w:jc w:val="center"/>
      </w:pPr>
      <w:r w:rsidRPr="00160408">
        <w:br w:type="page"/>
      </w:r>
    </w:p>
    <w:p w:rsidR="00A9146F" w:rsidRPr="00160408" w:rsidRDefault="00FB0BC2" w:rsidP="00C764B9">
      <w:pPr>
        <w:pStyle w:val="ChapTitlect"/>
      </w:pPr>
      <w:r w:rsidRPr="00160408">
        <w:lastRenderedPageBreak/>
        <w:t>1</w:t>
      </w:r>
    </w:p>
    <w:p w:rsidR="00A9146F" w:rsidRPr="002270A4" w:rsidRDefault="00156805" w:rsidP="002270A4">
      <w:pPr>
        <w:pStyle w:val="DatelineDate"/>
      </w:pPr>
      <w:r w:rsidRPr="00160408">
        <w:t>Spring 1723</w:t>
      </w:r>
    </w:p>
    <w:p w:rsidR="00A9146F" w:rsidRPr="00160408" w:rsidRDefault="0096187F" w:rsidP="002270A4">
      <w:pPr>
        <w:pStyle w:val="DatelineDate"/>
      </w:pPr>
      <w:r w:rsidRPr="002270A4">
        <w:t xml:space="preserve">Eighteen </w:t>
      </w:r>
      <w:r w:rsidR="00156805" w:rsidRPr="002270A4">
        <w:t>Years</w:t>
      </w:r>
      <w:r w:rsidR="00156805" w:rsidRPr="00160408">
        <w:t xml:space="preserve"> earlier</w:t>
      </w:r>
    </w:p>
    <w:p w:rsidR="00A9146F" w:rsidRPr="0004324F" w:rsidRDefault="00F00B9E" w:rsidP="002270A4">
      <w:pPr>
        <w:pStyle w:val="Body-TextTx"/>
      </w:pPr>
      <w:r w:rsidRPr="0004324F">
        <w:t>W</w:t>
      </w:r>
      <w:r w:rsidR="001A20FE" w:rsidRPr="0004324F">
        <w:t xml:space="preserve">e had gone to </w:t>
      </w:r>
      <w:r w:rsidR="00A057CC" w:rsidRPr="0004324F">
        <w:t>Mother</w:t>
      </w:r>
      <w:r w:rsidR="00CC6F96" w:rsidRPr="0004324F">
        <w:t>’s</w:t>
      </w:r>
      <w:r w:rsidR="001A20FE" w:rsidRPr="0004324F">
        <w:t xml:space="preserve"> palace in K</w:t>
      </w:r>
      <w:r w:rsidR="00FB0BC2" w:rsidRPr="0004324F">
        <w:t>olomenskoye</w:t>
      </w:r>
      <w:r w:rsidR="00BC7CF1" w:rsidRPr="0004324F">
        <w:t>,</w:t>
      </w:r>
      <w:r w:rsidR="00FB0BC2" w:rsidRPr="0004324F">
        <w:t xml:space="preserve"> </w:t>
      </w:r>
      <w:r w:rsidR="001A20FE" w:rsidRPr="0004324F">
        <w:t xml:space="preserve">as always when we </w:t>
      </w:r>
      <w:r w:rsidR="00612F31" w:rsidRPr="0004324F">
        <w:t>needed</w:t>
      </w:r>
      <w:r w:rsidR="001A20FE" w:rsidRPr="0004324F">
        <w:t xml:space="preserve"> safety, </w:t>
      </w:r>
      <w:r w:rsidR="00D76F7C" w:rsidRPr="0004324F">
        <w:t>solace</w:t>
      </w:r>
      <w:r w:rsidR="001C0D39" w:rsidRPr="0004324F">
        <w:t>,</w:t>
      </w:r>
      <w:r w:rsidR="00D76F7C" w:rsidRPr="0004324F">
        <w:t xml:space="preserve"> and </w:t>
      </w:r>
      <w:r w:rsidR="001A20FE" w:rsidRPr="0004324F">
        <w:t>s</w:t>
      </w:r>
      <w:r w:rsidR="00632804" w:rsidRPr="0004324F">
        <w:t>trength</w:t>
      </w:r>
      <w:r w:rsidR="001A20FE" w:rsidRPr="0004324F">
        <w:t xml:space="preserve">. </w:t>
      </w:r>
      <w:r w:rsidR="00E1674D" w:rsidRPr="0004324F">
        <w:t>Ever since m</w:t>
      </w:r>
      <w:r w:rsidR="001A20FE" w:rsidRPr="0004324F">
        <w:t xml:space="preserve">y elder half-brother, the </w:t>
      </w:r>
      <w:r w:rsidR="00156805" w:rsidRPr="0004324F">
        <w:t>T</w:t>
      </w:r>
      <w:r w:rsidR="001A20FE" w:rsidRPr="0004324F">
        <w:t>sarevich Alexey, had died, Mother</w:t>
      </w:r>
      <w:r w:rsidR="00632804" w:rsidRPr="0004324F">
        <w:t xml:space="preserve"> </w:t>
      </w:r>
      <w:r w:rsidR="001A20FE" w:rsidRPr="0004324F">
        <w:t xml:space="preserve">had </w:t>
      </w:r>
      <w:r w:rsidR="009F2144" w:rsidRPr="0004324F">
        <w:t>struggled to give Father</w:t>
      </w:r>
      <w:r w:rsidR="00167F19" w:rsidRPr="0004324F">
        <w:t>, the Tsar Peter the Great</w:t>
      </w:r>
      <w:r w:rsidR="00156805" w:rsidRPr="0004324F">
        <w:t xml:space="preserve"> of All the Russias</w:t>
      </w:r>
      <w:r w:rsidR="00167F19" w:rsidRPr="0004324F">
        <w:t>,</w:t>
      </w:r>
      <w:r w:rsidR="009F2144" w:rsidRPr="0004324F">
        <w:t xml:space="preserve"> an heir </w:t>
      </w:r>
      <w:r w:rsidR="001E3777" w:rsidRPr="0004324F">
        <w:t xml:space="preserve">to </w:t>
      </w:r>
      <w:r w:rsidR="009F2144" w:rsidRPr="0004324F">
        <w:t xml:space="preserve">the </w:t>
      </w:r>
      <w:r w:rsidR="00A057CC" w:rsidRPr="0004324F">
        <w:t>world</w:t>
      </w:r>
      <w:r w:rsidR="00CC6F96" w:rsidRPr="0004324F">
        <w:t>’s</w:t>
      </w:r>
      <w:r w:rsidR="009F2144" w:rsidRPr="0004324F">
        <w:t xml:space="preserve"> largest and wealthiest realm. </w:t>
      </w:r>
      <w:r w:rsidR="00D76F7C" w:rsidRPr="0004324F">
        <w:t xml:space="preserve">A couple of weeks prior to our departure, </w:t>
      </w:r>
      <w:r w:rsidR="00632804" w:rsidRPr="0004324F">
        <w:t>she</w:t>
      </w:r>
      <w:r w:rsidR="009F2144" w:rsidRPr="0004324F">
        <w:t xml:space="preserve"> had </w:t>
      </w:r>
      <w:r w:rsidR="001E3777" w:rsidRPr="0004324F">
        <w:t xml:space="preserve">been delivered of </w:t>
      </w:r>
      <w:r w:rsidR="00156805" w:rsidRPr="0004324F">
        <w:t xml:space="preserve">yet another </w:t>
      </w:r>
      <w:r w:rsidR="001A20FE" w:rsidRPr="0004324F">
        <w:t>still</w:t>
      </w:r>
      <w:r w:rsidR="00156805" w:rsidRPr="0004324F">
        <w:t>-</w:t>
      </w:r>
      <w:r w:rsidR="001A20FE" w:rsidRPr="0004324F">
        <w:t>born son.</w:t>
      </w:r>
    </w:p>
    <w:p w:rsidR="00A9146F" w:rsidRPr="0004324F" w:rsidRDefault="00D76F7C" w:rsidP="002270A4">
      <w:pPr>
        <w:pStyle w:val="Body-TextTx"/>
      </w:pPr>
      <w:r w:rsidRPr="0004324F">
        <w:rPr>
          <w:sz w:val="22"/>
        </w:rPr>
        <w:t>I</w:t>
      </w:r>
      <w:r w:rsidR="00632804" w:rsidRPr="0004324F">
        <w:rPr>
          <w:sz w:val="22"/>
        </w:rPr>
        <w:t xml:space="preserve">t was a relief to leave St. Petersburg shortly after Easter: I had hardly known my half-brother, as Alexey had been eighteen years older than </w:t>
      </w:r>
      <w:r w:rsidR="00156805" w:rsidRPr="0004324F">
        <w:rPr>
          <w:sz w:val="22"/>
        </w:rPr>
        <w:t>I</w:t>
      </w:r>
      <w:r w:rsidR="00C64A52" w:rsidRPr="0004324F">
        <w:rPr>
          <w:sz w:val="22"/>
        </w:rPr>
        <w:t>.</w:t>
      </w:r>
      <w:r w:rsidR="00632804" w:rsidRPr="0004324F">
        <w:rPr>
          <w:sz w:val="22"/>
        </w:rPr>
        <w:t xml:space="preserve"> It </w:t>
      </w:r>
      <w:r w:rsidR="00156805" w:rsidRPr="0004324F">
        <w:rPr>
          <w:sz w:val="22"/>
        </w:rPr>
        <w:t xml:space="preserve">felt </w:t>
      </w:r>
      <w:r w:rsidR="00632804" w:rsidRPr="0004324F">
        <w:rPr>
          <w:sz w:val="22"/>
        </w:rPr>
        <w:t>different</w:t>
      </w:r>
      <w:r w:rsidR="00156805" w:rsidRPr="0004324F">
        <w:rPr>
          <w:sz w:val="22"/>
        </w:rPr>
        <w:t>ly about</w:t>
      </w:r>
      <w:r w:rsidR="00632804" w:rsidRPr="0004324F">
        <w:rPr>
          <w:sz w:val="22"/>
        </w:rPr>
        <w:t xml:space="preserve"> </w:t>
      </w:r>
      <w:r w:rsidR="00A057CC" w:rsidRPr="0004324F">
        <w:rPr>
          <w:sz w:val="22"/>
        </w:rPr>
        <w:t>Mother</w:t>
      </w:r>
      <w:r w:rsidR="00CC6F96" w:rsidRPr="0004324F">
        <w:rPr>
          <w:sz w:val="22"/>
        </w:rPr>
        <w:t>’s</w:t>
      </w:r>
      <w:r w:rsidR="00632804" w:rsidRPr="0004324F">
        <w:rPr>
          <w:sz w:val="22"/>
        </w:rPr>
        <w:t xml:space="preserve"> recent misfortune</w:t>
      </w:r>
      <w:r w:rsidRPr="0004324F">
        <w:rPr>
          <w:sz w:val="22"/>
        </w:rPr>
        <w:t xml:space="preserve">. </w:t>
      </w:r>
      <w:r w:rsidR="00632804" w:rsidRPr="0004324F">
        <w:rPr>
          <w:sz w:val="22"/>
        </w:rPr>
        <w:t xml:space="preserve">Still, we had celebrated </w:t>
      </w:r>
      <w:r w:rsidR="00C64A52" w:rsidRPr="0004324F">
        <w:rPr>
          <w:sz w:val="22"/>
        </w:rPr>
        <w:t xml:space="preserve">Easter, </w:t>
      </w:r>
      <w:r w:rsidR="00632804" w:rsidRPr="0004324F">
        <w:rPr>
          <w:sz w:val="22"/>
        </w:rPr>
        <w:t>the most joyous and sacred of Russian holidays</w:t>
      </w:r>
      <w:r w:rsidR="001B297D" w:rsidRPr="0004324F">
        <w:rPr>
          <w:sz w:val="22"/>
        </w:rPr>
        <w:t>,</w:t>
      </w:r>
      <w:r w:rsidR="00632804" w:rsidRPr="0004324F">
        <w:rPr>
          <w:sz w:val="22"/>
        </w:rPr>
        <w:t xml:space="preserve"> as usual, by handing out brightly painted eggs to all the courtiers and wishing them well: Christ had risen. Whil</w:t>
      </w:r>
      <w:r w:rsidR="00156805" w:rsidRPr="0004324F">
        <w:rPr>
          <w:sz w:val="22"/>
        </w:rPr>
        <w:t>e</w:t>
      </w:r>
      <w:r w:rsidR="00632804" w:rsidRPr="0004324F">
        <w:rPr>
          <w:sz w:val="22"/>
        </w:rPr>
        <w:t xml:space="preserve"> our own plates </w:t>
      </w:r>
      <w:r w:rsidR="009055E0" w:rsidRPr="0004324F">
        <w:rPr>
          <w:sz w:val="22"/>
        </w:rPr>
        <w:t xml:space="preserve">remained </w:t>
      </w:r>
      <w:r w:rsidR="00632804" w:rsidRPr="0004324F">
        <w:rPr>
          <w:sz w:val="22"/>
        </w:rPr>
        <w:t xml:space="preserve">as good as </w:t>
      </w:r>
      <w:r w:rsidR="00156805" w:rsidRPr="0004324F">
        <w:rPr>
          <w:sz w:val="22"/>
        </w:rPr>
        <w:t xml:space="preserve">left </w:t>
      </w:r>
      <w:r w:rsidR="00632804" w:rsidRPr="0004324F">
        <w:rPr>
          <w:sz w:val="22"/>
        </w:rPr>
        <w:t xml:space="preserve">untouched, we watched them feast on </w:t>
      </w:r>
      <w:r w:rsidR="00A9146F" w:rsidRPr="002270A4">
        <w:rPr>
          <w:rStyle w:val="itali0"/>
        </w:rPr>
        <w:t>kulich</w:t>
      </w:r>
      <w:r w:rsidR="0007484E" w:rsidRPr="0004324F">
        <w:rPr>
          <w:sz w:val="22"/>
        </w:rPr>
        <w:t>,</w:t>
      </w:r>
      <w:r w:rsidR="00632804" w:rsidRPr="0004324F">
        <w:rPr>
          <w:sz w:val="22"/>
        </w:rPr>
        <w:t xml:space="preserve"> a </w:t>
      </w:r>
      <w:r w:rsidR="0007484E" w:rsidRPr="0004324F">
        <w:rPr>
          <w:sz w:val="22"/>
        </w:rPr>
        <w:t>sweet, yeasty dome-shaped bread,</w:t>
      </w:r>
      <w:r w:rsidR="00632804" w:rsidRPr="0004324F">
        <w:rPr>
          <w:sz w:val="22"/>
        </w:rPr>
        <w:t xml:space="preserve"> and </w:t>
      </w:r>
      <w:r w:rsidR="00A9146F" w:rsidRPr="002270A4">
        <w:rPr>
          <w:rStyle w:val="itali0"/>
        </w:rPr>
        <w:t xml:space="preserve">pashka, </w:t>
      </w:r>
      <w:r w:rsidR="00C64A52" w:rsidRPr="0004324F">
        <w:rPr>
          <w:sz w:val="22"/>
        </w:rPr>
        <w:t>a custard m</w:t>
      </w:r>
      <w:r w:rsidR="00632804" w:rsidRPr="0004324F">
        <w:rPr>
          <w:sz w:val="22"/>
        </w:rPr>
        <w:t xml:space="preserve">ade of </w:t>
      </w:r>
      <w:r w:rsidR="00C64A52" w:rsidRPr="0004324F">
        <w:rPr>
          <w:sz w:val="22"/>
        </w:rPr>
        <w:t xml:space="preserve">cheese </w:t>
      </w:r>
      <w:r w:rsidR="00632804" w:rsidRPr="0004324F">
        <w:rPr>
          <w:sz w:val="22"/>
        </w:rPr>
        <w:t>curd, almonds, and dried fruit.</w:t>
      </w:r>
    </w:p>
    <w:p w:rsidR="00A9146F" w:rsidRPr="0004324F" w:rsidRDefault="00632804" w:rsidP="002270A4">
      <w:pPr>
        <w:pStyle w:val="Body-TextTx"/>
      </w:pPr>
      <w:r w:rsidRPr="0004324F">
        <w:lastRenderedPageBreak/>
        <w:t>When I stepped out of the Winter Palace shortly after dawn, I felt like drinking the cool spring air</w:t>
      </w:r>
      <w:r w:rsidR="00D76F7C" w:rsidRPr="0004324F">
        <w:t>,</w:t>
      </w:r>
      <w:r w:rsidRPr="0004324F">
        <w:t xml:space="preserve"> to chase away any memory of the long, stuffy, dark months of winter</w:t>
      </w:r>
      <w:r w:rsidR="00156805" w:rsidRPr="0004324F">
        <w:t xml:space="preserve"> and the atmosphere of dread and sorrow that lingered inside</w:t>
      </w:r>
      <w:r w:rsidRPr="0004324F">
        <w:t>. Morning slid into the da</w:t>
      </w:r>
      <w:r w:rsidR="00156805" w:rsidRPr="0004324F">
        <w:t xml:space="preserve">wn light </w:t>
      </w:r>
      <w:r w:rsidRPr="0004324F">
        <w:t xml:space="preserve">as smooth as a </w:t>
      </w:r>
      <w:r w:rsidR="00A057CC" w:rsidRPr="0004324F">
        <w:t>dove</w:t>
      </w:r>
      <w:r w:rsidR="00CC6F96" w:rsidRPr="0004324F">
        <w:t>’s</w:t>
      </w:r>
      <w:r w:rsidRPr="0004324F">
        <w:t xml:space="preserve"> wing, offering us a first </w:t>
      </w:r>
      <w:r w:rsidR="00156805" w:rsidRPr="0004324F">
        <w:t xml:space="preserve">glimpse </w:t>
      </w:r>
      <w:r w:rsidRPr="0004324F">
        <w:t xml:space="preserve">of the sunrises of summer: a hazy blend of mauve, mustard, and mother-of-pearl. The </w:t>
      </w:r>
      <w:r w:rsidR="00A9146F" w:rsidRPr="002270A4">
        <w:rPr>
          <w:rStyle w:val="itali0"/>
        </w:rPr>
        <w:t>ottepe</w:t>
      </w:r>
      <w:r w:rsidR="00CC6F96" w:rsidRPr="002270A4">
        <w:rPr>
          <w:rStyle w:val="itali0"/>
        </w:rPr>
        <w:t>l</w:t>
      </w:r>
      <w:r w:rsidR="00160408" w:rsidRPr="002270A4">
        <w:rPr>
          <w:rStyle w:val="itali0"/>
        </w:rPr>
        <w:t>,</w:t>
      </w:r>
      <w:r w:rsidR="00CC6F96" w:rsidRPr="002270A4">
        <w:rPr>
          <w:rStyle w:val="itali0"/>
        </w:rPr>
        <w:t>’</w:t>
      </w:r>
      <w:r w:rsidRPr="0004324F">
        <w:t xml:space="preserve"> </w:t>
      </w:r>
      <w:r w:rsidR="00156805" w:rsidRPr="0004324F">
        <w:t xml:space="preserve">or </w:t>
      </w:r>
      <w:r w:rsidRPr="0004324F">
        <w:t xml:space="preserve">great thaw had </w:t>
      </w:r>
      <w:r w:rsidR="00156805" w:rsidRPr="0004324F">
        <w:t>begun</w:t>
      </w:r>
      <w:r w:rsidRPr="0004324F">
        <w:t xml:space="preserve"> and already, </w:t>
      </w:r>
      <w:r w:rsidR="00A057CC" w:rsidRPr="0004324F">
        <w:t>winter</w:t>
      </w:r>
      <w:r w:rsidR="00CC6F96" w:rsidRPr="0004324F">
        <w:t>’s</w:t>
      </w:r>
      <w:r w:rsidR="00156805" w:rsidRPr="0004324F">
        <w:t xml:space="preserve"> </w:t>
      </w:r>
      <w:r w:rsidRPr="0004324F">
        <w:t xml:space="preserve">stark handover from day to night was beginning to fade; the harsh contrasts softening. No change in Russia comes about easily, not even the shift in the seasons. </w:t>
      </w:r>
      <w:r w:rsidR="009E4380" w:rsidRPr="0004324F">
        <w:t>T</w:t>
      </w:r>
      <w:r w:rsidRPr="0004324F">
        <w:t xml:space="preserve">he </w:t>
      </w:r>
      <w:r w:rsidR="00A057CC" w:rsidRPr="002270A4">
        <w:rPr>
          <w:rStyle w:val="itali0"/>
        </w:rPr>
        <w:t>ottepel</w:t>
      </w:r>
      <w:r w:rsidR="00CC6F96" w:rsidRPr="002270A4">
        <w:rPr>
          <w:rStyle w:val="itali0"/>
        </w:rPr>
        <w:t>’s</w:t>
      </w:r>
      <w:r w:rsidRPr="0004324F">
        <w:t xml:space="preserve"> strength shocked us anew, year after year, as it made rivers swell and tore open the earth. Our jaded spirits lifted </w:t>
      </w:r>
      <w:r w:rsidR="009E4380" w:rsidRPr="0004324F">
        <w:t>as</w:t>
      </w:r>
      <w:r w:rsidRPr="0004324F">
        <w:t xml:space="preserve"> snow and ice recede</w:t>
      </w:r>
      <w:r w:rsidR="009E4380" w:rsidRPr="0004324F">
        <w:t>d</w:t>
      </w:r>
      <w:r w:rsidRPr="0004324F">
        <w:t xml:space="preserve">, the light lingering longer day upon day for the span of a </w:t>
      </w:r>
      <w:r w:rsidR="00A057CC" w:rsidRPr="0004324F">
        <w:t>cockerel</w:t>
      </w:r>
      <w:r w:rsidR="00CC6F96" w:rsidRPr="0004324F">
        <w:t>’s</w:t>
      </w:r>
      <w:r w:rsidRPr="0004324F">
        <w:t xml:space="preserve"> crow. Sunshine warmed the frozen earth and thawed the frost and rime from our veins, stirring the blood, quickening the heartbeat. The spring winds scattered seeds over the land</w:t>
      </w:r>
      <w:r w:rsidR="009E4380" w:rsidRPr="0004324F">
        <w:t xml:space="preserve">, bringing </w:t>
      </w:r>
      <w:r w:rsidRPr="0004324F">
        <w:t xml:space="preserve">with them the promise of </w:t>
      </w:r>
      <w:r w:rsidR="00813034" w:rsidRPr="0004324F">
        <w:t>fertility</w:t>
      </w:r>
      <w:r w:rsidRPr="0004324F">
        <w:t>; they blew the cobwebs from our minds, rousing Russia from its drowsy stupor.</w:t>
      </w:r>
    </w:p>
    <w:p w:rsidR="00A9146F" w:rsidRPr="0004324F" w:rsidRDefault="00734036" w:rsidP="002270A4">
      <w:pPr>
        <w:pStyle w:val="Body-TextTx"/>
      </w:pPr>
      <w:r w:rsidRPr="0004324F">
        <w:t xml:space="preserve">My sister Anoushka, who was </w:t>
      </w:r>
      <w:r w:rsidR="00F00B9E" w:rsidRPr="0004324F">
        <w:t xml:space="preserve">older than me </w:t>
      </w:r>
      <w:r w:rsidRPr="0004324F">
        <w:t xml:space="preserve">by a year, and I </w:t>
      </w:r>
      <w:r w:rsidRPr="0004324F">
        <w:lastRenderedPageBreak/>
        <w:t xml:space="preserve">knew </w:t>
      </w:r>
      <w:r w:rsidR="00A057CC" w:rsidRPr="0004324F">
        <w:t>Mother</w:t>
      </w:r>
      <w:r w:rsidR="00CC6F96" w:rsidRPr="0004324F">
        <w:t>’s</w:t>
      </w:r>
      <w:r w:rsidR="00A25BC6" w:rsidRPr="0004324F">
        <w:t xml:space="preserve"> </w:t>
      </w:r>
      <w:r w:rsidR="00632804" w:rsidRPr="0004324F">
        <w:t xml:space="preserve">palace of </w:t>
      </w:r>
      <w:r w:rsidR="00BC7CF1" w:rsidRPr="0004324F">
        <w:t>Kolomenskoye</w:t>
      </w:r>
      <w:r w:rsidRPr="0004324F">
        <w:t xml:space="preserve"> well. </w:t>
      </w:r>
      <w:r w:rsidR="0043742B" w:rsidRPr="0004324F">
        <w:t>W</w:t>
      </w:r>
      <w:r w:rsidRPr="0004324F">
        <w:t>e had spent the first years of our li</w:t>
      </w:r>
      <w:r w:rsidR="00156805" w:rsidRPr="0004324F">
        <w:t>ves</w:t>
      </w:r>
      <w:r w:rsidRPr="0004324F">
        <w:t xml:space="preserve"> there, before our parents were married</w:t>
      </w:r>
      <w:r w:rsidR="00D116F6" w:rsidRPr="0004324F">
        <w:t>,</w:t>
      </w:r>
      <w:r w:rsidRPr="0004324F">
        <w:t xml:space="preserve"> and each of us was proclaimed </w:t>
      </w:r>
      <w:r w:rsidR="00156805" w:rsidRPr="0004324F">
        <w:t>T</w:t>
      </w:r>
      <w:r w:rsidRPr="0004324F">
        <w:t>sarevna</w:t>
      </w:r>
      <w:r w:rsidR="00156805" w:rsidRPr="0004324F">
        <w:t>, an Imperial Princess</w:t>
      </w:r>
      <w:r w:rsidRPr="0004324F">
        <w:t>. Mother</w:t>
      </w:r>
      <w:r w:rsidR="009F2144" w:rsidRPr="0004324F">
        <w:t>, the Tsaritsa,</w:t>
      </w:r>
      <w:r w:rsidRPr="0004324F">
        <w:t xml:space="preserve"> had always accompanied Father where</w:t>
      </w:r>
      <w:r w:rsidR="00D116F6" w:rsidRPr="0004324F">
        <w:t xml:space="preserve"> </w:t>
      </w:r>
      <w:r w:rsidRPr="0004324F">
        <w:t>ever he went, be it in the field of the Great Northern War against Sweden</w:t>
      </w:r>
      <w:r w:rsidR="0007484E" w:rsidRPr="0004324F">
        <w:t>—</w:t>
      </w:r>
      <w:r w:rsidRPr="0004324F">
        <w:t xml:space="preserve">a struggle for </w:t>
      </w:r>
      <w:r w:rsidR="00A057CC" w:rsidRPr="0004324F">
        <w:t>Russia</w:t>
      </w:r>
      <w:r w:rsidR="00CC6F96" w:rsidRPr="0004324F">
        <w:t>’s</w:t>
      </w:r>
      <w:r w:rsidRPr="0004324F">
        <w:t xml:space="preserve"> survival, which had weighed on our country for </w:t>
      </w:r>
      <w:r w:rsidR="00BC7CF1" w:rsidRPr="0004324F">
        <w:t xml:space="preserve">almost </w:t>
      </w:r>
      <w:r w:rsidRPr="0004324F">
        <w:t>two decades</w:t>
      </w:r>
      <w:r w:rsidR="0007484E" w:rsidRPr="0004324F">
        <w:t>—</w:t>
      </w:r>
      <w:r w:rsidRPr="0004324F">
        <w:t>or on his travels to the West and all over Europe.</w:t>
      </w:r>
    </w:p>
    <w:p w:rsidR="00A9146F" w:rsidRPr="0004324F" w:rsidRDefault="00734036" w:rsidP="002270A4">
      <w:pPr>
        <w:pStyle w:val="Body-TextTx"/>
      </w:pPr>
      <w:r w:rsidRPr="0004324F">
        <w:t xml:space="preserve">Despite being </w:t>
      </w:r>
      <w:r w:rsidR="00612F31" w:rsidRPr="0004324F">
        <w:t xml:space="preserve">the </w:t>
      </w:r>
      <w:r w:rsidR="00A057CC" w:rsidRPr="0004324F">
        <w:t>Tsar</w:t>
      </w:r>
      <w:r w:rsidR="00CC6F96" w:rsidRPr="0004324F">
        <w:t>’s</w:t>
      </w:r>
      <w:r w:rsidR="00612F31" w:rsidRPr="0004324F">
        <w:t xml:space="preserve"> daughters,</w:t>
      </w:r>
      <w:r w:rsidR="00D116F6" w:rsidRPr="0004324F">
        <w:t xml:space="preserve"> </w:t>
      </w:r>
      <w:r w:rsidR="00156805" w:rsidRPr="0004324F">
        <w:t xml:space="preserve">at Kolomenskoye </w:t>
      </w:r>
      <w:r w:rsidR="00D116F6" w:rsidRPr="0004324F">
        <w:t xml:space="preserve">we roamed as freely as peasant children. </w:t>
      </w:r>
      <w:r w:rsidR="00612F31" w:rsidRPr="0004324F">
        <w:t>Our nurse</w:t>
      </w:r>
      <w:r w:rsidRPr="0004324F">
        <w:t xml:space="preserve"> Illinchaya let us </w:t>
      </w:r>
      <w:r w:rsidR="00D116F6" w:rsidRPr="0004324F">
        <w:t>run</w:t>
      </w:r>
      <w:r w:rsidR="006D5525" w:rsidRPr="0004324F">
        <w:t xml:space="preserve"> </w:t>
      </w:r>
      <w:r w:rsidR="00612F31" w:rsidRPr="0004324F">
        <w:t>bare f</w:t>
      </w:r>
      <w:r w:rsidR="00156805" w:rsidRPr="0004324F">
        <w:t>oo</w:t>
      </w:r>
      <w:r w:rsidR="00612F31" w:rsidRPr="0004324F">
        <w:t>t</w:t>
      </w:r>
      <w:r w:rsidRPr="0004324F">
        <w:t xml:space="preserve"> in the red dust beneath the </w:t>
      </w:r>
      <w:r w:rsidR="00156805" w:rsidRPr="0004324F">
        <w:t>p</w:t>
      </w:r>
      <w:r w:rsidRPr="0004324F">
        <w:t xml:space="preserve">oplar trees, wearing loose, plain dresses, </w:t>
      </w:r>
      <w:r w:rsidR="006D5525" w:rsidRPr="0004324F">
        <w:t xml:space="preserve">and </w:t>
      </w:r>
      <w:r w:rsidR="00D116F6" w:rsidRPr="0004324F">
        <w:t xml:space="preserve">fed us </w:t>
      </w:r>
      <w:r w:rsidRPr="0004324F">
        <w:t>soups and stews</w:t>
      </w:r>
      <w:r w:rsidR="00D116F6" w:rsidRPr="0004324F">
        <w:t xml:space="preserve">, </w:t>
      </w:r>
      <w:r w:rsidRPr="0004324F">
        <w:t>staple</w:t>
      </w:r>
      <w:r w:rsidR="00156805" w:rsidRPr="0004324F">
        <w:t>s</w:t>
      </w:r>
      <w:r w:rsidRPr="0004324F">
        <w:t xml:space="preserve"> of </w:t>
      </w:r>
      <w:r w:rsidR="00156805" w:rsidRPr="0004324F">
        <w:t xml:space="preserve">a </w:t>
      </w:r>
      <w:r w:rsidRPr="0004324F">
        <w:t xml:space="preserve">Russian peasant kitchen. </w:t>
      </w:r>
      <w:r w:rsidR="00D116F6" w:rsidRPr="0004324F">
        <w:t>Under her watchful eye, w</w:t>
      </w:r>
      <w:r w:rsidRPr="0004324F">
        <w:t xml:space="preserve">e visited the dove cotes of the </w:t>
      </w:r>
      <w:r w:rsidR="00A057CC" w:rsidRPr="0004324F">
        <w:t>Tsar</w:t>
      </w:r>
      <w:r w:rsidR="00CC6F96" w:rsidRPr="0004324F">
        <w:t>’s</w:t>
      </w:r>
      <w:r w:rsidRPr="0004324F">
        <w:t xml:space="preserve"> falconer </w:t>
      </w:r>
      <w:r w:rsidR="006D5525" w:rsidRPr="0004324F">
        <w:t xml:space="preserve">and reared kittens </w:t>
      </w:r>
      <w:r w:rsidRPr="0004324F">
        <w:t xml:space="preserve">in spring </w:t>
      </w:r>
      <w:r w:rsidR="001B297D" w:rsidRPr="0004324F">
        <w:t xml:space="preserve">and </w:t>
      </w:r>
      <w:r w:rsidRPr="0004324F">
        <w:t>picked berries in the forest or swam in clear lakes in summer</w:t>
      </w:r>
      <w:r w:rsidR="00C64A52" w:rsidRPr="0004324F">
        <w:t xml:space="preserve">. </w:t>
      </w:r>
      <w:r w:rsidR="001B297D" w:rsidRPr="0004324F">
        <w:t>W</w:t>
      </w:r>
      <w:r w:rsidR="00C64A52" w:rsidRPr="0004324F">
        <w:t>e</w:t>
      </w:r>
      <w:r w:rsidRPr="0004324F">
        <w:t xml:space="preserve"> foraged for mushrooms </w:t>
      </w:r>
      <w:r w:rsidR="001B297D" w:rsidRPr="0004324F">
        <w:t xml:space="preserve">in autumn </w:t>
      </w:r>
      <w:r w:rsidRPr="0004324F">
        <w:t>or played hide and seek in gigantic heaps of rust</w:t>
      </w:r>
      <w:r w:rsidR="00156805" w:rsidRPr="0004324F">
        <w:t>l</w:t>
      </w:r>
      <w:r w:rsidRPr="0004324F">
        <w:t>ing leaves</w:t>
      </w:r>
      <w:r w:rsidR="00156805" w:rsidRPr="0004324F">
        <w:t>. I</w:t>
      </w:r>
      <w:r w:rsidR="00C64A52" w:rsidRPr="0004324F">
        <w:t>n winter</w:t>
      </w:r>
      <w:r w:rsidR="00156805" w:rsidRPr="0004324F">
        <w:t>, we</w:t>
      </w:r>
      <w:r w:rsidR="00546E92" w:rsidRPr="0004324F">
        <w:t xml:space="preserve"> </w:t>
      </w:r>
      <w:r w:rsidRPr="0004324F">
        <w:t xml:space="preserve">went ice-skating </w:t>
      </w:r>
      <w:r w:rsidR="006D5525" w:rsidRPr="0004324F">
        <w:t>and</w:t>
      </w:r>
      <w:r w:rsidRPr="0004324F">
        <w:t xml:space="preserve"> tobogganing</w:t>
      </w:r>
      <w:r w:rsidR="00546E92" w:rsidRPr="0004324F">
        <w:t>,</w:t>
      </w:r>
      <w:r w:rsidRPr="0004324F">
        <w:t xml:space="preserve"> </w:t>
      </w:r>
      <w:r w:rsidR="00156805" w:rsidRPr="0004324F">
        <w:t xml:space="preserve">or built </w:t>
      </w:r>
      <w:r w:rsidR="006D5525" w:rsidRPr="0004324F">
        <w:t>igl</w:t>
      </w:r>
      <w:r w:rsidR="00BC7CF1" w:rsidRPr="0004324F">
        <w:t>oo</w:t>
      </w:r>
      <w:r w:rsidR="006D5525" w:rsidRPr="0004324F">
        <w:t>s</w:t>
      </w:r>
      <w:r w:rsidR="00546E92" w:rsidRPr="0004324F">
        <w:t xml:space="preserve"> </w:t>
      </w:r>
      <w:r w:rsidR="00156805" w:rsidRPr="0004324F">
        <w:t xml:space="preserve">and once even </w:t>
      </w:r>
      <w:r w:rsidR="006D5525" w:rsidRPr="0004324F">
        <w:t>a portly snow woman, which looked suspiciously like Illinchaya</w:t>
      </w:r>
      <w:r w:rsidR="00D116F6" w:rsidRPr="0004324F">
        <w:t xml:space="preserve"> herself</w:t>
      </w:r>
      <w:r w:rsidR="00BC7CF1" w:rsidRPr="0004324F">
        <w:t xml:space="preserve">. She had </w:t>
      </w:r>
      <w:r w:rsidR="006D5525" w:rsidRPr="0004324F">
        <w:t xml:space="preserve">laughed so much </w:t>
      </w:r>
      <w:r w:rsidR="00156805" w:rsidRPr="0004324F">
        <w:t>at the sight</w:t>
      </w:r>
      <w:r w:rsidR="001B297D" w:rsidRPr="0004324F">
        <w:t>,</w:t>
      </w:r>
      <w:r w:rsidR="00156805" w:rsidRPr="0004324F">
        <w:t xml:space="preserve"> </w:t>
      </w:r>
      <w:r w:rsidR="006D5525" w:rsidRPr="0004324F">
        <w:t>she cough</w:t>
      </w:r>
      <w:r w:rsidR="00156805" w:rsidRPr="0004324F">
        <w:t>ed</w:t>
      </w:r>
      <w:r w:rsidR="006D5525" w:rsidRPr="0004324F">
        <w:t xml:space="preserve"> and wheeze</w:t>
      </w:r>
      <w:r w:rsidR="00156805" w:rsidRPr="0004324F">
        <w:t>d</w:t>
      </w:r>
      <w:r w:rsidRPr="0004324F">
        <w:t>.</w:t>
      </w:r>
      <w:r w:rsidR="0007484E" w:rsidRPr="0004324F">
        <w:t xml:space="preserve"> </w:t>
      </w:r>
      <w:r w:rsidR="00BC7CF1" w:rsidRPr="0004324F">
        <w:t>C</w:t>
      </w:r>
      <w:r w:rsidR="00FF18E3" w:rsidRPr="0004324F">
        <w:t xml:space="preserve">ome </w:t>
      </w:r>
      <w:r w:rsidR="0030055E" w:rsidRPr="0004324F">
        <w:t>the evening</w:t>
      </w:r>
      <w:r w:rsidR="00BC7CF1" w:rsidRPr="0004324F">
        <w:t>,</w:t>
      </w:r>
      <w:r w:rsidR="00FF18E3" w:rsidRPr="0004324F">
        <w:t xml:space="preserve"> she </w:t>
      </w:r>
      <w:r w:rsidR="00705D8F" w:rsidRPr="0004324F">
        <w:t xml:space="preserve">climbed into </w:t>
      </w:r>
      <w:r w:rsidR="00705D8F" w:rsidRPr="0004324F">
        <w:lastRenderedPageBreak/>
        <w:t xml:space="preserve">bed with </w:t>
      </w:r>
      <w:r w:rsidR="00CC6F96" w:rsidRPr="0004324F">
        <w:t>us—</w:t>
      </w:r>
      <w:r w:rsidR="00FE4853" w:rsidRPr="0004324F">
        <w:t>“</w:t>
      </w:r>
      <w:r w:rsidR="00CC6F96" w:rsidRPr="0004324F">
        <w:t>C</w:t>
      </w:r>
      <w:r w:rsidR="00705D8F" w:rsidRPr="0004324F">
        <w:t xml:space="preserve">ome here, my little doves, and </w:t>
      </w:r>
      <w:r w:rsidR="00D116F6" w:rsidRPr="0004324F">
        <w:t xml:space="preserve">tuck your beaks </w:t>
      </w:r>
      <w:r w:rsidR="00156805" w:rsidRPr="0004324F">
        <w:t xml:space="preserve">beneath </w:t>
      </w:r>
      <w:r w:rsidR="00D116F6" w:rsidRPr="0004324F">
        <w:t>m</w:t>
      </w:r>
      <w:r w:rsidR="00C11651" w:rsidRPr="0004324F">
        <w:t>y</w:t>
      </w:r>
      <w:r w:rsidR="00D116F6" w:rsidRPr="0004324F">
        <w:t xml:space="preserve"> wings</w:t>
      </w:r>
      <w:r w:rsidR="00CC6F96" w:rsidRPr="0004324F">
        <w:t>!</w:t>
      </w:r>
      <w:r w:rsidR="00FE4853" w:rsidRPr="0004324F">
        <w:t>”</w:t>
      </w:r>
      <w:r w:rsidR="0007484E" w:rsidRPr="0004324F">
        <w:t>—</w:t>
      </w:r>
      <w:r w:rsidR="00705D8F" w:rsidRPr="0004324F">
        <w:t xml:space="preserve">and told us </w:t>
      </w:r>
      <w:r w:rsidR="00FF18E3" w:rsidRPr="0004324F">
        <w:t xml:space="preserve">old Russian </w:t>
      </w:r>
      <w:r w:rsidR="00F9572B" w:rsidRPr="0004324F">
        <w:t>fairytale</w:t>
      </w:r>
      <w:r w:rsidR="00FF18E3" w:rsidRPr="0004324F">
        <w:t>s</w:t>
      </w:r>
      <w:r w:rsidR="00BC7CF1" w:rsidRPr="0004324F">
        <w:t>,</w:t>
      </w:r>
      <w:r w:rsidR="00FF18E3" w:rsidRPr="0004324F">
        <w:t xml:space="preserve"> </w:t>
      </w:r>
      <w:r w:rsidR="00705D8F" w:rsidRPr="0004324F">
        <w:t xml:space="preserve">all set in Kolomenskoye, </w:t>
      </w:r>
      <w:r w:rsidR="00156805" w:rsidRPr="0004324F">
        <w:t xml:space="preserve">which we were told </w:t>
      </w:r>
      <w:r w:rsidR="00FF18E3" w:rsidRPr="0004324F">
        <w:t xml:space="preserve">teemed with </w:t>
      </w:r>
      <w:r w:rsidR="00BC7CF1" w:rsidRPr="0004324F">
        <w:t>evil spirits</w:t>
      </w:r>
      <w:r w:rsidR="00705D8F" w:rsidRPr="0004324F">
        <w:t>,</w:t>
      </w:r>
      <w:r w:rsidR="00BC7CF1" w:rsidRPr="0004324F">
        <w:t xml:space="preserve"> beautiful maidens being abducted and </w:t>
      </w:r>
      <w:r w:rsidR="00705D8F" w:rsidRPr="0004324F">
        <w:t>strong</w:t>
      </w:r>
      <w:r w:rsidR="00C64A52" w:rsidRPr="0004324F">
        <w:t>,</w:t>
      </w:r>
      <w:r w:rsidR="00705D8F" w:rsidRPr="0004324F">
        <w:t xml:space="preserve"> young men who </w:t>
      </w:r>
      <w:r w:rsidR="00BC7CF1" w:rsidRPr="0004324F">
        <w:t xml:space="preserve">saved </w:t>
      </w:r>
      <w:r w:rsidR="00705D8F" w:rsidRPr="0004324F">
        <w:t>them</w:t>
      </w:r>
      <w:r w:rsidR="00BC7CF1" w:rsidRPr="0004324F">
        <w:t>.</w:t>
      </w:r>
      <w:r w:rsidR="00CC6F96" w:rsidRPr="0004324F">
        <w:t xml:space="preserve"> “This is old earth. I have seen these things happen myself,” </w:t>
      </w:r>
      <w:r w:rsidR="00705D8F" w:rsidRPr="0004324F">
        <w:t xml:space="preserve">Illinchaya </w:t>
      </w:r>
      <w:r w:rsidR="00156805" w:rsidRPr="0004324F">
        <w:t xml:space="preserve">declared </w:t>
      </w:r>
      <w:r w:rsidR="00705D8F" w:rsidRPr="0004324F">
        <w:t xml:space="preserve">and crossed herself with three fingers, signifying the </w:t>
      </w:r>
      <w:r w:rsidR="00156805" w:rsidRPr="0004324F">
        <w:t>H</w:t>
      </w:r>
      <w:r w:rsidR="00705D8F" w:rsidRPr="0004324F">
        <w:t xml:space="preserve">oly </w:t>
      </w:r>
      <w:r w:rsidR="00156805" w:rsidRPr="0004324F">
        <w:t>T</w:t>
      </w:r>
      <w:r w:rsidR="00705D8F" w:rsidRPr="0004324F">
        <w:t>rinity of the Russian Orthodox Church.</w:t>
      </w:r>
    </w:p>
    <w:p w:rsidR="00CC6F96" w:rsidRPr="0004324F" w:rsidRDefault="00CC6F96" w:rsidP="00EE1497">
      <w:pPr>
        <w:pStyle w:val="Blank-Space-BreakBsbrk"/>
      </w:pPr>
    </w:p>
    <w:p w:rsidR="00CC6F96" w:rsidRPr="0004324F" w:rsidRDefault="00CC6F96" w:rsidP="0004324F">
      <w:pPr>
        <w:pStyle w:val="Text-StdNo-Indenttx1"/>
        <w:spacing w:line="276" w:lineRule="auto"/>
        <w:rPr>
          <w:sz w:val="22"/>
        </w:rPr>
      </w:pPr>
      <w:r w:rsidRPr="0004324F">
        <w:rPr>
          <w:sz w:val="22"/>
        </w:rPr>
        <w:t xml:space="preserve">“I did not get to say good-bye to Father,” </w:t>
      </w:r>
      <w:r w:rsidR="00F00B9E" w:rsidRPr="0004324F">
        <w:rPr>
          <w:sz w:val="22"/>
        </w:rPr>
        <w:t xml:space="preserve">I </w:t>
      </w:r>
      <w:r w:rsidR="00C63655" w:rsidRPr="0004324F">
        <w:rPr>
          <w:sz w:val="22"/>
        </w:rPr>
        <w:t>said</w:t>
      </w:r>
      <w:r w:rsidR="00A25BC6" w:rsidRPr="0004324F">
        <w:rPr>
          <w:sz w:val="22"/>
        </w:rPr>
        <w:t xml:space="preserve">, as </w:t>
      </w:r>
      <w:r w:rsidR="00F00B9E" w:rsidRPr="0004324F">
        <w:rPr>
          <w:sz w:val="22"/>
        </w:rPr>
        <w:t>Anoushka</w:t>
      </w:r>
      <w:r w:rsidR="00632804" w:rsidRPr="0004324F">
        <w:rPr>
          <w:sz w:val="22"/>
        </w:rPr>
        <w:t xml:space="preserve"> </w:t>
      </w:r>
      <w:r w:rsidR="00A25BC6" w:rsidRPr="0004324F">
        <w:rPr>
          <w:sz w:val="22"/>
        </w:rPr>
        <w:t xml:space="preserve">and I </w:t>
      </w:r>
      <w:r w:rsidR="00632804" w:rsidRPr="0004324F">
        <w:rPr>
          <w:sz w:val="22"/>
        </w:rPr>
        <w:t>walked to the carriage. She s</w:t>
      </w:r>
      <w:r w:rsidR="00F00B9E" w:rsidRPr="0004324F">
        <w:rPr>
          <w:sz w:val="22"/>
        </w:rPr>
        <w:t xml:space="preserve">hook her head at me in a silent warning, her gaze searching the windows of the </w:t>
      </w:r>
      <w:r w:rsidR="00A057CC" w:rsidRPr="0004324F">
        <w:rPr>
          <w:sz w:val="22"/>
        </w:rPr>
        <w:t>Tsar</w:t>
      </w:r>
      <w:r w:rsidRPr="0004324F">
        <w:rPr>
          <w:sz w:val="22"/>
        </w:rPr>
        <w:t>’s</w:t>
      </w:r>
      <w:r w:rsidR="00F00B9E" w:rsidRPr="0004324F">
        <w:rPr>
          <w:sz w:val="22"/>
        </w:rPr>
        <w:t xml:space="preserve"> apartment in the upper reaches of the Winter Palace. The curtains were still drawn; Father slept </w:t>
      </w:r>
      <w:r w:rsidR="00156805" w:rsidRPr="0004324F">
        <w:rPr>
          <w:sz w:val="22"/>
        </w:rPr>
        <w:t xml:space="preserve">on </w:t>
      </w:r>
      <w:r w:rsidR="00F00B9E" w:rsidRPr="0004324F">
        <w:rPr>
          <w:sz w:val="22"/>
        </w:rPr>
        <w:t xml:space="preserve">after </w:t>
      </w:r>
      <w:r w:rsidR="00A25BC6" w:rsidRPr="0004324F">
        <w:rPr>
          <w:sz w:val="22"/>
        </w:rPr>
        <w:t xml:space="preserve">emptying </w:t>
      </w:r>
      <w:r w:rsidR="00F00B9E" w:rsidRPr="0004324F">
        <w:rPr>
          <w:sz w:val="22"/>
        </w:rPr>
        <w:t xml:space="preserve">at least two or three bottles of vodka </w:t>
      </w:r>
      <w:r w:rsidR="00A25BC6" w:rsidRPr="0004324F">
        <w:rPr>
          <w:sz w:val="22"/>
        </w:rPr>
        <w:t>on his own in the evening</w:t>
      </w:r>
      <w:r w:rsidR="00A51FB7" w:rsidRPr="0004324F">
        <w:rPr>
          <w:sz w:val="22"/>
        </w:rPr>
        <w:t>. A</w:t>
      </w:r>
      <w:r w:rsidR="00FF18E3" w:rsidRPr="0004324F">
        <w:rPr>
          <w:sz w:val="22"/>
        </w:rPr>
        <w:t xml:space="preserve"> </w:t>
      </w:r>
      <w:r w:rsidR="00A057CC" w:rsidRPr="0004324F">
        <w:rPr>
          <w:sz w:val="22"/>
        </w:rPr>
        <w:t>Chamberlain</w:t>
      </w:r>
      <w:r w:rsidRPr="0004324F">
        <w:rPr>
          <w:sz w:val="22"/>
        </w:rPr>
        <w:t>’s</w:t>
      </w:r>
      <w:r w:rsidR="00FF18E3" w:rsidRPr="0004324F">
        <w:rPr>
          <w:sz w:val="22"/>
        </w:rPr>
        <w:t xml:space="preserve"> bare</w:t>
      </w:r>
      <w:r w:rsidR="00F00B9E" w:rsidRPr="0004324F">
        <w:rPr>
          <w:sz w:val="22"/>
        </w:rPr>
        <w:t xml:space="preserve"> belly</w:t>
      </w:r>
      <w:r w:rsidR="00FF18E3" w:rsidRPr="0004324F">
        <w:rPr>
          <w:sz w:val="22"/>
        </w:rPr>
        <w:t xml:space="preserve"> </w:t>
      </w:r>
      <w:r w:rsidR="00A51FB7" w:rsidRPr="0004324F">
        <w:rPr>
          <w:sz w:val="22"/>
        </w:rPr>
        <w:t xml:space="preserve">would serve </w:t>
      </w:r>
      <w:r w:rsidR="00F00B9E" w:rsidRPr="0004324F">
        <w:rPr>
          <w:sz w:val="22"/>
        </w:rPr>
        <w:t xml:space="preserve">as </w:t>
      </w:r>
      <w:r w:rsidR="00A51FB7" w:rsidRPr="0004324F">
        <w:rPr>
          <w:sz w:val="22"/>
        </w:rPr>
        <w:t>his pillow</w:t>
      </w:r>
      <w:r w:rsidR="00F00B9E" w:rsidRPr="0004324F">
        <w:rPr>
          <w:sz w:val="22"/>
        </w:rPr>
        <w:t>. Only the warmth of flesh on flesh kept his demons at bay</w:t>
      </w:r>
      <w:r w:rsidR="00C63655" w:rsidRPr="0004324F">
        <w:rPr>
          <w:sz w:val="22"/>
        </w:rPr>
        <w:t>: he feared</w:t>
      </w:r>
      <w:r w:rsidR="00A51FB7" w:rsidRPr="0004324F">
        <w:rPr>
          <w:sz w:val="22"/>
        </w:rPr>
        <w:t xml:space="preserve"> sleep ever since </w:t>
      </w:r>
      <w:r w:rsidR="00A057CC" w:rsidRPr="0004324F">
        <w:rPr>
          <w:sz w:val="22"/>
        </w:rPr>
        <w:t>Alexey</w:t>
      </w:r>
      <w:r w:rsidRPr="0004324F">
        <w:rPr>
          <w:sz w:val="22"/>
        </w:rPr>
        <w:t>’s</w:t>
      </w:r>
      <w:r w:rsidR="00A51FB7" w:rsidRPr="0004324F">
        <w:rPr>
          <w:sz w:val="22"/>
        </w:rPr>
        <w:t xml:space="preserve"> death.</w:t>
      </w:r>
    </w:p>
    <w:p w:rsidR="00CC6F96" w:rsidRPr="0004324F" w:rsidRDefault="00CC6F96" w:rsidP="002270A4">
      <w:pPr>
        <w:pStyle w:val="Body-TextTx"/>
      </w:pPr>
      <w:r w:rsidRPr="0004324F">
        <w:rPr>
          <w:sz w:val="22"/>
        </w:rPr>
        <w:t xml:space="preserve">“Nobody has seen Father since Mother was brought to bed last, Lizenka,” </w:t>
      </w:r>
      <w:r w:rsidR="00D76F7C" w:rsidRPr="0004324F">
        <w:rPr>
          <w:sz w:val="22"/>
        </w:rPr>
        <w:t>Anoushka reminded me, calling me by my pet-name.</w:t>
      </w:r>
      <w:r w:rsidRPr="0004324F">
        <w:rPr>
          <w:sz w:val="22"/>
        </w:rPr>
        <w:t xml:space="preserve"> “He had hoped so much for a son. Russia needs an heir. The Old Believers blight his life.”</w:t>
      </w:r>
    </w:p>
    <w:p w:rsidR="00CC6F96" w:rsidRPr="0004324F" w:rsidRDefault="00D76F7C" w:rsidP="002270A4">
      <w:pPr>
        <w:pStyle w:val="Body-TextTx"/>
      </w:pPr>
      <w:r w:rsidRPr="0004324F">
        <w:t>The Old Believers</w:t>
      </w:r>
      <w:r w:rsidR="00B81131" w:rsidRPr="0004324F">
        <w:t xml:space="preserve"> </w:t>
      </w:r>
      <w:r w:rsidRPr="0004324F">
        <w:t xml:space="preserve">hated </w:t>
      </w:r>
      <w:r w:rsidR="009E4380" w:rsidRPr="0004324F">
        <w:t xml:space="preserve">the Tsar for his reforms and </w:t>
      </w:r>
      <w:r w:rsidRPr="0004324F">
        <w:t>the change he had brought to Russia</w:t>
      </w:r>
      <w:r w:rsidR="00B81131" w:rsidRPr="0004324F">
        <w:t xml:space="preserve">: </w:t>
      </w:r>
      <w:r w:rsidR="005E597F" w:rsidRPr="0004324F">
        <w:t xml:space="preserve">his ideas touched on every aspect </w:t>
      </w:r>
      <w:r w:rsidR="005E597F" w:rsidRPr="0004324F">
        <w:lastRenderedPageBreak/>
        <w:t xml:space="preserve">of </w:t>
      </w:r>
      <w:r w:rsidR="00964DE0" w:rsidRPr="0004324F">
        <w:t>our</w:t>
      </w:r>
      <w:r w:rsidR="005E597F" w:rsidRPr="0004324F">
        <w:t xml:space="preserve"> private and public life</w:t>
      </w:r>
      <w:r w:rsidR="00964DE0" w:rsidRPr="0004324F">
        <w:t xml:space="preserve">, altering </w:t>
      </w:r>
      <w:r w:rsidR="005E597F" w:rsidRPr="0004324F">
        <w:t>the way we ate, dressed, coiffed, spoke</w:t>
      </w:r>
      <w:r w:rsidR="00BD7813" w:rsidRPr="0004324F">
        <w:t xml:space="preserve"> and lived and furnished our houses</w:t>
      </w:r>
      <w:r w:rsidR="005E597F" w:rsidRPr="0004324F">
        <w:t>, as well as re-</w:t>
      </w:r>
      <w:r w:rsidR="00F9572B" w:rsidRPr="0004324F">
        <w:t>organizi</w:t>
      </w:r>
      <w:r w:rsidR="005E597F" w:rsidRPr="0004324F">
        <w:t xml:space="preserve">ng </w:t>
      </w:r>
      <w:r w:rsidR="00964DE0" w:rsidRPr="0004324F">
        <w:t xml:space="preserve">the administration, academics and the </w:t>
      </w:r>
      <w:r w:rsidR="005E597F" w:rsidRPr="0004324F">
        <w:t>military</w:t>
      </w:r>
      <w:r w:rsidR="0007484E" w:rsidRPr="0004324F">
        <w:t>—</w:t>
      </w:r>
      <w:r w:rsidR="00964DE0" w:rsidRPr="0004324F">
        <w:t xml:space="preserve">starting from the system of </w:t>
      </w:r>
      <w:r w:rsidR="005E597F" w:rsidRPr="0004324F">
        <w:t xml:space="preserve">conscriptions to </w:t>
      </w:r>
      <w:r w:rsidR="00964DE0" w:rsidRPr="0004324F">
        <w:t xml:space="preserve">founding a navy. </w:t>
      </w:r>
      <w:r w:rsidRPr="0004324F">
        <w:t xml:space="preserve">Father had twisted </w:t>
      </w:r>
      <w:r w:rsidR="009055E0" w:rsidRPr="0004324F">
        <w:t xml:space="preserve">the </w:t>
      </w:r>
      <w:r w:rsidR="00A057CC" w:rsidRPr="0004324F">
        <w:t>country</w:t>
      </w:r>
      <w:r w:rsidR="00CC6F96" w:rsidRPr="0004324F">
        <w:t>’s</w:t>
      </w:r>
      <w:r w:rsidRPr="0004324F">
        <w:t xml:space="preserve"> head like a </w:t>
      </w:r>
      <w:r w:rsidR="00A057CC" w:rsidRPr="0004324F">
        <w:t>doll</w:t>
      </w:r>
      <w:r w:rsidR="00CC6F96" w:rsidRPr="0004324F">
        <w:t>’s</w:t>
      </w:r>
      <w:r w:rsidRPr="0004324F">
        <w:t xml:space="preserve"> face, </w:t>
      </w:r>
      <w:r w:rsidR="009E4380" w:rsidRPr="0004324F">
        <w:t xml:space="preserve">making the people look </w:t>
      </w:r>
      <w:r w:rsidRPr="0004324F">
        <w:t xml:space="preserve">from the </w:t>
      </w:r>
      <w:r w:rsidR="00A51FB7" w:rsidRPr="0004324F">
        <w:t>E</w:t>
      </w:r>
      <w:r w:rsidRPr="0004324F">
        <w:t xml:space="preserve">ast to the </w:t>
      </w:r>
      <w:r w:rsidR="00A51FB7" w:rsidRPr="0004324F">
        <w:t>W</w:t>
      </w:r>
      <w:r w:rsidRPr="0004324F">
        <w:t>est.</w:t>
      </w:r>
      <w:r w:rsidR="00813034" w:rsidRPr="0004324F">
        <w:t xml:space="preserve"> </w:t>
      </w:r>
      <w:r w:rsidR="00BD7813" w:rsidRPr="0004324F">
        <w:t>His son, t</w:t>
      </w:r>
      <w:r w:rsidR="00B95F37" w:rsidRPr="0004324F">
        <w:t>he</w:t>
      </w:r>
      <w:r w:rsidR="00C63655" w:rsidRPr="0004324F">
        <w:t xml:space="preserve"> </w:t>
      </w:r>
      <w:r w:rsidR="00A51FB7" w:rsidRPr="0004324F">
        <w:t>T</w:t>
      </w:r>
      <w:r w:rsidR="009055E0" w:rsidRPr="0004324F">
        <w:t>sarevich</w:t>
      </w:r>
      <w:r w:rsidR="00BD7813" w:rsidRPr="0004324F">
        <w:t>,</w:t>
      </w:r>
      <w:r w:rsidR="009055E0" w:rsidRPr="0004324F">
        <w:t xml:space="preserve"> </w:t>
      </w:r>
      <w:r w:rsidRPr="0004324F">
        <w:t xml:space="preserve">had been </w:t>
      </w:r>
      <w:r w:rsidR="00BD7813" w:rsidRPr="0004324F">
        <w:t xml:space="preserve">himself </w:t>
      </w:r>
      <w:r w:rsidRPr="0004324F">
        <w:t>the leader</w:t>
      </w:r>
      <w:r w:rsidR="00B81131" w:rsidRPr="0004324F">
        <w:t xml:space="preserve"> of the Old Believers</w:t>
      </w:r>
      <w:r w:rsidR="009E4380" w:rsidRPr="0004324F">
        <w:t xml:space="preserve">. </w:t>
      </w:r>
      <w:r w:rsidR="00A25BC6" w:rsidRPr="0004324F">
        <w:t>When</w:t>
      </w:r>
      <w:r w:rsidR="009055E0" w:rsidRPr="0004324F">
        <w:t xml:space="preserve"> </w:t>
      </w:r>
      <w:r w:rsidR="00B95F37" w:rsidRPr="0004324F">
        <w:t xml:space="preserve">my half-brother </w:t>
      </w:r>
      <w:r w:rsidR="00F00B9E" w:rsidRPr="0004324F">
        <w:t xml:space="preserve">had been </w:t>
      </w:r>
      <w:r w:rsidR="00206DC1" w:rsidRPr="0004324F">
        <w:t xml:space="preserve">accused </w:t>
      </w:r>
      <w:r w:rsidR="00F00B9E" w:rsidRPr="0004324F">
        <w:t>of high treason and sentenced to death</w:t>
      </w:r>
      <w:r w:rsidR="00A25BC6" w:rsidRPr="0004324F">
        <w:t xml:space="preserve">, </w:t>
      </w:r>
      <w:r w:rsidR="00632804" w:rsidRPr="0004324F">
        <w:t xml:space="preserve">the unthinkable had happened. </w:t>
      </w:r>
      <w:r w:rsidR="0030055E" w:rsidRPr="0004324F">
        <w:t>Driven m</w:t>
      </w:r>
      <w:r w:rsidR="00632804" w:rsidRPr="0004324F">
        <w:t xml:space="preserve">ad </w:t>
      </w:r>
      <w:r w:rsidR="0030055E" w:rsidRPr="0004324F">
        <w:t xml:space="preserve">by </w:t>
      </w:r>
      <w:r w:rsidR="009055E0" w:rsidRPr="0004324F">
        <w:t xml:space="preserve">disappointment and </w:t>
      </w:r>
      <w:r w:rsidR="0030055E" w:rsidRPr="0004324F">
        <w:t xml:space="preserve">fear for the future of his realm, </w:t>
      </w:r>
      <w:r w:rsidR="00F00B9E" w:rsidRPr="0004324F">
        <w:t xml:space="preserve">Father had executed </w:t>
      </w:r>
      <w:r w:rsidR="00C63655" w:rsidRPr="0004324F">
        <w:t>his only son and heir</w:t>
      </w:r>
      <w:r w:rsidR="00E3421F" w:rsidRPr="0004324F">
        <w:t xml:space="preserve"> </w:t>
      </w:r>
      <w:r w:rsidR="00F00B9E" w:rsidRPr="0004324F">
        <w:t xml:space="preserve">with his own hands. </w:t>
      </w:r>
      <w:r w:rsidR="00632804" w:rsidRPr="0004324F">
        <w:t>Ever since, all mention of Alexey was forbidden.</w:t>
      </w:r>
    </w:p>
    <w:p w:rsidR="00CC6F96" w:rsidRPr="0004324F" w:rsidRDefault="00CC6F96" w:rsidP="002270A4">
      <w:pPr>
        <w:pStyle w:val="Body-TextTx"/>
      </w:pPr>
      <w:r w:rsidRPr="0004324F">
        <w:t xml:space="preserve">“I need him,” </w:t>
      </w:r>
      <w:r w:rsidR="00D76F7C" w:rsidRPr="0004324F">
        <w:t xml:space="preserve">I said, my voice small. Could I not simply </w:t>
      </w:r>
      <w:r w:rsidR="00B81131" w:rsidRPr="0004324F">
        <w:t xml:space="preserve">sneak up into </w:t>
      </w:r>
      <w:r w:rsidR="00A057CC" w:rsidRPr="0004324F">
        <w:t>Father</w:t>
      </w:r>
      <w:r w:rsidRPr="0004324F">
        <w:t>’s</w:t>
      </w:r>
      <w:r w:rsidR="009E4380" w:rsidRPr="0004324F">
        <w:t xml:space="preserve"> </w:t>
      </w:r>
      <w:r w:rsidR="00B81131" w:rsidRPr="0004324F">
        <w:t>rooms</w:t>
      </w:r>
      <w:r w:rsidR="00D76F7C" w:rsidRPr="0004324F">
        <w:t xml:space="preserve"> </w:t>
      </w:r>
      <w:r w:rsidR="009E4380" w:rsidRPr="0004324F">
        <w:t xml:space="preserve">to </w:t>
      </w:r>
      <w:r w:rsidR="00D76F7C" w:rsidRPr="0004324F">
        <w:t>take leave? No.</w:t>
      </w:r>
    </w:p>
    <w:p w:rsidR="00CC6F96" w:rsidRPr="0004324F" w:rsidRDefault="00CC6F96" w:rsidP="002270A4">
      <w:pPr>
        <w:pStyle w:val="Body-TextTx"/>
      </w:pPr>
      <w:r w:rsidRPr="0004324F">
        <w:t>“Russia needs him more. Careful, Lizenka. Think of how he treats little Petrushka.”</w:t>
      </w:r>
    </w:p>
    <w:p w:rsidR="00CC6F96" w:rsidRPr="0004324F" w:rsidRDefault="00D76F7C" w:rsidP="002270A4">
      <w:pPr>
        <w:pStyle w:val="Body-TextTx"/>
      </w:pPr>
      <w:r w:rsidRPr="0004324F">
        <w:t>Petrushka was Alexe</w:t>
      </w:r>
      <w:r w:rsidR="00CC6F96" w:rsidRPr="0004324F">
        <w:t xml:space="preserve">y’ </w:t>
      </w:r>
      <w:r w:rsidR="00632804" w:rsidRPr="0004324F">
        <w:t>s young son</w:t>
      </w:r>
      <w:r w:rsidR="00C63655" w:rsidRPr="0004324F">
        <w:t xml:space="preserve">. </w:t>
      </w:r>
      <w:r w:rsidR="0030055E" w:rsidRPr="0004324F">
        <w:t>Father removed the boy</w:t>
      </w:r>
      <w:r w:rsidR="0007484E" w:rsidRPr="0004324F">
        <w:t>—</w:t>
      </w:r>
      <w:r w:rsidR="0030055E" w:rsidRPr="0004324F">
        <w:t>his only grandson</w:t>
      </w:r>
      <w:r w:rsidR="0007484E" w:rsidRPr="0004324F">
        <w:t>—</w:t>
      </w:r>
      <w:r w:rsidR="0030055E" w:rsidRPr="0004324F">
        <w:t xml:space="preserve">from his </w:t>
      </w:r>
      <w:r w:rsidR="00B81131" w:rsidRPr="0004324F">
        <w:t xml:space="preserve">and our </w:t>
      </w:r>
      <w:r w:rsidR="0030055E" w:rsidRPr="0004324F">
        <w:t>li</w:t>
      </w:r>
      <w:r w:rsidR="00B81131" w:rsidRPr="0004324F">
        <w:t>ves</w:t>
      </w:r>
      <w:r w:rsidR="00813034" w:rsidRPr="0004324F">
        <w:t xml:space="preserve">, tearing </w:t>
      </w:r>
      <w:r w:rsidR="009E4380" w:rsidRPr="0004324F">
        <w:t xml:space="preserve">our nephew </w:t>
      </w:r>
      <w:r w:rsidR="00813034" w:rsidRPr="0004324F">
        <w:t>from the family</w:t>
      </w:r>
      <w:r w:rsidR="0030055E" w:rsidRPr="0004324F">
        <w:t xml:space="preserve"> as he would </w:t>
      </w:r>
      <w:r w:rsidR="00E541FC" w:rsidRPr="0004324F">
        <w:t>t</w:t>
      </w:r>
      <w:r w:rsidR="00813034" w:rsidRPr="0004324F">
        <w:t>wist</w:t>
      </w:r>
      <w:r w:rsidR="00E541FC" w:rsidRPr="0004324F">
        <w:t xml:space="preserve"> </w:t>
      </w:r>
      <w:r w:rsidR="0030055E" w:rsidRPr="0004324F">
        <w:t xml:space="preserve">a tic from </w:t>
      </w:r>
      <w:r w:rsidR="00813034" w:rsidRPr="0004324F">
        <w:t xml:space="preserve">behind </w:t>
      </w:r>
      <w:r w:rsidR="0030055E" w:rsidRPr="0004324F">
        <w:t xml:space="preserve">his </w:t>
      </w:r>
      <w:r w:rsidR="009055E0" w:rsidRPr="0004324F">
        <w:t xml:space="preserve">mongrel </w:t>
      </w:r>
      <w:r w:rsidR="00A057CC" w:rsidRPr="0004324F">
        <w:t>dog</w:t>
      </w:r>
      <w:r w:rsidR="00CC6F96" w:rsidRPr="0004324F">
        <w:t>’s</w:t>
      </w:r>
      <w:r w:rsidR="0030055E" w:rsidRPr="0004324F">
        <w:t xml:space="preserve"> ear. </w:t>
      </w:r>
      <w:r w:rsidR="00B81131" w:rsidRPr="0004324F">
        <w:t xml:space="preserve">Petrushka </w:t>
      </w:r>
      <w:r w:rsidR="00E541FC" w:rsidRPr="0004324F">
        <w:t xml:space="preserve">should not be a </w:t>
      </w:r>
      <w:r w:rsidR="009055E0" w:rsidRPr="0004324F">
        <w:t xml:space="preserve">pawn in the </w:t>
      </w:r>
      <w:r w:rsidR="00E541FC" w:rsidRPr="0004324F">
        <w:t>Old Believers</w:t>
      </w:r>
      <w:r w:rsidR="009055E0" w:rsidRPr="0004324F">
        <w:t xml:space="preserve"> </w:t>
      </w:r>
      <w:r w:rsidR="009055E0" w:rsidRPr="0004324F">
        <w:lastRenderedPageBreak/>
        <w:t>hands</w:t>
      </w:r>
      <w:r w:rsidR="009E4380" w:rsidRPr="0004324F">
        <w:t>.</w:t>
      </w:r>
      <w:r w:rsidR="0007484E" w:rsidRPr="0004324F">
        <w:t xml:space="preserve"> </w:t>
      </w:r>
      <w:r w:rsidR="009055E0" w:rsidRPr="0004324F">
        <w:t xml:space="preserve">Any chance of </w:t>
      </w:r>
      <w:r w:rsidR="00C63655" w:rsidRPr="0004324F">
        <w:t>him</w:t>
      </w:r>
      <w:r w:rsidR="009055E0" w:rsidRPr="0004324F">
        <w:t xml:space="preserve">, a </w:t>
      </w:r>
      <w:r w:rsidR="00A057CC" w:rsidRPr="0004324F">
        <w:t>traitor</w:t>
      </w:r>
      <w:r w:rsidR="00CC6F96" w:rsidRPr="0004324F">
        <w:t>’s</w:t>
      </w:r>
      <w:r w:rsidR="009055E0" w:rsidRPr="0004324F">
        <w:t xml:space="preserve"> son, ever ruling, had to be eradicated. </w:t>
      </w:r>
      <w:r w:rsidR="00E541FC" w:rsidRPr="0004324F">
        <w:t xml:space="preserve">No wonder that </w:t>
      </w:r>
      <w:r w:rsidR="00BC7CF1" w:rsidRPr="0004324F">
        <w:t>nightmares</w:t>
      </w:r>
      <w:r w:rsidR="00E541FC" w:rsidRPr="0004324F">
        <w:t xml:space="preserve"> plagued </w:t>
      </w:r>
      <w:r w:rsidR="009055E0" w:rsidRPr="0004324F">
        <w:t xml:space="preserve">Father: </w:t>
      </w:r>
      <w:r w:rsidR="00546E92" w:rsidRPr="0004324F">
        <w:t xml:space="preserve">the wardens in the Trubetzkoy bastion, where </w:t>
      </w:r>
      <w:r w:rsidR="00C63655" w:rsidRPr="0004324F">
        <w:t>Alexey</w:t>
      </w:r>
      <w:r w:rsidR="00A25BC6" w:rsidRPr="0004324F">
        <w:t xml:space="preserve"> had </w:t>
      </w:r>
      <w:r w:rsidR="00546E92" w:rsidRPr="0004324F">
        <w:t xml:space="preserve">died, swore that the </w:t>
      </w:r>
      <w:r w:rsidR="00A057CC" w:rsidRPr="0004324F">
        <w:t>Tsarevich</w:t>
      </w:r>
      <w:r w:rsidR="00CC6F96" w:rsidRPr="0004324F">
        <w:t>’s</w:t>
      </w:r>
      <w:r w:rsidR="00546E92" w:rsidRPr="0004324F">
        <w:t xml:space="preserve"> soul had fled his body in the shape of a crow. The Tsar had called open season on the hapless birds all over his Empire. Farmers caught, killed, plucked, and roasted them for reward. None of this helped him: silently, at night, the bird would slip </w:t>
      </w:r>
      <w:r w:rsidR="00C63655" w:rsidRPr="0004324F">
        <w:t xml:space="preserve">into </w:t>
      </w:r>
      <w:r w:rsidR="00546E92" w:rsidRPr="0004324F">
        <w:t xml:space="preserve">his bedchamber. In the cool shadow of its ebony wings the blood on the </w:t>
      </w:r>
      <w:r w:rsidR="00A057CC" w:rsidRPr="0004324F">
        <w:t>Tsar</w:t>
      </w:r>
      <w:r w:rsidR="00CC6F96" w:rsidRPr="0004324F">
        <w:t>’s</w:t>
      </w:r>
      <w:r w:rsidR="00546E92" w:rsidRPr="0004324F">
        <w:t xml:space="preserve"> hands never dried. </w:t>
      </w:r>
      <w:r w:rsidR="00A51FB7" w:rsidRPr="0004324F">
        <w:t>It could be horrid to witness: h</w:t>
      </w:r>
      <w:r w:rsidR="009055E0" w:rsidRPr="0004324F">
        <w:t>e</w:t>
      </w:r>
      <w:r w:rsidR="0007484E" w:rsidRPr="0004324F">
        <w:t xml:space="preserve"> </w:t>
      </w:r>
      <w:r w:rsidR="0030055E" w:rsidRPr="0004324F">
        <w:t xml:space="preserve">roused </w:t>
      </w:r>
      <w:r w:rsidR="00BC7CF1" w:rsidRPr="0004324F">
        <w:t xml:space="preserve">the Winter Palace </w:t>
      </w:r>
      <w:r w:rsidR="00A51FB7" w:rsidRPr="0004324F">
        <w:t>with</w:t>
      </w:r>
      <w:r w:rsidR="001A100F" w:rsidRPr="0004324F">
        <w:t xml:space="preserve"> his screams</w:t>
      </w:r>
      <w:r w:rsidR="00D116F6" w:rsidRPr="0004324F">
        <w:t>. O</w:t>
      </w:r>
      <w:r w:rsidR="00BC7CF1" w:rsidRPr="0004324F">
        <w:t xml:space="preserve">nly </w:t>
      </w:r>
      <w:r w:rsidR="00D116F6" w:rsidRPr="0004324F">
        <w:t xml:space="preserve">Mother </w:t>
      </w:r>
      <w:r w:rsidR="00BC7CF1" w:rsidRPr="0004324F">
        <w:t>could soothe him</w:t>
      </w:r>
      <w:r w:rsidR="00D116F6" w:rsidRPr="0004324F">
        <w:t xml:space="preserve"> then</w:t>
      </w:r>
      <w:r w:rsidR="001A100F" w:rsidRPr="0004324F">
        <w:t>.</w:t>
      </w:r>
    </w:p>
    <w:p w:rsidR="00CC6F96" w:rsidRPr="0004324F" w:rsidRDefault="00CC6F96" w:rsidP="002270A4">
      <w:pPr>
        <w:pStyle w:val="Body-TextTx"/>
      </w:pPr>
      <w:r w:rsidRPr="0004324F">
        <w:t xml:space="preserve">“Let us hope he will be better when we see him in June, to celebrate his names-day,” </w:t>
      </w:r>
      <w:r w:rsidR="00E541FC" w:rsidRPr="0004324F">
        <w:t xml:space="preserve">I said. </w:t>
      </w:r>
      <w:r w:rsidR="00DB28CB" w:rsidRPr="0004324F">
        <w:t xml:space="preserve">I </w:t>
      </w:r>
      <w:r w:rsidR="00C63655" w:rsidRPr="0004324F">
        <w:t xml:space="preserve">was </w:t>
      </w:r>
      <w:r w:rsidR="00E541FC" w:rsidRPr="0004324F">
        <w:t>unable to link the terrifying</w:t>
      </w:r>
      <w:r w:rsidR="00A51FB7" w:rsidRPr="0004324F">
        <w:t xml:space="preserve"> authority of the</w:t>
      </w:r>
      <w:r w:rsidR="00E541FC" w:rsidRPr="0004324F">
        <w:t xml:space="preserve"> Tsar</w:t>
      </w:r>
      <w:r w:rsidR="00DB28CB" w:rsidRPr="0004324F">
        <w:t>, who was tortured by his deeds,</w:t>
      </w:r>
      <w:r w:rsidR="00E541FC" w:rsidRPr="0004324F">
        <w:t xml:space="preserve"> to the </w:t>
      </w:r>
      <w:r w:rsidR="00DB28CB" w:rsidRPr="0004324F">
        <w:t xml:space="preserve">warm and embracing </w:t>
      </w:r>
      <w:r w:rsidR="00E541FC" w:rsidRPr="0004324F">
        <w:t xml:space="preserve">father, on whose knees I had climbed </w:t>
      </w:r>
      <w:r w:rsidR="00DB28CB" w:rsidRPr="0004324F">
        <w:t xml:space="preserve">so his </w:t>
      </w:r>
      <w:r w:rsidR="00A51FB7" w:rsidRPr="0004324F">
        <w:t xml:space="preserve">dark, bristly </w:t>
      </w:r>
      <w:r w:rsidR="00F9572B" w:rsidRPr="0004324F">
        <w:t>mustache</w:t>
      </w:r>
      <w:r w:rsidR="00DB28CB" w:rsidRPr="0004324F">
        <w:t xml:space="preserve"> tickl</w:t>
      </w:r>
      <w:r w:rsidR="00A51FB7" w:rsidRPr="0004324F">
        <w:t>ed</w:t>
      </w:r>
      <w:r w:rsidR="00DB28CB" w:rsidRPr="0004324F">
        <w:t xml:space="preserve"> </w:t>
      </w:r>
      <w:r w:rsidRPr="0004324F">
        <w:t>me—</w:t>
      </w:r>
      <w:r w:rsidR="005A5EEE" w:rsidRPr="0004324F">
        <w:t>“</w:t>
      </w:r>
      <w:r w:rsidRPr="0004324F">
        <w:t>C</w:t>
      </w:r>
      <w:r w:rsidR="00DB28CB" w:rsidRPr="0004324F">
        <w:t>ome here and pull my whisker</w:t>
      </w:r>
      <w:r w:rsidRPr="0004324F">
        <w:t>s</w:t>
      </w:r>
      <w:r w:rsidR="005A5EEE" w:rsidRPr="0004324F">
        <w:t>’</w:t>
      </w:r>
      <w:r w:rsidR="00160408" w:rsidRPr="0004324F">
        <w:t>,</w:t>
      </w:r>
      <w:r w:rsidR="00DB28CB" w:rsidRPr="0004324F">
        <w:t xml:space="preserve"> Lizenka</w:t>
      </w:r>
      <w:r w:rsidRPr="0004324F">
        <w:t>!</w:t>
      </w:r>
      <w:r w:rsidR="005A5EEE" w:rsidRPr="0004324F">
        <w:t>”</w:t>
      </w:r>
      <w:r w:rsidR="00DB28CB" w:rsidRPr="0004324F">
        <w:t>-,</w:t>
      </w:r>
      <w:r w:rsidR="00E541FC" w:rsidRPr="0004324F">
        <w:t xml:space="preserve"> who had taught me how to lathe a timber </w:t>
      </w:r>
      <w:r w:rsidRPr="0004324F">
        <w:t>plank—</w:t>
      </w:r>
      <w:r w:rsidR="005A5EEE" w:rsidRPr="0004324F">
        <w:t>“</w:t>
      </w:r>
      <w:r w:rsidRPr="0004324F">
        <w:t>I</w:t>
      </w:r>
      <w:r w:rsidR="00A25BC6" w:rsidRPr="0004324F">
        <w:t xml:space="preserve">f </w:t>
      </w:r>
      <w:r w:rsidR="00C63655" w:rsidRPr="0004324F">
        <w:t xml:space="preserve">my </w:t>
      </w:r>
      <w:r w:rsidR="00DB28CB" w:rsidRPr="0004324F">
        <w:t xml:space="preserve">hands </w:t>
      </w:r>
      <w:r w:rsidR="00A25BC6" w:rsidRPr="0004324F">
        <w:t xml:space="preserve">are </w:t>
      </w:r>
      <w:r w:rsidR="00DB28CB" w:rsidRPr="0004324F">
        <w:t xml:space="preserve">busy </w:t>
      </w:r>
      <w:r w:rsidR="00C63655" w:rsidRPr="0004324F">
        <w:t>I have t</w:t>
      </w:r>
      <w:r w:rsidR="00DB28CB" w:rsidRPr="0004324F">
        <w:t xml:space="preserve">he </w:t>
      </w:r>
      <w:r w:rsidR="00C63655" w:rsidRPr="0004324F">
        <w:t xml:space="preserve">best </w:t>
      </w:r>
      <w:r w:rsidR="00DB28CB" w:rsidRPr="0004324F">
        <w:t>ideas</w:t>
      </w:r>
      <w:r w:rsidRPr="0004324F">
        <w:t>!</w:t>
      </w:r>
      <w:r w:rsidR="005A5EEE" w:rsidRPr="0004324F">
        <w:t>”</w:t>
      </w:r>
      <w:r w:rsidR="004945A4" w:rsidRPr="0004324F">
        <w:t>-</w:t>
      </w:r>
      <w:r w:rsidR="00A25BC6" w:rsidRPr="0004324F">
        <w:t>,</w:t>
      </w:r>
      <w:r w:rsidR="00DB28CB" w:rsidRPr="0004324F">
        <w:t xml:space="preserve"> or </w:t>
      </w:r>
      <w:r w:rsidR="00E541FC" w:rsidRPr="0004324F">
        <w:t>tack a boat</w:t>
      </w:r>
      <w:r w:rsidR="00DB28CB" w:rsidRPr="0004324F">
        <w:t>, the force of the winds delighting him</w:t>
      </w:r>
      <w:r w:rsidR="00A25BC6" w:rsidRPr="0004324F">
        <w:t>:</w:t>
      </w:r>
      <w:r w:rsidRPr="0004324F">
        <w:t xml:space="preserve"> “Keep your head down and hold the rudder tight!”</w:t>
      </w:r>
    </w:p>
    <w:p w:rsidR="00A9146F" w:rsidRPr="0004324F" w:rsidRDefault="00CC6F96" w:rsidP="002270A4">
      <w:pPr>
        <w:pStyle w:val="Body-TextTx"/>
      </w:pPr>
      <w:r w:rsidRPr="0004324F">
        <w:lastRenderedPageBreak/>
        <w:t xml:space="preserve">“Come time, he shall accept God’s will, as always. Now do not dawdle. Get in.” </w:t>
      </w:r>
      <w:r w:rsidR="00DB28CB" w:rsidRPr="0004324F">
        <w:t>Anoushka</w:t>
      </w:r>
      <w:r w:rsidR="0007484E" w:rsidRPr="0004324F">
        <w:t xml:space="preserve"> </w:t>
      </w:r>
      <w:r w:rsidR="00E3421F" w:rsidRPr="0004324F">
        <w:t>push</w:t>
      </w:r>
      <w:r w:rsidR="00206DC1" w:rsidRPr="0004324F">
        <w:t>ed</w:t>
      </w:r>
      <w:r w:rsidR="00E3421F" w:rsidRPr="0004324F">
        <w:t xml:space="preserve"> me inside the carriage, a gaily painted </w:t>
      </w:r>
      <w:r w:rsidR="00206DC1" w:rsidRPr="0004324F">
        <w:t xml:space="preserve">little </w:t>
      </w:r>
      <w:r w:rsidR="00E3421F" w:rsidRPr="0004324F">
        <w:t xml:space="preserve">house on wheels. </w:t>
      </w:r>
      <w:r w:rsidR="00FB0BC2" w:rsidRPr="0004324F">
        <w:t>Mattresses layered with thick polar bearskins and embroidered velvet cushions had been spread copiously</w:t>
      </w:r>
      <w:r w:rsidR="00A51FB7" w:rsidRPr="0004324F">
        <w:t xml:space="preserve"> for our comfort</w:t>
      </w:r>
      <w:r w:rsidR="001A100F" w:rsidRPr="0004324F">
        <w:t xml:space="preserve">, but </w:t>
      </w:r>
      <w:r w:rsidR="00FB0BC2" w:rsidRPr="0004324F">
        <w:t xml:space="preserve">I </w:t>
      </w:r>
      <w:r w:rsidR="00E71717" w:rsidRPr="0004324F">
        <w:t>loathed</w:t>
      </w:r>
      <w:r w:rsidR="00FB0BC2" w:rsidRPr="0004324F">
        <w:t xml:space="preserve"> the journey: several </w:t>
      </w:r>
      <w:r w:rsidR="00A9146F" w:rsidRPr="002270A4">
        <w:rPr>
          <w:rStyle w:val="itali0"/>
        </w:rPr>
        <w:t>arshin</w:t>
      </w:r>
      <w:r w:rsidR="00FB0BC2" w:rsidRPr="0004324F">
        <w:t xml:space="preserve"> of ice and snow melting in the thaw had turned the roads to bog. Kolomenskoye lay a good six hundred </w:t>
      </w:r>
      <w:r w:rsidR="00A9146F" w:rsidRPr="002270A4">
        <w:rPr>
          <w:rStyle w:val="itali0"/>
        </w:rPr>
        <w:t>versty</w:t>
      </w:r>
      <w:r w:rsidR="00FB0BC2" w:rsidRPr="0004324F">
        <w:t xml:space="preserve"> away from St. Petersburg</w:t>
      </w:r>
      <w:r w:rsidR="001A100F" w:rsidRPr="0004324F">
        <w:t xml:space="preserve">, which </w:t>
      </w:r>
      <w:r w:rsidR="00FB0BC2" w:rsidRPr="0004324F">
        <w:t>would take us only three or four days in the freeze</w:t>
      </w:r>
      <w:r w:rsidR="00C63655" w:rsidRPr="0004324F">
        <w:t xml:space="preserve"> while sitting in big, comfortable sleds</w:t>
      </w:r>
      <w:r w:rsidR="00FB0BC2" w:rsidRPr="0004324F">
        <w:t>, instead of up to two weeks as it would do now.</w:t>
      </w:r>
      <w:r w:rsidR="0007484E" w:rsidRPr="0004324F">
        <w:t xml:space="preserve"> </w:t>
      </w:r>
      <w:r w:rsidR="00FB0BC2" w:rsidRPr="0004324F">
        <w:t xml:space="preserve">The </w:t>
      </w:r>
      <w:r w:rsidR="006F3005" w:rsidRPr="0004324F">
        <w:t xml:space="preserve">rivers were swollen and the barges leaky, while the </w:t>
      </w:r>
      <w:r w:rsidR="00FB0BC2" w:rsidRPr="0004324F">
        <w:t>road</w:t>
      </w:r>
      <w:r w:rsidR="006F3005" w:rsidRPr="0004324F">
        <w:t xml:space="preserve">s were </w:t>
      </w:r>
      <w:r w:rsidR="00FB0BC2" w:rsidRPr="0004324F">
        <w:t xml:space="preserve">pockmarked with treacherous </w:t>
      </w:r>
      <w:r w:rsidR="00877657" w:rsidRPr="0004324F">
        <w:t>potholes</w:t>
      </w:r>
      <w:r w:rsidR="00FB0BC2" w:rsidRPr="0004324F">
        <w:t xml:space="preserve"> and </w:t>
      </w:r>
      <w:r w:rsidR="00B93987" w:rsidRPr="0004324F">
        <w:t xml:space="preserve">deep, muddy </w:t>
      </w:r>
      <w:r w:rsidR="00C63655" w:rsidRPr="0004324F">
        <w:t xml:space="preserve">ruts. </w:t>
      </w:r>
      <w:r w:rsidR="001E3777" w:rsidRPr="0004324F">
        <w:t xml:space="preserve">Inside the carriage we </w:t>
      </w:r>
      <w:r w:rsidR="00FB0BC2" w:rsidRPr="0004324F">
        <w:t>bump</w:t>
      </w:r>
      <w:r w:rsidR="001E3777" w:rsidRPr="0004324F">
        <w:t>ed</w:t>
      </w:r>
      <w:r w:rsidR="00FB0BC2" w:rsidRPr="0004324F">
        <w:t xml:space="preserve"> into each other like hams dangling in the flue of a smokehouse. </w:t>
      </w:r>
      <w:r w:rsidR="001E3777" w:rsidRPr="0004324F">
        <w:t>Normally these mishaps would make us laugh aloud, shoving each other even harder, breathless with laughter after taking tumbles. Now</w:t>
      </w:r>
      <w:r w:rsidR="001B297D" w:rsidRPr="0004324F">
        <w:t>,</w:t>
      </w:r>
      <w:r w:rsidR="001E3777" w:rsidRPr="0004324F">
        <w:t xml:space="preserve"> though</w:t>
      </w:r>
      <w:r w:rsidR="001B297D" w:rsidRPr="0004324F">
        <w:t>,</w:t>
      </w:r>
      <w:r w:rsidR="001E3777" w:rsidRPr="0004324F">
        <w:t xml:space="preserve"> </w:t>
      </w:r>
      <w:r w:rsidR="00FB0BC2" w:rsidRPr="0004324F">
        <w:t xml:space="preserve">we sat up again, resuming our former places, sighing, but otherwise in silence. </w:t>
      </w:r>
      <w:r w:rsidR="001E3777" w:rsidRPr="0004324F">
        <w:t xml:space="preserve">Father had sent </w:t>
      </w:r>
      <w:r w:rsidR="00FB0BC2" w:rsidRPr="0004324F">
        <w:t xml:space="preserve">his </w:t>
      </w:r>
      <w:r w:rsidR="00F9572B" w:rsidRPr="0004324F">
        <w:t>favor</w:t>
      </w:r>
      <w:r w:rsidR="00FB0BC2" w:rsidRPr="0004324F">
        <w:t xml:space="preserve">ite Portuguese dwarf </w:t>
      </w:r>
      <w:r w:rsidRPr="0004324F">
        <w:t>d’A</w:t>
      </w:r>
      <w:r w:rsidR="00FB0BC2" w:rsidRPr="0004324F">
        <w:t xml:space="preserve">costa </w:t>
      </w:r>
      <w:r w:rsidR="001E3777" w:rsidRPr="0004324F">
        <w:t xml:space="preserve">along </w:t>
      </w:r>
      <w:r w:rsidR="00FB0BC2" w:rsidRPr="0004324F">
        <w:t xml:space="preserve">to </w:t>
      </w:r>
      <w:r w:rsidR="001A100F" w:rsidRPr="0004324F">
        <w:t>a</w:t>
      </w:r>
      <w:r w:rsidR="00A51FB7" w:rsidRPr="0004324F">
        <w:t>muse</w:t>
      </w:r>
      <w:r w:rsidR="001A100F" w:rsidRPr="0004324F">
        <w:t xml:space="preserve"> us</w:t>
      </w:r>
      <w:r w:rsidR="00FB0BC2" w:rsidRPr="0004324F">
        <w:t xml:space="preserve">. But after an ill-judged jest in which the imp had shoved a cushion underneath his shirt, moaning and arching his back </w:t>
      </w:r>
      <w:r w:rsidR="00FB0BC2" w:rsidRPr="0004324F">
        <w:lastRenderedPageBreak/>
        <w:t xml:space="preserve">like a woman suffering </w:t>
      </w:r>
      <w:r w:rsidR="00A51FB7" w:rsidRPr="0004324F">
        <w:t xml:space="preserve">from </w:t>
      </w:r>
      <w:r w:rsidR="00FB0BC2" w:rsidRPr="0004324F">
        <w:t xml:space="preserve">birth pangs, </w:t>
      </w:r>
      <w:r w:rsidR="00A057CC" w:rsidRPr="0004324F">
        <w:t>Mother</w:t>
      </w:r>
      <w:r w:rsidRPr="0004324F">
        <w:t>’s</w:t>
      </w:r>
      <w:r w:rsidR="00FB0BC2" w:rsidRPr="0004324F">
        <w:t xml:space="preserve"> lady-in-waiting had slapped and gagged him. </w:t>
      </w:r>
      <w:r w:rsidRPr="0004324F">
        <w:t>D’A</w:t>
      </w:r>
      <w:r w:rsidR="00FB0BC2" w:rsidRPr="0004324F">
        <w:t>costa cowered in a corner, bound like a chicken for market, cheeks bulging and eyes watering. By the third day, the gag was no longer necessary: he sat as silent and sullen as any of us</w:t>
      </w:r>
      <w:r w:rsidR="0007484E" w:rsidRPr="0004324F">
        <w:t>—</w:t>
      </w:r>
      <w:r w:rsidR="00FB0BC2" w:rsidRPr="0004324F">
        <w:t xml:space="preserve">Mother, </w:t>
      </w:r>
      <w:r w:rsidR="00B93987" w:rsidRPr="0004324F">
        <w:t>her</w:t>
      </w:r>
      <w:r w:rsidR="00206DC1" w:rsidRPr="0004324F">
        <w:t xml:space="preserve"> lady-in-waiting, </w:t>
      </w:r>
      <w:r w:rsidR="00FB0BC2" w:rsidRPr="0004324F">
        <w:t>Anoushka, and me.</w:t>
      </w:r>
    </w:p>
    <w:p w:rsidR="00CC6F96" w:rsidRPr="0004324F" w:rsidRDefault="00B93987" w:rsidP="002270A4">
      <w:pPr>
        <w:pStyle w:val="Body-TextTx"/>
      </w:pPr>
      <w:r w:rsidRPr="0004324F">
        <w:t xml:space="preserve">As any </w:t>
      </w:r>
      <w:r w:rsidR="00A9146F" w:rsidRPr="002270A4">
        <w:rPr>
          <w:rStyle w:val="itali0"/>
        </w:rPr>
        <w:t>dacha</w:t>
      </w:r>
      <w:r w:rsidR="006F3005" w:rsidRPr="0004324F">
        <w:t xml:space="preserve"> </w:t>
      </w:r>
      <w:r w:rsidRPr="0004324F">
        <w:t xml:space="preserve">along the road still lay deserted, </w:t>
      </w:r>
      <w:r w:rsidR="006F3005" w:rsidRPr="0004324F">
        <w:t xml:space="preserve">we slept in inns. </w:t>
      </w:r>
      <w:r w:rsidR="00CC6F96" w:rsidRPr="0004324F">
        <w:t>D’A</w:t>
      </w:r>
      <w:r w:rsidR="006F3005" w:rsidRPr="0004324F">
        <w:t>costa relished using his whip to chase grown men off the gigantic flat oven</w:t>
      </w:r>
      <w:r w:rsidR="0007484E" w:rsidRPr="0004324F">
        <w:t>—</w:t>
      </w:r>
      <w:r w:rsidR="006F3005" w:rsidRPr="0004324F">
        <w:t>whose steady heat warmed the room, roasted the pork and poultry, dried the clothes, and served the inn-keepers family for a bed at night</w:t>
      </w:r>
      <w:r w:rsidR="0007484E" w:rsidRPr="0004324F">
        <w:t>—</w:t>
      </w:r>
      <w:r w:rsidR="006F3005" w:rsidRPr="0004324F">
        <w:t>clearing space for our party. We rarely had our own rooms but stretched out on the rough benches or bedding rolled out on the soiled straw.</w:t>
      </w:r>
    </w:p>
    <w:p w:rsidR="00CC6F96" w:rsidRPr="0004324F" w:rsidRDefault="00CC6F96" w:rsidP="002270A4">
      <w:pPr>
        <w:pStyle w:val="Body-TextTx"/>
      </w:pPr>
      <w:r w:rsidRPr="0004324F">
        <w:t xml:space="preserve">“Why can’t we sleep beneath the stars and cook on an open fire? That is what spring means to me,” </w:t>
      </w:r>
      <w:r w:rsidR="00B93987" w:rsidRPr="0004324F">
        <w:t>I whispered to Anoushka one night, curling up close, my body tightly pressed against hers.</w:t>
      </w:r>
    </w:p>
    <w:p w:rsidR="00CC6F96" w:rsidRPr="0004324F" w:rsidRDefault="00CC6F96" w:rsidP="002270A4">
      <w:pPr>
        <w:pStyle w:val="Body-TextTx"/>
      </w:pPr>
      <w:r w:rsidRPr="0004324F">
        <w:t xml:space="preserve">“You will have to wait for Kolomenskoye for that,” </w:t>
      </w:r>
      <w:r w:rsidR="00B93987" w:rsidRPr="0004324F">
        <w:t>was the answer.</w:t>
      </w:r>
      <w:r w:rsidRPr="0004324F">
        <w:t xml:space="preserve"> “Mother needs to rest and try to forget her cares. Once she is more settled, you can do whatever you want.”</w:t>
      </w:r>
    </w:p>
    <w:p w:rsidR="00A9146F" w:rsidRPr="0004324F" w:rsidRDefault="00CC6F96" w:rsidP="002270A4">
      <w:pPr>
        <w:pStyle w:val="Body-TextTx"/>
      </w:pPr>
      <w:r w:rsidRPr="0004324F">
        <w:t xml:space="preserve">“I wish!” </w:t>
      </w:r>
      <w:r w:rsidR="00B93987" w:rsidRPr="0004324F">
        <w:t xml:space="preserve">I giggled, then lay in silence, hoping to feel less </w:t>
      </w:r>
      <w:r w:rsidR="00B93987" w:rsidRPr="0004324F">
        <w:lastRenderedPageBreak/>
        <w:t xml:space="preserve">sick in a while after yet another supper of </w:t>
      </w:r>
      <w:r w:rsidR="00A9146F" w:rsidRPr="002270A4">
        <w:rPr>
          <w:rStyle w:val="itali0"/>
        </w:rPr>
        <w:t>kasha</w:t>
      </w:r>
      <w:r w:rsidR="0007484E" w:rsidRPr="0004324F">
        <w:t>—</w:t>
      </w:r>
      <w:r w:rsidR="00B93987" w:rsidRPr="0004324F">
        <w:t>a millet porridge salted and greasy with bacon</w:t>
      </w:r>
      <w:r w:rsidR="0007484E" w:rsidRPr="0004324F">
        <w:t>—</w:t>
      </w:r>
      <w:r w:rsidR="00B93987" w:rsidRPr="0004324F">
        <w:t xml:space="preserve">or some fermented cabbage, the </w:t>
      </w:r>
      <w:r w:rsidR="00A9146F" w:rsidRPr="002270A4">
        <w:rPr>
          <w:rStyle w:val="itali0"/>
        </w:rPr>
        <w:t>sauerkraut</w:t>
      </w:r>
      <w:r w:rsidR="00B93987" w:rsidRPr="0004324F">
        <w:t xml:space="preserve"> that innkeepers invariably offered us. At the end of winter, the storerooms and larders were emptying fast, and people scraped the barrel literally. For me, this was yet another reason to look forward to the bounty of spring. It provided Russians with delicacies such as </w:t>
      </w:r>
      <w:r w:rsidR="006F3005" w:rsidRPr="0004324F">
        <w:t>f</w:t>
      </w:r>
      <w:r w:rsidR="006F3005" w:rsidRPr="0004324F">
        <w:rPr>
          <w:lang w:eastAsia="en-GB"/>
        </w:rPr>
        <w:t>ish,</w:t>
      </w:r>
      <w:r w:rsidR="004945A4" w:rsidRPr="0004324F">
        <w:rPr>
          <w:lang w:eastAsia="en-GB"/>
        </w:rPr>
        <w:t xml:space="preserve"> </w:t>
      </w:r>
      <w:r w:rsidR="006F3005" w:rsidRPr="0004324F">
        <w:rPr>
          <w:lang w:eastAsia="en-GB"/>
        </w:rPr>
        <w:t>pork,</w:t>
      </w:r>
      <w:r w:rsidR="004945A4" w:rsidRPr="0004324F">
        <w:rPr>
          <w:lang w:eastAsia="en-GB"/>
        </w:rPr>
        <w:t xml:space="preserve"> </w:t>
      </w:r>
      <w:r w:rsidR="006F3005" w:rsidRPr="0004324F">
        <w:rPr>
          <w:lang w:eastAsia="en-GB"/>
        </w:rPr>
        <w:t>poultry,</w:t>
      </w:r>
      <w:r w:rsidR="004945A4" w:rsidRPr="0004324F">
        <w:rPr>
          <w:lang w:eastAsia="en-GB"/>
        </w:rPr>
        <w:t xml:space="preserve"> </w:t>
      </w:r>
      <w:r w:rsidR="006F3005" w:rsidRPr="0004324F">
        <w:rPr>
          <w:lang w:eastAsia="en-GB"/>
        </w:rPr>
        <w:t>caviar,</w:t>
      </w:r>
      <w:r w:rsidR="004945A4" w:rsidRPr="0004324F">
        <w:rPr>
          <w:lang w:eastAsia="en-GB"/>
        </w:rPr>
        <w:t xml:space="preserve"> </w:t>
      </w:r>
      <w:r w:rsidR="006F3005" w:rsidRPr="0004324F">
        <w:rPr>
          <w:lang w:eastAsia="en-GB"/>
        </w:rPr>
        <w:t>mushrooms,</w:t>
      </w:r>
      <w:r w:rsidR="004945A4" w:rsidRPr="0004324F">
        <w:rPr>
          <w:lang w:eastAsia="en-GB"/>
        </w:rPr>
        <w:t xml:space="preserve"> </w:t>
      </w:r>
      <w:r w:rsidR="006F3005" w:rsidRPr="0004324F">
        <w:rPr>
          <w:lang w:eastAsia="en-GB"/>
        </w:rPr>
        <w:t>berries, and</w:t>
      </w:r>
      <w:r w:rsidR="004945A4" w:rsidRPr="0004324F">
        <w:rPr>
          <w:lang w:eastAsia="en-GB"/>
        </w:rPr>
        <w:t xml:space="preserve"> </w:t>
      </w:r>
      <w:r w:rsidR="006F3005" w:rsidRPr="0004324F">
        <w:rPr>
          <w:lang w:eastAsia="en-GB"/>
        </w:rPr>
        <w:t xml:space="preserve">honey, </w:t>
      </w:r>
      <w:r w:rsidR="00F9572B" w:rsidRPr="0004324F">
        <w:rPr>
          <w:lang w:eastAsia="en-GB"/>
        </w:rPr>
        <w:t>while</w:t>
      </w:r>
      <w:r w:rsidR="006F3005" w:rsidRPr="0004324F">
        <w:rPr>
          <w:lang w:eastAsia="en-GB"/>
        </w:rPr>
        <w:t xml:space="preserve"> new crops</w:t>
      </w:r>
      <w:r w:rsidR="00B93987" w:rsidRPr="0004324F">
        <w:rPr>
          <w:lang w:eastAsia="en-GB"/>
        </w:rPr>
        <w:t xml:space="preserve"> </w:t>
      </w:r>
      <w:r w:rsidR="006F3005" w:rsidRPr="0004324F">
        <w:rPr>
          <w:lang w:eastAsia="en-GB"/>
        </w:rPr>
        <w:t>of</w:t>
      </w:r>
      <w:r w:rsidR="004945A4" w:rsidRPr="0004324F">
        <w:rPr>
          <w:lang w:eastAsia="en-GB"/>
        </w:rPr>
        <w:t xml:space="preserve"> </w:t>
      </w:r>
      <w:r w:rsidR="006F3005" w:rsidRPr="0004324F">
        <w:rPr>
          <w:lang w:eastAsia="en-GB"/>
        </w:rPr>
        <w:t>rye,</w:t>
      </w:r>
      <w:r w:rsidR="004945A4" w:rsidRPr="0004324F">
        <w:rPr>
          <w:lang w:eastAsia="en-GB"/>
        </w:rPr>
        <w:t xml:space="preserve"> </w:t>
      </w:r>
      <w:r w:rsidR="006F3005" w:rsidRPr="0004324F">
        <w:rPr>
          <w:lang w:eastAsia="en-GB"/>
        </w:rPr>
        <w:t>wheat,</w:t>
      </w:r>
      <w:r w:rsidR="004945A4" w:rsidRPr="0004324F">
        <w:rPr>
          <w:lang w:eastAsia="en-GB"/>
        </w:rPr>
        <w:t xml:space="preserve"> </w:t>
      </w:r>
      <w:r w:rsidR="006F3005" w:rsidRPr="0004324F">
        <w:rPr>
          <w:lang w:eastAsia="en-GB"/>
        </w:rPr>
        <w:t>barley</w:t>
      </w:r>
      <w:r w:rsidR="004945A4" w:rsidRPr="0004324F">
        <w:rPr>
          <w:lang w:eastAsia="en-GB"/>
        </w:rPr>
        <w:t xml:space="preserve"> </w:t>
      </w:r>
      <w:r w:rsidR="006F3005" w:rsidRPr="0004324F">
        <w:rPr>
          <w:lang w:eastAsia="en-GB"/>
        </w:rPr>
        <w:t>and</w:t>
      </w:r>
      <w:r w:rsidR="004945A4" w:rsidRPr="0004324F">
        <w:rPr>
          <w:lang w:eastAsia="en-GB"/>
        </w:rPr>
        <w:t xml:space="preserve"> </w:t>
      </w:r>
      <w:r w:rsidR="006F3005" w:rsidRPr="0004324F">
        <w:rPr>
          <w:lang w:eastAsia="en-GB"/>
        </w:rPr>
        <w:t>millet</w:t>
      </w:r>
      <w:r w:rsidR="004945A4" w:rsidRPr="0004324F">
        <w:rPr>
          <w:lang w:eastAsia="en-GB"/>
        </w:rPr>
        <w:t xml:space="preserve"> </w:t>
      </w:r>
      <w:r w:rsidR="006F3005" w:rsidRPr="0004324F">
        <w:rPr>
          <w:lang w:eastAsia="en-GB"/>
        </w:rPr>
        <w:t xml:space="preserve">allowed for our variety of breads, little pastries and pancakes such as </w:t>
      </w:r>
      <w:r w:rsidR="00A9146F" w:rsidRPr="002270A4">
        <w:rPr>
          <w:rStyle w:val="itali0"/>
        </w:rPr>
        <w:t>pirogii, pelmeni</w:t>
      </w:r>
      <w:r w:rsidR="006F3005" w:rsidRPr="0004324F">
        <w:rPr>
          <w:lang w:eastAsia="en-GB"/>
        </w:rPr>
        <w:t xml:space="preserve"> and </w:t>
      </w:r>
      <w:r w:rsidR="00A9146F" w:rsidRPr="002270A4">
        <w:rPr>
          <w:rStyle w:val="itali0"/>
        </w:rPr>
        <w:t>blintshiki</w:t>
      </w:r>
      <w:r w:rsidR="006F3005" w:rsidRPr="0004324F">
        <w:rPr>
          <w:lang w:eastAsia="en-GB"/>
        </w:rPr>
        <w:t xml:space="preserve">. </w:t>
      </w:r>
      <w:r w:rsidR="006F3005" w:rsidRPr="0004324F">
        <w:t>A</w:t>
      </w:r>
      <w:r w:rsidR="008E7C59" w:rsidRPr="0004324F">
        <w:t xml:space="preserve">t least we moved on quickly: </w:t>
      </w:r>
      <w:r w:rsidR="006F3005" w:rsidRPr="0004324F">
        <w:t>in an inn we could easily change horses</w:t>
      </w:r>
      <w:r w:rsidR="008E7C59" w:rsidRPr="0004324F">
        <w:t>.</w:t>
      </w:r>
      <w:r w:rsidR="006F3005" w:rsidRPr="0004324F">
        <w:t xml:space="preserve"> </w:t>
      </w:r>
      <w:r w:rsidRPr="0004324F">
        <w:t>D’A</w:t>
      </w:r>
      <w:r w:rsidR="006F3005" w:rsidRPr="0004324F">
        <w:t>costa took his pick from the stables, never paying.</w:t>
      </w:r>
    </w:p>
    <w:p w:rsidR="00A9146F" w:rsidRPr="0004324F" w:rsidRDefault="006F3005" w:rsidP="002270A4">
      <w:pPr>
        <w:pStyle w:val="Body-TextTx"/>
      </w:pPr>
      <w:r w:rsidRPr="0004324F">
        <w:t>What belonged to any Russian, first and foremost belonged to the Tsar.</w:t>
      </w:r>
    </w:p>
    <w:p w:rsidR="00CC6F96" w:rsidRPr="0004324F" w:rsidRDefault="00CC6F96" w:rsidP="00EE1497">
      <w:pPr>
        <w:pStyle w:val="Blank-Space-BreakBsbrk"/>
      </w:pPr>
    </w:p>
    <w:p w:rsidR="00CC6F96" w:rsidRPr="0004324F" w:rsidRDefault="00CC6F96" w:rsidP="0004324F">
      <w:pPr>
        <w:pStyle w:val="Text-StdNo-Indenttx1"/>
        <w:spacing w:line="276" w:lineRule="auto"/>
        <w:rPr>
          <w:sz w:val="22"/>
        </w:rPr>
      </w:pPr>
      <w:r w:rsidRPr="0004324F">
        <w:rPr>
          <w:sz w:val="22"/>
        </w:rPr>
        <w:t xml:space="preserve">“After everything that has happened, this will be good for us,” </w:t>
      </w:r>
      <w:r w:rsidR="00FB0BC2" w:rsidRPr="0004324F">
        <w:rPr>
          <w:sz w:val="22"/>
        </w:rPr>
        <w:t>I said</w:t>
      </w:r>
      <w:r w:rsidR="001A100F" w:rsidRPr="0004324F">
        <w:rPr>
          <w:sz w:val="22"/>
        </w:rPr>
        <w:t xml:space="preserve">, </w:t>
      </w:r>
      <w:r w:rsidR="00FB0BC2" w:rsidRPr="0004324F">
        <w:rPr>
          <w:sz w:val="22"/>
        </w:rPr>
        <w:t xml:space="preserve">as the six strong horses harnessed in single file before our carriage </w:t>
      </w:r>
      <w:r w:rsidR="009055E0" w:rsidRPr="0004324F">
        <w:rPr>
          <w:sz w:val="22"/>
        </w:rPr>
        <w:t>crossed the vast park surrounding</w:t>
      </w:r>
      <w:r w:rsidR="0007484E" w:rsidRPr="0004324F">
        <w:rPr>
          <w:sz w:val="22"/>
        </w:rPr>
        <w:t xml:space="preserve"> </w:t>
      </w:r>
      <w:r w:rsidR="001A100F" w:rsidRPr="0004324F">
        <w:rPr>
          <w:sz w:val="22"/>
        </w:rPr>
        <w:t>Kolomenskoye</w:t>
      </w:r>
      <w:r w:rsidR="009055E0" w:rsidRPr="0004324F">
        <w:rPr>
          <w:sz w:val="22"/>
        </w:rPr>
        <w:t>,</w:t>
      </w:r>
      <w:r w:rsidR="00F45149" w:rsidRPr="0004324F">
        <w:rPr>
          <w:sz w:val="22"/>
        </w:rPr>
        <w:t xml:space="preserve"> and an </w:t>
      </w:r>
      <w:r w:rsidR="00FB0BC2" w:rsidRPr="0004324F">
        <w:rPr>
          <w:sz w:val="22"/>
        </w:rPr>
        <w:t>endless number of carts followed</w:t>
      </w:r>
      <w:r w:rsidR="00F45149" w:rsidRPr="0004324F">
        <w:rPr>
          <w:sz w:val="22"/>
        </w:rPr>
        <w:t>. T</w:t>
      </w:r>
      <w:r w:rsidR="00FB0BC2" w:rsidRPr="0004324F">
        <w:rPr>
          <w:sz w:val="22"/>
        </w:rPr>
        <w:t xml:space="preserve">hey were laden with stout chests secured with </w:t>
      </w:r>
      <w:r w:rsidR="00E418D5" w:rsidRPr="0004324F">
        <w:rPr>
          <w:sz w:val="22"/>
        </w:rPr>
        <w:t>chai</w:t>
      </w:r>
      <w:r w:rsidR="00FB0BC2" w:rsidRPr="0004324F">
        <w:rPr>
          <w:sz w:val="22"/>
        </w:rPr>
        <w:t>ns and locks</w:t>
      </w:r>
      <w:r w:rsidR="00E541FC" w:rsidRPr="0004324F">
        <w:rPr>
          <w:sz w:val="22"/>
        </w:rPr>
        <w:t>, holding a</w:t>
      </w:r>
      <w:r w:rsidR="00FB0BC2" w:rsidRPr="0004324F">
        <w:rPr>
          <w:sz w:val="22"/>
        </w:rPr>
        <w:t xml:space="preserve">ll our belongings: furniture, rugs, china, crystal, bedding, and chandeliers. The </w:t>
      </w:r>
      <w:r w:rsidR="00A057CC" w:rsidRPr="0004324F">
        <w:rPr>
          <w:sz w:val="22"/>
        </w:rPr>
        <w:t>Tsar</w:t>
      </w:r>
      <w:r w:rsidRPr="0004324F">
        <w:rPr>
          <w:sz w:val="22"/>
        </w:rPr>
        <w:t>’s</w:t>
      </w:r>
      <w:r w:rsidR="00FB0BC2" w:rsidRPr="0004324F">
        <w:rPr>
          <w:sz w:val="22"/>
        </w:rPr>
        <w:t xml:space="preserve"> palaces stood empty during his absence, as the risk </w:t>
      </w:r>
      <w:r w:rsidR="00FB0BC2" w:rsidRPr="0004324F">
        <w:rPr>
          <w:sz w:val="22"/>
        </w:rPr>
        <w:lastRenderedPageBreak/>
        <w:t xml:space="preserve">of fire ravishing them, or else thieves burgling them while the guards lay in a drunken stupor, was too great to leave them fully furnished. Next to our </w:t>
      </w:r>
      <w:r w:rsidR="00F9572B" w:rsidRPr="0004324F">
        <w:rPr>
          <w:sz w:val="22"/>
        </w:rPr>
        <w:t>wagon</w:t>
      </w:r>
      <w:r w:rsidR="00FB0BC2" w:rsidRPr="0004324F">
        <w:rPr>
          <w:sz w:val="22"/>
        </w:rPr>
        <w:t xml:space="preserve"> train roamed livestock</w:t>
      </w:r>
      <w:r w:rsidR="0007484E" w:rsidRPr="0004324F">
        <w:rPr>
          <w:sz w:val="22"/>
        </w:rPr>
        <w:t>—</w:t>
      </w:r>
      <w:r w:rsidR="00FB0BC2" w:rsidRPr="0004324F">
        <w:rPr>
          <w:sz w:val="22"/>
        </w:rPr>
        <w:t>cows, goats, chicken, and sheep</w:t>
      </w:r>
      <w:r w:rsidR="0007484E" w:rsidRPr="0004324F">
        <w:rPr>
          <w:sz w:val="22"/>
        </w:rPr>
        <w:t>—</w:t>
      </w:r>
      <w:r w:rsidR="00FB0BC2" w:rsidRPr="0004324F">
        <w:rPr>
          <w:sz w:val="22"/>
        </w:rPr>
        <w:t xml:space="preserve">to supplement the </w:t>
      </w:r>
      <w:r w:rsidR="00B81131" w:rsidRPr="0004324F">
        <w:rPr>
          <w:sz w:val="22"/>
        </w:rPr>
        <w:t xml:space="preserve">needs of the </w:t>
      </w:r>
      <w:r w:rsidR="00FB0BC2" w:rsidRPr="0004324F">
        <w:rPr>
          <w:sz w:val="22"/>
        </w:rPr>
        <w:t>Kolomenskoye</w:t>
      </w:r>
      <w:r w:rsidR="00B81131" w:rsidRPr="0004324F">
        <w:rPr>
          <w:sz w:val="22"/>
        </w:rPr>
        <w:t xml:space="preserve"> kitchen</w:t>
      </w:r>
      <w:r w:rsidR="0030055E" w:rsidRPr="0004324F">
        <w:rPr>
          <w:sz w:val="22"/>
        </w:rPr>
        <w:t xml:space="preserve">. </w:t>
      </w:r>
      <w:r w:rsidR="00FB0BC2" w:rsidRPr="0004324F">
        <w:rPr>
          <w:sz w:val="22"/>
        </w:rPr>
        <w:t xml:space="preserve">Red dust billowed underfoot, suffusing the last pale rays of the setting sun. Our throats were parched, as the dust passed easily through the mica panes of the ancient </w:t>
      </w:r>
      <w:r w:rsidR="00A057CC" w:rsidRPr="0004324F">
        <w:rPr>
          <w:sz w:val="22"/>
        </w:rPr>
        <w:t>carriage</w:t>
      </w:r>
      <w:r w:rsidRPr="0004324F">
        <w:rPr>
          <w:sz w:val="22"/>
        </w:rPr>
        <w:t>’s</w:t>
      </w:r>
      <w:r w:rsidR="00FB0BC2" w:rsidRPr="0004324F">
        <w:rPr>
          <w:sz w:val="22"/>
        </w:rPr>
        <w:t xml:space="preserve"> doors, settling in our pores, eyes, mouths. Hopefully Illinchaya</w:t>
      </w:r>
      <w:r w:rsidR="00A51FB7" w:rsidRPr="0004324F">
        <w:rPr>
          <w:sz w:val="22"/>
        </w:rPr>
        <w:t>, who now acted as a housekeeper for the palace,</w:t>
      </w:r>
      <w:r w:rsidR="00206DC1" w:rsidRPr="0004324F">
        <w:rPr>
          <w:sz w:val="22"/>
        </w:rPr>
        <w:t xml:space="preserve"> </w:t>
      </w:r>
      <w:r w:rsidR="00FB0BC2" w:rsidRPr="0004324F">
        <w:rPr>
          <w:sz w:val="22"/>
        </w:rPr>
        <w:t xml:space="preserve">still had some of last </w:t>
      </w:r>
      <w:r w:rsidR="00A057CC" w:rsidRPr="0004324F">
        <w:rPr>
          <w:sz w:val="22"/>
        </w:rPr>
        <w:t>year</w:t>
      </w:r>
      <w:r w:rsidRPr="0004324F">
        <w:rPr>
          <w:sz w:val="22"/>
        </w:rPr>
        <w:t>’s</w:t>
      </w:r>
      <w:r w:rsidR="00FB0BC2" w:rsidRPr="0004324F">
        <w:rPr>
          <w:sz w:val="22"/>
        </w:rPr>
        <w:t xml:space="preserve"> elderflower </w:t>
      </w:r>
      <w:r w:rsidR="00A51FB7" w:rsidRPr="0004324F">
        <w:rPr>
          <w:sz w:val="22"/>
        </w:rPr>
        <w:t xml:space="preserve">cordial </w:t>
      </w:r>
      <w:r w:rsidR="00FB0BC2" w:rsidRPr="0004324F">
        <w:rPr>
          <w:sz w:val="22"/>
        </w:rPr>
        <w:t xml:space="preserve">left to blend with fresh cool water from the </w:t>
      </w:r>
      <w:r w:rsidR="00A057CC" w:rsidRPr="0004324F">
        <w:rPr>
          <w:sz w:val="22"/>
        </w:rPr>
        <w:t>estate</w:t>
      </w:r>
      <w:r w:rsidRPr="0004324F">
        <w:rPr>
          <w:sz w:val="22"/>
        </w:rPr>
        <w:t>’s</w:t>
      </w:r>
      <w:r w:rsidR="00FB0BC2" w:rsidRPr="0004324F">
        <w:rPr>
          <w:sz w:val="22"/>
        </w:rPr>
        <w:t xml:space="preserve"> spring. It was so deliciously refreshing I would have liked to bathe in it.</w:t>
      </w:r>
    </w:p>
    <w:p w:rsidR="00A9146F" w:rsidRPr="0004324F" w:rsidRDefault="00CC6F96" w:rsidP="002270A4">
      <w:pPr>
        <w:pStyle w:val="Body-TextTx"/>
      </w:pPr>
      <w:r w:rsidRPr="0004324F">
        <w:rPr>
          <w:sz w:val="22"/>
        </w:rPr>
        <w:t xml:space="preserve">“Why are you saying this?” </w:t>
      </w:r>
      <w:r w:rsidR="00FB0BC2" w:rsidRPr="0004324F">
        <w:rPr>
          <w:sz w:val="22"/>
        </w:rPr>
        <w:t>Mother looked worn</w:t>
      </w:r>
      <w:r w:rsidR="00A51FB7" w:rsidRPr="0004324F">
        <w:rPr>
          <w:sz w:val="22"/>
        </w:rPr>
        <w:t>, I noticed,</w:t>
      </w:r>
      <w:r w:rsidR="00FB0BC2" w:rsidRPr="0004324F">
        <w:rPr>
          <w:sz w:val="22"/>
        </w:rPr>
        <w:t xml:space="preserve"> from both her recent blood-loss, exhaustion from the journey; and more.</w:t>
      </w:r>
      <w:r w:rsidR="009055E0" w:rsidRPr="0004324F">
        <w:rPr>
          <w:sz w:val="22"/>
        </w:rPr>
        <w:t xml:space="preserve"> Her </w:t>
      </w:r>
      <w:r w:rsidR="000D690F" w:rsidRPr="0004324F">
        <w:rPr>
          <w:sz w:val="22"/>
        </w:rPr>
        <w:t xml:space="preserve">beauty, which had </w:t>
      </w:r>
      <w:r w:rsidR="005E597F" w:rsidRPr="0004324F">
        <w:rPr>
          <w:sz w:val="22"/>
        </w:rPr>
        <w:t xml:space="preserve">once caught </w:t>
      </w:r>
      <w:r w:rsidR="00A057CC" w:rsidRPr="0004324F">
        <w:rPr>
          <w:sz w:val="22"/>
        </w:rPr>
        <w:t>Father</w:t>
      </w:r>
      <w:r w:rsidRPr="0004324F">
        <w:rPr>
          <w:sz w:val="22"/>
        </w:rPr>
        <w:t>’s</w:t>
      </w:r>
      <w:r w:rsidR="005E597F" w:rsidRPr="0004324F">
        <w:rPr>
          <w:sz w:val="22"/>
        </w:rPr>
        <w:t xml:space="preserve"> eye, when she was a serf and washer-maid and he the young and belligerent Tsar, </w:t>
      </w:r>
      <w:r w:rsidR="00D3463F" w:rsidRPr="0004324F">
        <w:rPr>
          <w:sz w:val="22"/>
        </w:rPr>
        <w:t>had turned lacklustre</w:t>
      </w:r>
      <w:r w:rsidR="005E597F" w:rsidRPr="0004324F">
        <w:rPr>
          <w:sz w:val="22"/>
        </w:rPr>
        <w:t xml:space="preserve">. </w:t>
      </w:r>
      <w:r w:rsidR="000D690F" w:rsidRPr="0004324F">
        <w:rPr>
          <w:sz w:val="22"/>
        </w:rPr>
        <w:t xml:space="preserve">The </w:t>
      </w:r>
      <w:r w:rsidR="009055E0" w:rsidRPr="0004324F">
        <w:rPr>
          <w:sz w:val="22"/>
        </w:rPr>
        <w:t xml:space="preserve">slanted green eyes </w:t>
      </w:r>
      <w:r w:rsidR="00D3463F" w:rsidRPr="0004324F">
        <w:rPr>
          <w:sz w:val="22"/>
        </w:rPr>
        <w:t>were dull</w:t>
      </w:r>
      <w:r w:rsidR="009055E0" w:rsidRPr="0004324F">
        <w:rPr>
          <w:sz w:val="22"/>
        </w:rPr>
        <w:t xml:space="preserve">, her full lips were bloodless, and her maid </w:t>
      </w:r>
      <w:r w:rsidR="000F2909" w:rsidRPr="0004324F">
        <w:rPr>
          <w:sz w:val="22"/>
        </w:rPr>
        <w:t xml:space="preserve">had </w:t>
      </w:r>
      <w:r w:rsidR="009055E0" w:rsidRPr="0004324F">
        <w:rPr>
          <w:sz w:val="22"/>
        </w:rPr>
        <w:t xml:space="preserve">struggled to coif her dark tresses, which </w:t>
      </w:r>
      <w:r w:rsidR="000F2909" w:rsidRPr="0004324F">
        <w:rPr>
          <w:sz w:val="22"/>
        </w:rPr>
        <w:t>hung</w:t>
      </w:r>
      <w:r w:rsidR="009055E0" w:rsidRPr="0004324F">
        <w:rPr>
          <w:sz w:val="22"/>
        </w:rPr>
        <w:t xml:space="preserve"> limp.</w:t>
      </w:r>
    </w:p>
    <w:p w:rsidR="00CC6F96" w:rsidRPr="0004324F" w:rsidRDefault="00FB0BC2" w:rsidP="002270A4">
      <w:pPr>
        <w:pStyle w:val="Body-TextTx"/>
      </w:pPr>
      <w:r w:rsidRPr="0004324F">
        <w:t>I sat up defiantly.</w:t>
      </w:r>
      <w:r w:rsidR="00CC6F96" w:rsidRPr="0004324F">
        <w:t xml:space="preserve"> “We should not silence our sorrows. Feofan Prokopovich told me that it swallows the soul. And isn’t he the Archbishop of Novgorod and the wisest priest in Russia, who always gives Father best counsel?”</w:t>
      </w:r>
    </w:p>
    <w:p w:rsidR="00CC6F96" w:rsidRPr="0004324F" w:rsidRDefault="00CC6F96" w:rsidP="002270A4">
      <w:pPr>
        <w:pStyle w:val="Body-TextTx"/>
      </w:pPr>
      <w:r w:rsidRPr="0004324F">
        <w:t xml:space="preserve">“Lizenka is right,” </w:t>
      </w:r>
      <w:r w:rsidR="00FB0BC2" w:rsidRPr="0004324F">
        <w:t>Anoushka chimed in.</w:t>
      </w:r>
      <w:r w:rsidRPr="0004324F">
        <w:t xml:space="preserve"> “We must not fear. We know how much Father loves us all, despite of what he did to—”</w:t>
      </w:r>
    </w:p>
    <w:p w:rsidR="00CC6F96" w:rsidRPr="0004324F" w:rsidRDefault="006F3005" w:rsidP="002270A4">
      <w:pPr>
        <w:pStyle w:val="Body-TextTx"/>
      </w:pPr>
      <w:r w:rsidRPr="0004324F">
        <w:t>Mother lay a warning finger to her lip</w:t>
      </w:r>
      <w:r w:rsidR="009467A0" w:rsidRPr="0004324F">
        <w:t xml:space="preserve">, reminding us that </w:t>
      </w:r>
      <w:r w:rsidR="00F734C0" w:rsidRPr="0004324F">
        <w:t xml:space="preserve">Father had forbidden </w:t>
      </w:r>
      <w:r w:rsidR="00DB28CB" w:rsidRPr="0004324F">
        <w:t xml:space="preserve">to speak </w:t>
      </w:r>
      <w:r w:rsidR="00A057CC" w:rsidRPr="0004324F">
        <w:t>Alexey</w:t>
      </w:r>
      <w:r w:rsidR="00CC6F96" w:rsidRPr="0004324F">
        <w:t>’s</w:t>
      </w:r>
      <w:r w:rsidR="00DB28CB" w:rsidRPr="0004324F">
        <w:t xml:space="preserve"> name</w:t>
      </w:r>
      <w:r w:rsidR="009467A0" w:rsidRPr="0004324F">
        <w:t>, ever</w:t>
      </w:r>
      <w:r w:rsidR="00DB28CB" w:rsidRPr="0004324F">
        <w:t xml:space="preserve"> again</w:t>
      </w:r>
      <w:r w:rsidR="00F734C0" w:rsidRPr="0004324F">
        <w:t>.</w:t>
      </w:r>
      <w:r w:rsidR="00CC6F96" w:rsidRPr="0004324F">
        <w:t xml:space="preserve"> “Silence </w:t>
      </w:r>
      <w:r w:rsidR="00CC6F96" w:rsidRPr="0004324F">
        <w:lastRenderedPageBreak/>
        <w:t xml:space="preserve">protects, too,” </w:t>
      </w:r>
      <w:r w:rsidR="00DB28CB" w:rsidRPr="0004324F">
        <w:t>she said.</w:t>
      </w:r>
      <w:r w:rsidR="00CC6F96" w:rsidRPr="0004324F">
        <w:t xml:space="preserve"> “Least said, soonest mended.” </w:t>
      </w:r>
      <w:r w:rsidR="00F734C0" w:rsidRPr="0004324F">
        <w:t>Then,</w:t>
      </w:r>
      <w:r w:rsidRPr="0004324F">
        <w:t xml:space="preserve"> </w:t>
      </w:r>
      <w:r w:rsidR="00A51FB7" w:rsidRPr="0004324F">
        <w:t xml:space="preserve">though, </w:t>
      </w:r>
      <w:r w:rsidRPr="0004324F">
        <w:t>her eyes lit up.</w:t>
      </w:r>
      <w:r w:rsidR="00CC6F96" w:rsidRPr="0004324F">
        <w:t xml:space="preserve"> “Feofan Prokopovich has told me something, too.”</w:t>
      </w:r>
    </w:p>
    <w:p w:rsidR="00CC6F96" w:rsidRPr="0004324F" w:rsidRDefault="00CC6F96" w:rsidP="002270A4">
      <w:pPr>
        <w:pStyle w:val="Body-TextTx"/>
      </w:pPr>
      <w:r w:rsidRPr="0004324F">
        <w:t xml:space="preserve">“What did he say?” </w:t>
      </w:r>
      <w:r w:rsidR="000F2909" w:rsidRPr="0004324F">
        <w:t>I asked.</w:t>
      </w:r>
    </w:p>
    <w:p w:rsidR="00CC6F96" w:rsidRPr="0004324F" w:rsidRDefault="00CC6F96" w:rsidP="002270A4">
      <w:pPr>
        <w:pStyle w:val="Body-TextTx"/>
      </w:pPr>
      <w:r w:rsidRPr="0004324F">
        <w:t xml:space="preserve">“Come the day of reckoning, I shall have given the Tsar an heir for Russia.” </w:t>
      </w:r>
      <w:r w:rsidR="008E7C59" w:rsidRPr="0004324F">
        <w:t>She</w:t>
      </w:r>
      <w:r w:rsidR="006F3005" w:rsidRPr="0004324F">
        <w:t xml:space="preserve"> crossed her arms defiantly</w:t>
      </w:r>
      <w:r w:rsidR="009467A0" w:rsidRPr="0004324F">
        <w:t xml:space="preserve">, </w:t>
      </w:r>
      <w:r w:rsidR="006F3005" w:rsidRPr="0004324F">
        <w:t xml:space="preserve">her fingers brushing the deep scars on her lower, inner arms. When I </w:t>
      </w:r>
      <w:r w:rsidR="00A51FB7" w:rsidRPr="0004324F">
        <w:t xml:space="preserve">had </w:t>
      </w:r>
      <w:r w:rsidR="006F3005" w:rsidRPr="0004324F">
        <w:t xml:space="preserve">first </w:t>
      </w:r>
      <w:r w:rsidR="00A51FB7" w:rsidRPr="0004324F">
        <w:t>seen these</w:t>
      </w:r>
      <w:r w:rsidR="006F3005" w:rsidRPr="0004324F">
        <w:t xml:space="preserve"> gashes </w:t>
      </w:r>
      <w:r w:rsidR="009467A0" w:rsidRPr="0004324F">
        <w:t xml:space="preserve">some </w:t>
      </w:r>
      <w:r w:rsidR="006F3005" w:rsidRPr="0004324F">
        <w:t xml:space="preserve">weeks ago, </w:t>
      </w:r>
      <w:r w:rsidR="000F2909" w:rsidRPr="0004324F">
        <w:t xml:space="preserve">after </w:t>
      </w:r>
      <w:r w:rsidR="009467A0" w:rsidRPr="0004324F">
        <w:t xml:space="preserve">Feofan Prokopovich had hastily blessed and buried </w:t>
      </w:r>
      <w:r w:rsidR="006F3005" w:rsidRPr="0004324F">
        <w:t xml:space="preserve">my </w:t>
      </w:r>
      <w:r w:rsidR="009467A0" w:rsidRPr="0004324F">
        <w:t xml:space="preserve">still-born </w:t>
      </w:r>
      <w:r w:rsidR="00A057CC" w:rsidRPr="0004324F">
        <w:t>brother</w:t>
      </w:r>
      <w:r w:rsidRPr="0004324F">
        <w:t>’s</w:t>
      </w:r>
      <w:r w:rsidR="006F3005" w:rsidRPr="0004324F">
        <w:t xml:space="preserve"> small corpse</w:t>
      </w:r>
      <w:r w:rsidR="0007484E" w:rsidRPr="0004324F">
        <w:t>—</w:t>
      </w:r>
      <w:r w:rsidR="00DB28CB" w:rsidRPr="0004324F">
        <w:t>much too small to go into the earth like that, alone</w:t>
      </w:r>
      <w:r w:rsidR="0007484E" w:rsidRPr="0004324F">
        <w:t>—</w:t>
      </w:r>
      <w:r w:rsidR="006F3005" w:rsidRPr="0004324F">
        <w:t>the wound</w:t>
      </w:r>
      <w:r w:rsidRPr="0004324F">
        <w:t xml:space="preserve">s’ </w:t>
      </w:r>
      <w:r w:rsidR="006F3005" w:rsidRPr="0004324F">
        <w:t xml:space="preserve">frightening precision </w:t>
      </w:r>
      <w:r w:rsidR="000F2909" w:rsidRPr="0004324F">
        <w:t xml:space="preserve">had </w:t>
      </w:r>
      <w:r w:rsidR="006F3005" w:rsidRPr="0004324F">
        <w:t>terrified me.</w:t>
      </w:r>
      <w:r w:rsidRPr="0004324F">
        <w:t xml:space="preserve"> “Why could God not leave me this son?” </w:t>
      </w:r>
      <w:r w:rsidR="000F2909" w:rsidRPr="0004324F">
        <w:t xml:space="preserve">Mother </w:t>
      </w:r>
      <w:r w:rsidR="006F3005" w:rsidRPr="0004324F">
        <w:t>had wailed</w:t>
      </w:r>
      <w:r w:rsidR="005B3DA1" w:rsidRPr="0004324F">
        <w:t>, lying in her bed</w:t>
      </w:r>
      <w:r w:rsidR="006F3005" w:rsidRPr="0004324F">
        <w:t>.</w:t>
      </w:r>
      <w:r w:rsidRPr="0004324F">
        <w:t xml:space="preserve"> “Why did he not take another, Anoushka, or you, Lizenka? You are only—girls.” </w:t>
      </w:r>
      <w:r w:rsidR="006F3005" w:rsidRPr="0004324F">
        <w:t>Her lady</w:t>
      </w:r>
      <w:r w:rsidR="000F2909" w:rsidRPr="0004324F">
        <w:t>-</w:t>
      </w:r>
      <w:r w:rsidR="006F3005" w:rsidRPr="0004324F">
        <w:t>in</w:t>
      </w:r>
      <w:r w:rsidR="000F2909" w:rsidRPr="0004324F">
        <w:t>-</w:t>
      </w:r>
      <w:r w:rsidR="006F3005" w:rsidRPr="0004324F">
        <w:t xml:space="preserve">waiting had ushered me out, </w:t>
      </w:r>
      <w:r w:rsidR="00167572" w:rsidRPr="0004324F">
        <w:t>w</w:t>
      </w:r>
      <w:r w:rsidR="006F3005" w:rsidRPr="0004324F">
        <w:t>hispering:</w:t>
      </w:r>
      <w:r w:rsidRPr="0004324F">
        <w:t xml:space="preserve"> “It is unbearable. The Tsaritsa has lost so much blood that the doctor has forbidden her any further pregnancies. There will be no more son. Pray for her Majesty, Tsarevna Elizabeth.”</w:t>
      </w:r>
    </w:p>
    <w:p w:rsidR="00CC6F96" w:rsidRPr="0004324F" w:rsidRDefault="00CC6F96" w:rsidP="002270A4">
      <w:pPr>
        <w:pStyle w:val="Body-TextTx"/>
      </w:pPr>
      <w:r w:rsidRPr="0004324F">
        <w:t xml:space="preserve">“As you say, Feofan is the wisest man in Russia. So not all hope is lost,” </w:t>
      </w:r>
      <w:r w:rsidR="00167572" w:rsidRPr="0004324F">
        <w:t xml:space="preserve">Mother </w:t>
      </w:r>
      <w:r w:rsidR="009055E0" w:rsidRPr="0004324F">
        <w:t xml:space="preserve">pushed </w:t>
      </w:r>
      <w:r w:rsidR="008E7C59" w:rsidRPr="0004324F">
        <w:t xml:space="preserve">Anoushka and me </w:t>
      </w:r>
      <w:r w:rsidR="009055E0" w:rsidRPr="0004324F">
        <w:t>for an answer that should ease this greatest of her worries.</w:t>
      </w:r>
    </w:p>
    <w:p w:rsidR="00CC6F96" w:rsidRPr="0004324F" w:rsidRDefault="00CC6F96" w:rsidP="002270A4">
      <w:pPr>
        <w:pStyle w:val="Body-TextTx"/>
      </w:pPr>
      <w:r w:rsidRPr="0004324F">
        <w:lastRenderedPageBreak/>
        <w:t xml:space="preserve">“Of course not. You will give father an heir. We will not stop believing this, whatever happens,” </w:t>
      </w:r>
      <w:r w:rsidR="006F3005" w:rsidRPr="0004324F">
        <w:t>Anoushka said.</w:t>
      </w:r>
    </w:p>
    <w:p w:rsidR="00CC6F96" w:rsidRPr="0004324F" w:rsidRDefault="00CC6F96" w:rsidP="002270A4">
      <w:pPr>
        <w:pStyle w:val="Body-TextTx"/>
      </w:pPr>
      <w:r w:rsidRPr="0004324F">
        <w:t xml:space="preserve">“You know what Father says: never give up!” </w:t>
      </w:r>
      <w:r w:rsidR="00167572" w:rsidRPr="0004324F">
        <w:t>I added.</w:t>
      </w:r>
    </w:p>
    <w:p w:rsidR="00CC6F96" w:rsidRPr="0004324F" w:rsidRDefault="00CC6F96" w:rsidP="002270A4">
      <w:pPr>
        <w:pStyle w:val="Body-TextTx"/>
      </w:pPr>
      <w:r w:rsidRPr="0004324F">
        <w:t xml:space="preserve">“My girls. I love your spirit,” </w:t>
      </w:r>
      <w:r w:rsidR="00FB0BC2" w:rsidRPr="0004324F">
        <w:t xml:space="preserve">Mother </w:t>
      </w:r>
      <w:r w:rsidR="00FC3C61" w:rsidRPr="0004324F">
        <w:t xml:space="preserve">said, a hint of pride in her </w:t>
      </w:r>
      <w:r w:rsidR="00AB23C6" w:rsidRPr="0004324F">
        <w:t xml:space="preserve">brittle </w:t>
      </w:r>
      <w:r w:rsidR="00FC3C61" w:rsidRPr="0004324F">
        <w:t>voice.</w:t>
      </w:r>
    </w:p>
    <w:p w:rsidR="00A9146F" w:rsidRPr="0004324F" w:rsidRDefault="00CC6F96" w:rsidP="002270A4">
      <w:pPr>
        <w:pStyle w:val="Body-TextTx"/>
      </w:pPr>
      <w:r w:rsidRPr="0004324F">
        <w:t xml:space="preserve">“Guess, where we get it from,” </w:t>
      </w:r>
      <w:r w:rsidR="00FC3C61" w:rsidRPr="0004324F">
        <w:t xml:space="preserve">I said and </w:t>
      </w:r>
      <w:r w:rsidR="00206DC1" w:rsidRPr="0004324F">
        <w:t>gently t</w:t>
      </w:r>
      <w:r w:rsidR="006F3005" w:rsidRPr="0004324F">
        <w:t>ook</w:t>
      </w:r>
      <w:r w:rsidR="00206DC1" w:rsidRPr="0004324F">
        <w:t xml:space="preserve"> </w:t>
      </w:r>
      <w:r w:rsidR="00A057CC" w:rsidRPr="0004324F">
        <w:t>Mother</w:t>
      </w:r>
      <w:r w:rsidRPr="0004324F">
        <w:t>’s</w:t>
      </w:r>
      <w:r w:rsidR="00206DC1" w:rsidRPr="0004324F">
        <w:t xml:space="preserve"> hands </w:t>
      </w:r>
      <w:r w:rsidR="001E2BD9" w:rsidRPr="0004324F">
        <w:t xml:space="preserve">so that they no longer cradled her </w:t>
      </w:r>
      <w:r w:rsidR="00206DC1" w:rsidRPr="0004324F">
        <w:t>womb</w:t>
      </w:r>
      <w:r w:rsidR="00FC3C61" w:rsidRPr="0004324F">
        <w:t>.</w:t>
      </w:r>
    </w:p>
    <w:p w:rsidR="00A9146F" w:rsidRPr="0004324F" w:rsidRDefault="00A9146F" w:rsidP="00EE1497">
      <w:pPr>
        <w:pStyle w:val="Blank-Space-BreakBsbrk"/>
      </w:pPr>
    </w:p>
    <w:p w:rsidR="00CC6F96" w:rsidRPr="0004324F" w:rsidRDefault="00FC3C61" w:rsidP="0004324F">
      <w:pPr>
        <w:pStyle w:val="Text-StdNo-Indenttx1"/>
        <w:spacing w:line="276" w:lineRule="auto"/>
        <w:rPr>
          <w:sz w:val="22"/>
        </w:rPr>
      </w:pPr>
      <w:r w:rsidRPr="0004324F">
        <w:rPr>
          <w:sz w:val="22"/>
        </w:rPr>
        <w:t>T</w:t>
      </w:r>
      <w:r w:rsidR="00FB0BC2" w:rsidRPr="0004324F">
        <w:rPr>
          <w:sz w:val="22"/>
        </w:rPr>
        <w:t xml:space="preserve">he carriage rattled on </w:t>
      </w:r>
      <w:r w:rsidR="00F9572B" w:rsidRPr="0004324F">
        <w:rPr>
          <w:sz w:val="22"/>
        </w:rPr>
        <w:t>toward</w:t>
      </w:r>
      <w:r w:rsidR="00FB0BC2" w:rsidRPr="0004324F">
        <w:rPr>
          <w:sz w:val="22"/>
        </w:rPr>
        <w:t xml:space="preserve"> the house</w:t>
      </w:r>
      <w:r w:rsidRPr="0004324F">
        <w:rPr>
          <w:sz w:val="22"/>
        </w:rPr>
        <w:t>:</w:t>
      </w:r>
      <w:r w:rsidR="00F45149" w:rsidRPr="0004324F">
        <w:rPr>
          <w:sz w:val="22"/>
        </w:rPr>
        <w:t xml:space="preserve"> finally, we had arrived!</w:t>
      </w:r>
      <w:r w:rsidR="00FB0BC2" w:rsidRPr="0004324F">
        <w:rPr>
          <w:sz w:val="22"/>
        </w:rPr>
        <w:t xml:space="preserve"> </w:t>
      </w:r>
      <w:r w:rsidR="00F45149" w:rsidRPr="0004324F">
        <w:rPr>
          <w:sz w:val="22"/>
        </w:rPr>
        <w:t>T</w:t>
      </w:r>
      <w:r w:rsidR="00FB0BC2" w:rsidRPr="0004324F">
        <w:rPr>
          <w:sz w:val="22"/>
        </w:rPr>
        <w:t xml:space="preserve">he poplar trees </w:t>
      </w:r>
      <w:r w:rsidR="009055E0" w:rsidRPr="0004324F">
        <w:rPr>
          <w:sz w:val="22"/>
        </w:rPr>
        <w:t xml:space="preserve">growing all around </w:t>
      </w:r>
      <w:r w:rsidR="00FB0BC2" w:rsidRPr="0004324F">
        <w:rPr>
          <w:sz w:val="22"/>
        </w:rPr>
        <w:t xml:space="preserve">Kolomenskoye were in blossom. The </w:t>
      </w:r>
      <w:r w:rsidR="00F45149" w:rsidRPr="0004324F">
        <w:rPr>
          <w:sz w:val="22"/>
        </w:rPr>
        <w:t xml:space="preserve">wind-born </w:t>
      </w:r>
      <w:r w:rsidR="00FB0BC2" w:rsidRPr="0004324F">
        <w:rPr>
          <w:sz w:val="22"/>
        </w:rPr>
        <w:t>seeds</w:t>
      </w:r>
      <w:r w:rsidR="0007484E" w:rsidRPr="0004324F">
        <w:rPr>
          <w:sz w:val="22"/>
        </w:rPr>
        <w:t>—</w:t>
      </w:r>
      <w:r w:rsidR="00A9146F" w:rsidRPr="002270A4">
        <w:rPr>
          <w:rStyle w:val="itali0"/>
        </w:rPr>
        <w:t>the Pukh</w:t>
      </w:r>
      <w:r w:rsidR="0007484E" w:rsidRPr="0004324F">
        <w:rPr>
          <w:sz w:val="22"/>
        </w:rPr>
        <w:t>—</w:t>
      </w:r>
      <w:r w:rsidR="00FB0BC2" w:rsidRPr="0004324F">
        <w:rPr>
          <w:sz w:val="22"/>
        </w:rPr>
        <w:t xml:space="preserve">billowed in clouds </w:t>
      </w:r>
      <w:r w:rsidR="001E2BD9" w:rsidRPr="0004324F">
        <w:rPr>
          <w:sz w:val="22"/>
        </w:rPr>
        <w:t>like a snow in</w:t>
      </w:r>
      <w:r w:rsidR="00FB0BC2" w:rsidRPr="0004324F">
        <w:rPr>
          <w:sz w:val="22"/>
        </w:rPr>
        <w:t xml:space="preserve"> spring</w:t>
      </w:r>
      <w:r w:rsidR="001E2BD9" w:rsidRPr="0004324F">
        <w:rPr>
          <w:sz w:val="22"/>
        </w:rPr>
        <w:t xml:space="preserve"> </w:t>
      </w:r>
      <w:r w:rsidR="008E7C59" w:rsidRPr="0004324F">
        <w:rPr>
          <w:sz w:val="22"/>
        </w:rPr>
        <w:t xml:space="preserve">and </w:t>
      </w:r>
      <w:r w:rsidR="001E2BD9" w:rsidRPr="0004324F">
        <w:rPr>
          <w:sz w:val="22"/>
        </w:rPr>
        <w:t>hazed</w:t>
      </w:r>
      <w:r w:rsidR="00FB0BC2" w:rsidRPr="0004324F">
        <w:rPr>
          <w:sz w:val="22"/>
        </w:rPr>
        <w:t xml:space="preserve"> the air</w:t>
      </w:r>
      <w:r w:rsidR="00AB23C6" w:rsidRPr="0004324F">
        <w:rPr>
          <w:sz w:val="22"/>
        </w:rPr>
        <w:t xml:space="preserve">. </w:t>
      </w:r>
      <w:r w:rsidR="00FB0BC2" w:rsidRPr="0004324F">
        <w:rPr>
          <w:sz w:val="22"/>
        </w:rPr>
        <w:t>It settl</w:t>
      </w:r>
      <w:r w:rsidR="008E7C59" w:rsidRPr="0004324F">
        <w:rPr>
          <w:sz w:val="22"/>
        </w:rPr>
        <w:t>ed</w:t>
      </w:r>
      <w:r w:rsidR="00FB0BC2" w:rsidRPr="0004324F">
        <w:rPr>
          <w:sz w:val="22"/>
        </w:rPr>
        <w:t xml:space="preserve"> like a halo over </w:t>
      </w:r>
      <w:r w:rsidR="00A057CC" w:rsidRPr="0004324F">
        <w:rPr>
          <w:sz w:val="22"/>
        </w:rPr>
        <w:t>Mother</w:t>
      </w:r>
      <w:r w:rsidR="00CC6F96" w:rsidRPr="0004324F">
        <w:rPr>
          <w:sz w:val="22"/>
        </w:rPr>
        <w:t>’s</w:t>
      </w:r>
      <w:r w:rsidR="00FB0BC2" w:rsidRPr="0004324F">
        <w:rPr>
          <w:sz w:val="22"/>
        </w:rPr>
        <w:t xml:space="preserve"> </w:t>
      </w:r>
      <w:r w:rsidR="00AB23C6" w:rsidRPr="0004324F">
        <w:rPr>
          <w:sz w:val="22"/>
        </w:rPr>
        <w:t xml:space="preserve">and </w:t>
      </w:r>
      <w:r w:rsidR="00A057CC" w:rsidRPr="0004324F">
        <w:rPr>
          <w:sz w:val="22"/>
        </w:rPr>
        <w:t>Anoushka</w:t>
      </w:r>
      <w:r w:rsidR="00CC6F96" w:rsidRPr="0004324F">
        <w:rPr>
          <w:sz w:val="22"/>
        </w:rPr>
        <w:t>’s</w:t>
      </w:r>
      <w:r w:rsidR="00AB23C6" w:rsidRPr="0004324F">
        <w:rPr>
          <w:sz w:val="22"/>
        </w:rPr>
        <w:t xml:space="preserve"> </w:t>
      </w:r>
      <w:r w:rsidR="00FB0BC2" w:rsidRPr="0004324F">
        <w:rPr>
          <w:sz w:val="22"/>
        </w:rPr>
        <w:t>dark tresses</w:t>
      </w:r>
      <w:r w:rsidR="008E7C59" w:rsidRPr="0004324F">
        <w:rPr>
          <w:sz w:val="22"/>
        </w:rPr>
        <w:t>, as</w:t>
      </w:r>
      <w:r w:rsidR="00FB0BC2" w:rsidRPr="0004324F">
        <w:rPr>
          <w:sz w:val="22"/>
        </w:rPr>
        <w:t xml:space="preserve"> I poked my head out of the window</w:t>
      </w:r>
      <w:r w:rsidR="008E7C59" w:rsidRPr="0004324F">
        <w:rPr>
          <w:sz w:val="22"/>
        </w:rPr>
        <w:t xml:space="preserve"> and quickly </w:t>
      </w:r>
      <w:r w:rsidR="00FB0BC2" w:rsidRPr="0004324F">
        <w:rPr>
          <w:sz w:val="22"/>
        </w:rPr>
        <w:t>duck</w:t>
      </w:r>
      <w:r w:rsidR="008E7C59" w:rsidRPr="0004324F">
        <w:rPr>
          <w:sz w:val="22"/>
        </w:rPr>
        <w:t>ed</w:t>
      </w:r>
      <w:r w:rsidR="00FB0BC2" w:rsidRPr="0004324F">
        <w:rPr>
          <w:sz w:val="22"/>
        </w:rPr>
        <w:t xml:space="preserve">: </w:t>
      </w:r>
      <w:r w:rsidR="001E2BD9" w:rsidRPr="0004324F">
        <w:rPr>
          <w:sz w:val="22"/>
        </w:rPr>
        <w:t>t</w:t>
      </w:r>
      <w:r w:rsidR="00FB0BC2" w:rsidRPr="0004324F">
        <w:rPr>
          <w:sz w:val="22"/>
        </w:rPr>
        <w:t>he horses kicked up mud and loose stones</w:t>
      </w:r>
      <w:r w:rsidR="001E2BD9" w:rsidRPr="0004324F">
        <w:rPr>
          <w:sz w:val="22"/>
        </w:rPr>
        <w:t xml:space="preserve"> that</w:t>
      </w:r>
      <w:r w:rsidR="00FB0BC2" w:rsidRPr="0004324F">
        <w:rPr>
          <w:sz w:val="22"/>
        </w:rPr>
        <w:t xml:space="preserve"> could take out an unwary </w:t>
      </w:r>
      <w:r w:rsidR="00A057CC" w:rsidRPr="0004324F">
        <w:rPr>
          <w:sz w:val="22"/>
        </w:rPr>
        <w:t>traveler</w:t>
      </w:r>
      <w:r w:rsidR="00CC6F96" w:rsidRPr="0004324F">
        <w:rPr>
          <w:sz w:val="22"/>
        </w:rPr>
        <w:t>’s</w:t>
      </w:r>
      <w:r w:rsidR="00FB0BC2" w:rsidRPr="0004324F">
        <w:rPr>
          <w:sz w:val="22"/>
        </w:rPr>
        <w:t xml:space="preserve"> eye.</w:t>
      </w:r>
    </w:p>
    <w:p w:rsidR="00CC6F96" w:rsidRPr="0004324F" w:rsidRDefault="00CC6F96" w:rsidP="002270A4">
      <w:pPr>
        <w:pStyle w:val="Body-TextTx"/>
      </w:pPr>
      <w:r w:rsidRPr="0004324F">
        <w:rPr>
          <w:sz w:val="22"/>
        </w:rPr>
        <w:t xml:space="preserve">“I can see Kolomenskoye,” </w:t>
      </w:r>
      <w:r w:rsidR="00FB0BC2" w:rsidRPr="0004324F">
        <w:rPr>
          <w:sz w:val="22"/>
        </w:rPr>
        <w:t>I shouted, delighted.</w:t>
      </w:r>
      <w:r w:rsidRPr="0004324F">
        <w:rPr>
          <w:sz w:val="22"/>
        </w:rPr>
        <w:t xml:space="preserve"> “God, it’s been so long. Look! Just look–”</w:t>
      </w:r>
    </w:p>
    <w:p w:rsidR="00A9146F" w:rsidRPr="0004324F" w:rsidRDefault="00AB23C6" w:rsidP="002270A4">
      <w:pPr>
        <w:pStyle w:val="Body-TextTx"/>
      </w:pPr>
      <w:r w:rsidRPr="0004324F">
        <w:t xml:space="preserve">Anoushka and I scuffled </w:t>
      </w:r>
      <w:r w:rsidR="00FB0BC2" w:rsidRPr="0004324F">
        <w:t>for the best view. Moscow</w:t>
      </w:r>
      <w:r w:rsidR="006362E6" w:rsidRPr="0004324F">
        <w:t xml:space="preserve"> </w:t>
      </w:r>
      <w:r w:rsidR="00FB0BC2" w:rsidRPr="0004324F">
        <w:t>was a jumble of brightly painted wooden houses of every size</w:t>
      </w:r>
      <w:r w:rsidR="001601A3" w:rsidRPr="0004324F">
        <w:t xml:space="preserve"> </w:t>
      </w:r>
      <w:r w:rsidR="001E2BD9" w:rsidRPr="0004324F">
        <w:t xml:space="preserve">crammed around </w:t>
      </w:r>
      <w:r w:rsidR="00FB0BC2" w:rsidRPr="0004324F">
        <w:t>its thousand churches and their spires</w:t>
      </w:r>
      <w:r w:rsidR="001601A3" w:rsidRPr="0004324F">
        <w:t>. The city coiled</w:t>
      </w:r>
      <w:r w:rsidR="00FB0BC2" w:rsidRPr="0004324F">
        <w:t xml:space="preserve"> around </w:t>
      </w:r>
      <w:r w:rsidR="001601A3" w:rsidRPr="0004324F">
        <w:t>its</w:t>
      </w:r>
      <w:r w:rsidR="00FB0BC2" w:rsidRPr="0004324F">
        <w:t xml:space="preserve"> dark and brooding heart, the </w:t>
      </w:r>
      <w:r w:rsidR="001601A3" w:rsidRPr="0004324F">
        <w:t>Kremlin</w:t>
      </w:r>
      <w:r w:rsidR="00FB0BC2" w:rsidRPr="0004324F">
        <w:t xml:space="preserve">. Somewhere, a church-bell </w:t>
      </w:r>
      <w:r w:rsidR="00FB0BC2" w:rsidRPr="0004324F">
        <w:lastRenderedPageBreak/>
        <w:t xml:space="preserve">was always giving tongue in </w:t>
      </w:r>
      <w:r w:rsidR="00A057CC" w:rsidRPr="0004324F">
        <w:t>Russia</w:t>
      </w:r>
      <w:r w:rsidR="00CC6F96" w:rsidRPr="0004324F">
        <w:t>’s</w:t>
      </w:r>
      <w:r w:rsidR="00FB0BC2" w:rsidRPr="0004324F">
        <w:t xml:space="preserve"> former capital, calling for hours of devotion </w:t>
      </w:r>
      <w:r w:rsidR="001E2BD9" w:rsidRPr="0004324F">
        <w:t xml:space="preserve">in </w:t>
      </w:r>
      <w:r w:rsidR="00FB0BC2" w:rsidRPr="0004324F">
        <w:t xml:space="preserve">a </w:t>
      </w:r>
      <w:r w:rsidR="001E2BD9" w:rsidRPr="0004324F">
        <w:t xml:space="preserve">long </w:t>
      </w:r>
      <w:r w:rsidR="00FB0BC2" w:rsidRPr="0004324F">
        <w:t>service or</w:t>
      </w:r>
      <w:r w:rsidR="001E2BD9" w:rsidRPr="0004324F">
        <w:t xml:space="preserve"> else</w:t>
      </w:r>
      <w:r w:rsidR="00FB0BC2" w:rsidRPr="0004324F">
        <w:t xml:space="preserve"> </w:t>
      </w:r>
      <w:r w:rsidR="00F9572B" w:rsidRPr="0004324F">
        <w:t>honor</w:t>
      </w:r>
      <w:r w:rsidR="00FB0BC2" w:rsidRPr="0004324F">
        <w:t xml:space="preserve">ing a saint, rendering conversation impossible. The city had grown </w:t>
      </w:r>
      <w:r w:rsidR="001601A3" w:rsidRPr="0004324F">
        <w:t xml:space="preserve">as rampant as </w:t>
      </w:r>
      <w:r w:rsidR="001E2BD9" w:rsidRPr="0004324F">
        <w:t xml:space="preserve">a </w:t>
      </w:r>
      <w:r w:rsidR="001601A3" w:rsidRPr="0004324F">
        <w:t xml:space="preserve">weed </w:t>
      </w:r>
      <w:r w:rsidR="00FB0BC2" w:rsidRPr="0004324F">
        <w:t>over the centuries</w:t>
      </w:r>
      <w:r w:rsidR="006362E6" w:rsidRPr="0004324F">
        <w:t xml:space="preserve">, </w:t>
      </w:r>
      <w:r w:rsidR="001E2BD9" w:rsidRPr="0004324F">
        <w:t>the stronghold</w:t>
      </w:r>
      <w:r w:rsidR="006362E6" w:rsidRPr="0004324F">
        <w:t xml:space="preserve"> of Rus, </w:t>
      </w:r>
      <w:r w:rsidR="001E2BD9" w:rsidRPr="0004324F">
        <w:t>the territory from which our great</w:t>
      </w:r>
      <w:r w:rsidR="006362E6" w:rsidRPr="0004324F">
        <w:t xml:space="preserve"> country grew</w:t>
      </w:r>
      <w:r w:rsidR="00FB0BC2" w:rsidRPr="0004324F">
        <w:t xml:space="preserve">. By contrast, in St. </w:t>
      </w:r>
      <w:r w:rsidR="00A057CC" w:rsidRPr="0004324F">
        <w:t>Petersburg—Father</w:t>
      </w:r>
      <w:r w:rsidR="00CC6F96" w:rsidRPr="0004324F">
        <w:t>’s</w:t>
      </w:r>
      <w:r w:rsidR="00FB0BC2" w:rsidRPr="0004324F">
        <w:t xml:space="preserve"> shiny new</w:t>
      </w:r>
      <w:r w:rsidR="00CC6F96" w:rsidRPr="0004324F">
        <w:t xml:space="preserve"> “paradise”</w:t>
      </w:r>
      <w:r w:rsidR="0007484E" w:rsidRPr="0004324F">
        <w:t>—</w:t>
      </w:r>
      <w:r w:rsidR="00FB0BC2" w:rsidRPr="0004324F">
        <w:t xml:space="preserve">every street and canal had been carefully planned, copying </w:t>
      </w:r>
      <w:r w:rsidR="001E2BD9" w:rsidRPr="0004324F">
        <w:t>the best features of cities he</w:t>
      </w:r>
      <w:r w:rsidR="00FB0BC2" w:rsidRPr="0004324F">
        <w:t xml:space="preserve"> had seen and admired on his travels in the West.</w:t>
      </w:r>
      <w:r w:rsidR="00AE38CF" w:rsidRPr="0004324F">
        <w:t xml:space="preserve"> The itali0an envoy called it</w:t>
      </w:r>
      <w:r w:rsidR="00CC6F96" w:rsidRPr="0004324F">
        <w:t xml:space="preserve"> “</w:t>
      </w:r>
      <w:r w:rsidR="00CC6F96" w:rsidRPr="0004324F">
        <w:rPr>
          <w:shd w:val="clear" w:color="auto" w:fill="FFFFFF"/>
        </w:rPr>
        <w:t>a kind of bastard architecture, which steals from the itali0an, the French and the Dutch.</w:t>
      </w:r>
      <w:r w:rsidR="00CC6F96" w:rsidRPr="0004324F">
        <w:t>”</w:t>
      </w:r>
      <w:r w:rsidR="00CC6F96" w:rsidRPr="0004324F">
        <w:rPr>
          <w:color w:val="333333"/>
          <w:shd w:val="clear" w:color="auto" w:fill="FFFFFF"/>
        </w:rPr>
        <w:t xml:space="preserve"> </w:t>
      </w:r>
      <w:r w:rsidR="00FB0BC2" w:rsidRPr="0004324F">
        <w:t xml:space="preserve">Palaces, mansions, and houses with elegant, flat facades were strung like pearls along the </w:t>
      </w:r>
      <w:r w:rsidR="00A057CC" w:rsidRPr="0004324F">
        <w:t>Neva</w:t>
      </w:r>
      <w:r w:rsidR="00CC6F96" w:rsidRPr="0004324F">
        <w:t>’s</w:t>
      </w:r>
      <w:r w:rsidR="00FB0BC2" w:rsidRPr="0004324F">
        <w:t xml:space="preserve"> </w:t>
      </w:r>
      <w:r w:rsidR="006362E6" w:rsidRPr="0004324F">
        <w:t xml:space="preserve">embankments </w:t>
      </w:r>
      <w:r w:rsidR="00FB0BC2" w:rsidRPr="0004324F">
        <w:t xml:space="preserve">and the dozen man-made waterways. Crossing the </w:t>
      </w:r>
      <w:r w:rsidR="00A057CC" w:rsidRPr="0004324F">
        <w:t>city</w:t>
      </w:r>
      <w:r w:rsidR="00CC6F96" w:rsidRPr="0004324F">
        <w:t>’s</w:t>
      </w:r>
      <w:r w:rsidR="00FB0BC2" w:rsidRPr="0004324F">
        <w:t xml:space="preserve"> streets on a stormy day was like a steeple chase: the wind dislodged any loose tiles, sending</w:t>
      </w:r>
      <w:r w:rsidR="0007484E" w:rsidRPr="0004324F">
        <w:t xml:space="preserve"> </w:t>
      </w:r>
      <w:r w:rsidR="00FB0BC2" w:rsidRPr="0004324F">
        <w:t xml:space="preserve">them crashing down, narrowly avoiding people, or not, as they ran for their lives, tripping and falling on the uneven, sloppily </w:t>
      </w:r>
      <w:r w:rsidR="001E2BD9" w:rsidRPr="0004324F">
        <w:t xml:space="preserve">laid </w:t>
      </w:r>
      <w:r w:rsidR="00FB0BC2" w:rsidRPr="0004324F">
        <w:t>cobblestones.</w:t>
      </w:r>
    </w:p>
    <w:p w:rsidR="00A9146F" w:rsidRPr="0004324F" w:rsidRDefault="00FB0BC2" w:rsidP="002270A4">
      <w:pPr>
        <w:pStyle w:val="Body-TextTx"/>
      </w:pPr>
      <w:r w:rsidRPr="0004324F">
        <w:t xml:space="preserve">Kolomenskoye, however, arose as if from an ancient dream: </w:t>
      </w:r>
      <w:r w:rsidR="001E2BD9" w:rsidRPr="0004324F">
        <w:t>my g</w:t>
      </w:r>
      <w:r w:rsidRPr="0004324F">
        <w:t>randfather Tsar Alexis</w:t>
      </w:r>
      <w:r w:rsidR="001E2BD9" w:rsidRPr="0004324F">
        <w:t>, the second Tsar of All the Russias in the Romanov line,</w:t>
      </w:r>
      <w:r w:rsidRPr="0004324F">
        <w:t xml:space="preserve"> had built </w:t>
      </w:r>
      <w:r w:rsidR="001601A3" w:rsidRPr="0004324F">
        <w:t>the pala</w:t>
      </w:r>
      <w:r w:rsidR="00F45149" w:rsidRPr="0004324F">
        <w:t>tial hunting lodge</w:t>
      </w:r>
      <w:r w:rsidRPr="0004324F">
        <w:t xml:space="preserve"> above the </w:t>
      </w:r>
      <w:r w:rsidR="001E2BD9" w:rsidRPr="0004324F">
        <w:t>R</w:t>
      </w:r>
      <w:r w:rsidRPr="0004324F">
        <w:t xml:space="preserve">iver </w:t>
      </w:r>
      <w:r w:rsidRPr="0004324F">
        <w:lastRenderedPageBreak/>
        <w:t>Moskva</w:t>
      </w:r>
      <w:r w:rsidR="000F2909" w:rsidRPr="0004324F">
        <w:t xml:space="preserve">. It </w:t>
      </w:r>
      <w:r w:rsidRPr="0004324F">
        <w:t xml:space="preserve">sat on </w:t>
      </w:r>
      <w:r w:rsidR="001E2BD9" w:rsidRPr="0004324F">
        <w:t xml:space="preserve">a </w:t>
      </w:r>
      <w:r w:rsidRPr="0004324F">
        <w:t xml:space="preserve">ridge </w:t>
      </w:r>
      <w:r w:rsidR="001E2BD9" w:rsidRPr="0004324F">
        <w:t>like the</w:t>
      </w:r>
      <w:r w:rsidRPr="0004324F">
        <w:t xml:space="preserve"> </w:t>
      </w:r>
      <w:r w:rsidR="00F9572B" w:rsidRPr="0004324F">
        <w:t>color</w:t>
      </w:r>
      <w:r w:rsidRPr="0004324F">
        <w:t>ful crest to an undulating wave of green parkland, forests, brooks, and ravines. The ground floor with its stables, storerooms and pantries was built of timber and now crumbling wattle and daub, a mix of bleached clay, sand, and dung. Behind its tiny windows</w:t>
      </w:r>
      <w:r w:rsidR="0007484E" w:rsidRPr="0004324F">
        <w:t>—</w:t>
      </w:r>
      <w:r w:rsidRPr="0004324F">
        <w:t xml:space="preserve">mere </w:t>
      </w:r>
      <w:r w:rsidR="001E2BD9" w:rsidRPr="0004324F">
        <w:t xml:space="preserve">unglazed </w:t>
      </w:r>
      <w:r w:rsidRPr="0004324F">
        <w:t>gaps</w:t>
      </w:r>
      <w:r w:rsidR="0007484E" w:rsidRPr="0004324F">
        <w:t>—</w:t>
      </w:r>
      <w:r w:rsidRPr="0004324F">
        <w:t xml:space="preserve">, the servants would huddle together with the livestock, bodies and breaths mingling. Bundles of boiled moss still filled </w:t>
      </w:r>
      <w:r w:rsidR="001E2BD9" w:rsidRPr="0004324F">
        <w:t>cracks</w:t>
      </w:r>
      <w:r w:rsidRPr="0004324F">
        <w:t xml:space="preserve"> in the rendering here and there, but the flaking patches of tar would not keep out the cockroaches this summer. Also, the walls urgently needed new whitewash to prevent wasps building their nests. On the first floor, where we would live, light and a steady </w:t>
      </w:r>
      <w:r w:rsidR="001E2BD9" w:rsidRPr="0004324F">
        <w:t xml:space="preserve">stream of </w:t>
      </w:r>
      <w:r w:rsidR="00F9572B" w:rsidRPr="0004324F">
        <w:t>draft</w:t>
      </w:r>
      <w:r w:rsidRPr="0004324F">
        <w:t xml:space="preserve"> flooded the </w:t>
      </w:r>
      <w:r w:rsidR="00A057CC" w:rsidRPr="0004324F">
        <w:t>house</w:t>
      </w:r>
      <w:r w:rsidR="00CC6F96" w:rsidRPr="0004324F">
        <w:t>’s</w:t>
      </w:r>
      <w:r w:rsidRPr="0004324F">
        <w:t xml:space="preserve"> rooms through </w:t>
      </w:r>
      <w:r w:rsidR="001E2BD9" w:rsidRPr="0004324F">
        <w:t xml:space="preserve">its countless </w:t>
      </w:r>
      <w:r w:rsidRPr="0004324F">
        <w:t xml:space="preserve">big, ill-fitting windows with proper glass panes, the timber surrounds brightly painted. Yet </w:t>
      </w:r>
      <w:r w:rsidR="00A057CC" w:rsidRPr="0004324F">
        <w:t>Kolomenskoye</w:t>
      </w:r>
      <w:r w:rsidR="00CC6F96" w:rsidRPr="0004324F">
        <w:t>’s</w:t>
      </w:r>
      <w:r w:rsidRPr="0004324F">
        <w:t xml:space="preserve"> roof was the </w:t>
      </w:r>
      <w:r w:rsidR="00A057CC" w:rsidRPr="0004324F">
        <w:t>house</w:t>
      </w:r>
      <w:r w:rsidR="00CC6F96" w:rsidRPr="0004324F">
        <w:t>’s</w:t>
      </w:r>
      <w:r w:rsidRPr="0004324F">
        <w:t xml:space="preserve"> crowning, messy glory, despite its myriad missing slate</w:t>
      </w:r>
      <w:r w:rsidR="001E2BD9" w:rsidRPr="0004324F">
        <w:t>s</w:t>
      </w:r>
      <w:r w:rsidRPr="0004324F">
        <w:t>. It was inspired by the different shapes and styles of roofs throughout All the Russias: be it rising like a staircase, bulging out like onion-shaped Byzantine cupolas, lying hipped and deep</w:t>
      </w:r>
      <w:r w:rsidR="001E2BD9" w:rsidRPr="0004324F">
        <w:t>-drawn</w:t>
      </w:r>
      <w:r w:rsidRPr="0004324F">
        <w:t xml:space="preserve"> like a Polish cap, or, a finishing touch, piercing the late afternoon sky with sharp spires as pointy as needles</w:t>
      </w:r>
    </w:p>
    <w:p w:rsidR="00CC6F96" w:rsidRPr="0004324F" w:rsidRDefault="006362E6" w:rsidP="002270A4">
      <w:pPr>
        <w:pStyle w:val="Body-TextTx"/>
      </w:pPr>
      <w:r w:rsidRPr="0004324F">
        <w:lastRenderedPageBreak/>
        <w:t xml:space="preserve">Even </w:t>
      </w:r>
      <w:r w:rsidR="00FB0BC2" w:rsidRPr="0004324F">
        <w:t>Mother pressed herself up to the window:</w:t>
      </w:r>
      <w:r w:rsidR="00CC6F96" w:rsidRPr="0004324F">
        <w:t xml:space="preserve"> “I love this place especially,” </w:t>
      </w:r>
      <w:r w:rsidR="001E2BD9" w:rsidRPr="0004324F">
        <w:t>she said.</w:t>
      </w:r>
      <w:r w:rsidR="00CC6F96" w:rsidRPr="0004324F">
        <w:t xml:space="preserve"> “It was my first own house. When your father gave it to me, I was not yet even his wife. He wanted to reward me for your safe arrival, Anoushka. And just a year later, you were born here, Lizenka, on the day of the big parade after Poltava—”</w:t>
      </w:r>
    </w:p>
    <w:p w:rsidR="00A9146F" w:rsidRPr="0004324F" w:rsidRDefault="00CC6F96" w:rsidP="002270A4">
      <w:pPr>
        <w:pStyle w:val="Body-TextTx"/>
      </w:pPr>
      <w:r w:rsidRPr="0004324F">
        <w:t xml:space="preserve">“-when Father and Russia celebrated his victory over the Swedish devils, under the December stars, born with my feet first, and Illinchaya who brought you chicken-broth to help you recover your strength paled with fear at this sign, while Father threatened to flog and flay her but you pleaded for her life, saying she should not be punished for helping you survive such a difficult birth,” </w:t>
      </w:r>
      <w:r w:rsidR="00FB0BC2" w:rsidRPr="0004324F">
        <w:t>I rattled off. I had heard the story so often that I knew it by heart.</w:t>
      </w:r>
    </w:p>
    <w:p w:rsidR="00A9146F" w:rsidRPr="0004324F" w:rsidRDefault="00FB0BC2" w:rsidP="002270A4">
      <w:pPr>
        <w:pStyle w:val="Body-TextTx"/>
      </w:pPr>
      <w:r w:rsidRPr="0004324F">
        <w:t>For the first time in what felt like an eternity, we all laughed together</w:t>
      </w:r>
      <w:r w:rsidR="0007484E" w:rsidRPr="0004324F">
        <w:t>—</w:t>
      </w:r>
      <w:r w:rsidRPr="0004324F">
        <w:t xml:space="preserve">even the dwarf </w:t>
      </w:r>
      <w:r w:rsidR="00CC6F96" w:rsidRPr="0004324F">
        <w:t>d’A</w:t>
      </w:r>
      <w:r w:rsidRPr="0004324F">
        <w:t>costa forg</w:t>
      </w:r>
      <w:r w:rsidR="00BC7EEE" w:rsidRPr="0004324F">
        <w:t xml:space="preserve">ot </w:t>
      </w:r>
      <w:r w:rsidRPr="0004324F">
        <w:t>all callous jesting, slapping</w:t>
      </w:r>
      <w:r w:rsidR="00F45149" w:rsidRPr="0004324F">
        <w:t>,</w:t>
      </w:r>
      <w:r w:rsidRPr="0004324F">
        <w:t xml:space="preserve"> and gagging</w:t>
      </w:r>
      <w:r w:rsidR="0007484E" w:rsidRPr="0004324F">
        <w:t>—</w:t>
      </w:r>
      <w:r w:rsidRPr="0004324F">
        <w:t xml:space="preserve">just as the carriage pulled up in </w:t>
      </w:r>
      <w:r w:rsidR="00A057CC" w:rsidRPr="0004324F">
        <w:t>Kolomenskoye</w:t>
      </w:r>
      <w:r w:rsidR="00CC6F96" w:rsidRPr="0004324F">
        <w:t>’s</w:t>
      </w:r>
      <w:r w:rsidRPr="0004324F">
        <w:t xml:space="preserve"> gravelled courtyard.</w:t>
      </w:r>
    </w:p>
    <w:p w:rsidR="00A9146F" w:rsidRPr="00160408" w:rsidRDefault="00FB0BC2" w:rsidP="00CD392C">
      <w:pPr>
        <w:pStyle w:val="PageBreakpb"/>
        <w:jc w:val="center"/>
      </w:pPr>
      <w:r w:rsidRPr="00160408">
        <w:br w:type="page"/>
      </w:r>
    </w:p>
    <w:p w:rsidR="00A9146F" w:rsidRPr="00160408" w:rsidRDefault="00FB0BC2" w:rsidP="00C764B9">
      <w:pPr>
        <w:pStyle w:val="ChapTitlect"/>
      </w:pPr>
      <w:r w:rsidRPr="00160408">
        <w:lastRenderedPageBreak/>
        <w:t>2</w:t>
      </w:r>
    </w:p>
    <w:p w:rsidR="00CC6F96" w:rsidRPr="0004324F" w:rsidRDefault="00FB0BC2" w:rsidP="002270A4">
      <w:pPr>
        <w:pStyle w:val="Body-TextTx"/>
      </w:pPr>
      <w:r w:rsidRPr="0004324F">
        <w:t>Clouds of flies descended upon the ponie</w:t>
      </w:r>
      <w:r w:rsidR="00CC6F96" w:rsidRPr="0004324F">
        <w:t xml:space="preserve">s’ </w:t>
      </w:r>
      <w:r w:rsidRPr="0004324F">
        <w:t xml:space="preserve">sweaty bodies and steaming heads, settling in black, shiny clusters around their eyes and nostrils. Stable boys swatted them away before lifting off the </w:t>
      </w:r>
      <w:r w:rsidR="00A057CC" w:rsidRPr="0004324F">
        <w:t>animal</w:t>
      </w:r>
      <w:r w:rsidR="00CC6F96" w:rsidRPr="0004324F">
        <w:t>’s</w:t>
      </w:r>
      <w:r w:rsidRPr="0004324F">
        <w:t xml:space="preserve"> heavy tack and leading them away to be rubbed dry, fed, and watered. The coachman wiped his face and eyes clean before climbing off his box; with a sigh he curled up his stiff body beneath the carriage door, and we followed Mother in treading on his back. Once on firm ground, </w:t>
      </w:r>
      <w:r w:rsidR="00A057CC" w:rsidRPr="0004324F">
        <w:t>Mother</w:t>
      </w:r>
      <w:r w:rsidR="00CC6F96" w:rsidRPr="0004324F">
        <w:t>’s</w:t>
      </w:r>
      <w:r w:rsidR="00BC7EEE" w:rsidRPr="0004324F">
        <w:t xml:space="preserve"> lady-in-waiting</w:t>
      </w:r>
      <w:r w:rsidRPr="0004324F">
        <w:t xml:space="preserve"> steadied her by her elbow, while Anoushka and I stretched our arms and stamped our feet. Servants hurried </w:t>
      </w:r>
      <w:r w:rsidR="00F9572B" w:rsidRPr="0004324F">
        <w:t>toward</w:t>
      </w:r>
      <w:r w:rsidRPr="0004324F">
        <w:t xml:space="preserve"> us from the house and supplicants already hung around the high, porticoed entrance, chanting their vows of submission, and reaching out to press upon her scrolls containing petitions, which they had paid someone good money to write for them. It was custom</w:t>
      </w:r>
      <w:r w:rsidR="001E2BD9" w:rsidRPr="0004324F">
        <w:t>ary</w:t>
      </w:r>
      <w:r w:rsidRPr="0004324F">
        <w:t xml:space="preserve"> </w:t>
      </w:r>
      <w:r w:rsidR="001E2BD9" w:rsidRPr="0004324F">
        <w:t xml:space="preserve">for </w:t>
      </w:r>
      <w:r w:rsidRPr="0004324F">
        <w:t xml:space="preserve">the Tsar and his family </w:t>
      </w:r>
      <w:r w:rsidR="001E2BD9" w:rsidRPr="0004324F">
        <w:t xml:space="preserve">to hold public </w:t>
      </w:r>
      <w:r w:rsidRPr="0004324F">
        <w:t xml:space="preserve">audience </w:t>
      </w:r>
      <w:r w:rsidR="001E2BD9" w:rsidRPr="0004324F">
        <w:t>upon their arrival in any of</w:t>
      </w:r>
      <w:r w:rsidR="0007484E" w:rsidRPr="0004324F">
        <w:t xml:space="preserve"> </w:t>
      </w:r>
      <w:r w:rsidRPr="0004324F">
        <w:t xml:space="preserve">the palaces </w:t>
      </w:r>
      <w:r w:rsidR="00BC7EEE" w:rsidRPr="0004324F">
        <w:t>th</w:t>
      </w:r>
      <w:r w:rsidR="00AD4F12" w:rsidRPr="0004324F">
        <w:t xml:space="preserve">ey owned throughout </w:t>
      </w:r>
      <w:r w:rsidR="00BC7EEE" w:rsidRPr="0004324F">
        <w:t xml:space="preserve">the realm: </w:t>
      </w:r>
      <w:r w:rsidR="00AD4F12" w:rsidRPr="0004324F">
        <w:t xml:space="preserve">here </w:t>
      </w:r>
      <w:r w:rsidR="00BC7EEE" w:rsidRPr="0004324F">
        <w:t>the</w:t>
      </w:r>
      <w:r w:rsidR="00BC7CF1" w:rsidRPr="0004324F">
        <w:t xml:space="preserve">y sat </w:t>
      </w:r>
      <w:r w:rsidR="00AD4F12" w:rsidRPr="0004324F">
        <w:t xml:space="preserve">in </w:t>
      </w:r>
      <w:r w:rsidR="00F9572B" w:rsidRPr="0004324F">
        <w:t>judgment</w:t>
      </w:r>
      <w:r w:rsidR="00AD4F12" w:rsidRPr="0004324F">
        <w:t xml:space="preserve"> </w:t>
      </w:r>
      <w:r w:rsidR="00BC7CF1" w:rsidRPr="0004324F">
        <w:t xml:space="preserve">over </w:t>
      </w:r>
      <w:r w:rsidR="00F9572B" w:rsidRPr="0004324F">
        <w:t>neighbor</w:t>
      </w:r>
      <w:r w:rsidR="00AD4F12" w:rsidRPr="0004324F">
        <w:t>hood</w:t>
      </w:r>
      <w:r w:rsidR="00BC7EEE" w:rsidRPr="0004324F">
        <w:t xml:space="preserve"> </w:t>
      </w:r>
      <w:r w:rsidR="00BC7CF1" w:rsidRPr="0004324F">
        <w:t xml:space="preserve">issues, such as </w:t>
      </w:r>
      <w:r w:rsidR="00AD4F12" w:rsidRPr="0004324F">
        <w:t xml:space="preserve">boundary </w:t>
      </w:r>
      <w:r w:rsidR="00BC7EEE" w:rsidRPr="0004324F">
        <w:t xml:space="preserve">disputes or </w:t>
      </w:r>
      <w:r w:rsidR="00BC7CF1" w:rsidRPr="0004324F">
        <w:t xml:space="preserve">alleged </w:t>
      </w:r>
      <w:r w:rsidR="00BC7EEE" w:rsidRPr="0004324F">
        <w:t xml:space="preserve">theft of </w:t>
      </w:r>
      <w:r w:rsidR="00AB23C6" w:rsidRPr="0004324F">
        <w:t>livestock</w:t>
      </w:r>
      <w:r w:rsidR="00BC7EEE" w:rsidRPr="0004324F">
        <w:t xml:space="preserve">, </w:t>
      </w:r>
      <w:r w:rsidR="00BC7CF1" w:rsidRPr="0004324F">
        <w:lastRenderedPageBreak/>
        <w:t xml:space="preserve">listened to </w:t>
      </w:r>
      <w:r w:rsidR="00BC7EEE" w:rsidRPr="0004324F">
        <w:t xml:space="preserve">suspicions </w:t>
      </w:r>
      <w:r w:rsidR="00AD4F12" w:rsidRPr="0004324F">
        <w:t xml:space="preserve">about the involvement </w:t>
      </w:r>
      <w:r w:rsidR="00BC7EEE" w:rsidRPr="0004324F">
        <w:t>of sorcery in the case</w:t>
      </w:r>
      <w:r w:rsidR="00AD4F12" w:rsidRPr="0004324F">
        <w:t>s</w:t>
      </w:r>
      <w:r w:rsidR="00BC7EEE" w:rsidRPr="0004324F">
        <w:t xml:space="preserve"> of fire or famine, </w:t>
      </w:r>
      <w:r w:rsidR="00BC7CF1" w:rsidRPr="0004324F">
        <w:t xml:space="preserve">granted </w:t>
      </w:r>
      <w:r w:rsidR="00AD4F12" w:rsidRPr="0004324F">
        <w:t xml:space="preserve">or </w:t>
      </w:r>
      <w:r w:rsidR="00BC7CF1" w:rsidRPr="0004324F">
        <w:t xml:space="preserve">refused </w:t>
      </w:r>
      <w:r w:rsidR="00BC7EEE" w:rsidRPr="0004324F">
        <w:t xml:space="preserve">demands for bigger estates </w:t>
      </w:r>
      <w:r w:rsidR="00AD4F12" w:rsidRPr="0004324F">
        <w:t xml:space="preserve">together </w:t>
      </w:r>
      <w:r w:rsidR="00BC7EEE" w:rsidRPr="0004324F">
        <w:t xml:space="preserve">with </w:t>
      </w:r>
      <w:r w:rsidR="00AD4F12" w:rsidRPr="0004324F">
        <w:t>the</w:t>
      </w:r>
      <w:r w:rsidR="00BC7EEE" w:rsidRPr="0004324F">
        <w:t xml:space="preserve"> serfs</w:t>
      </w:r>
      <w:r w:rsidR="0007484E" w:rsidRPr="0004324F">
        <w:t>—</w:t>
      </w:r>
      <w:r w:rsidR="00BC7EEE" w:rsidRPr="0004324F">
        <w:t xml:space="preserve">unfree </w:t>
      </w:r>
      <w:r w:rsidR="00AB23C6" w:rsidRPr="0004324F">
        <w:t>peasants</w:t>
      </w:r>
      <w:r w:rsidR="0007484E" w:rsidRPr="0004324F">
        <w:t>—</w:t>
      </w:r>
      <w:r w:rsidR="00BC7EEE" w:rsidRPr="0004324F">
        <w:t xml:space="preserve">attached to them. </w:t>
      </w:r>
      <w:r w:rsidR="00AB23C6" w:rsidRPr="0004324F">
        <w:t>We heard the</w:t>
      </w:r>
      <w:r w:rsidR="00C63655" w:rsidRPr="0004324F">
        <w:t xml:space="preserve"> people</w:t>
      </w:r>
      <w:r w:rsidR="00AB23C6" w:rsidRPr="0004324F">
        <w:t xml:space="preserve"> </w:t>
      </w:r>
      <w:r w:rsidR="00AD4F12" w:rsidRPr="0004324F">
        <w:t>crying out for Mother to heed them</w:t>
      </w:r>
      <w:r w:rsidR="00AB23C6" w:rsidRPr="0004324F">
        <w:t>:</w:t>
      </w:r>
      <w:r w:rsidR="00CC6F96" w:rsidRPr="0004324F">
        <w:t xml:space="preserve"> “Tsaritsa!” “Little Mother listen to me–”</w:t>
      </w:r>
      <w:r w:rsidR="006D54CB" w:rsidRPr="0004324F">
        <w:t xml:space="preserve"> “</w:t>
      </w:r>
      <w:r w:rsidR="00AB23C6" w:rsidRPr="0004324F">
        <w:t>No, me first. My eternal devotion</w:t>
      </w:r>
      <w:r w:rsidR="0007484E" w:rsidRPr="0004324F">
        <w:t>—</w:t>
      </w:r>
      <w:r w:rsidR="006D54CB" w:rsidRPr="0004324F">
        <w:t>”</w:t>
      </w:r>
    </w:p>
    <w:p w:rsidR="00A9146F" w:rsidRPr="0004324F" w:rsidRDefault="00CC6F96" w:rsidP="002270A4">
      <w:pPr>
        <w:pStyle w:val="Body-TextTx"/>
      </w:pPr>
      <w:r w:rsidRPr="0004324F">
        <w:rPr>
          <w:sz w:val="22"/>
        </w:rPr>
        <w:t xml:space="preserve">“Take the scrolls,” </w:t>
      </w:r>
      <w:r w:rsidR="006362E6" w:rsidRPr="0004324F">
        <w:rPr>
          <w:sz w:val="22"/>
        </w:rPr>
        <w:t xml:space="preserve">Mother </w:t>
      </w:r>
      <w:r w:rsidR="00AB23C6" w:rsidRPr="0004324F">
        <w:rPr>
          <w:sz w:val="22"/>
        </w:rPr>
        <w:t>ordered her lady-in-waiting.</w:t>
      </w:r>
      <w:r w:rsidRPr="0004324F">
        <w:rPr>
          <w:sz w:val="22"/>
        </w:rPr>
        <w:t xml:space="preserve"> “I shall decide upon them later once you have read them to me. Believe me, I know how they feel.” </w:t>
      </w:r>
      <w:r w:rsidR="007214FB" w:rsidRPr="0004324F">
        <w:rPr>
          <w:sz w:val="22"/>
        </w:rPr>
        <w:t xml:space="preserve">Despite </w:t>
      </w:r>
      <w:r w:rsidR="00A057CC" w:rsidRPr="0004324F">
        <w:rPr>
          <w:sz w:val="22"/>
        </w:rPr>
        <w:t>Mother</w:t>
      </w:r>
      <w:r w:rsidRPr="0004324F">
        <w:rPr>
          <w:sz w:val="22"/>
        </w:rPr>
        <w:t>’s</w:t>
      </w:r>
      <w:r w:rsidR="007214FB" w:rsidRPr="0004324F">
        <w:rPr>
          <w:sz w:val="22"/>
        </w:rPr>
        <w:t xml:space="preserve"> rise </w:t>
      </w:r>
      <w:r w:rsidR="000F2909" w:rsidRPr="0004324F">
        <w:rPr>
          <w:sz w:val="22"/>
        </w:rPr>
        <w:t xml:space="preserve">from </w:t>
      </w:r>
      <w:r w:rsidR="007214FB" w:rsidRPr="0004324F">
        <w:rPr>
          <w:sz w:val="22"/>
        </w:rPr>
        <w:t>illegitimate</w:t>
      </w:r>
      <w:r w:rsidR="000F2909" w:rsidRPr="0004324F">
        <w:rPr>
          <w:sz w:val="22"/>
        </w:rPr>
        <w:t xml:space="preserve">ly born Baltic serf girl </w:t>
      </w:r>
      <w:r w:rsidR="007214FB" w:rsidRPr="0004324F">
        <w:rPr>
          <w:sz w:val="22"/>
        </w:rPr>
        <w:t xml:space="preserve">to Russian tsaritsa, she was still illiterate. Father and </w:t>
      </w:r>
      <w:r w:rsidR="006F6CBA" w:rsidRPr="0004324F">
        <w:rPr>
          <w:sz w:val="22"/>
        </w:rPr>
        <w:t>she</w:t>
      </w:r>
      <w:r w:rsidR="007214FB" w:rsidRPr="0004324F">
        <w:rPr>
          <w:sz w:val="22"/>
        </w:rPr>
        <w:t xml:space="preserve"> had met</w:t>
      </w:r>
      <w:r w:rsidR="00C63655" w:rsidRPr="0004324F">
        <w:rPr>
          <w:sz w:val="22"/>
        </w:rPr>
        <w:t xml:space="preserve"> in his military camp,</w:t>
      </w:r>
      <w:r w:rsidR="007214FB" w:rsidRPr="0004324F">
        <w:rPr>
          <w:sz w:val="22"/>
        </w:rPr>
        <w:t xml:space="preserve"> when she was a Russian prisoner</w:t>
      </w:r>
      <w:r w:rsidR="00AD4F12" w:rsidRPr="0004324F">
        <w:rPr>
          <w:sz w:val="22"/>
        </w:rPr>
        <w:t>-</w:t>
      </w:r>
      <w:r w:rsidR="007214FB" w:rsidRPr="0004324F">
        <w:rPr>
          <w:sz w:val="22"/>
        </w:rPr>
        <w:t>of</w:t>
      </w:r>
      <w:r w:rsidR="00AD4F12" w:rsidRPr="0004324F">
        <w:rPr>
          <w:sz w:val="22"/>
        </w:rPr>
        <w:t>-</w:t>
      </w:r>
      <w:r w:rsidR="007214FB" w:rsidRPr="0004324F">
        <w:rPr>
          <w:sz w:val="22"/>
        </w:rPr>
        <w:t>war. We loved to pester her with questions about that moment</w:t>
      </w:r>
      <w:r w:rsidR="0007484E" w:rsidRPr="0004324F">
        <w:rPr>
          <w:sz w:val="22"/>
        </w:rPr>
        <w:t>—</w:t>
      </w:r>
      <w:r w:rsidR="00A9146F" w:rsidRPr="002270A4">
        <w:rPr>
          <w:rStyle w:val="itali0"/>
        </w:rPr>
        <w:t>What did you wear when you met father? What were his first words to you? When did you know that he loved you?</w:t>
      </w:r>
      <w:r w:rsidR="0007484E" w:rsidRPr="0004324F">
        <w:rPr>
          <w:sz w:val="22"/>
        </w:rPr>
        <w:t>—</w:t>
      </w:r>
      <w:r w:rsidR="007214FB" w:rsidRPr="0004324F">
        <w:rPr>
          <w:sz w:val="22"/>
        </w:rPr>
        <w:t>though her answers remained e</w:t>
      </w:r>
      <w:r w:rsidR="00AD4F12" w:rsidRPr="0004324F">
        <w:rPr>
          <w:sz w:val="22"/>
        </w:rPr>
        <w:t>vasive</w:t>
      </w:r>
      <w:r w:rsidR="007214FB" w:rsidRPr="0004324F">
        <w:rPr>
          <w:sz w:val="22"/>
        </w:rPr>
        <w:t xml:space="preserve">. </w:t>
      </w:r>
      <w:r w:rsidR="00AB23C6" w:rsidRPr="0004324F">
        <w:rPr>
          <w:sz w:val="22"/>
        </w:rPr>
        <w:t>T</w:t>
      </w:r>
      <w:r w:rsidR="006362E6" w:rsidRPr="0004324F">
        <w:rPr>
          <w:sz w:val="22"/>
        </w:rPr>
        <w:t xml:space="preserve">he </w:t>
      </w:r>
      <w:r w:rsidR="00AB23C6" w:rsidRPr="0004324F">
        <w:rPr>
          <w:sz w:val="22"/>
        </w:rPr>
        <w:t>l</w:t>
      </w:r>
      <w:r w:rsidR="006362E6" w:rsidRPr="0004324F">
        <w:rPr>
          <w:sz w:val="22"/>
        </w:rPr>
        <w:t>ady</w:t>
      </w:r>
      <w:r w:rsidR="00AB23C6" w:rsidRPr="0004324F">
        <w:rPr>
          <w:sz w:val="22"/>
        </w:rPr>
        <w:t>-</w:t>
      </w:r>
      <w:r w:rsidR="006362E6" w:rsidRPr="0004324F">
        <w:rPr>
          <w:sz w:val="22"/>
        </w:rPr>
        <w:t>in</w:t>
      </w:r>
      <w:r w:rsidR="00AB23C6" w:rsidRPr="0004324F">
        <w:rPr>
          <w:sz w:val="22"/>
        </w:rPr>
        <w:t>-</w:t>
      </w:r>
      <w:r w:rsidR="006362E6" w:rsidRPr="0004324F">
        <w:rPr>
          <w:sz w:val="22"/>
        </w:rPr>
        <w:t>waiting collect</w:t>
      </w:r>
      <w:r w:rsidR="008F10E0" w:rsidRPr="0004324F">
        <w:rPr>
          <w:sz w:val="22"/>
        </w:rPr>
        <w:t>ed</w:t>
      </w:r>
      <w:r w:rsidR="006362E6" w:rsidRPr="0004324F">
        <w:rPr>
          <w:sz w:val="22"/>
        </w:rPr>
        <w:t xml:space="preserve"> the papers from pleadingly outstretched, unwashed hands</w:t>
      </w:r>
      <w:r w:rsidR="007214FB" w:rsidRPr="0004324F">
        <w:rPr>
          <w:sz w:val="22"/>
        </w:rPr>
        <w:t xml:space="preserve">, gathering the petitions in her </w:t>
      </w:r>
      <w:r w:rsidR="00AD4F12" w:rsidRPr="0004324F">
        <w:rPr>
          <w:sz w:val="22"/>
        </w:rPr>
        <w:t xml:space="preserve">bunched-up </w:t>
      </w:r>
      <w:r w:rsidR="007214FB" w:rsidRPr="0004324F">
        <w:rPr>
          <w:sz w:val="22"/>
        </w:rPr>
        <w:t>skirt</w:t>
      </w:r>
      <w:r w:rsidR="006362E6" w:rsidRPr="0004324F">
        <w:rPr>
          <w:sz w:val="22"/>
        </w:rPr>
        <w:t xml:space="preserve">. </w:t>
      </w:r>
      <w:r w:rsidR="00FF18E3" w:rsidRPr="0004324F">
        <w:rPr>
          <w:sz w:val="22"/>
        </w:rPr>
        <w:t xml:space="preserve">Before </w:t>
      </w:r>
      <w:r w:rsidRPr="0004324F">
        <w:rPr>
          <w:sz w:val="22"/>
        </w:rPr>
        <w:t>d’A</w:t>
      </w:r>
      <w:r w:rsidR="00FB0BC2" w:rsidRPr="0004324F">
        <w:rPr>
          <w:sz w:val="22"/>
        </w:rPr>
        <w:t xml:space="preserve">costa followed </w:t>
      </w:r>
      <w:r w:rsidR="00AD4F12" w:rsidRPr="0004324F">
        <w:rPr>
          <w:sz w:val="22"/>
        </w:rPr>
        <w:t>her in</w:t>
      </w:r>
      <w:r w:rsidR="00FB0BC2" w:rsidRPr="0004324F">
        <w:rPr>
          <w:sz w:val="22"/>
        </w:rPr>
        <w:t xml:space="preserve">, he imitated the </w:t>
      </w:r>
      <w:r w:rsidR="008F10E0" w:rsidRPr="0004324F">
        <w:rPr>
          <w:sz w:val="22"/>
        </w:rPr>
        <w:t>supplicants</w:t>
      </w:r>
      <w:r w:rsidR="00FB0BC2" w:rsidRPr="0004324F">
        <w:rPr>
          <w:sz w:val="22"/>
        </w:rPr>
        <w:t>, bowing and cowering, before showing them his tongue, and cartwheeling inside the house.</w:t>
      </w:r>
    </w:p>
    <w:p w:rsidR="00CC6F96" w:rsidRPr="0004324F" w:rsidRDefault="00FB0BC2" w:rsidP="002270A4">
      <w:pPr>
        <w:pStyle w:val="Body-TextTx"/>
      </w:pPr>
      <w:r w:rsidRPr="0004324F">
        <w:t xml:space="preserve">Anoushka and I lingered, while our carriage and the carts were unpacked. The servants moved about like an army of ants; the </w:t>
      </w:r>
      <w:r w:rsidRPr="0004324F">
        <w:lastRenderedPageBreak/>
        <w:t>maids with their arms laden with covered baskets and the men loading the chests onto their backs, muscles straining underneath the threadbare linen of their shirts. The afternoon sun warmed my face</w:t>
      </w:r>
      <w:r w:rsidR="008F10E0" w:rsidRPr="0004324F">
        <w:t>,</w:t>
      </w:r>
      <w:r w:rsidRPr="0004324F">
        <w:t xml:space="preserve"> and my body steadied itself after the lurching carriage ride. Now that Mother was </w:t>
      </w:r>
      <w:r w:rsidR="00AD4F12" w:rsidRPr="0004324F">
        <w:t xml:space="preserve">safely </w:t>
      </w:r>
      <w:r w:rsidRPr="0004324F">
        <w:t xml:space="preserve">inside the house, I felt myself bubbling </w:t>
      </w:r>
      <w:r w:rsidR="00AD4F12" w:rsidRPr="0004324F">
        <w:t xml:space="preserve">over </w:t>
      </w:r>
      <w:r w:rsidRPr="0004324F">
        <w:t>with joy and anticipation</w:t>
      </w:r>
      <w:r w:rsidR="008F10E0" w:rsidRPr="0004324F">
        <w:t>,</w:t>
      </w:r>
      <w:r w:rsidRPr="0004324F">
        <w:t xml:space="preserve"> as if a lid had been lifted from a pot of boiling broth.</w:t>
      </w:r>
    </w:p>
    <w:p w:rsidR="00A9146F" w:rsidRPr="0004324F" w:rsidRDefault="00CC6F96" w:rsidP="002270A4">
      <w:pPr>
        <w:pStyle w:val="Body-TextTx"/>
      </w:pPr>
      <w:r w:rsidRPr="0004324F">
        <w:t xml:space="preserve">“Where is Illinchaya?” </w:t>
      </w:r>
      <w:r w:rsidR="00AB23C6" w:rsidRPr="0004324F">
        <w:t>Anoushka looked out for our childhood nurse.</w:t>
      </w:r>
      <w:r w:rsidRPr="0004324F">
        <w:t xml:space="preserve"> “Do you think she will already have heated the bathwater?” </w:t>
      </w:r>
      <w:r w:rsidR="00FB0BC2" w:rsidRPr="0004324F">
        <w:t xml:space="preserve">She tugged on her Persian shawl of soft, embroidered cashmere </w:t>
      </w:r>
      <w:r w:rsidR="00AB23C6" w:rsidRPr="0004324F">
        <w:t xml:space="preserve">that was </w:t>
      </w:r>
      <w:r w:rsidR="00FB0BC2" w:rsidRPr="0004324F">
        <w:t xml:space="preserve">looped around her narrow shoulders and over her flat chest. </w:t>
      </w:r>
      <w:r w:rsidR="00FF18E3" w:rsidRPr="0004324F">
        <w:t>Illinchaya</w:t>
      </w:r>
      <w:r w:rsidR="00FB0BC2" w:rsidRPr="0004324F">
        <w:t xml:space="preserve"> had </w:t>
      </w:r>
      <w:r w:rsidR="00AB23C6" w:rsidRPr="0004324F">
        <w:t xml:space="preserve">on </w:t>
      </w:r>
      <w:r w:rsidR="00A057CC" w:rsidRPr="0004324F">
        <w:t>Father</w:t>
      </w:r>
      <w:r w:rsidRPr="0004324F">
        <w:t>’s</w:t>
      </w:r>
      <w:r w:rsidR="00AB23C6" w:rsidRPr="0004324F">
        <w:t xml:space="preserve"> orders </w:t>
      </w:r>
      <w:r w:rsidR="00AD4F12" w:rsidRPr="0004324F">
        <w:t xml:space="preserve">always </w:t>
      </w:r>
      <w:r w:rsidR="00FB0BC2" w:rsidRPr="0004324F">
        <w:t xml:space="preserve">treated us </w:t>
      </w:r>
      <w:r w:rsidR="00AD4F12" w:rsidRPr="0004324F">
        <w:t xml:space="preserve">children </w:t>
      </w:r>
      <w:r w:rsidR="00FB0BC2" w:rsidRPr="0004324F">
        <w:t>to</w:t>
      </w:r>
      <w:r w:rsidR="00AB23C6" w:rsidRPr="0004324F">
        <w:t xml:space="preserve"> a weekly bath</w:t>
      </w:r>
      <w:r w:rsidR="00FB0BC2" w:rsidRPr="0004324F">
        <w:t xml:space="preserve">: the copper tub </w:t>
      </w:r>
      <w:r w:rsidR="00FF18E3" w:rsidRPr="0004324F">
        <w:t xml:space="preserve">had been </w:t>
      </w:r>
      <w:r w:rsidR="00FB0BC2" w:rsidRPr="0004324F">
        <w:t>filled with steaming water scented with rose-oil</w:t>
      </w:r>
      <w:r w:rsidR="00FF18E3" w:rsidRPr="0004324F">
        <w:t>,</w:t>
      </w:r>
      <w:r w:rsidR="00FB0BC2" w:rsidRPr="0004324F">
        <w:t xml:space="preserve"> and </w:t>
      </w:r>
      <w:r w:rsidR="00FF18E3" w:rsidRPr="0004324F">
        <w:t>we battered each other mercilessly with</w:t>
      </w:r>
      <w:r w:rsidR="00FB0BC2" w:rsidRPr="0004324F">
        <w:t xml:space="preserve"> sponges, splashing and screaming, playing Russian and Swede </w:t>
      </w:r>
      <w:r w:rsidR="00AD4F12" w:rsidRPr="0004324F">
        <w:t>meeting</w:t>
      </w:r>
      <w:r w:rsidR="007B5B41" w:rsidRPr="0004324F">
        <w:t xml:space="preserve"> on the battlefield of </w:t>
      </w:r>
      <w:r w:rsidR="00FB0BC2" w:rsidRPr="0004324F">
        <w:t>Poltava. As Illinchaya was nowhere to be seen</w:t>
      </w:r>
      <w:r w:rsidR="00AD4F12" w:rsidRPr="0004324F">
        <w:t xml:space="preserve"> as yet</w:t>
      </w:r>
      <w:r w:rsidR="00FB0BC2" w:rsidRPr="0004324F">
        <w:t xml:space="preserve">, Anoushka turned to check on her case of books: spring brought a bevy of merchant ships to St. Petersburg, laden stem to stern with exciting wares such as china, fabric and, </w:t>
      </w:r>
      <w:r w:rsidR="00FB0BC2" w:rsidRPr="0004324F">
        <w:lastRenderedPageBreak/>
        <w:t>yes, novels.</w:t>
      </w:r>
    </w:p>
    <w:p w:rsidR="00CC6F96" w:rsidRPr="0004324F" w:rsidRDefault="00FB0BC2" w:rsidP="002270A4">
      <w:pPr>
        <w:pStyle w:val="Body-TextTx"/>
      </w:pPr>
      <w:r w:rsidRPr="0004324F">
        <w:t>I answered:</w:t>
      </w:r>
      <w:r w:rsidR="00CC6F96" w:rsidRPr="0004324F">
        <w:t xml:space="preserve"> “Surely. I also hope she has made her special stew—cauldrons of it! Kolomenskoye bacon is better than anywhere else’s and Illinchaya is not as stingy as father’s cook. She cuts it nice, and thick. Will you come with me to the stables first? A cat is bound to have had a litter. Perhaps there is a kitten I can take to bed with me.”</w:t>
      </w:r>
    </w:p>
    <w:p w:rsidR="00CC6F96" w:rsidRPr="0004324F" w:rsidRDefault="00CC6F96" w:rsidP="002270A4">
      <w:pPr>
        <w:pStyle w:val="Body-TextTx"/>
      </w:pPr>
      <w:r w:rsidRPr="0004324F">
        <w:t xml:space="preserve">“I will have no smelly little thing in my bed. And you’d better stop this nonsense,” </w:t>
      </w:r>
      <w:r w:rsidR="00E70657" w:rsidRPr="0004324F">
        <w:t>Anoushka</w:t>
      </w:r>
      <w:r w:rsidR="00FB0BC2" w:rsidRPr="0004324F">
        <w:t xml:space="preserve"> warned me, but laughed</w:t>
      </w:r>
      <w:r w:rsidR="00AD4F12" w:rsidRPr="0004324F">
        <w:t xml:space="preserve"> all the same</w:t>
      </w:r>
      <w:r w:rsidR="00FB0BC2" w:rsidRPr="0004324F">
        <w:t>.</w:t>
      </w:r>
      <w:r w:rsidRPr="0004324F">
        <w:t xml:space="preserve"> “Very soon, you will have to tend to someone other than a kitten in your bed. Do you think the King of France will enjoy sharing his silken sheets with a hissing, scratching ball of fur?”</w:t>
      </w:r>
    </w:p>
    <w:p w:rsidR="00CC6F96" w:rsidRPr="0004324F" w:rsidRDefault="00A9146F" w:rsidP="002270A4">
      <w:pPr>
        <w:pStyle w:val="Body-TextTx"/>
      </w:pPr>
      <w:r w:rsidRPr="002270A4">
        <w:rPr>
          <w:rStyle w:val="itali0"/>
        </w:rPr>
        <w:t>The King of France</w:t>
      </w:r>
      <w:r w:rsidR="00FB0BC2" w:rsidRPr="0004324F">
        <w:t xml:space="preserve">. I rolled these words in my mind like marbles, feeling myself blushing, which enhanced my already high </w:t>
      </w:r>
      <w:r w:rsidR="00F9572B" w:rsidRPr="0004324F">
        <w:t>color</w:t>
      </w:r>
      <w:r w:rsidR="00FB0BC2" w:rsidRPr="0004324F">
        <w:t xml:space="preserve">. Father had </w:t>
      </w:r>
      <w:r w:rsidR="008F10E0" w:rsidRPr="0004324F">
        <w:t>offered Versailles my hand in marriage when</w:t>
      </w:r>
      <w:r w:rsidR="00FB0BC2" w:rsidRPr="0004324F">
        <w:t xml:space="preserve"> I was a child. It seemed a perfect match</w:t>
      </w:r>
      <w:r w:rsidR="0007484E" w:rsidRPr="0004324F">
        <w:t>—</w:t>
      </w:r>
      <w:r w:rsidR="00FB0BC2" w:rsidRPr="0004324F">
        <w:t>young King Louis XV and I were of similar age</w:t>
      </w:r>
      <w:r w:rsidR="0007484E" w:rsidRPr="0004324F">
        <w:t>—</w:t>
      </w:r>
      <w:r w:rsidR="00FB0BC2" w:rsidRPr="0004324F">
        <w:t xml:space="preserve">but </w:t>
      </w:r>
      <w:r w:rsidR="008F10E0" w:rsidRPr="0004324F">
        <w:t>France</w:t>
      </w:r>
      <w:r w:rsidR="0007484E" w:rsidRPr="0004324F">
        <w:t xml:space="preserve"> </w:t>
      </w:r>
      <w:r w:rsidR="00FB0BC2" w:rsidRPr="0004324F">
        <w:t xml:space="preserve">would give no firm answer, letting us wait, and hope. This silence worried me less than what the jester </w:t>
      </w:r>
      <w:r w:rsidR="00CC6F96" w:rsidRPr="0004324F">
        <w:t>d’A</w:t>
      </w:r>
      <w:r w:rsidR="00FB0BC2" w:rsidRPr="0004324F">
        <w:t xml:space="preserve">costa had told me: the dwarf swore that Louis wore more paint </w:t>
      </w:r>
      <w:r w:rsidR="00FB0BC2" w:rsidRPr="0004324F">
        <w:lastRenderedPageBreak/>
        <w:t>than any lady at my parent</w:t>
      </w:r>
      <w:r w:rsidR="00CC6F96" w:rsidRPr="0004324F">
        <w:t xml:space="preserve">s’ </w:t>
      </w:r>
      <w:r w:rsidR="00FB0BC2" w:rsidRPr="0004324F">
        <w:t xml:space="preserve">court, as well as acres of lace </w:t>
      </w:r>
      <w:r w:rsidR="00AD4F12" w:rsidRPr="0004324F">
        <w:t>i</w:t>
      </w:r>
      <w:r w:rsidR="00FB0BC2" w:rsidRPr="0004324F">
        <w:t xml:space="preserve">n his jabot. I checked my </w:t>
      </w:r>
      <w:r w:rsidR="008F10E0" w:rsidRPr="0004324F">
        <w:t xml:space="preserve">unlaced, dusty cotton </w:t>
      </w:r>
      <w:r w:rsidR="00FB0BC2" w:rsidRPr="0004324F">
        <w:t>dress, which was crumpled from the journey and fell loose and comfortable to my feet but clung flatteringly in all the right places thanks to my ample cleavage. Surely it would not withstand the scrutiny of the young King of France and his Versailles courtiers, who were said to change their clothes five times a day. Why not swap tailor</w:t>
      </w:r>
      <w:r w:rsidR="00AD4F12" w:rsidRPr="0004324F">
        <w:t>s</w:t>
      </w:r>
      <w:r w:rsidR="00FB0BC2" w:rsidRPr="0004324F">
        <w:t>, if they were so unhappy? At least the dres</w:t>
      </w:r>
      <w:r w:rsidR="00CC6F96" w:rsidRPr="0004324F">
        <w:t xml:space="preserve">s’ </w:t>
      </w:r>
      <w:r w:rsidR="00FB0BC2" w:rsidRPr="0004324F">
        <w:t xml:space="preserve">cornflower </w:t>
      </w:r>
      <w:r w:rsidR="008F10E0" w:rsidRPr="0004324F">
        <w:t xml:space="preserve">blue </w:t>
      </w:r>
      <w:r w:rsidR="00F9572B" w:rsidRPr="0004324F">
        <w:t>color</w:t>
      </w:r>
      <w:r w:rsidR="00FB0BC2" w:rsidRPr="0004324F">
        <w:t xml:space="preserve"> flattered my </w:t>
      </w:r>
      <w:r w:rsidR="007B5B41" w:rsidRPr="0004324F">
        <w:t xml:space="preserve">eyes and my </w:t>
      </w:r>
      <w:r w:rsidR="00FB0BC2" w:rsidRPr="0004324F">
        <w:t xml:space="preserve">blonde curls, which were braided and wrapped around my head for travel. My maid kept </w:t>
      </w:r>
      <w:r w:rsidR="00AD4F12" w:rsidRPr="0004324F">
        <w:t>my hair</w:t>
      </w:r>
      <w:r w:rsidR="00FB0BC2" w:rsidRPr="0004324F">
        <w:t xml:space="preserve"> shiny and luscious by a regular treatment with egg-yolk, camomile, and beer. That was not my only beauty remedy: a blend of </w:t>
      </w:r>
      <w:r w:rsidRPr="002270A4">
        <w:rPr>
          <w:rStyle w:val="itali0"/>
        </w:rPr>
        <w:t>kefir</w:t>
      </w:r>
      <w:r w:rsidR="00FB0BC2" w:rsidRPr="0004324F">
        <w:t xml:space="preserve"> from the steppes and preserved lemons, which Mother ordered from Italy, </w:t>
      </w:r>
      <w:r w:rsidR="00FF18E3" w:rsidRPr="0004324F">
        <w:t>ensured that</w:t>
      </w:r>
      <w:r w:rsidR="00FB0BC2" w:rsidRPr="0004324F">
        <w:t xml:space="preserve"> </w:t>
      </w:r>
      <w:r w:rsidR="00FF18E3" w:rsidRPr="0004324F">
        <w:t>our</w:t>
      </w:r>
      <w:r w:rsidR="00FB0BC2" w:rsidRPr="0004324F">
        <w:t xml:space="preserve"> skin </w:t>
      </w:r>
      <w:r w:rsidR="00FF18E3" w:rsidRPr="0004324F">
        <w:t xml:space="preserve">was </w:t>
      </w:r>
      <w:r w:rsidR="00FB0BC2" w:rsidRPr="0004324F">
        <w:t>soft and clear. Perhaps Louis would</w:t>
      </w:r>
      <w:r w:rsidR="00E70657" w:rsidRPr="0004324F">
        <w:t xml:space="preserve"> not</w:t>
      </w:r>
      <w:r w:rsidR="00FB0BC2" w:rsidRPr="0004324F">
        <w:t xml:space="preserve"> need quite so much </w:t>
      </w:r>
      <w:r w:rsidR="00E70657" w:rsidRPr="0004324F">
        <w:t>face paint</w:t>
      </w:r>
      <w:r w:rsidR="00FB0BC2" w:rsidRPr="0004324F">
        <w:t xml:space="preserve"> if he tried it, too?</w:t>
      </w:r>
    </w:p>
    <w:p w:rsidR="00CC6F96" w:rsidRPr="0004324F" w:rsidRDefault="00CC6F96" w:rsidP="002270A4">
      <w:pPr>
        <w:pStyle w:val="Body-TextTx"/>
      </w:pPr>
      <w:r w:rsidRPr="0004324F">
        <w:t xml:space="preserve">“Better a small and smelly kitten than a big, hairy man. I would be scared to death to be in bed with him if he were like that,” </w:t>
      </w:r>
      <w:r w:rsidR="00FB0BC2" w:rsidRPr="0004324F">
        <w:t>I giggled nervously.</w:t>
      </w:r>
      <w:r w:rsidRPr="0004324F">
        <w:t xml:space="preserve"> “What might he wear?”</w:t>
      </w:r>
    </w:p>
    <w:p w:rsidR="00CC6F96" w:rsidRPr="0004324F" w:rsidRDefault="00CC6F96" w:rsidP="002270A4">
      <w:pPr>
        <w:pStyle w:val="Body-TextTx"/>
      </w:pPr>
      <w:r w:rsidRPr="0004324F">
        <w:t xml:space="preserve">“A nightshirt?” </w:t>
      </w:r>
      <w:r w:rsidR="00FB0BC2" w:rsidRPr="0004324F">
        <w:t>Anoushka guessed.</w:t>
      </w:r>
    </w:p>
    <w:p w:rsidR="00CC6F96" w:rsidRPr="0004324F" w:rsidRDefault="00CC6F96" w:rsidP="002270A4">
      <w:pPr>
        <w:pStyle w:val="Body-TextTx"/>
      </w:pPr>
      <w:r w:rsidRPr="0004324F">
        <w:lastRenderedPageBreak/>
        <w:t>“What? Like mine? Silken and lacy?”</w:t>
      </w:r>
    </w:p>
    <w:p w:rsidR="00CC6F96" w:rsidRPr="0004324F" w:rsidRDefault="00CC6F96" w:rsidP="002270A4">
      <w:pPr>
        <w:pStyle w:val="Body-TextTx"/>
      </w:pPr>
      <w:r w:rsidRPr="0004324F">
        <w:t xml:space="preserve">“Well, it might be a </w:t>
      </w:r>
      <w:r w:rsidRPr="002270A4">
        <w:rPr>
          <w:rStyle w:val="itali0"/>
        </w:rPr>
        <w:t>different</w:t>
      </w:r>
      <w:r w:rsidRPr="0004324F">
        <w:t xml:space="preserve"> nightshirt. Men are </w:t>
      </w:r>
      <w:r w:rsidRPr="002270A4">
        <w:rPr>
          <w:rStyle w:val="itali0"/>
        </w:rPr>
        <w:t>different</w:t>
      </w:r>
      <w:r w:rsidRPr="0004324F">
        <w:t>, aren’t they?”</w:t>
      </w:r>
    </w:p>
    <w:p w:rsidR="00CC6F96" w:rsidRPr="0004324F" w:rsidRDefault="00FB0BC2" w:rsidP="002270A4">
      <w:pPr>
        <w:pStyle w:val="Body-TextTx"/>
      </w:pPr>
      <w:r w:rsidRPr="0004324F">
        <w:t>I hesitated.</w:t>
      </w:r>
      <w:r w:rsidR="00CC6F96" w:rsidRPr="0004324F">
        <w:t xml:space="preserve"> “They ought to be. But different in what way?”</w:t>
      </w:r>
    </w:p>
    <w:p w:rsidR="00CC6F96" w:rsidRPr="0004324F" w:rsidRDefault="00CC6F96" w:rsidP="002270A4">
      <w:pPr>
        <w:pStyle w:val="Body-TextTx"/>
      </w:pPr>
      <w:r w:rsidRPr="0004324F">
        <w:t xml:space="preserve">“I don’t know,” </w:t>
      </w:r>
      <w:r w:rsidR="00FB0BC2" w:rsidRPr="0004324F">
        <w:t>Anoushka admitted.</w:t>
      </w:r>
    </w:p>
    <w:p w:rsidR="00A9146F" w:rsidRPr="0004324F" w:rsidRDefault="00CC6F96" w:rsidP="002270A4">
      <w:pPr>
        <w:pStyle w:val="Body-TextTx"/>
      </w:pPr>
      <w:r w:rsidRPr="0004324F">
        <w:t xml:space="preserve">“Well, I shall stick to kittens, until Father has a firm answer from Versailles,” </w:t>
      </w:r>
      <w:r w:rsidR="00FB0BC2" w:rsidRPr="0004324F">
        <w:t xml:space="preserve">I shrugged, pretending not to care. In truth, </w:t>
      </w:r>
      <w:r w:rsidR="008F10E0" w:rsidRPr="0004324F">
        <w:t xml:space="preserve">the </w:t>
      </w:r>
      <w:r w:rsidR="00FB0BC2" w:rsidRPr="0004324F">
        <w:t xml:space="preserve">years of silence </w:t>
      </w:r>
      <w:r w:rsidR="008F10E0" w:rsidRPr="0004324F">
        <w:t xml:space="preserve">that </w:t>
      </w:r>
      <w:r w:rsidR="00FB0BC2" w:rsidRPr="0004324F">
        <w:t>had passed since my portrait had been sent to France</w:t>
      </w:r>
      <w:r w:rsidR="008F10E0" w:rsidRPr="0004324F">
        <w:t xml:space="preserve"> were insulting, although the </w:t>
      </w:r>
      <w:r w:rsidR="00FB0BC2" w:rsidRPr="0004324F">
        <w:t xml:space="preserve">painter Caravaque, who also took </w:t>
      </w:r>
      <w:r w:rsidR="00A057CC" w:rsidRPr="0004324F">
        <w:t>Anoushka</w:t>
      </w:r>
      <w:r w:rsidRPr="0004324F">
        <w:t>’s</w:t>
      </w:r>
      <w:r w:rsidR="00FB0BC2" w:rsidRPr="0004324F">
        <w:t xml:space="preserve"> likeness, had been besides himself with compliments:</w:t>
      </w:r>
      <w:r w:rsidRPr="0004324F">
        <w:t xml:space="preserve"> “</w:t>
      </w:r>
      <w:r w:rsidRPr="002270A4">
        <w:rPr>
          <w:rStyle w:val="itali0"/>
        </w:rPr>
        <w:t>Mon Dieu</w:t>
      </w:r>
      <w:r w:rsidRPr="0004324F">
        <w:t>. Your eyes are as lively as a bird’s!” “T</w:t>
      </w:r>
      <w:r w:rsidR="00FB0BC2" w:rsidRPr="0004324F">
        <w:t>hat skin, that bust, that golden hair</w:t>
      </w:r>
      <w:r w:rsidR="0007484E" w:rsidRPr="0004324F">
        <w:t>—</w:t>
      </w:r>
      <w:r w:rsidR="00FB0BC2" w:rsidRPr="0004324F">
        <w:t xml:space="preserve">just </w:t>
      </w:r>
      <w:r w:rsidR="00F9572B" w:rsidRPr="0004324F">
        <w:t>marvel</w:t>
      </w:r>
      <w:r w:rsidR="00FB0BC2" w:rsidRPr="0004324F">
        <w:t xml:space="preserve">ous! </w:t>
      </w:r>
      <w:r w:rsidR="00A9146F" w:rsidRPr="002270A4">
        <w:rPr>
          <w:rStyle w:val="itali0"/>
        </w:rPr>
        <w:t>Merveilleux-</w:t>
      </w:r>
      <w:r w:rsidRPr="002270A4">
        <w:rPr>
          <w:rStyle w:val="itali0"/>
        </w:rPr>
        <w:t>!”</w:t>
      </w:r>
      <w:r w:rsidRPr="0004324F">
        <w:t xml:space="preserve"> </w:t>
      </w:r>
      <w:r w:rsidR="00FB0BC2" w:rsidRPr="0004324F">
        <w:t>We had copied him</w:t>
      </w:r>
      <w:r w:rsidR="009E4380" w:rsidRPr="0004324F">
        <w:t xml:space="preserve"> and skipped </w:t>
      </w:r>
      <w:r w:rsidR="00FB0BC2" w:rsidRPr="0004324F">
        <w:t xml:space="preserve">through the corridors, chanting </w:t>
      </w:r>
      <w:r w:rsidR="00A9146F" w:rsidRPr="002270A4">
        <w:rPr>
          <w:rStyle w:val="itali0"/>
        </w:rPr>
        <w:t>MonDieuMerveilleux</w:t>
      </w:r>
      <w:r w:rsidR="00FB0BC2" w:rsidRPr="0004324F">
        <w:t xml:space="preserve">. Even the French envoy to Russia, De Campredon, was in </w:t>
      </w:r>
      <w:r w:rsidR="00F9572B" w:rsidRPr="0004324F">
        <w:t>favor</w:t>
      </w:r>
      <w:r w:rsidR="00FB0BC2" w:rsidRPr="0004324F">
        <w:t xml:space="preserve"> of the match: in his letters, which the Secret Office of Investigation read and resealed, he described me as</w:t>
      </w:r>
      <w:r w:rsidRPr="0004324F">
        <w:t xml:space="preserve"> “Christianity’s most lovely princess</w:t>
      </w:r>
      <w:r w:rsidR="00160408" w:rsidRPr="0004324F">
        <w:t>,</w:t>
      </w:r>
      <w:r w:rsidRPr="0004324F">
        <w:t>”</w:t>
      </w:r>
      <w:r w:rsidR="00FB0BC2" w:rsidRPr="0004324F">
        <w:t xml:space="preserve"> possessing</w:t>
      </w:r>
      <w:r w:rsidRPr="0004324F">
        <w:t xml:space="preserve"> “The warmth that made the Tsar marry her mother,”</w:t>
      </w:r>
      <w:r w:rsidR="0007484E" w:rsidRPr="0004324F">
        <w:t>—</w:t>
      </w:r>
      <w:r w:rsidR="00E70657" w:rsidRPr="0004324F">
        <w:t xml:space="preserve">which was </w:t>
      </w:r>
      <w:r w:rsidR="00AD4F12" w:rsidRPr="0004324F">
        <w:t xml:space="preserve">to me </w:t>
      </w:r>
      <w:r w:rsidR="00FB0BC2" w:rsidRPr="0004324F">
        <w:t>a rather puzzling comment.</w:t>
      </w:r>
    </w:p>
    <w:p w:rsidR="00CC6F96" w:rsidRPr="0004324F" w:rsidRDefault="00A057CC" w:rsidP="002270A4">
      <w:pPr>
        <w:pStyle w:val="Body-TextTx"/>
      </w:pPr>
      <w:r w:rsidRPr="0004324F">
        <w:lastRenderedPageBreak/>
        <w:t>Anoushka</w:t>
      </w:r>
      <w:r w:rsidR="00CC6F96" w:rsidRPr="0004324F">
        <w:t>’s</w:t>
      </w:r>
      <w:r w:rsidR="00FB0BC2" w:rsidRPr="0004324F">
        <w:t xml:space="preserve"> smile lit up her normally serious face:</w:t>
      </w:r>
      <w:r w:rsidR="00CC6F96" w:rsidRPr="0004324F">
        <w:t xml:space="preserve"> “N</w:t>
      </w:r>
      <w:r w:rsidR="00FB0BC2" w:rsidRPr="0004324F">
        <w:t xml:space="preserve">o news is good news. In the end, the beautiful princess always gets her knight in shining </w:t>
      </w:r>
      <w:r w:rsidR="00F9572B" w:rsidRPr="0004324F">
        <w:t>armor</w:t>
      </w:r>
      <w:r w:rsidR="00CC6F96" w:rsidRPr="0004324F">
        <w:t>.”</w:t>
      </w:r>
    </w:p>
    <w:p w:rsidR="00CC6F96" w:rsidRPr="0004324F" w:rsidRDefault="00FB0BC2" w:rsidP="002270A4">
      <w:pPr>
        <w:pStyle w:val="Body-TextTx"/>
      </w:pPr>
      <w:r w:rsidRPr="0004324F">
        <w:t xml:space="preserve">I </w:t>
      </w:r>
      <w:r w:rsidR="00E70657" w:rsidRPr="0004324F">
        <w:t xml:space="preserve">was grateful </w:t>
      </w:r>
      <w:r w:rsidRPr="0004324F">
        <w:t>for her uplifting words. What should I do without her once I left for France?</w:t>
      </w:r>
      <w:r w:rsidR="00CC6F96" w:rsidRPr="0004324F">
        <w:t xml:space="preserve"> “In your books, yes. But does it happen for real?”</w:t>
      </w:r>
    </w:p>
    <w:p w:rsidR="00CC6F96" w:rsidRPr="0004324F" w:rsidRDefault="00CC6F96" w:rsidP="002270A4">
      <w:pPr>
        <w:pStyle w:val="Body-TextTx"/>
      </w:pPr>
      <w:r w:rsidRPr="0004324F">
        <w:t>“You surely don’t doubt it. Things tend to go your way, Lizenka. Almost magically so. You know that. I can read your thoughts.”</w:t>
      </w:r>
    </w:p>
    <w:p w:rsidR="00CC6F96" w:rsidRPr="0004324F" w:rsidRDefault="00CC6F96" w:rsidP="002270A4">
      <w:pPr>
        <w:pStyle w:val="Body-TextTx"/>
      </w:pPr>
      <w:r w:rsidRPr="0004324F">
        <w:t>“Ah. So, what is it I am thinking right now, then?”</w:t>
      </w:r>
    </w:p>
    <w:p w:rsidR="00CC6F96" w:rsidRPr="0004324F" w:rsidRDefault="00CC6F96" w:rsidP="002270A4">
      <w:pPr>
        <w:pStyle w:val="Body-TextTx"/>
      </w:pPr>
      <w:r w:rsidRPr="0004324F">
        <w:t>“You are wondering if Grisha the blacksmith’s big bellow are still in the stables. The ones we used as a seesaw?”</w:t>
      </w:r>
    </w:p>
    <w:p w:rsidR="00CC6F96" w:rsidRPr="0004324F" w:rsidRDefault="00FB0BC2" w:rsidP="002270A4">
      <w:pPr>
        <w:pStyle w:val="Body-TextTx"/>
      </w:pPr>
      <w:r w:rsidRPr="0004324F">
        <w:t>I held up my hands.</w:t>
      </w:r>
      <w:r w:rsidR="00CC6F96" w:rsidRPr="0004324F">
        <w:t xml:space="preserve"> “You have won. But I can’t play on them on my own.”</w:t>
      </w:r>
    </w:p>
    <w:p w:rsidR="00CC6F96" w:rsidRPr="0004324F" w:rsidRDefault="00CC6F96" w:rsidP="002270A4">
      <w:pPr>
        <w:pStyle w:val="Body-TextTx"/>
      </w:pPr>
      <w:r w:rsidRPr="0004324F">
        <w:t>“Are you trying to corrupt my immortal soul?”</w:t>
      </w:r>
    </w:p>
    <w:p w:rsidR="00CC6F96" w:rsidRPr="0004324F" w:rsidRDefault="00CC6F96" w:rsidP="002270A4">
      <w:pPr>
        <w:pStyle w:val="Body-TextTx"/>
      </w:pPr>
      <w:r w:rsidRPr="0004324F">
        <w:t xml:space="preserve">“Yes, sinful as I am,” </w:t>
      </w:r>
      <w:r w:rsidR="00FB0BC2" w:rsidRPr="0004324F">
        <w:t>I giggled, and snapped my fingers at her maids.</w:t>
      </w:r>
      <w:r w:rsidRPr="0004324F">
        <w:t xml:space="preserve"> “Take the Tsarevna Anoushka’s books to our rooms. The latest love-story from Italy must wait. First there is some urgent bouncing on bellows to be done.”</w:t>
      </w:r>
    </w:p>
    <w:p w:rsidR="00A9146F" w:rsidRPr="0004324F" w:rsidRDefault="00CC6F96" w:rsidP="002270A4">
      <w:pPr>
        <w:pStyle w:val="Body-TextTx"/>
      </w:pPr>
      <w:r w:rsidRPr="0004324F">
        <w:lastRenderedPageBreak/>
        <w:t xml:space="preserve">“It will destroy my hair-,” </w:t>
      </w:r>
      <w:r w:rsidR="00FB0BC2" w:rsidRPr="0004324F">
        <w:t>Anoushka moaned.</w:t>
      </w:r>
    </w:p>
    <w:p w:rsidR="00A9146F" w:rsidRPr="0004324F" w:rsidRDefault="00FB0BC2" w:rsidP="002270A4">
      <w:pPr>
        <w:pStyle w:val="Body-TextTx"/>
      </w:pPr>
      <w:r w:rsidRPr="0004324F">
        <w:t>I lunged to ruffle up her dark straight hair, which had been braided and rolled in coils at the sides of her head.</w:t>
      </w:r>
      <w:r w:rsidR="00CC6F96" w:rsidRPr="0004324F">
        <w:t xml:space="preserve"> “There. No need to worry now. All done,” </w:t>
      </w:r>
      <w:r w:rsidRPr="0004324F">
        <w:t>I kissed her cheek, and pulled her along.</w:t>
      </w:r>
    </w:p>
    <w:p w:rsidR="00A9146F" w:rsidRPr="0004324F" w:rsidRDefault="00A9146F" w:rsidP="00EE1497">
      <w:pPr>
        <w:pStyle w:val="Blank-Space-BreakBsbrk"/>
      </w:pPr>
    </w:p>
    <w:p w:rsidR="00CC6F96" w:rsidRPr="0004324F" w:rsidRDefault="00FB0BC2" w:rsidP="0004324F">
      <w:pPr>
        <w:pStyle w:val="Text-StdNo-Indenttx1"/>
        <w:spacing w:line="276" w:lineRule="auto"/>
        <w:rPr>
          <w:sz w:val="22"/>
          <w:szCs w:val="22"/>
        </w:rPr>
      </w:pPr>
      <w:r w:rsidRPr="0004324F">
        <w:rPr>
          <w:sz w:val="22"/>
          <w:szCs w:val="22"/>
        </w:rPr>
        <w:t>We crossed the vast vegetable garden that lay between the kitchen and the stables. Onions, leeks, turnips, beet</w:t>
      </w:r>
      <w:r w:rsidR="00AD4F12" w:rsidRPr="0004324F">
        <w:rPr>
          <w:sz w:val="22"/>
          <w:szCs w:val="22"/>
        </w:rPr>
        <w:t>roots</w:t>
      </w:r>
      <w:r w:rsidRPr="0004324F">
        <w:rPr>
          <w:sz w:val="22"/>
          <w:szCs w:val="22"/>
        </w:rPr>
        <w:t>, and cabbage</w:t>
      </w:r>
      <w:r w:rsidR="00AD4F12" w:rsidRPr="0004324F">
        <w:rPr>
          <w:sz w:val="22"/>
          <w:szCs w:val="22"/>
        </w:rPr>
        <w:t>s</w:t>
      </w:r>
      <w:r w:rsidRPr="0004324F">
        <w:rPr>
          <w:sz w:val="22"/>
          <w:szCs w:val="22"/>
        </w:rPr>
        <w:t xml:space="preserve"> grew </w:t>
      </w:r>
      <w:r w:rsidR="00F9572B" w:rsidRPr="0004324F">
        <w:rPr>
          <w:sz w:val="22"/>
          <w:szCs w:val="22"/>
        </w:rPr>
        <w:t xml:space="preserve">among </w:t>
      </w:r>
      <w:r w:rsidRPr="0004324F">
        <w:rPr>
          <w:sz w:val="22"/>
          <w:szCs w:val="22"/>
        </w:rPr>
        <w:t xml:space="preserve">a lavish carpet of weed </w:t>
      </w:r>
      <w:r w:rsidR="00E70657" w:rsidRPr="0004324F">
        <w:rPr>
          <w:sz w:val="22"/>
          <w:szCs w:val="22"/>
        </w:rPr>
        <w:t xml:space="preserve">that </w:t>
      </w:r>
      <w:r w:rsidRPr="0004324F">
        <w:rPr>
          <w:sz w:val="22"/>
          <w:szCs w:val="22"/>
        </w:rPr>
        <w:t xml:space="preserve">spoke of seasons of casual neglect: everywhere, clover and daisies blossomed already, and the bees were busily taking advantage of every minute of the longer days, gathering pollen for the delicious Kolomenskoye honey I loved to spoon in thick dollops on my </w:t>
      </w:r>
      <w:r w:rsidR="00A9146F" w:rsidRPr="002270A4">
        <w:rPr>
          <w:rStyle w:val="itali0"/>
        </w:rPr>
        <w:t>kasha</w:t>
      </w:r>
      <w:r w:rsidRPr="0004324F">
        <w:rPr>
          <w:sz w:val="22"/>
          <w:szCs w:val="22"/>
        </w:rPr>
        <w:t>. I breathed in deeply, enjoying the fresh air. Come spring in St. Petersburg, the Neva flooded its banks and all the blossom of the scented plants that Father had ordered far and wide from France to Persia could not blot out the musty smell</w:t>
      </w:r>
      <w:r w:rsidR="008F10E0" w:rsidRPr="0004324F">
        <w:rPr>
          <w:sz w:val="22"/>
          <w:szCs w:val="22"/>
        </w:rPr>
        <w:t xml:space="preserve"> that reigned </w:t>
      </w:r>
      <w:r w:rsidRPr="0004324F">
        <w:rPr>
          <w:sz w:val="22"/>
          <w:szCs w:val="22"/>
        </w:rPr>
        <w:t xml:space="preserve">once the water receded. It blended with the whiff of rotten market leftovers and clotted blood </w:t>
      </w:r>
      <w:r w:rsidR="00AD4F12" w:rsidRPr="0004324F">
        <w:rPr>
          <w:sz w:val="22"/>
          <w:szCs w:val="22"/>
        </w:rPr>
        <w:t xml:space="preserve">on </w:t>
      </w:r>
      <w:r w:rsidRPr="0004324F">
        <w:rPr>
          <w:sz w:val="22"/>
          <w:szCs w:val="22"/>
        </w:rPr>
        <w:t xml:space="preserve">the gallows, which as a warning to the Russian people were </w:t>
      </w:r>
      <w:r w:rsidR="00AD4F12" w:rsidRPr="0004324F">
        <w:rPr>
          <w:sz w:val="22"/>
          <w:szCs w:val="22"/>
        </w:rPr>
        <w:t xml:space="preserve">habitually </w:t>
      </w:r>
      <w:r w:rsidRPr="0004324F">
        <w:rPr>
          <w:sz w:val="22"/>
          <w:szCs w:val="22"/>
        </w:rPr>
        <w:t>situated on all the busiest squares and crossroads.</w:t>
      </w:r>
    </w:p>
    <w:p w:rsidR="00CC6F96" w:rsidRPr="0004324F" w:rsidRDefault="00CC6F96" w:rsidP="002270A4">
      <w:pPr>
        <w:pStyle w:val="Body-TextTx"/>
      </w:pPr>
      <w:r w:rsidRPr="0004324F">
        <w:rPr>
          <w:sz w:val="22"/>
        </w:rPr>
        <w:t xml:space="preserve">“What is this?” </w:t>
      </w:r>
      <w:r w:rsidR="00FB0BC2" w:rsidRPr="0004324F">
        <w:rPr>
          <w:sz w:val="22"/>
        </w:rPr>
        <w:t>I asked</w:t>
      </w:r>
      <w:r w:rsidR="00AD4F12" w:rsidRPr="0004324F">
        <w:rPr>
          <w:sz w:val="22"/>
        </w:rPr>
        <w:t xml:space="preserve">, </w:t>
      </w:r>
      <w:r w:rsidR="00FB0BC2" w:rsidRPr="0004324F">
        <w:rPr>
          <w:sz w:val="22"/>
        </w:rPr>
        <w:t>stopp</w:t>
      </w:r>
      <w:r w:rsidR="00AD4F12" w:rsidRPr="0004324F">
        <w:rPr>
          <w:sz w:val="22"/>
        </w:rPr>
        <w:t>ing</w:t>
      </w:r>
      <w:r w:rsidR="00FB0BC2" w:rsidRPr="0004324F">
        <w:rPr>
          <w:sz w:val="22"/>
        </w:rPr>
        <w:t xml:space="preserve"> at a big stone just outside the kitchen door</w:t>
      </w:r>
      <w:r w:rsidR="00AD4F12" w:rsidRPr="0004324F">
        <w:rPr>
          <w:sz w:val="22"/>
        </w:rPr>
        <w:t xml:space="preserve">. At the back entrance to the palace </w:t>
      </w:r>
      <w:r w:rsidR="00FB0BC2" w:rsidRPr="0004324F">
        <w:rPr>
          <w:sz w:val="22"/>
        </w:rPr>
        <w:t>the cook welcomed deliveries during the day, whil</w:t>
      </w:r>
      <w:r w:rsidR="00AD4F12" w:rsidRPr="0004324F">
        <w:rPr>
          <w:sz w:val="22"/>
        </w:rPr>
        <w:t>e</w:t>
      </w:r>
      <w:r w:rsidR="00FB0BC2" w:rsidRPr="0004324F">
        <w:rPr>
          <w:sz w:val="22"/>
        </w:rPr>
        <w:t xml:space="preserve"> </w:t>
      </w:r>
      <w:r w:rsidR="00C120F6" w:rsidRPr="0004324F">
        <w:rPr>
          <w:sz w:val="22"/>
        </w:rPr>
        <w:t xml:space="preserve">at night </w:t>
      </w:r>
      <w:r w:rsidR="00FB0BC2" w:rsidRPr="0004324F">
        <w:rPr>
          <w:sz w:val="22"/>
        </w:rPr>
        <w:t xml:space="preserve">thieves among the </w:t>
      </w:r>
      <w:r w:rsidR="00AD4F12" w:rsidRPr="0004324F">
        <w:rPr>
          <w:sz w:val="22"/>
        </w:rPr>
        <w:t xml:space="preserve">household servants </w:t>
      </w:r>
      <w:r w:rsidR="00FB0BC2" w:rsidRPr="0004324F">
        <w:rPr>
          <w:sz w:val="22"/>
        </w:rPr>
        <w:t>sold off their loot.</w:t>
      </w:r>
    </w:p>
    <w:p w:rsidR="00CC6F96" w:rsidRPr="0004324F" w:rsidRDefault="00CC6F96" w:rsidP="002270A4">
      <w:pPr>
        <w:pStyle w:val="Body-TextTx"/>
      </w:pPr>
      <w:r w:rsidRPr="0004324F">
        <w:t xml:space="preserve">“That is where the kitchen maids whet their knives. Look, the stone is all chipped and pock-marked,” </w:t>
      </w:r>
      <w:r w:rsidR="00C120F6" w:rsidRPr="0004324F">
        <w:t>Anoushka told me</w:t>
      </w:r>
    </w:p>
    <w:p w:rsidR="00CC6F96" w:rsidRPr="0004324F" w:rsidRDefault="00CC6F96" w:rsidP="002270A4">
      <w:pPr>
        <w:pStyle w:val="Body-TextTx"/>
      </w:pPr>
      <w:r w:rsidRPr="0004324F">
        <w:lastRenderedPageBreak/>
        <w:t>“I know that</w:t>
      </w:r>
      <w:r w:rsidR="00160408" w:rsidRPr="0004324F">
        <w:t>,</w:t>
      </w:r>
      <w:r w:rsidRPr="0004324F">
        <w:t>”</w:t>
      </w:r>
      <w:r w:rsidR="00FB0BC2" w:rsidRPr="0004324F">
        <w:t xml:space="preserve"> I said impatiently.</w:t>
      </w:r>
      <w:r w:rsidRPr="0004324F">
        <w:t xml:space="preserve"> “But why is there a plate with pancakes and sour milk set on top of it?”</w:t>
      </w:r>
    </w:p>
    <w:p w:rsidR="00CC6F96" w:rsidRPr="0004324F" w:rsidRDefault="00CC6F96" w:rsidP="002270A4">
      <w:pPr>
        <w:pStyle w:val="Body-TextTx"/>
      </w:pPr>
      <w:r w:rsidRPr="0004324F">
        <w:t xml:space="preserve">“Already hungry again? Hold yourself back,” </w:t>
      </w:r>
      <w:r w:rsidR="00FB0BC2" w:rsidRPr="0004324F">
        <w:t xml:space="preserve">Anoushka teased me. The thick pancake was dripping with honey; just add a sprinkle of nuts and it would be perfect </w:t>
      </w:r>
      <w:r w:rsidR="00C120F6" w:rsidRPr="0004324F">
        <w:t xml:space="preserve">for me </w:t>
      </w:r>
      <w:r w:rsidR="00FB0BC2" w:rsidRPr="0004324F">
        <w:t>after the long hours on the road!</w:t>
      </w:r>
    </w:p>
    <w:p w:rsidR="00CC6F96" w:rsidRPr="0004324F" w:rsidRDefault="00CC6F96" w:rsidP="002270A4">
      <w:pPr>
        <w:pStyle w:val="Body-TextTx"/>
      </w:pPr>
      <w:r w:rsidRPr="0004324F">
        <w:t xml:space="preserve">“You should have some, beanpole!” </w:t>
      </w:r>
      <w:r w:rsidR="00FB0BC2" w:rsidRPr="0004324F">
        <w:t>I countered, and we started to tussle</w:t>
      </w:r>
      <w:r w:rsidR="00C120F6" w:rsidRPr="0004324F">
        <w:t xml:space="preserve"> together</w:t>
      </w:r>
      <w:r w:rsidR="00FB0BC2" w:rsidRPr="0004324F">
        <w:t>, giggling.</w:t>
      </w:r>
    </w:p>
    <w:p w:rsidR="00CC6F96" w:rsidRPr="0004324F" w:rsidRDefault="00CC6F96" w:rsidP="002270A4">
      <w:pPr>
        <w:pStyle w:val="Body-TextTx"/>
      </w:pPr>
      <w:r w:rsidRPr="0004324F">
        <w:t xml:space="preserve">“Yes, girls, hold yourselves back! This is an offering.” </w:t>
      </w:r>
      <w:r w:rsidR="00FB0BC2" w:rsidRPr="0004324F">
        <w:t xml:space="preserve">Mother appeared on the kitchen </w:t>
      </w:r>
      <w:r w:rsidR="006F6CBA" w:rsidRPr="0004324F">
        <w:t>threshold;</w:t>
      </w:r>
      <w:r w:rsidR="00FB0BC2" w:rsidRPr="0004324F">
        <w:t xml:space="preserve"> her pale cheeks </w:t>
      </w:r>
      <w:r w:rsidR="00C120F6" w:rsidRPr="0004324F">
        <w:t xml:space="preserve">were </w:t>
      </w:r>
      <w:r w:rsidR="00FB0BC2" w:rsidRPr="0004324F">
        <w:t xml:space="preserve">already flushed with faint </w:t>
      </w:r>
      <w:r w:rsidR="00F9572B" w:rsidRPr="0004324F">
        <w:t>color</w:t>
      </w:r>
      <w:r w:rsidR="00FB0BC2" w:rsidRPr="0004324F">
        <w:t xml:space="preserve"> now that the endless lurching was over. She lacked all airs and graces, moving about as casually as if she w</w:t>
      </w:r>
      <w:r w:rsidR="00C120F6" w:rsidRPr="0004324F">
        <w:t>ere</w:t>
      </w:r>
      <w:r w:rsidR="00FB0BC2" w:rsidRPr="0004324F">
        <w:t xml:space="preserve"> still a serf living in a tiny Baltic </w:t>
      </w:r>
      <w:r w:rsidR="00A9146F" w:rsidRPr="002270A4">
        <w:rPr>
          <w:rStyle w:val="itali0"/>
        </w:rPr>
        <w:t>isba,</w:t>
      </w:r>
      <w:r w:rsidR="00FB0BC2" w:rsidRPr="0004324F">
        <w:t xml:space="preserve"> owning nothing but the clothes on her body.</w:t>
      </w:r>
      <w:r w:rsidRPr="0004324F">
        <w:t xml:space="preserve"> “Don’t you know that the Domovoi rules the woods of Kolomenskoye?”</w:t>
      </w:r>
    </w:p>
    <w:p w:rsidR="00CC6F96" w:rsidRPr="0004324F" w:rsidRDefault="00CC6F96" w:rsidP="002270A4">
      <w:pPr>
        <w:pStyle w:val="Body-TextTx"/>
      </w:pPr>
      <w:r w:rsidRPr="0004324F">
        <w:t xml:space="preserve">“The Domovoi?” </w:t>
      </w:r>
      <w:r w:rsidR="00FB0BC2" w:rsidRPr="0004324F">
        <w:t>I asked, still eying the pancake</w:t>
      </w:r>
      <w:r w:rsidR="006362E6" w:rsidRPr="0004324F">
        <w:t xml:space="preserve">, and remembered one of </w:t>
      </w:r>
      <w:r w:rsidR="00A057CC" w:rsidRPr="0004324F">
        <w:t>Illinchaya</w:t>
      </w:r>
      <w:r w:rsidRPr="0004324F">
        <w:t>’s</w:t>
      </w:r>
      <w:r w:rsidR="006362E6" w:rsidRPr="0004324F">
        <w:t xml:space="preserve"> fairy stories</w:t>
      </w:r>
      <w:r w:rsidR="00FB0BC2" w:rsidRPr="0004324F">
        <w:t>.</w:t>
      </w:r>
      <w:r w:rsidRPr="0004324F">
        <w:t xml:space="preserve"> “The spirit of the woods?”</w:t>
      </w:r>
    </w:p>
    <w:p w:rsidR="00CC6F96" w:rsidRPr="0004324F" w:rsidRDefault="00CC6F96" w:rsidP="002270A4">
      <w:pPr>
        <w:pStyle w:val="Body-TextTx"/>
      </w:pPr>
      <w:r w:rsidRPr="0004324F">
        <w:t xml:space="preserve">“Yes. His heart breaks with every tree that is felled. Imagine </w:t>
      </w:r>
      <w:r w:rsidRPr="0004324F">
        <w:lastRenderedPageBreak/>
        <w:t xml:space="preserve">the forest that had to give way for Tsar Alexis to build Kolomenskoye here. Illinchaya wants the Domovoi appeased,” </w:t>
      </w:r>
      <w:r w:rsidR="006362E6" w:rsidRPr="0004324F">
        <w:t>Mother</w:t>
      </w:r>
      <w:r w:rsidR="00FB0BC2" w:rsidRPr="0004324F">
        <w:t xml:space="preserve"> said</w:t>
      </w:r>
      <w:r w:rsidR="00C120F6" w:rsidRPr="0004324F">
        <w:t>. She</w:t>
      </w:r>
      <w:r w:rsidR="00877657" w:rsidRPr="0004324F">
        <w:t xml:space="preserve"> </w:t>
      </w:r>
      <w:r w:rsidR="00C120F6" w:rsidRPr="0004324F">
        <w:t>was</w:t>
      </w:r>
      <w:r w:rsidR="00FB0BC2" w:rsidRPr="0004324F">
        <w:t xml:space="preserve"> smiling at the </w:t>
      </w:r>
      <w:r w:rsidR="00A057CC" w:rsidRPr="0004324F">
        <w:t>housekeeper</w:t>
      </w:r>
      <w:r w:rsidRPr="0004324F">
        <w:t>’s</w:t>
      </w:r>
      <w:r w:rsidR="00FB0BC2" w:rsidRPr="0004324F">
        <w:t xml:space="preserve"> belief in old myths and </w:t>
      </w:r>
      <w:r w:rsidR="00F9572B" w:rsidRPr="0004324F">
        <w:t>fairytale</w:t>
      </w:r>
      <w:r w:rsidR="00FB0BC2" w:rsidRPr="0004324F">
        <w:t xml:space="preserve">s. </w:t>
      </w:r>
      <w:r w:rsidR="006362E6" w:rsidRPr="0004324F">
        <w:t>Seeing her like th</w:t>
      </w:r>
      <w:r w:rsidR="00C120F6" w:rsidRPr="0004324F">
        <w:t>is</w:t>
      </w:r>
      <w:r w:rsidR="006362E6" w:rsidRPr="0004324F">
        <w:t>, m</w:t>
      </w:r>
      <w:r w:rsidR="00FB0BC2" w:rsidRPr="0004324F">
        <w:t xml:space="preserve">y mood soared: Mother </w:t>
      </w:r>
      <w:r w:rsidR="00C120F6" w:rsidRPr="0004324F">
        <w:t>w</w:t>
      </w:r>
      <w:r w:rsidR="00FB0BC2" w:rsidRPr="0004324F">
        <w:t xml:space="preserve">ould </w:t>
      </w:r>
      <w:r w:rsidR="00C120F6" w:rsidRPr="0004324F">
        <w:t xml:space="preserve">surely </w:t>
      </w:r>
      <w:r w:rsidR="00FB0BC2" w:rsidRPr="0004324F">
        <w:t>be able heal</w:t>
      </w:r>
      <w:r w:rsidR="00C120F6" w:rsidRPr="0004324F">
        <w:t xml:space="preserve"> here, and she</w:t>
      </w:r>
      <w:r w:rsidR="00FB0BC2" w:rsidRPr="0004324F">
        <w:t xml:space="preserve"> might even have another son, despite the </w:t>
      </w:r>
      <w:r w:rsidR="00A057CC" w:rsidRPr="0004324F">
        <w:t>doctor</w:t>
      </w:r>
      <w:r w:rsidRPr="0004324F">
        <w:t>’s</w:t>
      </w:r>
      <w:r w:rsidR="00FB0BC2" w:rsidRPr="0004324F">
        <w:t xml:space="preserve"> gloomy verdict.</w:t>
      </w:r>
    </w:p>
    <w:p w:rsidR="00CC6F96" w:rsidRPr="0004324F" w:rsidRDefault="00CC6F96" w:rsidP="002270A4">
      <w:pPr>
        <w:pStyle w:val="Body-TextTx"/>
      </w:pPr>
      <w:r w:rsidRPr="0004324F">
        <w:t xml:space="preserve">“Indeed! I appease all spirits!” </w:t>
      </w:r>
      <w:r w:rsidR="00FB0BC2" w:rsidRPr="0004324F">
        <w:t xml:space="preserve">Illinchaya appeared behind </w:t>
      </w:r>
      <w:r w:rsidR="00C120F6" w:rsidRPr="0004324F">
        <w:t>M</w:t>
      </w:r>
      <w:r w:rsidR="00FB0BC2" w:rsidRPr="0004324F">
        <w:t>other.</w:t>
      </w:r>
      <w:r w:rsidRPr="0004324F">
        <w:t xml:space="preserve"> “Kolomenskoye is old earth and alive with them.” </w:t>
      </w:r>
      <w:r w:rsidR="006362E6" w:rsidRPr="0004324F">
        <w:t xml:space="preserve">My heart </w:t>
      </w:r>
      <w:r w:rsidR="00F9572B" w:rsidRPr="0004324F">
        <w:t>leaped</w:t>
      </w:r>
      <w:r w:rsidR="006362E6" w:rsidRPr="0004324F">
        <w:t xml:space="preserve"> when I saw her</w:t>
      </w:r>
      <w:r w:rsidR="007B5B41" w:rsidRPr="0004324F">
        <w:t xml:space="preserve">. Despite the years that had passed, and in which Anoushka and I had turned from little girls to young women, </w:t>
      </w:r>
      <w:r w:rsidR="00C120F6" w:rsidRPr="0004324F">
        <w:t xml:space="preserve">our childhood nurse </w:t>
      </w:r>
      <w:r w:rsidR="007B5B41" w:rsidRPr="0004324F">
        <w:t>s</w:t>
      </w:r>
      <w:r w:rsidR="00FB0BC2" w:rsidRPr="0004324F">
        <w:t xml:space="preserve">he seemed unchanged. Her cheeks were red-veined, and her broad face flushed; she </w:t>
      </w:r>
      <w:r w:rsidR="00C120F6" w:rsidRPr="0004324F">
        <w:t>seemed out</w:t>
      </w:r>
      <w:r w:rsidR="00FB0BC2" w:rsidRPr="0004324F">
        <w:t xml:space="preserve"> of breath from climbing just two or three shallow steps. </w:t>
      </w:r>
      <w:r w:rsidR="007B5B41" w:rsidRPr="0004324F">
        <w:t>H</w:t>
      </w:r>
      <w:r w:rsidR="00FB0BC2" w:rsidRPr="0004324F">
        <w:t xml:space="preserve">er clothing brazenly </w:t>
      </w:r>
      <w:r w:rsidR="008F10E0" w:rsidRPr="0004324F">
        <w:t>defied</w:t>
      </w:r>
      <w:r w:rsidR="00FB0BC2" w:rsidRPr="0004324F">
        <w:t xml:space="preserve"> </w:t>
      </w:r>
      <w:r w:rsidR="00A057CC" w:rsidRPr="0004324F">
        <w:t>Father</w:t>
      </w:r>
      <w:r w:rsidRPr="0004324F">
        <w:t>’s</w:t>
      </w:r>
      <w:r w:rsidR="00FB0BC2" w:rsidRPr="0004324F">
        <w:t xml:space="preserve"> laws. He had ordered all Russian</w:t>
      </w:r>
      <w:r w:rsidR="00C120F6" w:rsidRPr="0004324F">
        <w:t>s</w:t>
      </w:r>
      <w:r w:rsidR="00FB0BC2" w:rsidRPr="0004324F">
        <w:t xml:space="preserve"> to dress in the style of the West, even though such clothes were tight and uncomfortable</w:t>
      </w:r>
      <w:r w:rsidR="007B5B41" w:rsidRPr="0004324F">
        <w:t xml:space="preserve"> and </w:t>
      </w:r>
      <w:r w:rsidR="00FB0BC2" w:rsidRPr="0004324F">
        <w:t xml:space="preserve">their thin, cheap cloth was not woven to withstand our weather. Illinchaya wore a long-sleeved linen blouse and a traditional apron dress, the wide, warmly quilted </w:t>
      </w:r>
      <w:r w:rsidR="00A9146F" w:rsidRPr="002270A4">
        <w:rPr>
          <w:rStyle w:val="itali0"/>
        </w:rPr>
        <w:t>sarafan</w:t>
      </w:r>
      <w:r w:rsidR="00FB0BC2" w:rsidRPr="0004324F">
        <w:t>, which she had adorned with intricate floral embroidery. The</w:t>
      </w:r>
      <w:r w:rsidR="008F10E0" w:rsidRPr="0004324F">
        <w:t xml:space="preserve"> patterns </w:t>
      </w:r>
      <w:r w:rsidR="00FB0BC2" w:rsidRPr="0004324F">
        <w:lastRenderedPageBreak/>
        <w:t xml:space="preserve">were like a secret language in Russia. The women of each family had their own, filling long winter evenings with </w:t>
      </w:r>
      <w:r w:rsidR="00C120F6" w:rsidRPr="0004324F">
        <w:t xml:space="preserve">perfecting </w:t>
      </w:r>
      <w:r w:rsidR="00FB0BC2" w:rsidRPr="0004324F">
        <w:t xml:space="preserve">that beautiful craft, while sitting </w:t>
      </w:r>
      <w:r w:rsidR="00C120F6" w:rsidRPr="0004324F">
        <w:t xml:space="preserve">around </w:t>
      </w:r>
      <w:r w:rsidR="00FB0BC2" w:rsidRPr="0004324F">
        <w:t>the warm oven, chatting.</w:t>
      </w:r>
    </w:p>
    <w:p w:rsidR="00CC6F96" w:rsidRPr="0004324F" w:rsidRDefault="00CC6F96" w:rsidP="002270A4">
      <w:pPr>
        <w:pStyle w:val="Body-TextTx"/>
      </w:pPr>
      <w:r w:rsidRPr="0004324F">
        <w:t xml:space="preserve">“Old earth alive with spirits?” </w:t>
      </w:r>
      <w:r w:rsidR="00FB0BC2" w:rsidRPr="0004324F">
        <w:t xml:space="preserve">Anoushka </w:t>
      </w:r>
      <w:r w:rsidR="007B5B41" w:rsidRPr="0004324F">
        <w:t>said, her face flushed.</w:t>
      </w:r>
      <w:r w:rsidRPr="0004324F">
        <w:t xml:space="preserve"> “O</w:t>
      </w:r>
      <w:r w:rsidR="007B5B41" w:rsidRPr="0004324F">
        <w:t>h, I remember</w:t>
      </w:r>
      <w:r w:rsidR="00EF1B30" w:rsidRPr="0004324F">
        <w:t xml:space="preserve"> your </w:t>
      </w:r>
      <w:r w:rsidR="00F9572B" w:rsidRPr="0004324F">
        <w:t>fairytale</w:t>
      </w:r>
      <w:r w:rsidR="00EF1B30" w:rsidRPr="0004324F">
        <w:t xml:space="preserve">s about the witch </w:t>
      </w:r>
      <w:r w:rsidR="007B5B41" w:rsidRPr="0004324F">
        <w:t>Baba Yaga</w:t>
      </w:r>
      <w:r w:rsidR="00E70657" w:rsidRPr="0004324F">
        <w:t>, who</w:t>
      </w:r>
      <w:r w:rsidR="00EF1B30" w:rsidRPr="0004324F">
        <w:t xml:space="preserve">se </w:t>
      </w:r>
      <w:r w:rsidR="007B5B41" w:rsidRPr="0004324F">
        <w:t xml:space="preserve">house </w:t>
      </w:r>
      <w:r w:rsidR="00EF1B30" w:rsidRPr="0004324F">
        <w:t xml:space="preserve">is </w:t>
      </w:r>
      <w:r w:rsidR="00E70657" w:rsidRPr="0004324F">
        <w:t>built from chicken bones</w:t>
      </w:r>
      <w:r w:rsidR="00C120F6" w:rsidRPr="0004324F">
        <w:t>! It</w:t>
      </w:r>
      <w:r w:rsidR="00EF1B30" w:rsidRPr="0004324F">
        <w:t xml:space="preserve"> </w:t>
      </w:r>
      <w:r w:rsidR="007B5B41" w:rsidRPr="0004324F">
        <w:t>rests on three pillars and spins with the sun. Then there are the Leshy, mischievous rascals, who le</w:t>
      </w:r>
      <w:r w:rsidR="00EF1B30" w:rsidRPr="0004324F">
        <w:t>a</w:t>
      </w:r>
      <w:r w:rsidR="007B5B41" w:rsidRPr="0004324F">
        <w:t>d people astray with their prophecies</w:t>
      </w:r>
      <w:r w:rsidR="0007484E" w:rsidRPr="0004324F">
        <w:t>—</w:t>
      </w:r>
      <w:r w:rsidRPr="0004324F">
        <w:t>”</w:t>
      </w:r>
    </w:p>
    <w:p w:rsidR="00CC6F96" w:rsidRPr="0004324F" w:rsidRDefault="00CC6F96" w:rsidP="002270A4">
      <w:pPr>
        <w:pStyle w:val="Body-TextTx"/>
      </w:pPr>
      <w:r w:rsidRPr="0004324F">
        <w:t>“</w:t>
      </w:r>
      <w:r w:rsidR="007B5B41" w:rsidRPr="0004324F">
        <w:t>The</w:t>
      </w:r>
      <w:r w:rsidR="00EF1B30" w:rsidRPr="0004324F">
        <w:t>se</w:t>
      </w:r>
      <w:r w:rsidR="007B5B41" w:rsidRPr="0004324F">
        <w:t xml:space="preserve"> are not </w:t>
      </w:r>
      <w:r w:rsidR="00F9572B" w:rsidRPr="0004324F">
        <w:t>fairytale</w:t>
      </w:r>
      <w:r w:rsidR="007B5B41" w:rsidRPr="0004324F">
        <w:t>s</w:t>
      </w:r>
      <w:r w:rsidRPr="0004324F">
        <w:t xml:space="preserve">,” </w:t>
      </w:r>
      <w:r w:rsidR="007B5B41" w:rsidRPr="0004324F">
        <w:t>Illinchaya frowned.</w:t>
      </w:r>
    </w:p>
    <w:p w:rsidR="00CC6F96" w:rsidRPr="0004324F" w:rsidRDefault="00CC6F96" w:rsidP="002270A4">
      <w:pPr>
        <w:pStyle w:val="Body-TextTx"/>
      </w:pPr>
      <w:r w:rsidRPr="0004324F">
        <w:t xml:space="preserve">“Old earth? What rubbish,” </w:t>
      </w:r>
      <w:r w:rsidR="00FB0BC2" w:rsidRPr="0004324F">
        <w:t xml:space="preserve">laughed </w:t>
      </w:r>
      <w:r w:rsidRPr="0004324F">
        <w:t>d’A</w:t>
      </w:r>
      <w:r w:rsidR="00FB0BC2" w:rsidRPr="0004324F">
        <w:t>costa, suddenly appear</w:t>
      </w:r>
      <w:r w:rsidR="00C120F6" w:rsidRPr="0004324F">
        <w:t>ing</w:t>
      </w:r>
      <w:r w:rsidR="00FB0BC2" w:rsidRPr="0004324F">
        <w:t xml:space="preserve"> from behind Mother</w:t>
      </w:r>
      <w:r w:rsidR="00EF1B30" w:rsidRPr="0004324F">
        <w:t xml:space="preserve">, as always </w:t>
      </w:r>
      <w:r w:rsidR="00FB0BC2" w:rsidRPr="0004324F">
        <w:t>sliding in and out of places in the blink of an eye.</w:t>
      </w:r>
      <w:r w:rsidRPr="0004324F">
        <w:t xml:space="preserve"> “Silly superstitions, invented to torment the peasants</w:t>
      </w:r>
      <w:r w:rsidR="006D54CB" w:rsidRPr="0004324F">
        <w:t>’</w:t>
      </w:r>
      <w:r w:rsidRPr="0004324F">
        <w:t xml:space="preserve"> </w:t>
      </w:r>
      <w:r w:rsidR="00FB0BC2" w:rsidRPr="0004324F">
        <w:t xml:space="preserve">so as to squeeze the last </w:t>
      </w:r>
      <w:r w:rsidR="00A9146F" w:rsidRPr="002270A4">
        <w:rPr>
          <w:rStyle w:val="itali0"/>
        </w:rPr>
        <w:t>kopeck</w:t>
      </w:r>
      <w:r w:rsidR="00FB0BC2" w:rsidRPr="0004324F">
        <w:t xml:space="preserve"> from them</w:t>
      </w:r>
      <w:r w:rsidRPr="0004324F">
        <w:t>.</w:t>
      </w:r>
      <w:r w:rsidR="003B14D3" w:rsidRPr="0004324F">
        <w:t>”</w:t>
      </w:r>
      <w:r w:rsidRPr="0004324F">
        <w:t xml:space="preserve"> </w:t>
      </w:r>
      <w:r w:rsidR="00FB0BC2" w:rsidRPr="0004324F">
        <w:t>He raised his caterpillar eyebrows at Illinchaya and made the coins rattle in his pockets, like a bear-baiter taking wagers at a spring fair.</w:t>
      </w:r>
    </w:p>
    <w:p w:rsidR="00CC6F96" w:rsidRPr="0004324F" w:rsidRDefault="00CC6F96" w:rsidP="002270A4">
      <w:pPr>
        <w:pStyle w:val="Body-TextTx"/>
      </w:pPr>
      <w:r w:rsidRPr="0004324F">
        <w:t xml:space="preserve">“Silence, imp,” </w:t>
      </w:r>
      <w:r w:rsidR="00FB0BC2" w:rsidRPr="0004324F">
        <w:t>Illinchaya scolded.</w:t>
      </w:r>
      <w:r w:rsidRPr="0004324F">
        <w:t xml:space="preserve"> “I must properly greet the Tsarevny!” </w:t>
      </w:r>
      <w:r w:rsidR="00FB0BC2" w:rsidRPr="0004324F">
        <w:t xml:space="preserve">She curtsied deeply to us, kissing our fingers, and pressing the back of our hands to her forehead, while murmuring blessings; her ruffled cap, which covered her white-blonde hair, </w:t>
      </w:r>
      <w:r w:rsidR="00FB0BC2" w:rsidRPr="0004324F">
        <w:lastRenderedPageBreak/>
        <w:t>brushed my wrist. She rose, smiling broadly, showing her dozen or so remaining teeth:</w:t>
      </w:r>
      <w:r w:rsidRPr="0004324F">
        <w:t xml:space="preserve"> “Anoushka Petrovna and Elizabeth Petrovna: welcome back to Kolomenskoye. It is for the saddest reason that you come—may God have mercy on another of your brothers</w:t>
      </w:r>
      <w:r w:rsidR="00525DB6" w:rsidRPr="0004324F">
        <w:t>’</w:t>
      </w:r>
      <w:r w:rsidRPr="0004324F">
        <w:t xml:space="preserve"> </w:t>
      </w:r>
      <w:r w:rsidR="00FB0BC2" w:rsidRPr="0004324F">
        <w:t>little soul</w:t>
      </w:r>
      <w:r w:rsidR="0007484E" w:rsidRPr="0004324F">
        <w:t>—</w:t>
      </w:r>
      <w:r w:rsidR="00FB0BC2" w:rsidRPr="0004324F">
        <w:t>but the house, and all of us, greet you with love and loyalty</w:t>
      </w:r>
      <w:r w:rsidRPr="0004324F">
        <w:t>.</w:t>
      </w:r>
      <w:r w:rsidR="00525DB6" w:rsidRPr="0004324F">
        <w:t>”</w:t>
      </w:r>
    </w:p>
    <w:p w:rsidR="00A9146F" w:rsidRPr="0004324F" w:rsidRDefault="00FB0BC2" w:rsidP="002270A4">
      <w:pPr>
        <w:pStyle w:val="Body-TextTx"/>
      </w:pPr>
      <w:r w:rsidRPr="0004324F">
        <w:t>Anoushka and I swapped a quick glance</w:t>
      </w:r>
      <w:r w:rsidR="0007484E" w:rsidRPr="0004324F">
        <w:t>—</w:t>
      </w:r>
      <w:r w:rsidRPr="0004324F">
        <w:t>normally,</w:t>
      </w:r>
      <w:r w:rsidR="00F9572B" w:rsidRPr="0004324F">
        <w:t xml:space="preserve"> noone</w:t>
      </w:r>
      <w:r w:rsidRPr="0004324F">
        <w:t xml:space="preserve"> dared spell out </w:t>
      </w:r>
      <w:r w:rsidR="00A057CC" w:rsidRPr="0004324F">
        <w:t>Mother</w:t>
      </w:r>
      <w:r w:rsidR="00CC6F96" w:rsidRPr="0004324F">
        <w:t>’s</w:t>
      </w:r>
      <w:r w:rsidRPr="0004324F">
        <w:t xml:space="preserve"> misfortune </w:t>
      </w:r>
      <w:r w:rsidR="00C120F6" w:rsidRPr="0004324F">
        <w:t xml:space="preserve">in </w:t>
      </w:r>
      <w:r w:rsidRPr="0004324F">
        <w:t xml:space="preserve">having buried six sons altogether, some straight after birth, </w:t>
      </w:r>
      <w:r w:rsidR="00C120F6" w:rsidRPr="0004324F">
        <w:t>others living just a</w:t>
      </w:r>
      <w:r w:rsidRPr="0004324F">
        <w:t xml:space="preserve"> couple of years. Yet </w:t>
      </w:r>
      <w:r w:rsidR="00A057CC" w:rsidRPr="0004324F">
        <w:t>Illinchaya</w:t>
      </w:r>
      <w:r w:rsidR="00CC6F96" w:rsidRPr="0004324F">
        <w:t>’s</w:t>
      </w:r>
      <w:r w:rsidRPr="0004324F">
        <w:t xml:space="preserve"> </w:t>
      </w:r>
      <w:r w:rsidR="00E70657" w:rsidRPr="0004324F">
        <w:t xml:space="preserve">years of service and </w:t>
      </w:r>
      <w:r w:rsidRPr="0004324F">
        <w:t>utter lack of malice excused a lot, and so we rushed forward to embrace her</w:t>
      </w:r>
      <w:r w:rsidR="00C120F6" w:rsidRPr="0004324F">
        <w:t>.</w:t>
      </w:r>
    </w:p>
    <w:p w:rsidR="00CC6F96" w:rsidRPr="0004324F" w:rsidRDefault="00FB0BC2" w:rsidP="002270A4">
      <w:pPr>
        <w:pStyle w:val="Body-TextTx"/>
      </w:pPr>
      <w:r w:rsidRPr="0004324F">
        <w:t>She clapped her callused hands and spread her strong arms, exclaiming:</w:t>
      </w:r>
      <w:r w:rsidR="00CC6F96" w:rsidRPr="0004324F">
        <w:t xml:space="preserve"> “Finally! The day you moved away from Kolomenskoye, to be grown up and important, you took my soul with you. Oh, I might burst with joy!” </w:t>
      </w:r>
      <w:r w:rsidRPr="0004324F">
        <w:t xml:space="preserve">Then she clamped us in an embrace like a vice, and we had to struggle free, giggling, as we had done as little girls, when her affection had </w:t>
      </w:r>
      <w:r w:rsidR="00C120F6" w:rsidRPr="0004324F">
        <w:t>grown too much for us to bear</w:t>
      </w:r>
      <w:r w:rsidRPr="0004324F">
        <w:t xml:space="preserve">. Illinchaya dabbed </w:t>
      </w:r>
      <w:r w:rsidR="00C120F6" w:rsidRPr="0004324F">
        <w:t xml:space="preserve">at </w:t>
      </w:r>
      <w:r w:rsidRPr="0004324F">
        <w:t xml:space="preserve">her </w:t>
      </w:r>
      <w:r w:rsidR="00C120F6" w:rsidRPr="0004324F">
        <w:t>narrow</w:t>
      </w:r>
      <w:r w:rsidRPr="0004324F">
        <w:t>, light blue eyes, which sp</w:t>
      </w:r>
      <w:r w:rsidR="00C120F6" w:rsidRPr="0004324F">
        <w:t>outed</w:t>
      </w:r>
      <w:r w:rsidRPr="0004324F">
        <w:t xml:space="preserve"> tears. Like many Russians of Finnish descent, she was almost uncannily pale and fair.</w:t>
      </w:r>
      <w:r w:rsidR="00CC6F96" w:rsidRPr="0004324F">
        <w:t xml:space="preserve"> “H</w:t>
      </w:r>
      <w:r w:rsidRPr="0004324F">
        <w:t xml:space="preserve">ow tall and beautiful you are. If my eyes </w:t>
      </w:r>
      <w:r w:rsidRPr="0004324F">
        <w:lastRenderedPageBreak/>
        <w:t xml:space="preserve">do not </w:t>
      </w:r>
      <w:r w:rsidR="00F9572B" w:rsidRPr="0004324F">
        <w:t>recognize</w:t>
      </w:r>
      <w:r w:rsidRPr="0004324F">
        <w:t xml:space="preserve"> you any longer, my heart always will. Soon, I pray, I will cook a feast for your weddings</w:t>
      </w:r>
      <w:r w:rsidR="00CC6F96" w:rsidRPr="0004324F">
        <w:t>.”</w:t>
      </w:r>
    </w:p>
    <w:p w:rsidR="00CC6F96" w:rsidRPr="0004324F" w:rsidRDefault="00CC6F96" w:rsidP="002270A4">
      <w:pPr>
        <w:pStyle w:val="Body-TextTx"/>
      </w:pPr>
      <w:r w:rsidRPr="0004324F">
        <w:t xml:space="preserve">“Oh, I wish that could be so,” </w:t>
      </w:r>
      <w:r w:rsidR="00FB0BC2" w:rsidRPr="0004324F">
        <w:t>Anoushka said, shyly eyeing Mother, who smiled enigmatically and answered:</w:t>
      </w:r>
      <w:r w:rsidRPr="0004324F">
        <w:t xml:space="preserve"> “Who knows what the future holds for my lucky girls.”</w:t>
      </w:r>
    </w:p>
    <w:p w:rsidR="00CC6F96" w:rsidRPr="0004324F" w:rsidRDefault="00FB0BC2" w:rsidP="002270A4">
      <w:pPr>
        <w:pStyle w:val="Body-TextTx"/>
      </w:pPr>
      <w:r w:rsidRPr="0004324F">
        <w:t xml:space="preserve">At that I could not </w:t>
      </w:r>
      <w:r w:rsidR="00C120F6" w:rsidRPr="0004324F">
        <w:t>stop my eyes from welling up in tears.</w:t>
      </w:r>
      <w:r w:rsidR="0007484E" w:rsidRPr="0004324F">
        <w:t xml:space="preserve"> </w:t>
      </w:r>
      <w:r w:rsidRPr="0004324F">
        <w:t>Mother turned to me, surprised:</w:t>
      </w:r>
      <w:r w:rsidR="00CC6F96" w:rsidRPr="0004324F">
        <w:t xml:space="preserve"> “What is it, Lizenka?”</w:t>
      </w:r>
    </w:p>
    <w:p w:rsidR="00CC6F96" w:rsidRPr="0004324F" w:rsidRDefault="00FB0BC2" w:rsidP="002270A4">
      <w:pPr>
        <w:pStyle w:val="Body-TextTx"/>
      </w:pPr>
      <w:r w:rsidRPr="0004324F">
        <w:t>Anoushka put her arm around my shoulders, full of silent understanding.</w:t>
      </w:r>
    </w:p>
    <w:p w:rsidR="00A9146F" w:rsidRPr="0004324F" w:rsidRDefault="00CC6F96" w:rsidP="002270A4">
      <w:pPr>
        <w:pStyle w:val="Body-TextTx"/>
      </w:pPr>
      <w:r w:rsidRPr="0004324F">
        <w:t xml:space="preserve">“I am just so glad that we are all together. All will be well again. I know it,” </w:t>
      </w:r>
      <w:r w:rsidR="00FB0BC2" w:rsidRPr="0004324F">
        <w:t xml:space="preserve">I cried, before we all </w:t>
      </w:r>
      <w:r w:rsidR="00027D37" w:rsidRPr="0004324F">
        <w:t>began to sob and embrace</w:t>
      </w:r>
      <w:r w:rsidR="00FB0BC2" w:rsidRPr="0004324F">
        <w:t xml:space="preserve">: Anoushka and me, </w:t>
      </w:r>
      <w:r w:rsidR="00027D37" w:rsidRPr="0004324F">
        <w:t>T</w:t>
      </w:r>
      <w:r w:rsidR="00FB0BC2" w:rsidRPr="0004324F">
        <w:t xml:space="preserve">sarevny of All the Russias, my mother, the </w:t>
      </w:r>
      <w:r w:rsidR="0080446D" w:rsidRPr="0004324F">
        <w:t>T</w:t>
      </w:r>
      <w:r w:rsidR="00FB0BC2" w:rsidRPr="0004324F">
        <w:t xml:space="preserve">saritsa, and Illinchaya, the cook, holding each other close, while </w:t>
      </w:r>
      <w:r w:rsidRPr="0004324F">
        <w:t>d’A</w:t>
      </w:r>
      <w:r w:rsidR="00FB0BC2" w:rsidRPr="0004324F">
        <w:t xml:space="preserve">costa sunk on the stone next to the pancakes, </w:t>
      </w:r>
      <w:r w:rsidR="00027D37" w:rsidRPr="0004324F">
        <w:t>lamenting out loud in the fashion of his Mediterranean people, bleating away, all snot and tears, his funny little face scrunched up.</w:t>
      </w:r>
    </w:p>
    <w:p w:rsidR="00A9146F" w:rsidRPr="0004324F" w:rsidRDefault="00A9146F" w:rsidP="00EE1497">
      <w:pPr>
        <w:pStyle w:val="Blank-Space-BreakBsbrk"/>
      </w:pPr>
    </w:p>
    <w:p w:rsidR="00A9146F" w:rsidRPr="0004324F" w:rsidRDefault="00FB0BC2" w:rsidP="002270A4">
      <w:pPr>
        <w:pStyle w:val="Body-TextTx"/>
      </w:pPr>
      <w:r w:rsidRPr="0004324F">
        <w:t xml:space="preserve">Already, the magic of </w:t>
      </w:r>
      <w:r w:rsidR="00A057CC" w:rsidRPr="0004324F">
        <w:t>Kolomenskoye</w:t>
      </w:r>
      <w:r w:rsidR="00CC6F96" w:rsidRPr="0004324F">
        <w:t>’s</w:t>
      </w:r>
      <w:r w:rsidRPr="0004324F">
        <w:t xml:space="preserve"> old earth wove a </w:t>
      </w:r>
      <w:r w:rsidRPr="0004324F">
        <w:lastRenderedPageBreak/>
        <w:t>bond of ease and simplicity</w:t>
      </w:r>
      <w:r w:rsidR="00027D37" w:rsidRPr="0004324F">
        <w:t xml:space="preserve"> between us</w:t>
      </w:r>
      <w:r w:rsidRPr="0004324F">
        <w:t xml:space="preserve">, a thousand threads to its loom, sanctified by our shared sorrow and suffering. </w:t>
      </w:r>
      <w:r w:rsidR="00E70657" w:rsidRPr="0004324F">
        <w:t>Our tears were</w:t>
      </w:r>
      <w:r w:rsidRPr="0004324F">
        <w:t xml:space="preserve"> as </w:t>
      </w:r>
      <w:r w:rsidR="00027D37" w:rsidRPr="0004324F">
        <w:t>much</w:t>
      </w:r>
      <w:r w:rsidR="0007484E" w:rsidRPr="0004324F">
        <w:t xml:space="preserve"> </w:t>
      </w:r>
      <w:r w:rsidR="00027D37" w:rsidRPr="0004324F">
        <w:t xml:space="preserve">of an offering </w:t>
      </w:r>
      <w:r w:rsidRPr="0004324F">
        <w:t xml:space="preserve">to </w:t>
      </w:r>
      <w:r w:rsidR="00027D37" w:rsidRPr="0004324F">
        <w:t xml:space="preserve">peace </w:t>
      </w:r>
      <w:r w:rsidRPr="0004324F">
        <w:t>and friendship as the pancakes on the whetting stone had been. Mother was right</w:t>
      </w:r>
      <w:r w:rsidR="0007484E" w:rsidRPr="0004324F">
        <w:t>—</w:t>
      </w:r>
      <w:r w:rsidRPr="0004324F">
        <w:t xml:space="preserve">we were lucky </w:t>
      </w:r>
      <w:r w:rsidR="00027D37" w:rsidRPr="0004324F">
        <w:t>to be back here.</w:t>
      </w:r>
      <w:r w:rsidR="0007484E" w:rsidRPr="0004324F">
        <w:t xml:space="preserve"> </w:t>
      </w:r>
      <w:r w:rsidRPr="0004324F">
        <w:t>For how often in life do pancakes, honey and sour milk s</w:t>
      </w:r>
      <w:r w:rsidR="00764233" w:rsidRPr="0004324F">
        <w:t>uffice</w:t>
      </w:r>
      <w:r w:rsidRPr="0004324F">
        <w:t xml:space="preserve"> to appease an evil spirit?</w:t>
      </w:r>
    </w:p>
    <w:bookmarkEnd w:id="0"/>
    <w:bookmarkEnd w:id="1"/>
    <w:p w:rsidR="00A9146F" w:rsidRPr="00160408" w:rsidRDefault="00824B65" w:rsidP="00824B65">
      <w:pPr>
        <w:pStyle w:val="Section-Back-Matter-GeneralSBM"/>
      </w:pPr>
      <w:r>
        <w:lastRenderedPageBreak/>
        <w:t>Authors note</w:t>
      </w:r>
    </w:p>
    <w:p w:rsidR="00A9146F" w:rsidRPr="00160408" w:rsidRDefault="00A057CC" w:rsidP="00ED7B66">
      <w:pPr>
        <w:pStyle w:val="TitleTtl"/>
      </w:pPr>
      <w:r w:rsidRPr="00160408">
        <w:t>Author</w:t>
      </w:r>
      <w:r w:rsidR="00CC6F96" w:rsidRPr="00160408">
        <w:t>’s</w:t>
      </w:r>
      <w:r w:rsidR="00B030A8" w:rsidRPr="00160408">
        <w:t xml:space="preserve"> Note</w:t>
      </w:r>
    </w:p>
    <w:p w:rsidR="00A9146F" w:rsidRPr="00DB3B56" w:rsidRDefault="00255423" w:rsidP="00ED7B66">
      <w:pPr>
        <w:pStyle w:val="Body-TextTx"/>
      </w:pPr>
      <w:r w:rsidRPr="00DB3B56">
        <w:rPr>
          <w:sz w:val="22"/>
        </w:rPr>
        <w:t xml:space="preserve">The sixteen years from 1725 to 1741, between Peter the </w:t>
      </w:r>
      <w:r w:rsidR="00A057CC" w:rsidRPr="00DB3B56">
        <w:rPr>
          <w:sz w:val="22"/>
        </w:rPr>
        <w:t>Great</w:t>
      </w:r>
      <w:r w:rsidR="00CC6F96" w:rsidRPr="00DB3B56">
        <w:rPr>
          <w:sz w:val="22"/>
        </w:rPr>
        <w:t>’s</w:t>
      </w:r>
      <w:r w:rsidRPr="00DB3B56">
        <w:rPr>
          <w:sz w:val="22"/>
        </w:rPr>
        <w:t xml:space="preserve"> death and the palace-coup of his sole surviving child Elizabeth, count </w:t>
      </w:r>
      <w:r w:rsidR="00F9572B" w:rsidRPr="00DB3B56">
        <w:rPr>
          <w:sz w:val="22"/>
        </w:rPr>
        <w:t>among</w:t>
      </w:r>
      <w:r w:rsidRPr="00DB3B56">
        <w:rPr>
          <w:sz w:val="22"/>
        </w:rPr>
        <w:t xml:space="preserve"> the most complicated in the Russian history, which is rich in complications indeed. The country</w:t>
      </w:r>
      <w:r w:rsidR="0007484E" w:rsidRPr="00DB3B56">
        <w:rPr>
          <w:sz w:val="22"/>
        </w:rPr>
        <w:t>—</w:t>
      </w:r>
      <w:r w:rsidRPr="00DB3B56">
        <w:rPr>
          <w:sz w:val="22"/>
        </w:rPr>
        <w:t xml:space="preserve">the </w:t>
      </w:r>
      <w:r w:rsidR="00A057CC" w:rsidRPr="00DB3B56">
        <w:rPr>
          <w:sz w:val="22"/>
        </w:rPr>
        <w:t>world</w:t>
      </w:r>
      <w:r w:rsidR="00CC6F96" w:rsidRPr="00DB3B56">
        <w:rPr>
          <w:sz w:val="22"/>
        </w:rPr>
        <w:t>’s</w:t>
      </w:r>
      <w:r w:rsidRPr="00DB3B56">
        <w:rPr>
          <w:sz w:val="22"/>
        </w:rPr>
        <w:t xml:space="preserve"> largest and wealthiest realm</w:t>
      </w:r>
      <w:r w:rsidR="0007484E" w:rsidRPr="00DB3B56">
        <w:rPr>
          <w:sz w:val="22"/>
        </w:rPr>
        <w:t>—</w:t>
      </w:r>
      <w:r w:rsidRPr="00DB3B56">
        <w:rPr>
          <w:sz w:val="22"/>
        </w:rPr>
        <w:t xml:space="preserve">was torn apart by various opposing forces. Many of Peter the </w:t>
      </w:r>
      <w:r w:rsidR="00A057CC" w:rsidRPr="00DB3B56">
        <w:rPr>
          <w:sz w:val="22"/>
        </w:rPr>
        <w:t>Great</w:t>
      </w:r>
      <w:r w:rsidR="00CC6F96" w:rsidRPr="00DB3B56">
        <w:rPr>
          <w:sz w:val="22"/>
        </w:rPr>
        <w:t>’s</w:t>
      </w:r>
      <w:r w:rsidRPr="00DB3B56">
        <w:rPr>
          <w:sz w:val="22"/>
        </w:rPr>
        <w:t xml:space="preserve"> reforms had been devised, but were neither skilfully implemented, nor fully achieved. For the two years of her reign, his successor Catherine I. preferred a policy of alliances and treaties, keeping the Empire in a fragile balance. Both their opponents</w:t>
      </w:r>
      <w:r w:rsidR="0007484E" w:rsidRPr="00DB3B56">
        <w:rPr>
          <w:sz w:val="22"/>
        </w:rPr>
        <w:t>—</w:t>
      </w:r>
      <w:r w:rsidRPr="00DB3B56">
        <w:rPr>
          <w:sz w:val="22"/>
        </w:rPr>
        <w:t>the Old Believers</w:t>
      </w:r>
      <w:r w:rsidR="0007484E" w:rsidRPr="00DB3B56">
        <w:rPr>
          <w:sz w:val="22"/>
        </w:rPr>
        <w:t>—</w:t>
      </w:r>
      <w:r w:rsidRPr="00DB3B56">
        <w:rPr>
          <w:sz w:val="22"/>
        </w:rPr>
        <w:t xml:space="preserve">came to power during the brief, three-year long reign of young Tsar Peter II, who succeeded Catherine I. Before their influence could fully reverse Peter the </w:t>
      </w:r>
      <w:r w:rsidR="00A057CC" w:rsidRPr="00DB3B56">
        <w:rPr>
          <w:sz w:val="22"/>
        </w:rPr>
        <w:t>Great</w:t>
      </w:r>
      <w:r w:rsidR="00CC6F96" w:rsidRPr="00DB3B56">
        <w:rPr>
          <w:sz w:val="22"/>
        </w:rPr>
        <w:t>’s</w:t>
      </w:r>
      <w:r w:rsidRPr="00DB3B56">
        <w:rPr>
          <w:sz w:val="22"/>
        </w:rPr>
        <w:t xml:space="preserve"> reforms, his niece Anna I. was crowned Tsarina of All the Russias. She and her ambitious lover Ernst Biren gave </w:t>
      </w:r>
      <w:r w:rsidR="00A057CC" w:rsidRPr="00DB3B56">
        <w:rPr>
          <w:sz w:val="22"/>
        </w:rPr>
        <w:t>Russia</w:t>
      </w:r>
      <w:r w:rsidR="00CC6F96" w:rsidRPr="00DB3B56">
        <w:rPr>
          <w:sz w:val="22"/>
        </w:rPr>
        <w:t>’s</w:t>
      </w:r>
      <w:r w:rsidRPr="00DB3B56">
        <w:rPr>
          <w:sz w:val="22"/>
        </w:rPr>
        <w:t xml:space="preserve"> Westernisation an altogether different spin, placing the realm under a decade of German governance, the so-called cursed age of the </w:t>
      </w:r>
      <w:r w:rsidR="00A9146F" w:rsidRPr="002270A4">
        <w:rPr>
          <w:rStyle w:val="itali0"/>
        </w:rPr>
        <w:t>Bironyshkchina</w:t>
      </w:r>
      <w:r w:rsidRPr="00DB3B56">
        <w:rPr>
          <w:sz w:val="22"/>
        </w:rPr>
        <w:t xml:space="preserve">. At </w:t>
      </w:r>
      <w:r w:rsidR="00A057CC" w:rsidRPr="00DB3B56">
        <w:rPr>
          <w:sz w:val="22"/>
        </w:rPr>
        <w:t>Anna</w:t>
      </w:r>
      <w:r w:rsidR="00CC6F96" w:rsidRPr="00DB3B56">
        <w:rPr>
          <w:sz w:val="22"/>
        </w:rPr>
        <w:t>’s</w:t>
      </w:r>
      <w:r w:rsidRPr="00DB3B56">
        <w:rPr>
          <w:sz w:val="22"/>
        </w:rPr>
        <w:t xml:space="preserve"> death, Ernst Biren, the former groom, </w:t>
      </w:r>
      <w:r w:rsidR="00A9146F" w:rsidRPr="002270A4">
        <w:rPr>
          <w:rStyle w:val="itali0"/>
        </w:rPr>
        <w:t>soi-disant</w:t>
      </w:r>
      <w:r w:rsidRPr="00DB3B56">
        <w:rPr>
          <w:sz w:val="22"/>
        </w:rPr>
        <w:t xml:space="preserve"> de Biron, appointed Count of Russia, Prince of Russia and the sovereign Duke of Courland,</w:t>
      </w:r>
      <w:r w:rsidR="0007484E" w:rsidRPr="00DB3B56">
        <w:rPr>
          <w:sz w:val="22"/>
        </w:rPr>
        <w:t xml:space="preserve"> </w:t>
      </w:r>
      <w:r w:rsidRPr="00DB3B56">
        <w:rPr>
          <w:sz w:val="22"/>
        </w:rPr>
        <w:lastRenderedPageBreak/>
        <w:t xml:space="preserve">was actually briefly appointed Regent of Russia for Tsar Ivan IV, an historic fact I omitted for the sake of simplicity and the </w:t>
      </w:r>
      <w:r w:rsidR="00A057CC" w:rsidRPr="00DB3B56">
        <w:rPr>
          <w:sz w:val="22"/>
        </w:rPr>
        <w:t>novel</w:t>
      </w:r>
      <w:r w:rsidR="00CC6F96" w:rsidRPr="00DB3B56">
        <w:rPr>
          <w:sz w:val="22"/>
        </w:rPr>
        <w:t>’s</w:t>
      </w:r>
      <w:r w:rsidRPr="00DB3B56">
        <w:rPr>
          <w:sz w:val="22"/>
        </w:rPr>
        <w:t xml:space="preserve"> structure.</w:t>
      </w:r>
    </w:p>
    <w:p w:rsidR="00A9146F" w:rsidRPr="00DB3B56" w:rsidRDefault="00552024" w:rsidP="00EE1497">
      <w:pPr>
        <w:pStyle w:val="Blank-Space-BreakBsbrk"/>
      </w:pPr>
      <w:r>
        <w:rPr>
          <w:sz w:val="22"/>
        </w:rPr>
        <w:t>x</w:t>
      </w:r>
    </w:p>
    <w:p w:rsidR="00A9146F" w:rsidRPr="00DB3B56" w:rsidRDefault="00A9146F" w:rsidP="00ED7B66">
      <w:pPr>
        <w:pStyle w:val="Body-TextTx"/>
      </w:pPr>
      <w:r w:rsidRPr="00DB3B56">
        <w:rPr>
          <w:rStyle w:val="spanboldfacecharactersbf"/>
          <w:sz w:val="22"/>
        </w:rPr>
        <w:t>Elizabeth Petrovna Romanova</w:t>
      </w:r>
      <w:r w:rsidR="00BD64ED" w:rsidRPr="00DB3B56">
        <w:rPr>
          <w:sz w:val="22"/>
        </w:rPr>
        <w:t xml:space="preserve">, Peter the </w:t>
      </w:r>
      <w:r w:rsidR="00A057CC" w:rsidRPr="00DB3B56">
        <w:rPr>
          <w:sz w:val="22"/>
        </w:rPr>
        <w:t>Great</w:t>
      </w:r>
      <w:r w:rsidR="00CC6F96" w:rsidRPr="00DB3B56">
        <w:rPr>
          <w:sz w:val="22"/>
        </w:rPr>
        <w:t>’s</w:t>
      </w:r>
      <w:r w:rsidR="00BD64ED" w:rsidRPr="00DB3B56">
        <w:rPr>
          <w:sz w:val="22"/>
        </w:rPr>
        <w:t xml:space="preserve"> only surviving child, seized power in a palace coup and declared herself </w:t>
      </w:r>
      <w:r w:rsidR="00DF7A83" w:rsidRPr="00DB3B56">
        <w:rPr>
          <w:sz w:val="22"/>
        </w:rPr>
        <w:t>Tsarina</w:t>
      </w:r>
      <w:r w:rsidR="00BD64ED" w:rsidRPr="00DB3B56">
        <w:rPr>
          <w:sz w:val="22"/>
        </w:rPr>
        <w:t xml:space="preserve"> of All the Russias on the morning of 6 December 1741.</w:t>
      </w:r>
    </w:p>
    <w:p w:rsidR="00A9146F" w:rsidRPr="00DB3B56" w:rsidRDefault="00BD64ED" w:rsidP="00ED7B66">
      <w:pPr>
        <w:pStyle w:val="Body-TextTx"/>
      </w:pPr>
      <w:r w:rsidRPr="00DB3B56">
        <w:rPr>
          <w:sz w:val="22"/>
        </w:rPr>
        <w:t xml:space="preserve">The reigning infant </w:t>
      </w:r>
      <w:r w:rsidR="00A9146F" w:rsidRPr="00DB3B56">
        <w:rPr>
          <w:rStyle w:val="spanboldfacecharactersbf"/>
          <w:sz w:val="22"/>
        </w:rPr>
        <w:t>Tsar Ivan VI</w:t>
      </w:r>
      <w:r w:rsidRPr="00DB3B56">
        <w:rPr>
          <w:sz w:val="22"/>
        </w:rPr>
        <w:t xml:space="preserve"> was imprisoned in the Schlüsselburg, where he lingered for more than two decades. </w:t>
      </w:r>
      <w:r w:rsidR="006962B2" w:rsidRPr="00DB3B56">
        <w:rPr>
          <w:sz w:val="22"/>
        </w:rPr>
        <w:t>During</w:t>
      </w:r>
      <w:r w:rsidRPr="00DB3B56">
        <w:rPr>
          <w:sz w:val="22"/>
        </w:rPr>
        <w:t xml:space="preserve"> a conspiracy to reinstate him</w:t>
      </w:r>
      <w:r w:rsidR="00BA4DE3" w:rsidRPr="00DB3B56">
        <w:rPr>
          <w:sz w:val="22"/>
        </w:rPr>
        <w:t xml:space="preserve"> at the beginning of the reign of </w:t>
      </w:r>
      <w:r w:rsidR="00BA4DE3" w:rsidRPr="00DB3B56">
        <w:rPr>
          <w:sz w:val="22"/>
          <w:shd w:val="clear" w:color="auto" w:fill="FFFFFF"/>
        </w:rPr>
        <w:t>Catherine II</w:t>
      </w:r>
      <w:r w:rsidR="00CC6F96" w:rsidRPr="00DB3B56">
        <w:rPr>
          <w:sz w:val="22"/>
          <w:shd w:val="clear" w:color="auto" w:fill="FFFFFF"/>
        </w:rPr>
        <w:t xml:space="preserve"> “the Great” </w:t>
      </w:r>
      <w:r w:rsidR="00BA4DE3" w:rsidRPr="00DB3B56">
        <w:rPr>
          <w:sz w:val="22"/>
          <w:shd w:val="clear" w:color="auto" w:fill="FFFFFF"/>
        </w:rPr>
        <w:t>of Russia</w:t>
      </w:r>
      <w:r w:rsidR="00BA4DE3" w:rsidRPr="00DB3B56">
        <w:rPr>
          <w:sz w:val="22"/>
        </w:rPr>
        <w:t xml:space="preserve">, </w:t>
      </w:r>
      <w:r w:rsidRPr="00DB3B56">
        <w:rPr>
          <w:sz w:val="22"/>
        </w:rPr>
        <w:t>he was stabbed by his guards. His parents and siblings were kept under house arrest; once released and allowed to leave Russia, they were unable to resume a normal life. Elizabeth ruled Russia for twenty years as a contemporary of Frederick the Great in Prussia and Maria Theresa of Austria.</w:t>
      </w:r>
    </w:p>
    <w:p w:rsidR="00A9146F" w:rsidRPr="00DB3B56" w:rsidRDefault="00A9146F" w:rsidP="00ED7B66">
      <w:pPr>
        <w:pStyle w:val="Body-TextTx"/>
      </w:pPr>
      <w:r w:rsidRPr="00DB3B56">
        <w:rPr>
          <w:rStyle w:val="spanboldfacecharactersbf"/>
          <w:sz w:val="22"/>
        </w:rPr>
        <w:t xml:space="preserve">Count Andrej Ivanovich Ostermann, </w:t>
      </w:r>
      <w:r w:rsidR="007C5BC6" w:rsidRPr="00DB3B56">
        <w:t xml:space="preserve">a </w:t>
      </w:r>
      <w:r w:rsidR="00A057CC" w:rsidRPr="00DB3B56">
        <w:t>priest</w:t>
      </w:r>
      <w:r w:rsidR="00CC6F96" w:rsidRPr="00DB3B56">
        <w:t>’s</w:t>
      </w:r>
      <w:r w:rsidR="007C5BC6" w:rsidRPr="00DB3B56">
        <w:t xml:space="preserve"> son from the German town of Bochum and</w:t>
      </w:r>
      <w:r w:rsidRPr="00DB3B56">
        <w:rPr>
          <w:rStyle w:val="spanboldfacecharactersbf"/>
          <w:sz w:val="22"/>
        </w:rPr>
        <w:t xml:space="preserve"> </w:t>
      </w:r>
      <w:r w:rsidR="00BD64ED" w:rsidRPr="00DB3B56">
        <w:t xml:space="preserve">Vice Chancellor of Russia, was </w:t>
      </w:r>
      <w:r w:rsidR="00BD64ED" w:rsidRPr="00DB3B56">
        <w:rPr>
          <w:shd w:val="clear" w:color="auto" w:fill="FFFFFF"/>
        </w:rPr>
        <w:t>condemned first to be</w:t>
      </w:r>
      <w:r w:rsidR="004945A4" w:rsidRPr="00DB3B56">
        <w:rPr>
          <w:shd w:val="clear" w:color="auto" w:fill="FFFFFF"/>
        </w:rPr>
        <w:t xml:space="preserve"> </w:t>
      </w:r>
      <w:r w:rsidR="00BD64ED" w:rsidRPr="00DB3B56">
        <w:rPr>
          <w:shd w:val="clear" w:color="auto" w:fill="FFFFFF"/>
        </w:rPr>
        <w:t>broken on the wheel</w:t>
      </w:r>
      <w:r w:rsidR="004945A4" w:rsidRPr="00DB3B56">
        <w:rPr>
          <w:shd w:val="clear" w:color="auto" w:fill="FFFFFF"/>
        </w:rPr>
        <w:t xml:space="preserve"> </w:t>
      </w:r>
      <w:r w:rsidR="00BD64ED" w:rsidRPr="00DB3B56">
        <w:rPr>
          <w:shd w:val="clear" w:color="auto" w:fill="FFFFFF"/>
        </w:rPr>
        <w:t>and then beheaded; yet true to her promise never</w:t>
      </w:r>
      <w:r w:rsidR="006962B2" w:rsidRPr="00DB3B56">
        <w:rPr>
          <w:shd w:val="clear" w:color="auto" w:fill="FFFFFF"/>
        </w:rPr>
        <w:t xml:space="preserve"> to</w:t>
      </w:r>
      <w:r w:rsidR="00BD64ED" w:rsidRPr="00DB3B56">
        <w:rPr>
          <w:shd w:val="clear" w:color="auto" w:fill="FFFFFF"/>
        </w:rPr>
        <w:t xml:space="preserve"> sign a death warrant, Elizabeth</w:t>
      </w:r>
      <w:r w:rsidR="006601A1" w:rsidRPr="00DB3B56">
        <w:rPr>
          <w:shd w:val="clear" w:color="auto" w:fill="FFFFFF"/>
        </w:rPr>
        <w:t xml:space="preserve"> spared his life </w:t>
      </w:r>
      <w:r w:rsidR="0018184C" w:rsidRPr="00DB3B56">
        <w:rPr>
          <w:shd w:val="clear" w:color="auto" w:fill="FFFFFF"/>
        </w:rPr>
        <w:t>while</w:t>
      </w:r>
      <w:r w:rsidR="00BD64ED" w:rsidRPr="00DB3B56">
        <w:rPr>
          <w:shd w:val="clear" w:color="auto" w:fill="FFFFFF"/>
        </w:rPr>
        <w:t xml:space="preserve"> subject</w:t>
      </w:r>
      <w:r w:rsidR="0018184C" w:rsidRPr="00DB3B56">
        <w:rPr>
          <w:shd w:val="clear" w:color="auto" w:fill="FFFFFF"/>
        </w:rPr>
        <w:t>ing</w:t>
      </w:r>
      <w:r w:rsidR="00BD64ED" w:rsidRPr="00DB3B56">
        <w:rPr>
          <w:shd w:val="clear" w:color="auto" w:fill="FFFFFF"/>
        </w:rPr>
        <w:t xml:space="preserve"> him to the horror and humiliation of a mock </w:t>
      </w:r>
      <w:r w:rsidR="00BD64ED" w:rsidRPr="00DB3B56">
        <w:rPr>
          <w:shd w:val="clear" w:color="auto" w:fill="FFFFFF"/>
        </w:rPr>
        <w:lastRenderedPageBreak/>
        <w:t xml:space="preserve">execution. His only sign of emotion on the scaffold was a slight tremor </w:t>
      </w:r>
      <w:r w:rsidR="006962B2" w:rsidRPr="00DB3B56">
        <w:rPr>
          <w:shd w:val="clear" w:color="auto" w:fill="FFFFFF"/>
        </w:rPr>
        <w:t>in</w:t>
      </w:r>
      <w:r w:rsidR="00BD64ED" w:rsidRPr="00DB3B56">
        <w:rPr>
          <w:shd w:val="clear" w:color="auto" w:fill="FFFFFF"/>
        </w:rPr>
        <w:t xml:space="preserve"> his hands as he readjusted his wig. He and his family were exiled to Beresov</w:t>
      </w:r>
      <w:r w:rsidR="004945A4" w:rsidRPr="00DB3B56">
        <w:rPr>
          <w:shd w:val="clear" w:color="auto" w:fill="FFFFFF"/>
        </w:rPr>
        <w:t xml:space="preserve"> </w:t>
      </w:r>
      <w:r w:rsidR="00BD64ED" w:rsidRPr="00DB3B56">
        <w:rPr>
          <w:shd w:val="clear" w:color="auto" w:fill="FFFFFF"/>
        </w:rPr>
        <w:t>in Siberia, where he died six years later, in 1747.</w:t>
      </w:r>
    </w:p>
    <w:p w:rsidR="00A9146F" w:rsidRPr="00DB3B56" w:rsidRDefault="00A9146F" w:rsidP="00ED7B66">
      <w:pPr>
        <w:pStyle w:val="Body-TextTx"/>
      </w:pPr>
      <w:r w:rsidRPr="00DB3B56">
        <w:rPr>
          <w:rStyle w:val="spanboldfacecharactersbf"/>
          <w:sz w:val="22"/>
        </w:rPr>
        <w:t>Ekaterina (Katja) Alexeyevna Dolgoruky</w:t>
      </w:r>
      <w:r w:rsidR="00BD64ED" w:rsidRPr="00DB3B56">
        <w:t xml:space="preserve"> survived her banishment to Siberia. In 1741, Elizabeth appointed her as a </w:t>
      </w:r>
      <w:r w:rsidR="006962B2" w:rsidRPr="00DB3B56">
        <w:rPr>
          <w:shd w:val="clear" w:color="auto" w:fill="FFFFFF"/>
        </w:rPr>
        <w:t>l</w:t>
      </w:r>
      <w:r w:rsidR="00BD64ED" w:rsidRPr="00DB3B56">
        <w:rPr>
          <w:shd w:val="clear" w:color="auto" w:fill="FFFFFF"/>
        </w:rPr>
        <w:t>ady-in-waiting. In 1745, she married Lieutenant General Count</w:t>
      </w:r>
      <w:r w:rsidR="004945A4" w:rsidRPr="00DB3B56">
        <w:rPr>
          <w:shd w:val="clear" w:color="auto" w:fill="FFFFFF"/>
        </w:rPr>
        <w:t xml:space="preserve"> </w:t>
      </w:r>
      <w:r w:rsidR="00BD64ED" w:rsidRPr="00DB3B56">
        <w:rPr>
          <w:shd w:val="clear" w:color="auto" w:fill="FFFFFF"/>
        </w:rPr>
        <w:t>Alexander Romanovich Bruce. She died of a cold in 1747.</w:t>
      </w:r>
    </w:p>
    <w:p w:rsidR="00A9146F" w:rsidRPr="00DB3B56" w:rsidRDefault="00A9146F" w:rsidP="00ED7B66">
      <w:pPr>
        <w:pStyle w:val="Body-TextTx"/>
      </w:pPr>
      <w:r w:rsidRPr="00DB3B56">
        <w:rPr>
          <w:rStyle w:val="spanboldfacecharactersbf"/>
          <w:sz w:val="22"/>
        </w:rPr>
        <w:t>Ernst Biren,</w:t>
      </w:r>
      <w:r w:rsidR="00BD64ED" w:rsidRPr="00DB3B56">
        <w:t xml:space="preserve"> the groom turned Count turned </w:t>
      </w:r>
      <w:r w:rsidR="00BA4DE3" w:rsidRPr="00DB3B56">
        <w:t xml:space="preserve">sovereign </w:t>
      </w:r>
      <w:r w:rsidR="00BD64ED" w:rsidRPr="00DB3B56">
        <w:t xml:space="preserve">Duke of Courland, escaped the jaws of the great She-bear of Russia: Elizabeth recalled him from Pelym in Siberia, offering him an estate and serfs. </w:t>
      </w:r>
      <w:r w:rsidR="00BD64ED" w:rsidRPr="00DB3B56">
        <w:rPr>
          <w:shd w:val="clear" w:color="auto" w:fill="FFFFFF"/>
        </w:rPr>
        <w:t>Biren re-emerged in 1762 when the Germanophile</w:t>
      </w:r>
      <w:r w:rsidR="004945A4" w:rsidRPr="00DB3B56">
        <w:rPr>
          <w:shd w:val="clear" w:color="auto" w:fill="FFFFFF"/>
        </w:rPr>
        <w:t xml:space="preserve"> </w:t>
      </w:r>
      <w:r w:rsidR="00BD64ED" w:rsidRPr="00DB3B56">
        <w:rPr>
          <w:shd w:val="clear" w:color="auto" w:fill="FFFFFF"/>
        </w:rPr>
        <w:t>Peter III of Russia</w:t>
      </w:r>
      <w:r w:rsidR="004945A4" w:rsidRPr="00DB3B56">
        <w:rPr>
          <w:shd w:val="clear" w:color="auto" w:fill="FFFFFF"/>
        </w:rPr>
        <w:t xml:space="preserve"> </w:t>
      </w:r>
      <w:r w:rsidR="00BD64ED" w:rsidRPr="00DB3B56">
        <w:rPr>
          <w:shd w:val="clear" w:color="auto" w:fill="FFFFFF"/>
        </w:rPr>
        <w:t xml:space="preserve">summoned him </w:t>
      </w:r>
      <w:r w:rsidR="007C5BC6" w:rsidRPr="00DB3B56">
        <w:rPr>
          <w:shd w:val="clear" w:color="auto" w:fill="FFFFFF"/>
        </w:rPr>
        <w:t xml:space="preserve">back </w:t>
      </w:r>
      <w:r w:rsidR="00BD64ED" w:rsidRPr="00DB3B56">
        <w:rPr>
          <w:shd w:val="clear" w:color="auto" w:fill="FFFFFF"/>
        </w:rPr>
        <w:t xml:space="preserve">to </w:t>
      </w:r>
      <w:r w:rsidR="001741D2" w:rsidRPr="00DB3B56">
        <w:rPr>
          <w:shd w:val="clear" w:color="auto" w:fill="FFFFFF"/>
        </w:rPr>
        <w:t>c</w:t>
      </w:r>
      <w:r w:rsidR="00BD64ED" w:rsidRPr="00DB3B56">
        <w:rPr>
          <w:shd w:val="clear" w:color="auto" w:fill="FFFFFF"/>
        </w:rPr>
        <w:t>ourt. In 1763,</w:t>
      </w:r>
      <w:r w:rsidR="004945A4" w:rsidRPr="00DB3B56">
        <w:rPr>
          <w:shd w:val="clear" w:color="auto" w:fill="FFFFFF"/>
        </w:rPr>
        <w:t xml:space="preserve"> </w:t>
      </w:r>
      <w:r w:rsidR="00BD64ED" w:rsidRPr="00DB3B56">
        <w:rPr>
          <w:shd w:val="clear" w:color="auto" w:fill="FFFFFF"/>
        </w:rPr>
        <w:t>Catherine II</w:t>
      </w:r>
      <w:r w:rsidR="00CC6F96" w:rsidRPr="00DB3B56">
        <w:rPr>
          <w:shd w:val="clear" w:color="auto" w:fill="FFFFFF"/>
        </w:rPr>
        <w:t xml:space="preserve"> “the Great” </w:t>
      </w:r>
      <w:r w:rsidR="00BD64ED" w:rsidRPr="00DB3B56">
        <w:rPr>
          <w:shd w:val="clear" w:color="auto" w:fill="FFFFFF"/>
        </w:rPr>
        <w:t>of Russia re-established him in his Duchy of Courland. The last years of his rule</w:t>
      </w:r>
      <w:r w:rsidR="006962B2" w:rsidRPr="00DB3B56">
        <w:rPr>
          <w:shd w:val="clear" w:color="auto" w:fill="FFFFFF"/>
        </w:rPr>
        <w:t xml:space="preserve"> there</w:t>
      </w:r>
      <w:r w:rsidR="00BD64ED" w:rsidRPr="00DB3B56">
        <w:rPr>
          <w:shd w:val="clear" w:color="auto" w:fill="FFFFFF"/>
        </w:rPr>
        <w:t xml:space="preserve"> were just, if somewhat autocratic. He died </w:t>
      </w:r>
      <w:r w:rsidR="00BA4DE3" w:rsidRPr="00DB3B56">
        <w:rPr>
          <w:shd w:val="clear" w:color="auto" w:fill="FFFFFF"/>
        </w:rPr>
        <w:t>in his palace i</w:t>
      </w:r>
      <w:r w:rsidR="00BD64ED" w:rsidRPr="00DB3B56">
        <w:rPr>
          <w:shd w:val="clear" w:color="auto" w:fill="FFFFFF"/>
        </w:rPr>
        <w:t>n</w:t>
      </w:r>
      <w:r w:rsidR="004945A4" w:rsidRPr="00DB3B56">
        <w:rPr>
          <w:shd w:val="clear" w:color="auto" w:fill="FFFFFF"/>
        </w:rPr>
        <w:t xml:space="preserve"> </w:t>
      </w:r>
      <w:r w:rsidR="00BD64ED" w:rsidRPr="00DB3B56">
        <w:rPr>
          <w:shd w:val="clear" w:color="auto" w:fill="FFFFFF"/>
        </w:rPr>
        <w:t>Mitau in 1772</w:t>
      </w:r>
      <w:r w:rsidR="00BA4DE3" w:rsidRPr="00DB3B56">
        <w:rPr>
          <w:shd w:val="clear" w:color="auto" w:fill="FFFFFF"/>
        </w:rPr>
        <w:t xml:space="preserve">. </w:t>
      </w:r>
      <w:r w:rsidR="007C5BC6" w:rsidRPr="00DB3B56">
        <w:rPr>
          <w:shd w:val="clear" w:color="auto" w:fill="FFFFFF"/>
        </w:rPr>
        <w:t>The princely family of Biron of Courland prospers to this day.</w:t>
      </w:r>
    </w:p>
    <w:p w:rsidR="00A9146F" w:rsidRPr="00DB3B56" w:rsidRDefault="00A9146F" w:rsidP="00ED7B66">
      <w:pPr>
        <w:pStyle w:val="Body-TextTx"/>
      </w:pPr>
      <w:r w:rsidRPr="00DB3B56">
        <w:rPr>
          <w:rStyle w:val="spanboldfacecharactersbf"/>
          <w:sz w:val="22"/>
        </w:rPr>
        <w:t xml:space="preserve">Moritz Karl Count Lynar </w:t>
      </w:r>
      <w:r w:rsidR="00BD64ED" w:rsidRPr="00DB3B56">
        <w:t xml:space="preserve">was about to commit </w:t>
      </w:r>
      <w:r w:rsidR="006962B2" w:rsidRPr="00DB3B56">
        <w:t xml:space="preserve">to being </w:t>
      </w:r>
      <w:r w:rsidR="0018184C" w:rsidRPr="00DB3B56">
        <w:t>the</w:t>
      </w:r>
      <w:r w:rsidR="00BD64ED" w:rsidRPr="00DB3B56">
        <w:t xml:space="preserve"> full</w:t>
      </w:r>
      <w:r w:rsidR="006962B2" w:rsidRPr="00DB3B56">
        <w:t>-</w:t>
      </w:r>
      <w:r w:rsidR="00BD64ED" w:rsidRPr="00DB3B56">
        <w:t xml:space="preserve">time lover of Regent Anna </w:t>
      </w:r>
      <w:r w:rsidR="00A057CC" w:rsidRPr="00DB3B56">
        <w:t>Leopoldovna—Elizabeth</w:t>
      </w:r>
      <w:r w:rsidR="00CC6F96" w:rsidRPr="00DB3B56">
        <w:t>’s</w:t>
      </w:r>
      <w:r w:rsidR="00BA4DE3" w:rsidRPr="00DB3B56">
        <w:t xml:space="preserve"> </w:t>
      </w:r>
      <w:r w:rsidR="00F15DF9" w:rsidRPr="00DB3B56">
        <w:t xml:space="preserve">cousin </w:t>
      </w:r>
      <w:r w:rsidR="001F4D34" w:rsidRPr="00DB3B56">
        <w:t>Christine</w:t>
      </w:r>
      <w:r w:rsidR="0007484E" w:rsidRPr="00DB3B56">
        <w:t>—</w:t>
      </w:r>
      <w:r w:rsidR="00BD64ED" w:rsidRPr="00DB3B56">
        <w:t xml:space="preserve">when </w:t>
      </w:r>
      <w:r w:rsidR="00A057CC" w:rsidRPr="00DB3B56">
        <w:t>Elizabeth</w:t>
      </w:r>
      <w:r w:rsidR="00CC6F96" w:rsidRPr="00DB3B56">
        <w:t>’s</w:t>
      </w:r>
      <w:r w:rsidR="00BD64ED" w:rsidRPr="00DB3B56">
        <w:t xml:space="preserve"> coup cut</w:t>
      </w:r>
      <w:r w:rsidR="006962B2" w:rsidRPr="00DB3B56">
        <w:t xml:space="preserve"> short</w:t>
      </w:r>
      <w:r w:rsidR="00BD64ED" w:rsidRPr="00DB3B56">
        <w:t xml:space="preserve"> his ambition. His link to </w:t>
      </w:r>
      <w:r w:rsidR="00BD64ED" w:rsidRPr="00DB3B56">
        <w:lastRenderedPageBreak/>
        <w:t>Russia remained: the descriptions of him as an</w:t>
      </w:r>
      <w:r w:rsidR="00CC6F96" w:rsidRPr="00DB3B56">
        <w:t xml:space="preserve"> “utter fop</w:t>
      </w:r>
      <w:r w:rsidR="00160408" w:rsidRPr="00DB3B56">
        <w:t>,</w:t>
      </w:r>
      <w:r w:rsidR="00CC6F96" w:rsidRPr="00DB3B56">
        <w:t>”</w:t>
      </w:r>
      <w:r w:rsidR="00BD64ED" w:rsidRPr="00DB3B56">
        <w:t xml:space="preserve"> worried about his fair complexion, impregnating countless women and always clad in</w:t>
      </w:r>
      <w:r w:rsidR="006962B2" w:rsidRPr="00DB3B56">
        <w:t xml:space="preserve"> pastel</w:t>
      </w:r>
      <w:r w:rsidR="00BD64ED" w:rsidRPr="00DB3B56">
        <w:t xml:space="preserve"> shades</w:t>
      </w:r>
      <w:r w:rsidR="006962B2" w:rsidRPr="00DB3B56">
        <w:t xml:space="preserve">, </w:t>
      </w:r>
      <w:r w:rsidR="00BD64ED" w:rsidRPr="00DB3B56">
        <w:t xml:space="preserve">are taken from Catherine the </w:t>
      </w:r>
      <w:r w:rsidR="00A057CC" w:rsidRPr="00DB3B56">
        <w:t>Great</w:t>
      </w:r>
      <w:r w:rsidR="00CC6F96" w:rsidRPr="00DB3B56">
        <w:t>’s</w:t>
      </w:r>
      <w:r w:rsidR="00BD64ED" w:rsidRPr="00DB3B56">
        <w:t xml:space="preserve"> diary.</w:t>
      </w:r>
      <w:r w:rsidR="00DF7A83" w:rsidRPr="00DB3B56">
        <w:t xml:space="preserve"> Lynar died childless.</w:t>
      </w:r>
    </w:p>
    <w:p w:rsidR="00A9146F" w:rsidRPr="00DB3B56" w:rsidRDefault="00A9146F" w:rsidP="00ED7B66">
      <w:pPr>
        <w:pStyle w:val="Body-TextTx"/>
      </w:pPr>
      <w:r w:rsidRPr="00DB3B56">
        <w:rPr>
          <w:rStyle w:val="spanboldfacecharactersbf"/>
          <w:sz w:val="22"/>
        </w:rPr>
        <w:t xml:space="preserve">Julie von Mengden, </w:t>
      </w:r>
      <w:r w:rsidR="00BD64ED" w:rsidRPr="00DB3B56">
        <w:t xml:space="preserve">a Livonian </w:t>
      </w:r>
      <w:r w:rsidR="006962B2" w:rsidRPr="00DB3B56">
        <w:t>b</w:t>
      </w:r>
      <w:r w:rsidR="00BD64ED" w:rsidRPr="00DB3B56">
        <w:t xml:space="preserve">aroness, was </w:t>
      </w:r>
      <w:r w:rsidR="007C5BC6" w:rsidRPr="00DB3B56">
        <w:t xml:space="preserve">the </w:t>
      </w:r>
      <w:r w:rsidR="006962B2" w:rsidRPr="00DB3B56">
        <w:t>l</w:t>
      </w:r>
      <w:r w:rsidR="00BD64ED" w:rsidRPr="00DB3B56">
        <w:t>ady-in-waiting and</w:t>
      </w:r>
      <w:r w:rsidR="004945A4" w:rsidRPr="00DB3B56">
        <w:t xml:space="preserve"> </w:t>
      </w:r>
      <w:r w:rsidR="00BD64ED" w:rsidRPr="00DB3B56">
        <w:t xml:space="preserve">lover of </w:t>
      </w:r>
      <w:r w:rsidR="001F4D34" w:rsidRPr="00DB3B56">
        <w:t>Christine</w:t>
      </w:r>
      <w:r w:rsidR="00DF7A83" w:rsidRPr="00DB3B56">
        <w:t xml:space="preserve"> von Mecklenburg, </w:t>
      </w:r>
      <w:r w:rsidR="00BD64ED" w:rsidRPr="00DB3B56">
        <w:t xml:space="preserve">the Regent Anna Leopoldovna and engaged to Count Lynar to hide their scandalous </w:t>
      </w:r>
      <w:r w:rsidRPr="002270A4">
        <w:rPr>
          <w:rStyle w:val="itali0"/>
        </w:rPr>
        <w:t>ménage à trois</w:t>
      </w:r>
      <w:r w:rsidR="00BD64ED" w:rsidRPr="00DB3B56">
        <w:t xml:space="preserve">. She </w:t>
      </w:r>
      <w:r w:rsidR="007C5BC6" w:rsidRPr="00DB3B56">
        <w:t xml:space="preserve">devotedly </w:t>
      </w:r>
      <w:r w:rsidR="00BD64ED" w:rsidRPr="00DB3B56">
        <w:t xml:space="preserve">followed </w:t>
      </w:r>
      <w:r w:rsidR="00BA4DE3" w:rsidRPr="00DB3B56">
        <w:t xml:space="preserve">Regent </w:t>
      </w:r>
      <w:r w:rsidR="00BD64ED" w:rsidRPr="00DB3B56">
        <w:t>Anna Leopoldovna (</w:t>
      </w:r>
      <w:r w:rsidR="001F4D34" w:rsidRPr="00DB3B56">
        <w:t>Christine</w:t>
      </w:r>
      <w:r w:rsidR="00BD64ED" w:rsidRPr="00DB3B56">
        <w:t xml:space="preserve">) into house arrest and </w:t>
      </w:r>
      <w:r w:rsidR="00BF5217" w:rsidRPr="00DB3B56">
        <w:t>imprisonment but</w:t>
      </w:r>
      <w:r w:rsidR="00BD64ED" w:rsidRPr="00DB3B56">
        <w:t xml:space="preserve"> was released </w:t>
      </w:r>
      <w:r w:rsidR="006F6CBA" w:rsidRPr="00DB3B56">
        <w:t>by in</w:t>
      </w:r>
      <w:r w:rsidR="00BD64ED" w:rsidRPr="00DB3B56">
        <w:t xml:space="preserve"> 1762.</w:t>
      </w:r>
      <w:r w:rsidR="00DF7A83" w:rsidRPr="00DB3B56">
        <w:t xml:space="preserve"> She followed her lover to Denmark.</w:t>
      </w:r>
    </w:p>
    <w:p w:rsidR="00A9146F" w:rsidRPr="00DB3B56" w:rsidRDefault="00A9146F" w:rsidP="00ED7B66">
      <w:pPr>
        <w:pStyle w:val="Body-TextTx"/>
      </w:pPr>
      <w:r w:rsidRPr="00DB3B56">
        <w:rPr>
          <w:rStyle w:val="spanboldfacecharactersbf"/>
          <w:sz w:val="22"/>
        </w:rPr>
        <w:t>Alexander Borisovich Buturlin</w:t>
      </w:r>
      <w:r w:rsidR="00BD64ED" w:rsidRPr="00DB3B56">
        <w:t xml:space="preserve">, </w:t>
      </w:r>
      <w:r w:rsidR="00A057CC" w:rsidRPr="00DB3B56">
        <w:t>Elizabeth</w:t>
      </w:r>
      <w:r w:rsidR="00CC6F96" w:rsidRPr="00DB3B56">
        <w:t>’s</w:t>
      </w:r>
      <w:r w:rsidR="00BD64ED" w:rsidRPr="00DB3B56">
        <w:t xml:space="preserve"> supposed first lover, is </w:t>
      </w:r>
      <w:r w:rsidR="000642DA" w:rsidRPr="00DB3B56">
        <w:t xml:space="preserve">here </w:t>
      </w:r>
      <w:r w:rsidR="00BD64ED" w:rsidRPr="00DB3B56">
        <w:t xml:space="preserve">merged with Alexis Shubin, another of </w:t>
      </w:r>
      <w:r w:rsidR="006601A1" w:rsidRPr="00DB3B56">
        <w:t>her</w:t>
      </w:r>
      <w:r w:rsidR="00BD64ED" w:rsidRPr="00DB3B56">
        <w:t xml:space="preserve"> passionate affairs, who was </w:t>
      </w:r>
      <w:r w:rsidR="00DF7A83" w:rsidRPr="00DB3B56">
        <w:t xml:space="preserve">first </w:t>
      </w:r>
      <w:r w:rsidR="00BD64ED" w:rsidRPr="00DB3B56">
        <w:t>brutally maimed</w:t>
      </w:r>
      <w:r w:rsidR="00BA4DE3" w:rsidRPr="00DB3B56">
        <w:t>,</w:t>
      </w:r>
      <w:r w:rsidR="00BD64ED" w:rsidRPr="00DB3B56">
        <w:t xml:space="preserve"> </w:t>
      </w:r>
      <w:r w:rsidR="000642DA" w:rsidRPr="00DB3B56">
        <w:t>then</w:t>
      </w:r>
      <w:r w:rsidR="00BD64ED" w:rsidRPr="00DB3B56">
        <w:t xml:space="preserve"> stationed in Kamchatka. At her accession, Elizabeth recalled Shubin; he lived a long, prosperous life on a vast estate. Buturlin went on to be a </w:t>
      </w:r>
      <w:r w:rsidR="0018184C" w:rsidRPr="00DB3B56">
        <w:t>g</w:t>
      </w:r>
      <w:r w:rsidR="00BD64ED" w:rsidRPr="00DB3B56">
        <w:t xml:space="preserve">eneral in </w:t>
      </w:r>
      <w:r w:rsidR="000642DA" w:rsidRPr="00DB3B56">
        <w:t>her</w:t>
      </w:r>
      <w:r w:rsidR="00BD64ED" w:rsidRPr="00DB3B56">
        <w:t xml:space="preserve"> army.</w:t>
      </w:r>
    </w:p>
    <w:p w:rsidR="00A9146F" w:rsidRPr="00DB3B56" w:rsidRDefault="00BD64ED" w:rsidP="00ED7B66">
      <w:pPr>
        <w:pStyle w:val="Body-TextTx"/>
      </w:pPr>
      <w:r w:rsidRPr="00DB3B56">
        <w:t xml:space="preserve">The characters of the Prince </w:t>
      </w:r>
      <w:r w:rsidR="00A9146F" w:rsidRPr="00DB3B56">
        <w:rPr>
          <w:rStyle w:val="spanboldfacecharactersbf"/>
          <w:sz w:val="22"/>
        </w:rPr>
        <w:t xml:space="preserve">Alexis Dolgoruky, </w:t>
      </w:r>
      <w:r w:rsidR="00BA4DE3" w:rsidRPr="00DB3B56">
        <w:t>the godfather of Petrushka</w:t>
      </w:r>
      <w:r w:rsidR="0007484E" w:rsidRPr="00DB3B56">
        <w:t>—</w:t>
      </w:r>
      <w:r w:rsidR="00BA4DE3" w:rsidRPr="00DB3B56">
        <w:t>young Tsar Peter II</w:t>
      </w:r>
      <w:r w:rsidR="0007484E" w:rsidRPr="00DB3B56">
        <w:t>—</w:t>
      </w:r>
      <w:r w:rsidR="00BA4DE3" w:rsidRPr="00DB3B56">
        <w:t xml:space="preserve">is an </w:t>
      </w:r>
      <w:r w:rsidRPr="00DB3B56">
        <w:t xml:space="preserve">amalgam of several </w:t>
      </w:r>
      <w:r w:rsidR="000642DA" w:rsidRPr="00DB3B56">
        <w:t>p</w:t>
      </w:r>
      <w:r w:rsidRPr="00DB3B56">
        <w:t>rinces of th</w:t>
      </w:r>
      <w:r w:rsidR="00BA4DE3" w:rsidRPr="00DB3B56">
        <w:t xml:space="preserve">is </w:t>
      </w:r>
      <w:r w:rsidRPr="00DB3B56">
        <w:t xml:space="preserve">vast, conniving </w:t>
      </w:r>
      <w:r w:rsidR="00BA4DE3" w:rsidRPr="00DB3B56">
        <w:t xml:space="preserve">family, which was as good as extinct </w:t>
      </w:r>
      <w:r w:rsidR="00BA4DE3" w:rsidRPr="00DB3B56">
        <w:lastRenderedPageBreak/>
        <w:t>by Tsarina Anna Ivanovna and Count Ostermann. Added to his character was the Prince Mikhail Golitsyn, who actually s</w:t>
      </w:r>
      <w:r w:rsidR="00D86285" w:rsidRPr="00DB3B56">
        <w:t>uffered</w:t>
      </w:r>
      <w:r w:rsidR="00BA4DE3" w:rsidRPr="00DB3B56">
        <w:t xml:space="preserve"> as a </w:t>
      </w:r>
      <w:r w:rsidR="00877657" w:rsidRPr="00DB3B56">
        <w:t>birdman</w:t>
      </w:r>
      <w:r w:rsidR="00BA4DE3" w:rsidRPr="00DB3B56">
        <w:t xml:space="preserve"> in a cage for the better part of a decade</w:t>
      </w:r>
      <w:r w:rsidR="00D86285" w:rsidRPr="00DB3B56">
        <w:t>,</w:t>
      </w:r>
      <w:r w:rsidR="00BA4DE3" w:rsidRPr="00DB3B56">
        <w:t xml:space="preserve"> and who was the groom at the famous Ice Palace wedding. His </w:t>
      </w:r>
      <w:r w:rsidRPr="00DB3B56">
        <w:t>crippled Kalmuck wife</w:t>
      </w:r>
      <w:r w:rsidR="00BA4DE3" w:rsidRPr="00DB3B56">
        <w:t xml:space="preserve"> and </w:t>
      </w:r>
      <w:r w:rsidR="006F6CBA" w:rsidRPr="00DB3B56">
        <w:t>he</w:t>
      </w:r>
      <w:r w:rsidR="00BA4DE3" w:rsidRPr="00DB3B56">
        <w:t xml:space="preserve"> </w:t>
      </w:r>
      <w:r w:rsidRPr="00DB3B56">
        <w:t>had several children together.</w:t>
      </w:r>
    </w:p>
    <w:p w:rsidR="00A9146F" w:rsidRPr="00DB3B56" w:rsidRDefault="00A9146F" w:rsidP="00ED7B66">
      <w:pPr>
        <w:pStyle w:val="Body-TextTx"/>
      </w:pPr>
      <w:r w:rsidRPr="00DB3B56">
        <w:rPr>
          <w:rStyle w:val="spanboldfacecharactersbf"/>
          <w:sz w:val="22"/>
        </w:rPr>
        <w:t xml:space="preserve">Jan </w:t>
      </w:r>
      <w:r w:rsidR="00CC6F96" w:rsidRPr="00DB3B56">
        <w:rPr>
          <w:rStyle w:val="spanboldfacecharactersbf"/>
          <w:sz w:val="22"/>
        </w:rPr>
        <w:t>d’A</w:t>
      </w:r>
      <w:r w:rsidRPr="00DB3B56">
        <w:rPr>
          <w:rStyle w:val="spanboldfacecharactersbf"/>
          <w:sz w:val="22"/>
        </w:rPr>
        <w:t>costa</w:t>
      </w:r>
      <w:r w:rsidR="00BD64ED" w:rsidRPr="00DB3B56">
        <w:t xml:space="preserve"> was a Portuguese Jew and </w:t>
      </w:r>
      <w:r w:rsidR="0018184C" w:rsidRPr="00DB3B56">
        <w:t>c</w:t>
      </w:r>
      <w:r w:rsidR="00BD64ED" w:rsidRPr="00DB3B56">
        <w:t xml:space="preserve">ourt </w:t>
      </w:r>
      <w:r w:rsidR="0018184C" w:rsidRPr="00DB3B56">
        <w:t>j</w:t>
      </w:r>
      <w:r w:rsidR="00BD64ED" w:rsidRPr="00DB3B56">
        <w:t>ester</w:t>
      </w:r>
      <w:r w:rsidR="006601A1" w:rsidRPr="00DB3B56">
        <w:t>,</w:t>
      </w:r>
      <w:r w:rsidR="00CC6F96" w:rsidRPr="00DB3B56">
        <w:t xml:space="preserve"> “thanks to a funny figure, knowledge of many European languages and a gift to make fun of all and everything (common to the Jewish tribe)</w:t>
      </w:r>
      <w:r w:rsidR="00160408" w:rsidRPr="00DB3B56">
        <w:t>,</w:t>
      </w:r>
      <w:r w:rsidR="00CC6F96" w:rsidRPr="00DB3B56">
        <w:t>”</w:t>
      </w:r>
      <w:r w:rsidR="00BD64ED" w:rsidRPr="00DB3B56">
        <w:t xml:space="preserve"> as the historian Shubinsky writes. </w:t>
      </w:r>
      <w:r w:rsidR="00CC6F96" w:rsidRPr="00DB3B56">
        <w:t>D’A</w:t>
      </w:r>
      <w:r w:rsidR="00A057CC" w:rsidRPr="00DB3B56">
        <w:t>costa</w:t>
      </w:r>
      <w:r w:rsidR="00CC6F96" w:rsidRPr="00DB3B56">
        <w:t>’s</w:t>
      </w:r>
      <w:r w:rsidR="00BD64ED" w:rsidRPr="00DB3B56">
        <w:t xml:space="preserve"> fate beyond Anna </w:t>
      </w:r>
      <w:r w:rsidR="00A057CC" w:rsidRPr="00DB3B56">
        <w:t>Ivanovna</w:t>
      </w:r>
      <w:r w:rsidR="00CC6F96" w:rsidRPr="00DB3B56">
        <w:t>’s</w:t>
      </w:r>
      <w:r w:rsidR="00BD64ED" w:rsidRPr="00DB3B56">
        <w:t xml:space="preserve"> reign is unknown.</w:t>
      </w:r>
    </w:p>
    <w:p w:rsidR="00A9146F" w:rsidRPr="00DB3B56" w:rsidRDefault="00A9146F" w:rsidP="00ED7B66">
      <w:pPr>
        <w:pStyle w:val="Body-TextTx"/>
      </w:pPr>
      <w:r w:rsidRPr="00DB3B56">
        <w:rPr>
          <w:rStyle w:val="spanboldfacecharactersbf"/>
          <w:sz w:val="22"/>
        </w:rPr>
        <w:t xml:space="preserve">Jean-Armand de Lestocq: </w:t>
      </w:r>
      <w:r w:rsidR="000642DA" w:rsidRPr="00DB3B56">
        <w:t>t</w:t>
      </w:r>
      <w:r w:rsidR="00BD64ED" w:rsidRPr="00DB3B56">
        <w:t>he French physician and</w:t>
      </w:r>
      <w:r w:rsidRPr="00DB3B56">
        <w:rPr>
          <w:rStyle w:val="spanboldfacecharactersbf"/>
          <w:sz w:val="22"/>
        </w:rPr>
        <w:t xml:space="preserve"> </w:t>
      </w:r>
      <w:r w:rsidR="00BD64ED" w:rsidRPr="00DB3B56">
        <w:t xml:space="preserve">adventurer went on to wield enormous influence on foreign policy during </w:t>
      </w:r>
      <w:r w:rsidR="00A057CC" w:rsidRPr="00DB3B56">
        <w:t>Elizabeth</w:t>
      </w:r>
      <w:r w:rsidR="00CC6F96" w:rsidRPr="00DB3B56">
        <w:t>’s</w:t>
      </w:r>
      <w:r w:rsidR="00BD64ED" w:rsidRPr="00DB3B56">
        <w:t xml:space="preserve"> early reign.</w:t>
      </w:r>
      <w:r w:rsidRPr="00DB3B56">
        <w:rPr>
          <w:rStyle w:val="spanboldfacecharactersbf"/>
          <w:sz w:val="22"/>
        </w:rPr>
        <w:t xml:space="preserve"> </w:t>
      </w:r>
      <w:r w:rsidR="00BD64ED" w:rsidRPr="00DB3B56">
        <w:t xml:space="preserve">In 1748, however, </w:t>
      </w:r>
      <w:r w:rsidR="00BD64ED" w:rsidRPr="00DB3B56">
        <w:rPr>
          <w:shd w:val="clear" w:color="auto" w:fill="FFFFFF"/>
        </w:rPr>
        <w:t xml:space="preserve">he was accused of plotting in </w:t>
      </w:r>
      <w:r w:rsidR="00F9572B" w:rsidRPr="00DB3B56">
        <w:rPr>
          <w:shd w:val="clear" w:color="auto" w:fill="FFFFFF"/>
        </w:rPr>
        <w:t>favor</w:t>
      </w:r>
      <w:r w:rsidR="00BD64ED" w:rsidRPr="00DB3B56">
        <w:rPr>
          <w:shd w:val="clear" w:color="auto" w:fill="FFFFFF"/>
        </w:rPr>
        <w:t xml:space="preserve"> of her nephew. Lestocq was tortured and sentenced to death. </w:t>
      </w:r>
      <w:r w:rsidR="00DF7A83" w:rsidRPr="00DB3B56">
        <w:rPr>
          <w:shd w:val="clear" w:color="auto" w:fill="FFFFFF"/>
        </w:rPr>
        <w:t>Elizabeth</w:t>
      </w:r>
      <w:r w:rsidR="00BD64ED" w:rsidRPr="00DB3B56">
        <w:rPr>
          <w:shd w:val="clear" w:color="auto" w:fill="FFFFFF"/>
        </w:rPr>
        <w:t xml:space="preserve">, however, </w:t>
      </w:r>
      <w:r w:rsidR="00DF7A83" w:rsidRPr="00DB3B56">
        <w:rPr>
          <w:shd w:val="clear" w:color="auto" w:fill="FFFFFF"/>
        </w:rPr>
        <w:t xml:space="preserve">spared him and </w:t>
      </w:r>
      <w:r w:rsidR="00BD64ED" w:rsidRPr="00DB3B56">
        <w:rPr>
          <w:shd w:val="clear" w:color="auto" w:fill="FFFFFF"/>
        </w:rPr>
        <w:t>had him exiled. Only upon her death was Lestocq restored to his estates and allowed to return to the Russian capital.</w:t>
      </w:r>
    </w:p>
    <w:p w:rsidR="00A9146F" w:rsidRPr="00DB3B56" w:rsidRDefault="00BD64ED" w:rsidP="00ED7B66">
      <w:pPr>
        <w:pStyle w:val="Body-TextTx"/>
      </w:pPr>
      <w:r w:rsidRPr="00DB3B56">
        <w:t xml:space="preserve">Despite supposedly secretly tying the knot with the love of her life </w:t>
      </w:r>
      <w:r w:rsidR="00A9146F" w:rsidRPr="00DB3B56">
        <w:rPr>
          <w:rStyle w:val="spanboldfacecharactersbf"/>
          <w:sz w:val="22"/>
        </w:rPr>
        <w:t>Alexis Razumovsky</w:t>
      </w:r>
      <w:r w:rsidRPr="00DB3B56">
        <w:t xml:space="preserve">, a former Ukrainian shepherd, Elizabeth </w:t>
      </w:r>
      <w:r w:rsidRPr="00DB3B56">
        <w:lastRenderedPageBreak/>
        <w:t xml:space="preserve">remained officially unmarried and never had children. Instead, she </w:t>
      </w:r>
      <w:r w:rsidR="007C5BC6" w:rsidRPr="00DB3B56">
        <w:t xml:space="preserve">named </w:t>
      </w:r>
      <w:r w:rsidRPr="00DB3B56">
        <w:t xml:space="preserve">her German nephew, </w:t>
      </w:r>
      <w:r w:rsidR="00CF724F" w:rsidRPr="00DB3B56">
        <w:t xml:space="preserve">Karl </w:t>
      </w:r>
      <w:r w:rsidRPr="00DB3B56">
        <w:t xml:space="preserve">Peter von Holstein, </w:t>
      </w:r>
      <w:r w:rsidR="00A057CC" w:rsidRPr="00DB3B56">
        <w:t>Anoushka</w:t>
      </w:r>
      <w:r w:rsidR="00CC6F96" w:rsidRPr="00DB3B56">
        <w:t>’s</w:t>
      </w:r>
      <w:r w:rsidRPr="00DB3B56">
        <w:t xml:space="preserve"> son, Tsarevich. He abhorred Russia</w:t>
      </w:r>
      <w:r w:rsidR="007C5BC6" w:rsidRPr="00DB3B56">
        <w:t xml:space="preserve"> and would have preferred the Swedish Throne</w:t>
      </w:r>
      <w:r w:rsidRPr="00DB3B56">
        <w:t xml:space="preserve">; as a staunch supporter of Frederick the Great, he was happy to be engaged to a young German </w:t>
      </w:r>
      <w:r w:rsidR="000642DA" w:rsidRPr="00DB3B56">
        <w:t>p</w:t>
      </w:r>
      <w:r w:rsidRPr="00DB3B56">
        <w:t xml:space="preserve">rincess: Sophie Frederika von Anhalt-Zerbst. Elizabeth </w:t>
      </w:r>
      <w:r w:rsidR="00F9572B" w:rsidRPr="00DB3B56">
        <w:t>baptize</w:t>
      </w:r>
      <w:r w:rsidRPr="00DB3B56">
        <w:t xml:space="preserve">d her in the </w:t>
      </w:r>
      <w:r w:rsidR="000642DA" w:rsidRPr="00DB3B56">
        <w:t>O</w:t>
      </w:r>
      <w:r w:rsidRPr="00DB3B56">
        <w:t xml:space="preserve">rthodox faith as Catherine Alexeyevna. She was later to usurp her </w:t>
      </w:r>
      <w:r w:rsidR="00A057CC" w:rsidRPr="00DB3B56">
        <w:t>husband</w:t>
      </w:r>
      <w:r w:rsidR="00CC6F96" w:rsidRPr="00DB3B56">
        <w:t>’s</w:t>
      </w:r>
      <w:r w:rsidRPr="00DB3B56">
        <w:t xml:space="preserve"> throne and to rule Russia as Catherine the Great.</w:t>
      </w:r>
    </w:p>
    <w:p w:rsidR="00A9146F" w:rsidRPr="00DB3B56" w:rsidRDefault="00A9146F" w:rsidP="00ED7B66">
      <w:pPr>
        <w:pStyle w:val="Body-TextTx"/>
      </w:pPr>
      <w:r w:rsidRPr="00DB3B56">
        <w:rPr>
          <w:rStyle w:val="spanboldfacecharactersbf"/>
          <w:sz w:val="22"/>
        </w:rPr>
        <w:t>The Golosov Ravine</w:t>
      </w:r>
      <w:r w:rsidR="00BD64ED" w:rsidRPr="00DB3B56">
        <w:t xml:space="preserve"> located </w:t>
      </w:r>
      <w:r w:rsidR="000642DA" w:rsidRPr="00DB3B56">
        <w:t>near</w:t>
      </w:r>
      <w:r w:rsidR="0018184C" w:rsidRPr="00DB3B56">
        <w:t xml:space="preserve"> the</w:t>
      </w:r>
      <w:r w:rsidR="00BD64ED" w:rsidRPr="00DB3B56">
        <w:t xml:space="preserve"> Moscow</w:t>
      </w:r>
      <w:r w:rsidR="0018184C" w:rsidRPr="00DB3B56">
        <w:t xml:space="preserve"> River</w:t>
      </w:r>
      <w:r w:rsidR="00BD64ED" w:rsidRPr="00DB3B56">
        <w:t xml:space="preserve"> and the former tsarist palace of Kolomenskoye </w:t>
      </w:r>
      <w:r w:rsidR="00BD64ED" w:rsidRPr="00DB3B56">
        <w:rPr>
          <w:shd w:val="clear" w:color="auto" w:fill="FFFFFF"/>
        </w:rPr>
        <w:t>has several</w:t>
      </w:r>
      <w:r w:rsidR="004945A4" w:rsidRPr="00DB3B56">
        <w:rPr>
          <w:shd w:val="clear" w:color="auto" w:fill="FFFFFF"/>
        </w:rPr>
        <w:t xml:space="preserve"> </w:t>
      </w:r>
      <w:r w:rsidR="00BD64ED" w:rsidRPr="00DB3B56">
        <w:rPr>
          <w:shd w:val="clear" w:color="auto" w:fill="FFFFFF"/>
        </w:rPr>
        <w:t>springs</w:t>
      </w:r>
      <w:r w:rsidR="00BD64ED" w:rsidRPr="00DB3B56">
        <w:t xml:space="preserve"> and </w:t>
      </w:r>
      <w:r w:rsidR="00BD64ED" w:rsidRPr="00DB3B56">
        <w:rPr>
          <w:shd w:val="clear" w:color="auto" w:fill="FFFFFF"/>
        </w:rPr>
        <w:t>a</w:t>
      </w:r>
      <w:r w:rsidR="004945A4" w:rsidRPr="00DB3B56">
        <w:rPr>
          <w:shd w:val="clear" w:color="auto" w:fill="FFFFFF"/>
        </w:rPr>
        <w:t xml:space="preserve"> </w:t>
      </w:r>
      <w:r w:rsidR="00BD64ED" w:rsidRPr="00DB3B56">
        <w:rPr>
          <w:shd w:val="clear" w:color="auto" w:fill="FFFFFF"/>
        </w:rPr>
        <w:t>brook</w:t>
      </w:r>
      <w:r w:rsidR="004945A4" w:rsidRPr="00DB3B56">
        <w:rPr>
          <w:shd w:val="clear" w:color="auto" w:fill="FFFFFF"/>
        </w:rPr>
        <w:t xml:space="preserve"> </w:t>
      </w:r>
      <w:r w:rsidR="00BD64ED" w:rsidRPr="00DB3B56">
        <w:rPr>
          <w:shd w:val="clear" w:color="auto" w:fill="FFFFFF"/>
        </w:rPr>
        <w:t xml:space="preserve">running </w:t>
      </w:r>
      <w:r w:rsidR="000642DA" w:rsidRPr="00DB3B56">
        <w:rPr>
          <w:shd w:val="clear" w:color="auto" w:fill="FFFFFF"/>
        </w:rPr>
        <w:t>through it</w:t>
      </w:r>
      <w:r w:rsidR="00BD64ED" w:rsidRPr="00DB3B56">
        <w:rPr>
          <w:shd w:val="clear" w:color="auto" w:fill="FFFFFF"/>
        </w:rPr>
        <w:t>. It is home to a neo-pagan</w:t>
      </w:r>
      <w:r w:rsidR="004945A4" w:rsidRPr="00DB3B56">
        <w:rPr>
          <w:shd w:val="clear" w:color="auto" w:fill="FFFFFF"/>
        </w:rPr>
        <w:t xml:space="preserve"> </w:t>
      </w:r>
      <w:r w:rsidR="00BD64ED" w:rsidRPr="00DB3B56">
        <w:rPr>
          <w:shd w:val="clear" w:color="auto" w:fill="FFFFFF"/>
        </w:rPr>
        <w:t>shrine and</w:t>
      </w:r>
      <w:r w:rsidR="000642DA" w:rsidRPr="00DB3B56">
        <w:rPr>
          <w:shd w:val="clear" w:color="auto" w:fill="FFFFFF"/>
        </w:rPr>
        <w:t xml:space="preserve"> associated with</w:t>
      </w:r>
      <w:r w:rsidR="00BD64ED" w:rsidRPr="00DB3B56">
        <w:rPr>
          <w:shd w:val="clear" w:color="auto" w:fill="FFFFFF"/>
        </w:rPr>
        <w:t xml:space="preserve"> legends </w:t>
      </w:r>
      <w:r w:rsidR="000642DA" w:rsidRPr="00DB3B56">
        <w:rPr>
          <w:shd w:val="clear" w:color="auto" w:fill="FFFFFF"/>
        </w:rPr>
        <w:t>about</w:t>
      </w:r>
      <w:r w:rsidR="00BD64ED" w:rsidRPr="00DB3B56">
        <w:rPr>
          <w:shd w:val="clear" w:color="auto" w:fill="FFFFFF"/>
        </w:rPr>
        <w:t xml:space="preserve"> time travel and magical woodland creatures.</w:t>
      </w:r>
    </w:p>
    <w:p w:rsidR="00A9146F" w:rsidRPr="00160408" w:rsidRDefault="002B1AC3" w:rsidP="002B1AC3">
      <w:pPr>
        <w:pStyle w:val="Section-AcknowledgmentsSAK"/>
      </w:pPr>
      <w:r>
        <w:rPr>
          <w:shd w:val="clear" w:color="auto" w:fill="FFFFFF"/>
        </w:rPr>
        <w:lastRenderedPageBreak/>
        <w:t>ack</w:t>
      </w:r>
    </w:p>
    <w:p w:rsidR="00A9146F" w:rsidRPr="00160408" w:rsidRDefault="003969FA" w:rsidP="00314076">
      <w:pPr>
        <w:pStyle w:val="TitleTtl"/>
      </w:pPr>
      <w:r w:rsidRPr="00160408">
        <w:t>Acknowledgments</w:t>
      </w:r>
    </w:p>
    <w:p w:rsidR="00A9146F" w:rsidRDefault="00A9146F" w:rsidP="00ED7B66">
      <w:pPr>
        <w:pStyle w:val="Body-TextTx"/>
        <w:rPr>
          <w:shd w:val="clear" w:color="auto" w:fill="FFFFFF"/>
        </w:rPr>
      </w:pPr>
      <w:r w:rsidRPr="002270A4">
        <w:rPr>
          <w:rStyle w:val="itali0"/>
        </w:rPr>
        <w:t xml:space="preserve">The </w:t>
      </w:r>
      <w:r w:rsidR="00A057CC" w:rsidRPr="002270A4">
        <w:rPr>
          <w:rStyle w:val="itali0"/>
        </w:rPr>
        <w:t>Tsarina</w:t>
      </w:r>
      <w:r w:rsidR="00CC6F96" w:rsidRPr="002270A4">
        <w:rPr>
          <w:rStyle w:val="itali0"/>
        </w:rPr>
        <w:t>’s</w:t>
      </w:r>
      <w:r w:rsidRPr="002270A4">
        <w:rPr>
          <w:rStyle w:val="itali0"/>
        </w:rPr>
        <w:t xml:space="preserve"> Daughter</w:t>
      </w:r>
      <w:r w:rsidR="00255423" w:rsidRPr="00DB3B56">
        <w:rPr>
          <w:sz w:val="22"/>
        </w:rPr>
        <w:t xml:space="preserve"> had a bog pair of shoes to fill. </w:t>
      </w:r>
      <w:r w:rsidR="005D7E0F" w:rsidRPr="00DB3B56">
        <w:rPr>
          <w:sz w:val="22"/>
        </w:rPr>
        <w:t xml:space="preserve">If it takes one author to write a novel, it takes a global village of an outstanding team of publishers, editors and agents to make </w:t>
      </w:r>
      <w:r w:rsidR="00A057CC" w:rsidRPr="00DB3B56">
        <w:rPr>
          <w:sz w:val="22"/>
        </w:rPr>
        <w:t>Elizabeth</w:t>
      </w:r>
      <w:r w:rsidR="00CC6F96" w:rsidRPr="00DB3B56">
        <w:rPr>
          <w:sz w:val="22"/>
        </w:rPr>
        <w:t>’s</w:t>
      </w:r>
      <w:r w:rsidR="005D7E0F" w:rsidRPr="00DB3B56">
        <w:rPr>
          <w:sz w:val="22"/>
        </w:rPr>
        <w:t xml:space="preserve"> development from ingenue to a woman who does not shy back from taking a hard</w:t>
      </w:r>
      <w:r w:rsidR="0007484E" w:rsidRPr="00DB3B56">
        <w:rPr>
          <w:sz w:val="22"/>
        </w:rPr>
        <w:t>—</w:t>
      </w:r>
      <w:r w:rsidR="005D7E0F" w:rsidRPr="00DB3B56">
        <w:rPr>
          <w:sz w:val="22"/>
        </w:rPr>
        <w:t>if not the hardest!</w:t>
      </w:r>
      <w:r w:rsidR="0007484E" w:rsidRPr="00DB3B56">
        <w:rPr>
          <w:sz w:val="22"/>
        </w:rPr>
        <w:t>—</w:t>
      </w:r>
      <w:r w:rsidR="005D7E0F" w:rsidRPr="00DB3B56">
        <w:rPr>
          <w:sz w:val="22"/>
        </w:rPr>
        <w:t>decision come to pass.</w:t>
      </w:r>
      <w:r w:rsidR="0007484E" w:rsidRPr="00DB3B56">
        <w:rPr>
          <w:sz w:val="22"/>
        </w:rPr>
        <w:t xml:space="preserve"> </w:t>
      </w:r>
      <w:r w:rsidR="00255423" w:rsidRPr="00DB3B56">
        <w:rPr>
          <w:sz w:val="22"/>
        </w:rPr>
        <w:t>So many people were involved making me write the best novel I can! M</w:t>
      </w:r>
      <w:r w:rsidR="005D7E0F" w:rsidRPr="00DB3B56">
        <w:rPr>
          <w:sz w:val="22"/>
        </w:rPr>
        <w:t>any thanks to everybody involved at Curtis Brown: my agent, th</w:t>
      </w:r>
      <w:r w:rsidR="005D7E0F" w:rsidRPr="00DB3B56">
        <w:rPr>
          <w:color w:val="000000"/>
          <w:sz w:val="22"/>
          <w:shd w:val="clear" w:color="auto" w:fill="FFFFFF"/>
        </w:rPr>
        <w:t>e amazing Alice Lutyens, for whom nothing is ever too much and who always finds the right encouraging word</w:t>
      </w:r>
      <w:r w:rsidR="00255423" w:rsidRPr="00DB3B56">
        <w:rPr>
          <w:color w:val="000000"/>
          <w:sz w:val="22"/>
          <w:shd w:val="clear" w:color="auto" w:fill="FFFFFF"/>
        </w:rPr>
        <w:t>,</w:t>
      </w:r>
      <w:r w:rsidR="005D7E0F" w:rsidRPr="00DB3B56">
        <w:rPr>
          <w:color w:val="000000"/>
          <w:sz w:val="22"/>
          <w:shd w:val="clear" w:color="auto" w:fill="FFFFFF"/>
        </w:rPr>
        <w:t xml:space="preserve"> while keeping her eye on the pie, as well as </w:t>
      </w:r>
      <w:r w:rsidR="00255423" w:rsidRPr="00DB3B56">
        <w:rPr>
          <w:color w:val="000000"/>
          <w:sz w:val="22"/>
          <w:shd w:val="clear" w:color="auto" w:fill="FFFFFF"/>
        </w:rPr>
        <w:t xml:space="preserve">tech-savvy and fun </w:t>
      </w:r>
      <w:r w:rsidR="005D7E0F" w:rsidRPr="00DB3B56">
        <w:rPr>
          <w:color w:val="000000"/>
          <w:sz w:val="22"/>
          <w:shd w:val="clear" w:color="auto" w:fill="FFFFFF"/>
        </w:rPr>
        <w:t xml:space="preserve">Sophia Macaskill and the </w:t>
      </w:r>
      <w:r w:rsidR="00255423" w:rsidRPr="00DB3B56">
        <w:rPr>
          <w:color w:val="000000"/>
          <w:sz w:val="22"/>
          <w:shd w:val="clear" w:color="auto" w:fill="FFFFFF"/>
        </w:rPr>
        <w:t xml:space="preserve">energetic </w:t>
      </w:r>
      <w:r w:rsidR="005D7E0F" w:rsidRPr="00DB3B56">
        <w:rPr>
          <w:color w:val="000000"/>
          <w:sz w:val="22"/>
          <w:shd w:val="clear" w:color="auto" w:fill="FFFFFF"/>
        </w:rPr>
        <w:t xml:space="preserve">Foreign Rights Team at Curtis Brown: Sarah Harvey and Jodi Fabbri. In New York, I am grateful to the elegant and capable Deborah Schneider of Gelfman Schneider / ICM Partners for her patience and belief in </w:t>
      </w:r>
      <w:r w:rsidRPr="002270A4">
        <w:rPr>
          <w:rStyle w:val="itali0"/>
        </w:rPr>
        <w:t xml:space="preserve">The </w:t>
      </w:r>
      <w:r w:rsidR="00A057CC" w:rsidRPr="002270A4">
        <w:rPr>
          <w:rStyle w:val="itali0"/>
        </w:rPr>
        <w:t>Tsarina</w:t>
      </w:r>
      <w:r w:rsidR="00CC6F96" w:rsidRPr="002270A4">
        <w:rPr>
          <w:rStyle w:val="itali0"/>
        </w:rPr>
        <w:t>’s</w:t>
      </w:r>
      <w:r w:rsidRPr="002270A4">
        <w:rPr>
          <w:rStyle w:val="itali0"/>
        </w:rPr>
        <w:t xml:space="preserve"> Daughter</w:t>
      </w:r>
      <w:r w:rsidR="00255423" w:rsidRPr="00DB3B56">
        <w:rPr>
          <w:color w:val="000000"/>
          <w:sz w:val="22"/>
          <w:shd w:val="clear" w:color="auto" w:fill="FFFFFF"/>
        </w:rPr>
        <w:t>.</w:t>
      </w:r>
      <w:r w:rsidR="0007484E" w:rsidRPr="00DB3B56">
        <w:rPr>
          <w:color w:val="000000"/>
          <w:sz w:val="22"/>
          <w:shd w:val="clear" w:color="auto" w:fill="FFFFFF"/>
        </w:rPr>
        <w:t xml:space="preserve"> </w:t>
      </w:r>
      <w:r w:rsidR="005D7E0F" w:rsidRPr="00DB3B56">
        <w:rPr>
          <w:color w:val="000000"/>
          <w:sz w:val="22"/>
          <w:shd w:val="clear" w:color="auto" w:fill="FFFFFF"/>
        </w:rPr>
        <w:t xml:space="preserve">My gratitude </w:t>
      </w:r>
      <w:r w:rsidR="00255423" w:rsidRPr="00DB3B56">
        <w:rPr>
          <w:color w:val="000000"/>
          <w:sz w:val="22"/>
          <w:shd w:val="clear" w:color="auto" w:fill="FFFFFF"/>
        </w:rPr>
        <w:t xml:space="preserve">goes </w:t>
      </w:r>
      <w:r w:rsidR="005D7E0F" w:rsidRPr="00DB3B56">
        <w:rPr>
          <w:color w:val="000000"/>
          <w:sz w:val="22"/>
          <w:shd w:val="clear" w:color="auto" w:fill="FFFFFF"/>
        </w:rPr>
        <w:t>to the team at Bloomsbury London</w:t>
      </w:r>
      <w:r w:rsidR="0007484E" w:rsidRPr="00DB3B56">
        <w:rPr>
          <w:color w:val="000000"/>
          <w:sz w:val="22"/>
          <w:shd w:val="clear" w:color="auto" w:fill="FFFFFF"/>
        </w:rPr>
        <w:t>—</w:t>
      </w:r>
      <w:r w:rsidR="005D7E0F" w:rsidRPr="00DB3B56">
        <w:rPr>
          <w:color w:val="000000"/>
          <w:sz w:val="22"/>
          <w:shd w:val="clear" w:color="auto" w:fill="FFFFFF"/>
        </w:rPr>
        <w:t>my intuitive</w:t>
      </w:r>
      <w:r w:rsidR="00255423" w:rsidRPr="00DB3B56">
        <w:rPr>
          <w:color w:val="000000"/>
          <w:sz w:val="22"/>
          <w:shd w:val="clear" w:color="auto" w:fill="FFFFFF"/>
        </w:rPr>
        <w:t>, passionate</w:t>
      </w:r>
      <w:r w:rsidR="00063D8C" w:rsidRPr="00DB3B56">
        <w:rPr>
          <w:color w:val="000000"/>
          <w:sz w:val="22"/>
          <w:shd w:val="clear" w:color="auto" w:fill="FFFFFF"/>
        </w:rPr>
        <w:t xml:space="preserve"> and wise</w:t>
      </w:r>
      <w:r w:rsidR="005D7E0F" w:rsidRPr="00DB3B56">
        <w:rPr>
          <w:color w:val="000000"/>
          <w:sz w:val="22"/>
          <w:shd w:val="clear" w:color="auto" w:fill="FFFFFF"/>
        </w:rPr>
        <w:t xml:space="preserve"> publisher Faiza Khan, who is as much in love with strong women and the early Romanov era as I am, as well as </w:t>
      </w:r>
      <w:r w:rsidR="00BA70E0" w:rsidRPr="00DB3B56">
        <w:rPr>
          <w:color w:val="000000"/>
          <w:sz w:val="22"/>
          <w:shd w:val="clear" w:color="auto" w:fill="FFFFFF"/>
        </w:rPr>
        <w:t xml:space="preserve">enthusiastic and </w:t>
      </w:r>
      <w:r w:rsidR="00F9572B" w:rsidRPr="00DB3B56">
        <w:rPr>
          <w:color w:val="000000"/>
          <w:sz w:val="22"/>
          <w:shd w:val="clear" w:color="auto" w:fill="FFFFFF"/>
        </w:rPr>
        <w:t>organize</w:t>
      </w:r>
      <w:r w:rsidR="00BA70E0" w:rsidRPr="00DB3B56">
        <w:rPr>
          <w:color w:val="000000"/>
          <w:sz w:val="22"/>
          <w:shd w:val="clear" w:color="auto" w:fill="FFFFFF"/>
        </w:rPr>
        <w:t xml:space="preserve">d </w:t>
      </w:r>
      <w:r w:rsidR="005D7E0F" w:rsidRPr="00DB3B56">
        <w:rPr>
          <w:color w:val="000000"/>
          <w:sz w:val="22"/>
          <w:shd w:val="clear" w:color="auto" w:fill="FFFFFF"/>
        </w:rPr>
        <w:t xml:space="preserve">Managing Editor Lauren Whybrow and </w:t>
      </w:r>
      <w:r w:rsidR="00063D8C" w:rsidRPr="00DB3B56">
        <w:rPr>
          <w:color w:val="000000"/>
          <w:sz w:val="22"/>
          <w:shd w:val="clear" w:color="auto" w:fill="FFFFFF"/>
        </w:rPr>
        <w:t xml:space="preserve">the eagle-eyed </w:t>
      </w:r>
      <w:r w:rsidR="003969FA" w:rsidRPr="00DB3B56">
        <w:rPr>
          <w:color w:val="000000"/>
          <w:sz w:val="22"/>
          <w:shd w:val="clear" w:color="auto" w:fill="FFFFFF"/>
        </w:rPr>
        <w:t>copy e</w:t>
      </w:r>
      <w:r w:rsidR="005D7E0F" w:rsidRPr="00DB3B56">
        <w:rPr>
          <w:color w:val="000000"/>
          <w:sz w:val="22"/>
          <w:shd w:val="clear" w:color="auto" w:fill="FFFFFF"/>
        </w:rPr>
        <w:t xml:space="preserve">ditor Lynn Curtis. Also, </w:t>
      </w:r>
      <w:r w:rsidR="00063D8C" w:rsidRPr="00DB3B56">
        <w:rPr>
          <w:color w:val="000000"/>
          <w:sz w:val="22"/>
          <w:shd w:val="clear" w:color="auto" w:fill="FFFFFF"/>
        </w:rPr>
        <w:t xml:space="preserve">I know that </w:t>
      </w:r>
      <w:r w:rsidR="005D7E0F" w:rsidRPr="00DB3B56">
        <w:rPr>
          <w:color w:val="000000"/>
          <w:sz w:val="22"/>
          <w:shd w:val="clear" w:color="auto" w:fill="FFFFFF"/>
        </w:rPr>
        <w:t xml:space="preserve">once more </w:t>
      </w:r>
      <w:r w:rsidR="005D7E0F" w:rsidRPr="00DB3B56">
        <w:rPr>
          <w:color w:val="000000"/>
          <w:sz w:val="22"/>
          <w:shd w:val="clear" w:color="auto" w:fill="FFFFFF"/>
        </w:rPr>
        <w:lastRenderedPageBreak/>
        <w:t xml:space="preserve">Philippa </w:t>
      </w:r>
      <w:r w:rsidR="00063D8C" w:rsidRPr="00DB3B56">
        <w:rPr>
          <w:color w:val="000000"/>
          <w:sz w:val="22"/>
          <w:shd w:val="clear" w:color="auto" w:fill="FFFFFF"/>
        </w:rPr>
        <w:t>Cotton,</w:t>
      </w:r>
      <w:r w:rsidR="005D7E0F" w:rsidRPr="00DB3B56">
        <w:rPr>
          <w:color w:val="000000"/>
          <w:sz w:val="22"/>
          <w:shd w:val="clear" w:color="auto" w:fill="FFFFFF"/>
        </w:rPr>
        <w:t xml:space="preserve"> Laura Meyer and Rachel Wilkie will do their PR &amp; Marketing magic for</w:t>
      </w:r>
      <w:r w:rsidR="00CC6F96" w:rsidRPr="00DB3B56">
        <w:rPr>
          <w:color w:val="000000"/>
          <w:sz w:val="22"/>
          <w:shd w:val="clear" w:color="auto" w:fill="FFFFFF"/>
        </w:rPr>
        <w:t xml:space="preserve"> “my girl” </w:t>
      </w:r>
      <w:r w:rsidR="005D7E0F" w:rsidRPr="00DB3B56">
        <w:rPr>
          <w:color w:val="000000"/>
          <w:sz w:val="22"/>
          <w:shd w:val="clear" w:color="auto" w:fill="FFFFFF"/>
        </w:rPr>
        <w:t xml:space="preserve">Elizabeth. </w:t>
      </w:r>
      <w:r w:rsidR="00063D8C" w:rsidRPr="00DB3B56">
        <w:rPr>
          <w:color w:val="000000"/>
          <w:sz w:val="22"/>
          <w:shd w:val="clear" w:color="auto" w:fill="FFFFFF"/>
        </w:rPr>
        <w:t>In New York,</w:t>
      </w:r>
      <w:r w:rsidR="0007484E" w:rsidRPr="00DB3B56">
        <w:rPr>
          <w:color w:val="000000"/>
          <w:sz w:val="22"/>
          <w:shd w:val="clear" w:color="auto" w:fill="FFFFFF"/>
        </w:rPr>
        <w:t xml:space="preserve"> </w:t>
      </w:r>
      <w:r w:rsidR="00BA70E0" w:rsidRPr="00DB3B56">
        <w:rPr>
          <w:color w:val="000000"/>
          <w:sz w:val="22"/>
          <w:shd w:val="clear" w:color="auto" w:fill="FFFFFF"/>
        </w:rPr>
        <w:t xml:space="preserve">thank you to the team at </w:t>
      </w:r>
      <w:r w:rsidR="005D7E0F" w:rsidRPr="00DB3B56">
        <w:rPr>
          <w:color w:val="000000"/>
          <w:sz w:val="22"/>
          <w:shd w:val="clear" w:color="auto" w:fill="FFFFFF"/>
        </w:rPr>
        <w:t xml:space="preserve">St. </w:t>
      </w:r>
      <w:r w:rsidR="00A057CC" w:rsidRPr="00DB3B56">
        <w:rPr>
          <w:color w:val="000000"/>
          <w:sz w:val="22"/>
          <w:shd w:val="clear" w:color="auto" w:fill="FFFFFF"/>
        </w:rPr>
        <w:t>Martin</w:t>
      </w:r>
      <w:r w:rsidR="00CC6F96" w:rsidRPr="00DB3B56">
        <w:rPr>
          <w:color w:val="000000"/>
          <w:sz w:val="22"/>
          <w:shd w:val="clear" w:color="auto" w:fill="FFFFFF"/>
        </w:rPr>
        <w:t>’s</w:t>
      </w:r>
      <w:r w:rsidR="005D7E0F" w:rsidRPr="00DB3B56">
        <w:rPr>
          <w:color w:val="000000"/>
          <w:sz w:val="22"/>
          <w:shd w:val="clear" w:color="auto" w:fill="FFFFFF"/>
        </w:rPr>
        <w:t xml:space="preserve"> Press, </w:t>
      </w:r>
      <w:r w:rsidR="00BA70E0" w:rsidRPr="00DB3B56">
        <w:rPr>
          <w:color w:val="000000"/>
          <w:sz w:val="22"/>
          <w:shd w:val="clear" w:color="auto" w:fill="FFFFFF"/>
        </w:rPr>
        <w:t>above all Charl</w:t>
      </w:r>
      <w:r w:rsidR="00DB3B56">
        <w:rPr>
          <w:color w:val="000000"/>
          <w:sz w:val="22"/>
          <w:shd w:val="clear" w:color="auto" w:fill="FFFFFF"/>
        </w:rPr>
        <w:t>es</w:t>
      </w:r>
      <w:r w:rsidR="00BA70E0" w:rsidRPr="00DB3B56">
        <w:rPr>
          <w:color w:val="000000"/>
          <w:sz w:val="22"/>
          <w:shd w:val="clear" w:color="auto" w:fill="FFFFFF"/>
        </w:rPr>
        <w:t xml:space="preserve"> Spicer with his knack for </w:t>
      </w:r>
      <w:r w:rsidR="00255423" w:rsidRPr="00DB3B56">
        <w:rPr>
          <w:color w:val="000000"/>
          <w:sz w:val="22"/>
          <w:shd w:val="clear" w:color="auto" w:fill="FFFFFF"/>
        </w:rPr>
        <w:t>adding</w:t>
      </w:r>
      <w:r w:rsidR="00BA70E0" w:rsidRPr="00DB3B56">
        <w:rPr>
          <w:color w:val="000000"/>
          <w:sz w:val="22"/>
          <w:shd w:val="clear" w:color="auto" w:fill="FFFFFF"/>
        </w:rPr>
        <w:t xml:space="preserve"> conflict and drama in a manuscript, Sarah Grill for her steady, spirited support and Dori Weintraub and Marissa Sangiacomo for </w:t>
      </w:r>
      <w:r w:rsidR="00255423" w:rsidRPr="00DB3B56">
        <w:rPr>
          <w:color w:val="000000"/>
          <w:sz w:val="22"/>
          <w:shd w:val="clear" w:color="auto" w:fill="FFFFFF"/>
        </w:rPr>
        <w:t>their</w:t>
      </w:r>
      <w:r w:rsidR="00BA70E0" w:rsidRPr="00DB3B56">
        <w:rPr>
          <w:color w:val="000000"/>
          <w:sz w:val="22"/>
          <w:shd w:val="clear" w:color="auto" w:fill="FFFFFF"/>
        </w:rPr>
        <w:t xml:space="preserve"> haute couture attitude to Marketing and PR. Thank you, too, to Literary Scout Daniela Schlingmann, a woman of the first hour, for spreading the word further. Thank you to the Petersham Writers Circle, in particular my fellow author Emma Curtis, as well as Editor Patrick Newman, who reliably keeps the</w:t>
      </w:r>
      <w:r w:rsidR="00CC6F96" w:rsidRPr="00DB3B56">
        <w:rPr>
          <w:color w:val="000000"/>
          <w:sz w:val="22"/>
          <w:shd w:val="clear" w:color="auto" w:fill="FFFFFF"/>
        </w:rPr>
        <w:t xml:space="preserve"> “Germanometer” </w:t>
      </w:r>
      <w:r w:rsidR="00BA70E0" w:rsidRPr="00DB3B56">
        <w:rPr>
          <w:color w:val="000000"/>
          <w:sz w:val="22"/>
          <w:shd w:val="clear" w:color="auto" w:fill="FFFFFF"/>
        </w:rPr>
        <w:t>of any first draft as low as humanly possible. Last but no</w:t>
      </w:r>
      <w:r w:rsidR="00255423" w:rsidRPr="00DB3B56">
        <w:rPr>
          <w:color w:val="000000"/>
          <w:sz w:val="22"/>
          <w:shd w:val="clear" w:color="auto" w:fill="FFFFFF"/>
        </w:rPr>
        <w:t>t</w:t>
      </w:r>
      <w:r w:rsidR="00BA70E0" w:rsidRPr="00DB3B56">
        <w:rPr>
          <w:color w:val="000000"/>
          <w:sz w:val="22"/>
          <w:shd w:val="clear" w:color="auto" w:fill="FFFFFF"/>
        </w:rPr>
        <w:t xml:space="preserve"> least thank you to </w:t>
      </w:r>
      <w:r w:rsidR="00255423" w:rsidRPr="00DB3B56">
        <w:rPr>
          <w:color w:val="000000"/>
          <w:sz w:val="22"/>
          <w:shd w:val="clear" w:color="auto" w:fill="FFFFFF"/>
        </w:rPr>
        <w:t xml:space="preserve">my sons </w:t>
      </w:r>
      <w:r w:rsidR="00BA70E0" w:rsidRPr="00DB3B56">
        <w:rPr>
          <w:color w:val="000000"/>
          <w:sz w:val="22"/>
          <w:shd w:val="clear" w:color="auto" w:fill="FFFFFF"/>
        </w:rPr>
        <w:t xml:space="preserve">Linus, Caspar and Gustav, who adopted Elizabeth Petrovna Romanov as their honorary sister for more than a year, </w:t>
      </w:r>
      <w:r w:rsidR="00255423" w:rsidRPr="00DB3B56">
        <w:rPr>
          <w:color w:val="000000"/>
          <w:sz w:val="22"/>
          <w:shd w:val="clear" w:color="auto" w:fill="FFFFFF"/>
        </w:rPr>
        <w:t xml:space="preserve">even though they are yet to read one of my novels. Thank you, </w:t>
      </w:r>
      <w:r w:rsidR="00BA70E0" w:rsidRPr="00DB3B56">
        <w:rPr>
          <w:color w:val="000000"/>
          <w:sz w:val="22"/>
          <w:shd w:val="clear" w:color="auto" w:fill="FFFFFF"/>
        </w:rPr>
        <w:t xml:space="preserve">Tobias, </w:t>
      </w:r>
      <w:r w:rsidR="00255423" w:rsidRPr="00DB3B56">
        <w:rPr>
          <w:color w:val="000000"/>
          <w:sz w:val="22"/>
          <w:shd w:val="clear" w:color="auto" w:fill="FFFFFF"/>
        </w:rPr>
        <w:t>for</w:t>
      </w:r>
      <w:r w:rsidR="00BA70E0" w:rsidRPr="00DB3B56">
        <w:rPr>
          <w:color w:val="000000"/>
          <w:sz w:val="22"/>
          <w:shd w:val="clear" w:color="auto" w:fill="FFFFFF"/>
        </w:rPr>
        <w:t xml:space="preserve"> stoically tak</w:t>
      </w:r>
      <w:r w:rsidR="00255423" w:rsidRPr="00DB3B56">
        <w:rPr>
          <w:color w:val="000000"/>
          <w:sz w:val="22"/>
          <w:shd w:val="clear" w:color="auto" w:fill="FFFFFF"/>
        </w:rPr>
        <w:t>ing</w:t>
      </w:r>
      <w:r w:rsidR="00BA70E0" w:rsidRPr="00DB3B56">
        <w:rPr>
          <w:color w:val="000000"/>
          <w:sz w:val="22"/>
          <w:shd w:val="clear" w:color="auto" w:fill="FFFFFF"/>
        </w:rPr>
        <w:t xml:space="preserve"> any quips about</w:t>
      </w:r>
      <w:r w:rsidR="00CC6F96" w:rsidRPr="00DB3B56">
        <w:rPr>
          <w:color w:val="000000"/>
          <w:sz w:val="22"/>
          <w:shd w:val="clear" w:color="auto" w:fill="FFFFFF"/>
        </w:rPr>
        <w:t xml:space="preserve"> “lots of method writing happening in this household</w:t>
      </w:r>
      <w:r w:rsidR="00160408" w:rsidRPr="00DB3B56">
        <w:rPr>
          <w:color w:val="000000"/>
          <w:sz w:val="22"/>
          <w:shd w:val="clear" w:color="auto" w:fill="FFFFFF"/>
        </w:rPr>
        <w:t>!</w:t>
      </w:r>
      <w:r w:rsidR="00CC6F96" w:rsidRPr="00DB3B56">
        <w:rPr>
          <w:color w:val="000000"/>
          <w:sz w:val="22"/>
          <w:shd w:val="clear" w:color="auto" w:fill="FFFFFF"/>
        </w:rPr>
        <w:t>”</w:t>
      </w:r>
    </w:p>
    <w:p w:rsidR="008B1E30" w:rsidRPr="00DB3B56" w:rsidRDefault="008B1E30" w:rsidP="008B1E30">
      <w:pPr>
        <w:pStyle w:val="BookmakerProcessingInstructionbpi"/>
      </w:pPr>
      <w:r>
        <w:t>TRIM: 6.125in x 9.25in</w:t>
      </w:r>
    </w:p>
    <w:sectPr w:rsidR="008B1E30" w:rsidRPr="00DB3B56" w:rsidSect="004010B0">
      <w:footerReference w:type="default" r:id="rId8"/>
      <w:pgSz w:w="8820" w:h="13320"/>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1DB5" w:rsidRDefault="00181DB5" w:rsidP="006F6FC7">
      <w:r>
        <w:separator/>
      </w:r>
    </w:p>
  </w:endnote>
  <w:endnote w:type="continuationSeparator" w:id="0">
    <w:p w:rsidR="00181DB5" w:rsidRDefault="00181DB5" w:rsidP="006F6FC7">
      <w:r>
        <w:continuationSeparator/>
      </w:r>
    </w:p>
  </w:endnote>
  <w:endnote w:id="1">
    <w:p w:rsidR="00BE7351" w:rsidRDefault="00BE7351">
      <w:pPr>
        <w:pStyle w:val="EndnoteText"/>
      </w:pPr>
      <w:r>
        <w:rPr>
          <w:rStyle w:val="EndnoteReference"/>
        </w:rPr>
        <w:endnoteRef/>
      </w:r>
      <w:r>
        <w:t xml:space="preserve"> Here’s an endnote with confusing stlyes!</w:t>
      </w:r>
    </w:p>
    <w:p w:rsidR="00BE7351" w:rsidRDefault="00BE7351" w:rsidP="00BE7351">
      <w:pPr>
        <w:pStyle w:val="Epigraph-VerseEpiv0"/>
      </w:pPr>
      <w:r>
        <w:t>,oure ev</w:t>
      </w:r>
    </w:p>
    <w:p w:rsidR="001076E7" w:rsidRDefault="006B5722" w:rsidP="006B5722">
      <w:pPr>
        <w:pStyle w:val="DedicationDed0"/>
      </w:pPr>
      <w:r>
        <w:t>A nice dedication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
    <w:panose1 w:val="020B0604020202020204"/>
    <w:charset w:val="80"/>
    <w:family w:val="auto"/>
    <w:notTrueType/>
    <w:pitch w:val="variable"/>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6601747"/>
      <w:docPartObj>
        <w:docPartGallery w:val="Page Numbers (Bottom of Page)"/>
        <w:docPartUnique/>
      </w:docPartObj>
    </w:sdtPr>
    <w:sdtEndPr>
      <w:rPr>
        <w:noProof/>
      </w:rPr>
    </w:sdtEndPr>
    <w:sdtContent>
      <w:p w:rsidR="00A06F7B" w:rsidRDefault="00A06F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06F7B" w:rsidRDefault="00A06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1DB5" w:rsidRDefault="00181DB5" w:rsidP="006F6FC7">
      <w:r>
        <w:separator/>
      </w:r>
    </w:p>
  </w:footnote>
  <w:footnote w:type="continuationSeparator" w:id="0">
    <w:p w:rsidR="00181DB5" w:rsidRDefault="00181DB5" w:rsidP="006F6FC7">
      <w:r>
        <w:continuationSeparator/>
      </w:r>
    </w:p>
  </w:footnote>
  <w:footnote w:id="1">
    <w:p w:rsidR="003952BC" w:rsidRDefault="003952BC">
      <w:pPr>
        <w:pStyle w:val="FootnoteText"/>
      </w:pPr>
      <w:r>
        <w:rPr>
          <w:rStyle w:val="FootnoteReference"/>
        </w:rPr>
        <w:footnoteRef/>
      </w:r>
      <w:r>
        <w:t xml:space="preserve"> General test</w:t>
      </w:r>
    </w:p>
    <w:p w:rsidR="003952BC" w:rsidRDefault="003952BC" w:rsidP="003952BC">
      <w:pPr>
        <w:pStyle w:val="Addressadd"/>
      </w:pPr>
      <w:r>
        <w:t xml:space="preserve">Also, </w:t>
      </w:r>
    </w:p>
    <w:tbl>
      <w:tblPr>
        <w:tblStyle w:val="TableGrid"/>
        <w:tblW w:w="0" w:type="auto"/>
        <w:tblLook w:val="04A0" w:firstRow="1" w:lastRow="0" w:firstColumn="1" w:lastColumn="0" w:noHBand="0" w:noVBand="1"/>
      </w:tblPr>
      <w:tblGrid>
        <w:gridCol w:w="6876"/>
      </w:tblGrid>
      <w:tr w:rsidR="003952BC" w:rsidTr="003952BC">
        <w:tc>
          <w:tcPr>
            <w:tcW w:w="6876" w:type="dxa"/>
          </w:tcPr>
          <w:p w:rsidR="003952BC" w:rsidRDefault="003952BC" w:rsidP="003952BC">
            <w:pPr>
              <w:pStyle w:val="Addressadd"/>
            </w:pPr>
          </w:p>
        </w:tc>
      </w:tr>
      <w:tr w:rsidR="003952BC" w:rsidTr="003952BC">
        <w:tc>
          <w:tcPr>
            <w:tcW w:w="6876" w:type="dxa"/>
          </w:tcPr>
          <w:p w:rsidR="003952BC" w:rsidRDefault="003952BC" w:rsidP="003952BC">
            <w:pPr>
              <w:pStyle w:val="AddressAdd0"/>
            </w:pPr>
          </w:p>
        </w:tc>
      </w:tr>
    </w:tbl>
    <w:p w:rsidR="003952BC" w:rsidRDefault="003952BC" w:rsidP="003952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16C6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3FCBE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0A6D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F0CAA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BD017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6B1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7EB1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8AAF5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2A53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88C6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660FD0"/>
    <w:multiLevelType w:val="hybridMultilevel"/>
    <w:tmpl w:val="92B83722"/>
    <w:lvl w:ilvl="0" w:tplc="E514F4A6">
      <w:start w:val="1"/>
      <w:numFmt w:val="bullet"/>
      <w:pStyle w:val="ChecklistSubentrycksl"/>
      <w:lvlText w:val=""/>
      <w:lvlJc w:val="left"/>
      <w:pPr>
        <w:ind w:left="1980" w:hanging="360"/>
      </w:pPr>
      <w:rPr>
        <w:rFonts w:ascii="Wingdings" w:hAnsi="Wingdings" w:hint="default"/>
      </w:rPr>
    </w:lvl>
    <w:lvl w:ilvl="1" w:tplc="04090003" w:tentative="1">
      <w:start w:val="1"/>
      <w:numFmt w:val="bullet"/>
      <w:lvlText w:val="o"/>
      <w:lvlJc w:val="left"/>
      <w:pPr>
        <w:ind w:left="2520" w:hanging="360"/>
      </w:pPr>
      <w:rPr>
        <w:rFonts w:ascii="Courier" w:hAnsi="Courier"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w:hAnsi="Courier"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w:hAnsi="Courier"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AE3554B"/>
    <w:multiLevelType w:val="multilevel"/>
    <w:tmpl w:val="77AA3016"/>
    <w:name w:val="objNumberLT3"/>
    <w:lvl w:ilvl="0">
      <w:start w:val="1"/>
      <w:numFmt w:val="decimal"/>
      <w:pStyle w:val="Num-Level-2-ListN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2" w15:restartNumberingAfterBreak="0">
    <w:nsid w:val="120C04BE"/>
    <w:multiLevelType w:val="hybridMultilevel"/>
    <w:tmpl w:val="881ADF92"/>
    <w:lvl w:ilvl="0" w:tplc="D55E0024">
      <w:start w:val="1"/>
      <w:numFmt w:val="bullet"/>
      <w:lvlText w:val=""/>
      <w:lvlJc w:val="left"/>
      <w:pPr>
        <w:ind w:left="2880" w:hanging="360"/>
      </w:pPr>
      <w:rPr>
        <w:rFonts w:ascii="Wingdings" w:hAnsi="Wingdings" w:hint="default"/>
      </w:rPr>
    </w:lvl>
    <w:lvl w:ilvl="1" w:tplc="98D6EA64">
      <w:start w:val="1"/>
      <w:numFmt w:val="bullet"/>
      <w:pStyle w:val="ListBulletbl"/>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w:hAnsi="Courier"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w:hAnsi="Courier"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26673C6"/>
    <w:multiLevelType w:val="multilevel"/>
    <w:tmpl w:val="CAF84902"/>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4D1E7A"/>
    <w:multiLevelType w:val="multilevel"/>
    <w:tmpl w:val="E3EC98B0"/>
    <w:name w:val="objNumberLT4"/>
    <w:lvl w:ilvl="0">
      <w:start w:val="1"/>
      <w:numFmt w:val="decimal"/>
      <w:pStyle w:val="Num-Level-3-ListN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5" w15:restartNumberingAfterBreak="0">
    <w:nsid w:val="1BE31717"/>
    <w:multiLevelType w:val="multilevel"/>
    <w:tmpl w:val="D31C8412"/>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6" w15:restartNumberingAfterBreak="0">
    <w:nsid w:val="205B75C0"/>
    <w:multiLevelType w:val="multilevel"/>
    <w:tmpl w:val="F4A0415E"/>
    <w:name w:val="objAlphaLT3"/>
    <w:lvl w:ilvl="0">
      <w:start w:val="1"/>
      <w:numFmt w:val="lowerLetter"/>
      <w:pStyle w:val="Alpha-Level-2-ListA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2FE46913"/>
    <w:multiLevelType w:val="hybridMultilevel"/>
    <w:tmpl w:val="B7886686"/>
    <w:lvl w:ilvl="0" w:tplc="46BC0594">
      <w:start w:val="1"/>
      <w:numFmt w:val="bullet"/>
      <w:pStyle w:val="SidebarListBulletsbbl"/>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w:hAnsi="Courier"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w:hAnsi="Courier"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w:hAnsi="Courier"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31653729"/>
    <w:multiLevelType w:val="multilevel"/>
    <w:tmpl w:val="0409001D"/>
    <w:name w:val="objNumber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C233CA"/>
    <w:multiLevelType w:val="multilevel"/>
    <w:tmpl w:val="F3CEF0E8"/>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439A3E6C"/>
    <w:multiLevelType w:val="multilevel"/>
    <w:tmpl w:val="5A307D98"/>
    <w:styleLink w:val="Bblist1"/>
    <w:lvl w:ilvl="0">
      <w:start w:val="1"/>
      <w:numFmt w:val="bullet"/>
      <w:lvlText w:val=""/>
      <w:lvlJc w:val="left"/>
      <w:pPr>
        <w:ind w:left="709" w:hanging="709"/>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F879BE"/>
    <w:multiLevelType w:val="multilevel"/>
    <w:tmpl w:val="1F1262D8"/>
    <w:name w:val="objAlphaLT"/>
    <w:lvl w:ilvl="0">
      <w:start w:val="1"/>
      <w:numFmt w:val="lowerLetter"/>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DD68EE"/>
    <w:multiLevelType w:val="hybridMultilevel"/>
    <w:tmpl w:val="5F40A2D2"/>
    <w:lvl w:ilvl="0" w:tplc="B6127622">
      <w:start w:val="1"/>
      <w:numFmt w:val="bullet"/>
      <w:pStyle w:val="BulletedParagraphsbp"/>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w:hAnsi="Courier"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w:hAnsi="Courier"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w:hAnsi="Courier"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4B695271"/>
    <w:multiLevelType w:val="multilevel"/>
    <w:tmpl w:val="0F5A2BEC"/>
    <w:name w:val="objNumberLT"/>
    <w:lvl w:ilvl="0">
      <w:start w:val="1"/>
      <w:numFmt w:val="decimal"/>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7A4892"/>
    <w:multiLevelType w:val="multilevel"/>
    <w:tmpl w:val="12BE716C"/>
    <w:name w:val="objAlphaLT4"/>
    <w:lvl w:ilvl="0">
      <w:start w:val="1"/>
      <w:numFmt w:val="lowerLetter"/>
      <w:pStyle w:val="Alpha-Level-3-ListA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5" w15:restartNumberingAfterBreak="0">
    <w:nsid w:val="59D9167C"/>
    <w:multiLevelType w:val="hybridMultilevel"/>
    <w:tmpl w:val="5EB6FA98"/>
    <w:lvl w:ilvl="0" w:tplc="E61A1BDE">
      <w:start w:val="1"/>
      <w:numFmt w:val="bullet"/>
      <w:pStyle w:val="Checklistck"/>
      <w:lvlText w:val=""/>
      <w:lvlJc w:val="left"/>
      <w:pPr>
        <w:ind w:left="900" w:hanging="360"/>
      </w:pPr>
      <w:rPr>
        <w:rFonts w:ascii="Wingdings" w:hAnsi="Wingdings" w:hint="default"/>
      </w:rPr>
    </w:lvl>
    <w:lvl w:ilvl="1" w:tplc="5B6A88A8">
      <w:start w:val="1"/>
      <w:numFmt w:val="bullet"/>
      <w:pStyle w:val="Checklistck"/>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D200AD"/>
    <w:multiLevelType w:val="multilevel"/>
    <w:tmpl w:val="74C665A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5D97319B"/>
    <w:multiLevelType w:val="multilevel"/>
    <w:tmpl w:val="E7FAE8BA"/>
    <w:name w:val="objNumberLT2"/>
    <w:lvl w:ilvl="0">
      <w:start w:val="1"/>
      <w:numFmt w:val="decimal"/>
      <w:pStyle w:val="Num-Level-1-ListN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5FE75B05"/>
    <w:multiLevelType w:val="hybridMultilevel"/>
    <w:tmpl w:val="FF9C8AA0"/>
    <w:lvl w:ilvl="0" w:tplc="9EBE7A1A">
      <w:start w:val="1"/>
      <w:numFmt w:val="bullet"/>
      <w:pStyle w:val="BoxListBulletb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A4C1D"/>
    <w:multiLevelType w:val="hybridMultilevel"/>
    <w:tmpl w:val="D4182682"/>
    <w:lvl w:ilvl="0" w:tplc="B54219DE">
      <w:start w:val="1"/>
      <w:numFmt w:val="bullet"/>
      <w:pStyle w:val="ListBulletSubentrybsl"/>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w:hAnsi="Courier"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w:hAnsi="Courier"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w:hAnsi="Courier"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9A06494"/>
    <w:multiLevelType w:val="hybridMultilevel"/>
    <w:tmpl w:val="48707D08"/>
    <w:lvl w:ilvl="0" w:tplc="065C6124">
      <w:start w:val="1"/>
      <w:numFmt w:val="bullet"/>
      <w:pStyle w:val="Extract-BulletListextbl"/>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15:restartNumberingAfterBreak="0">
    <w:nsid w:val="6D936C54"/>
    <w:multiLevelType w:val="multilevel"/>
    <w:tmpl w:val="0409001F"/>
    <w:name w:val="objNumber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F80193"/>
    <w:multiLevelType w:val="hybridMultilevel"/>
    <w:tmpl w:val="A066D122"/>
    <w:lvl w:ilvl="0" w:tplc="9DD0B42A">
      <w:start w:val="1"/>
      <w:numFmt w:val="bullet"/>
      <w:pStyle w:val="AppendixListBulletapbl"/>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w:hAnsi="Courier"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w:hAnsi="Courier"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w:hAnsi="Courier"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585A8C"/>
    <w:multiLevelType w:val="multilevel"/>
    <w:tmpl w:val="29586450"/>
    <w:name w:val="objAlphaLT2"/>
    <w:lvl w:ilvl="0">
      <w:start w:val="1"/>
      <w:numFmt w:val="lowerLetter"/>
      <w:pStyle w:val="Alpha-Level-1-ListA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15:restartNumberingAfterBreak="0">
    <w:nsid w:val="74011317"/>
    <w:multiLevelType w:val="multilevel"/>
    <w:tmpl w:val="04090023"/>
    <w:name w:val="objNumber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9A32D38"/>
    <w:multiLevelType w:val="multilevel"/>
    <w:tmpl w:val="1084D3E8"/>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6" w15:restartNumberingAfterBreak="0">
    <w:nsid w:val="7A0E44B1"/>
    <w:multiLevelType w:val="multilevel"/>
    <w:tmpl w:val="4E7A1466"/>
    <w:name w:val="objNumberLT5"/>
    <w:lvl w:ilvl="0">
      <w:start w:val="1"/>
      <w:numFmt w:val="decimal"/>
      <w:pStyle w:val="Numbered-ParagraphNp"/>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0"/>
  </w:num>
  <w:num w:numId="2">
    <w:abstractNumId w:val="32"/>
  </w:num>
  <w:num w:numId="3">
    <w:abstractNumId w:val="25"/>
  </w:num>
  <w:num w:numId="4">
    <w:abstractNumId w:val="12"/>
  </w:num>
  <w:num w:numId="5">
    <w:abstractNumId w:val="28"/>
  </w:num>
  <w:num w:numId="6">
    <w:abstractNumId w:val="29"/>
  </w:num>
  <w:num w:numId="7">
    <w:abstractNumId w:val="10"/>
  </w:num>
  <w:num w:numId="8">
    <w:abstractNumId w:val="22"/>
  </w:num>
  <w:num w:numId="9">
    <w:abstractNumId w:val="17"/>
  </w:num>
  <w:num w:numId="10">
    <w:abstractNumId w:val="30"/>
  </w:num>
  <w:num w:numId="11">
    <w:abstractNumId w:val="1"/>
  </w:num>
  <w:num w:numId="12">
    <w:abstractNumId w:val="0"/>
  </w:num>
  <w:num w:numId="13">
    <w:abstractNumId w:val="2"/>
  </w:num>
  <w:num w:numId="14">
    <w:abstractNumId w:val="8"/>
  </w:num>
  <w:num w:numId="15">
    <w:abstractNumId w:val="3"/>
  </w:num>
  <w:num w:numId="16">
    <w:abstractNumId w:val="6"/>
  </w:num>
  <w:num w:numId="17">
    <w:abstractNumId w:val="5"/>
  </w:num>
  <w:num w:numId="18">
    <w:abstractNumId w:val="4"/>
  </w:num>
  <w:num w:numId="19">
    <w:abstractNumId w:val="9"/>
  </w:num>
  <w:num w:numId="20">
    <w:abstractNumId w:val="7"/>
  </w:num>
  <w:num w:numId="21">
    <w:abstractNumId w:val="31"/>
  </w:num>
  <w:num w:numId="22">
    <w:abstractNumId w:val="18"/>
  </w:num>
  <w:num w:numId="23">
    <w:abstractNumId w:val="19"/>
  </w:num>
  <w:num w:numId="24">
    <w:abstractNumId w:val="35"/>
  </w:num>
  <w:num w:numId="25">
    <w:abstractNumId w:val="15"/>
  </w:num>
  <w:num w:numId="26">
    <w:abstractNumId w:val="27"/>
  </w:num>
  <w:num w:numId="27">
    <w:abstractNumId w:val="11"/>
  </w:num>
  <w:num w:numId="28">
    <w:abstractNumId w:val="14"/>
  </w:num>
  <w:num w:numId="29">
    <w:abstractNumId w:val="33"/>
  </w:num>
  <w:num w:numId="30">
    <w:abstractNumId w:val="16"/>
  </w:num>
  <w:num w:numId="31">
    <w:abstractNumId w:val="24"/>
  </w:num>
  <w:num w:numId="32">
    <w:abstractNumId w:val="26"/>
  </w:num>
  <w:num w:numId="33">
    <w:abstractNumId w:val="36"/>
  </w:num>
  <w:num w:numId="34">
    <w:abstractNumId w:val="34"/>
  </w:num>
  <w:num w:numId="35">
    <w:abstractNumId w:val="13"/>
  </w:num>
  <w:num w:numId="36">
    <w:abstractNumId w:val="23"/>
  </w:num>
  <w:num w:numId="37">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hideSpellingErrors/>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7BA"/>
    <w:rsid w:val="000031A6"/>
    <w:rsid w:val="0000496F"/>
    <w:rsid w:val="00004D41"/>
    <w:rsid w:val="000050FB"/>
    <w:rsid w:val="00006EB4"/>
    <w:rsid w:val="000075B3"/>
    <w:rsid w:val="00007D70"/>
    <w:rsid w:val="00007E17"/>
    <w:rsid w:val="00010735"/>
    <w:rsid w:val="00010F69"/>
    <w:rsid w:val="0001166D"/>
    <w:rsid w:val="000126CC"/>
    <w:rsid w:val="00013DB9"/>
    <w:rsid w:val="00013E41"/>
    <w:rsid w:val="00014C99"/>
    <w:rsid w:val="00016AF4"/>
    <w:rsid w:val="00017B37"/>
    <w:rsid w:val="0002093D"/>
    <w:rsid w:val="00020E8F"/>
    <w:rsid w:val="00021BAC"/>
    <w:rsid w:val="00021FEA"/>
    <w:rsid w:val="000234B2"/>
    <w:rsid w:val="00023F2A"/>
    <w:rsid w:val="0002475E"/>
    <w:rsid w:val="00024E9A"/>
    <w:rsid w:val="00027236"/>
    <w:rsid w:val="00027758"/>
    <w:rsid w:val="00027D37"/>
    <w:rsid w:val="00027F7D"/>
    <w:rsid w:val="00030A5E"/>
    <w:rsid w:val="00030D28"/>
    <w:rsid w:val="00030DFB"/>
    <w:rsid w:val="00031C90"/>
    <w:rsid w:val="0003214D"/>
    <w:rsid w:val="00032821"/>
    <w:rsid w:val="00032F0B"/>
    <w:rsid w:val="000334A8"/>
    <w:rsid w:val="00034C9C"/>
    <w:rsid w:val="00035935"/>
    <w:rsid w:val="00037379"/>
    <w:rsid w:val="000378A4"/>
    <w:rsid w:val="00037CC8"/>
    <w:rsid w:val="00040E41"/>
    <w:rsid w:val="000410D2"/>
    <w:rsid w:val="00041B31"/>
    <w:rsid w:val="00042DB8"/>
    <w:rsid w:val="0004324F"/>
    <w:rsid w:val="0004479F"/>
    <w:rsid w:val="00044A77"/>
    <w:rsid w:val="0004508F"/>
    <w:rsid w:val="000450CA"/>
    <w:rsid w:val="000453EA"/>
    <w:rsid w:val="00045755"/>
    <w:rsid w:val="00045CA9"/>
    <w:rsid w:val="00045DAA"/>
    <w:rsid w:val="00046AC4"/>
    <w:rsid w:val="0005049A"/>
    <w:rsid w:val="00051FE0"/>
    <w:rsid w:val="0005273E"/>
    <w:rsid w:val="0005349C"/>
    <w:rsid w:val="00053938"/>
    <w:rsid w:val="0005395D"/>
    <w:rsid w:val="00055D9C"/>
    <w:rsid w:val="0005736D"/>
    <w:rsid w:val="0006371F"/>
    <w:rsid w:val="00063D8C"/>
    <w:rsid w:val="000642DA"/>
    <w:rsid w:val="000645DB"/>
    <w:rsid w:val="00065F9E"/>
    <w:rsid w:val="0006730B"/>
    <w:rsid w:val="000709F3"/>
    <w:rsid w:val="00070D23"/>
    <w:rsid w:val="00072903"/>
    <w:rsid w:val="00072C8C"/>
    <w:rsid w:val="0007411E"/>
    <w:rsid w:val="0007484E"/>
    <w:rsid w:val="00082183"/>
    <w:rsid w:val="0008227B"/>
    <w:rsid w:val="000825A4"/>
    <w:rsid w:val="000825D4"/>
    <w:rsid w:val="00083574"/>
    <w:rsid w:val="0008550E"/>
    <w:rsid w:val="00086494"/>
    <w:rsid w:val="0008662F"/>
    <w:rsid w:val="000871B7"/>
    <w:rsid w:val="00090A4B"/>
    <w:rsid w:val="00092C04"/>
    <w:rsid w:val="00093269"/>
    <w:rsid w:val="000934A9"/>
    <w:rsid w:val="0009403D"/>
    <w:rsid w:val="00094FAD"/>
    <w:rsid w:val="000A0000"/>
    <w:rsid w:val="000A0721"/>
    <w:rsid w:val="000A1AF3"/>
    <w:rsid w:val="000A2944"/>
    <w:rsid w:val="000A40B0"/>
    <w:rsid w:val="000A4E82"/>
    <w:rsid w:val="000A5ECD"/>
    <w:rsid w:val="000A6792"/>
    <w:rsid w:val="000A7E5F"/>
    <w:rsid w:val="000B272D"/>
    <w:rsid w:val="000B517A"/>
    <w:rsid w:val="000B558E"/>
    <w:rsid w:val="000B57BF"/>
    <w:rsid w:val="000B6577"/>
    <w:rsid w:val="000B7A23"/>
    <w:rsid w:val="000C0112"/>
    <w:rsid w:val="000C2035"/>
    <w:rsid w:val="000C295C"/>
    <w:rsid w:val="000C3E0D"/>
    <w:rsid w:val="000C4090"/>
    <w:rsid w:val="000C4291"/>
    <w:rsid w:val="000C455F"/>
    <w:rsid w:val="000C6606"/>
    <w:rsid w:val="000C7F4C"/>
    <w:rsid w:val="000D1774"/>
    <w:rsid w:val="000D259D"/>
    <w:rsid w:val="000D2B68"/>
    <w:rsid w:val="000D394E"/>
    <w:rsid w:val="000D3AC0"/>
    <w:rsid w:val="000D690F"/>
    <w:rsid w:val="000D787C"/>
    <w:rsid w:val="000D7AB9"/>
    <w:rsid w:val="000E196B"/>
    <w:rsid w:val="000E54EF"/>
    <w:rsid w:val="000E7D5D"/>
    <w:rsid w:val="000E7E3A"/>
    <w:rsid w:val="000F0151"/>
    <w:rsid w:val="000F1859"/>
    <w:rsid w:val="000F2909"/>
    <w:rsid w:val="000F316A"/>
    <w:rsid w:val="000F42BE"/>
    <w:rsid w:val="000F4600"/>
    <w:rsid w:val="000F4AEA"/>
    <w:rsid w:val="000F50B8"/>
    <w:rsid w:val="000F657C"/>
    <w:rsid w:val="001014D0"/>
    <w:rsid w:val="00103380"/>
    <w:rsid w:val="001040EA"/>
    <w:rsid w:val="001044B3"/>
    <w:rsid w:val="00104DBA"/>
    <w:rsid w:val="00105638"/>
    <w:rsid w:val="00106AAD"/>
    <w:rsid w:val="001076E7"/>
    <w:rsid w:val="0010797B"/>
    <w:rsid w:val="00107BD6"/>
    <w:rsid w:val="0011052F"/>
    <w:rsid w:val="00110D73"/>
    <w:rsid w:val="00111AE2"/>
    <w:rsid w:val="00111DAB"/>
    <w:rsid w:val="00113642"/>
    <w:rsid w:val="00114BD7"/>
    <w:rsid w:val="00115804"/>
    <w:rsid w:val="0011618E"/>
    <w:rsid w:val="001176BD"/>
    <w:rsid w:val="00120022"/>
    <w:rsid w:val="00120122"/>
    <w:rsid w:val="00121E6F"/>
    <w:rsid w:val="00123B50"/>
    <w:rsid w:val="00126382"/>
    <w:rsid w:val="0013180F"/>
    <w:rsid w:val="0013390A"/>
    <w:rsid w:val="001340FF"/>
    <w:rsid w:val="00134158"/>
    <w:rsid w:val="0013679C"/>
    <w:rsid w:val="00137823"/>
    <w:rsid w:val="00140E19"/>
    <w:rsid w:val="001412DC"/>
    <w:rsid w:val="00142EE7"/>
    <w:rsid w:val="00143396"/>
    <w:rsid w:val="00143417"/>
    <w:rsid w:val="00144799"/>
    <w:rsid w:val="001458BB"/>
    <w:rsid w:val="00150683"/>
    <w:rsid w:val="00150AB9"/>
    <w:rsid w:val="00150E29"/>
    <w:rsid w:val="00153882"/>
    <w:rsid w:val="00154202"/>
    <w:rsid w:val="00154429"/>
    <w:rsid w:val="0015599A"/>
    <w:rsid w:val="00155E1C"/>
    <w:rsid w:val="00155E48"/>
    <w:rsid w:val="00156805"/>
    <w:rsid w:val="00157587"/>
    <w:rsid w:val="001601A3"/>
    <w:rsid w:val="00160408"/>
    <w:rsid w:val="00161B3F"/>
    <w:rsid w:val="001622B1"/>
    <w:rsid w:val="00162300"/>
    <w:rsid w:val="00164C53"/>
    <w:rsid w:val="0016517D"/>
    <w:rsid w:val="00166027"/>
    <w:rsid w:val="00166E4B"/>
    <w:rsid w:val="00167572"/>
    <w:rsid w:val="001675C3"/>
    <w:rsid w:val="00167F19"/>
    <w:rsid w:val="00170852"/>
    <w:rsid w:val="001709D3"/>
    <w:rsid w:val="00173412"/>
    <w:rsid w:val="001739C8"/>
    <w:rsid w:val="00173C56"/>
    <w:rsid w:val="00173CBD"/>
    <w:rsid w:val="001741D2"/>
    <w:rsid w:val="00175544"/>
    <w:rsid w:val="00175C4E"/>
    <w:rsid w:val="00176E41"/>
    <w:rsid w:val="00177683"/>
    <w:rsid w:val="0018012F"/>
    <w:rsid w:val="001811C5"/>
    <w:rsid w:val="0018184C"/>
    <w:rsid w:val="00181DB5"/>
    <w:rsid w:val="00182F43"/>
    <w:rsid w:val="00184D3F"/>
    <w:rsid w:val="00184F45"/>
    <w:rsid w:val="001865A7"/>
    <w:rsid w:val="00186AC6"/>
    <w:rsid w:val="00186DCA"/>
    <w:rsid w:val="001877A6"/>
    <w:rsid w:val="0019044A"/>
    <w:rsid w:val="001904AA"/>
    <w:rsid w:val="00190D4D"/>
    <w:rsid w:val="00190FAF"/>
    <w:rsid w:val="001919A5"/>
    <w:rsid w:val="0019238A"/>
    <w:rsid w:val="00194D33"/>
    <w:rsid w:val="001A100F"/>
    <w:rsid w:val="001A20C1"/>
    <w:rsid w:val="001A20FE"/>
    <w:rsid w:val="001A2BAC"/>
    <w:rsid w:val="001A3BC5"/>
    <w:rsid w:val="001A502D"/>
    <w:rsid w:val="001A7117"/>
    <w:rsid w:val="001B279D"/>
    <w:rsid w:val="001B297D"/>
    <w:rsid w:val="001B2F70"/>
    <w:rsid w:val="001B4005"/>
    <w:rsid w:val="001B4049"/>
    <w:rsid w:val="001B49A2"/>
    <w:rsid w:val="001B6710"/>
    <w:rsid w:val="001B7706"/>
    <w:rsid w:val="001C04E4"/>
    <w:rsid w:val="001C0D39"/>
    <w:rsid w:val="001C0FFC"/>
    <w:rsid w:val="001C1F1D"/>
    <w:rsid w:val="001C2065"/>
    <w:rsid w:val="001C65F7"/>
    <w:rsid w:val="001D0138"/>
    <w:rsid w:val="001D0C80"/>
    <w:rsid w:val="001D0E4E"/>
    <w:rsid w:val="001D4AB1"/>
    <w:rsid w:val="001D4DF2"/>
    <w:rsid w:val="001D5530"/>
    <w:rsid w:val="001D75AD"/>
    <w:rsid w:val="001E0179"/>
    <w:rsid w:val="001E04A5"/>
    <w:rsid w:val="001E1926"/>
    <w:rsid w:val="001E1BB5"/>
    <w:rsid w:val="001E2B86"/>
    <w:rsid w:val="001E2BD9"/>
    <w:rsid w:val="001E3777"/>
    <w:rsid w:val="001E3C35"/>
    <w:rsid w:val="001E52F8"/>
    <w:rsid w:val="001E5E7C"/>
    <w:rsid w:val="001E5FAA"/>
    <w:rsid w:val="001E6E18"/>
    <w:rsid w:val="001E7627"/>
    <w:rsid w:val="001E7EEA"/>
    <w:rsid w:val="001F0753"/>
    <w:rsid w:val="001F0785"/>
    <w:rsid w:val="001F11A4"/>
    <w:rsid w:val="001F29E8"/>
    <w:rsid w:val="001F2AD1"/>
    <w:rsid w:val="001F36F5"/>
    <w:rsid w:val="001F382F"/>
    <w:rsid w:val="001F44EB"/>
    <w:rsid w:val="001F451C"/>
    <w:rsid w:val="001F4CCA"/>
    <w:rsid w:val="001F4D34"/>
    <w:rsid w:val="001F4EE3"/>
    <w:rsid w:val="001F4F33"/>
    <w:rsid w:val="001F50B9"/>
    <w:rsid w:val="001F6173"/>
    <w:rsid w:val="001F73FC"/>
    <w:rsid w:val="002006EC"/>
    <w:rsid w:val="00203B42"/>
    <w:rsid w:val="00203DAF"/>
    <w:rsid w:val="00204645"/>
    <w:rsid w:val="002049E4"/>
    <w:rsid w:val="00205433"/>
    <w:rsid w:val="00205510"/>
    <w:rsid w:val="0020614C"/>
    <w:rsid w:val="0020624A"/>
    <w:rsid w:val="00206409"/>
    <w:rsid w:val="00206B3A"/>
    <w:rsid w:val="00206DC1"/>
    <w:rsid w:val="002121BC"/>
    <w:rsid w:val="00212242"/>
    <w:rsid w:val="002130B9"/>
    <w:rsid w:val="00213991"/>
    <w:rsid w:val="00215BC3"/>
    <w:rsid w:val="002176CC"/>
    <w:rsid w:val="0022010C"/>
    <w:rsid w:val="00220257"/>
    <w:rsid w:val="002203A4"/>
    <w:rsid w:val="002203C6"/>
    <w:rsid w:val="002207EE"/>
    <w:rsid w:val="00220BA5"/>
    <w:rsid w:val="00221BA8"/>
    <w:rsid w:val="00222D96"/>
    <w:rsid w:val="00223AE5"/>
    <w:rsid w:val="0022401F"/>
    <w:rsid w:val="00226F44"/>
    <w:rsid w:val="002270A4"/>
    <w:rsid w:val="00227680"/>
    <w:rsid w:val="00230F86"/>
    <w:rsid w:val="00231131"/>
    <w:rsid w:val="00231CFC"/>
    <w:rsid w:val="002338ED"/>
    <w:rsid w:val="00233DCD"/>
    <w:rsid w:val="00234DC2"/>
    <w:rsid w:val="00235191"/>
    <w:rsid w:val="0023530D"/>
    <w:rsid w:val="00235C5C"/>
    <w:rsid w:val="00236A9E"/>
    <w:rsid w:val="00237BDD"/>
    <w:rsid w:val="00240457"/>
    <w:rsid w:val="0024306F"/>
    <w:rsid w:val="00243BFB"/>
    <w:rsid w:val="002442B0"/>
    <w:rsid w:val="00244651"/>
    <w:rsid w:val="00244720"/>
    <w:rsid w:val="0024511F"/>
    <w:rsid w:val="00245A1A"/>
    <w:rsid w:val="00245C2F"/>
    <w:rsid w:val="00245D8B"/>
    <w:rsid w:val="00245F8D"/>
    <w:rsid w:val="0024773E"/>
    <w:rsid w:val="002543C1"/>
    <w:rsid w:val="00254DB9"/>
    <w:rsid w:val="0025521D"/>
    <w:rsid w:val="00255423"/>
    <w:rsid w:val="00255554"/>
    <w:rsid w:val="0025643A"/>
    <w:rsid w:val="00256DD8"/>
    <w:rsid w:val="00260775"/>
    <w:rsid w:val="00261B96"/>
    <w:rsid w:val="00264F09"/>
    <w:rsid w:val="00271CD2"/>
    <w:rsid w:val="002734C7"/>
    <w:rsid w:val="00274A9E"/>
    <w:rsid w:val="002770CE"/>
    <w:rsid w:val="002774FB"/>
    <w:rsid w:val="00277F15"/>
    <w:rsid w:val="00280842"/>
    <w:rsid w:val="002819B5"/>
    <w:rsid w:val="0028209E"/>
    <w:rsid w:val="00283390"/>
    <w:rsid w:val="00284A1A"/>
    <w:rsid w:val="00286D6F"/>
    <w:rsid w:val="00286EB2"/>
    <w:rsid w:val="00291ABE"/>
    <w:rsid w:val="002928BD"/>
    <w:rsid w:val="00292948"/>
    <w:rsid w:val="00292AC1"/>
    <w:rsid w:val="002930A7"/>
    <w:rsid w:val="0029414D"/>
    <w:rsid w:val="002943ED"/>
    <w:rsid w:val="00295A73"/>
    <w:rsid w:val="00296092"/>
    <w:rsid w:val="002977B4"/>
    <w:rsid w:val="002A04A4"/>
    <w:rsid w:val="002A192D"/>
    <w:rsid w:val="002A198C"/>
    <w:rsid w:val="002A358E"/>
    <w:rsid w:val="002A43E3"/>
    <w:rsid w:val="002A5084"/>
    <w:rsid w:val="002A55FD"/>
    <w:rsid w:val="002A7537"/>
    <w:rsid w:val="002B0A6C"/>
    <w:rsid w:val="002B1AC3"/>
    <w:rsid w:val="002B1F62"/>
    <w:rsid w:val="002B37CC"/>
    <w:rsid w:val="002B3CD5"/>
    <w:rsid w:val="002B5935"/>
    <w:rsid w:val="002B5DB0"/>
    <w:rsid w:val="002B6C6C"/>
    <w:rsid w:val="002B7388"/>
    <w:rsid w:val="002B78FE"/>
    <w:rsid w:val="002B7C01"/>
    <w:rsid w:val="002C02AE"/>
    <w:rsid w:val="002C0F44"/>
    <w:rsid w:val="002C36CA"/>
    <w:rsid w:val="002C3CE7"/>
    <w:rsid w:val="002C53A0"/>
    <w:rsid w:val="002C6943"/>
    <w:rsid w:val="002C6B3E"/>
    <w:rsid w:val="002C75D4"/>
    <w:rsid w:val="002C7FFB"/>
    <w:rsid w:val="002D18F4"/>
    <w:rsid w:val="002D2E56"/>
    <w:rsid w:val="002D35A9"/>
    <w:rsid w:val="002D5A8E"/>
    <w:rsid w:val="002E0F06"/>
    <w:rsid w:val="002E2684"/>
    <w:rsid w:val="002E2845"/>
    <w:rsid w:val="002E4177"/>
    <w:rsid w:val="002E5E31"/>
    <w:rsid w:val="002E67B8"/>
    <w:rsid w:val="002E6BD8"/>
    <w:rsid w:val="002E6FA5"/>
    <w:rsid w:val="002E7DAD"/>
    <w:rsid w:val="002F0BE3"/>
    <w:rsid w:val="002F15AE"/>
    <w:rsid w:val="002F6497"/>
    <w:rsid w:val="002F7D6B"/>
    <w:rsid w:val="0030055E"/>
    <w:rsid w:val="003017CE"/>
    <w:rsid w:val="0030645C"/>
    <w:rsid w:val="00306D3B"/>
    <w:rsid w:val="003071F6"/>
    <w:rsid w:val="003072F0"/>
    <w:rsid w:val="003108A3"/>
    <w:rsid w:val="003111A1"/>
    <w:rsid w:val="00311780"/>
    <w:rsid w:val="00312C30"/>
    <w:rsid w:val="00314076"/>
    <w:rsid w:val="00314411"/>
    <w:rsid w:val="00314AE4"/>
    <w:rsid w:val="003166B7"/>
    <w:rsid w:val="00317109"/>
    <w:rsid w:val="00317878"/>
    <w:rsid w:val="00321640"/>
    <w:rsid w:val="0032509A"/>
    <w:rsid w:val="00325657"/>
    <w:rsid w:val="0032671D"/>
    <w:rsid w:val="003276DE"/>
    <w:rsid w:val="0032775B"/>
    <w:rsid w:val="00331730"/>
    <w:rsid w:val="003317F7"/>
    <w:rsid w:val="00331896"/>
    <w:rsid w:val="00332D32"/>
    <w:rsid w:val="00334EF8"/>
    <w:rsid w:val="00335D67"/>
    <w:rsid w:val="003367CA"/>
    <w:rsid w:val="00337328"/>
    <w:rsid w:val="0034060F"/>
    <w:rsid w:val="00341835"/>
    <w:rsid w:val="00342460"/>
    <w:rsid w:val="003436DC"/>
    <w:rsid w:val="00343F7C"/>
    <w:rsid w:val="0034502E"/>
    <w:rsid w:val="003452A0"/>
    <w:rsid w:val="00345622"/>
    <w:rsid w:val="00345690"/>
    <w:rsid w:val="00346D4E"/>
    <w:rsid w:val="00347154"/>
    <w:rsid w:val="00347894"/>
    <w:rsid w:val="00350CF7"/>
    <w:rsid w:val="00351D66"/>
    <w:rsid w:val="00353F68"/>
    <w:rsid w:val="00355483"/>
    <w:rsid w:val="0035656A"/>
    <w:rsid w:val="00357763"/>
    <w:rsid w:val="00357F1E"/>
    <w:rsid w:val="00365B68"/>
    <w:rsid w:val="00366500"/>
    <w:rsid w:val="00367D07"/>
    <w:rsid w:val="00367DE0"/>
    <w:rsid w:val="0037527B"/>
    <w:rsid w:val="0037656B"/>
    <w:rsid w:val="00380215"/>
    <w:rsid w:val="003804F9"/>
    <w:rsid w:val="00380D90"/>
    <w:rsid w:val="00381005"/>
    <w:rsid w:val="00381F16"/>
    <w:rsid w:val="003821C1"/>
    <w:rsid w:val="003828D4"/>
    <w:rsid w:val="00382EB9"/>
    <w:rsid w:val="00382FFF"/>
    <w:rsid w:val="003833E6"/>
    <w:rsid w:val="00383516"/>
    <w:rsid w:val="003838D4"/>
    <w:rsid w:val="00383DD7"/>
    <w:rsid w:val="00383E95"/>
    <w:rsid w:val="003841AA"/>
    <w:rsid w:val="00384340"/>
    <w:rsid w:val="00385D93"/>
    <w:rsid w:val="00386AFE"/>
    <w:rsid w:val="00390733"/>
    <w:rsid w:val="00390741"/>
    <w:rsid w:val="00390CAD"/>
    <w:rsid w:val="00391FC5"/>
    <w:rsid w:val="00392AAE"/>
    <w:rsid w:val="00392CC6"/>
    <w:rsid w:val="003948E7"/>
    <w:rsid w:val="003952BC"/>
    <w:rsid w:val="00395457"/>
    <w:rsid w:val="003955C7"/>
    <w:rsid w:val="003969FA"/>
    <w:rsid w:val="003A0665"/>
    <w:rsid w:val="003A0B87"/>
    <w:rsid w:val="003A2691"/>
    <w:rsid w:val="003A2AE1"/>
    <w:rsid w:val="003A37CD"/>
    <w:rsid w:val="003A6436"/>
    <w:rsid w:val="003A70B4"/>
    <w:rsid w:val="003B14D3"/>
    <w:rsid w:val="003B2E8C"/>
    <w:rsid w:val="003B485C"/>
    <w:rsid w:val="003B4879"/>
    <w:rsid w:val="003B7786"/>
    <w:rsid w:val="003C01BB"/>
    <w:rsid w:val="003C102D"/>
    <w:rsid w:val="003C136A"/>
    <w:rsid w:val="003C2591"/>
    <w:rsid w:val="003C37BA"/>
    <w:rsid w:val="003C4994"/>
    <w:rsid w:val="003C4B61"/>
    <w:rsid w:val="003C4DD1"/>
    <w:rsid w:val="003C5F98"/>
    <w:rsid w:val="003C6193"/>
    <w:rsid w:val="003C6D89"/>
    <w:rsid w:val="003C7C18"/>
    <w:rsid w:val="003D1F88"/>
    <w:rsid w:val="003D1FDC"/>
    <w:rsid w:val="003D6FBD"/>
    <w:rsid w:val="003E197D"/>
    <w:rsid w:val="003E4463"/>
    <w:rsid w:val="003E558E"/>
    <w:rsid w:val="003E67D3"/>
    <w:rsid w:val="003F2BB5"/>
    <w:rsid w:val="003F3345"/>
    <w:rsid w:val="003F4731"/>
    <w:rsid w:val="003F484F"/>
    <w:rsid w:val="003F5C35"/>
    <w:rsid w:val="003F6F1D"/>
    <w:rsid w:val="004010B0"/>
    <w:rsid w:val="004013A7"/>
    <w:rsid w:val="004019AA"/>
    <w:rsid w:val="004064EA"/>
    <w:rsid w:val="004064F8"/>
    <w:rsid w:val="0041156D"/>
    <w:rsid w:val="00411592"/>
    <w:rsid w:val="00412035"/>
    <w:rsid w:val="00412759"/>
    <w:rsid w:val="0041288F"/>
    <w:rsid w:val="00415B1A"/>
    <w:rsid w:val="00416F36"/>
    <w:rsid w:val="004220C7"/>
    <w:rsid w:val="00422107"/>
    <w:rsid w:val="00422233"/>
    <w:rsid w:val="004234EE"/>
    <w:rsid w:val="00424B82"/>
    <w:rsid w:val="0042642B"/>
    <w:rsid w:val="00426C01"/>
    <w:rsid w:val="00432AE2"/>
    <w:rsid w:val="00433297"/>
    <w:rsid w:val="00435263"/>
    <w:rsid w:val="00435EDB"/>
    <w:rsid w:val="0043742B"/>
    <w:rsid w:val="00437AE0"/>
    <w:rsid w:val="00437F25"/>
    <w:rsid w:val="004423B1"/>
    <w:rsid w:val="00444563"/>
    <w:rsid w:val="0044677F"/>
    <w:rsid w:val="00450F60"/>
    <w:rsid w:val="004543A1"/>
    <w:rsid w:val="00455909"/>
    <w:rsid w:val="00457742"/>
    <w:rsid w:val="00460810"/>
    <w:rsid w:val="00460A80"/>
    <w:rsid w:val="00461BDC"/>
    <w:rsid w:val="00463C32"/>
    <w:rsid w:val="00465383"/>
    <w:rsid w:val="00465784"/>
    <w:rsid w:val="00465A32"/>
    <w:rsid w:val="00465D39"/>
    <w:rsid w:val="00465E5F"/>
    <w:rsid w:val="0046626F"/>
    <w:rsid w:val="004664A3"/>
    <w:rsid w:val="004670BE"/>
    <w:rsid w:val="00467FB7"/>
    <w:rsid w:val="004710B2"/>
    <w:rsid w:val="00472C30"/>
    <w:rsid w:val="00474765"/>
    <w:rsid w:val="00480443"/>
    <w:rsid w:val="00481087"/>
    <w:rsid w:val="0048229E"/>
    <w:rsid w:val="00483457"/>
    <w:rsid w:val="00483B5B"/>
    <w:rsid w:val="00484228"/>
    <w:rsid w:val="0048494A"/>
    <w:rsid w:val="004900E8"/>
    <w:rsid w:val="00491C55"/>
    <w:rsid w:val="00492155"/>
    <w:rsid w:val="00492446"/>
    <w:rsid w:val="0049292E"/>
    <w:rsid w:val="00492F66"/>
    <w:rsid w:val="004935A2"/>
    <w:rsid w:val="004945A4"/>
    <w:rsid w:val="00494D40"/>
    <w:rsid w:val="00495010"/>
    <w:rsid w:val="00495C2C"/>
    <w:rsid w:val="00495DCD"/>
    <w:rsid w:val="00495DE5"/>
    <w:rsid w:val="00495ECC"/>
    <w:rsid w:val="00496DE8"/>
    <w:rsid w:val="00496DEA"/>
    <w:rsid w:val="00496E1B"/>
    <w:rsid w:val="00496F4C"/>
    <w:rsid w:val="004971BA"/>
    <w:rsid w:val="0049728C"/>
    <w:rsid w:val="004A0BBC"/>
    <w:rsid w:val="004A126E"/>
    <w:rsid w:val="004A13AD"/>
    <w:rsid w:val="004A1732"/>
    <w:rsid w:val="004A259E"/>
    <w:rsid w:val="004A33EB"/>
    <w:rsid w:val="004A346C"/>
    <w:rsid w:val="004A46D3"/>
    <w:rsid w:val="004A4A34"/>
    <w:rsid w:val="004A4BF8"/>
    <w:rsid w:val="004A5048"/>
    <w:rsid w:val="004A6017"/>
    <w:rsid w:val="004A616C"/>
    <w:rsid w:val="004B058F"/>
    <w:rsid w:val="004B2070"/>
    <w:rsid w:val="004B2317"/>
    <w:rsid w:val="004B2D5A"/>
    <w:rsid w:val="004B2E4B"/>
    <w:rsid w:val="004B5EDD"/>
    <w:rsid w:val="004B6BA9"/>
    <w:rsid w:val="004B6CBF"/>
    <w:rsid w:val="004B70A3"/>
    <w:rsid w:val="004C128F"/>
    <w:rsid w:val="004C1B59"/>
    <w:rsid w:val="004C1BED"/>
    <w:rsid w:val="004C426A"/>
    <w:rsid w:val="004C6DCB"/>
    <w:rsid w:val="004D18DB"/>
    <w:rsid w:val="004D1987"/>
    <w:rsid w:val="004D1DD5"/>
    <w:rsid w:val="004D3F0B"/>
    <w:rsid w:val="004D4EC6"/>
    <w:rsid w:val="004D5152"/>
    <w:rsid w:val="004D61B7"/>
    <w:rsid w:val="004D79CD"/>
    <w:rsid w:val="004E1C1C"/>
    <w:rsid w:val="004E2458"/>
    <w:rsid w:val="004E2C5F"/>
    <w:rsid w:val="004E2F60"/>
    <w:rsid w:val="004E472B"/>
    <w:rsid w:val="004E54D9"/>
    <w:rsid w:val="004E660B"/>
    <w:rsid w:val="004E6A49"/>
    <w:rsid w:val="004E734D"/>
    <w:rsid w:val="004E7962"/>
    <w:rsid w:val="004E7B0B"/>
    <w:rsid w:val="004F0A85"/>
    <w:rsid w:val="004F0AE5"/>
    <w:rsid w:val="004F2FC6"/>
    <w:rsid w:val="004F4749"/>
    <w:rsid w:val="004F7648"/>
    <w:rsid w:val="004F7F59"/>
    <w:rsid w:val="005008C1"/>
    <w:rsid w:val="0050119D"/>
    <w:rsid w:val="00501504"/>
    <w:rsid w:val="00503404"/>
    <w:rsid w:val="005036DE"/>
    <w:rsid w:val="00503AAC"/>
    <w:rsid w:val="00505069"/>
    <w:rsid w:val="005052A5"/>
    <w:rsid w:val="005056CE"/>
    <w:rsid w:val="00505ADB"/>
    <w:rsid w:val="005065C1"/>
    <w:rsid w:val="00507189"/>
    <w:rsid w:val="00507897"/>
    <w:rsid w:val="00507D11"/>
    <w:rsid w:val="00510718"/>
    <w:rsid w:val="0051177F"/>
    <w:rsid w:val="00512A86"/>
    <w:rsid w:val="00512E95"/>
    <w:rsid w:val="00512FFF"/>
    <w:rsid w:val="00514780"/>
    <w:rsid w:val="005148E1"/>
    <w:rsid w:val="00514A95"/>
    <w:rsid w:val="00514ADA"/>
    <w:rsid w:val="0051551C"/>
    <w:rsid w:val="00515788"/>
    <w:rsid w:val="00515A54"/>
    <w:rsid w:val="005160C3"/>
    <w:rsid w:val="00522B44"/>
    <w:rsid w:val="00522F1C"/>
    <w:rsid w:val="00524126"/>
    <w:rsid w:val="00524B10"/>
    <w:rsid w:val="00524D64"/>
    <w:rsid w:val="00525DB6"/>
    <w:rsid w:val="005320A1"/>
    <w:rsid w:val="0053334B"/>
    <w:rsid w:val="005342BB"/>
    <w:rsid w:val="005343A4"/>
    <w:rsid w:val="00536C54"/>
    <w:rsid w:val="00540F65"/>
    <w:rsid w:val="00546E92"/>
    <w:rsid w:val="0054783D"/>
    <w:rsid w:val="0054792F"/>
    <w:rsid w:val="00547B78"/>
    <w:rsid w:val="00552024"/>
    <w:rsid w:val="00555333"/>
    <w:rsid w:val="00555567"/>
    <w:rsid w:val="005568AB"/>
    <w:rsid w:val="00556ABA"/>
    <w:rsid w:val="00557BD6"/>
    <w:rsid w:val="00560096"/>
    <w:rsid w:val="005602F5"/>
    <w:rsid w:val="00560D3A"/>
    <w:rsid w:val="00562BCA"/>
    <w:rsid w:val="005644EB"/>
    <w:rsid w:val="00565EE1"/>
    <w:rsid w:val="005663DC"/>
    <w:rsid w:val="005671C8"/>
    <w:rsid w:val="00567256"/>
    <w:rsid w:val="00567969"/>
    <w:rsid w:val="00567983"/>
    <w:rsid w:val="00570B58"/>
    <w:rsid w:val="00570B8B"/>
    <w:rsid w:val="00570CDC"/>
    <w:rsid w:val="00572037"/>
    <w:rsid w:val="00572955"/>
    <w:rsid w:val="00573531"/>
    <w:rsid w:val="0057401F"/>
    <w:rsid w:val="00577973"/>
    <w:rsid w:val="00577DA7"/>
    <w:rsid w:val="005812D0"/>
    <w:rsid w:val="0058139C"/>
    <w:rsid w:val="00581851"/>
    <w:rsid w:val="00581957"/>
    <w:rsid w:val="00581D1E"/>
    <w:rsid w:val="005837F3"/>
    <w:rsid w:val="00584A3E"/>
    <w:rsid w:val="0058549C"/>
    <w:rsid w:val="00587403"/>
    <w:rsid w:val="00590A4B"/>
    <w:rsid w:val="00592AFF"/>
    <w:rsid w:val="00592E53"/>
    <w:rsid w:val="0059368F"/>
    <w:rsid w:val="00593B45"/>
    <w:rsid w:val="00593FCA"/>
    <w:rsid w:val="00594347"/>
    <w:rsid w:val="00596E49"/>
    <w:rsid w:val="00597507"/>
    <w:rsid w:val="005975A6"/>
    <w:rsid w:val="00597CD9"/>
    <w:rsid w:val="005A0DDA"/>
    <w:rsid w:val="005A34CB"/>
    <w:rsid w:val="005A3BAC"/>
    <w:rsid w:val="005A5EEE"/>
    <w:rsid w:val="005A61D9"/>
    <w:rsid w:val="005A6BD6"/>
    <w:rsid w:val="005A7925"/>
    <w:rsid w:val="005B0A00"/>
    <w:rsid w:val="005B2A94"/>
    <w:rsid w:val="005B2B48"/>
    <w:rsid w:val="005B33B6"/>
    <w:rsid w:val="005B3DA1"/>
    <w:rsid w:val="005B6DEC"/>
    <w:rsid w:val="005B732E"/>
    <w:rsid w:val="005B7C54"/>
    <w:rsid w:val="005C0209"/>
    <w:rsid w:val="005C072C"/>
    <w:rsid w:val="005C0947"/>
    <w:rsid w:val="005C6968"/>
    <w:rsid w:val="005C6FB9"/>
    <w:rsid w:val="005C76D8"/>
    <w:rsid w:val="005D1B80"/>
    <w:rsid w:val="005D3343"/>
    <w:rsid w:val="005D52F8"/>
    <w:rsid w:val="005D64F0"/>
    <w:rsid w:val="005D64FC"/>
    <w:rsid w:val="005D7145"/>
    <w:rsid w:val="005D7E0F"/>
    <w:rsid w:val="005D7FB2"/>
    <w:rsid w:val="005E050A"/>
    <w:rsid w:val="005E0982"/>
    <w:rsid w:val="005E109F"/>
    <w:rsid w:val="005E2750"/>
    <w:rsid w:val="005E58B9"/>
    <w:rsid w:val="005E597F"/>
    <w:rsid w:val="005E6161"/>
    <w:rsid w:val="005E6327"/>
    <w:rsid w:val="005E6E4B"/>
    <w:rsid w:val="005F049C"/>
    <w:rsid w:val="005F2451"/>
    <w:rsid w:val="005F25C6"/>
    <w:rsid w:val="005F2862"/>
    <w:rsid w:val="005F5854"/>
    <w:rsid w:val="005F5CF5"/>
    <w:rsid w:val="005F66E7"/>
    <w:rsid w:val="005F68FF"/>
    <w:rsid w:val="0060085A"/>
    <w:rsid w:val="00601A16"/>
    <w:rsid w:val="00601D95"/>
    <w:rsid w:val="006032D3"/>
    <w:rsid w:val="006063A3"/>
    <w:rsid w:val="00606C54"/>
    <w:rsid w:val="006078D3"/>
    <w:rsid w:val="00607A6B"/>
    <w:rsid w:val="00610CC3"/>
    <w:rsid w:val="0061170D"/>
    <w:rsid w:val="00612F31"/>
    <w:rsid w:val="00613556"/>
    <w:rsid w:val="0061644E"/>
    <w:rsid w:val="00616AF4"/>
    <w:rsid w:val="00620069"/>
    <w:rsid w:val="00620A4D"/>
    <w:rsid w:val="00621B34"/>
    <w:rsid w:val="00623E62"/>
    <w:rsid w:val="006247AA"/>
    <w:rsid w:val="00624A4B"/>
    <w:rsid w:val="00625000"/>
    <w:rsid w:val="00625B65"/>
    <w:rsid w:val="00625D12"/>
    <w:rsid w:val="00625F0F"/>
    <w:rsid w:val="00626817"/>
    <w:rsid w:val="0062713E"/>
    <w:rsid w:val="006273AE"/>
    <w:rsid w:val="006304D6"/>
    <w:rsid w:val="0063090E"/>
    <w:rsid w:val="00630DFA"/>
    <w:rsid w:val="0063144B"/>
    <w:rsid w:val="00632804"/>
    <w:rsid w:val="00632AED"/>
    <w:rsid w:val="00632FC0"/>
    <w:rsid w:val="006361FF"/>
    <w:rsid w:val="00636200"/>
    <w:rsid w:val="006362E6"/>
    <w:rsid w:val="00636C4A"/>
    <w:rsid w:val="0064084D"/>
    <w:rsid w:val="00641856"/>
    <w:rsid w:val="00642458"/>
    <w:rsid w:val="006434B9"/>
    <w:rsid w:val="00643A3F"/>
    <w:rsid w:val="006451BC"/>
    <w:rsid w:val="006457AD"/>
    <w:rsid w:val="0064642E"/>
    <w:rsid w:val="006467EF"/>
    <w:rsid w:val="00646D63"/>
    <w:rsid w:val="006517EF"/>
    <w:rsid w:val="00653E71"/>
    <w:rsid w:val="006543D0"/>
    <w:rsid w:val="00655BCC"/>
    <w:rsid w:val="006576AF"/>
    <w:rsid w:val="00657C87"/>
    <w:rsid w:val="00657EC0"/>
    <w:rsid w:val="006601A1"/>
    <w:rsid w:val="00660942"/>
    <w:rsid w:val="00660B1E"/>
    <w:rsid w:val="006618CA"/>
    <w:rsid w:val="00661969"/>
    <w:rsid w:val="006636E5"/>
    <w:rsid w:val="006651AB"/>
    <w:rsid w:val="00665F96"/>
    <w:rsid w:val="00667A8B"/>
    <w:rsid w:val="00667C59"/>
    <w:rsid w:val="006710D7"/>
    <w:rsid w:val="00671878"/>
    <w:rsid w:val="006720EC"/>
    <w:rsid w:val="00672403"/>
    <w:rsid w:val="006738F9"/>
    <w:rsid w:val="0067412A"/>
    <w:rsid w:val="00674780"/>
    <w:rsid w:val="0067483C"/>
    <w:rsid w:val="00674AD8"/>
    <w:rsid w:val="00674F84"/>
    <w:rsid w:val="00676BF7"/>
    <w:rsid w:val="00677D91"/>
    <w:rsid w:val="00677F3C"/>
    <w:rsid w:val="006805D3"/>
    <w:rsid w:val="006808DE"/>
    <w:rsid w:val="00682A9C"/>
    <w:rsid w:val="00683544"/>
    <w:rsid w:val="006835C8"/>
    <w:rsid w:val="00683F4A"/>
    <w:rsid w:val="00683F66"/>
    <w:rsid w:val="006840A6"/>
    <w:rsid w:val="00685271"/>
    <w:rsid w:val="006858D9"/>
    <w:rsid w:val="00686127"/>
    <w:rsid w:val="0068660C"/>
    <w:rsid w:val="0069032B"/>
    <w:rsid w:val="006909E3"/>
    <w:rsid w:val="00693872"/>
    <w:rsid w:val="00694033"/>
    <w:rsid w:val="00695F3D"/>
    <w:rsid w:val="006962B2"/>
    <w:rsid w:val="0069662C"/>
    <w:rsid w:val="0069748B"/>
    <w:rsid w:val="00697AAF"/>
    <w:rsid w:val="00697C19"/>
    <w:rsid w:val="006A1B70"/>
    <w:rsid w:val="006A3A1C"/>
    <w:rsid w:val="006A5649"/>
    <w:rsid w:val="006A56BC"/>
    <w:rsid w:val="006A5ECB"/>
    <w:rsid w:val="006A6F82"/>
    <w:rsid w:val="006A7253"/>
    <w:rsid w:val="006B0481"/>
    <w:rsid w:val="006B27B7"/>
    <w:rsid w:val="006B3DE4"/>
    <w:rsid w:val="006B3FF8"/>
    <w:rsid w:val="006B5722"/>
    <w:rsid w:val="006B72E2"/>
    <w:rsid w:val="006B77AA"/>
    <w:rsid w:val="006B7F6F"/>
    <w:rsid w:val="006C12B0"/>
    <w:rsid w:val="006C1A87"/>
    <w:rsid w:val="006C22CB"/>
    <w:rsid w:val="006C27E9"/>
    <w:rsid w:val="006C2911"/>
    <w:rsid w:val="006C307C"/>
    <w:rsid w:val="006C3436"/>
    <w:rsid w:val="006C3EBA"/>
    <w:rsid w:val="006C56E2"/>
    <w:rsid w:val="006C66F2"/>
    <w:rsid w:val="006D1684"/>
    <w:rsid w:val="006D2321"/>
    <w:rsid w:val="006D3708"/>
    <w:rsid w:val="006D3A31"/>
    <w:rsid w:val="006D3C2E"/>
    <w:rsid w:val="006D477A"/>
    <w:rsid w:val="006D5296"/>
    <w:rsid w:val="006D54CB"/>
    <w:rsid w:val="006D5525"/>
    <w:rsid w:val="006D566F"/>
    <w:rsid w:val="006E247E"/>
    <w:rsid w:val="006E2B64"/>
    <w:rsid w:val="006E3A45"/>
    <w:rsid w:val="006E411C"/>
    <w:rsid w:val="006E5094"/>
    <w:rsid w:val="006E7183"/>
    <w:rsid w:val="006E73DE"/>
    <w:rsid w:val="006F0A49"/>
    <w:rsid w:val="006F0D36"/>
    <w:rsid w:val="006F100E"/>
    <w:rsid w:val="006F10A8"/>
    <w:rsid w:val="006F27AA"/>
    <w:rsid w:val="006F2C15"/>
    <w:rsid w:val="006F2C85"/>
    <w:rsid w:val="006F2CD4"/>
    <w:rsid w:val="006F3005"/>
    <w:rsid w:val="006F5B71"/>
    <w:rsid w:val="006F5C04"/>
    <w:rsid w:val="006F5D77"/>
    <w:rsid w:val="006F5E18"/>
    <w:rsid w:val="006F603C"/>
    <w:rsid w:val="006F613E"/>
    <w:rsid w:val="006F6CBA"/>
    <w:rsid w:val="006F6FC7"/>
    <w:rsid w:val="006F7289"/>
    <w:rsid w:val="006F7BCE"/>
    <w:rsid w:val="007000D7"/>
    <w:rsid w:val="00700792"/>
    <w:rsid w:val="00702045"/>
    <w:rsid w:val="00703471"/>
    <w:rsid w:val="00704340"/>
    <w:rsid w:val="007043DE"/>
    <w:rsid w:val="0070445E"/>
    <w:rsid w:val="00705D8F"/>
    <w:rsid w:val="00706AEA"/>
    <w:rsid w:val="007078EE"/>
    <w:rsid w:val="00710A02"/>
    <w:rsid w:val="00710D1B"/>
    <w:rsid w:val="00710E6C"/>
    <w:rsid w:val="00712B42"/>
    <w:rsid w:val="00712DA8"/>
    <w:rsid w:val="00714242"/>
    <w:rsid w:val="007149F6"/>
    <w:rsid w:val="00714E4F"/>
    <w:rsid w:val="007150CD"/>
    <w:rsid w:val="00715736"/>
    <w:rsid w:val="0071575F"/>
    <w:rsid w:val="00715B2B"/>
    <w:rsid w:val="00716B97"/>
    <w:rsid w:val="00717D1F"/>
    <w:rsid w:val="00720D35"/>
    <w:rsid w:val="00721007"/>
    <w:rsid w:val="00721202"/>
    <w:rsid w:val="007214FB"/>
    <w:rsid w:val="007231B8"/>
    <w:rsid w:val="00724BFB"/>
    <w:rsid w:val="00724E03"/>
    <w:rsid w:val="00724F3F"/>
    <w:rsid w:val="007264ED"/>
    <w:rsid w:val="00732F60"/>
    <w:rsid w:val="007334B1"/>
    <w:rsid w:val="00734036"/>
    <w:rsid w:val="00734AA2"/>
    <w:rsid w:val="00734E15"/>
    <w:rsid w:val="00735901"/>
    <w:rsid w:val="00741D88"/>
    <w:rsid w:val="00742328"/>
    <w:rsid w:val="00742A9B"/>
    <w:rsid w:val="00743795"/>
    <w:rsid w:val="00745BF6"/>
    <w:rsid w:val="00747923"/>
    <w:rsid w:val="007507EF"/>
    <w:rsid w:val="00751A35"/>
    <w:rsid w:val="007534CB"/>
    <w:rsid w:val="0075391F"/>
    <w:rsid w:val="007557D5"/>
    <w:rsid w:val="007562D1"/>
    <w:rsid w:val="007600CF"/>
    <w:rsid w:val="00760984"/>
    <w:rsid w:val="00761517"/>
    <w:rsid w:val="00761901"/>
    <w:rsid w:val="00761A11"/>
    <w:rsid w:val="00761B3A"/>
    <w:rsid w:val="00761C32"/>
    <w:rsid w:val="007620B6"/>
    <w:rsid w:val="00762694"/>
    <w:rsid w:val="00764233"/>
    <w:rsid w:val="00765E35"/>
    <w:rsid w:val="0076687B"/>
    <w:rsid w:val="00766B8C"/>
    <w:rsid w:val="007706A5"/>
    <w:rsid w:val="00771784"/>
    <w:rsid w:val="00772338"/>
    <w:rsid w:val="00773D42"/>
    <w:rsid w:val="00777A2B"/>
    <w:rsid w:val="007801EA"/>
    <w:rsid w:val="007802D2"/>
    <w:rsid w:val="00780C64"/>
    <w:rsid w:val="00780DC8"/>
    <w:rsid w:val="007811AC"/>
    <w:rsid w:val="007816EC"/>
    <w:rsid w:val="007822F1"/>
    <w:rsid w:val="007827DE"/>
    <w:rsid w:val="007831FE"/>
    <w:rsid w:val="00784901"/>
    <w:rsid w:val="00786B2F"/>
    <w:rsid w:val="007873F9"/>
    <w:rsid w:val="00787475"/>
    <w:rsid w:val="007878E4"/>
    <w:rsid w:val="00791219"/>
    <w:rsid w:val="00791702"/>
    <w:rsid w:val="0079210E"/>
    <w:rsid w:val="00792440"/>
    <w:rsid w:val="0079301B"/>
    <w:rsid w:val="00793698"/>
    <w:rsid w:val="00793F13"/>
    <w:rsid w:val="00794041"/>
    <w:rsid w:val="0079411E"/>
    <w:rsid w:val="00794460"/>
    <w:rsid w:val="00795765"/>
    <w:rsid w:val="007A1F7F"/>
    <w:rsid w:val="007A412A"/>
    <w:rsid w:val="007A4A23"/>
    <w:rsid w:val="007A4CE1"/>
    <w:rsid w:val="007A515F"/>
    <w:rsid w:val="007A66AB"/>
    <w:rsid w:val="007A7041"/>
    <w:rsid w:val="007B19FF"/>
    <w:rsid w:val="007B2471"/>
    <w:rsid w:val="007B326E"/>
    <w:rsid w:val="007B3452"/>
    <w:rsid w:val="007B34A0"/>
    <w:rsid w:val="007B35AB"/>
    <w:rsid w:val="007B5B41"/>
    <w:rsid w:val="007B666B"/>
    <w:rsid w:val="007B6A6B"/>
    <w:rsid w:val="007C1B5B"/>
    <w:rsid w:val="007C20B2"/>
    <w:rsid w:val="007C3355"/>
    <w:rsid w:val="007C390E"/>
    <w:rsid w:val="007C43A1"/>
    <w:rsid w:val="007C4DA9"/>
    <w:rsid w:val="007C52F3"/>
    <w:rsid w:val="007C54CA"/>
    <w:rsid w:val="007C5BC6"/>
    <w:rsid w:val="007C676E"/>
    <w:rsid w:val="007C6B04"/>
    <w:rsid w:val="007C6EFC"/>
    <w:rsid w:val="007C7C6A"/>
    <w:rsid w:val="007D088B"/>
    <w:rsid w:val="007D2AF7"/>
    <w:rsid w:val="007D3D4A"/>
    <w:rsid w:val="007D3EC7"/>
    <w:rsid w:val="007D400C"/>
    <w:rsid w:val="007D5ED7"/>
    <w:rsid w:val="007D6269"/>
    <w:rsid w:val="007D63B9"/>
    <w:rsid w:val="007D6891"/>
    <w:rsid w:val="007E0F32"/>
    <w:rsid w:val="007E1727"/>
    <w:rsid w:val="007E1CFE"/>
    <w:rsid w:val="007E26FD"/>
    <w:rsid w:val="007E34E7"/>
    <w:rsid w:val="007E5FD7"/>
    <w:rsid w:val="007E7651"/>
    <w:rsid w:val="007F0830"/>
    <w:rsid w:val="007F094B"/>
    <w:rsid w:val="007F3941"/>
    <w:rsid w:val="007F3F2C"/>
    <w:rsid w:val="007F6B5B"/>
    <w:rsid w:val="007F6DA6"/>
    <w:rsid w:val="007F719B"/>
    <w:rsid w:val="008006A6"/>
    <w:rsid w:val="00801364"/>
    <w:rsid w:val="00801406"/>
    <w:rsid w:val="00801DC7"/>
    <w:rsid w:val="00802991"/>
    <w:rsid w:val="00802BD3"/>
    <w:rsid w:val="00803F88"/>
    <w:rsid w:val="0080446D"/>
    <w:rsid w:val="00804CE5"/>
    <w:rsid w:val="00805AC8"/>
    <w:rsid w:val="008069C9"/>
    <w:rsid w:val="00806C83"/>
    <w:rsid w:val="00806F37"/>
    <w:rsid w:val="00807822"/>
    <w:rsid w:val="008104EA"/>
    <w:rsid w:val="00811088"/>
    <w:rsid w:val="00811859"/>
    <w:rsid w:val="008127D0"/>
    <w:rsid w:val="00813034"/>
    <w:rsid w:val="00813037"/>
    <w:rsid w:val="00813DEC"/>
    <w:rsid w:val="00814962"/>
    <w:rsid w:val="00815A31"/>
    <w:rsid w:val="00816887"/>
    <w:rsid w:val="00816F6E"/>
    <w:rsid w:val="008178D1"/>
    <w:rsid w:val="00817B69"/>
    <w:rsid w:val="00817E33"/>
    <w:rsid w:val="00820D61"/>
    <w:rsid w:val="00821098"/>
    <w:rsid w:val="008219B2"/>
    <w:rsid w:val="008223D2"/>
    <w:rsid w:val="00822E71"/>
    <w:rsid w:val="00824051"/>
    <w:rsid w:val="00824B65"/>
    <w:rsid w:val="00826599"/>
    <w:rsid w:val="00832110"/>
    <w:rsid w:val="00837C37"/>
    <w:rsid w:val="00843A1C"/>
    <w:rsid w:val="00844AEE"/>
    <w:rsid w:val="00845267"/>
    <w:rsid w:val="0085131D"/>
    <w:rsid w:val="0085161A"/>
    <w:rsid w:val="008516A0"/>
    <w:rsid w:val="00851A7E"/>
    <w:rsid w:val="0085203A"/>
    <w:rsid w:val="00852CA0"/>
    <w:rsid w:val="00852F59"/>
    <w:rsid w:val="00853C2D"/>
    <w:rsid w:val="008545CF"/>
    <w:rsid w:val="00854F0D"/>
    <w:rsid w:val="008551F2"/>
    <w:rsid w:val="008557B7"/>
    <w:rsid w:val="00856944"/>
    <w:rsid w:val="008569C5"/>
    <w:rsid w:val="00857D07"/>
    <w:rsid w:val="00860A5F"/>
    <w:rsid w:val="00861027"/>
    <w:rsid w:val="00862410"/>
    <w:rsid w:val="0086440C"/>
    <w:rsid w:val="0086560F"/>
    <w:rsid w:val="00865F50"/>
    <w:rsid w:val="00866FA0"/>
    <w:rsid w:val="00867031"/>
    <w:rsid w:val="00870831"/>
    <w:rsid w:val="00870CC1"/>
    <w:rsid w:val="00871A8E"/>
    <w:rsid w:val="00872090"/>
    <w:rsid w:val="00872227"/>
    <w:rsid w:val="00872D3E"/>
    <w:rsid w:val="0087302E"/>
    <w:rsid w:val="00875286"/>
    <w:rsid w:val="00877657"/>
    <w:rsid w:val="00877817"/>
    <w:rsid w:val="00877C69"/>
    <w:rsid w:val="00882AC3"/>
    <w:rsid w:val="00882B37"/>
    <w:rsid w:val="00882E2A"/>
    <w:rsid w:val="00883BB7"/>
    <w:rsid w:val="008846F2"/>
    <w:rsid w:val="008852D5"/>
    <w:rsid w:val="00885996"/>
    <w:rsid w:val="008919D2"/>
    <w:rsid w:val="00891F1A"/>
    <w:rsid w:val="0089552D"/>
    <w:rsid w:val="00896542"/>
    <w:rsid w:val="00896F7A"/>
    <w:rsid w:val="0089705E"/>
    <w:rsid w:val="00897874"/>
    <w:rsid w:val="00897BEC"/>
    <w:rsid w:val="008A0088"/>
    <w:rsid w:val="008A1BF5"/>
    <w:rsid w:val="008A22A8"/>
    <w:rsid w:val="008A2610"/>
    <w:rsid w:val="008A2D0E"/>
    <w:rsid w:val="008A3791"/>
    <w:rsid w:val="008A3AD4"/>
    <w:rsid w:val="008A4B91"/>
    <w:rsid w:val="008A5041"/>
    <w:rsid w:val="008A583F"/>
    <w:rsid w:val="008A590D"/>
    <w:rsid w:val="008A5C4A"/>
    <w:rsid w:val="008A6644"/>
    <w:rsid w:val="008A66B1"/>
    <w:rsid w:val="008A6B0D"/>
    <w:rsid w:val="008B1E30"/>
    <w:rsid w:val="008B4019"/>
    <w:rsid w:val="008B46EE"/>
    <w:rsid w:val="008C0510"/>
    <w:rsid w:val="008C1F09"/>
    <w:rsid w:val="008C276B"/>
    <w:rsid w:val="008C3018"/>
    <w:rsid w:val="008C351E"/>
    <w:rsid w:val="008C4115"/>
    <w:rsid w:val="008C47B9"/>
    <w:rsid w:val="008C4D5C"/>
    <w:rsid w:val="008C73A2"/>
    <w:rsid w:val="008D1BBB"/>
    <w:rsid w:val="008D255F"/>
    <w:rsid w:val="008E12DD"/>
    <w:rsid w:val="008E1A89"/>
    <w:rsid w:val="008E29E3"/>
    <w:rsid w:val="008E5741"/>
    <w:rsid w:val="008E59D6"/>
    <w:rsid w:val="008E5F30"/>
    <w:rsid w:val="008E6903"/>
    <w:rsid w:val="008E722C"/>
    <w:rsid w:val="008E74FF"/>
    <w:rsid w:val="008E7C59"/>
    <w:rsid w:val="008F10E0"/>
    <w:rsid w:val="008F2A6A"/>
    <w:rsid w:val="008F3881"/>
    <w:rsid w:val="008F39CC"/>
    <w:rsid w:val="008F39DB"/>
    <w:rsid w:val="008F3A33"/>
    <w:rsid w:val="008F4284"/>
    <w:rsid w:val="008F5864"/>
    <w:rsid w:val="008F5CD0"/>
    <w:rsid w:val="008F6C81"/>
    <w:rsid w:val="008F6DCD"/>
    <w:rsid w:val="008F6E83"/>
    <w:rsid w:val="008F7C95"/>
    <w:rsid w:val="009006DA"/>
    <w:rsid w:val="0090081C"/>
    <w:rsid w:val="009019AB"/>
    <w:rsid w:val="0090277F"/>
    <w:rsid w:val="0090414F"/>
    <w:rsid w:val="00904FD9"/>
    <w:rsid w:val="009055E0"/>
    <w:rsid w:val="00905BEA"/>
    <w:rsid w:val="00906DBD"/>
    <w:rsid w:val="00906EAD"/>
    <w:rsid w:val="0090729F"/>
    <w:rsid w:val="00907A7A"/>
    <w:rsid w:val="0091039F"/>
    <w:rsid w:val="00911251"/>
    <w:rsid w:val="00911576"/>
    <w:rsid w:val="00911F51"/>
    <w:rsid w:val="0091572F"/>
    <w:rsid w:val="009160CA"/>
    <w:rsid w:val="009163D3"/>
    <w:rsid w:val="00916D50"/>
    <w:rsid w:val="00917185"/>
    <w:rsid w:val="009205C3"/>
    <w:rsid w:val="00922A4D"/>
    <w:rsid w:val="009238E5"/>
    <w:rsid w:val="0092739F"/>
    <w:rsid w:val="00927947"/>
    <w:rsid w:val="00927AAC"/>
    <w:rsid w:val="00930467"/>
    <w:rsid w:val="00933138"/>
    <w:rsid w:val="00936A9C"/>
    <w:rsid w:val="0093752A"/>
    <w:rsid w:val="0094070E"/>
    <w:rsid w:val="00941212"/>
    <w:rsid w:val="00941D3F"/>
    <w:rsid w:val="0094289C"/>
    <w:rsid w:val="00943718"/>
    <w:rsid w:val="0094413C"/>
    <w:rsid w:val="00944C50"/>
    <w:rsid w:val="00945716"/>
    <w:rsid w:val="009467A0"/>
    <w:rsid w:val="009472C4"/>
    <w:rsid w:val="00950F0F"/>
    <w:rsid w:val="009512EF"/>
    <w:rsid w:val="009515DB"/>
    <w:rsid w:val="00951F41"/>
    <w:rsid w:val="009528DD"/>
    <w:rsid w:val="00952BB3"/>
    <w:rsid w:val="00952CDA"/>
    <w:rsid w:val="00953E8C"/>
    <w:rsid w:val="00955B41"/>
    <w:rsid w:val="00956941"/>
    <w:rsid w:val="00957ED7"/>
    <w:rsid w:val="00960004"/>
    <w:rsid w:val="0096050D"/>
    <w:rsid w:val="00960C18"/>
    <w:rsid w:val="0096187F"/>
    <w:rsid w:val="009623F7"/>
    <w:rsid w:val="00963503"/>
    <w:rsid w:val="00964A70"/>
    <w:rsid w:val="00964B62"/>
    <w:rsid w:val="00964DE0"/>
    <w:rsid w:val="009655E9"/>
    <w:rsid w:val="0096687E"/>
    <w:rsid w:val="00967F66"/>
    <w:rsid w:val="00970CD1"/>
    <w:rsid w:val="00971175"/>
    <w:rsid w:val="00971AC6"/>
    <w:rsid w:val="0097339B"/>
    <w:rsid w:val="00974FAE"/>
    <w:rsid w:val="0097578E"/>
    <w:rsid w:val="009760A0"/>
    <w:rsid w:val="009762BF"/>
    <w:rsid w:val="00977133"/>
    <w:rsid w:val="00980C86"/>
    <w:rsid w:val="0098223A"/>
    <w:rsid w:val="00982522"/>
    <w:rsid w:val="00983177"/>
    <w:rsid w:val="00983F4B"/>
    <w:rsid w:val="009849AE"/>
    <w:rsid w:val="00984B5E"/>
    <w:rsid w:val="00986289"/>
    <w:rsid w:val="0098670C"/>
    <w:rsid w:val="00986F0D"/>
    <w:rsid w:val="00987595"/>
    <w:rsid w:val="0099100E"/>
    <w:rsid w:val="00991442"/>
    <w:rsid w:val="0099482B"/>
    <w:rsid w:val="009961EB"/>
    <w:rsid w:val="00996D87"/>
    <w:rsid w:val="00997088"/>
    <w:rsid w:val="00997A34"/>
    <w:rsid w:val="00997BD8"/>
    <w:rsid w:val="009A2029"/>
    <w:rsid w:val="009A2C30"/>
    <w:rsid w:val="009A2FCD"/>
    <w:rsid w:val="009A31B9"/>
    <w:rsid w:val="009A3973"/>
    <w:rsid w:val="009A3BE0"/>
    <w:rsid w:val="009A494A"/>
    <w:rsid w:val="009A6441"/>
    <w:rsid w:val="009B1E27"/>
    <w:rsid w:val="009B2867"/>
    <w:rsid w:val="009B35E9"/>
    <w:rsid w:val="009B4F3C"/>
    <w:rsid w:val="009B5330"/>
    <w:rsid w:val="009B56C1"/>
    <w:rsid w:val="009C0D4F"/>
    <w:rsid w:val="009C0EC5"/>
    <w:rsid w:val="009C0FAB"/>
    <w:rsid w:val="009C1400"/>
    <w:rsid w:val="009C2B97"/>
    <w:rsid w:val="009C3279"/>
    <w:rsid w:val="009C3990"/>
    <w:rsid w:val="009C3A46"/>
    <w:rsid w:val="009C3C83"/>
    <w:rsid w:val="009C4F8F"/>
    <w:rsid w:val="009C7262"/>
    <w:rsid w:val="009C79F4"/>
    <w:rsid w:val="009D1165"/>
    <w:rsid w:val="009D14EF"/>
    <w:rsid w:val="009D2015"/>
    <w:rsid w:val="009D21A9"/>
    <w:rsid w:val="009D3066"/>
    <w:rsid w:val="009D5FB4"/>
    <w:rsid w:val="009D5FDF"/>
    <w:rsid w:val="009D6321"/>
    <w:rsid w:val="009D65F5"/>
    <w:rsid w:val="009D73CC"/>
    <w:rsid w:val="009E080F"/>
    <w:rsid w:val="009E3060"/>
    <w:rsid w:val="009E33C4"/>
    <w:rsid w:val="009E4380"/>
    <w:rsid w:val="009E5703"/>
    <w:rsid w:val="009E61A9"/>
    <w:rsid w:val="009F010B"/>
    <w:rsid w:val="009F11F5"/>
    <w:rsid w:val="009F13BE"/>
    <w:rsid w:val="009F1785"/>
    <w:rsid w:val="009F2144"/>
    <w:rsid w:val="009F2304"/>
    <w:rsid w:val="009F2556"/>
    <w:rsid w:val="009F4456"/>
    <w:rsid w:val="00A00901"/>
    <w:rsid w:val="00A01760"/>
    <w:rsid w:val="00A01D97"/>
    <w:rsid w:val="00A01DB9"/>
    <w:rsid w:val="00A02647"/>
    <w:rsid w:val="00A035D5"/>
    <w:rsid w:val="00A0534F"/>
    <w:rsid w:val="00A057CC"/>
    <w:rsid w:val="00A05BFE"/>
    <w:rsid w:val="00A06E25"/>
    <w:rsid w:val="00A06F7B"/>
    <w:rsid w:val="00A078A8"/>
    <w:rsid w:val="00A117EF"/>
    <w:rsid w:val="00A121A1"/>
    <w:rsid w:val="00A12B3D"/>
    <w:rsid w:val="00A14970"/>
    <w:rsid w:val="00A15367"/>
    <w:rsid w:val="00A161F6"/>
    <w:rsid w:val="00A17F02"/>
    <w:rsid w:val="00A20E09"/>
    <w:rsid w:val="00A2131F"/>
    <w:rsid w:val="00A21E11"/>
    <w:rsid w:val="00A21FC2"/>
    <w:rsid w:val="00A22315"/>
    <w:rsid w:val="00A224BE"/>
    <w:rsid w:val="00A23250"/>
    <w:rsid w:val="00A24ACB"/>
    <w:rsid w:val="00A25BC6"/>
    <w:rsid w:val="00A27321"/>
    <w:rsid w:val="00A27DE6"/>
    <w:rsid w:val="00A30EEC"/>
    <w:rsid w:val="00A31B7E"/>
    <w:rsid w:val="00A32155"/>
    <w:rsid w:val="00A32920"/>
    <w:rsid w:val="00A34947"/>
    <w:rsid w:val="00A35118"/>
    <w:rsid w:val="00A36D2A"/>
    <w:rsid w:val="00A40D65"/>
    <w:rsid w:val="00A41326"/>
    <w:rsid w:val="00A42A6E"/>
    <w:rsid w:val="00A43F3F"/>
    <w:rsid w:val="00A45B44"/>
    <w:rsid w:val="00A461A8"/>
    <w:rsid w:val="00A5020D"/>
    <w:rsid w:val="00A50E6D"/>
    <w:rsid w:val="00A51A51"/>
    <w:rsid w:val="00A51FB7"/>
    <w:rsid w:val="00A52818"/>
    <w:rsid w:val="00A545DA"/>
    <w:rsid w:val="00A55ABD"/>
    <w:rsid w:val="00A56040"/>
    <w:rsid w:val="00A57D82"/>
    <w:rsid w:val="00A623CC"/>
    <w:rsid w:val="00A62A83"/>
    <w:rsid w:val="00A63A99"/>
    <w:rsid w:val="00A63D4C"/>
    <w:rsid w:val="00A670B6"/>
    <w:rsid w:val="00A67D16"/>
    <w:rsid w:val="00A70405"/>
    <w:rsid w:val="00A70EFF"/>
    <w:rsid w:val="00A71648"/>
    <w:rsid w:val="00A71697"/>
    <w:rsid w:val="00A71AEE"/>
    <w:rsid w:val="00A71DAE"/>
    <w:rsid w:val="00A725A0"/>
    <w:rsid w:val="00A73879"/>
    <w:rsid w:val="00A74853"/>
    <w:rsid w:val="00A80A19"/>
    <w:rsid w:val="00A81DD4"/>
    <w:rsid w:val="00A82C3A"/>
    <w:rsid w:val="00A83733"/>
    <w:rsid w:val="00A83769"/>
    <w:rsid w:val="00A85715"/>
    <w:rsid w:val="00A857CB"/>
    <w:rsid w:val="00A87027"/>
    <w:rsid w:val="00A872BE"/>
    <w:rsid w:val="00A87A24"/>
    <w:rsid w:val="00A90BC1"/>
    <w:rsid w:val="00A90E8E"/>
    <w:rsid w:val="00A9146F"/>
    <w:rsid w:val="00A921BA"/>
    <w:rsid w:val="00A96269"/>
    <w:rsid w:val="00A96D8E"/>
    <w:rsid w:val="00A97BB8"/>
    <w:rsid w:val="00AA01AB"/>
    <w:rsid w:val="00AA2912"/>
    <w:rsid w:val="00AA2F1D"/>
    <w:rsid w:val="00AA30BD"/>
    <w:rsid w:val="00AA4C86"/>
    <w:rsid w:val="00AA5C7B"/>
    <w:rsid w:val="00AA5D56"/>
    <w:rsid w:val="00AA604A"/>
    <w:rsid w:val="00AB06CE"/>
    <w:rsid w:val="00AB0F6C"/>
    <w:rsid w:val="00AB1165"/>
    <w:rsid w:val="00AB1459"/>
    <w:rsid w:val="00AB23C6"/>
    <w:rsid w:val="00AB2624"/>
    <w:rsid w:val="00AB26ED"/>
    <w:rsid w:val="00AB2B9C"/>
    <w:rsid w:val="00AB2C1B"/>
    <w:rsid w:val="00AB3182"/>
    <w:rsid w:val="00AB3A3D"/>
    <w:rsid w:val="00AB62F8"/>
    <w:rsid w:val="00AB7241"/>
    <w:rsid w:val="00AC1BFA"/>
    <w:rsid w:val="00AC27A8"/>
    <w:rsid w:val="00AC2EF7"/>
    <w:rsid w:val="00AC360E"/>
    <w:rsid w:val="00AC3CF4"/>
    <w:rsid w:val="00AD098D"/>
    <w:rsid w:val="00AD0EF5"/>
    <w:rsid w:val="00AD3ECB"/>
    <w:rsid w:val="00AD3FDE"/>
    <w:rsid w:val="00AD4F12"/>
    <w:rsid w:val="00AD631E"/>
    <w:rsid w:val="00AD709F"/>
    <w:rsid w:val="00AD73DC"/>
    <w:rsid w:val="00AD772F"/>
    <w:rsid w:val="00AD7B8E"/>
    <w:rsid w:val="00AE0115"/>
    <w:rsid w:val="00AE029B"/>
    <w:rsid w:val="00AE0412"/>
    <w:rsid w:val="00AE1B07"/>
    <w:rsid w:val="00AE1D84"/>
    <w:rsid w:val="00AE28BF"/>
    <w:rsid w:val="00AE38CF"/>
    <w:rsid w:val="00AE4518"/>
    <w:rsid w:val="00AF0308"/>
    <w:rsid w:val="00AF12A3"/>
    <w:rsid w:val="00AF1EE8"/>
    <w:rsid w:val="00AF4A18"/>
    <w:rsid w:val="00AF672E"/>
    <w:rsid w:val="00AF7021"/>
    <w:rsid w:val="00AF7027"/>
    <w:rsid w:val="00B00CC8"/>
    <w:rsid w:val="00B014C8"/>
    <w:rsid w:val="00B030A8"/>
    <w:rsid w:val="00B051BD"/>
    <w:rsid w:val="00B05288"/>
    <w:rsid w:val="00B05580"/>
    <w:rsid w:val="00B05D0F"/>
    <w:rsid w:val="00B06936"/>
    <w:rsid w:val="00B07047"/>
    <w:rsid w:val="00B070B5"/>
    <w:rsid w:val="00B12A65"/>
    <w:rsid w:val="00B1332F"/>
    <w:rsid w:val="00B14CCE"/>
    <w:rsid w:val="00B14EC1"/>
    <w:rsid w:val="00B15745"/>
    <w:rsid w:val="00B1747E"/>
    <w:rsid w:val="00B20AD9"/>
    <w:rsid w:val="00B211BC"/>
    <w:rsid w:val="00B21492"/>
    <w:rsid w:val="00B23C3D"/>
    <w:rsid w:val="00B2446A"/>
    <w:rsid w:val="00B257EE"/>
    <w:rsid w:val="00B267B8"/>
    <w:rsid w:val="00B26989"/>
    <w:rsid w:val="00B2704A"/>
    <w:rsid w:val="00B27902"/>
    <w:rsid w:val="00B27924"/>
    <w:rsid w:val="00B27D3A"/>
    <w:rsid w:val="00B30212"/>
    <w:rsid w:val="00B30B94"/>
    <w:rsid w:val="00B323BC"/>
    <w:rsid w:val="00B32D14"/>
    <w:rsid w:val="00B33115"/>
    <w:rsid w:val="00B33494"/>
    <w:rsid w:val="00B33ECA"/>
    <w:rsid w:val="00B34831"/>
    <w:rsid w:val="00B34DD8"/>
    <w:rsid w:val="00B3534C"/>
    <w:rsid w:val="00B35675"/>
    <w:rsid w:val="00B3583D"/>
    <w:rsid w:val="00B35AB6"/>
    <w:rsid w:val="00B35C64"/>
    <w:rsid w:val="00B35D6C"/>
    <w:rsid w:val="00B36D59"/>
    <w:rsid w:val="00B40658"/>
    <w:rsid w:val="00B40ED4"/>
    <w:rsid w:val="00B4109A"/>
    <w:rsid w:val="00B4140E"/>
    <w:rsid w:val="00B43BA8"/>
    <w:rsid w:val="00B45F49"/>
    <w:rsid w:val="00B46B99"/>
    <w:rsid w:val="00B4743D"/>
    <w:rsid w:val="00B479A2"/>
    <w:rsid w:val="00B47B72"/>
    <w:rsid w:val="00B5004B"/>
    <w:rsid w:val="00B50496"/>
    <w:rsid w:val="00B52F15"/>
    <w:rsid w:val="00B53C27"/>
    <w:rsid w:val="00B575D5"/>
    <w:rsid w:val="00B57E79"/>
    <w:rsid w:val="00B61014"/>
    <w:rsid w:val="00B61099"/>
    <w:rsid w:val="00B62E75"/>
    <w:rsid w:val="00B64649"/>
    <w:rsid w:val="00B64EF1"/>
    <w:rsid w:val="00B70BE6"/>
    <w:rsid w:val="00B715F1"/>
    <w:rsid w:val="00B7169F"/>
    <w:rsid w:val="00B72C32"/>
    <w:rsid w:val="00B73D52"/>
    <w:rsid w:val="00B766BF"/>
    <w:rsid w:val="00B76F57"/>
    <w:rsid w:val="00B800F1"/>
    <w:rsid w:val="00B81131"/>
    <w:rsid w:val="00B81849"/>
    <w:rsid w:val="00B82AF7"/>
    <w:rsid w:val="00B83C17"/>
    <w:rsid w:val="00B852C9"/>
    <w:rsid w:val="00B85994"/>
    <w:rsid w:val="00B867B7"/>
    <w:rsid w:val="00B870C8"/>
    <w:rsid w:val="00B90574"/>
    <w:rsid w:val="00B93049"/>
    <w:rsid w:val="00B93987"/>
    <w:rsid w:val="00B93EF0"/>
    <w:rsid w:val="00B9462E"/>
    <w:rsid w:val="00B9577A"/>
    <w:rsid w:val="00B95F37"/>
    <w:rsid w:val="00B9681E"/>
    <w:rsid w:val="00B9685E"/>
    <w:rsid w:val="00B968C3"/>
    <w:rsid w:val="00B96919"/>
    <w:rsid w:val="00B9691C"/>
    <w:rsid w:val="00B97D70"/>
    <w:rsid w:val="00BA30C6"/>
    <w:rsid w:val="00BA34EC"/>
    <w:rsid w:val="00BA356C"/>
    <w:rsid w:val="00BA3D70"/>
    <w:rsid w:val="00BA4939"/>
    <w:rsid w:val="00BA4DE3"/>
    <w:rsid w:val="00BA64E7"/>
    <w:rsid w:val="00BA6BEF"/>
    <w:rsid w:val="00BA70E0"/>
    <w:rsid w:val="00BA71B2"/>
    <w:rsid w:val="00BA7588"/>
    <w:rsid w:val="00BA78C0"/>
    <w:rsid w:val="00BA7E8E"/>
    <w:rsid w:val="00BB0164"/>
    <w:rsid w:val="00BB27FF"/>
    <w:rsid w:val="00BB7D9A"/>
    <w:rsid w:val="00BC014D"/>
    <w:rsid w:val="00BC02C2"/>
    <w:rsid w:val="00BC36B9"/>
    <w:rsid w:val="00BC3CE0"/>
    <w:rsid w:val="00BC46F0"/>
    <w:rsid w:val="00BC4C60"/>
    <w:rsid w:val="00BC606B"/>
    <w:rsid w:val="00BC61CB"/>
    <w:rsid w:val="00BC653F"/>
    <w:rsid w:val="00BC6E2E"/>
    <w:rsid w:val="00BC7CF1"/>
    <w:rsid w:val="00BC7EEE"/>
    <w:rsid w:val="00BD104E"/>
    <w:rsid w:val="00BD1334"/>
    <w:rsid w:val="00BD2269"/>
    <w:rsid w:val="00BD3C9B"/>
    <w:rsid w:val="00BD541A"/>
    <w:rsid w:val="00BD560C"/>
    <w:rsid w:val="00BD5934"/>
    <w:rsid w:val="00BD59E2"/>
    <w:rsid w:val="00BD5E8D"/>
    <w:rsid w:val="00BD64ED"/>
    <w:rsid w:val="00BD7813"/>
    <w:rsid w:val="00BE05F7"/>
    <w:rsid w:val="00BE3695"/>
    <w:rsid w:val="00BE3D4D"/>
    <w:rsid w:val="00BE523E"/>
    <w:rsid w:val="00BE527F"/>
    <w:rsid w:val="00BE555A"/>
    <w:rsid w:val="00BE5969"/>
    <w:rsid w:val="00BE5C20"/>
    <w:rsid w:val="00BE6257"/>
    <w:rsid w:val="00BE7351"/>
    <w:rsid w:val="00BF1BB4"/>
    <w:rsid w:val="00BF27CC"/>
    <w:rsid w:val="00BF2BAD"/>
    <w:rsid w:val="00BF2E28"/>
    <w:rsid w:val="00BF3CA8"/>
    <w:rsid w:val="00BF4BCC"/>
    <w:rsid w:val="00BF4C63"/>
    <w:rsid w:val="00BF5217"/>
    <w:rsid w:val="00BF54FF"/>
    <w:rsid w:val="00BF7ED7"/>
    <w:rsid w:val="00C00761"/>
    <w:rsid w:val="00C007F4"/>
    <w:rsid w:val="00C00E6E"/>
    <w:rsid w:val="00C034D1"/>
    <w:rsid w:val="00C05329"/>
    <w:rsid w:val="00C065DC"/>
    <w:rsid w:val="00C06E0A"/>
    <w:rsid w:val="00C07219"/>
    <w:rsid w:val="00C07F9D"/>
    <w:rsid w:val="00C106B8"/>
    <w:rsid w:val="00C111CA"/>
    <w:rsid w:val="00C11651"/>
    <w:rsid w:val="00C120F6"/>
    <w:rsid w:val="00C1346E"/>
    <w:rsid w:val="00C13ECD"/>
    <w:rsid w:val="00C13F00"/>
    <w:rsid w:val="00C1426A"/>
    <w:rsid w:val="00C14883"/>
    <w:rsid w:val="00C14D92"/>
    <w:rsid w:val="00C14DA0"/>
    <w:rsid w:val="00C1510B"/>
    <w:rsid w:val="00C16AA6"/>
    <w:rsid w:val="00C17962"/>
    <w:rsid w:val="00C20A8D"/>
    <w:rsid w:val="00C20F0B"/>
    <w:rsid w:val="00C2113E"/>
    <w:rsid w:val="00C21E99"/>
    <w:rsid w:val="00C21F37"/>
    <w:rsid w:val="00C22DD9"/>
    <w:rsid w:val="00C23600"/>
    <w:rsid w:val="00C241A5"/>
    <w:rsid w:val="00C259B7"/>
    <w:rsid w:val="00C26B25"/>
    <w:rsid w:val="00C2787D"/>
    <w:rsid w:val="00C31D5F"/>
    <w:rsid w:val="00C32064"/>
    <w:rsid w:val="00C329FD"/>
    <w:rsid w:val="00C3384C"/>
    <w:rsid w:val="00C33D1B"/>
    <w:rsid w:val="00C3600F"/>
    <w:rsid w:val="00C36529"/>
    <w:rsid w:val="00C36D38"/>
    <w:rsid w:val="00C37942"/>
    <w:rsid w:val="00C408F4"/>
    <w:rsid w:val="00C40C4F"/>
    <w:rsid w:val="00C4128F"/>
    <w:rsid w:val="00C41739"/>
    <w:rsid w:val="00C4396D"/>
    <w:rsid w:val="00C4463D"/>
    <w:rsid w:val="00C447C3"/>
    <w:rsid w:val="00C451C1"/>
    <w:rsid w:val="00C45DBE"/>
    <w:rsid w:val="00C468A5"/>
    <w:rsid w:val="00C4796F"/>
    <w:rsid w:val="00C47B0B"/>
    <w:rsid w:val="00C506DF"/>
    <w:rsid w:val="00C50FC2"/>
    <w:rsid w:val="00C5224F"/>
    <w:rsid w:val="00C533A3"/>
    <w:rsid w:val="00C53CDF"/>
    <w:rsid w:val="00C55EA8"/>
    <w:rsid w:val="00C56268"/>
    <w:rsid w:val="00C62460"/>
    <w:rsid w:val="00C62D2E"/>
    <w:rsid w:val="00C62E2B"/>
    <w:rsid w:val="00C63655"/>
    <w:rsid w:val="00C64A52"/>
    <w:rsid w:val="00C64BBE"/>
    <w:rsid w:val="00C65206"/>
    <w:rsid w:val="00C658C3"/>
    <w:rsid w:val="00C6725E"/>
    <w:rsid w:val="00C67667"/>
    <w:rsid w:val="00C71034"/>
    <w:rsid w:val="00C712DE"/>
    <w:rsid w:val="00C746B1"/>
    <w:rsid w:val="00C75180"/>
    <w:rsid w:val="00C75C5C"/>
    <w:rsid w:val="00C764B9"/>
    <w:rsid w:val="00C76598"/>
    <w:rsid w:val="00C80035"/>
    <w:rsid w:val="00C80154"/>
    <w:rsid w:val="00C8015C"/>
    <w:rsid w:val="00C80F11"/>
    <w:rsid w:val="00C82695"/>
    <w:rsid w:val="00C8286E"/>
    <w:rsid w:val="00C82A3E"/>
    <w:rsid w:val="00C84869"/>
    <w:rsid w:val="00C84C9A"/>
    <w:rsid w:val="00C86D35"/>
    <w:rsid w:val="00C90698"/>
    <w:rsid w:val="00C912BF"/>
    <w:rsid w:val="00C93059"/>
    <w:rsid w:val="00C93E2D"/>
    <w:rsid w:val="00C9455B"/>
    <w:rsid w:val="00C95685"/>
    <w:rsid w:val="00C96D34"/>
    <w:rsid w:val="00CA0BBD"/>
    <w:rsid w:val="00CA229D"/>
    <w:rsid w:val="00CA5183"/>
    <w:rsid w:val="00CA7556"/>
    <w:rsid w:val="00CB5792"/>
    <w:rsid w:val="00CC0E63"/>
    <w:rsid w:val="00CC2E38"/>
    <w:rsid w:val="00CC6B55"/>
    <w:rsid w:val="00CC6DCB"/>
    <w:rsid w:val="00CC6ECC"/>
    <w:rsid w:val="00CC6F96"/>
    <w:rsid w:val="00CC7792"/>
    <w:rsid w:val="00CC7995"/>
    <w:rsid w:val="00CC7BD5"/>
    <w:rsid w:val="00CC7EE0"/>
    <w:rsid w:val="00CD003F"/>
    <w:rsid w:val="00CD092C"/>
    <w:rsid w:val="00CD3649"/>
    <w:rsid w:val="00CD392C"/>
    <w:rsid w:val="00CD3CD6"/>
    <w:rsid w:val="00CD45AE"/>
    <w:rsid w:val="00CD4714"/>
    <w:rsid w:val="00CD5D68"/>
    <w:rsid w:val="00CD5D9B"/>
    <w:rsid w:val="00CE0214"/>
    <w:rsid w:val="00CE0596"/>
    <w:rsid w:val="00CE0CC8"/>
    <w:rsid w:val="00CE11BD"/>
    <w:rsid w:val="00CE1366"/>
    <w:rsid w:val="00CE1A4A"/>
    <w:rsid w:val="00CE2316"/>
    <w:rsid w:val="00CE23F6"/>
    <w:rsid w:val="00CE32E0"/>
    <w:rsid w:val="00CE3C51"/>
    <w:rsid w:val="00CE3FCA"/>
    <w:rsid w:val="00CE464B"/>
    <w:rsid w:val="00CE562A"/>
    <w:rsid w:val="00CE58F5"/>
    <w:rsid w:val="00CE7111"/>
    <w:rsid w:val="00CF117C"/>
    <w:rsid w:val="00CF54F9"/>
    <w:rsid w:val="00CF6298"/>
    <w:rsid w:val="00CF724F"/>
    <w:rsid w:val="00CF769C"/>
    <w:rsid w:val="00D00D0E"/>
    <w:rsid w:val="00D00D5E"/>
    <w:rsid w:val="00D021A3"/>
    <w:rsid w:val="00D021A6"/>
    <w:rsid w:val="00D035A1"/>
    <w:rsid w:val="00D04EEE"/>
    <w:rsid w:val="00D07A65"/>
    <w:rsid w:val="00D07FD8"/>
    <w:rsid w:val="00D11243"/>
    <w:rsid w:val="00D116F6"/>
    <w:rsid w:val="00D131C4"/>
    <w:rsid w:val="00D14E97"/>
    <w:rsid w:val="00D16C64"/>
    <w:rsid w:val="00D172D6"/>
    <w:rsid w:val="00D22551"/>
    <w:rsid w:val="00D22C6C"/>
    <w:rsid w:val="00D2344A"/>
    <w:rsid w:val="00D24739"/>
    <w:rsid w:val="00D24E69"/>
    <w:rsid w:val="00D25B68"/>
    <w:rsid w:val="00D26C66"/>
    <w:rsid w:val="00D271C1"/>
    <w:rsid w:val="00D27ACE"/>
    <w:rsid w:val="00D3093A"/>
    <w:rsid w:val="00D31911"/>
    <w:rsid w:val="00D31DF7"/>
    <w:rsid w:val="00D3239A"/>
    <w:rsid w:val="00D3463F"/>
    <w:rsid w:val="00D35835"/>
    <w:rsid w:val="00D364F8"/>
    <w:rsid w:val="00D369BD"/>
    <w:rsid w:val="00D36AB3"/>
    <w:rsid w:val="00D375FF"/>
    <w:rsid w:val="00D422E4"/>
    <w:rsid w:val="00D42FC1"/>
    <w:rsid w:val="00D4376D"/>
    <w:rsid w:val="00D44C26"/>
    <w:rsid w:val="00D458DC"/>
    <w:rsid w:val="00D45ECD"/>
    <w:rsid w:val="00D465EA"/>
    <w:rsid w:val="00D4672A"/>
    <w:rsid w:val="00D4785B"/>
    <w:rsid w:val="00D47917"/>
    <w:rsid w:val="00D50680"/>
    <w:rsid w:val="00D52661"/>
    <w:rsid w:val="00D53E77"/>
    <w:rsid w:val="00D54353"/>
    <w:rsid w:val="00D56B93"/>
    <w:rsid w:val="00D57C50"/>
    <w:rsid w:val="00D63DE4"/>
    <w:rsid w:val="00D6558B"/>
    <w:rsid w:val="00D66DF1"/>
    <w:rsid w:val="00D66F2F"/>
    <w:rsid w:val="00D7060F"/>
    <w:rsid w:val="00D7200C"/>
    <w:rsid w:val="00D74132"/>
    <w:rsid w:val="00D76951"/>
    <w:rsid w:val="00D76F7C"/>
    <w:rsid w:val="00D80204"/>
    <w:rsid w:val="00D80220"/>
    <w:rsid w:val="00D8047D"/>
    <w:rsid w:val="00D80C5F"/>
    <w:rsid w:val="00D8240F"/>
    <w:rsid w:val="00D859D1"/>
    <w:rsid w:val="00D86285"/>
    <w:rsid w:val="00D864EE"/>
    <w:rsid w:val="00D90015"/>
    <w:rsid w:val="00D90DD8"/>
    <w:rsid w:val="00D9162C"/>
    <w:rsid w:val="00D92F6B"/>
    <w:rsid w:val="00D93832"/>
    <w:rsid w:val="00D93A62"/>
    <w:rsid w:val="00D94DE6"/>
    <w:rsid w:val="00D96DAB"/>
    <w:rsid w:val="00DA01C7"/>
    <w:rsid w:val="00DA0635"/>
    <w:rsid w:val="00DA10E8"/>
    <w:rsid w:val="00DA470F"/>
    <w:rsid w:val="00DA4E5B"/>
    <w:rsid w:val="00DA69F1"/>
    <w:rsid w:val="00DA6ABA"/>
    <w:rsid w:val="00DA71EF"/>
    <w:rsid w:val="00DA7770"/>
    <w:rsid w:val="00DA79FE"/>
    <w:rsid w:val="00DB09B8"/>
    <w:rsid w:val="00DB1A0A"/>
    <w:rsid w:val="00DB28CB"/>
    <w:rsid w:val="00DB2AF2"/>
    <w:rsid w:val="00DB3B56"/>
    <w:rsid w:val="00DB3E4F"/>
    <w:rsid w:val="00DB4E54"/>
    <w:rsid w:val="00DB7A21"/>
    <w:rsid w:val="00DB7CFD"/>
    <w:rsid w:val="00DC23B6"/>
    <w:rsid w:val="00DC26E3"/>
    <w:rsid w:val="00DC3504"/>
    <w:rsid w:val="00DC39EF"/>
    <w:rsid w:val="00DC4CA1"/>
    <w:rsid w:val="00DC555C"/>
    <w:rsid w:val="00DC5701"/>
    <w:rsid w:val="00DC5C82"/>
    <w:rsid w:val="00DC63BD"/>
    <w:rsid w:val="00DC69DA"/>
    <w:rsid w:val="00DC6AEE"/>
    <w:rsid w:val="00DC6B4E"/>
    <w:rsid w:val="00DC77D5"/>
    <w:rsid w:val="00DD1615"/>
    <w:rsid w:val="00DD1EE8"/>
    <w:rsid w:val="00DD254A"/>
    <w:rsid w:val="00DD2C34"/>
    <w:rsid w:val="00DD2DD7"/>
    <w:rsid w:val="00DD524C"/>
    <w:rsid w:val="00DD6E72"/>
    <w:rsid w:val="00DE09F2"/>
    <w:rsid w:val="00DE1AF3"/>
    <w:rsid w:val="00DE264A"/>
    <w:rsid w:val="00DE3F7D"/>
    <w:rsid w:val="00DE41FD"/>
    <w:rsid w:val="00DE4341"/>
    <w:rsid w:val="00DE4694"/>
    <w:rsid w:val="00DE5D30"/>
    <w:rsid w:val="00DF0434"/>
    <w:rsid w:val="00DF07EC"/>
    <w:rsid w:val="00DF0CE3"/>
    <w:rsid w:val="00DF1615"/>
    <w:rsid w:val="00DF1AF1"/>
    <w:rsid w:val="00DF1C50"/>
    <w:rsid w:val="00DF369D"/>
    <w:rsid w:val="00DF3D52"/>
    <w:rsid w:val="00DF3F87"/>
    <w:rsid w:val="00DF5D61"/>
    <w:rsid w:val="00DF5F2E"/>
    <w:rsid w:val="00DF697C"/>
    <w:rsid w:val="00DF7A83"/>
    <w:rsid w:val="00E00D66"/>
    <w:rsid w:val="00E01CDF"/>
    <w:rsid w:val="00E021C5"/>
    <w:rsid w:val="00E028F6"/>
    <w:rsid w:val="00E04728"/>
    <w:rsid w:val="00E0495D"/>
    <w:rsid w:val="00E04DE8"/>
    <w:rsid w:val="00E06797"/>
    <w:rsid w:val="00E10E84"/>
    <w:rsid w:val="00E11B70"/>
    <w:rsid w:val="00E13067"/>
    <w:rsid w:val="00E138B2"/>
    <w:rsid w:val="00E13917"/>
    <w:rsid w:val="00E1674D"/>
    <w:rsid w:val="00E20A67"/>
    <w:rsid w:val="00E20C09"/>
    <w:rsid w:val="00E20DD8"/>
    <w:rsid w:val="00E21FED"/>
    <w:rsid w:val="00E22D36"/>
    <w:rsid w:val="00E24063"/>
    <w:rsid w:val="00E25440"/>
    <w:rsid w:val="00E25A17"/>
    <w:rsid w:val="00E25FD0"/>
    <w:rsid w:val="00E30570"/>
    <w:rsid w:val="00E328B3"/>
    <w:rsid w:val="00E32DE6"/>
    <w:rsid w:val="00E330C5"/>
    <w:rsid w:val="00E3387E"/>
    <w:rsid w:val="00E3421F"/>
    <w:rsid w:val="00E34A61"/>
    <w:rsid w:val="00E34B89"/>
    <w:rsid w:val="00E34BB1"/>
    <w:rsid w:val="00E358C8"/>
    <w:rsid w:val="00E35D7A"/>
    <w:rsid w:val="00E36A6A"/>
    <w:rsid w:val="00E375A6"/>
    <w:rsid w:val="00E37A30"/>
    <w:rsid w:val="00E40556"/>
    <w:rsid w:val="00E418D5"/>
    <w:rsid w:val="00E4295B"/>
    <w:rsid w:val="00E43A2C"/>
    <w:rsid w:val="00E45BC2"/>
    <w:rsid w:val="00E45ED3"/>
    <w:rsid w:val="00E47C5E"/>
    <w:rsid w:val="00E47DA3"/>
    <w:rsid w:val="00E504B5"/>
    <w:rsid w:val="00E50A29"/>
    <w:rsid w:val="00E541FC"/>
    <w:rsid w:val="00E56869"/>
    <w:rsid w:val="00E56F0D"/>
    <w:rsid w:val="00E576D3"/>
    <w:rsid w:val="00E6047A"/>
    <w:rsid w:val="00E60522"/>
    <w:rsid w:val="00E61B9C"/>
    <w:rsid w:val="00E62132"/>
    <w:rsid w:val="00E6331A"/>
    <w:rsid w:val="00E6342E"/>
    <w:rsid w:val="00E636D1"/>
    <w:rsid w:val="00E64614"/>
    <w:rsid w:val="00E678CE"/>
    <w:rsid w:val="00E70657"/>
    <w:rsid w:val="00E71717"/>
    <w:rsid w:val="00E74EF7"/>
    <w:rsid w:val="00E77B32"/>
    <w:rsid w:val="00E77B3B"/>
    <w:rsid w:val="00E807C9"/>
    <w:rsid w:val="00E80B10"/>
    <w:rsid w:val="00E815B2"/>
    <w:rsid w:val="00E82CC3"/>
    <w:rsid w:val="00E83FE7"/>
    <w:rsid w:val="00E847AE"/>
    <w:rsid w:val="00E856E0"/>
    <w:rsid w:val="00E90208"/>
    <w:rsid w:val="00E908FE"/>
    <w:rsid w:val="00E92163"/>
    <w:rsid w:val="00E92FD9"/>
    <w:rsid w:val="00E9368D"/>
    <w:rsid w:val="00E959FD"/>
    <w:rsid w:val="00E964DC"/>
    <w:rsid w:val="00E979CF"/>
    <w:rsid w:val="00EA0382"/>
    <w:rsid w:val="00EA0A1D"/>
    <w:rsid w:val="00EA2255"/>
    <w:rsid w:val="00EA5939"/>
    <w:rsid w:val="00EA5B9B"/>
    <w:rsid w:val="00EA62F1"/>
    <w:rsid w:val="00EA7117"/>
    <w:rsid w:val="00EA7496"/>
    <w:rsid w:val="00EA7C3C"/>
    <w:rsid w:val="00EB07A9"/>
    <w:rsid w:val="00EB0A9D"/>
    <w:rsid w:val="00EB15AC"/>
    <w:rsid w:val="00EB2840"/>
    <w:rsid w:val="00EB2B84"/>
    <w:rsid w:val="00EB3CEB"/>
    <w:rsid w:val="00EB53EF"/>
    <w:rsid w:val="00EB546B"/>
    <w:rsid w:val="00EB6388"/>
    <w:rsid w:val="00EB6658"/>
    <w:rsid w:val="00EB69B2"/>
    <w:rsid w:val="00EB69C6"/>
    <w:rsid w:val="00EB7A52"/>
    <w:rsid w:val="00EC019F"/>
    <w:rsid w:val="00EC1ACD"/>
    <w:rsid w:val="00EC33D9"/>
    <w:rsid w:val="00EC3E87"/>
    <w:rsid w:val="00EC58D4"/>
    <w:rsid w:val="00ED28BD"/>
    <w:rsid w:val="00ED2B61"/>
    <w:rsid w:val="00ED395C"/>
    <w:rsid w:val="00ED3E96"/>
    <w:rsid w:val="00ED4275"/>
    <w:rsid w:val="00ED4B54"/>
    <w:rsid w:val="00ED4D34"/>
    <w:rsid w:val="00ED51F9"/>
    <w:rsid w:val="00ED6426"/>
    <w:rsid w:val="00ED68E1"/>
    <w:rsid w:val="00ED7B66"/>
    <w:rsid w:val="00EE0BA3"/>
    <w:rsid w:val="00EE1497"/>
    <w:rsid w:val="00EE1D36"/>
    <w:rsid w:val="00EE1DE3"/>
    <w:rsid w:val="00EE21CF"/>
    <w:rsid w:val="00EE245F"/>
    <w:rsid w:val="00EE3149"/>
    <w:rsid w:val="00EE591D"/>
    <w:rsid w:val="00EE6A2A"/>
    <w:rsid w:val="00EE7368"/>
    <w:rsid w:val="00EF07CF"/>
    <w:rsid w:val="00EF1B30"/>
    <w:rsid w:val="00EF375D"/>
    <w:rsid w:val="00EF4EE6"/>
    <w:rsid w:val="00EF5BE4"/>
    <w:rsid w:val="00EF665B"/>
    <w:rsid w:val="00EF6904"/>
    <w:rsid w:val="00EF69F6"/>
    <w:rsid w:val="00F004EC"/>
    <w:rsid w:val="00F0063A"/>
    <w:rsid w:val="00F00B9E"/>
    <w:rsid w:val="00F019B4"/>
    <w:rsid w:val="00F02294"/>
    <w:rsid w:val="00F02678"/>
    <w:rsid w:val="00F02CCB"/>
    <w:rsid w:val="00F044AD"/>
    <w:rsid w:val="00F060E9"/>
    <w:rsid w:val="00F06E05"/>
    <w:rsid w:val="00F105E9"/>
    <w:rsid w:val="00F127D7"/>
    <w:rsid w:val="00F12ADD"/>
    <w:rsid w:val="00F12C90"/>
    <w:rsid w:val="00F14864"/>
    <w:rsid w:val="00F15DF9"/>
    <w:rsid w:val="00F1741D"/>
    <w:rsid w:val="00F203F1"/>
    <w:rsid w:val="00F23197"/>
    <w:rsid w:val="00F25242"/>
    <w:rsid w:val="00F2551D"/>
    <w:rsid w:val="00F30F4B"/>
    <w:rsid w:val="00F313B0"/>
    <w:rsid w:val="00F32174"/>
    <w:rsid w:val="00F32719"/>
    <w:rsid w:val="00F3485F"/>
    <w:rsid w:val="00F34957"/>
    <w:rsid w:val="00F357D7"/>
    <w:rsid w:val="00F36757"/>
    <w:rsid w:val="00F378B4"/>
    <w:rsid w:val="00F3790F"/>
    <w:rsid w:val="00F41F0C"/>
    <w:rsid w:val="00F41FBB"/>
    <w:rsid w:val="00F42D1E"/>
    <w:rsid w:val="00F443CB"/>
    <w:rsid w:val="00F44879"/>
    <w:rsid w:val="00F44C2A"/>
    <w:rsid w:val="00F45149"/>
    <w:rsid w:val="00F45390"/>
    <w:rsid w:val="00F4582B"/>
    <w:rsid w:val="00F505DA"/>
    <w:rsid w:val="00F5310F"/>
    <w:rsid w:val="00F5323F"/>
    <w:rsid w:val="00F54BA1"/>
    <w:rsid w:val="00F56930"/>
    <w:rsid w:val="00F6058C"/>
    <w:rsid w:val="00F60E58"/>
    <w:rsid w:val="00F61212"/>
    <w:rsid w:val="00F61458"/>
    <w:rsid w:val="00F61832"/>
    <w:rsid w:val="00F6400B"/>
    <w:rsid w:val="00F672CF"/>
    <w:rsid w:val="00F70728"/>
    <w:rsid w:val="00F71537"/>
    <w:rsid w:val="00F734C0"/>
    <w:rsid w:val="00F743EC"/>
    <w:rsid w:val="00F75967"/>
    <w:rsid w:val="00F75A8A"/>
    <w:rsid w:val="00F75CE0"/>
    <w:rsid w:val="00F76920"/>
    <w:rsid w:val="00F80CC0"/>
    <w:rsid w:val="00F81473"/>
    <w:rsid w:val="00F83096"/>
    <w:rsid w:val="00F85143"/>
    <w:rsid w:val="00F85C11"/>
    <w:rsid w:val="00F8644C"/>
    <w:rsid w:val="00F87DFB"/>
    <w:rsid w:val="00F87EC2"/>
    <w:rsid w:val="00F90F0F"/>
    <w:rsid w:val="00F91136"/>
    <w:rsid w:val="00F911AE"/>
    <w:rsid w:val="00F933E5"/>
    <w:rsid w:val="00F9381A"/>
    <w:rsid w:val="00F940DD"/>
    <w:rsid w:val="00F9477B"/>
    <w:rsid w:val="00F94FCE"/>
    <w:rsid w:val="00F9572B"/>
    <w:rsid w:val="00F96BE0"/>
    <w:rsid w:val="00F971C9"/>
    <w:rsid w:val="00FA40FE"/>
    <w:rsid w:val="00FA4B44"/>
    <w:rsid w:val="00FA5591"/>
    <w:rsid w:val="00FA5B8D"/>
    <w:rsid w:val="00FA631D"/>
    <w:rsid w:val="00FA6B16"/>
    <w:rsid w:val="00FA73D2"/>
    <w:rsid w:val="00FA751C"/>
    <w:rsid w:val="00FB0527"/>
    <w:rsid w:val="00FB0BC2"/>
    <w:rsid w:val="00FB17F6"/>
    <w:rsid w:val="00FB3DCB"/>
    <w:rsid w:val="00FB5F34"/>
    <w:rsid w:val="00FB6E42"/>
    <w:rsid w:val="00FB7846"/>
    <w:rsid w:val="00FC23F4"/>
    <w:rsid w:val="00FC3C61"/>
    <w:rsid w:val="00FC5302"/>
    <w:rsid w:val="00FC613A"/>
    <w:rsid w:val="00FD018D"/>
    <w:rsid w:val="00FD0F80"/>
    <w:rsid w:val="00FD1145"/>
    <w:rsid w:val="00FD2BA2"/>
    <w:rsid w:val="00FD2CFA"/>
    <w:rsid w:val="00FD569B"/>
    <w:rsid w:val="00FD6098"/>
    <w:rsid w:val="00FD6558"/>
    <w:rsid w:val="00FD716F"/>
    <w:rsid w:val="00FE1F21"/>
    <w:rsid w:val="00FE2016"/>
    <w:rsid w:val="00FE3000"/>
    <w:rsid w:val="00FE4853"/>
    <w:rsid w:val="00FE4A24"/>
    <w:rsid w:val="00FE5D62"/>
    <w:rsid w:val="00FE5DEE"/>
    <w:rsid w:val="00FE6951"/>
    <w:rsid w:val="00FE6E4D"/>
    <w:rsid w:val="00FE6E80"/>
    <w:rsid w:val="00FE707B"/>
    <w:rsid w:val="00FE7E22"/>
    <w:rsid w:val="00FF094E"/>
    <w:rsid w:val="00FF0FEB"/>
    <w:rsid w:val="00FF18E3"/>
    <w:rsid w:val="00FF2D4B"/>
    <w:rsid w:val="00FF3CF6"/>
    <w:rsid w:val="00FF441F"/>
    <w:rsid w:val="00FF5098"/>
    <w:rsid w:val="00FF6553"/>
    <w:rsid w:val="00FF6EF6"/>
    <w:rsid w:val="00FF6F6C"/>
    <w:rsid w:val="00FF718B"/>
    <w:rsid w:val="00FF73B8"/>
    <w:rsid w:val="00FF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A48DB"/>
  <w15:docId w15:val="{642EA3C4-0CE1-447C-A917-0C8408F6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iPriority="99" w:unhideWhenUsed="1"/>
  </w:latentStyles>
  <w:style w:type="paragraph" w:default="1" w:styleId="Normal">
    <w:name w:val="Normal"/>
    <w:uiPriority w:val="89"/>
    <w:qFormat/>
    <w:rsid w:val="003C5F98"/>
    <w:rPr>
      <w:lang w:val="en-US"/>
    </w:rPr>
  </w:style>
  <w:style w:type="paragraph" w:styleId="Heading1">
    <w:name w:val="heading 1"/>
    <w:basedOn w:val="Normal"/>
    <w:next w:val="Normal"/>
    <w:link w:val="Heading1Char"/>
    <w:uiPriority w:val="89"/>
    <w:qFormat/>
    <w:rsid w:val="003C5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unhideWhenUsed/>
    <w:qFormat/>
    <w:rsid w:val="003C5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3C5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3C5F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unhideWhenUsed/>
    <w:qFormat/>
    <w:rsid w:val="003C5F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3C5F9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3C5F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3C5F9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3C5F9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3C5F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5F98"/>
  </w:style>
  <w:style w:type="character" w:customStyle="1" w:styleId="Heading1Char">
    <w:name w:val="Heading 1 Char"/>
    <w:basedOn w:val="DefaultParagraphFont"/>
    <w:link w:val="Heading1"/>
    <w:uiPriority w:val="89"/>
    <w:rsid w:val="003C5F9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89"/>
    <w:rsid w:val="003C5F98"/>
    <w:rPr>
      <w:rFonts w:asciiTheme="majorHAnsi" w:eastAsiaTheme="majorEastAsia" w:hAnsiTheme="majorHAnsi" w:cstheme="majorBidi"/>
      <w:color w:val="2F5496" w:themeColor="accent1" w:themeShade="BF"/>
      <w:sz w:val="26"/>
      <w:szCs w:val="26"/>
      <w:lang w:val="en-US"/>
    </w:rPr>
  </w:style>
  <w:style w:type="character" w:customStyle="1" w:styleId="HeaderChar">
    <w:name w:val="Header Char"/>
    <w:basedOn w:val="DefaultParagraphFont"/>
    <w:link w:val="Header"/>
    <w:uiPriority w:val="89"/>
    <w:rsid w:val="003C5F98"/>
    <w:rPr>
      <w:lang w:val="en-US"/>
    </w:rPr>
  </w:style>
  <w:style w:type="paragraph" w:styleId="Header">
    <w:name w:val="header"/>
    <w:basedOn w:val="Normal"/>
    <w:link w:val="HeaderChar"/>
    <w:uiPriority w:val="89"/>
    <w:unhideWhenUsed/>
    <w:rsid w:val="003C5F98"/>
    <w:pPr>
      <w:tabs>
        <w:tab w:val="center" w:pos="4680"/>
        <w:tab w:val="right" w:pos="9360"/>
      </w:tabs>
      <w:spacing w:after="0" w:line="240" w:lineRule="auto"/>
    </w:pPr>
  </w:style>
  <w:style w:type="character" w:customStyle="1" w:styleId="HeaderChar1">
    <w:name w:val="Header Char1"/>
    <w:basedOn w:val="DefaultParagraphFont"/>
    <w:uiPriority w:val="99"/>
    <w:semiHidden/>
    <w:rsid w:val="003C37BA"/>
  </w:style>
  <w:style w:type="character" w:customStyle="1" w:styleId="FooterChar">
    <w:name w:val="Footer Char"/>
    <w:basedOn w:val="DefaultParagraphFont"/>
    <w:link w:val="Footer"/>
    <w:uiPriority w:val="89"/>
    <w:rsid w:val="003C5F98"/>
    <w:rPr>
      <w:lang w:val="en-US"/>
    </w:rPr>
  </w:style>
  <w:style w:type="paragraph" w:styleId="Footer">
    <w:name w:val="footer"/>
    <w:basedOn w:val="Normal"/>
    <w:link w:val="FooterChar"/>
    <w:uiPriority w:val="89"/>
    <w:unhideWhenUsed/>
    <w:rsid w:val="003C5F98"/>
    <w:pPr>
      <w:tabs>
        <w:tab w:val="center" w:pos="4680"/>
        <w:tab w:val="right" w:pos="9360"/>
      </w:tabs>
      <w:spacing w:after="0" w:line="240" w:lineRule="auto"/>
    </w:pPr>
  </w:style>
  <w:style w:type="character" w:customStyle="1" w:styleId="FooterChar1">
    <w:name w:val="Footer Char1"/>
    <w:basedOn w:val="DefaultParagraphFont"/>
    <w:uiPriority w:val="99"/>
    <w:semiHidden/>
    <w:rsid w:val="003C37BA"/>
  </w:style>
  <w:style w:type="character" w:customStyle="1" w:styleId="BalloonTextChar">
    <w:name w:val="Balloon Text Char"/>
    <w:basedOn w:val="DefaultParagraphFont"/>
    <w:link w:val="BalloonText"/>
    <w:uiPriority w:val="89"/>
    <w:rsid w:val="003C5F98"/>
    <w:rPr>
      <w:rFonts w:ascii="Segoe UI" w:hAnsi="Segoe UI" w:cs="Segoe UI"/>
      <w:sz w:val="18"/>
      <w:szCs w:val="18"/>
      <w:lang w:val="en-US"/>
    </w:rPr>
  </w:style>
  <w:style w:type="paragraph" w:styleId="BalloonText">
    <w:name w:val="Balloon Text"/>
    <w:basedOn w:val="Normal"/>
    <w:link w:val="BalloonTextChar"/>
    <w:uiPriority w:val="89"/>
    <w:unhideWhenUsed/>
    <w:rsid w:val="003C5F98"/>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3C37BA"/>
    <w:rPr>
      <w:rFonts w:ascii="Segoe UI" w:hAnsi="Segoe UI" w:cs="Segoe UI"/>
      <w:sz w:val="18"/>
      <w:szCs w:val="18"/>
    </w:rPr>
  </w:style>
  <w:style w:type="character" w:customStyle="1" w:styleId="CommentTextChar">
    <w:name w:val="Comment Text Char"/>
    <w:basedOn w:val="DefaultParagraphFont"/>
    <w:link w:val="CommentText"/>
    <w:uiPriority w:val="89"/>
    <w:semiHidden/>
    <w:rsid w:val="003C5F98"/>
    <w:rPr>
      <w:sz w:val="20"/>
      <w:szCs w:val="20"/>
      <w:lang w:val="en-US"/>
    </w:rPr>
  </w:style>
  <w:style w:type="paragraph" w:styleId="CommentText">
    <w:name w:val="annotation text"/>
    <w:basedOn w:val="Normal"/>
    <w:link w:val="CommentTextChar"/>
    <w:uiPriority w:val="89"/>
    <w:semiHidden/>
    <w:unhideWhenUsed/>
    <w:rsid w:val="003C5F98"/>
    <w:pPr>
      <w:spacing w:line="240" w:lineRule="auto"/>
    </w:pPr>
    <w:rPr>
      <w:sz w:val="20"/>
      <w:szCs w:val="20"/>
    </w:rPr>
  </w:style>
  <w:style w:type="character" w:customStyle="1" w:styleId="CommentTextChar1">
    <w:name w:val="Comment Text Char1"/>
    <w:basedOn w:val="DefaultParagraphFont"/>
    <w:uiPriority w:val="99"/>
    <w:semiHidden/>
    <w:rsid w:val="003C37BA"/>
    <w:rPr>
      <w:sz w:val="20"/>
      <w:szCs w:val="20"/>
    </w:rPr>
  </w:style>
  <w:style w:type="character" w:customStyle="1" w:styleId="CommentSubjectChar">
    <w:name w:val="Comment Subject Char"/>
    <w:basedOn w:val="CommentTextChar"/>
    <w:link w:val="CommentSubject"/>
    <w:uiPriority w:val="89"/>
    <w:semiHidden/>
    <w:rsid w:val="003C5F98"/>
    <w:rPr>
      <w:b/>
      <w:bCs/>
      <w:sz w:val="20"/>
      <w:szCs w:val="20"/>
      <w:lang w:val="en-US"/>
    </w:rPr>
  </w:style>
  <w:style w:type="paragraph" w:styleId="CommentSubject">
    <w:name w:val="annotation subject"/>
    <w:basedOn w:val="CommentText"/>
    <w:next w:val="CommentText"/>
    <w:link w:val="CommentSubjectChar"/>
    <w:uiPriority w:val="89"/>
    <w:semiHidden/>
    <w:unhideWhenUsed/>
    <w:rsid w:val="003C5F98"/>
    <w:rPr>
      <w:b/>
      <w:bCs/>
    </w:rPr>
  </w:style>
  <w:style w:type="character" w:customStyle="1" w:styleId="CommentSubjectChar1">
    <w:name w:val="Comment Subject Char1"/>
    <w:basedOn w:val="CommentTextChar1"/>
    <w:uiPriority w:val="99"/>
    <w:semiHidden/>
    <w:rsid w:val="003C37BA"/>
    <w:rPr>
      <w:b/>
      <w:bCs/>
      <w:sz w:val="20"/>
      <w:szCs w:val="20"/>
    </w:rPr>
  </w:style>
  <w:style w:type="character" w:customStyle="1" w:styleId="TitleChar">
    <w:name w:val="Title Char"/>
    <w:basedOn w:val="DefaultParagraphFont"/>
    <w:link w:val="Title"/>
    <w:uiPriority w:val="89"/>
    <w:rsid w:val="003C5F98"/>
    <w:rPr>
      <w:rFonts w:asciiTheme="majorHAnsi" w:eastAsiaTheme="majorEastAsia" w:hAnsiTheme="majorHAnsi" w:cstheme="majorBidi"/>
      <w:spacing w:val="-10"/>
      <w:kern w:val="28"/>
      <w:sz w:val="56"/>
      <w:szCs w:val="56"/>
      <w:lang w:val="en-US"/>
    </w:rPr>
  </w:style>
  <w:style w:type="paragraph" w:styleId="Title">
    <w:name w:val="Title"/>
    <w:basedOn w:val="Normal"/>
    <w:next w:val="Normal"/>
    <w:link w:val="TitleChar"/>
    <w:uiPriority w:val="89"/>
    <w:qFormat/>
    <w:rsid w:val="003C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3C37BA"/>
    <w:rPr>
      <w:rFonts w:asciiTheme="majorHAnsi" w:eastAsiaTheme="majorEastAsia" w:hAnsiTheme="majorHAnsi" w:cstheme="majorBidi"/>
      <w:spacing w:val="-10"/>
      <w:kern w:val="28"/>
      <w:sz w:val="56"/>
      <w:szCs w:val="56"/>
    </w:rPr>
  </w:style>
  <w:style w:type="paragraph" w:styleId="NoSpacing">
    <w:name w:val="No Spacing"/>
    <w:uiPriority w:val="89"/>
    <w:qFormat/>
    <w:rsid w:val="003C5F98"/>
    <w:pPr>
      <w:spacing w:after="0" w:line="240" w:lineRule="auto"/>
    </w:pPr>
    <w:rPr>
      <w:lang w:val="en-US"/>
    </w:rPr>
  </w:style>
  <w:style w:type="character" w:styleId="Hyperlink">
    <w:name w:val="Hyperlink"/>
    <w:basedOn w:val="DefaultParagraphFont"/>
    <w:uiPriority w:val="89"/>
    <w:unhideWhenUsed/>
    <w:rsid w:val="003C5F98"/>
    <w:rPr>
      <w:color w:val="0563C1" w:themeColor="hyperlink"/>
      <w:u w:val="single"/>
    </w:rPr>
  </w:style>
  <w:style w:type="paragraph" w:styleId="NormalWeb">
    <w:name w:val="Normal (Web)"/>
    <w:basedOn w:val="Normal"/>
    <w:uiPriority w:val="89"/>
    <w:unhideWhenUsed/>
    <w:rsid w:val="003C5F98"/>
    <w:rPr>
      <w:rFonts w:ascii="Times New Roman" w:hAnsi="Times New Roman" w:cs="Times New Roman"/>
      <w:sz w:val="24"/>
      <w:szCs w:val="24"/>
    </w:rPr>
  </w:style>
  <w:style w:type="character" w:styleId="CommentReference">
    <w:name w:val="annotation reference"/>
    <w:basedOn w:val="DefaultParagraphFont"/>
    <w:uiPriority w:val="89"/>
    <w:semiHidden/>
    <w:unhideWhenUsed/>
    <w:rsid w:val="003C5F98"/>
    <w:rPr>
      <w:sz w:val="16"/>
      <w:szCs w:val="16"/>
    </w:rPr>
  </w:style>
  <w:style w:type="paragraph" w:customStyle="1" w:styleId="BZ2donotuse">
    <w:name w:val="B:Z2_do not use"/>
    <w:rsid w:val="00AB2C1B"/>
    <w:pPr>
      <w:widowControl w:val="0"/>
      <w:suppressAutoHyphens/>
      <w:spacing w:after="0" w:line="360" w:lineRule="auto"/>
    </w:pPr>
    <w:rPr>
      <w:rFonts w:ascii="Times New Roman" w:eastAsia="Arial Unicode MS" w:hAnsi="Times New Roman" w:cs="Times New Roman"/>
      <w:sz w:val="24"/>
      <w:szCs w:val="20"/>
    </w:rPr>
  </w:style>
  <w:style w:type="paragraph" w:customStyle="1" w:styleId="BA-head">
    <w:name w:val="B:A-head"/>
    <w:basedOn w:val="BZ2donotuse"/>
    <w:rsid w:val="00AB2C1B"/>
    <w:pPr>
      <w:keepNext/>
      <w:spacing w:before="720" w:after="480"/>
      <w:jc w:val="center"/>
    </w:pPr>
    <w:rPr>
      <w:sz w:val="40"/>
    </w:rPr>
  </w:style>
  <w:style w:type="paragraph" w:customStyle="1" w:styleId="Bauthor">
    <w:name w:val="B:author"/>
    <w:basedOn w:val="BZ2donotuse"/>
    <w:rsid w:val="00AB2C1B"/>
    <w:pPr>
      <w:spacing w:before="720" w:after="960"/>
      <w:jc w:val="center"/>
    </w:pPr>
    <w:rPr>
      <w:sz w:val="32"/>
    </w:rPr>
  </w:style>
  <w:style w:type="paragraph" w:customStyle="1" w:styleId="BB-head">
    <w:name w:val="B:B-head"/>
    <w:basedOn w:val="BZ2donotuse"/>
    <w:rsid w:val="00AB2C1B"/>
    <w:pPr>
      <w:keepNext/>
      <w:spacing w:before="600" w:after="360"/>
      <w:jc w:val="center"/>
    </w:pPr>
    <w:rPr>
      <w:sz w:val="36"/>
    </w:rPr>
  </w:style>
  <w:style w:type="paragraph" w:customStyle="1" w:styleId="BZ1donotuse">
    <w:name w:val="B:Z1_do not use"/>
    <w:rsid w:val="00AB2C1B"/>
    <w:pPr>
      <w:widowControl w:val="0"/>
      <w:suppressAutoHyphens/>
      <w:spacing w:after="0" w:line="360" w:lineRule="auto"/>
    </w:pPr>
    <w:rPr>
      <w:rFonts w:ascii="Times New Roman" w:eastAsia="MS ??" w:hAnsi="Times New Roman" w:cs="Times New Roman"/>
      <w:sz w:val="24"/>
      <w:szCs w:val="20"/>
    </w:rPr>
  </w:style>
  <w:style w:type="paragraph" w:customStyle="1" w:styleId="Bblist">
    <w:name w:val="B:blist"/>
    <w:basedOn w:val="BZ1donotuse"/>
    <w:rsid w:val="00AB2C1B"/>
    <w:pPr>
      <w:tabs>
        <w:tab w:val="left" w:pos="706"/>
        <w:tab w:val="left" w:pos="1411"/>
      </w:tabs>
      <w:spacing w:before="240" w:after="240"/>
      <w:ind w:left="706" w:hanging="706"/>
      <w:contextualSpacing/>
    </w:pPr>
  </w:style>
  <w:style w:type="numbering" w:customStyle="1" w:styleId="Bblist1">
    <w:name w:val="B:blist1"/>
    <w:basedOn w:val="NoList"/>
    <w:rsid w:val="00AB2C1B"/>
    <w:pPr>
      <w:numPr>
        <w:numId w:val="1"/>
      </w:numPr>
    </w:pPr>
  </w:style>
  <w:style w:type="paragraph" w:customStyle="1" w:styleId="Bboxhead1">
    <w:name w:val="B:box head 1"/>
    <w:basedOn w:val="BZ1donotuse"/>
    <w:rsid w:val="00AB2C1B"/>
    <w:pPr>
      <w:spacing w:before="480" w:after="120"/>
      <w:ind w:left="709"/>
    </w:pPr>
  </w:style>
  <w:style w:type="paragraph" w:customStyle="1" w:styleId="Bboxhead2">
    <w:name w:val="B:box head 2"/>
    <w:basedOn w:val="BZ1donotuse"/>
    <w:rsid w:val="00AB2C1B"/>
    <w:pPr>
      <w:spacing w:before="480" w:after="120"/>
      <w:ind w:left="709"/>
    </w:pPr>
  </w:style>
  <w:style w:type="paragraph" w:customStyle="1" w:styleId="Bboxstyle1">
    <w:name w:val="B:box style 1"/>
    <w:basedOn w:val="BZ1donotuse"/>
    <w:rsid w:val="00AB2C1B"/>
    <w:pPr>
      <w:spacing w:before="120" w:after="480"/>
      <w:ind w:left="709"/>
      <w:contextualSpacing/>
    </w:pPr>
  </w:style>
  <w:style w:type="paragraph" w:customStyle="1" w:styleId="Bboxstyle2">
    <w:name w:val="B:box style 2"/>
    <w:basedOn w:val="BZ1donotuse"/>
    <w:rsid w:val="00AB2C1B"/>
    <w:pPr>
      <w:spacing w:before="120" w:after="480"/>
      <w:ind w:left="709"/>
      <w:contextualSpacing/>
    </w:pPr>
  </w:style>
  <w:style w:type="paragraph" w:customStyle="1" w:styleId="Bchauthor">
    <w:name w:val="B:ch author"/>
    <w:basedOn w:val="BZ2donotuse"/>
    <w:rsid w:val="00AB2C1B"/>
    <w:pPr>
      <w:spacing w:after="480"/>
      <w:jc w:val="center"/>
    </w:pPr>
    <w:rPr>
      <w:sz w:val="32"/>
    </w:rPr>
  </w:style>
  <w:style w:type="paragraph" w:customStyle="1" w:styleId="Bchepigraph">
    <w:name w:val="B:ch epigraph"/>
    <w:basedOn w:val="BZ1donotuse"/>
    <w:rsid w:val="00AB2C1B"/>
    <w:pPr>
      <w:spacing w:before="240" w:after="480"/>
      <w:ind w:left="709" w:right="709"/>
      <w:contextualSpacing/>
    </w:pPr>
    <w:rPr>
      <w:sz w:val="20"/>
    </w:rPr>
  </w:style>
  <w:style w:type="paragraph" w:customStyle="1" w:styleId="Bchnumber">
    <w:name w:val="B:ch number"/>
    <w:basedOn w:val="BZ2donotuse"/>
    <w:rsid w:val="00AB2C1B"/>
    <w:pPr>
      <w:spacing w:before="480" w:after="240"/>
      <w:jc w:val="center"/>
    </w:pPr>
    <w:rPr>
      <w:sz w:val="44"/>
    </w:rPr>
  </w:style>
  <w:style w:type="paragraph" w:customStyle="1" w:styleId="Bchsubtitle">
    <w:name w:val="B:ch subtitle"/>
    <w:basedOn w:val="BZ2donotuse"/>
    <w:rsid w:val="00AB2C1B"/>
    <w:pPr>
      <w:spacing w:after="480"/>
      <w:jc w:val="center"/>
    </w:pPr>
    <w:rPr>
      <w:sz w:val="38"/>
    </w:rPr>
  </w:style>
  <w:style w:type="paragraph" w:customStyle="1" w:styleId="Bchtitle">
    <w:name w:val="B:ch title"/>
    <w:basedOn w:val="BZ2donotuse"/>
    <w:rsid w:val="00AB2C1B"/>
    <w:pPr>
      <w:spacing w:before="240" w:after="240"/>
      <w:jc w:val="center"/>
    </w:pPr>
    <w:rPr>
      <w:sz w:val="44"/>
    </w:rPr>
  </w:style>
  <w:style w:type="paragraph" w:customStyle="1" w:styleId="BC-head">
    <w:name w:val="B:C-head"/>
    <w:basedOn w:val="BZ2donotuse"/>
    <w:rsid w:val="00AB2C1B"/>
    <w:pPr>
      <w:keepNext/>
      <w:spacing w:before="360" w:after="240"/>
      <w:jc w:val="center"/>
    </w:pPr>
    <w:rPr>
      <w:sz w:val="32"/>
    </w:rPr>
  </w:style>
  <w:style w:type="paragraph" w:customStyle="1" w:styleId="Bcopyright">
    <w:name w:val="B:copyright"/>
    <w:basedOn w:val="BZ1donotuse"/>
    <w:rsid w:val="00AB2C1B"/>
    <w:pPr>
      <w:spacing w:before="240" w:after="240"/>
      <w:contextualSpacing/>
      <w:jc w:val="center"/>
    </w:pPr>
    <w:rPr>
      <w:sz w:val="20"/>
    </w:rPr>
  </w:style>
  <w:style w:type="paragraph" w:customStyle="1" w:styleId="Bdedication">
    <w:name w:val="B:dedication"/>
    <w:basedOn w:val="BZ1donotuse"/>
    <w:rsid w:val="00AB2C1B"/>
    <w:pPr>
      <w:spacing w:before="480" w:after="480"/>
      <w:ind w:left="709" w:right="709"/>
      <w:jc w:val="center"/>
    </w:pPr>
    <w:rPr>
      <w:i/>
    </w:rPr>
  </w:style>
  <w:style w:type="paragraph" w:customStyle="1" w:styleId="BD-head">
    <w:name w:val="B:D-head"/>
    <w:basedOn w:val="BZ2donotuse"/>
    <w:rsid w:val="00AB2C1B"/>
    <w:pPr>
      <w:keepNext/>
      <w:spacing w:before="360" w:after="240"/>
    </w:pPr>
    <w:rPr>
      <w:sz w:val="32"/>
    </w:rPr>
  </w:style>
  <w:style w:type="paragraph" w:customStyle="1" w:styleId="Bdisplaytext1">
    <w:name w:val="B:display text 1"/>
    <w:basedOn w:val="BZ1donotuse"/>
    <w:rsid w:val="00AB2C1B"/>
    <w:pPr>
      <w:spacing w:before="240" w:after="240"/>
      <w:ind w:left="709" w:right="709"/>
      <w:contextualSpacing/>
    </w:pPr>
    <w:rPr>
      <w:sz w:val="20"/>
    </w:rPr>
  </w:style>
  <w:style w:type="paragraph" w:customStyle="1" w:styleId="Bdisplaytext2">
    <w:name w:val="B:display text 2"/>
    <w:basedOn w:val="BZ1donotuse"/>
    <w:rsid w:val="00AB2C1B"/>
    <w:pPr>
      <w:spacing w:before="240" w:after="240"/>
      <w:ind w:left="709" w:right="709"/>
      <w:contextualSpacing/>
    </w:pPr>
    <w:rPr>
      <w:sz w:val="20"/>
    </w:rPr>
  </w:style>
  <w:style w:type="paragraph" w:customStyle="1" w:styleId="Bdisplaytext3">
    <w:name w:val="B:display text 3"/>
    <w:basedOn w:val="BZ1donotuse"/>
    <w:rsid w:val="00AB2C1B"/>
    <w:pPr>
      <w:spacing w:before="240" w:after="240"/>
      <w:ind w:left="709" w:right="709"/>
      <w:contextualSpacing/>
    </w:pPr>
    <w:rPr>
      <w:sz w:val="20"/>
    </w:rPr>
  </w:style>
  <w:style w:type="paragraph" w:customStyle="1" w:styleId="BE-head">
    <w:name w:val="B:E-head"/>
    <w:basedOn w:val="BZ2donotuse"/>
    <w:rsid w:val="00AB2C1B"/>
    <w:pPr>
      <w:keepNext/>
      <w:spacing w:before="240" w:after="120"/>
    </w:pPr>
    <w:rPr>
      <w:sz w:val="28"/>
    </w:rPr>
  </w:style>
  <w:style w:type="paragraph" w:customStyle="1" w:styleId="Bendnote">
    <w:name w:val="B:endnote"/>
    <w:basedOn w:val="BZ1donotuse"/>
    <w:rsid w:val="00AB2C1B"/>
    <w:pPr>
      <w:spacing w:before="200"/>
      <w:contextualSpacing/>
    </w:pPr>
    <w:rPr>
      <w:sz w:val="20"/>
    </w:rPr>
  </w:style>
  <w:style w:type="paragraph" w:customStyle="1" w:styleId="Bepigraph">
    <w:name w:val="B:epigraph"/>
    <w:basedOn w:val="BZ1donotuse"/>
    <w:rsid w:val="00AB2C1B"/>
    <w:pPr>
      <w:spacing w:before="480" w:after="480"/>
      <w:ind w:left="709" w:right="709"/>
      <w:contextualSpacing/>
    </w:pPr>
    <w:rPr>
      <w:sz w:val="20"/>
    </w:rPr>
  </w:style>
  <w:style w:type="paragraph" w:customStyle="1" w:styleId="Bepigraphsource">
    <w:name w:val="B:epigraph source"/>
    <w:basedOn w:val="BZ1donotuse"/>
    <w:rsid w:val="00AB2C1B"/>
    <w:pPr>
      <w:spacing w:before="240"/>
      <w:ind w:left="709" w:right="709"/>
      <w:jc w:val="right"/>
    </w:pPr>
    <w:rPr>
      <w:sz w:val="20"/>
    </w:rPr>
  </w:style>
  <w:style w:type="paragraph" w:customStyle="1" w:styleId="Bextract01">
    <w:name w:val="B:extract 01"/>
    <w:basedOn w:val="BZ1donotuse"/>
    <w:rsid w:val="00AB2C1B"/>
    <w:pPr>
      <w:spacing w:before="240" w:after="240"/>
      <w:ind w:left="709" w:right="709"/>
      <w:contextualSpacing/>
    </w:pPr>
    <w:rPr>
      <w:sz w:val="20"/>
    </w:rPr>
  </w:style>
  <w:style w:type="paragraph" w:customStyle="1" w:styleId="Bextract02">
    <w:name w:val="B:extract 02"/>
    <w:basedOn w:val="BZ1donotuse"/>
    <w:rsid w:val="00AB2C1B"/>
    <w:pPr>
      <w:spacing w:before="240" w:after="240"/>
      <w:ind w:left="709" w:right="709"/>
      <w:contextualSpacing/>
    </w:pPr>
    <w:rPr>
      <w:sz w:val="20"/>
    </w:rPr>
  </w:style>
  <w:style w:type="paragraph" w:customStyle="1" w:styleId="Bextract03">
    <w:name w:val="B:extract 03"/>
    <w:basedOn w:val="BZ1donotuse"/>
    <w:rsid w:val="00AB2C1B"/>
    <w:pPr>
      <w:spacing w:before="240" w:after="240"/>
      <w:ind w:left="709" w:right="709"/>
      <w:contextualSpacing/>
    </w:pPr>
    <w:rPr>
      <w:sz w:val="20"/>
    </w:rPr>
  </w:style>
  <w:style w:type="paragraph" w:customStyle="1" w:styleId="Bextract04">
    <w:name w:val="B:extract 04"/>
    <w:basedOn w:val="BZ1donotuse"/>
    <w:rsid w:val="00AB2C1B"/>
    <w:pPr>
      <w:spacing w:before="240" w:after="240"/>
      <w:ind w:left="709" w:right="709"/>
      <w:contextualSpacing/>
    </w:pPr>
    <w:rPr>
      <w:sz w:val="20"/>
    </w:rPr>
  </w:style>
  <w:style w:type="paragraph" w:customStyle="1" w:styleId="Bextract05">
    <w:name w:val="B:extract 05"/>
    <w:basedOn w:val="BZ1donotuse"/>
    <w:rsid w:val="00AB2C1B"/>
    <w:pPr>
      <w:spacing w:before="240" w:after="240"/>
      <w:ind w:left="709" w:right="709"/>
      <w:contextualSpacing/>
    </w:pPr>
    <w:rPr>
      <w:sz w:val="20"/>
    </w:rPr>
  </w:style>
  <w:style w:type="paragraph" w:customStyle="1" w:styleId="Bextract06">
    <w:name w:val="B:extract 06"/>
    <w:basedOn w:val="BZ1donotuse"/>
    <w:rsid w:val="00AB2C1B"/>
    <w:pPr>
      <w:spacing w:before="240" w:after="240"/>
      <w:ind w:left="709" w:right="709"/>
      <w:contextualSpacing/>
    </w:pPr>
    <w:rPr>
      <w:sz w:val="20"/>
    </w:rPr>
  </w:style>
  <w:style w:type="paragraph" w:customStyle="1" w:styleId="Bextract07">
    <w:name w:val="B:extract 07"/>
    <w:basedOn w:val="BZ1donotuse"/>
    <w:rsid w:val="00AB2C1B"/>
    <w:pPr>
      <w:spacing w:before="240" w:after="240"/>
      <w:ind w:left="709" w:right="709"/>
      <w:contextualSpacing/>
    </w:pPr>
    <w:rPr>
      <w:sz w:val="20"/>
    </w:rPr>
  </w:style>
  <w:style w:type="paragraph" w:customStyle="1" w:styleId="Bextract08">
    <w:name w:val="B:extract 08"/>
    <w:basedOn w:val="BZ1donotuse"/>
    <w:rsid w:val="00AB2C1B"/>
    <w:pPr>
      <w:spacing w:before="240" w:after="240"/>
      <w:ind w:left="709" w:right="709"/>
      <w:contextualSpacing/>
    </w:pPr>
    <w:rPr>
      <w:sz w:val="20"/>
    </w:rPr>
  </w:style>
  <w:style w:type="paragraph" w:customStyle="1" w:styleId="Bextract09">
    <w:name w:val="B:extract 09"/>
    <w:basedOn w:val="BZ1donotuse"/>
    <w:rsid w:val="00AB2C1B"/>
    <w:pPr>
      <w:spacing w:before="240" w:after="240"/>
      <w:ind w:left="709" w:right="709"/>
      <w:contextualSpacing/>
    </w:pPr>
    <w:rPr>
      <w:sz w:val="20"/>
    </w:rPr>
  </w:style>
  <w:style w:type="paragraph" w:customStyle="1" w:styleId="Bextract10">
    <w:name w:val="B:extract 10"/>
    <w:basedOn w:val="BZ1donotuse"/>
    <w:rsid w:val="00AB2C1B"/>
    <w:pPr>
      <w:spacing w:before="240" w:after="240"/>
      <w:ind w:left="709" w:right="709"/>
      <w:contextualSpacing/>
    </w:pPr>
    <w:rPr>
      <w:sz w:val="20"/>
    </w:rPr>
  </w:style>
  <w:style w:type="paragraph" w:customStyle="1" w:styleId="Bfigurecaption">
    <w:name w:val="B:figure caption"/>
    <w:basedOn w:val="BZ1donotuse"/>
    <w:rsid w:val="00AB2C1B"/>
    <w:pPr>
      <w:spacing w:before="480" w:after="240"/>
      <w:jc w:val="center"/>
    </w:pPr>
  </w:style>
  <w:style w:type="paragraph" w:customStyle="1" w:styleId="Bfigurecredit">
    <w:name w:val="B:figure credit"/>
    <w:basedOn w:val="BZ1donotuse"/>
    <w:rsid w:val="00AB2C1B"/>
    <w:pPr>
      <w:spacing w:after="240"/>
      <w:ind w:left="709" w:right="709"/>
      <w:contextualSpacing/>
    </w:pPr>
    <w:rPr>
      <w:sz w:val="20"/>
    </w:rPr>
  </w:style>
  <w:style w:type="paragraph" w:customStyle="1" w:styleId="Bfigureinsert">
    <w:name w:val="B:figure insert"/>
    <w:basedOn w:val="BZ1donotuse"/>
    <w:rsid w:val="00AB2C1B"/>
    <w:pPr>
      <w:spacing w:before="240" w:after="240"/>
      <w:jc w:val="center"/>
    </w:pPr>
  </w:style>
  <w:style w:type="paragraph" w:customStyle="1" w:styleId="Bfootnote">
    <w:name w:val="B:footnote"/>
    <w:basedOn w:val="BZ1donotuse"/>
    <w:rsid w:val="00AB2C1B"/>
    <w:pPr>
      <w:spacing w:before="200"/>
      <w:contextualSpacing/>
    </w:pPr>
    <w:rPr>
      <w:sz w:val="20"/>
    </w:rPr>
  </w:style>
  <w:style w:type="paragraph" w:customStyle="1" w:styleId="Bglossary">
    <w:name w:val="B:glossary"/>
    <w:basedOn w:val="BZ1donotuse"/>
    <w:rsid w:val="00AB2C1B"/>
    <w:pPr>
      <w:spacing w:before="120" w:after="120"/>
      <w:ind w:left="709" w:hanging="709"/>
      <w:contextualSpacing/>
    </w:pPr>
  </w:style>
  <w:style w:type="character" w:customStyle="1" w:styleId="Bglossaryterm">
    <w:name w:val="B:glossary term"/>
    <w:rsid w:val="00AB2C1B"/>
    <w:rPr>
      <w:b/>
    </w:rPr>
  </w:style>
  <w:style w:type="paragraph" w:customStyle="1" w:styleId="Bhalf-title">
    <w:name w:val="B:half-title"/>
    <w:basedOn w:val="BZ2donotuse"/>
    <w:rsid w:val="00AB2C1B"/>
    <w:pPr>
      <w:jc w:val="center"/>
    </w:pPr>
  </w:style>
  <w:style w:type="paragraph" w:customStyle="1" w:styleId="Bhalf-titleverso">
    <w:name w:val="B:half-title verso"/>
    <w:basedOn w:val="BZ2donotuse"/>
    <w:rsid w:val="00AB2C1B"/>
    <w:pPr>
      <w:jc w:val="center"/>
    </w:pPr>
  </w:style>
  <w:style w:type="paragraph" w:customStyle="1" w:styleId="Bimprint">
    <w:name w:val="B:imprint"/>
    <w:basedOn w:val="BZ1donotuse"/>
    <w:rsid w:val="00AB2C1B"/>
    <w:pPr>
      <w:spacing w:before="120" w:after="120"/>
      <w:contextualSpacing/>
      <w:jc w:val="center"/>
    </w:pPr>
    <w:rPr>
      <w:sz w:val="20"/>
    </w:rPr>
  </w:style>
  <w:style w:type="paragraph" w:customStyle="1" w:styleId="BISBN">
    <w:name w:val="B:ISBN"/>
    <w:basedOn w:val="BZ1donotuse"/>
    <w:rsid w:val="00AB2C1B"/>
    <w:pPr>
      <w:spacing w:before="240" w:after="240"/>
      <w:contextualSpacing/>
      <w:jc w:val="center"/>
    </w:pPr>
    <w:rPr>
      <w:sz w:val="20"/>
    </w:rPr>
  </w:style>
  <w:style w:type="paragraph" w:customStyle="1" w:styleId="BLOC">
    <w:name w:val="B:LOC"/>
    <w:basedOn w:val="BZ1donotuse"/>
    <w:rsid w:val="00AB2C1B"/>
    <w:pPr>
      <w:spacing w:before="240" w:after="240"/>
      <w:contextualSpacing/>
      <w:jc w:val="center"/>
    </w:pPr>
    <w:rPr>
      <w:sz w:val="20"/>
    </w:rPr>
  </w:style>
  <w:style w:type="paragraph" w:customStyle="1" w:styleId="Bmaintext">
    <w:name w:val="B:main text"/>
    <w:basedOn w:val="BZ1donotuse"/>
    <w:rsid w:val="00AB2C1B"/>
    <w:pPr>
      <w:spacing w:after="120"/>
    </w:pPr>
  </w:style>
  <w:style w:type="paragraph" w:customStyle="1" w:styleId="Bmaintextindent">
    <w:name w:val="B:main text indent"/>
    <w:basedOn w:val="Bmaintext"/>
    <w:rsid w:val="00AB2C1B"/>
    <w:pPr>
      <w:ind w:firstLine="709"/>
    </w:pPr>
  </w:style>
  <w:style w:type="paragraph" w:customStyle="1" w:styleId="Bnlist">
    <w:name w:val="B:nlist"/>
    <w:basedOn w:val="BZ1donotuse"/>
    <w:rsid w:val="00AB2C1B"/>
    <w:pPr>
      <w:spacing w:before="240" w:after="240"/>
      <w:ind w:left="706" w:hanging="706"/>
      <w:contextualSpacing/>
    </w:pPr>
  </w:style>
  <w:style w:type="character" w:customStyle="1" w:styleId="Bnotecallout">
    <w:name w:val="B:note callout"/>
    <w:rsid w:val="00AB2C1B"/>
    <w:rPr>
      <w:vertAlign w:val="superscript"/>
    </w:rPr>
  </w:style>
  <w:style w:type="paragraph" w:customStyle="1" w:styleId="Bpartnumber">
    <w:name w:val="B:part number"/>
    <w:basedOn w:val="BZ2donotuse"/>
    <w:rsid w:val="00AB2C1B"/>
    <w:pPr>
      <w:spacing w:before="480" w:after="240"/>
      <w:jc w:val="center"/>
    </w:pPr>
    <w:rPr>
      <w:sz w:val="48"/>
    </w:rPr>
  </w:style>
  <w:style w:type="paragraph" w:customStyle="1" w:styleId="Bparttitle">
    <w:name w:val="B:part title"/>
    <w:basedOn w:val="BZ2donotuse"/>
    <w:rsid w:val="00AB2C1B"/>
    <w:pPr>
      <w:spacing w:after="480"/>
      <w:jc w:val="center"/>
    </w:pPr>
    <w:rPr>
      <w:sz w:val="48"/>
    </w:rPr>
  </w:style>
  <w:style w:type="paragraph" w:customStyle="1" w:styleId="BprelimsBMA-head">
    <w:name w:val="B:prelims/BM A-head"/>
    <w:basedOn w:val="BZ2donotuse"/>
    <w:rsid w:val="00AB2C1B"/>
    <w:pPr>
      <w:spacing w:before="480" w:after="240"/>
      <w:jc w:val="center"/>
    </w:pPr>
    <w:rPr>
      <w:sz w:val="36"/>
    </w:rPr>
  </w:style>
  <w:style w:type="paragraph" w:customStyle="1" w:styleId="BprelimsBMB-head">
    <w:name w:val="B:prelims/BM B-head"/>
    <w:basedOn w:val="BZ2donotuse"/>
    <w:rsid w:val="00AB2C1B"/>
    <w:pPr>
      <w:spacing w:before="360" w:after="240"/>
      <w:jc w:val="center"/>
    </w:pPr>
    <w:rPr>
      <w:sz w:val="32"/>
    </w:rPr>
  </w:style>
  <w:style w:type="paragraph" w:customStyle="1" w:styleId="BprelimsBMtext">
    <w:name w:val="B:prelims/BM text"/>
    <w:basedOn w:val="BZ1donotuse"/>
    <w:rsid w:val="00AB2C1B"/>
    <w:pPr>
      <w:spacing w:after="120"/>
    </w:pPr>
  </w:style>
  <w:style w:type="paragraph" w:customStyle="1" w:styleId="BprelimsBMtextindent">
    <w:name w:val="B:prelims/BM text indent"/>
    <w:basedOn w:val="BprelimsBMtext"/>
    <w:rsid w:val="00AB2C1B"/>
    <w:pPr>
      <w:ind w:firstLine="709"/>
    </w:pPr>
  </w:style>
  <w:style w:type="paragraph" w:customStyle="1" w:styleId="Bpubdate">
    <w:name w:val="B:pub date"/>
    <w:basedOn w:val="BZ1donotuse"/>
    <w:rsid w:val="00AB2C1B"/>
    <w:pPr>
      <w:spacing w:before="240" w:after="240"/>
      <w:contextualSpacing/>
      <w:jc w:val="center"/>
    </w:pPr>
    <w:rPr>
      <w:sz w:val="20"/>
    </w:rPr>
  </w:style>
  <w:style w:type="paragraph" w:customStyle="1" w:styleId="Bsectionbk1">
    <w:name w:val="B:section bk 1"/>
    <w:basedOn w:val="BZ1donotuse"/>
    <w:rsid w:val="00AB2C1B"/>
    <w:pPr>
      <w:spacing w:before="360" w:after="360"/>
      <w:jc w:val="center"/>
    </w:pPr>
  </w:style>
  <w:style w:type="paragraph" w:customStyle="1" w:styleId="Bsectionbk2">
    <w:name w:val="B:section bk 2"/>
    <w:basedOn w:val="BZ1donotuse"/>
    <w:rsid w:val="00AB2C1B"/>
    <w:pPr>
      <w:spacing w:before="360" w:after="360"/>
      <w:jc w:val="center"/>
    </w:pPr>
  </w:style>
  <w:style w:type="paragraph" w:customStyle="1" w:styleId="Bsectionbk3">
    <w:name w:val="B:section bk 3"/>
    <w:basedOn w:val="BZ1donotuse"/>
    <w:rsid w:val="00AB2C1B"/>
    <w:pPr>
      <w:spacing w:before="360" w:after="360"/>
      <w:jc w:val="center"/>
    </w:pPr>
  </w:style>
  <w:style w:type="paragraph" w:customStyle="1" w:styleId="Bsubtitle">
    <w:name w:val="B:subtitle"/>
    <w:basedOn w:val="BZ2donotuse"/>
    <w:rsid w:val="00AB2C1B"/>
    <w:pPr>
      <w:spacing w:after="480"/>
      <w:jc w:val="center"/>
    </w:pPr>
    <w:rPr>
      <w:sz w:val="36"/>
    </w:rPr>
  </w:style>
  <w:style w:type="paragraph" w:customStyle="1" w:styleId="Btablehead1">
    <w:name w:val="B:table head 1"/>
    <w:basedOn w:val="BZ1donotuse"/>
    <w:rsid w:val="00AB2C1B"/>
    <w:pPr>
      <w:spacing w:before="480" w:after="120"/>
      <w:jc w:val="center"/>
    </w:pPr>
  </w:style>
  <w:style w:type="paragraph" w:customStyle="1" w:styleId="Btablehead2">
    <w:name w:val="B:table head 2"/>
    <w:basedOn w:val="BZ1donotuse"/>
    <w:rsid w:val="00AB2C1B"/>
    <w:pPr>
      <w:spacing w:before="480" w:after="120"/>
      <w:jc w:val="center"/>
    </w:pPr>
  </w:style>
  <w:style w:type="paragraph" w:customStyle="1" w:styleId="Btablestyle1">
    <w:name w:val="B:table style 1"/>
    <w:basedOn w:val="BZ1donotuse"/>
    <w:rsid w:val="00AB2C1B"/>
    <w:pPr>
      <w:spacing w:before="60" w:after="60"/>
    </w:pPr>
    <w:rPr>
      <w:sz w:val="20"/>
    </w:rPr>
  </w:style>
  <w:style w:type="paragraph" w:customStyle="1" w:styleId="Btablestyle2">
    <w:name w:val="B:table style 2"/>
    <w:basedOn w:val="BZ1donotuse"/>
    <w:rsid w:val="00AB2C1B"/>
    <w:pPr>
      <w:spacing w:before="60" w:after="60"/>
    </w:pPr>
    <w:rPr>
      <w:sz w:val="20"/>
    </w:rPr>
  </w:style>
  <w:style w:type="paragraph" w:customStyle="1" w:styleId="Btitle">
    <w:name w:val="B:title"/>
    <w:basedOn w:val="BZ2donotuse"/>
    <w:rsid w:val="00AB2C1B"/>
    <w:pPr>
      <w:spacing w:before="480" w:after="480"/>
      <w:jc w:val="center"/>
    </w:pPr>
    <w:rPr>
      <w:sz w:val="48"/>
    </w:rPr>
  </w:style>
  <w:style w:type="paragraph" w:customStyle="1" w:styleId="BTOC">
    <w:name w:val="B:TOC"/>
    <w:basedOn w:val="BZ1donotuse"/>
    <w:rsid w:val="00AB2C1B"/>
    <w:pPr>
      <w:tabs>
        <w:tab w:val="left" w:pos="709"/>
      </w:tabs>
      <w:ind w:left="709" w:hanging="709"/>
    </w:pPr>
  </w:style>
  <w:style w:type="character" w:styleId="EndnoteReference">
    <w:name w:val="endnote reference"/>
    <w:basedOn w:val="DefaultParagraphFont"/>
    <w:uiPriority w:val="89"/>
    <w:unhideWhenUsed/>
    <w:rsid w:val="003C5F98"/>
    <w:rPr>
      <w:vertAlign w:val="superscript"/>
    </w:rPr>
  </w:style>
  <w:style w:type="paragraph" w:styleId="EndnoteText">
    <w:name w:val="endnote text"/>
    <w:basedOn w:val="Normal"/>
    <w:link w:val="EndnoteTextChar"/>
    <w:unhideWhenUsed/>
    <w:rsid w:val="003C5F98"/>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3C5F98"/>
    <w:rPr>
      <w:rFonts w:ascii="Times New Roman" w:hAnsi="Times New Roman" w:cs="Times New Roman"/>
      <w:sz w:val="24"/>
      <w:szCs w:val="20"/>
      <w:lang w:val="en-US"/>
    </w:rPr>
  </w:style>
  <w:style w:type="character" w:styleId="FootnoteReference">
    <w:name w:val="footnote reference"/>
    <w:basedOn w:val="DefaultParagraphFont"/>
    <w:uiPriority w:val="89"/>
    <w:unhideWhenUsed/>
    <w:rsid w:val="003C5F98"/>
    <w:rPr>
      <w:vertAlign w:val="superscript"/>
    </w:rPr>
  </w:style>
  <w:style w:type="paragraph" w:styleId="FootnoteText">
    <w:name w:val="footnote text"/>
    <w:basedOn w:val="Normal"/>
    <w:link w:val="FootnoteTextChar"/>
    <w:unhideWhenUsed/>
    <w:rsid w:val="003C5F98"/>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3C5F98"/>
    <w:rPr>
      <w:rFonts w:ascii="Times New Roman" w:hAnsi="Times New Roman" w:cs="Times New Roman"/>
      <w:sz w:val="24"/>
      <w:szCs w:val="20"/>
      <w:lang w:val="en-US"/>
    </w:rPr>
  </w:style>
  <w:style w:type="table" w:styleId="TableGrid">
    <w:name w:val="Table Grid"/>
    <w:basedOn w:val="TableNormal"/>
    <w:uiPriority w:val="89"/>
    <w:rsid w:val="003C5F9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1B59"/>
    <w:pPr>
      <w:spacing w:after="0"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89"/>
    <w:qFormat/>
    <w:rsid w:val="003C5F98"/>
    <w:pPr>
      <w:ind w:left="720"/>
      <w:contextualSpacing/>
    </w:pPr>
  </w:style>
  <w:style w:type="character" w:styleId="FollowedHyperlink">
    <w:name w:val="FollowedHyperlink"/>
    <w:basedOn w:val="DefaultParagraphFont"/>
    <w:uiPriority w:val="89"/>
    <w:semiHidden/>
    <w:unhideWhenUsed/>
    <w:rsid w:val="003C5F98"/>
    <w:rPr>
      <w:color w:val="954F72" w:themeColor="followedHyperlink"/>
      <w:u w:val="single"/>
    </w:rPr>
  </w:style>
  <w:style w:type="paragraph" w:customStyle="1" w:styleId="xmsonormal">
    <w:name w:val="x_msonormal"/>
    <w:basedOn w:val="Normal"/>
    <w:rsid w:val="00951F41"/>
    <w:pPr>
      <w:spacing w:before="100" w:beforeAutospacing="1" w:after="100" w:afterAutospacing="1"/>
    </w:pPr>
    <w:rPr>
      <w:lang w:eastAsia="en-GB"/>
    </w:rPr>
  </w:style>
  <w:style w:type="character" w:styleId="Strong">
    <w:name w:val="Strong"/>
    <w:basedOn w:val="DefaultParagraphFont"/>
    <w:uiPriority w:val="89"/>
    <w:qFormat/>
    <w:rsid w:val="003C5F98"/>
    <w:rPr>
      <w:b/>
      <w:bCs/>
    </w:rPr>
  </w:style>
  <w:style w:type="character" w:customStyle="1" w:styleId="markcur6uzo3a">
    <w:name w:val="markcur6uzo3a"/>
    <w:basedOn w:val="DefaultParagraphFont"/>
    <w:rsid w:val="005D7E0F"/>
  </w:style>
  <w:style w:type="character" w:customStyle="1" w:styleId="markz61aynyi9">
    <w:name w:val="markz61aynyi9"/>
    <w:basedOn w:val="DefaultParagraphFont"/>
    <w:rsid w:val="005D7E0F"/>
  </w:style>
  <w:style w:type="character" w:customStyle="1" w:styleId="Heading3Char">
    <w:name w:val="Heading 3 Char"/>
    <w:basedOn w:val="DefaultParagraphFont"/>
    <w:link w:val="Heading3"/>
    <w:uiPriority w:val="89"/>
    <w:semiHidden/>
    <w:rsid w:val="003C5F9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89"/>
    <w:semiHidden/>
    <w:rsid w:val="003C5F9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89"/>
    <w:rsid w:val="003C5F9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89"/>
    <w:semiHidden/>
    <w:rsid w:val="003C5F9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89"/>
    <w:semiHidden/>
    <w:rsid w:val="003C5F9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89"/>
    <w:semiHidden/>
    <w:rsid w:val="003C5F9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89"/>
    <w:semiHidden/>
    <w:rsid w:val="003C5F98"/>
    <w:rPr>
      <w:rFonts w:asciiTheme="majorHAnsi" w:eastAsiaTheme="majorEastAsia" w:hAnsiTheme="majorHAnsi" w:cstheme="majorBidi"/>
      <w:i/>
      <w:iCs/>
      <w:color w:val="272727" w:themeColor="text1" w:themeTint="D8"/>
      <w:sz w:val="21"/>
      <w:szCs w:val="21"/>
      <w:lang w:val="en-US"/>
    </w:rPr>
  </w:style>
  <w:style w:type="paragraph" w:customStyle="1" w:styleId="FrontSalesTitlefst">
    <w:name w:val="Front Sales Title (fst)"/>
    <w:basedOn w:val="Normal"/>
    <w:next w:val="FrontSalesTextNoIndentfstx1"/>
    <w:rsid w:val="004C1B59"/>
    <w:pPr>
      <w:pBdr>
        <w:left w:val="dotted" w:sz="48" w:space="4" w:color="FF6666"/>
      </w:pBdr>
      <w:tabs>
        <w:tab w:val="left" w:pos="1888"/>
        <w:tab w:val="center" w:pos="4320"/>
      </w:tabs>
      <w:spacing w:line="480" w:lineRule="auto"/>
      <w:jc w:val="center"/>
    </w:pPr>
    <w:rPr>
      <w:rFonts w:ascii="Arial Black" w:hAnsi="Arial Black"/>
      <w:sz w:val="32"/>
      <w:szCs w:val="32"/>
    </w:rPr>
  </w:style>
  <w:style w:type="paragraph" w:customStyle="1" w:styleId="FrontSalesSubtitlefsst">
    <w:name w:val="Front Sales Subtitle (fsst)"/>
    <w:basedOn w:val="Normal"/>
    <w:next w:val="FrontSalesTextNoIndentfstx1"/>
    <w:rsid w:val="004C1B59"/>
    <w:pPr>
      <w:pBdr>
        <w:left w:val="doubleWave" w:sz="6" w:space="4" w:color="FF6666"/>
      </w:pBdr>
      <w:spacing w:line="480" w:lineRule="auto"/>
      <w:jc w:val="center"/>
    </w:pPr>
    <w:rPr>
      <w:rFonts w:ascii="Arial" w:hAnsi="Arial" w:cs="Arial"/>
      <w:sz w:val="28"/>
      <w:szCs w:val="28"/>
    </w:rPr>
  </w:style>
  <w:style w:type="paragraph" w:customStyle="1" w:styleId="FrontSalesTextfstx">
    <w:name w:val="Front Sales Text (fstx)"/>
    <w:basedOn w:val="Normal"/>
    <w:rsid w:val="004C1B59"/>
    <w:pPr>
      <w:pBdr>
        <w:left w:val="thinThickLargeGap" w:sz="36" w:space="4" w:color="FF6666"/>
      </w:pBdr>
      <w:spacing w:after="0" w:line="480" w:lineRule="auto"/>
      <w:ind w:firstLine="720"/>
    </w:pPr>
    <w:rPr>
      <w:rFonts w:ascii="Times New Roman" w:hAnsi="Times New Roman"/>
      <w:sz w:val="24"/>
    </w:rPr>
  </w:style>
  <w:style w:type="paragraph" w:customStyle="1" w:styleId="FrontSalesTextNoIndentfstx1">
    <w:name w:val="Front Sales Text NoIndent (fstx1)"/>
    <w:basedOn w:val="Normal"/>
    <w:next w:val="FrontSalesTextfstx"/>
    <w:rsid w:val="004C1B59"/>
    <w:pPr>
      <w:pBdr>
        <w:left w:val="thickThinLargeGap" w:sz="36" w:space="4" w:color="FF6666"/>
      </w:pBdr>
      <w:spacing w:after="0" w:line="480" w:lineRule="auto"/>
    </w:pPr>
    <w:rPr>
      <w:rFonts w:ascii="Times New Roman" w:hAnsi="Times New Roman"/>
      <w:sz w:val="24"/>
    </w:rPr>
  </w:style>
  <w:style w:type="paragraph" w:customStyle="1" w:styleId="FrontSalesQuoteHeadfsqh">
    <w:name w:val="Front Sales Quote Head (fsqh)"/>
    <w:basedOn w:val="Normal"/>
    <w:next w:val="FrontSalesQuoteNoIndentfsq1"/>
    <w:rsid w:val="004C1B59"/>
    <w:pPr>
      <w:pBdr>
        <w:left w:val="triple" w:sz="12" w:space="4" w:color="FF6666"/>
      </w:pBdr>
      <w:spacing w:before="360" w:line="480" w:lineRule="auto"/>
      <w:jc w:val="center"/>
    </w:pPr>
    <w:rPr>
      <w:rFonts w:ascii="Arial Black" w:hAnsi="Arial Black"/>
    </w:rPr>
  </w:style>
  <w:style w:type="paragraph" w:customStyle="1" w:styleId="FrontSalesQuotefsq">
    <w:name w:val="Front Sales Quote (fsq)"/>
    <w:basedOn w:val="Normal"/>
    <w:rsid w:val="004C1B59"/>
    <w:pPr>
      <w:pBdr>
        <w:left w:val="wave" w:sz="12" w:space="4" w:color="FF6666"/>
      </w:pBdr>
      <w:spacing w:line="480" w:lineRule="auto"/>
      <w:ind w:firstLine="720"/>
    </w:pPr>
    <w:rPr>
      <w:rFonts w:ascii="Arial" w:hAnsi="Arial" w:cs="Arial"/>
    </w:rPr>
  </w:style>
  <w:style w:type="paragraph" w:customStyle="1" w:styleId="FrontSalesQuoteNoIndentfsq1">
    <w:name w:val="Front Sales Quote NoIndent (fsq1)"/>
    <w:rsid w:val="004C1B59"/>
    <w:pPr>
      <w:widowControl w:val="0"/>
      <w:pBdr>
        <w:left w:val="single" w:sz="48" w:space="4" w:color="FF6666"/>
      </w:pBdr>
      <w:spacing w:after="0" w:line="480" w:lineRule="auto"/>
    </w:pPr>
    <w:rPr>
      <w:rFonts w:ascii="Arial" w:eastAsiaTheme="minorEastAsia" w:hAnsi="Arial" w:cs="Arial"/>
      <w:szCs w:val="24"/>
      <w:lang w:val="en-US"/>
    </w:rPr>
  </w:style>
  <w:style w:type="paragraph" w:customStyle="1" w:styleId="FrontSalesQuoteSourcefsqs">
    <w:name w:val="Front Sales Quote Source (fsqs)"/>
    <w:basedOn w:val="Normal"/>
    <w:next w:val="FrontSalesTextfstx"/>
    <w:rsid w:val="004C1B59"/>
    <w:pPr>
      <w:pBdr>
        <w:left w:val="double" w:sz="18" w:space="4" w:color="FF6666"/>
      </w:pBdr>
      <w:spacing w:after="0" w:line="480" w:lineRule="auto"/>
      <w:jc w:val="right"/>
    </w:pPr>
    <w:rPr>
      <w:rFonts w:ascii="Times New Roman" w:hAnsi="Times New Roman"/>
      <w:sz w:val="24"/>
    </w:rPr>
  </w:style>
  <w:style w:type="paragraph" w:customStyle="1" w:styleId="AdCardMainHeadacmh">
    <w:name w:val="Ad Card Main Head (acmh)"/>
    <w:basedOn w:val="Normal"/>
    <w:next w:val="AdCardListofTitlesacl"/>
    <w:rsid w:val="004C1B59"/>
    <w:pPr>
      <w:pBdr>
        <w:left w:val="double" w:sz="18" w:space="4" w:color="CC66FF"/>
      </w:pBdr>
      <w:spacing w:line="480" w:lineRule="auto"/>
      <w:jc w:val="center"/>
    </w:pPr>
    <w:rPr>
      <w:rFonts w:ascii="Arial Black" w:hAnsi="Arial Black"/>
      <w:sz w:val="32"/>
      <w:szCs w:val="32"/>
    </w:rPr>
  </w:style>
  <w:style w:type="paragraph" w:customStyle="1" w:styleId="AdCardSubheadacsh">
    <w:name w:val="Ad Card Subhead (acsh)"/>
    <w:basedOn w:val="Normal"/>
    <w:next w:val="AdCardListofTitlesacl"/>
    <w:rsid w:val="004C1B59"/>
    <w:pPr>
      <w:pBdr>
        <w:left w:val="dotted" w:sz="48" w:space="4" w:color="CC66FF"/>
      </w:pBdr>
      <w:spacing w:line="480" w:lineRule="auto"/>
      <w:jc w:val="center"/>
    </w:pPr>
    <w:rPr>
      <w:rFonts w:ascii="Arial" w:hAnsi="Arial" w:cs="Arial"/>
      <w:sz w:val="28"/>
      <w:szCs w:val="28"/>
    </w:rPr>
  </w:style>
  <w:style w:type="paragraph" w:customStyle="1" w:styleId="AdCardListofTitlesacl">
    <w:name w:val="Ad Card List of Titles (acl)"/>
    <w:basedOn w:val="Normal"/>
    <w:rsid w:val="004C1B59"/>
    <w:pPr>
      <w:pBdr>
        <w:left w:val="single" w:sz="48" w:space="4" w:color="CC66FF"/>
      </w:pBdr>
      <w:spacing w:before="480" w:after="0" w:line="480" w:lineRule="auto"/>
      <w:contextualSpacing/>
      <w:jc w:val="center"/>
    </w:pPr>
    <w:rPr>
      <w:rFonts w:ascii="Times New Roman" w:hAnsi="Times New Roman"/>
      <w:sz w:val="24"/>
    </w:rPr>
  </w:style>
  <w:style w:type="paragraph" w:customStyle="1" w:styleId="HalftitleBookTitlehtit">
    <w:name w:val="Halftitle Book Title (htit)"/>
    <w:basedOn w:val="Normal"/>
    <w:next w:val="TitlepageBookTitletit"/>
    <w:rsid w:val="004C1B59"/>
    <w:pPr>
      <w:pBdr>
        <w:left w:val="single" w:sz="48" w:space="4" w:color="CCFF66"/>
      </w:pBdr>
      <w:spacing w:before="1440" w:after="0" w:line="480" w:lineRule="auto"/>
      <w:jc w:val="center"/>
    </w:pPr>
    <w:rPr>
      <w:rFonts w:ascii="Times New Roman" w:hAnsi="Times New Roman"/>
      <w:sz w:val="36"/>
      <w:szCs w:val="36"/>
    </w:rPr>
  </w:style>
  <w:style w:type="paragraph" w:customStyle="1" w:styleId="TitlepageBookTitletit">
    <w:name w:val="Titlepage Book Title (tit)"/>
    <w:basedOn w:val="Normal"/>
    <w:next w:val="TitlepageBookSubtitlestit"/>
    <w:rsid w:val="004C1B59"/>
    <w:pPr>
      <w:pBdr>
        <w:left w:val="double" w:sz="18" w:space="4" w:color="CCFF66"/>
      </w:pBdr>
      <w:spacing w:before="1440" w:after="480" w:line="480" w:lineRule="auto"/>
      <w:jc w:val="center"/>
    </w:pPr>
    <w:rPr>
      <w:rFonts w:ascii="Arial Black" w:hAnsi="Arial Black"/>
      <w:sz w:val="48"/>
      <w:szCs w:val="36"/>
    </w:rPr>
  </w:style>
  <w:style w:type="paragraph" w:customStyle="1" w:styleId="TitlepageBookSubtitlestit">
    <w:name w:val="Titlepage Book Subtitle (stit)"/>
    <w:basedOn w:val="Normal"/>
    <w:rsid w:val="004C1B59"/>
    <w:pPr>
      <w:pBdr>
        <w:left w:val="single" w:sz="18" w:space="4" w:color="CCFF66"/>
      </w:pBdr>
      <w:spacing w:line="480" w:lineRule="auto"/>
      <w:jc w:val="center"/>
    </w:pPr>
    <w:rPr>
      <w:rFonts w:ascii="Arial" w:hAnsi="Arial" w:cs="Arial"/>
      <w:sz w:val="36"/>
      <w:szCs w:val="36"/>
    </w:rPr>
  </w:style>
  <w:style w:type="paragraph" w:customStyle="1" w:styleId="TitlepageAuthorNameau">
    <w:name w:val="Titlepage Author Name (au)"/>
    <w:basedOn w:val="Normal"/>
    <w:rsid w:val="004C1B59"/>
    <w:pPr>
      <w:pBdr>
        <w:left w:val="dotted" w:sz="48" w:space="4" w:color="CCFF66"/>
      </w:pBdr>
      <w:spacing w:before="480" w:after="0" w:line="480" w:lineRule="auto"/>
      <w:jc w:val="center"/>
    </w:pPr>
    <w:rPr>
      <w:rFonts w:ascii="Times New Roman" w:hAnsi="Times New Roman"/>
      <w:sz w:val="24"/>
    </w:rPr>
  </w:style>
  <w:style w:type="paragraph" w:customStyle="1" w:styleId="TitlepageContributorNamecon">
    <w:name w:val="Titlepage Contributor Name (con)"/>
    <w:basedOn w:val="Normal"/>
    <w:rsid w:val="004C1B59"/>
    <w:pPr>
      <w:pBdr>
        <w:left w:val="wave" w:sz="12" w:space="4" w:color="CCFF66"/>
      </w:pBdr>
      <w:spacing w:after="0" w:line="480" w:lineRule="auto"/>
      <w:jc w:val="center"/>
    </w:pPr>
    <w:rPr>
      <w:rFonts w:ascii="Times New Roman" w:hAnsi="Times New Roman"/>
      <w:sz w:val="24"/>
    </w:rPr>
  </w:style>
  <w:style w:type="paragraph" w:customStyle="1" w:styleId="TitlepageTranslatorNametran">
    <w:name w:val="Titlepage Translator Name (tran)"/>
    <w:basedOn w:val="Normal"/>
    <w:rsid w:val="004C1B59"/>
    <w:pPr>
      <w:pBdr>
        <w:left w:val="doubleWave" w:sz="6" w:space="4" w:color="CCFF66"/>
      </w:pBdr>
      <w:spacing w:after="0" w:line="480" w:lineRule="auto"/>
      <w:jc w:val="center"/>
    </w:pPr>
    <w:rPr>
      <w:rFonts w:ascii="Times New Roman" w:hAnsi="Times New Roman"/>
      <w:sz w:val="24"/>
    </w:rPr>
  </w:style>
  <w:style w:type="paragraph" w:customStyle="1" w:styleId="TitlepageSeriesTitleser">
    <w:name w:val="Titlepage Series Title (ser)"/>
    <w:basedOn w:val="Normal"/>
    <w:rsid w:val="004C1B59"/>
    <w:pPr>
      <w:pBdr>
        <w:left w:val="double" w:sz="6" w:space="4" w:color="CCFF66"/>
      </w:pBdr>
      <w:spacing w:after="0" w:line="480" w:lineRule="auto"/>
      <w:jc w:val="center"/>
    </w:pPr>
    <w:rPr>
      <w:rFonts w:ascii="Times New Roman" w:hAnsi="Times New Roman"/>
      <w:sz w:val="24"/>
    </w:rPr>
  </w:style>
  <w:style w:type="paragraph" w:customStyle="1" w:styleId="TitlepageReadingLinerl">
    <w:name w:val="Titlepage Reading Line (rl)"/>
    <w:basedOn w:val="Normal"/>
    <w:rsid w:val="004C1B59"/>
    <w:pPr>
      <w:pBdr>
        <w:left w:val="dashSmallGap" w:sz="18" w:space="4" w:color="CCFF66"/>
      </w:pBdr>
      <w:spacing w:after="0" w:line="480" w:lineRule="auto"/>
      <w:jc w:val="center"/>
    </w:pPr>
    <w:rPr>
      <w:rFonts w:ascii="Times New Roman" w:hAnsi="Times New Roman"/>
      <w:sz w:val="24"/>
    </w:rPr>
  </w:style>
  <w:style w:type="paragraph" w:customStyle="1" w:styleId="TitlepageImprintLineimp">
    <w:name w:val="Titlepage Imprint Line (imp)"/>
    <w:basedOn w:val="Normal"/>
    <w:rsid w:val="004C1B59"/>
    <w:pPr>
      <w:pBdr>
        <w:left w:val="triple" w:sz="12" w:space="4" w:color="CCFF66"/>
      </w:pBdr>
      <w:spacing w:after="0" w:line="480" w:lineRule="auto"/>
      <w:jc w:val="center"/>
    </w:pPr>
    <w:rPr>
      <w:rFonts w:ascii="Times New Roman" w:hAnsi="Times New Roman"/>
      <w:sz w:val="24"/>
    </w:rPr>
  </w:style>
  <w:style w:type="paragraph" w:customStyle="1" w:styleId="TitlepagePublisherNamepub">
    <w:name w:val="Titlepage Publisher Name (pub)"/>
    <w:basedOn w:val="Normal"/>
    <w:next w:val="TitlepageCitiescit"/>
    <w:rsid w:val="004C1B59"/>
    <w:pPr>
      <w:pBdr>
        <w:left w:val="thinThickLargeGap" w:sz="36" w:space="4" w:color="CCFF66"/>
      </w:pBdr>
      <w:spacing w:after="0" w:line="480" w:lineRule="auto"/>
      <w:contextualSpacing/>
      <w:jc w:val="center"/>
    </w:pPr>
    <w:rPr>
      <w:rFonts w:ascii="Times New Roman" w:hAnsi="Times New Roman"/>
      <w:sz w:val="24"/>
    </w:rPr>
  </w:style>
  <w:style w:type="paragraph" w:customStyle="1" w:styleId="TitlepageCitiescit">
    <w:name w:val="Titlepage Cities (cit)"/>
    <w:basedOn w:val="Normal"/>
    <w:rsid w:val="004C1B59"/>
    <w:pPr>
      <w:pBdr>
        <w:left w:val="thickThinLargeGap" w:sz="36" w:space="4" w:color="CCFF66"/>
      </w:pBdr>
      <w:spacing w:after="0" w:line="480" w:lineRule="auto"/>
      <w:jc w:val="center"/>
    </w:pPr>
    <w:rPr>
      <w:rFonts w:ascii="Times New Roman" w:hAnsi="Times New Roman"/>
      <w:sz w:val="24"/>
    </w:rPr>
  </w:style>
  <w:style w:type="paragraph" w:customStyle="1" w:styleId="CopyrightTextsinglespacecrtx">
    <w:name w:val="Copyright Text single space (crtx)"/>
    <w:basedOn w:val="Normal"/>
    <w:rsid w:val="004C1B59"/>
    <w:pPr>
      <w:pBdr>
        <w:left w:val="single" w:sz="48" w:space="4" w:color="FFCC66"/>
      </w:pBdr>
      <w:spacing w:after="0"/>
    </w:pPr>
    <w:rPr>
      <w:rFonts w:ascii="Times New Roman" w:hAnsi="Times New Roman"/>
      <w:sz w:val="20"/>
    </w:rPr>
  </w:style>
  <w:style w:type="paragraph" w:customStyle="1" w:styleId="Dedicationded">
    <w:name w:val="Dedication (ded)"/>
    <w:basedOn w:val="Normal"/>
    <w:rsid w:val="004C1B59"/>
    <w:pPr>
      <w:pBdr>
        <w:left w:val="single" w:sz="48" w:space="31" w:color="6666FF"/>
      </w:pBdr>
      <w:spacing w:after="0" w:line="480" w:lineRule="auto"/>
      <w:ind w:left="540" w:right="547"/>
    </w:pPr>
    <w:rPr>
      <w:rFonts w:ascii="Times New Roman" w:hAnsi="Times New Roman"/>
    </w:rPr>
  </w:style>
  <w:style w:type="paragraph" w:customStyle="1" w:styleId="DedicationAuthordedau">
    <w:name w:val="Dedication Author (dedau)"/>
    <w:basedOn w:val="Normal"/>
    <w:rsid w:val="004C1B59"/>
    <w:pPr>
      <w:pBdr>
        <w:left w:val="double" w:sz="18" w:space="31" w:color="6666FF"/>
      </w:pBdr>
      <w:spacing w:after="0" w:line="480" w:lineRule="auto"/>
      <w:ind w:left="540" w:right="547"/>
      <w:jc w:val="right"/>
    </w:pPr>
    <w:rPr>
      <w:rFonts w:ascii="Times New Roman" w:hAnsi="Times New Roman"/>
    </w:rPr>
  </w:style>
  <w:style w:type="paragraph" w:customStyle="1" w:styleId="Epigraph-non-verseepi">
    <w:name w:val="Epigraph - non-verse (epi)"/>
    <w:basedOn w:val="Normal"/>
    <w:rsid w:val="004C1B59"/>
    <w:pPr>
      <w:pBdr>
        <w:left w:val="single" w:sz="48" w:space="31" w:color="FF6FCF"/>
      </w:pBdr>
      <w:spacing w:before="240" w:after="240" w:line="360" w:lineRule="auto"/>
      <w:ind w:left="547" w:right="547"/>
    </w:pPr>
    <w:rPr>
      <w:rFonts w:ascii="Arial" w:hAnsi="Arial" w:cs="Arial"/>
    </w:rPr>
  </w:style>
  <w:style w:type="paragraph" w:customStyle="1" w:styleId="Epigraph-verseepiv">
    <w:name w:val="Epigraph - verse (epiv)"/>
    <w:basedOn w:val="Normal"/>
    <w:rsid w:val="004C1B59"/>
    <w:pPr>
      <w:pBdr>
        <w:left w:val="double" w:sz="18" w:space="31" w:color="FF6FCF"/>
      </w:pBdr>
      <w:tabs>
        <w:tab w:val="left" w:pos="2160"/>
      </w:tabs>
      <w:spacing w:line="480" w:lineRule="auto"/>
      <w:ind w:left="907" w:right="547" w:hanging="360"/>
      <w:contextualSpacing/>
    </w:pPr>
    <w:rPr>
      <w:rFonts w:ascii="Arial" w:hAnsi="Arial" w:cs="Arial"/>
    </w:rPr>
  </w:style>
  <w:style w:type="paragraph" w:customStyle="1" w:styleId="EpigraphSourceeps">
    <w:name w:val="Epigraph Source (eps)"/>
    <w:basedOn w:val="Normal"/>
    <w:rsid w:val="004C1B59"/>
    <w:pPr>
      <w:pBdr>
        <w:left w:val="dotted" w:sz="48" w:space="31" w:color="FF99CC"/>
      </w:pBdr>
      <w:spacing w:after="0" w:line="480" w:lineRule="auto"/>
      <w:ind w:left="540" w:right="540"/>
      <w:jc w:val="right"/>
    </w:pPr>
    <w:rPr>
      <w:rFonts w:ascii="Times New Roman" w:hAnsi="Times New Roman"/>
      <w:sz w:val="24"/>
    </w:rPr>
  </w:style>
  <w:style w:type="paragraph" w:customStyle="1" w:styleId="TOCFrontmatterHeadcfmh">
    <w:name w:val="TOC Frontmatter Head (cfmh)"/>
    <w:basedOn w:val="Normal"/>
    <w:rsid w:val="004C1B59"/>
    <w:pPr>
      <w:pBdr>
        <w:left w:val="wave" w:sz="12" w:space="4" w:color="66FFFF"/>
      </w:pBdr>
      <w:spacing w:after="0" w:line="360" w:lineRule="auto"/>
    </w:pPr>
    <w:rPr>
      <w:rFonts w:ascii="Times New Roman" w:hAnsi="Times New Roman"/>
      <w:sz w:val="24"/>
    </w:rPr>
  </w:style>
  <w:style w:type="paragraph" w:customStyle="1" w:styleId="TOCPartNumbercpn">
    <w:name w:val="TOC Part Number  (cpn)"/>
    <w:basedOn w:val="Normal"/>
    <w:rsid w:val="004C1B59"/>
    <w:pPr>
      <w:pBdr>
        <w:left w:val="dotted" w:sz="48" w:space="4" w:color="66FFFF"/>
      </w:pBdr>
      <w:spacing w:before="240" w:line="360" w:lineRule="auto"/>
      <w:contextualSpacing/>
    </w:pPr>
    <w:rPr>
      <w:rFonts w:ascii="Arial Black" w:hAnsi="Arial Black"/>
      <w:bCs/>
      <w:sz w:val="32"/>
      <w:szCs w:val="32"/>
    </w:rPr>
  </w:style>
  <w:style w:type="paragraph" w:customStyle="1" w:styleId="TOCPartTitlecpt">
    <w:name w:val="TOC Part Title (cpt)"/>
    <w:basedOn w:val="Normal"/>
    <w:rsid w:val="004C1B59"/>
    <w:pPr>
      <w:pBdr>
        <w:left w:val="triple" w:sz="12" w:space="4" w:color="66FFFF"/>
      </w:pBdr>
      <w:spacing w:after="240" w:line="360" w:lineRule="auto"/>
      <w:contextualSpacing/>
    </w:pPr>
    <w:rPr>
      <w:rFonts w:ascii="Arial Narrow" w:hAnsi="Arial Narrow"/>
      <w:sz w:val="28"/>
      <w:szCs w:val="28"/>
    </w:rPr>
  </w:style>
  <w:style w:type="paragraph" w:customStyle="1" w:styleId="TOCChapterNumberccn">
    <w:name w:val="TOC Chapter Number (ccn)"/>
    <w:basedOn w:val="Normal"/>
    <w:rsid w:val="004C1B59"/>
    <w:pPr>
      <w:pBdr>
        <w:left w:val="single" w:sz="48" w:space="4" w:color="66FFFF"/>
      </w:pBdr>
      <w:spacing w:before="240" w:line="360" w:lineRule="auto"/>
      <w:contextualSpacing/>
    </w:pPr>
    <w:rPr>
      <w:rFonts w:ascii="Arial Black" w:hAnsi="Arial Black"/>
      <w:sz w:val="28"/>
      <w:szCs w:val="28"/>
    </w:rPr>
  </w:style>
  <w:style w:type="paragraph" w:customStyle="1" w:styleId="TOCChapterTitlecct">
    <w:name w:val="TOC Chapter Title (cct)"/>
    <w:basedOn w:val="Normal"/>
    <w:rsid w:val="004C1B59"/>
    <w:pPr>
      <w:pBdr>
        <w:left w:val="double" w:sz="18" w:space="4" w:color="66FFFF"/>
      </w:pBdr>
      <w:spacing w:line="360" w:lineRule="auto"/>
      <w:contextualSpacing/>
    </w:pPr>
    <w:rPr>
      <w:rFonts w:ascii="Arial" w:hAnsi="Arial" w:cs="Arial"/>
    </w:rPr>
  </w:style>
  <w:style w:type="paragraph" w:customStyle="1" w:styleId="TOCLevel-1ChapterHeadch1">
    <w:name w:val="TOC Level-1 Chapter Head (ch1)"/>
    <w:basedOn w:val="Normal"/>
    <w:rsid w:val="004C1B59"/>
    <w:pPr>
      <w:pBdr>
        <w:left w:val="thickThinLargeGap" w:sz="36" w:space="31" w:color="66FFFF"/>
      </w:pBdr>
      <w:spacing w:after="0" w:line="360" w:lineRule="auto"/>
      <w:ind w:left="540"/>
      <w:contextualSpacing/>
    </w:pPr>
    <w:rPr>
      <w:rFonts w:ascii="Times New Roman" w:hAnsi="Times New Roman"/>
      <w:sz w:val="20"/>
    </w:rPr>
  </w:style>
  <w:style w:type="paragraph" w:customStyle="1" w:styleId="TOCBackmatterHeadcbmh">
    <w:name w:val="TOC Backmatter Head (cbmh)"/>
    <w:basedOn w:val="Normal"/>
    <w:rsid w:val="004C1B59"/>
    <w:pPr>
      <w:pBdr>
        <w:left w:val="doubleWave" w:sz="6" w:space="4" w:color="66FFFF"/>
      </w:pBdr>
      <w:spacing w:before="240" w:after="0" w:line="360" w:lineRule="auto"/>
    </w:pPr>
    <w:rPr>
      <w:rFonts w:ascii="Times New Roman" w:hAnsi="Times New Roman"/>
      <w:sz w:val="24"/>
    </w:rPr>
  </w:style>
  <w:style w:type="paragraph" w:customStyle="1" w:styleId="FMHeadfmh">
    <w:name w:val="FM Head (fmh)"/>
    <w:basedOn w:val="Normal"/>
    <w:next w:val="FMTextNo-Indentfmtx1"/>
    <w:rsid w:val="004C1B59"/>
    <w:pPr>
      <w:pBdr>
        <w:left w:val="dotted" w:sz="48" w:space="4" w:color="66FFCC"/>
      </w:pBdr>
      <w:spacing w:before="720" w:line="480" w:lineRule="auto"/>
      <w:jc w:val="center"/>
      <w:outlineLvl w:val="1"/>
    </w:pPr>
    <w:rPr>
      <w:rFonts w:ascii="Arial Black" w:hAnsi="Arial Black"/>
      <w:sz w:val="36"/>
      <w:szCs w:val="36"/>
    </w:rPr>
  </w:style>
  <w:style w:type="paragraph" w:customStyle="1" w:styleId="FMSubheadfmsh">
    <w:name w:val="FM Subhead (fmsh)"/>
    <w:basedOn w:val="Normal"/>
    <w:next w:val="FMTextNo-Indentfmtx1"/>
    <w:rsid w:val="004C1B59"/>
    <w:pPr>
      <w:pBdr>
        <w:left w:val="wave" w:sz="12" w:space="4" w:color="66FFCC"/>
      </w:pBdr>
      <w:spacing w:line="480" w:lineRule="auto"/>
      <w:jc w:val="center"/>
    </w:pPr>
    <w:rPr>
      <w:rFonts w:ascii="Arial" w:hAnsi="Arial" w:cs="Arial"/>
      <w:sz w:val="32"/>
      <w:szCs w:val="32"/>
    </w:rPr>
  </w:style>
  <w:style w:type="paragraph" w:customStyle="1" w:styleId="FMAuthorNamefmau">
    <w:name w:val="FM Author Name (fmau)"/>
    <w:basedOn w:val="Normal"/>
    <w:rsid w:val="004C1B59"/>
    <w:pPr>
      <w:pBdr>
        <w:left w:val="doubleWave" w:sz="6" w:space="4" w:color="66FFCC"/>
      </w:pBdr>
      <w:spacing w:after="0" w:line="480" w:lineRule="auto"/>
      <w:jc w:val="center"/>
    </w:pPr>
    <w:rPr>
      <w:rFonts w:ascii="Times New Roman" w:hAnsi="Times New Roman"/>
      <w:sz w:val="24"/>
    </w:rPr>
  </w:style>
  <w:style w:type="paragraph" w:customStyle="1" w:styleId="FMEpigraph-non-versefmepi">
    <w:name w:val="FM Epigraph - non-verse (fmepi)"/>
    <w:rsid w:val="004C1B59"/>
    <w:pPr>
      <w:widowControl w:val="0"/>
      <w:pBdr>
        <w:left w:val="single" w:sz="18" w:space="31" w:color="66FFCC"/>
      </w:pBdr>
      <w:spacing w:before="240" w:after="240" w:line="360" w:lineRule="auto"/>
      <w:ind w:left="547" w:right="547"/>
    </w:pPr>
    <w:rPr>
      <w:rFonts w:ascii="Arial" w:eastAsiaTheme="minorEastAsia" w:hAnsi="Arial" w:cs="Arial"/>
      <w:sz w:val="24"/>
      <w:szCs w:val="24"/>
      <w:lang w:val="en-US"/>
    </w:rPr>
  </w:style>
  <w:style w:type="paragraph" w:customStyle="1" w:styleId="FMEpigraph-versefmepiv">
    <w:name w:val="FM Epigraph - verse (fmepiv)"/>
    <w:rsid w:val="004C1B59"/>
    <w:pPr>
      <w:widowControl w:val="0"/>
      <w:pBdr>
        <w:left w:val="double" w:sz="6" w:space="31" w:color="66FFCC"/>
      </w:pBdr>
      <w:spacing w:before="240" w:after="240" w:line="480" w:lineRule="auto"/>
      <w:ind w:left="907" w:right="547" w:hanging="360"/>
      <w:contextualSpacing/>
    </w:pPr>
    <w:rPr>
      <w:rFonts w:ascii="Arial" w:eastAsiaTheme="minorEastAsia" w:hAnsi="Arial" w:cs="Arial"/>
      <w:sz w:val="24"/>
      <w:szCs w:val="24"/>
      <w:lang w:val="en-US"/>
    </w:rPr>
  </w:style>
  <w:style w:type="paragraph" w:customStyle="1" w:styleId="FMEpigraphSourcefmeps">
    <w:name w:val="FM Epigraph Source (fmeps)"/>
    <w:basedOn w:val="Normal"/>
    <w:rsid w:val="004C1B59"/>
    <w:pPr>
      <w:pBdr>
        <w:left w:val="dotted" w:sz="36" w:space="31" w:color="66FFCC"/>
      </w:pBdr>
      <w:spacing w:before="120" w:after="0" w:line="480" w:lineRule="auto"/>
      <w:ind w:left="720"/>
      <w:jc w:val="right"/>
    </w:pPr>
    <w:rPr>
      <w:rFonts w:ascii="Times New Roman" w:hAnsi="Times New Roman"/>
      <w:sz w:val="24"/>
    </w:rPr>
  </w:style>
  <w:style w:type="paragraph" w:customStyle="1" w:styleId="FMLevel-1Subheadfmh1">
    <w:name w:val="FM Level-1 Subhead (fmh1)"/>
    <w:next w:val="FMTextNo-Indentfmtx1"/>
    <w:rsid w:val="004C1B59"/>
    <w:pPr>
      <w:widowControl w:val="0"/>
      <w:pBdr>
        <w:left w:val="triple" w:sz="12" w:space="4" w:color="66FFCC"/>
      </w:pBdr>
      <w:spacing w:before="360" w:after="0" w:line="480" w:lineRule="auto"/>
      <w:outlineLvl w:val="2"/>
    </w:pPr>
    <w:rPr>
      <w:rFonts w:ascii="Arial Black" w:eastAsiaTheme="minorEastAsia" w:hAnsi="Arial Black" w:cs="Times New Roman"/>
      <w:sz w:val="32"/>
      <w:szCs w:val="32"/>
      <w:lang w:val="en-US"/>
    </w:rPr>
  </w:style>
  <w:style w:type="paragraph" w:customStyle="1" w:styleId="FMLevel-2Subheadfmh2">
    <w:name w:val="FM Level-2 Subhead (fmh2)"/>
    <w:next w:val="FMTextNo-Indentfmtx1"/>
    <w:rsid w:val="004C1B59"/>
    <w:pPr>
      <w:widowControl w:val="0"/>
      <w:pBdr>
        <w:left w:val="thinThickLargeGap" w:sz="36" w:space="4" w:color="66FFCC"/>
      </w:pBdr>
      <w:spacing w:before="360" w:after="0" w:line="480" w:lineRule="auto"/>
      <w:outlineLvl w:val="3"/>
    </w:pPr>
    <w:rPr>
      <w:rFonts w:ascii="Arial" w:eastAsiaTheme="minorEastAsia" w:hAnsi="Arial" w:cs="Arial"/>
      <w:sz w:val="32"/>
      <w:szCs w:val="24"/>
      <w:lang w:val="en-US"/>
    </w:rPr>
  </w:style>
  <w:style w:type="paragraph" w:customStyle="1" w:styleId="FMLevel-3Subheadfmh3">
    <w:name w:val="FM Level-3 Subhead (fmh3)"/>
    <w:next w:val="FMTextNo-Indentfmtx1"/>
    <w:rsid w:val="004C1B59"/>
    <w:pPr>
      <w:widowControl w:val="0"/>
      <w:pBdr>
        <w:left w:val="thickThinLargeGap" w:sz="36" w:space="4" w:color="66FFCC"/>
      </w:pBdr>
      <w:spacing w:before="360" w:after="0" w:line="480" w:lineRule="auto"/>
    </w:pPr>
    <w:rPr>
      <w:rFonts w:ascii="Arial Black" w:eastAsiaTheme="minorEastAsia" w:hAnsi="Arial Black" w:cs="Times New Roman"/>
      <w:sz w:val="28"/>
      <w:szCs w:val="28"/>
      <w:lang w:val="en-US"/>
    </w:rPr>
  </w:style>
  <w:style w:type="paragraph" w:customStyle="1" w:styleId="FMLevel-4Subheadfmh4">
    <w:name w:val="FM Level-4 Subhead (fmh4)"/>
    <w:next w:val="FMTextNo-Indentfmtx1"/>
    <w:rsid w:val="004C1B59"/>
    <w:pPr>
      <w:widowControl w:val="0"/>
      <w:pBdr>
        <w:left w:val="single" w:sz="8" w:space="4" w:color="66FFCC"/>
      </w:pBdr>
      <w:spacing w:before="360" w:after="0" w:line="480" w:lineRule="auto"/>
    </w:pPr>
    <w:rPr>
      <w:rFonts w:ascii="Arial" w:eastAsiaTheme="minorEastAsia" w:hAnsi="Arial" w:cs="Arial"/>
      <w:sz w:val="28"/>
      <w:szCs w:val="28"/>
      <w:lang w:val="en-US"/>
    </w:rPr>
  </w:style>
  <w:style w:type="paragraph" w:customStyle="1" w:styleId="FMLevel-5Subheadfmh5">
    <w:name w:val="FM Level-5 Subhead (fmh5)"/>
    <w:next w:val="FMTextNo-Indentfmtx1"/>
    <w:rsid w:val="004C1B59"/>
    <w:pPr>
      <w:widowControl w:val="0"/>
      <w:pBdr>
        <w:left w:val="dashed" w:sz="4" w:space="4" w:color="66FFCC"/>
      </w:pBdr>
      <w:spacing w:before="360" w:after="0" w:line="480" w:lineRule="auto"/>
    </w:pPr>
    <w:rPr>
      <w:rFonts w:ascii="Arial Black" w:eastAsiaTheme="minorEastAsia" w:hAnsi="Arial Black" w:cs="Arial"/>
      <w:sz w:val="24"/>
      <w:szCs w:val="24"/>
      <w:lang w:val="en-US"/>
    </w:rPr>
  </w:style>
  <w:style w:type="paragraph" w:customStyle="1" w:styleId="FMTextfmtx">
    <w:name w:val="FM Text (fmtx)"/>
    <w:basedOn w:val="Normal"/>
    <w:rsid w:val="004C1B59"/>
    <w:pPr>
      <w:pBdr>
        <w:left w:val="single" w:sz="48" w:space="4" w:color="66FFCC"/>
      </w:pBdr>
      <w:spacing w:after="0" w:line="480" w:lineRule="auto"/>
      <w:ind w:firstLine="720"/>
    </w:pPr>
    <w:rPr>
      <w:rFonts w:ascii="Times New Roman" w:hAnsi="Times New Roman"/>
      <w:sz w:val="24"/>
    </w:rPr>
  </w:style>
  <w:style w:type="paragraph" w:customStyle="1" w:styleId="FMTextNo-Indentfmtx1">
    <w:name w:val="FM Text No-Indent (fmtx1)"/>
    <w:next w:val="FMTextfmtx"/>
    <w:rsid w:val="004C1B59"/>
    <w:pPr>
      <w:widowControl w:val="0"/>
      <w:pBdr>
        <w:left w:val="double" w:sz="18" w:space="4" w:color="66FFCC"/>
      </w:pBdr>
      <w:spacing w:before="120" w:after="0" w:line="480" w:lineRule="auto"/>
    </w:pPr>
    <w:rPr>
      <w:rFonts w:ascii="Times New Roman" w:eastAsiaTheme="minorEastAsia" w:hAnsi="Times New Roman" w:cs="Times New Roman"/>
      <w:sz w:val="24"/>
      <w:szCs w:val="24"/>
      <w:lang w:val="en-US"/>
    </w:rPr>
  </w:style>
  <w:style w:type="paragraph" w:customStyle="1" w:styleId="FMHeadALTafmh">
    <w:name w:val="FM Head ALT (afmh)"/>
    <w:basedOn w:val="FMHeadfmh"/>
    <w:next w:val="FMTextNo-IndentALTafmtx1"/>
    <w:rsid w:val="004C1B59"/>
    <w:pPr>
      <w:spacing w:before="360"/>
    </w:pPr>
    <w:rPr>
      <w:rFonts w:ascii="Arial Narrow" w:hAnsi="Arial Narrow" w:cs="Arial"/>
      <w:sz w:val="34"/>
      <w:szCs w:val="34"/>
    </w:rPr>
  </w:style>
  <w:style w:type="paragraph" w:customStyle="1" w:styleId="FMTextALTafmtx">
    <w:name w:val="FM Text ALT (afmtx)"/>
    <w:basedOn w:val="FMTextfmtx"/>
    <w:rsid w:val="004C1B59"/>
    <w:rPr>
      <w:rFonts w:ascii="Arial" w:hAnsi="Arial" w:cs="Arial"/>
      <w:sz w:val="22"/>
    </w:rPr>
  </w:style>
  <w:style w:type="paragraph" w:customStyle="1" w:styleId="FMTextNo-IndentALTafmtx1">
    <w:name w:val="FM Text No-Indent ALT (afmtx1)"/>
    <w:basedOn w:val="FMTextfmtx"/>
    <w:rsid w:val="004C1B59"/>
    <w:pPr>
      <w:spacing w:before="120"/>
      <w:ind w:firstLine="0"/>
    </w:pPr>
    <w:rPr>
      <w:rFonts w:ascii="Arial" w:hAnsi="Arial" w:cs="Arial"/>
      <w:sz w:val="22"/>
    </w:rPr>
  </w:style>
  <w:style w:type="paragraph" w:customStyle="1" w:styleId="FMAuthorSignatureausig">
    <w:name w:val="FM Author Signature (ausig)"/>
    <w:basedOn w:val="Normal"/>
    <w:rsid w:val="004C1B59"/>
    <w:pPr>
      <w:pBdr>
        <w:left w:val="single" w:sz="8" w:space="4" w:color="66FFCC"/>
      </w:pBdr>
      <w:spacing w:after="0" w:line="480" w:lineRule="auto"/>
      <w:jc w:val="right"/>
    </w:pPr>
    <w:rPr>
      <w:rFonts w:ascii="Times New Roman" w:hAnsi="Times New Roman"/>
      <w:sz w:val="24"/>
    </w:rPr>
  </w:style>
  <w:style w:type="paragraph" w:customStyle="1" w:styleId="FMDramatisPersonaefmdp">
    <w:name w:val="FM Dramatis Personae (fmdp)"/>
    <w:basedOn w:val="Normal"/>
    <w:rsid w:val="004C1B59"/>
    <w:pPr>
      <w:pBdr>
        <w:left w:val="single" w:sz="8" w:space="4" w:color="66FFCC"/>
      </w:pBdr>
      <w:spacing w:line="480" w:lineRule="auto"/>
    </w:pPr>
    <w:rPr>
      <w:rFonts w:ascii="Courier New" w:hAnsi="Courier New"/>
    </w:rPr>
  </w:style>
  <w:style w:type="paragraph" w:customStyle="1" w:styleId="PartNumberpn">
    <w:name w:val="Part Number (pn)"/>
    <w:basedOn w:val="Normal"/>
    <w:rsid w:val="004C1B59"/>
    <w:pPr>
      <w:pBdr>
        <w:left w:val="dotted" w:sz="48" w:space="4" w:color="FF0080"/>
      </w:pBdr>
      <w:spacing w:before="720" w:line="480" w:lineRule="auto"/>
      <w:jc w:val="center"/>
      <w:outlineLvl w:val="0"/>
    </w:pPr>
    <w:rPr>
      <w:rFonts w:ascii="Arial Black" w:hAnsi="Arial Black"/>
      <w:sz w:val="48"/>
      <w:szCs w:val="36"/>
    </w:rPr>
  </w:style>
  <w:style w:type="paragraph" w:customStyle="1" w:styleId="PartTitlept">
    <w:name w:val="Part Title (pt)"/>
    <w:basedOn w:val="Normal"/>
    <w:rsid w:val="004C1B59"/>
    <w:pPr>
      <w:pBdr>
        <w:left w:val="triple" w:sz="12" w:space="4" w:color="FF0080"/>
      </w:pBdr>
      <w:spacing w:line="480" w:lineRule="auto"/>
      <w:jc w:val="center"/>
      <w:outlineLvl w:val="0"/>
    </w:pPr>
    <w:rPr>
      <w:rFonts w:ascii="Arial" w:hAnsi="Arial" w:cs="Arial"/>
      <w:sz w:val="48"/>
      <w:szCs w:val="36"/>
    </w:rPr>
  </w:style>
  <w:style w:type="paragraph" w:customStyle="1" w:styleId="PartSubtitlepst">
    <w:name w:val="Part Subtitle (pst)"/>
    <w:basedOn w:val="Normal"/>
    <w:rsid w:val="004C1B59"/>
    <w:pPr>
      <w:pBdr>
        <w:left w:val="single" w:sz="18" w:space="4" w:color="FF0080"/>
      </w:pBdr>
      <w:spacing w:line="480" w:lineRule="auto"/>
      <w:jc w:val="center"/>
    </w:pPr>
    <w:rPr>
      <w:rFonts w:ascii="Arial Narrow" w:hAnsi="Arial Narrow"/>
      <w:sz w:val="28"/>
      <w:szCs w:val="28"/>
    </w:rPr>
  </w:style>
  <w:style w:type="paragraph" w:customStyle="1" w:styleId="PartEpigraph-non-versepepi">
    <w:name w:val="Part Epigraph - non-verse (pepi)"/>
    <w:basedOn w:val="PartEpigraph-versepepiv"/>
    <w:rsid w:val="004C1B59"/>
    <w:pPr>
      <w:spacing w:before="240" w:after="240" w:line="360" w:lineRule="auto"/>
      <w:ind w:left="1267" w:right="547" w:hanging="720"/>
    </w:pPr>
  </w:style>
  <w:style w:type="paragraph" w:customStyle="1" w:styleId="PartEpigraph-versepepiv">
    <w:name w:val="Part Epigraph - verse (pepiv)"/>
    <w:rsid w:val="004C1B59"/>
    <w:pPr>
      <w:widowControl w:val="0"/>
      <w:pBdr>
        <w:left w:val="doubleWave" w:sz="6" w:space="31" w:color="FF0080"/>
      </w:pBdr>
      <w:spacing w:after="0" w:line="480" w:lineRule="auto"/>
      <w:ind w:left="540" w:right="540"/>
    </w:pPr>
    <w:rPr>
      <w:rFonts w:ascii="Arial" w:eastAsiaTheme="minorEastAsia" w:hAnsi="Arial" w:cs="Arial"/>
      <w:sz w:val="24"/>
      <w:szCs w:val="24"/>
      <w:lang w:val="en-US"/>
    </w:rPr>
  </w:style>
  <w:style w:type="paragraph" w:customStyle="1" w:styleId="PartEpigraphSourcepeps">
    <w:name w:val="Part Epigraph Source (peps)"/>
    <w:rsid w:val="004C1B59"/>
    <w:pPr>
      <w:widowControl w:val="0"/>
      <w:pBdr>
        <w:left w:val="dashSmallGap" w:sz="24" w:space="31" w:color="FF0080"/>
      </w:pBdr>
      <w:spacing w:after="0" w:line="480" w:lineRule="auto"/>
      <w:ind w:left="540" w:right="540"/>
      <w:jc w:val="right"/>
    </w:pPr>
    <w:rPr>
      <w:rFonts w:ascii="Times New Roman" w:eastAsiaTheme="minorEastAsia" w:hAnsi="Times New Roman" w:cs="Times New Roman"/>
      <w:sz w:val="24"/>
      <w:szCs w:val="24"/>
      <w:lang w:val="en-US"/>
    </w:rPr>
  </w:style>
  <w:style w:type="paragraph" w:customStyle="1" w:styleId="PartOpeningTextpotx">
    <w:name w:val="Part Opening Text (potx)"/>
    <w:basedOn w:val="Text-Standardtx"/>
    <w:rsid w:val="004C1B59"/>
    <w:pPr>
      <w:pBdr>
        <w:left w:val="single" w:sz="48" w:space="4" w:color="FF0080"/>
      </w:pBdr>
    </w:pPr>
  </w:style>
  <w:style w:type="paragraph" w:customStyle="1" w:styleId="PartOpeningTextNo-Indentpotx1">
    <w:name w:val="Part Opening Text No-Indent (potx1)"/>
    <w:basedOn w:val="Text-StdNo-Indenttx1"/>
    <w:rsid w:val="004C1B59"/>
    <w:pPr>
      <w:pBdr>
        <w:left w:val="double" w:sz="18" w:space="4" w:color="FF0080"/>
      </w:pBdr>
    </w:pPr>
    <w:rPr>
      <w:szCs w:val="28"/>
    </w:rPr>
  </w:style>
  <w:style w:type="paragraph" w:customStyle="1" w:styleId="PartOrnamentporn">
    <w:name w:val="Part Ornament (porn)"/>
    <w:rsid w:val="004C1B59"/>
    <w:pPr>
      <w:widowControl w:val="0"/>
      <w:pBdr>
        <w:left w:val="single" w:sz="48" w:space="4" w:color="FF0080"/>
      </w:pBdr>
      <w:shd w:val="clear" w:color="auto" w:fill="D9D9D9"/>
      <w:spacing w:after="0" w:line="240" w:lineRule="auto"/>
      <w:jc w:val="center"/>
    </w:pPr>
    <w:rPr>
      <w:rFonts w:ascii="Arial" w:eastAsiaTheme="minorEastAsia" w:hAnsi="Arial" w:cs="Times New Roman"/>
      <w:sz w:val="24"/>
      <w:szCs w:val="28"/>
      <w:lang w:val="en-US"/>
    </w:rPr>
  </w:style>
  <w:style w:type="paragraph" w:customStyle="1" w:styleId="PartOrnamentALTporn2">
    <w:name w:val="Part Ornament ALT (porn2)"/>
    <w:rsid w:val="004C1B59"/>
    <w:pPr>
      <w:widowControl w:val="0"/>
      <w:pBdr>
        <w:left w:val="double" w:sz="18" w:space="4" w:color="FF0080"/>
      </w:pBdr>
      <w:shd w:val="clear" w:color="auto" w:fill="D9D9D9"/>
      <w:spacing w:after="0" w:line="240" w:lineRule="auto"/>
      <w:jc w:val="center"/>
    </w:pPr>
    <w:rPr>
      <w:rFonts w:ascii="Arial" w:eastAsiaTheme="minorEastAsia" w:hAnsi="Arial" w:cs="Arial"/>
      <w:szCs w:val="26"/>
      <w:lang w:val="en-US"/>
    </w:rPr>
  </w:style>
  <w:style w:type="paragraph" w:customStyle="1" w:styleId="PartContentsMainHeadpcmh">
    <w:name w:val="Part Contents Main Head (pcmh)"/>
    <w:next w:val="PartContentsHeadpch"/>
    <w:rsid w:val="004C1B59"/>
    <w:pPr>
      <w:widowControl w:val="0"/>
      <w:pBdr>
        <w:left w:val="thinThickLargeGap" w:sz="36" w:space="4" w:color="FF0080"/>
      </w:pBdr>
      <w:spacing w:after="0" w:line="480" w:lineRule="auto"/>
    </w:pPr>
    <w:rPr>
      <w:rFonts w:ascii="Arial" w:eastAsiaTheme="minorEastAsia" w:hAnsi="Arial" w:cs="Arial"/>
      <w:sz w:val="24"/>
      <w:szCs w:val="24"/>
      <w:lang w:val="en-US"/>
    </w:rPr>
  </w:style>
  <w:style w:type="paragraph" w:customStyle="1" w:styleId="PartContentsHeadpch">
    <w:name w:val="Part Contents Head (pch)"/>
    <w:rsid w:val="004C1B59"/>
    <w:pPr>
      <w:widowControl w:val="0"/>
      <w:pBdr>
        <w:left w:val="thickThinLargeGap" w:sz="36" w:space="4" w:color="FF0080"/>
      </w:pBdr>
      <w:spacing w:after="0" w:line="480" w:lineRule="auto"/>
    </w:pPr>
    <w:rPr>
      <w:rFonts w:ascii="Arial Narrow" w:eastAsiaTheme="minorEastAsia" w:hAnsi="Arial Narrow" w:cs="Times New Roman"/>
      <w:sz w:val="20"/>
      <w:szCs w:val="24"/>
      <w:lang w:val="en-US"/>
    </w:rPr>
  </w:style>
  <w:style w:type="paragraph" w:customStyle="1" w:styleId="ChapNumbercn">
    <w:name w:val="Chap Number (cn)"/>
    <w:basedOn w:val="Normal"/>
    <w:next w:val="ChapTitlect"/>
    <w:qFormat/>
    <w:rsid w:val="004C1B59"/>
    <w:pPr>
      <w:pBdr>
        <w:left w:val="double" w:sz="18" w:space="4" w:color="00FF00"/>
      </w:pBdr>
      <w:spacing w:line="480" w:lineRule="auto"/>
      <w:jc w:val="center"/>
      <w:outlineLvl w:val="1"/>
    </w:pPr>
    <w:rPr>
      <w:rFonts w:ascii="Arial Black" w:hAnsi="Arial Black"/>
      <w:sz w:val="48"/>
      <w:szCs w:val="36"/>
    </w:rPr>
  </w:style>
  <w:style w:type="paragraph" w:customStyle="1" w:styleId="ChapTitlect">
    <w:name w:val="Chap Title (ct)"/>
    <w:basedOn w:val="Normal"/>
    <w:qFormat/>
    <w:rsid w:val="004C1B59"/>
    <w:pPr>
      <w:pBdr>
        <w:left w:val="dotted" w:sz="48" w:space="4" w:color="00FF00"/>
      </w:pBdr>
      <w:spacing w:line="480" w:lineRule="auto"/>
      <w:jc w:val="center"/>
      <w:outlineLvl w:val="1"/>
    </w:pPr>
    <w:rPr>
      <w:rFonts w:ascii="Arial" w:hAnsi="Arial" w:cs="Arial"/>
      <w:sz w:val="48"/>
      <w:szCs w:val="36"/>
    </w:rPr>
  </w:style>
  <w:style w:type="paragraph" w:customStyle="1" w:styleId="ChapSubtitlecst">
    <w:name w:val="Chap Subtitle (cst)"/>
    <w:basedOn w:val="Normal"/>
    <w:rsid w:val="004C1B59"/>
    <w:pPr>
      <w:pBdr>
        <w:left w:val="triple" w:sz="12" w:space="4" w:color="00FF00"/>
      </w:pBdr>
      <w:spacing w:line="480" w:lineRule="auto"/>
      <w:contextualSpacing/>
      <w:jc w:val="center"/>
    </w:pPr>
    <w:rPr>
      <w:rFonts w:ascii="Arial Narrow" w:hAnsi="Arial Narrow"/>
      <w:sz w:val="36"/>
      <w:szCs w:val="28"/>
    </w:rPr>
  </w:style>
  <w:style w:type="paragraph" w:customStyle="1" w:styleId="ChapAuthorca">
    <w:name w:val="Chap Author (ca)"/>
    <w:basedOn w:val="Normal"/>
    <w:rsid w:val="004C1B59"/>
    <w:pPr>
      <w:pBdr>
        <w:left w:val="double" w:sz="6" w:space="4" w:color="00FF00"/>
      </w:pBdr>
      <w:spacing w:after="0" w:line="480" w:lineRule="auto"/>
      <w:jc w:val="center"/>
    </w:pPr>
    <w:rPr>
      <w:rFonts w:ascii="Times New Roman" w:hAnsi="Times New Roman"/>
      <w:sz w:val="28"/>
      <w:szCs w:val="28"/>
    </w:rPr>
  </w:style>
  <w:style w:type="paragraph" w:customStyle="1" w:styleId="Dateline-Chapterdl">
    <w:name w:val="Dateline - Chapter (dl)"/>
    <w:basedOn w:val="Normal"/>
    <w:rsid w:val="004C1B59"/>
    <w:pPr>
      <w:pBdr>
        <w:left w:val="wave" w:sz="6" w:space="4" w:color="00FF00"/>
      </w:pBdr>
      <w:spacing w:line="480" w:lineRule="auto"/>
    </w:pPr>
    <w:rPr>
      <w:rFonts w:ascii="Courier New" w:hAnsi="Courier New"/>
    </w:rPr>
  </w:style>
  <w:style w:type="paragraph" w:customStyle="1" w:styleId="ChapEpigraph-non-versecepi">
    <w:name w:val="Chap Epigraph - non-verse (cepi)"/>
    <w:rsid w:val="004C1B59"/>
    <w:pPr>
      <w:widowControl w:val="0"/>
      <w:pBdr>
        <w:left w:val="thinThickLargeGap" w:sz="36" w:space="31" w:color="00FF00"/>
      </w:pBdr>
      <w:spacing w:before="240" w:after="240" w:line="360" w:lineRule="auto"/>
      <w:ind w:left="547" w:right="547"/>
      <w:jc w:val="both"/>
    </w:pPr>
    <w:rPr>
      <w:rFonts w:ascii="Arial" w:eastAsiaTheme="minorEastAsia" w:hAnsi="Arial" w:cs="Arial"/>
      <w:sz w:val="24"/>
      <w:szCs w:val="24"/>
      <w:lang w:val="en-US"/>
    </w:rPr>
  </w:style>
  <w:style w:type="paragraph" w:customStyle="1" w:styleId="ChapEpigraph-versecepiv">
    <w:name w:val="Chap Epigraph - verse (cepiv)"/>
    <w:rsid w:val="004C1B59"/>
    <w:pPr>
      <w:widowControl w:val="0"/>
      <w:pBdr>
        <w:left w:val="thickThinLargeGap" w:sz="36" w:space="31" w:color="00FF00"/>
      </w:pBdr>
      <w:spacing w:before="240" w:after="0" w:line="480" w:lineRule="auto"/>
      <w:ind w:left="1267" w:right="547" w:hanging="720"/>
      <w:contextualSpacing/>
    </w:pPr>
    <w:rPr>
      <w:rFonts w:ascii="Arial" w:eastAsiaTheme="minorEastAsia" w:hAnsi="Arial" w:cs="Arial"/>
      <w:sz w:val="24"/>
      <w:szCs w:val="24"/>
      <w:lang w:val="en-US"/>
    </w:rPr>
  </w:style>
  <w:style w:type="paragraph" w:customStyle="1" w:styleId="ChapEpigraphSourceceps">
    <w:name w:val="Chap Epigraph Source (ceps)"/>
    <w:rsid w:val="004C1B59"/>
    <w:pPr>
      <w:widowControl w:val="0"/>
      <w:pBdr>
        <w:left w:val="single" w:sz="18" w:space="31" w:color="00FF00"/>
      </w:pBdr>
      <w:spacing w:after="0" w:line="480" w:lineRule="auto"/>
      <w:ind w:left="540" w:right="540"/>
      <w:jc w:val="right"/>
    </w:pPr>
    <w:rPr>
      <w:rFonts w:ascii="Times New Roman" w:eastAsiaTheme="minorEastAsia" w:hAnsi="Times New Roman" w:cs="Times New Roman"/>
      <w:sz w:val="24"/>
      <w:szCs w:val="24"/>
      <w:lang w:val="en-US"/>
    </w:rPr>
  </w:style>
  <w:style w:type="paragraph" w:customStyle="1" w:styleId="ChapOpeningTextcotx">
    <w:name w:val="Chap Opening Text (cotx)"/>
    <w:basedOn w:val="Normal"/>
    <w:rsid w:val="004C1B59"/>
    <w:pPr>
      <w:pBdr>
        <w:left w:val="doubleWave" w:sz="6" w:space="4" w:color="00FF00"/>
      </w:pBdr>
      <w:spacing w:before="2880" w:after="0" w:line="480" w:lineRule="auto"/>
      <w:ind w:firstLine="720"/>
    </w:pPr>
    <w:rPr>
      <w:rFonts w:ascii="Times New Roman" w:hAnsi="Times New Roman"/>
      <w:sz w:val="24"/>
    </w:rPr>
  </w:style>
  <w:style w:type="paragraph" w:customStyle="1" w:styleId="ChapOpeningTextNo-Indentcotx1">
    <w:name w:val="Chap Opening Text No-Indent (cotx1)"/>
    <w:basedOn w:val="Normal"/>
    <w:qFormat/>
    <w:rsid w:val="004C1B59"/>
    <w:pPr>
      <w:pBdr>
        <w:left w:val="single" w:sz="48" w:space="4" w:color="00FF00"/>
      </w:pBdr>
      <w:spacing w:before="2880" w:after="0" w:line="480" w:lineRule="auto"/>
    </w:pPr>
    <w:rPr>
      <w:rFonts w:ascii="Times New Roman" w:hAnsi="Times New Roman"/>
      <w:sz w:val="24"/>
    </w:rPr>
  </w:style>
  <w:style w:type="paragraph" w:customStyle="1" w:styleId="ChapOrnamentcorn">
    <w:name w:val="Chap Ornament (corn)"/>
    <w:rsid w:val="004C1B59"/>
    <w:pPr>
      <w:widowControl w:val="0"/>
      <w:pBdr>
        <w:left w:val="single" w:sz="48" w:space="4" w:color="00FF00"/>
      </w:pBdr>
      <w:shd w:val="clear" w:color="auto" w:fill="D9D9D9"/>
      <w:spacing w:after="0" w:line="240" w:lineRule="auto"/>
      <w:jc w:val="center"/>
    </w:pPr>
    <w:rPr>
      <w:rFonts w:ascii="Times New Roman" w:eastAsiaTheme="minorEastAsia" w:hAnsi="Times New Roman" w:cs="Times New Roman"/>
      <w:sz w:val="28"/>
      <w:szCs w:val="28"/>
      <w:lang w:val="en-US"/>
    </w:rPr>
  </w:style>
  <w:style w:type="paragraph" w:customStyle="1" w:styleId="ChapOrnamentALTcorn2">
    <w:name w:val="Chap Ornament ALT (corn2)"/>
    <w:rsid w:val="004C1B59"/>
    <w:pPr>
      <w:widowControl w:val="0"/>
      <w:pBdr>
        <w:left w:val="double" w:sz="18" w:space="4" w:color="00FF00"/>
      </w:pBdr>
      <w:shd w:val="clear" w:color="auto" w:fill="D9D9D9"/>
      <w:spacing w:after="0" w:line="240" w:lineRule="auto"/>
      <w:jc w:val="center"/>
    </w:pPr>
    <w:rPr>
      <w:rFonts w:ascii="Arial" w:eastAsiaTheme="minorEastAsia" w:hAnsi="Arial" w:cs="Arial"/>
      <w:sz w:val="26"/>
      <w:szCs w:val="26"/>
      <w:lang w:val="en-US"/>
    </w:rPr>
  </w:style>
  <w:style w:type="paragraph" w:customStyle="1" w:styleId="VolumeNumbervoln">
    <w:name w:val="Volume Number (voln)"/>
    <w:basedOn w:val="Normal"/>
    <w:rsid w:val="004C1B59"/>
    <w:pPr>
      <w:pBdr>
        <w:left w:val="thinThickLargeGap" w:sz="36" w:space="4" w:color="FF0080"/>
      </w:pBdr>
      <w:spacing w:after="360" w:line="480" w:lineRule="auto"/>
      <w:jc w:val="center"/>
    </w:pPr>
    <w:rPr>
      <w:rFonts w:ascii="Arial" w:hAnsi="Arial" w:cs="Arial"/>
      <w:sz w:val="36"/>
      <w:szCs w:val="36"/>
    </w:rPr>
  </w:style>
  <w:style w:type="paragraph" w:customStyle="1" w:styleId="VolumeTitlevolt">
    <w:name w:val="Volume Title (volt)"/>
    <w:basedOn w:val="Normal"/>
    <w:rsid w:val="004C1B59"/>
    <w:pPr>
      <w:pBdr>
        <w:left w:val="thickThinLargeGap" w:sz="36" w:space="4" w:color="FF0080"/>
      </w:pBdr>
      <w:spacing w:after="0" w:line="480" w:lineRule="auto"/>
      <w:jc w:val="center"/>
    </w:pPr>
    <w:rPr>
      <w:rFonts w:ascii="Times New Roman" w:hAnsi="Times New Roman"/>
      <w:sz w:val="36"/>
      <w:szCs w:val="36"/>
    </w:rPr>
  </w:style>
  <w:style w:type="paragraph" w:customStyle="1" w:styleId="CollectionBookNumberbkn">
    <w:name w:val="Collection Book Number (bkn)"/>
    <w:basedOn w:val="Normal"/>
    <w:rsid w:val="004C1B59"/>
    <w:pPr>
      <w:pBdr>
        <w:left w:val="double" w:sz="6" w:space="4" w:color="FF0080"/>
      </w:pBdr>
      <w:spacing w:line="480" w:lineRule="auto"/>
      <w:jc w:val="center"/>
    </w:pPr>
    <w:rPr>
      <w:rFonts w:ascii="Arial" w:hAnsi="Arial" w:cs="Arial"/>
      <w:sz w:val="32"/>
      <w:szCs w:val="32"/>
    </w:rPr>
  </w:style>
  <w:style w:type="paragraph" w:customStyle="1" w:styleId="CollectionBookTitlebkt">
    <w:name w:val="Collection Book Title (bkt)"/>
    <w:basedOn w:val="Normal"/>
    <w:rsid w:val="004C1B59"/>
    <w:pPr>
      <w:pBdr>
        <w:left w:val="single" w:sz="8" w:space="4" w:color="FF0080"/>
      </w:pBdr>
      <w:spacing w:after="0" w:line="480" w:lineRule="auto"/>
      <w:jc w:val="center"/>
    </w:pPr>
    <w:rPr>
      <w:rFonts w:ascii="Times New Roman" w:hAnsi="Times New Roman"/>
      <w:sz w:val="32"/>
      <w:szCs w:val="32"/>
    </w:rPr>
  </w:style>
  <w:style w:type="paragraph" w:customStyle="1" w:styleId="Text-Standardtx">
    <w:name w:val="Text - Standard (tx)"/>
    <w:basedOn w:val="Normal"/>
    <w:qFormat/>
    <w:rsid w:val="004C1B59"/>
    <w:pPr>
      <w:pBdr>
        <w:left w:val="single" w:sz="48" w:space="4" w:color="66CCFF"/>
      </w:pBdr>
      <w:spacing w:after="0" w:line="480" w:lineRule="auto"/>
      <w:ind w:firstLine="720"/>
    </w:pPr>
    <w:rPr>
      <w:rFonts w:ascii="Times New Roman" w:hAnsi="Times New Roman"/>
      <w:sz w:val="24"/>
    </w:rPr>
  </w:style>
  <w:style w:type="paragraph" w:customStyle="1" w:styleId="InitialCapic">
    <w:name w:val="Initial Cap (ic)"/>
    <w:basedOn w:val="Normal"/>
    <w:rsid w:val="004C1B59"/>
    <w:pPr>
      <w:pBdr>
        <w:left w:val="single" w:sz="8" w:space="4" w:color="66CCFF"/>
      </w:pBdr>
      <w:spacing w:after="0" w:line="480" w:lineRule="auto"/>
    </w:pPr>
    <w:rPr>
      <w:rFonts w:ascii="Times New Roman" w:hAnsi="Times New Roman"/>
      <w:sz w:val="24"/>
    </w:rPr>
  </w:style>
  <w:style w:type="paragraph" w:customStyle="1" w:styleId="Text-StdNo-Indenttx1">
    <w:name w:val="Text - Std No-Indent (tx1)"/>
    <w:qFormat/>
    <w:rsid w:val="004C1B59"/>
    <w:pPr>
      <w:widowControl w:val="0"/>
      <w:pBdr>
        <w:left w:val="double" w:sz="18" w:space="4" w:color="66CCFF"/>
      </w:pBdr>
      <w:spacing w:after="0" w:line="480" w:lineRule="auto"/>
    </w:pPr>
    <w:rPr>
      <w:rFonts w:ascii="Times New Roman" w:eastAsiaTheme="minorEastAsia" w:hAnsi="Times New Roman" w:cs="Times New Roman"/>
      <w:sz w:val="24"/>
      <w:szCs w:val="24"/>
      <w:lang w:val="en-US"/>
    </w:rPr>
  </w:style>
  <w:style w:type="paragraph" w:customStyle="1" w:styleId="Text-StandardALTatx">
    <w:name w:val="Text - Standard ALT (atx)"/>
    <w:rsid w:val="004C1B59"/>
    <w:pPr>
      <w:widowControl w:val="0"/>
      <w:pBdr>
        <w:left w:val="dotted" w:sz="48" w:space="4" w:color="66CCFF"/>
      </w:pBdr>
      <w:spacing w:after="0" w:line="480" w:lineRule="auto"/>
      <w:ind w:firstLine="720"/>
    </w:pPr>
    <w:rPr>
      <w:rFonts w:ascii="Arial" w:eastAsiaTheme="minorEastAsia" w:hAnsi="Arial" w:cs="Times New Roman"/>
      <w:lang w:val="en-US"/>
    </w:rPr>
  </w:style>
  <w:style w:type="paragraph" w:customStyle="1" w:styleId="Text-StdNo-IndentALTatx1">
    <w:name w:val="Text - Std No-Indent ALT (atx1)"/>
    <w:rsid w:val="004C1B59"/>
    <w:pPr>
      <w:widowControl w:val="0"/>
      <w:pBdr>
        <w:left w:val="triple" w:sz="12" w:space="4" w:color="66CCFF"/>
      </w:pBdr>
      <w:spacing w:before="120" w:after="0" w:line="480" w:lineRule="auto"/>
    </w:pPr>
    <w:rPr>
      <w:rFonts w:ascii="Arial" w:eastAsiaTheme="minorEastAsia" w:hAnsi="Arial" w:cs="Times New Roman"/>
      <w:lang w:val="en-US"/>
    </w:rPr>
  </w:style>
  <w:style w:type="paragraph" w:customStyle="1" w:styleId="Text-ComputerTypecom">
    <w:name w:val="Text - Computer Type (com)"/>
    <w:basedOn w:val="Normal"/>
    <w:rsid w:val="004C1B59"/>
    <w:pPr>
      <w:pBdr>
        <w:left w:val="thinThickLargeGap" w:sz="36" w:space="4" w:color="66CCFF"/>
      </w:pBdr>
      <w:spacing w:after="0" w:line="480" w:lineRule="auto"/>
      <w:ind w:firstLine="720"/>
    </w:pPr>
    <w:rPr>
      <w:rFonts w:ascii="Courier New" w:hAnsi="Courier New"/>
    </w:rPr>
  </w:style>
  <w:style w:type="paragraph" w:customStyle="1" w:styleId="Text-ComputerTypeNo-Indentcom1">
    <w:name w:val="Text - Computer Type No-Indent (com1)"/>
    <w:basedOn w:val="Normal"/>
    <w:rsid w:val="004C1B59"/>
    <w:pPr>
      <w:pBdr>
        <w:left w:val="thickThinLargeGap" w:sz="36" w:space="4" w:color="66CCFF"/>
      </w:pBdr>
      <w:spacing w:after="0" w:line="480" w:lineRule="auto"/>
    </w:pPr>
    <w:rPr>
      <w:rFonts w:ascii="Courier New" w:hAnsi="Courier New"/>
    </w:rPr>
  </w:style>
  <w:style w:type="paragraph" w:customStyle="1" w:styleId="Text-Narrativenar">
    <w:name w:val="Text - Narrative (nar)"/>
    <w:rsid w:val="004C1B59"/>
    <w:pPr>
      <w:widowControl w:val="0"/>
      <w:pBdr>
        <w:left w:val="wave" w:sz="12" w:space="4" w:color="66CCFF"/>
      </w:pBdr>
      <w:spacing w:after="0" w:line="480" w:lineRule="auto"/>
      <w:ind w:firstLine="720"/>
    </w:pPr>
    <w:rPr>
      <w:rFonts w:ascii="Arial Narrow" w:eastAsiaTheme="minorEastAsia" w:hAnsi="Arial Narrow" w:cs="Times New Roman"/>
      <w:lang w:val="en-US"/>
    </w:rPr>
  </w:style>
  <w:style w:type="paragraph" w:customStyle="1" w:styleId="Text-NarrativeNo-Indentnar1">
    <w:name w:val="Text - Narrative No-Indent (nar1)"/>
    <w:basedOn w:val="Normal"/>
    <w:rsid w:val="004C1B59"/>
    <w:pPr>
      <w:pBdr>
        <w:left w:val="doubleWave" w:sz="6" w:space="4" w:color="66CCFF"/>
      </w:pBdr>
      <w:spacing w:after="0" w:line="480" w:lineRule="auto"/>
    </w:pPr>
    <w:rPr>
      <w:rFonts w:ascii="Arial Narrow" w:hAnsi="Arial Narrow"/>
    </w:rPr>
  </w:style>
  <w:style w:type="paragraph" w:customStyle="1" w:styleId="Text-Dialoguedia">
    <w:name w:val="Text - Dialogue (dia)"/>
    <w:basedOn w:val="Normal"/>
    <w:rsid w:val="004C1B59"/>
    <w:pPr>
      <w:pBdr>
        <w:left w:val="single" w:sz="18" w:space="31" w:color="66CCFF"/>
      </w:pBdr>
      <w:spacing w:after="120" w:line="480" w:lineRule="auto"/>
      <w:ind w:left="900" w:right="540" w:hanging="360"/>
    </w:pPr>
    <w:rPr>
      <w:rFonts w:ascii="Arial" w:hAnsi="Arial" w:cs="Arial"/>
    </w:rPr>
  </w:style>
  <w:style w:type="paragraph" w:customStyle="1" w:styleId="DisplayPhrasedis">
    <w:name w:val="Display Phrase (dis)"/>
    <w:basedOn w:val="Normal"/>
    <w:rsid w:val="004C1B59"/>
    <w:pPr>
      <w:shd w:val="clear" w:color="auto" w:fill="66CCFF"/>
      <w:spacing w:after="0"/>
    </w:pPr>
    <w:rPr>
      <w:rFonts w:ascii="Times New Roman" w:hAnsi="Times New Roman"/>
      <w:sz w:val="24"/>
    </w:rPr>
  </w:style>
  <w:style w:type="paragraph" w:customStyle="1" w:styleId="Storydatelinesdl">
    <w:name w:val="Story dateline (sdl)"/>
    <w:basedOn w:val="Normal"/>
    <w:rsid w:val="004C1B59"/>
    <w:pPr>
      <w:pBdr>
        <w:left w:val="double" w:sz="6" w:space="4" w:color="66CCFF"/>
      </w:pBdr>
      <w:spacing w:line="480" w:lineRule="auto"/>
    </w:pPr>
    <w:rPr>
      <w:rFonts w:ascii="Courier New" w:hAnsi="Courier New"/>
    </w:rPr>
  </w:style>
  <w:style w:type="paragraph" w:customStyle="1" w:styleId="Storylocationlinesloc">
    <w:name w:val="Story location line (sloc)"/>
    <w:basedOn w:val="Normal"/>
    <w:rsid w:val="004C1B59"/>
    <w:pPr>
      <w:pBdr>
        <w:left w:val="dashSmallGap" w:sz="24" w:space="4" w:color="66CCFF"/>
      </w:pBdr>
      <w:spacing w:line="480" w:lineRule="auto"/>
    </w:pPr>
    <w:rPr>
      <w:rFonts w:ascii="Courier New" w:hAnsi="Courier New"/>
    </w:rPr>
  </w:style>
  <w:style w:type="paragraph" w:customStyle="1" w:styleId="SpaceBreak">
    <w:name w:val="Space Break (#)"/>
    <w:basedOn w:val="Normal"/>
    <w:rsid w:val="004C1B59"/>
    <w:pPr>
      <w:pBdr>
        <w:left w:val="single" w:sz="48" w:space="4" w:color="D9D9D9" w:themeColor="background1" w:themeShade="D9"/>
      </w:pBdr>
      <w:shd w:val="clear" w:color="auto" w:fill="D9D9D9"/>
      <w:spacing w:after="0"/>
      <w:jc w:val="center"/>
    </w:pPr>
    <w:rPr>
      <w:rFonts w:ascii="Times New Roman" w:hAnsi="Times New Roman"/>
      <w:sz w:val="24"/>
    </w:rPr>
  </w:style>
  <w:style w:type="paragraph" w:customStyle="1" w:styleId="SpaceBreakwithOrnamentorn">
    <w:name w:val="Space Break with Ornament (orn)"/>
    <w:rsid w:val="004C1B59"/>
    <w:pPr>
      <w:widowControl w:val="0"/>
      <w:pBdr>
        <w:left w:val="single" w:sz="48" w:space="4" w:color="D9D9D9" w:themeColor="background1" w:themeShade="D9"/>
      </w:pBdr>
      <w:shd w:val="clear" w:color="auto" w:fill="D9D9D9"/>
      <w:spacing w:after="0" w:line="240" w:lineRule="auto"/>
      <w:jc w:val="center"/>
    </w:pPr>
    <w:rPr>
      <w:rFonts w:ascii="Times New Roman" w:eastAsiaTheme="minorEastAsia" w:hAnsi="Times New Roman" w:cs="Times New Roman"/>
      <w:sz w:val="24"/>
      <w:szCs w:val="24"/>
      <w:lang w:val="en-US"/>
    </w:rPr>
  </w:style>
  <w:style w:type="paragraph" w:customStyle="1" w:styleId="SpaceBreakwithALTOrnamentorn2">
    <w:name w:val="Space Break with ALT Ornament (orn2)"/>
    <w:rsid w:val="004C1B59"/>
    <w:pPr>
      <w:widowControl w:val="0"/>
      <w:pBdr>
        <w:left w:val="single" w:sz="48" w:space="4" w:color="D9D9D9" w:themeColor="background1" w:themeShade="D9"/>
      </w:pBdr>
      <w:shd w:val="clear" w:color="auto" w:fill="404040"/>
      <w:spacing w:after="0" w:line="360" w:lineRule="auto"/>
      <w:jc w:val="center"/>
    </w:pPr>
    <w:rPr>
      <w:rFonts w:ascii="Arial" w:eastAsiaTheme="minorEastAsia" w:hAnsi="Arial" w:cs="Times New Roman"/>
      <w:color w:val="FFFFFF" w:themeColor="background1"/>
      <w:lang w:val="en-US"/>
    </w:rPr>
  </w:style>
  <w:style w:type="paragraph" w:customStyle="1" w:styleId="SectionBreaksbr">
    <w:name w:val="Section Break (sbr)"/>
    <w:basedOn w:val="Normal"/>
    <w:rsid w:val="004C1B59"/>
    <w:pPr>
      <w:pBdr>
        <w:left w:val="single" w:sz="48" w:space="4" w:color="D9D9D9" w:themeColor="background1" w:themeShade="D9"/>
      </w:pBdr>
      <w:shd w:val="clear" w:color="auto" w:fill="D9D9D9"/>
      <w:jc w:val="center"/>
    </w:pPr>
    <w:rPr>
      <w:sz w:val="28"/>
    </w:rPr>
  </w:style>
  <w:style w:type="paragraph" w:customStyle="1" w:styleId="PageBreakpb">
    <w:name w:val="Page Break (pb)"/>
    <w:rsid w:val="004C1B59"/>
    <w:pPr>
      <w:widowControl w:val="0"/>
      <w:pBdr>
        <w:left w:val="single" w:sz="48" w:space="4" w:color="D9D9D9" w:themeColor="background1" w:themeShade="D9"/>
      </w:pBdr>
      <w:shd w:val="clear" w:color="auto" w:fill="D9D9D9"/>
      <w:spacing w:after="0" w:line="240" w:lineRule="auto"/>
    </w:pPr>
    <w:rPr>
      <w:rFonts w:ascii="Times New Roman" w:eastAsiaTheme="minorEastAsia" w:hAnsi="Times New Roman" w:cs="Times New Roman"/>
      <w:sz w:val="28"/>
      <w:szCs w:val="24"/>
      <w:lang w:val="en-US"/>
    </w:rPr>
  </w:style>
  <w:style w:type="paragraph" w:customStyle="1" w:styleId="SpaceBreak-1-Linels1">
    <w:name w:val="Space Break - 1-Line (ls1)"/>
    <w:rsid w:val="004C1B59"/>
    <w:pPr>
      <w:widowControl w:val="0"/>
      <w:pBdr>
        <w:left w:val="single" w:sz="48" w:space="4" w:color="D9D9D9" w:themeColor="background1" w:themeShade="D9"/>
      </w:pBdr>
      <w:shd w:val="clear" w:color="auto" w:fill="D9D9D9"/>
      <w:spacing w:after="0" w:line="240" w:lineRule="auto"/>
      <w:jc w:val="center"/>
    </w:pPr>
    <w:rPr>
      <w:rFonts w:ascii="Times New Roman" w:eastAsiaTheme="minorEastAsia" w:hAnsi="Times New Roman" w:cs="Times New Roman"/>
      <w:sz w:val="24"/>
      <w:szCs w:val="24"/>
      <w:lang w:val="en-US"/>
    </w:rPr>
  </w:style>
  <w:style w:type="paragraph" w:customStyle="1" w:styleId="SpaceBreak-2-Linels2">
    <w:name w:val="Space Break - 2-Line (ls2)"/>
    <w:rsid w:val="004C1B59"/>
    <w:pPr>
      <w:widowControl w:val="0"/>
      <w:pBdr>
        <w:left w:val="single" w:sz="48" w:space="4" w:color="D9D9D9" w:themeColor="background1" w:themeShade="D9"/>
      </w:pBdr>
      <w:shd w:val="clear" w:color="auto" w:fill="D9D9D9"/>
      <w:spacing w:after="0" w:line="480" w:lineRule="auto"/>
      <w:jc w:val="center"/>
    </w:pPr>
    <w:rPr>
      <w:rFonts w:ascii="Times New Roman" w:eastAsiaTheme="minorEastAsia" w:hAnsi="Times New Roman" w:cs="Times New Roman"/>
      <w:sz w:val="24"/>
      <w:szCs w:val="24"/>
      <w:lang w:val="en-US"/>
    </w:rPr>
  </w:style>
  <w:style w:type="paragraph" w:customStyle="1" w:styleId="SpaceBreak-3-Linels3">
    <w:name w:val="Space Break - 3-Line (ls3)"/>
    <w:rsid w:val="004C1B59"/>
    <w:pPr>
      <w:widowControl w:val="0"/>
      <w:pBdr>
        <w:left w:val="single" w:sz="48" w:space="4" w:color="D9D9D9" w:themeColor="background1" w:themeShade="D9"/>
      </w:pBdr>
      <w:shd w:val="clear" w:color="auto" w:fill="D9D9D9"/>
      <w:spacing w:after="0" w:line="720" w:lineRule="auto"/>
      <w:jc w:val="center"/>
    </w:pPr>
    <w:rPr>
      <w:rFonts w:ascii="Times New Roman" w:eastAsiaTheme="minorEastAsia" w:hAnsi="Times New Roman" w:cs="Times New Roman"/>
      <w:sz w:val="24"/>
      <w:szCs w:val="24"/>
      <w:lang w:val="en-US"/>
    </w:rPr>
  </w:style>
  <w:style w:type="paragraph" w:customStyle="1" w:styleId="Head-Level-1h1">
    <w:name w:val="Head - Level-1 (h1)"/>
    <w:basedOn w:val="Normal"/>
    <w:next w:val="Text-StdNo-Indenttx1"/>
    <w:qFormat/>
    <w:rsid w:val="004C1B59"/>
    <w:pPr>
      <w:pBdr>
        <w:left w:val="single" w:sz="48" w:space="4" w:color="FF00FF"/>
      </w:pBdr>
      <w:spacing w:before="360" w:after="0" w:line="480" w:lineRule="auto"/>
      <w:outlineLvl w:val="2"/>
    </w:pPr>
    <w:rPr>
      <w:rFonts w:ascii="Arial Black" w:hAnsi="Arial Black"/>
      <w:sz w:val="32"/>
      <w:szCs w:val="32"/>
    </w:rPr>
  </w:style>
  <w:style w:type="paragraph" w:customStyle="1" w:styleId="Head-Level-2h2">
    <w:name w:val="Head - Level-2 (h2)"/>
    <w:basedOn w:val="Normal"/>
    <w:qFormat/>
    <w:rsid w:val="004C1B59"/>
    <w:pPr>
      <w:pBdr>
        <w:left w:val="double" w:sz="18" w:space="4" w:color="FF00FF"/>
      </w:pBdr>
      <w:spacing w:before="360" w:after="0" w:line="480" w:lineRule="auto"/>
      <w:outlineLvl w:val="3"/>
    </w:pPr>
    <w:rPr>
      <w:rFonts w:ascii="Arial" w:hAnsi="Arial" w:cs="Arial"/>
      <w:sz w:val="32"/>
    </w:rPr>
  </w:style>
  <w:style w:type="paragraph" w:customStyle="1" w:styleId="Head-Level-3h3">
    <w:name w:val="Head - Level-3 (h3)"/>
    <w:basedOn w:val="Normal"/>
    <w:rsid w:val="004C1B59"/>
    <w:pPr>
      <w:pBdr>
        <w:left w:val="dotted" w:sz="48" w:space="4" w:color="FF00FF"/>
      </w:pBdr>
      <w:spacing w:before="360" w:after="0" w:line="480" w:lineRule="auto"/>
    </w:pPr>
    <w:rPr>
      <w:rFonts w:ascii="Arial Black" w:hAnsi="Arial Black"/>
      <w:sz w:val="28"/>
      <w:szCs w:val="28"/>
    </w:rPr>
  </w:style>
  <w:style w:type="paragraph" w:customStyle="1" w:styleId="Head-Level-4h4">
    <w:name w:val="Head - Level-4 (h4)"/>
    <w:basedOn w:val="Normal"/>
    <w:rsid w:val="004C1B59"/>
    <w:pPr>
      <w:pBdr>
        <w:left w:val="triple" w:sz="12" w:space="4" w:color="FF00FF"/>
      </w:pBdr>
      <w:spacing w:before="360" w:after="0" w:line="480" w:lineRule="auto"/>
    </w:pPr>
    <w:rPr>
      <w:rFonts w:ascii="Arial" w:hAnsi="Arial" w:cs="Arial"/>
      <w:sz w:val="28"/>
      <w:szCs w:val="28"/>
    </w:rPr>
  </w:style>
  <w:style w:type="paragraph" w:customStyle="1" w:styleId="Head-Level-5h5">
    <w:name w:val="Head - Level-5 (h5)"/>
    <w:basedOn w:val="Normal"/>
    <w:rsid w:val="004C1B59"/>
    <w:pPr>
      <w:pBdr>
        <w:left w:val="thinThickLargeGap" w:sz="36" w:space="4" w:color="FF00FF"/>
      </w:pBdr>
      <w:spacing w:before="360" w:after="0" w:line="480" w:lineRule="auto"/>
    </w:pPr>
    <w:rPr>
      <w:rFonts w:ascii="Arial Black" w:hAnsi="Arial Black"/>
    </w:rPr>
  </w:style>
  <w:style w:type="paragraph" w:customStyle="1" w:styleId="Head-Level-6h6">
    <w:name w:val="Head - Level-6 (h6)"/>
    <w:basedOn w:val="Normal"/>
    <w:rsid w:val="004C1B59"/>
    <w:pPr>
      <w:pBdr>
        <w:left w:val="thickThinLargeGap" w:sz="36" w:space="4" w:color="FF00FF"/>
      </w:pBdr>
      <w:spacing w:before="360" w:after="0" w:line="480" w:lineRule="auto"/>
    </w:pPr>
    <w:rPr>
      <w:rFonts w:ascii="Arial" w:hAnsi="Arial" w:cs="Arial"/>
      <w:iCs/>
    </w:rPr>
  </w:style>
  <w:style w:type="paragraph" w:customStyle="1" w:styleId="Dateline-Texttdl">
    <w:name w:val="Dateline - Text (tdl)"/>
    <w:basedOn w:val="Normal"/>
    <w:rsid w:val="004C1B59"/>
    <w:pPr>
      <w:pBdr>
        <w:left w:val="wave" w:sz="12" w:space="4" w:color="FF00FF"/>
      </w:pBdr>
      <w:spacing w:line="480" w:lineRule="auto"/>
    </w:pPr>
    <w:rPr>
      <w:rFonts w:ascii="Courier New" w:hAnsi="Courier New"/>
    </w:rPr>
  </w:style>
  <w:style w:type="paragraph" w:customStyle="1" w:styleId="Extractext">
    <w:name w:val="Extract (ext)"/>
    <w:basedOn w:val="Normal"/>
    <w:rsid w:val="004C1B59"/>
    <w:pPr>
      <w:pBdr>
        <w:left w:val="single" w:sz="48" w:space="31" w:color="FF8000"/>
      </w:pBdr>
      <w:spacing w:after="0" w:line="480" w:lineRule="auto"/>
      <w:ind w:left="540" w:right="540" w:firstLine="720"/>
    </w:pPr>
    <w:rPr>
      <w:rFonts w:ascii="Times New Roman" w:hAnsi="Times New Roman"/>
      <w:sz w:val="24"/>
    </w:rPr>
  </w:style>
  <w:style w:type="paragraph" w:customStyle="1" w:styleId="ExtractHeadexth">
    <w:name w:val="Extract Head (exth)"/>
    <w:rsid w:val="004C1B59"/>
    <w:pPr>
      <w:widowControl w:val="0"/>
      <w:pBdr>
        <w:left w:val="dotted" w:sz="48" w:space="31" w:color="FF8000"/>
      </w:pBdr>
      <w:spacing w:before="120" w:after="0" w:line="480" w:lineRule="auto"/>
      <w:ind w:left="540" w:right="540"/>
    </w:pPr>
    <w:rPr>
      <w:rFonts w:ascii="Arial Black" w:eastAsiaTheme="minorEastAsia" w:hAnsi="Arial Black" w:cs="Times New Roman"/>
      <w:lang w:val="en-US"/>
    </w:rPr>
  </w:style>
  <w:style w:type="paragraph" w:customStyle="1" w:styleId="Extract-VerseorPoetryextv">
    <w:name w:val="Extract - Verse or Poetry (extv)"/>
    <w:rsid w:val="004C1B59"/>
    <w:pPr>
      <w:widowControl w:val="0"/>
      <w:pBdr>
        <w:left w:val="single" w:sz="48" w:space="31" w:color="FF8000"/>
      </w:pBdr>
      <w:spacing w:after="0" w:line="480" w:lineRule="auto"/>
      <w:ind w:left="1080" w:right="720" w:hanging="360"/>
    </w:pPr>
    <w:rPr>
      <w:rFonts w:ascii="Times New Roman" w:eastAsiaTheme="minorEastAsia" w:hAnsi="Times New Roman" w:cs="Times New Roman"/>
      <w:sz w:val="24"/>
      <w:lang w:val="en-US"/>
    </w:rPr>
  </w:style>
  <w:style w:type="paragraph" w:customStyle="1" w:styleId="Extract-Noteextn">
    <w:name w:val="Extract - Note (extn)"/>
    <w:rsid w:val="004C1B59"/>
    <w:pPr>
      <w:widowControl w:val="0"/>
      <w:pBdr>
        <w:left w:val="thinThickLargeGap" w:sz="36" w:space="31" w:color="FF8000"/>
      </w:pBdr>
      <w:spacing w:before="120" w:after="0" w:line="360" w:lineRule="auto"/>
      <w:ind w:left="540" w:right="540"/>
    </w:pPr>
    <w:rPr>
      <w:rFonts w:ascii="Times New Roman" w:eastAsiaTheme="minorEastAsia" w:hAnsi="Times New Roman" w:cs="Times New Roman"/>
      <w:sz w:val="20"/>
      <w:lang w:val="en-US"/>
    </w:rPr>
  </w:style>
  <w:style w:type="paragraph" w:customStyle="1" w:styleId="Extract-NoteHeadextnh">
    <w:name w:val="Extract - Note Head (extnh)"/>
    <w:rsid w:val="004C1B59"/>
    <w:pPr>
      <w:widowControl w:val="0"/>
      <w:pBdr>
        <w:left w:val="thickThinLargeGap" w:sz="36" w:space="31" w:color="FF8000"/>
      </w:pBdr>
      <w:spacing w:before="120" w:after="0" w:line="360" w:lineRule="auto"/>
      <w:ind w:left="540" w:right="540"/>
    </w:pPr>
    <w:rPr>
      <w:rFonts w:ascii="Arial" w:eastAsiaTheme="minorEastAsia" w:hAnsi="Arial" w:cs="Arial"/>
      <w:sz w:val="18"/>
      <w:lang w:val="en-US"/>
    </w:rPr>
  </w:style>
  <w:style w:type="paragraph" w:customStyle="1" w:styleId="Extract-Headlineexthl">
    <w:name w:val="Extract - Headline (exthl)"/>
    <w:rsid w:val="004C1B59"/>
    <w:pPr>
      <w:widowControl w:val="0"/>
      <w:pBdr>
        <w:left w:val="triple" w:sz="12" w:space="31" w:color="FF8000"/>
      </w:pBdr>
      <w:spacing w:after="0" w:line="480" w:lineRule="auto"/>
      <w:ind w:left="540" w:right="540"/>
      <w:jc w:val="center"/>
    </w:pPr>
    <w:rPr>
      <w:rFonts w:ascii="Arial Black" w:eastAsiaTheme="minorEastAsia" w:hAnsi="Arial Black" w:cs="Times New Roman"/>
      <w:lang w:val="en-US"/>
    </w:rPr>
  </w:style>
  <w:style w:type="paragraph" w:customStyle="1" w:styleId="Extract-Emailextem">
    <w:name w:val="Extract - Email (extem)"/>
    <w:rsid w:val="004C1B59"/>
    <w:pPr>
      <w:widowControl w:val="0"/>
      <w:pBdr>
        <w:left w:val="wave" w:sz="12" w:space="31" w:color="FF8000"/>
      </w:pBdr>
      <w:spacing w:after="120" w:line="360" w:lineRule="auto"/>
      <w:ind w:left="547" w:right="547"/>
    </w:pPr>
    <w:rPr>
      <w:rFonts w:ascii="Courier New" w:eastAsiaTheme="minorEastAsia" w:hAnsi="Courier New" w:cs="Times New Roman"/>
      <w:sz w:val="24"/>
      <w:lang w:val="en-US"/>
    </w:rPr>
  </w:style>
  <w:style w:type="paragraph" w:customStyle="1" w:styleId="Extract-EmailHeadingemh">
    <w:name w:val="Extract - Email Heading (emh)"/>
    <w:rsid w:val="004C1B59"/>
    <w:pPr>
      <w:widowControl w:val="0"/>
      <w:pBdr>
        <w:left w:val="doubleWave" w:sz="6" w:space="31" w:color="FF8000"/>
      </w:pBdr>
      <w:spacing w:after="0" w:line="360" w:lineRule="auto"/>
      <w:ind w:left="540" w:right="540"/>
    </w:pPr>
    <w:rPr>
      <w:rFonts w:ascii="Arial" w:eastAsiaTheme="minorEastAsia" w:hAnsi="Arial" w:cs="Arial"/>
      <w:sz w:val="20"/>
      <w:lang w:val="en-US"/>
    </w:rPr>
  </w:style>
  <w:style w:type="paragraph" w:customStyle="1" w:styleId="Extract-Websiteextws">
    <w:name w:val="Extract - Website (extws)"/>
    <w:rsid w:val="004C1B59"/>
    <w:pPr>
      <w:widowControl w:val="0"/>
      <w:pBdr>
        <w:left w:val="single" w:sz="18" w:space="31" w:color="FF8000"/>
      </w:pBdr>
      <w:spacing w:after="0" w:line="360" w:lineRule="auto"/>
      <w:ind w:left="540" w:right="540"/>
    </w:pPr>
    <w:rPr>
      <w:rFonts w:ascii="Courier New" w:eastAsiaTheme="minorEastAsia" w:hAnsi="Courier New" w:cs="Times New Roman"/>
      <w:sz w:val="24"/>
      <w:lang w:val="en-US"/>
    </w:rPr>
  </w:style>
  <w:style w:type="paragraph" w:customStyle="1" w:styleId="Extract-SongLyricextsl">
    <w:name w:val="Extract - Song Lyric (extsl)"/>
    <w:rsid w:val="004C1B59"/>
    <w:pPr>
      <w:widowControl w:val="0"/>
      <w:pBdr>
        <w:left w:val="double" w:sz="18" w:space="31" w:color="FF8000"/>
      </w:pBdr>
      <w:spacing w:after="0" w:line="480" w:lineRule="auto"/>
      <w:ind w:left="1440" w:right="720" w:hanging="720"/>
    </w:pPr>
    <w:rPr>
      <w:rFonts w:ascii="Arial" w:eastAsiaTheme="minorEastAsia" w:hAnsi="Arial" w:cs="Arial"/>
      <w:lang w:val="en-US"/>
    </w:rPr>
  </w:style>
  <w:style w:type="paragraph" w:customStyle="1" w:styleId="Extract-BusinessCardextbc">
    <w:name w:val="Extract - Business Card (extbc)"/>
    <w:rsid w:val="004C1B59"/>
    <w:pPr>
      <w:widowControl w:val="0"/>
      <w:pBdr>
        <w:left w:val="double" w:sz="6" w:space="31" w:color="FF8000"/>
      </w:pBdr>
      <w:spacing w:after="0" w:line="480" w:lineRule="auto"/>
      <w:ind w:left="540" w:right="540"/>
    </w:pPr>
    <w:rPr>
      <w:rFonts w:ascii="Arial" w:eastAsiaTheme="minorEastAsia" w:hAnsi="Arial" w:cs="Arial"/>
      <w:sz w:val="24"/>
      <w:lang w:val="en-US"/>
    </w:rPr>
  </w:style>
  <w:style w:type="paragraph" w:customStyle="1" w:styleId="Extract-Telegramtel">
    <w:name w:val="Extract - Telegram (tel)"/>
    <w:basedOn w:val="Extract-Emailextem"/>
    <w:rsid w:val="004C1B59"/>
  </w:style>
  <w:style w:type="paragraph" w:customStyle="1" w:styleId="Extract-Inscriptionins">
    <w:name w:val="Extract - Inscription (ins)"/>
    <w:basedOn w:val="Extractext"/>
    <w:rsid w:val="004C1B59"/>
    <w:pPr>
      <w:ind w:right="360" w:firstLine="0"/>
    </w:pPr>
    <w:rPr>
      <w:rFonts w:ascii="Arial Narrow" w:hAnsi="Arial Narrow"/>
    </w:rPr>
  </w:style>
  <w:style w:type="paragraph" w:customStyle="1" w:styleId="Extract-ScheduleofEventssch">
    <w:name w:val="Extract - Schedule of Events (sch)"/>
    <w:rsid w:val="004C1B59"/>
    <w:pPr>
      <w:widowControl w:val="0"/>
      <w:pBdr>
        <w:left w:val="single" w:sz="8" w:space="31" w:color="FF8000"/>
      </w:pBdr>
      <w:spacing w:before="120" w:after="0" w:line="480" w:lineRule="auto"/>
      <w:ind w:left="540" w:right="360"/>
    </w:pPr>
    <w:rPr>
      <w:rFonts w:ascii="Times New Roman" w:eastAsiaTheme="minorEastAsia" w:hAnsi="Times New Roman" w:cs="Times New Roman"/>
      <w:sz w:val="24"/>
      <w:lang w:val="en-US"/>
    </w:rPr>
  </w:style>
  <w:style w:type="paragraph" w:customStyle="1" w:styleId="EpigraphinText-non-versetepi">
    <w:name w:val="Epigraph in Text - non-verse (tepi)"/>
    <w:rsid w:val="004C1B59"/>
    <w:pPr>
      <w:widowControl w:val="0"/>
      <w:pBdr>
        <w:left w:val="dotted" w:sz="48" w:space="31" w:color="FF8000"/>
      </w:pBdr>
      <w:spacing w:before="240" w:after="240" w:line="360" w:lineRule="auto"/>
      <w:ind w:left="720" w:right="720"/>
    </w:pPr>
    <w:rPr>
      <w:rFonts w:ascii="Arial" w:eastAsiaTheme="minorEastAsia" w:hAnsi="Arial" w:cs="Arial"/>
      <w:sz w:val="24"/>
      <w:szCs w:val="24"/>
      <w:lang w:val="en-US"/>
    </w:rPr>
  </w:style>
  <w:style w:type="paragraph" w:customStyle="1" w:styleId="EpigraphinText-versetepiv">
    <w:name w:val="Epigraph in Text - verse (tepiv)"/>
    <w:rsid w:val="004C1B59"/>
    <w:pPr>
      <w:widowControl w:val="0"/>
      <w:pBdr>
        <w:left w:val="triple" w:sz="12" w:space="31" w:color="FF8000"/>
      </w:pBdr>
      <w:spacing w:after="0" w:line="480" w:lineRule="auto"/>
      <w:ind w:left="1080" w:right="720" w:hanging="360"/>
    </w:pPr>
    <w:rPr>
      <w:rFonts w:ascii="Arial" w:eastAsiaTheme="minorEastAsia" w:hAnsi="Arial" w:cs="Arial"/>
      <w:sz w:val="24"/>
      <w:szCs w:val="24"/>
      <w:lang w:val="en-US"/>
    </w:rPr>
  </w:style>
  <w:style w:type="paragraph" w:customStyle="1" w:styleId="EpigraphinText-Sourceteps">
    <w:name w:val="Epigraph in Text - Source (teps)"/>
    <w:rsid w:val="004C1B59"/>
    <w:pPr>
      <w:widowControl w:val="0"/>
      <w:pBdr>
        <w:left w:val="wave" w:sz="12" w:space="31" w:color="FF8000"/>
      </w:pBdr>
      <w:spacing w:after="0" w:line="480" w:lineRule="auto"/>
      <w:ind w:left="720" w:right="720"/>
      <w:jc w:val="right"/>
    </w:pPr>
    <w:rPr>
      <w:rFonts w:ascii="Times New Roman" w:eastAsiaTheme="minorEastAsia" w:hAnsi="Times New Roman" w:cs="Times New Roman"/>
      <w:sz w:val="24"/>
      <w:szCs w:val="24"/>
      <w:lang w:val="en-US"/>
    </w:rPr>
  </w:style>
  <w:style w:type="paragraph" w:customStyle="1" w:styleId="LetterExtGeneralextl">
    <w:name w:val="Letter Ext General (extl)"/>
    <w:basedOn w:val="Normal"/>
    <w:rsid w:val="004C1B59"/>
    <w:pPr>
      <w:pBdr>
        <w:left w:val="dotted" w:sz="48" w:space="31" w:color="FF0000"/>
      </w:pBdr>
      <w:spacing w:line="480" w:lineRule="auto"/>
      <w:ind w:left="547" w:right="547"/>
    </w:pPr>
    <w:rPr>
      <w:rFonts w:ascii="Arial Narrow" w:hAnsi="Arial Narrow"/>
    </w:rPr>
  </w:style>
  <w:style w:type="paragraph" w:customStyle="1" w:styleId="LetterExtHeadnotehn">
    <w:name w:val="Letter Ext Headnote (hn)"/>
    <w:rsid w:val="004C1B59"/>
    <w:pPr>
      <w:widowControl w:val="0"/>
      <w:pBdr>
        <w:left w:val="thinThickLargeGap" w:sz="36" w:space="31" w:color="FF0000"/>
      </w:pBdr>
      <w:spacing w:after="0" w:line="480" w:lineRule="auto"/>
      <w:ind w:left="540" w:right="540"/>
      <w:jc w:val="center"/>
    </w:pPr>
    <w:rPr>
      <w:rFonts w:ascii="Arial Narrow" w:eastAsiaTheme="minorEastAsia" w:hAnsi="Arial Narrow" w:cs="Times New Roman"/>
      <w:sz w:val="24"/>
      <w:szCs w:val="24"/>
      <w:lang w:val="en-US"/>
    </w:rPr>
  </w:style>
  <w:style w:type="paragraph" w:customStyle="1" w:styleId="LetterExtDatelineldl">
    <w:name w:val="Letter Ext Dateline (ldl)"/>
    <w:rsid w:val="004C1B59"/>
    <w:pPr>
      <w:widowControl w:val="0"/>
      <w:pBdr>
        <w:left w:val="wave" w:sz="12" w:space="31" w:color="FF0000"/>
      </w:pBdr>
      <w:spacing w:after="0" w:line="480" w:lineRule="auto"/>
      <w:ind w:left="540" w:right="540"/>
      <w:jc w:val="right"/>
    </w:pPr>
    <w:rPr>
      <w:rFonts w:ascii="Arial Narrow" w:eastAsiaTheme="minorEastAsia" w:hAnsi="Arial Narrow" w:cs="Times New Roman"/>
      <w:sz w:val="24"/>
      <w:szCs w:val="24"/>
      <w:lang w:val="en-US"/>
    </w:rPr>
  </w:style>
  <w:style w:type="paragraph" w:customStyle="1" w:styleId="LetterExtAddressladd">
    <w:name w:val="Letter Ext Address (ladd)"/>
    <w:rsid w:val="004C1B59"/>
    <w:pPr>
      <w:widowControl w:val="0"/>
      <w:pBdr>
        <w:left w:val="thickThinLargeGap" w:sz="36" w:space="31" w:color="FF0000"/>
      </w:pBdr>
      <w:spacing w:after="0" w:line="480" w:lineRule="auto"/>
      <w:ind w:left="540" w:right="540" w:firstLine="720"/>
    </w:pPr>
    <w:rPr>
      <w:rFonts w:ascii="Arial Narrow" w:eastAsiaTheme="minorEastAsia" w:hAnsi="Arial Narrow" w:cs="Arial"/>
      <w:lang w:val="en-US"/>
    </w:rPr>
  </w:style>
  <w:style w:type="paragraph" w:customStyle="1" w:styleId="LetterExtSalutationlsa">
    <w:name w:val="Letter Ext Salutation (lsa)"/>
    <w:rsid w:val="004C1B59"/>
    <w:pPr>
      <w:widowControl w:val="0"/>
      <w:pBdr>
        <w:left w:val="doubleWave" w:sz="6" w:space="31" w:color="FF0000"/>
      </w:pBdr>
      <w:spacing w:after="0" w:line="480" w:lineRule="auto"/>
      <w:ind w:left="547" w:right="547" w:firstLine="720"/>
    </w:pPr>
    <w:rPr>
      <w:rFonts w:ascii="Arial Narrow" w:eastAsiaTheme="minorEastAsia" w:hAnsi="Arial Narrow" w:cs="Times New Roman"/>
      <w:sz w:val="24"/>
      <w:szCs w:val="24"/>
      <w:lang w:val="en-US"/>
    </w:rPr>
  </w:style>
  <w:style w:type="paragraph" w:customStyle="1" w:styleId="LetterExtBodyTextltx">
    <w:name w:val="Letter Ext Body Text (ltx)"/>
    <w:rsid w:val="004C1B59"/>
    <w:pPr>
      <w:widowControl w:val="0"/>
      <w:pBdr>
        <w:left w:val="single" w:sz="48" w:space="31" w:color="FF0000"/>
      </w:pBdr>
      <w:spacing w:after="0" w:line="480" w:lineRule="auto"/>
      <w:ind w:left="540" w:right="540" w:firstLine="720"/>
    </w:pPr>
    <w:rPr>
      <w:rFonts w:ascii="Arial Narrow" w:eastAsiaTheme="minorEastAsia" w:hAnsi="Arial Narrow" w:cs="Times New Roman"/>
      <w:iCs/>
      <w:sz w:val="24"/>
      <w:szCs w:val="24"/>
      <w:lang w:val="en-US"/>
    </w:rPr>
  </w:style>
  <w:style w:type="paragraph" w:customStyle="1" w:styleId="LetterExtBodyTextNo-Indentltx1">
    <w:name w:val="Letter Ext Body Text No-Indent (ltx1)"/>
    <w:rsid w:val="004C1B59"/>
    <w:pPr>
      <w:widowControl w:val="0"/>
      <w:pBdr>
        <w:left w:val="double" w:sz="18" w:space="31" w:color="FF0000"/>
      </w:pBdr>
      <w:spacing w:after="0" w:line="480" w:lineRule="auto"/>
      <w:ind w:left="540" w:right="540"/>
    </w:pPr>
    <w:rPr>
      <w:rFonts w:ascii="Arial Narrow" w:eastAsiaTheme="minorEastAsia" w:hAnsi="Arial Narrow" w:cs="Times New Roman"/>
      <w:sz w:val="24"/>
      <w:szCs w:val="24"/>
      <w:lang w:val="en-US"/>
    </w:rPr>
  </w:style>
  <w:style w:type="paragraph" w:customStyle="1" w:styleId="LetterExtClosinglcl">
    <w:name w:val="Letter Ext Closing (lcl)"/>
    <w:rsid w:val="004C1B59"/>
    <w:pPr>
      <w:widowControl w:val="0"/>
      <w:pBdr>
        <w:left w:val="triple" w:sz="12" w:space="31" w:color="FF0000"/>
      </w:pBdr>
      <w:spacing w:after="0" w:line="480" w:lineRule="auto"/>
      <w:ind w:left="540" w:right="540"/>
      <w:jc w:val="right"/>
    </w:pPr>
    <w:rPr>
      <w:rFonts w:ascii="Arial Narrow" w:eastAsiaTheme="minorEastAsia" w:hAnsi="Arial Narrow" w:cs="Times New Roman"/>
      <w:iCs/>
      <w:sz w:val="24"/>
      <w:szCs w:val="24"/>
      <w:lang w:val="en-US"/>
    </w:rPr>
  </w:style>
  <w:style w:type="paragraph" w:customStyle="1" w:styleId="LetterExtSignaturelsig">
    <w:name w:val="Letter Ext Signature (lsig)"/>
    <w:rsid w:val="004C1B59"/>
    <w:pPr>
      <w:widowControl w:val="0"/>
      <w:pBdr>
        <w:left w:val="dashSmallGap" w:sz="24" w:space="31" w:color="FF0000"/>
      </w:pBdr>
      <w:spacing w:after="0" w:line="480" w:lineRule="auto"/>
      <w:ind w:left="540" w:right="540"/>
      <w:jc w:val="right"/>
    </w:pPr>
    <w:rPr>
      <w:rFonts w:ascii="Arial Narrow" w:eastAsiaTheme="minorEastAsia" w:hAnsi="Arial Narrow" w:cs="Times New Roman"/>
      <w:sz w:val="24"/>
      <w:lang w:val="en-US"/>
    </w:rPr>
  </w:style>
  <w:style w:type="paragraph" w:customStyle="1" w:styleId="LetterExtPostscriptlps">
    <w:name w:val="Letter Ext Postscript (lps)"/>
    <w:rsid w:val="004C1B59"/>
    <w:pPr>
      <w:widowControl w:val="0"/>
      <w:pBdr>
        <w:left w:val="single" w:sz="24" w:space="31" w:color="FF0000"/>
      </w:pBdr>
      <w:spacing w:after="0" w:line="480" w:lineRule="auto"/>
      <w:ind w:left="540" w:right="540"/>
    </w:pPr>
    <w:rPr>
      <w:rFonts w:ascii="Arial Narrow" w:eastAsiaTheme="minorEastAsia" w:hAnsi="Arial Narrow" w:cs="Times New Roman"/>
      <w:sz w:val="24"/>
      <w:lang w:val="en-US"/>
    </w:rPr>
  </w:style>
  <w:style w:type="paragraph" w:customStyle="1" w:styleId="ScreenplayExtractsp">
    <w:name w:val="Screenplay Extract (sp)"/>
    <w:rsid w:val="004C1B59"/>
    <w:pPr>
      <w:widowControl w:val="0"/>
      <w:pBdr>
        <w:left w:val="triple" w:sz="12" w:space="4" w:color="66FF66"/>
      </w:pBdr>
      <w:spacing w:after="0" w:line="480" w:lineRule="auto"/>
      <w:ind w:left="2880" w:right="2880"/>
    </w:pPr>
    <w:rPr>
      <w:rFonts w:ascii="Courier New" w:eastAsiaTheme="minorEastAsia" w:hAnsi="Courier New" w:cs="Times New Roman"/>
      <w:sz w:val="24"/>
      <w:szCs w:val="24"/>
      <w:lang w:val="en-US"/>
    </w:rPr>
  </w:style>
  <w:style w:type="paragraph" w:customStyle="1" w:styleId="ScreenplayHeadsph">
    <w:name w:val="Screenplay Head (sph)"/>
    <w:rsid w:val="004C1B59"/>
    <w:pPr>
      <w:widowControl w:val="0"/>
      <w:pBdr>
        <w:left w:val="single" w:sz="48" w:space="4" w:color="66FF66"/>
      </w:pBdr>
      <w:spacing w:after="0" w:line="480" w:lineRule="auto"/>
      <w:jc w:val="center"/>
    </w:pPr>
    <w:rPr>
      <w:rFonts w:ascii="Arial" w:eastAsiaTheme="minorEastAsia" w:hAnsi="Arial" w:cs="Arial"/>
      <w:sz w:val="28"/>
      <w:szCs w:val="28"/>
      <w:lang w:val="en-US"/>
    </w:rPr>
  </w:style>
  <w:style w:type="paragraph" w:customStyle="1" w:styleId="ScreenplaySubheadspsh">
    <w:name w:val="Screenplay Subhead (spsh)"/>
    <w:rsid w:val="004C1B59"/>
    <w:pPr>
      <w:widowControl w:val="0"/>
      <w:pBdr>
        <w:left w:val="dotted" w:sz="48" w:space="4" w:color="66FF66"/>
      </w:pBdr>
      <w:spacing w:after="0" w:line="480" w:lineRule="auto"/>
      <w:jc w:val="center"/>
    </w:pPr>
    <w:rPr>
      <w:rFonts w:ascii="Arial" w:eastAsiaTheme="minorEastAsia" w:hAnsi="Arial" w:cs="Arial"/>
      <w:sz w:val="24"/>
      <w:szCs w:val="24"/>
      <w:lang w:val="en-US"/>
    </w:rPr>
  </w:style>
  <w:style w:type="paragraph" w:customStyle="1" w:styleId="ScreenplayTextsptx">
    <w:name w:val="Screenplay Text (sptx)"/>
    <w:basedOn w:val="Normal"/>
    <w:rsid w:val="004C1B59"/>
    <w:pPr>
      <w:pBdr>
        <w:left w:val="wave" w:sz="12" w:space="4" w:color="66FF66"/>
      </w:pBdr>
      <w:spacing w:line="480" w:lineRule="auto"/>
      <w:ind w:left="2160" w:right="2160" w:firstLine="360"/>
    </w:pPr>
    <w:rPr>
      <w:rFonts w:ascii="Courier New" w:hAnsi="Courier New"/>
    </w:rPr>
  </w:style>
  <w:style w:type="paragraph" w:customStyle="1" w:styleId="ScreenplayTextNo-Indentsptx1">
    <w:name w:val="Screenplay Text No-Indent (sptx1)"/>
    <w:rsid w:val="004C1B59"/>
    <w:pPr>
      <w:widowControl w:val="0"/>
      <w:pBdr>
        <w:left w:val="doubleWave" w:sz="6" w:space="4" w:color="66FF66"/>
      </w:pBdr>
      <w:spacing w:after="0" w:line="480" w:lineRule="auto"/>
      <w:ind w:left="2160"/>
    </w:pPr>
    <w:rPr>
      <w:rFonts w:ascii="Courier New" w:eastAsiaTheme="minorEastAsia" w:hAnsi="Courier New" w:cs="Times New Roman"/>
      <w:sz w:val="24"/>
      <w:szCs w:val="24"/>
      <w:lang w:val="en-US"/>
    </w:rPr>
  </w:style>
  <w:style w:type="paragraph" w:customStyle="1" w:styleId="ScreenplayStageDirectionssd">
    <w:name w:val="Screenplay Stage Directions (sd)"/>
    <w:rsid w:val="004C1B59"/>
    <w:pPr>
      <w:widowControl w:val="0"/>
      <w:pBdr>
        <w:left w:val="dashSmallGap" w:sz="24" w:space="4" w:color="66FF66"/>
      </w:pBdr>
      <w:spacing w:after="120" w:line="480" w:lineRule="auto"/>
      <w:ind w:left="2160"/>
    </w:pPr>
    <w:rPr>
      <w:rFonts w:ascii="Arial Narrow" w:eastAsiaTheme="minorEastAsia" w:hAnsi="Arial Narrow" w:cs="Times New Roman"/>
      <w:sz w:val="24"/>
      <w:szCs w:val="24"/>
      <w:lang w:val="en-US"/>
    </w:rPr>
  </w:style>
  <w:style w:type="paragraph" w:customStyle="1" w:styleId="ScreenplaySpeakers">
    <w:name w:val="Screenplay Speaker (s)"/>
    <w:rsid w:val="004C1B59"/>
    <w:pPr>
      <w:widowControl w:val="0"/>
      <w:pBdr>
        <w:left w:val="double" w:sz="18" w:space="4" w:color="66FF66"/>
      </w:pBdr>
      <w:spacing w:before="240" w:after="0" w:line="480" w:lineRule="auto"/>
      <w:jc w:val="center"/>
    </w:pPr>
    <w:rPr>
      <w:rFonts w:ascii="Courier New" w:eastAsiaTheme="minorEastAsia" w:hAnsi="Courier New" w:cs="Times New Roman"/>
      <w:sz w:val="24"/>
      <w:szCs w:val="24"/>
      <w:lang w:val="en-US"/>
    </w:rPr>
  </w:style>
  <w:style w:type="paragraph" w:customStyle="1" w:styleId="ScreenplayDramatisPersonaedp">
    <w:name w:val="Screenplay Dramatis Personae (dp)"/>
    <w:basedOn w:val="Normal"/>
    <w:rsid w:val="004C1B59"/>
    <w:pPr>
      <w:pBdr>
        <w:left w:val="single" w:sz="24" w:space="4" w:color="66FF66"/>
      </w:pBdr>
      <w:spacing w:line="480" w:lineRule="auto"/>
    </w:pPr>
    <w:rPr>
      <w:rFonts w:ascii="Courier New" w:hAnsi="Courier New"/>
    </w:rPr>
  </w:style>
  <w:style w:type="paragraph" w:customStyle="1" w:styleId="PoemTitlevt">
    <w:name w:val="Poem Title (vt)"/>
    <w:basedOn w:val="Normal"/>
    <w:rsid w:val="004C1B59"/>
    <w:pPr>
      <w:pBdr>
        <w:left w:val="double" w:sz="18" w:space="4" w:color="00FFFF"/>
      </w:pBdr>
      <w:spacing w:line="480" w:lineRule="auto"/>
      <w:jc w:val="center"/>
      <w:outlineLvl w:val="1"/>
    </w:pPr>
    <w:rPr>
      <w:rFonts w:ascii="Arial Black" w:hAnsi="Arial Black"/>
      <w:sz w:val="36"/>
      <w:szCs w:val="36"/>
    </w:rPr>
  </w:style>
  <w:style w:type="paragraph" w:customStyle="1" w:styleId="PoemSubtitlevst">
    <w:name w:val="Poem Subtitle (vst)"/>
    <w:basedOn w:val="Normal"/>
    <w:rsid w:val="004C1B59"/>
    <w:pPr>
      <w:pBdr>
        <w:left w:val="triple" w:sz="12" w:space="4" w:color="00FFFF"/>
      </w:pBdr>
      <w:spacing w:line="480" w:lineRule="auto"/>
      <w:jc w:val="center"/>
    </w:pPr>
    <w:rPr>
      <w:rFonts w:ascii="Arial" w:hAnsi="Arial"/>
      <w:sz w:val="32"/>
      <w:szCs w:val="36"/>
    </w:rPr>
  </w:style>
  <w:style w:type="paragraph" w:customStyle="1" w:styleId="PoemLevel-1Subheadvh1">
    <w:name w:val="Poem Level-1 Subhead (vh1)"/>
    <w:rsid w:val="004C1B59"/>
    <w:pPr>
      <w:widowControl w:val="0"/>
      <w:pBdr>
        <w:left w:val="thinThickLargeGap" w:sz="36" w:space="4" w:color="00FFFF"/>
      </w:pBdr>
      <w:spacing w:before="360" w:after="0" w:line="480" w:lineRule="auto"/>
    </w:pPr>
    <w:rPr>
      <w:rFonts w:ascii="Arial Black" w:eastAsiaTheme="minorEastAsia" w:hAnsi="Arial Black" w:cs="Times New Roman"/>
      <w:sz w:val="32"/>
      <w:szCs w:val="32"/>
      <w:lang w:val="en-US"/>
    </w:rPr>
  </w:style>
  <w:style w:type="paragraph" w:customStyle="1" w:styleId="PoemLevel-2Subheadvh2">
    <w:name w:val="Poem Level-2 Subhead (vh2)"/>
    <w:rsid w:val="004C1B59"/>
    <w:pPr>
      <w:widowControl w:val="0"/>
      <w:pBdr>
        <w:left w:val="thickThinLargeGap" w:sz="36" w:space="4" w:color="00FFFF"/>
      </w:pBdr>
      <w:spacing w:before="360" w:after="0" w:line="480" w:lineRule="auto"/>
    </w:pPr>
    <w:rPr>
      <w:rFonts w:ascii="Arial" w:eastAsiaTheme="minorEastAsia" w:hAnsi="Arial" w:cs="Arial"/>
      <w:sz w:val="32"/>
      <w:szCs w:val="24"/>
      <w:lang w:val="en-US"/>
    </w:rPr>
  </w:style>
  <w:style w:type="paragraph" w:customStyle="1" w:styleId="PoemLevel-3Subheadvh3">
    <w:name w:val="Poem Level-3 Subhead (vh3)"/>
    <w:rsid w:val="004C1B59"/>
    <w:pPr>
      <w:widowControl w:val="0"/>
      <w:pBdr>
        <w:left w:val="wave" w:sz="12" w:space="4" w:color="00FFFF"/>
      </w:pBdr>
      <w:spacing w:before="360" w:after="0" w:line="480" w:lineRule="auto"/>
    </w:pPr>
    <w:rPr>
      <w:rFonts w:ascii="Arial Black" w:eastAsiaTheme="minorEastAsia" w:hAnsi="Arial Black" w:cs="Times New Roman"/>
      <w:sz w:val="28"/>
      <w:szCs w:val="28"/>
      <w:lang w:val="en-US"/>
    </w:rPr>
  </w:style>
  <w:style w:type="paragraph" w:customStyle="1" w:styleId="PoemLevel-4Subheadvh4">
    <w:name w:val="Poem Level-4 Subhead (vh4)"/>
    <w:rsid w:val="004C1B59"/>
    <w:pPr>
      <w:widowControl w:val="0"/>
      <w:pBdr>
        <w:left w:val="doubleWave" w:sz="6" w:space="4" w:color="00FFFF"/>
      </w:pBdr>
      <w:spacing w:before="360" w:after="0" w:line="480" w:lineRule="auto"/>
    </w:pPr>
    <w:rPr>
      <w:rFonts w:ascii="Arial" w:eastAsiaTheme="minorEastAsia" w:hAnsi="Arial" w:cs="Arial"/>
      <w:sz w:val="28"/>
      <w:szCs w:val="28"/>
      <w:lang w:val="en-US"/>
    </w:rPr>
  </w:style>
  <w:style w:type="paragraph" w:customStyle="1" w:styleId="PoemLevel-5Subheadvh5">
    <w:name w:val="Poem Level-5 Subhead (vh5)"/>
    <w:rsid w:val="004C1B59"/>
    <w:pPr>
      <w:widowControl w:val="0"/>
      <w:pBdr>
        <w:left w:val="single" w:sz="24" w:space="4" w:color="00FFFF"/>
      </w:pBdr>
      <w:spacing w:before="360" w:after="0" w:line="480" w:lineRule="auto"/>
    </w:pPr>
    <w:rPr>
      <w:rFonts w:ascii="Arial Black" w:eastAsiaTheme="minorEastAsia" w:hAnsi="Arial Black" w:cs="Times New Roman"/>
      <w:sz w:val="24"/>
      <w:szCs w:val="24"/>
      <w:lang w:val="en-US"/>
    </w:rPr>
  </w:style>
  <w:style w:type="paragraph" w:customStyle="1" w:styleId="PoemNumericSubheadsvhn">
    <w:name w:val="Poem Numeric Subheads (vhn)"/>
    <w:basedOn w:val="Normal"/>
    <w:rsid w:val="004C1B59"/>
    <w:pPr>
      <w:pBdr>
        <w:left w:val="double" w:sz="6" w:space="4" w:color="00FFFF"/>
      </w:pBdr>
      <w:spacing w:line="360" w:lineRule="auto"/>
    </w:pPr>
    <w:rPr>
      <w:rFonts w:ascii="Arial Narrow" w:hAnsi="Arial Narrow" w:cs="Arial"/>
      <w:sz w:val="28"/>
      <w:szCs w:val="28"/>
    </w:rPr>
  </w:style>
  <w:style w:type="paragraph" w:customStyle="1" w:styleId="PoemEpigraph-non-versevepi">
    <w:name w:val="Poem Epigraph - non-verse (vepi)"/>
    <w:rsid w:val="004C1B59"/>
    <w:pPr>
      <w:widowControl w:val="0"/>
      <w:pBdr>
        <w:left w:val="single" w:sz="8" w:space="31" w:color="00FFFF"/>
      </w:pBdr>
      <w:spacing w:before="240" w:after="240" w:line="360" w:lineRule="auto"/>
      <w:ind w:left="547" w:right="547"/>
    </w:pPr>
    <w:rPr>
      <w:rFonts w:ascii="Arial" w:eastAsiaTheme="minorEastAsia" w:hAnsi="Arial" w:cs="Arial"/>
      <w:sz w:val="24"/>
      <w:szCs w:val="24"/>
      <w:lang w:val="en-US"/>
    </w:rPr>
  </w:style>
  <w:style w:type="paragraph" w:customStyle="1" w:styleId="PoemEpigraph-versevepiv">
    <w:name w:val="Poem Epigraph - verse (vepiv)"/>
    <w:basedOn w:val="Normal"/>
    <w:rsid w:val="004C1B59"/>
    <w:pPr>
      <w:pBdr>
        <w:left w:val="dotted" w:sz="18" w:space="31" w:color="00FFFF"/>
      </w:pBdr>
      <w:spacing w:after="0" w:line="480" w:lineRule="auto"/>
      <w:ind w:left="1260" w:right="540" w:hanging="720"/>
    </w:pPr>
    <w:rPr>
      <w:rFonts w:ascii="Times New Roman" w:hAnsi="Times New Roman"/>
      <w:sz w:val="24"/>
    </w:rPr>
  </w:style>
  <w:style w:type="paragraph" w:customStyle="1" w:styleId="PoemEpigraphSourceveps">
    <w:name w:val="Poem Epigraph Source (veps)"/>
    <w:rsid w:val="004C1B59"/>
    <w:pPr>
      <w:widowControl w:val="0"/>
      <w:pBdr>
        <w:left w:val="dashSmallGap" w:sz="18" w:space="31" w:color="00FFFF"/>
      </w:pBdr>
      <w:spacing w:after="0" w:line="360" w:lineRule="auto"/>
      <w:ind w:left="540" w:right="540"/>
      <w:jc w:val="right"/>
    </w:pPr>
    <w:rPr>
      <w:rFonts w:ascii="Times New Roman" w:eastAsiaTheme="minorEastAsia" w:hAnsi="Times New Roman" w:cs="Times New Roman"/>
      <w:sz w:val="24"/>
      <w:szCs w:val="24"/>
      <w:lang w:val="en-US"/>
    </w:rPr>
  </w:style>
  <w:style w:type="paragraph" w:customStyle="1" w:styleId="PoemDatelinevdl">
    <w:name w:val="Poem Dateline (vdl)"/>
    <w:basedOn w:val="Normal"/>
    <w:rsid w:val="004C1B59"/>
    <w:pPr>
      <w:pBdr>
        <w:left w:val="single" w:sz="8" w:space="4" w:color="00FFFF"/>
      </w:pBdr>
      <w:spacing w:line="480" w:lineRule="auto"/>
    </w:pPr>
    <w:rPr>
      <w:rFonts w:ascii="Courier New" w:hAnsi="Courier New"/>
    </w:rPr>
  </w:style>
  <w:style w:type="paragraph" w:customStyle="1" w:styleId="PoemDedicationvded">
    <w:name w:val="Poem Dedication (vded)"/>
    <w:basedOn w:val="Normal"/>
    <w:rsid w:val="004C1B59"/>
    <w:pPr>
      <w:pBdr>
        <w:left w:val="single" w:sz="8" w:space="31" w:color="00FFFF"/>
      </w:pBdr>
      <w:spacing w:line="480" w:lineRule="auto"/>
      <w:ind w:left="720" w:right="720"/>
      <w:jc w:val="center"/>
    </w:pPr>
    <w:rPr>
      <w:rFonts w:ascii="Arial Narrow" w:hAnsi="Arial Narrow"/>
    </w:rPr>
  </w:style>
  <w:style w:type="paragraph" w:customStyle="1" w:styleId="VerseTextvtx">
    <w:name w:val="Verse Text (vtx)"/>
    <w:basedOn w:val="Normal"/>
    <w:rsid w:val="004C1B59"/>
    <w:pPr>
      <w:pBdr>
        <w:left w:val="single" w:sz="48" w:space="4" w:color="00FFFF"/>
      </w:pBdr>
      <w:spacing w:after="0" w:line="480" w:lineRule="auto"/>
      <w:ind w:left="360" w:hanging="360"/>
    </w:pPr>
    <w:rPr>
      <w:rFonts w:ascii="Times New Roman" w:hAnsi="Times New Roman"/>
      <w:sz w:val="24"/>
    </w:rPr>
  </w:style>
  <w:style w:type="paragraph" w:customStyle="1" w:styleId="VerseRun-inTextvrtx">
    <w:name w:val="Verse Run-in Text (vrtx)"/>
    <w:basedOn w:val="Normal"/>
    <w:rsid w:val="004C1B59"/>
    <w:pPr>
      <w:pBdr>
        <w:left w:val="dotted" w:sz="48" w:space="4" w:color="00FFFF"/>
      </w:pBdr>
      <w:spacing w:after="0" w:line="480" w:lineRule="auto"/>
      <w:ind w:firstLine="720"/>
    </w:pPr>
    <w:rPr>
      <w:rFonts w:ascii="Times New Roman" w:hAnsi="Times New Roman"/>
      <w:sz w:val="24"/>
    </w:rPr>
  </w:style>
  <w:style w:type="paragraph" w:customStyle="1" w:styleId="VerseRun-inTextNo-Indentvrtx1">
    <w:name w:val="Verse Run-in Text No-Indent (vrtx1)"/>
    <w:basedOn w:val="Normal"/>
    <w:rsid w:val="004C1B59"/>
    <w:pPr>
      <w:pBdr>
        <w:left w:val="dashSmallGap" w:sz="24" w:space="4" w:color="00FFFF"/>
      </w:pBdr>
      <w:spacing w:after="0" w:line="480" w:lineRule="auto"/>
    </w:pPr>
    <w:rPr>
      <w:rFonts w:ascii="Times New Roman" w:hAnsi="Times New Roman"/>
      <w:sz w:val="24"/>
    </w:rPr>
  </w:style>
  <w:style w:type="paragraph" w:customStyle="1" w:styleId="ListHeadlh">
    <w:name w:val="List Head (lh)"/>
    <w:basedOn w:val="Normal"/>
    <w:rsid w:val="004C1B59"/>
    <w:pPr>
      <w:pBdr>
        <w:left w:val="thinThickLargeGap" w:sz="36" w:space="31" w:color="0000FF"/>
      </w:pBdr>
      <w:spacing w:line="480" w:lineRule="auto"/>
      <w:ind w:left="540"/>
    </w:pPr>
    <w:rPr>
      <w:rFonts w:ascii="Arial Black" w:hAnsi="Arial Black"/>
    </w:rPr>
  </w:style>
  <w:style w:type="paragraph" w:customStyle="1" w:styleId="ListNumnl">
    <w:name w:val="List Num (nl)"/>
    <w:rsid w:val="004C1B59"/>
    <w:pPr>
      <w:widowControl w:val="0"/>
      <w:pBdr>
        <w:left w:val="single" w:sz="48" w:space="31" w:color="0000FF"/>
      </w:pBdr>
      <w:spacing w:after="0" w:line="480" w:lineRule="auto"/>
      <w:ind w:left="907" w:right="547" w:hanging="360"/>
    </w:pPr>
    <w:rPr>
      <w:rFonts w:ascii="Times New Roman" w:eastAsiaTheme="minorEastAsia" w:hAnsi="Times New Roman" w:cs="Times New Roman"/>
      <w:sz w:val="24"/>
      <w:szCs w:val="24"/>
      <w:lang w:val="en-US"/>
    </w:rPr>
  </w:style>
  <w:style w:type="paragraph" w:customStyle="1" w:styleId="ListNumSubentrynsl">
    <w:name w:val="List Num Subentry (nsl)"/>
    <w:rsid w:val="004C1B59"/>
    <w:pPr>
      <w:widowControl w:val="0"/>
      <w:pBdr>
        <w:left w:val="single" w:sz="48" w:space="31" w:color="0000FF"/>
      </w:pBdr>
      <w:spacing w:after="0" w:line="480" w:lineRule="auto"/>
      <w:ind w:left="1440" w:right="547" w:hanging="360"/>
    </w:pPr>
    <w:rPr>
      <w:rFonts w:ascii="Times New Roman" w:eastAsiaTheme="minorEastAsia" w:hAnsi="Times New Roman" w:cs="Times New Roman"/>
      <w:sz w:val="24"/>
      <w:szCs w:val="24"/>
      <w:lang w:val="en-US"/>
    </w:rPr>
  </w:style>
  <w:style w:type="paragraph" w:customStyle="1" w:styleId="ListAlphaal">
    <w:name w:val="List Alpha (al)"/>
    <w:rsid w:val="004C1B59"/>
    <w:pPr>
      <w:widowControl w:val="0"/>
      <w:pBdr>
        <w:left w:val="double" w:sz="18" w:space="31" w:color="0000FF"/>
      </w:pBdr>
      <w:spacing w:after="0" w:line="480" w:lineRule="auto"/>
      <w:ind w:left="907" w:right="547" w:hanging="360"/>
    </w:pPr>
    <w:rPr>
      <w:rFonts w:ascii="Times New Roman" w:eastAsiaTheme="minorEastAsia" w:hAnsi="Times New Roman" w:cs="Times New Roman"/>
      <w:sz w:val="24"/>
      <w:szCs w:val="24"/>
      <w:lang w:val="en-US"/>
    </w:rPr>
  </w:style>
  <w:style w:type="paragraph" w:customStyle="1" w:styleId="ListAlphaSubentryasl">
    <w:name w:val="List Alpha Subentry (asl)"/>
    <w:rsid w:val="004C1B59"/>
    <w:pPr>
      <w:widowControl w:val="0"/>
      <w:pBdr>
        <w:left w:val="double" w:sz="18" w:space="31" w:color="0000FF"/>
      </w:pBdr>
      <w:spacing w:after="0" w:line="480" w:lineRule="auto"/>
      <w:ind w:left="1080" w:right="540"/>
    </w:pPr>
    <w:rPr>
      <w:rFonts w:ascii="Times New Roman" w:eastAsiaTheme="minorEastAsia" w:hAnsi="Times New Roman" w:cs="Times New Roman"/>
      <w:sz w:val="24"/>
      <w:szCs w:val="24"/>
      <w:lang w:val="en-US"/>
    </w:rPr>
  </w:style>
  <w:style w:type="paragraph" w:customStyle="1" w:styleId="ListBulletbl">
    <w:name w:val="List Bullet (bl)"/>
    <w:rsid w:val="004C1B59"/>
    <w:pPr>
      <w:widowControl w:val="0"/>
      <w:numPr>
        <w:ilvl w:val="1"/>
        <w:numId w:val="4"/>
      </w:numPr>
      <w:pBdr>
        <w:left w:val="dotted" w:sz="48" w:space="31" w:color="0000FF"/>
      </w:pBdr>
      <w:spacing w:after="0" w:line="480" w:lineRule="auto"/>
      <w:ind w:left="907" w:right="547"/>
    </w:pPr>
    <w:rPr>
      <w:rFonts w:ascii="Times New Roman" w:eastAsiaTheme="minorEastAsia" w:hAnsi="Times New Roman" w:cs="Times New Roman"/>
      <w:sz w:val="24"/>
      <w:szCs w:val="24"/>
      <w:lang w:val="en-US"/>
    </w:rPr>
  </w:style>
  <w:style w:type="paragraph" w:customStyle="1" w:styleId="ListBulletSubentrybsl">
    <w:name w:val="List Bullet Subentry (bsl)"/>
    <w:rsid w:val="004C1B59"/>
    <w:pPr>
      <w:widowControl w:val="0"/>
      <w:numPr>
        <w:numId w:val="6"/>
      </w:numPr>
      <w:pBdr>
        <w:left w:val="dotted" w:sz="48" w:space="31" w:color="0000FF"/>
      </w:pBdr>
      <w:spacing w:after="0" w:line="480" w:lineRule="auto"/>
      <w:ind w:right="547"/>
    </w:pPr>
    <w:rPr>
      <w:rFonts w:ascii="Times New Roman" w:eastAsiaTheme="minorEastAsia" w:hAnsi="Times New Roman" w:cs="Times New Roman"/>
      <w:sz w:val="24"/>
      <w:szCs w:val="24"/>
      <w:lang w:val="en-US"/>
    </w:rPr>
  </w:style>
  <w:style w:type="paragraph" w:customStyle="1" w:styleId="ListUnnumul">
    <w:name w:val="List Unnum (ul)"/>
    <w:basedOn w:val="Normal"/>
    <w:rsid w:val="004C1B59"/>
    <w:pPr>
      <w:pBdr>
        <w:left w:val="triple" w:sz="12" w:space="31" w:color="0000FF"/>
      </w:pBdr>
      <w:spacing w:after="0" w:line="480" w:lineRule="auto"/>
      <w:ind w:left="907" w:right="547" w:hanging="360"/>
    </w:pPr>
    <w:rPr>
      <w:rFonts w:ascii="Times New Roman" w:hAnsi="Times New Roman"/>
      <w:sz w:val="24"/>
    </w:rPr>
  </w:style>
  <w:style w:type="paragraph" w:customStyle="1" w:styleId="ListUnnumSubentryusl">
    <w:name w:val="List Unnum Subentry (usl)"/>
    <w:rsid w:val="004C1B59"/>
    <w:pPr>
      <w:widowControl w:val="0"/>
      <w:pBdr>
        <w:left w:val="triple" w:sz="12" w:space="31" w:color="0000FF"/>
      </w:pBdr>
      <w:spacing w:after="0" w:line="480" w:lineRule="auto"/>
      <w:ind w:left="1440" w:right="540" w:hanging="360"/>
    </w:pPr>
    <w:rPr>
      <w:rFonts w:ascii="Times New Roman" w:eastAsiaTheme="minorEastAsia" w:hAnsi="Times New Roman" w:cs="Times New Roman"/>
      <w:sz w:val="24"/>
      <w:szCs w:val="24"/>
      <w:lang w:val="en-US"/>
    </w:rPr>
  </w:style>
  <w:style w:type="paragraph" w:customStyle="1" w:styleId="Checklistck">
    <w:name w:val="Checklist (ck)"/>
    <w:rsid w:val="004C1B59"/>
    <w:pPr>
      <w:widowControl w:val="0"/>
      <w:numPr>
        <w:ilvl w:val="1"/>
        <w:numId w:val="3"/>
      </w:numPr>
      <w:pBdr>
        <w:left w:val="thickThinLargeGap" w:sz="36" w:space="31" w:color="0000FF"/>
      </w:pBdr>
      <w:spacing w:after="0" w:line="480" w:lineRule="auto"/>
      <w:ind w:left="907" w:right="547"/>
    </w:pPr>
    <w:rPr>
      <w:rFonts w:ascii="Times New Roman" w:eastAsiaTheme="minorEastAsia" w:hAnsi="Times New Roman" w:cs="Times New Roman"/>
      <w:sz w:val="24"/>
      <w:szCs w:val="24"/>
      <w:lang w:val="en-US"/>
    </w:rPr>
  </w:style>
  <w:style w:type="paragraph" w:customStyle="1" w:styleId="ChecklistSubentrycksl">
    <w:name w:val="Checklist Subentry (cksl)"/>
    <w:rsid w:val="004C1B59"/>
    <w:pPr>
      <w:widowControl w:val="0"/>
      <w:numPr>
        <w:numId w:val="7"/>
      </w:numPr>
      <w:pBdr>
        <w:left w:val="thickThinLargeGap" w:sz="36" w:space="31" w:color="0000FF"/>
      </w:pBdr>
      <w:spacing w:after="0" w:line="480" w:lineRule="auto"/>
      <w:ind w:left="1440" w:right="547"/>
    </w:pPr>
    <w:rPr>
      <w:rFonts w:ascii="Times New Roman" w:eastAsiaTheme="minorEastAsia" w:hAnsi="Times New Roman" w:cs="Times New Roman"/>
      <w:sz w:val="24"/>
      <w:szCs w:val="24"/>
      <w:lang w:val="en-US"/>
    </w:rPr>
  </w:style>
  <w:style w:type="paragraph" w:customStyle="1" w:styleId="NumberedParagraphsnp">
    <w:name w:val="Numbered Paragraphs (np)"/>
    <w:rsid w:val="004C1B59"/>
    <w:pPr>
      <w:widowControl w:val="0"/>
      <w:pBdr>
        <w:left w:val="wave" w:sz="12" w:space="31" w:color="0000FF"/>
      </w:pBdr>
      <w:spacing w:before="120" w:after="0" w:line="480" w:lineRule="auto"/>
      <w:ind w:left="900" w:right="540" w:hanging="360"/>
    </w:pPr>
    <w:rPr>
      <w:rFonts w:ascii="Times New Roman" w:eastAsiaTheme="minorEastAsia" w:hAnsi="Times New Roman" w:cs="Times New Roman"/>
      <w:sz w:val="24"/>
      <w:szCs w:val="24"/>
      <w:lang w:val="en-US"/>
    </w:rPr>
  </w:style>
  <w:style w:type="paragraph" w:customStyle="1" w:styleId="BulletedParagraphsbp">
    <w:name w:val="Bulleted Paragraphs (bp)"/>
    <w:rsid w:val="004C1B59"/>
    <w:pPr>
      <w:widowControl w:val="0"/>
      <w:numPr>
        <w:numId w:val="8"/>
      </w:numPr>
      <w:pBdr>
        <w:left w:val="doubleWave" w:sz="6" w:space="31" w:color="0000FF"/>
      </w:pBdr>
      <w:spacing w:before="120" w:after="0" w:line="480" w:lineRule="auto"/>
      <w:ind w:left="900" w:right="547"/>
    </w:pPr>
    <w:rPr>
      <w:rFonts w:ascii="Times New Roman" w:eastAsiaTheme="minorEastAsia" w:hAnsi="Times New Roman" w:cs="Times New Roman"/>
      <w:sz w:val="24"/>
      <w:szCs w:val="24"/>
      <w:lang w:val="en-US"/>
    </w:rPr>
  </w:style>
  <w:style w:type="paragraph" w:customStyle="1" w:styleId="ColumnHeadch">
    <w:name w:val="Column Head (ch)"/>
    <w:basedOn w:val="Normal"/>
    <w:rsid w:val="004C1B59"/>
    <w:pPr>
      <w:pBdr>
        <w:left w:val="single" w:sz="24" w:space="31" w:color="0000FF"/>
      </w:pBdr>
      <w:spacing w:line="480" w:lineRule="auto"/>
      <w:ind w:left="540" w:right="2880"/>
    </w:pPr>
    <w:rPr>
      <w:rFonts w:ascii="Arial Black" w:hAnsi="Arial Black"/>
    </w:rPr>
  </w:style>
  <w:style w:type="paragraph" w:customStyle="1" w:styleId="ColumnTextcoltx">
    <w:name w:val="Column Text (coltx)"/>
    <w:basedOn w:val="Normal"/>
    <w:rsid w:val="004C1B59"/>
    <w:pPr>
      <w:pBdr>
        <w:left w:val="double" w:sz="12" w:space="4" w:color="0000FF"/>
      </w:pBdr>
      <w:spacing w:after="0" w:line="480" w:lineRule="auto"/>
      <w:ind w:right="4320" w:firstLine="720"/>
    </w:pPr>
    <w:rPr>
      <w:rFonts w:ascii="Times New Roman" w:hAnsi="Times New Roman"/>
      <w:sz w:val="24"/>
    </w:rPr>
  </w:style>
  <w:style w:type="paragraph" w:customStyle="1" w:styleId="ColumnTextNo-Indentcoltx1">
    <w:name w:val="Column Text No-Indent (coltx1)"/>
    <w:rsid w:val="004C1B59"/>
    <w:pPr>
      <w:widowControl w:val="0"/>
      <w:pBdr>
        <w:left w:val="triple" w:sz="6" w:space="4" w:color="0000FF"/>
      </w:pBdr>
      <w:spacing w:after="0" w:line="480" w:lineRule="auto"/>
      <w:ind w:right="4320"/>
    </w:pPr>
    <w:rPr>
      <w:rFonts w:ascii="Times New Roman" w:eastAsiaTheme="minorEastAsia" w:hAnsi="Times New Roman" w:cs="Times New Roman"/>
      <w:sz w:val="24"/>
      <w:szCs w:val="24"/>
      <w:lang w:val="en-US"/>
    </w:rPr>
  </w:style>
  <w:style w:type="paragraph" w:customStyle="1" w:styleId="Illustrationholderill">
    <w:name w:val="Illustration holder (ill)"/>
    <w:basedOn w:val="Normal"/>
    <w:rsid w:val="004C1B59"/>
    <w:pPr>
      <w:pBdr>
        <w:top w:val="single" w:sz="8" w:space="6" w:color="auto"/>
        <w:left w:val="single" w:sz="8" w:space="4" w:color="auto"/>
        <w:bottom w:val="single" w:sz="8" w:space="6" w:color="auto"/>
        <w:right w:val="single" w:sz="8" w:space="4" w:color="auto"/>
      </w:pBdr>
      <w:shd w:val="clear" w:color="auto" w:fill="800040"/>
      <w:spacing w:before="240" w:after="240"/>
    </w:pPr>
    <w:rPr>
      <w:rFonts w:ascii="Times New Roman" w:hAnsi="Times New Roman"/>
      <w:sz w:val="24"/>
    </w:rPr>
  </w:style>
  <w:style w:type="paragraph" w:customStyle="1" w:styleId="Captioncap">
    <w:name w:val="Caption (cap)"/>
    <w:basedOn w:val="Normal"/>
    <w:rsid w:val="004C1B59"/>
    <w:pPr>
      <w:pBdr>
        <w:left w:val="single" w:sz="48" w:space="4" w:color="800040"/>
      </w:pBdr>
      <w:spacing w:line="480" w:lineRule="auto"/>
    </w:pPr>
    <w:rPr>
      <w:rFonts w:ascii="Arial Black" w:hAnsi="Arial Black" w:cs="Arial"/>
      <w:sz w:val="20"/>
      <w:szCs w:val="20"/>
    </w:rPr>
  </w:style>
  <w:style w:type="paragraph" w:customStyle="1" w:styleId="IllustrationSourceis">
    <w:name w:val="Illustration Source (is)"/>
    <w:basedOn w:val="Normal"/>
    <w:rsid w:val="004C1B59"/>
    <w:pPr>
      <w:pBdr>
        <w:left w:val="double" w:sz="18" w:space="4" w:color="800040"/>
      </w:pBdr>
      <w:spacing w:line="480" w:lineRule="auto"/>
    </w:pPr>
    <w:rPr>
      <w:rFonts w:ascii="Arial" w:hAnsi="Arial" w:cs="Arial"/>
      <w:sz w:val="20"/>
      <w:szCs w:val="20"/>
    </w:rPr>
  </w:style>
  <w:style w:type="paragraph" w:customStyle="1" w:styleId="Menumenu">
    <w:name w:val="Menu (menu)"/>
    <w:basedOn w:val="Normal"/>
    <w:rsid w:val="004C1B59"/>
    <w:pPr>
      <w:pBdr>
        <w:left w:val="wave" w:sz="12" w:space="31" w:color="FFFF66"/>
      </w:pBdr>
      <w:spacing w:line="480" w:lineRule="auto"/>
      <w:ind w:left="540"/>
    </w:pPr>
    <w:rPr>
      <w:rFonts w:ascii="Arial" w:hAnsi="Arial"/>
    </w:rPr>
  </w:style>
  <w:style w:type="paragraph" w:customStyle="1" w:styleId="ChapterContentscc">
    <w:name w:val="Chapter Contents (cc)"/>
    <w:basedOn w:val="Normal"/>
    <w:rsid w:val="004C1B59"/>
    <w:pPr>
      <w:pBdr>
        <w:left w:val="doubleWave" w:sz="6" w:space="4" w:color="FFFF66"/>
      </w:pBdr>
      <w:spacing w:before="120"/>
    </w:pPr>
    <w:rPr>
      <w:rFonts w:ascii="Arial Narrow" w:hAnsi="Arial Narrow"/>
    </w:rPr>
  </w:style>
  <w:style w:type="paragraph" w:customStyle="1" w:styleId="RecipeHeadrh">
    <w:name w:val="Recipe Head (rh)"/>
    <w:rsid w:val="004C1B59"/>
    <w:pPr>
      <w:widowControl w:val="0"/>
      <w:pBdr>
        <w:left w:val="thinThickLargeGap" w:sz="36" w:space="4" w:color="80FF00"/>
      </w:pBdr>
      <w:spacing w:before="480" w:after="0" w:line="480" w:lineRule="auto"/>
      <w:jc w:val="center"/>
      <w:outlineLvl w:val="1"/>
    </w:pPr>
    <w:rPr>
      <w:rFonts w:ascii="Arial Black" w:eastAsiaTheme="minorEastAsia" w:hAnsi="Arial Black" w:cs="Times New Roman"/>
      <w:sz w:val="36"/>
      <w:szCs w:val="36"/>
      <w:lang w:val="en-US"/>
    </w:rPr>
  </w:style>
  <w:style w:type="paragraph" w:customStyle="1" w:styleId="RecipeSubheadrsh">
    <w:name w:val="Recipe Subhead (rsh)"/>
    <w:rsid w:val="004C1B59"/>
    <w:pPr>
      <w:widowControl w:val="0"/>
      <w:pBdr>
        <w:left w:val="thickThinLargeGap" w:sz="36" w:space="4" w:color="80FF00"/>
      </w:pBdr>
      <w:spacing w:after="0" w:line="480" w:lineRule="auto"/>
      <w:jc w:val="center"/>
    </w:pPr>
    <w:rPr>
      <w:rFonts w:ascii="Arial Narrow" w:eastAsiaTheme="minorEastAsia" w:hAnsi="Arial Narrow" w:cs="Times New Roman"/>
      <w:sz w:val="32"/>
      <w:szCs w:val="28"/>
      <w:lang w:val="en-US"/>
    </w:rPr>
  </w:style>
  <w:style w:type="paragraph" w:customStyle="1" w:styleId="RecipeLevel-1Subheadrh1">
    <w:name w:val="Recipe Level-1 Subhead (rh1)"/>
    <w:rsid w:val="004C1B59"/>
    <w:pPr>
      <w:widowControl w:val="0"/>
      <w:pBdr>
        <w:left w:val="wave" w:sz="12" w:space="4" w:color="80FF00"/>
      </w:pBdr>
      <w:spacing w:before="240" w:after="0" w:line="480" w:lineRule="auto"/>
      <w:outlineLvl w:val="2"/>
    </w:pPr>
    <w:rPr>
      <w:rFonts w:ascii="Arial Black" w:eastAsiaTheme="minorEastAsia" w:hAnsi="Arial Black" w:cs="Times New Roman"/>
      <w:sz w:val="32"/>
      <w:szCs w:val="32"/>
      <w:lang w:val="en-US"/>
    </w:rPr>
  </w:style>
  <w:style w:type="paragraph" w:customStyle="1" w:styleId="RecipeLevel-2Subheadrh2">
    <w:name w:val="Recipe Level-2 Subhead (rh2)"/>
    <w:rsid w:val="004C1B59"/>
    <w:pPr>
      <w:widowControl w:val="0"/>
      <w:pBdr>
        <w:left w:val="doubleWave" w:sz="6" w:space="4" w:color="80FF00"/>
      </w:pBdr>
      <w:spacing w:before="240" w:after="0" w:line="480" w:lineRule="auto"/>
      <w:outlineLvl w:val="3"/>
    </w:pPr>
    <w:rPr>
      <w:rFonts w:ascii="Arial" w:eastAsiaTheme="minorEastAsia" w:hAnsi="Arial" w:cs="Arial"/>
      <w:sz w:val="32"/>
      <w:szCs w:val="28"/>
      <w:lang w:val="en-US"/>
    </w:rPr>
  </w:style>
  <w:style w:type="paragraph" w:customStyle="1" w:styleId="RecipeLevel-3Subheadrh3">
    <w:name w:val="Recipe Level-3 Subhead (rh3)"/>
    <w:rsid w:val="004C1B59"/>
    <w:pPr>
      <w:widowControl w:val="0"/>
      <w:pBdr>
        <w:left w:val="dashSmallGap" w:sz="24" w:space="4" w:color="80FF00"/>
      </w:pBdr>
      <w:spacing w:before="240" w:after="0" w:line="480" w:lineRule="auto"/>
    </w:pPr>
    <w:rPr>
      <w:rFonts w:ascii="Arial Black" w:eastAsiaTheme="minorEastAsia" w:hAnsi="Arial Black" w:cs="Times New Roman"/>
      <w:sz w:val="28"/>
      <w:szCs w:val="26"/>
      <w:lang w:val="en-US"/>
    </w:rPr>
  </w:style>
  <w:style w:type="paragraph" w:customStyle="1" w:styleId="RecipeLevel-4Subheadrh4">
    <w:name w:val="Recipe Level-4 Subhead (rh4)"/>
    <w:rsid w:val="004C1B59"/>
    <w:pPr>
      <w:widowControl w:val="0"/>
      <w:pBdr>
        <w:left w:val="double" w:sz="6" w:space="4" w:color="80FF00"/>
      </w:pBdr>
      <w:spacing w:before="240" w:after="0" w:line="480" w:lineRule="auto"/>
    </w:pPr>
    <w:rPr>
      <w:rFonts w:ascii="Arial" w:eastAsiaTheme="minorEastAsia" w:hAnsi="Arial" w:cs="Arial"/>
      <w:sz w:val="28"/>
      <w:szCs w:val="26"/>
      <w:lang w:val="en-US"/>
    </w:rPr>
  </w:style>
  <w:style w:type="paragraph" w:customStyle="1" w:styleId="RecipeLevel-5Subheadrh5">
    <w:name w:val="Recipe Level-5 Subhead (rh5)"/>
    <w:rsid w:val="004C1B59"/>
    <w:pPr>
      <w:widowControl w:val="0"/>
      <w:pBdr>
        <w:left w:val="single" w:sz="8" w:space="4" w:color="80FF00"/>
      </w:pBdr>
      <w:spacing w:before="120" w:after="0" w:line="480" w:lineRule="auto"/>
    </w:pPr>
    <w:rPr>
      <w:rFonts w:ascii="Arial Black" w:eastAsiaTheme="minorEastAsia" w:hAnsi="Arial Black" w:cs="Times New Roman"/>
      <w:sz w:val="24"/>
      <w:szCs w:val="24"/>
      <w:lang w:val="en-US"/>
    </w:rPr>
  </w:style>
  <w:style w:type="paragraph" w:customStyle="1" w:styleId="RecipeHeadnoterhn">
    <w:name w:val="Recipe Headnote (rhn)"/>
    <w:rsid w:val="004C1B59"/>
    <w:pPr>
      <w:widowControl w:val="0"/>
      <w:pBdr>
        <w:left w:val="triple" w:sz="12" w:space="4" w:color="80FF00"/>
      </w:pBdr>
      <w:spacing w:before="120" w:after="0" w:line="480" w:lineRule="auto"/>
    </w:pPr>
    <w:rPr>
      <w:rFonts w:ascii="Arial" w:eastAsiaTheme="minorEastAsia" w:hAnsi="Arial" w:cs="Arial"/>
      <w:sz w:val="24"/>
      <w:szCs w:val="24"/>
      <w:lang w:val="en-US"/>
    </w:rPr>
  </w:style>
  <w:style w:type="paragraph" w:customStyle="1" w:styleId="IngredientsHeadrih">
    <w:name w:val="Ingredients Head (rih)"/>
    <w:rsid w:val="004C1B59"/>
    <w:pPr>
      <w:widowControl w:val="0"/>
      <w:pBdr>
        <w:left w:val="dotted" w:sz="48" w:space="4" w:color="80FF00"/>
      </w:pBdr>
      <w:spacing w:before="120" w:after="0" w:line="480" w:lineRule="auto"/>
    </w:pPr>
    <w:rPr>
      <w:rFonts w:ascii="Arial Black" w:eastAsiaTheme="minorEastAsia" w:hAnsi="Arial Black" w:cs="Times New Roman"/>
      <w:lang w:val="en-US"/>
    </w:rPr>
  </w:style>
  <w:style w:type="paragraph" w:customStyle="1" w:styleId="IngredientsListri">
    <w:name w:val="Ingredients List (ri)"/>
    <w:rsid w:val="004C1B59"/>
    <w:pPr>
      <w:widowControl w:val="0"/>
      <w:pBdr>
        <w:left w:val="double" w:sz="18" w:space="31" w:color="80FF00"/>
      </w:pBdr>
      <w:spacing w:before="120" w:after="0" w:line="360" w:lineRule="auto"/>
      <w:ind w:left="540"/>
      <w:contextualSpacing/>
    </w:pPr>
    <w:rPr>
      <w:rFonts w:ascii="Arial" w:eastAsiaTheme="minorEastAsia" w:hAnsi="Arial" w:cs="Times New Roman"/>
      <w:szCs w:val="24"/>
      <w:lang w:val="en-US"/>
    </w:rPr>
  </w:style>
  <w:style w:type="paragraph" w:customStyle="1" w:styleId="RecipeProceduresrp">
    <w:name w:val="Recipe Procedures (rp)"/>
    <w:rsid w:val="004C1B59"/>
    <w:pPr>
      <w:widowControl w:val="0"/>
      <w:pBdr>
        <w:left w:val="single" w:sz="48" w:space="4" w:color="80FF00"/>
      </w:pBdr>
      <w:spacing w:before="120" w:after="0" w:line="480" w:lineRule="auto"/>
    </w:pPr>
    <w:rPr>
      <w:rFonts w:ascii="Times New Roman" w:eastAsiaTheme="minorEastAsia" w:hAnsi="Times New Roman" w:cs="Times New Roman"/>
      <w:sz w:val="24"/>
      <w:szCs w:val="24"/>
      <w:lang w:val="en-US"/>
    </w:rPr>
  </w:style>
  <w:style w:type="paragraph" w:customStyle="1" w:styleId="RecipeTimert">
    <w:name w:val="Recipe Time (rt)"/>
    <w:rsid w:val="004C1B59"/>
    <w:pPr>
      <w:widowControl w:val="0"/>
      <w:pBdr>
        <w:left w:val="single" w:sz="24" w:space="4" w:color="80FF00"/>
      </w:pBdr>
      <w:spacing w:after="0" w:line="480" w:lineRule="auto"/>
    </w:pPr>
    <w:rPr>
      <w:rFonts w:ascii="Courier New" w:eastAsiaTheme="minorEastAsia" w:hAnsi="Courier New" w:cs="Times New Roman"/>
      <w:lang w:val="en-US"/>
    </w:rPr>
  </w:style>
  <w:style w:type="paragraph" w:customStyle="1" w:styleId="RecipeYieldry">
    <w:name w:val="Recipe Yield (ry)"/>
    <w:rsid w:val="004C1B59"/>
    <w:pPr>
      <w:widowControl w:val="0"/>
      <w:pBdr>
        <w:left w:val="dotted" w:sz="24" w:space="22" w:color="80FF00"/>
      </w:pBdr>
      <w:spacing w:after="0" w:line="480" w:lineRule="auto"/>
      <w:ind w:left="360"/>
    </w:pPr>
    <w:rPr>
      <w:rFonts w:ascii="Courier New" w:eastAsiaTheme="minorEastAsia" w:hAnsi="Courier New" w:cs="Times New Roman"/>
      <w:lang w:val="en-US"/>
    </w:rPr>
  </w:style>
  <w:style w:type="paragraph" w:customStyle="1" w:styleId="Sub-RecipeHeadsrh">
    <w:name w:val="Sub-Recipe Head (srh)"/>
    <w:rsid w:val="004C1B59"/>
    <w:pPr>
      <w:widowControl w:val="0"/>
      <w:pBdr>
        <w:left w:val="thinThickLargeGap" w:sz="36" w:space="4" w:color="0080FF"/>
      </w:pBdr>
      <w:spacing w:before="240" w:after="0" w:line="480" w:lineRule="auto"/>
      <w:jc w:val="center"/>
      <w:outlineLvl w:val="1"/>
    </w:pPr>
    <w:rPr>
      <w:rFonts w:ascii="Arial Black" w:eastAsiaTheme="minorEastAsia" w:hAnsi="Arial Black" w:cs="Times New Roman"/>
      <w:sz w:val="36"/>
      <w:szCs w:val="36"/>
      <w:lang w:val="en-US"/>
    </w:rPr>
  </w:style>
  <w:style w:type="paragraph" w:customStyle="1" w:styleId="Sub-RecipeSubheadsrsh">
    <w:name w:val="Sub-Recipe Subhead (srsh)"/>
    <w:rsid w:val="004C1B59"/>
    <w:pPr>
      <w:widowControl w:val="0"/>
      <w:pBdr>
        <w:left w:val="thickThinLargeGap" w:sz="36" w:space="4" w:color="0080FF"/>
      </w:pBdr>
      <w:spacing w:after="0" w:line="480" w:lineRule="auto"/>
      <w:jc w:val="center"/>
    </w:pPr>
    <w:rPr>
      <w:rFonts w:ascii="Arial Narrow" w:eastAsiaTheme="minorEastAsia" w:hAnsi="Arial Narrow" w:cs="Times New Roman"/>
      <w:sz w:val="32"/>
      <w:szCs w:val="28"/>
      <w:lang w:val="en-US"/>
    </w:rPr>
  </w:style>
  <w:style w:type="paragraph" w:customStyle="1" w:styleId="Sub-RecipeLevel-1Subheadsrsh1">
    <w:name w:val="Sub-Recipe Level-1 Subhead (srsh1)"/>
    <w:rsid w:val="004C1B59"/>
    <w:pPr>
      <w:widowControl w:val="0"/>
      <w:pBdr>
        <w:left w:val="wave" w:sz="12" w:space="4" w:color="0080FF"/>
      </w:pBdr>
      <w:spacing w:before="240" w:after="0" w:line="480" w:lineRule="auto"/>
      <w:outlineLvl w:val="2"/>
    </w:pPr>
    <w:rPr>
      <w:rFonts w:ascii="Arial Black" w:eastAsiaTheme="minorEastAsia" w:hAnsi="Arial Black" w:cs="Times New Roman"/>
      <w:sz w:val="32"/>
      <w:szCs w:val="32"/>
      <w:lang w:val="en-US"/>
    </w:rPr>
  </w:style>
  <w:style w:type="paragraph" w:customStyle="1" w:styleId="Sub-RecipeLevel-2Subheadsrsh2">
    <w:name w:val="Sub-Recipe Level-2 Subhead (srsh2)"/>
    <w:rsid w:val="004C1B59"/>
    <w:pPr>
      <w:widowControl w:val="0"/>
      <w:pBdr>
        <w:left w:val="doubleWave" w:sz="6" w:space="4" w:color="0080FF"/>
      </w:pBdr>
      <w:spacing w:before="240" w:after="0" w:line="480" w:lineRule="auto"/>
      <w:outlineLvl w:val="3"/>
    </w:pPr>
    <w:rPr>
      <w:rFonts w:ascii="Arial" w:eastAsiaTheme="minorEastAsia" w:hAnsi="Arial" w:cs="Arial"/>
      <w:sz w:val="32"/>
      <w:szCs w:val="28"/>
      <w:lang w:val="en-US"/>
    </w:rPr>
  </w:style>
  <w:style w:type="paragraph" w:customStyle="1" w:styleId="Sub-RecipeLevel-3Subheadsrsh3">
    <w:name w:val="Sub-Recipe Level-3 Subhead (srsh3)"/>
    <w:rsid w:val="004C1B59"/>
    <w:pPr>
      <w:widowControl w:val="0"/>
      <w:pBdr>
        <w:left w:val="dashSmallGap" w:sz="24" w:space="4" w:color="0080FF"/>
      </w:pBdr>
      <w:spacing w:before="240" w:after="0" w:line="480" w:lineRule="auto"/>
    </w:pPr>
    <w:rPr>
      <w:rFonts w:ascii="Arial Black" w:eastAsiaTheme="minorEastAsia" w:hAnsi="Arial Black" w:cs="Times New Roman"/>
      <w:sz w:val="28"/>
      <w:szCs w:val="26"/>
      <w:lang w:val="en-US"/>
    </w:rPr>
  </w:style>
  <w:style w:type="paragraph" w:customStyle="1" w:styleId="Sub-RecipeLevel-4Subheadsrsh4">
    <w:name w:val="Sub-Recipe Level-4 Subhead (srsh4)"/>
    <w:rsid w:val="004C1B59"/>
    <w:pPr>
      <w:widowControl w:val="0"/>
      <w:pBdr>
        <w:left w:val="double" w:sz="6" w:space="4" w:color="0080FF"/>
      </w:pBdr>
      <w:spacing w:before="240" w:after="0" w:line="480" w:lineRule="auto"/>
    </w:pPr>
    <w:rPr>
      <w:rFonts w:ascii="Arial" w:eastAsiaTheme="minorEastAsia" w:hAnsi="Arial" w:cs="Arial"/>
      <w:sz w:val="28"/>
      <w:szCs w:val="26"/>
      <w:lang w:val="en-US"/>
    </w:rPr>
  </w:style>
  <w:style w:type="paragraph" w:customStyle="1" w:styleId="Sub-RecipeLevel-5Subheadsrsh5">
    <w:name w:val="Sub-Recipe Level-5 Subhead (srsh5)"/>
    <w:rsid w:val="004C1B59"/>
    <w:pPr>
      <w:widowControl w:val="0"/>
      <w:pBdr>
        <w:left w:val="single" w:sz="8" w:space="4" w:color="0080FF"/>
      </w:pBdr>
      <w:spacing w:after="0" w:line="480" w:lineRule="auto"/>
    </w:pPr>
    <w:rPr>
      <w:rFonts w:ascii="Arial Black" w:eastAsiaTheme="minorEastAsia" w:hAnsi="Arial Black" w:cs="Times New Roman"/>
      <w:sz w:val="24"/>
      <w:szCs w:val="24"/>
      <w:lang w:val="en-US"/>
    </w:rPr>
  </w:style>
  <w:style w:type="paragraph" w:customStyle="1" w:styleId="Sub-RecipeHeadnotesrhn">
    <w:name w:val="Sub-Recipe Headnote (srhn)"/>
    <w:rsid w:val="004C1B59"/>
    <w:pPr>
      <w:widowControl w:val="0"/>
      <w:pBdr>
        <w:left w:val="triple" w:sz="12" w:space="4" w:color="0080FF"/>
      </w:pBdr>
      <w:spacing w:before="120" w:after="0" w:line="480" w:lineRule="auto"/>
    </w:pPr>
    <w:rPr>
      <w:rFonts w:ascii="Arial" w:eastAsiaTheme="minorEastAsia" w:hAnsi="Arial" w:cs="Arial"/>
      <w:sz w:val="24"/>
      <w:szCs w:val="24"/>
      <w:lang w:val="en-US"/>
    </w:rPr>
  </w:style>
  <w:style w:type="paragraph" w:customStyle="1" w:styleId="Sub-RecipeIngredientsHeadsrih">
    <w:name w:val="Sub-Recipe Ingredients Head (srih)"/>
    <w:rsid w:val="004C1B59"/>
    <w:pPr>
      <w:widowControl w:val="0"/>
      <w:pBdr>
        <w:left w:val="dotted" w:sz="48" w:space="4" w:color="0080FF"/>
      </w:pBdr>
      <w:spacing w:before="120" w:after="0" w:line="480" w:lineRule="auto"/>
    </w:pPr>
    <w:rPr>
      <w:rFonts w:ascii="Arial Black" w:eastAsiaTheme="minorEastAsia" w:hAnsi="Arial Black" w:cs="Times New Roman"/>
      <w:lang w:val="en-US"/>
    </w:rPr>
  </w:style>
  <w:style w:type="paragraph" w:customStyle="1" w:styleId="Sub-RecipeIngredientsListsri">
    <w:name w:val="Sub-Recipe Ingredients List (sri)"/>
    <w:rsid w:val="004C1B59"/>
    <w:pPr>
      <w:widowControl w:val="0"/>
      <w:pBdr>
        <w:left w:val="double" w:sz="18" w:space="31" w:color="0080FF"/>
      </w:pBdr>
      <w:spacing w:before="120" w:after="0" w:line="360" w:lineRule="auto"/>
      <w:ind w:left="540"/>
      <w:contextualSpacing/>
    </w:pPr>
    <w:rPr>
      <w:rFonts w:ascii="Arial" w:eastAsiaTheme="minorEastAsia" w:hAnsi="Arial" w:cs="Times New Roman"/>
      <w:szCs w:val="24"/>
      <w:lang w:val="en-US"/>
    </w:rPr>
  </w:style>
  <w:style w:type="paragraph" w:customStyle="1" w:styleId="Sub-RecipeProceduressrp">
    <w:name w:val="Sub-Recipe Procedures (srp)"/>
    <w:rsid w:val="004C1B59"/>
    <w:pPr>
      <w:widowControl w:val="0"/>
      <w:pBdr>
        <w:left w:val="single" w:sz="48" w:space="4" w:color="0080FF"/>
      </w:pBdr>
      <w:spacing w:after="0" w:line="480" w:lineRule="auto"/>
      <w:ind w:firstLine="720"/>
    </w:pPr>
    <w:rPr>
      <w:rFonts w:ascii="Times New Roman" w:eastAsiaTheme="minorEastAsia" w:hAnsi="Times New Roman" w:cs="Times New Roman"/>
      <w:sz w:val="24"/>
      <w:szCs w:val="24"/>
      <w:lang w:val="en-US"/>
    </w:rPr>
  </w:style>
  <w:style w:type="paragraph" w:customStyle="1" w:styleId="Sub-RecipeYieldsry">
    <w:name w:val="Sub-Recipe Yield (sry)"/>
    <w:rsid w:val="004C1B59"/>
    <w:pPr>
      <w:widowControl w:val="0"/>
      <w:pBdr>
        <w:left w:val="dotted" w:sz="24" w:space="22" w:color="0080FF"/>
      </w:pBdr>
      <w:spacing w:after="0" w:line="480" w:lineRule="auto"/>
      <w:ind w:left="360"/>
    </w:pPr>
    <w:rPr>
      <w:rFonts w:ascii="Courier New" w:eastAsiaTheme="minorEastAsia" w:hAnsi="Courier New" w:cs="Times New Roman"/>
      <w:lang w:val="en-US"/>
    </w:rPr>
  </w:style>
  <w:style w:type="paragraph" w:customStyle="1" w:styleId="RecipeVarHeadrvh">
    <w:name w:val="Recipe Var Head (rvh)"/>
    <w:rsid w:val="004C1B59"/>
    <w:pPr>
      <w:widowControl w:val="0"/>
      <w:pBdr>
        <w:left w:val="dotted" w:sz="48" w:space="4" w:color="FFFF66"/>
      </w:pBdr>
      <w:spacing w:before="240" w:after="0" w:line="480" w:lineRule="auto"/>
      <w:jc w:val="center"/>
    </w:pPr>
    <w:rPr>
      <w:rFonts w:ascii="Arial" w:eastAsiaTheme="minorEastAsia" w:hAnsi="Arial" w:cs="Arial"/>
      <w:sz w:val="30"/>
      <w:szCs w:val="30"/>
      <w:lang w:val="en-US"/>
    </w:rPr>
  </w:style>
  <w:style w:type="paragraph" w:customStyle="1" w:styleId="RecipeVarTextrvtx">
    <w:name w:val="Recipe Var Text (rvtx)"/>
    <w:rsid w:val="004C1B59"/>
    <w:pPr>
      <w:widowControl w:val="0"/>
      <w:pBdr>
        <w:left w:val="single" w:sz="48" w:space="4" w:color="FFFF66"/>
      </w:pBdr>
      <w:spacing w:after="0" w:line="480" w:lineRule="auto"/>
      <w:ind w:firstLine="720"/>
    </w:pPr>
    <w:rPr>
      <w:rFonts w:ascii="Arial" w:eastAsiaTheme="minorEastAsia" w:hAnsi="Arial" w:cs="Arial"/>
      <w:lang w:val="en-US"/>
    </w:rPr>
  </w:style>
  <w:style w:type="paragraph" w:customStyle="1" w:styleId="RecipeVarTextNo-Indentrvtx1">
    <w:name w:val="Recipe Var Text No-Indent (rvtx1)"/>
    <w:rsid w:val="004C1B59"/>
    <w:pPr>
      <w:widowControl w:val="0"/>
      <w:pBdr>
        <w:left w:val="double" w:sz="18" w:space="4" w:color="FFFF66"/>
      </w:pBdr>
      <w:spacing w:before="120" w:after="0" w:line="480" w:lineRule="auto"/>
    </w:pPr>
    <w:rPr>
      <w:rFonts w:ascii="Arial" w:eastAsiaTheme="minorEastAsia" w:hAnsi="Arial" w:cs="Arial"/>
      <w:lang w:val="en-US"/>
    </w:rPr>
  </w:style>
  <w:style w:type="paragraph" w:customStyle="1" w:styleId="RecipeNutritionInforni">
    <w:name w:val="Recipe Nutrition Info (rni)"/>
    <w:rsid w:val="004C1B59"/>
    <w:pPr>
      <w:widowControl w:val="0"/>
      <w:pBdr>
        <w:left w:val="triple" w:sz="12" w:space="4" w:color="FFFF66"/>
      </w:pBdr>
      <w:spacing w:before="120" w:after="0" w:line="480" w:lineRule="auto"/>
    </w:pPr>
    <w:rPr>
      <w:rFonts w:ascii="Courier New" w:eastAsiaTheme="minorEastAsia" w:hAnsi="Courier New" w:cs="Times New Roman"/>
      <w:lang w:val="en-US"/>
    </w:rPr>
  </w:style>
  <w:style w:type="paragraph" w:customStyle="1" w:styleId="RecipeNoteHeadrnh">
    <w:name w:val="Recipe Note Head (rnh)"/>
    <w:basedOn w:val="Normal"/>
    <w:rsid w:val="004C1B59"/>
    <w:pPr>
      <w:pBdr>
        <w:left w:val="single" w:sz="24" w:space="4" w:color="FFFF66"/>
      </w:pBdr>
      <w:spacing w:before="120" w:line="480" w:lineRule="auto"/>
    </w:pPr>
    <w:rPr>
      <w:rFonts w:ascii="Arial Narrow" w:hAnsi="Arial Narrow"/>
      <w:sz w:val="20"/>
      <w:szCs w:val="20"/>
    </w:rPr>
  </w:style>
  <w:style w:type="paragraph" w:customStyle="1" w:styleId="RecipeNoteTextrntx">
    <w:name w:val="Recipe Note Text (rntx)"/>
    <w:rsid w:val="004C1B59"/>
    <w:pPr>
      <w:widowControl w:val="0"/>
      <w:pBdr>
        <w:left w:val="thinThickLargeGap" w:sz="36" w:space="4" w:color="FFFF66"/>
      </w:pBdr>
      <w:spacing w:after="0" w:line="480" w:lineRule="auto"/>
      <w:ind w:firstLine="720"/>
    </w:pPr>
    <w:rPr>
      <w:rFonts w:ascii="Times New Roman" w:eastAsiaTheme="minorEastAsia" w:hAnsi="Times New Roman" w:cs="Times New Roman"/>
      <w:sz w:val="20"/>
      <w:szCs w:val="24"/>
      <w:lang w:val="en-US"/>
    </w:rPr>
  </w:style>
  <w:style w:type="paragraph" w:customStyle="1" w:styleId="RecipeNoteTextNo-Indentrntx1">
    <w:name w:val="Recipe Note Text No-Indent (rntx1)"/>
    <w:rsid w:val="004C1B59"/>
    <w:pPr>
      <w:widowControl w:val="0"/>
      <w:pBdr>
        <w:left w:val="thickThinLargeGap" w:sz="36" w:space="4" w:color="FFFF66"/>
      </w:pBdr>
      <w:spacing w:before="120" w:after="0" w:line="480" w:lineRule="auto"/>
    </w:pPr>
    <w:rPr>
      <w:rFonts w:ascii="Times New Roman" w:eastAsiaTheme="minorEastAsia" w:hAnsi="Times New Roman" w:cs="Times New Roman"/>
      <w:sz w:val="20"/>
      <w:szCs w:val="24"/>
      <w:lang w:val="en-US"/>
    </w:rPr>
  </w:style>
  <w:style w:type="paragraph" w:customStyle="1" w:styleId="RecipeGarnishrg">
    <w:name w:val="Recipe Garnish (rg)"/>
    <w:rsid w:val="004C1B59"/>
    <w:pPr>
      <w:widowControl w:val="0"/>
      <w:pBdr>
        <w:left w:val="dashSmallGap" w:sz="24" w:space="4" w:color="FFFF66"/>
      </w:pBdr>
      <w:spacing w:after="0" w:line="480" w:lineRule="auto"/>
    </w:pPr>
    <w:rPr>
      <w:rFonts w:ascii="Courier New" w:eastAsiaTheme="minorEastAsia" w:hAnsi="Courier New" w:cs="Times New Roman"/>
      <w:lang w:val="en-US"/>
    </w:rPr>
  </w:style>
  <w:style w:type="paragraph" w:customStyle="1" w:styleId="BoxTextbtx">
    <w:name w:val="Box Text (btx)"/>
    <w:basedOn w:val="Normal"/>
    <w:rsid w:val="004C1B59"/>
    <w:pPr>
      <w:pBdr>
        <w:left w:val="single" w:sz="48" w:space="4" w:color="FFFF00"/>
      </w:pBdr>
      <w:shd w:val="clear" w:color="auto" w:fill="FFFFCD"/>
      <w:spacing w:after="0" w:line="480" w:lineRule="auto"/>
      <w:ind w:left="360" w:right="360" w:firstLine="720"/>
    </w:pPr>
    <w:rPr>
      <w:rFonts w:ascii="Times New Roman" w:hAnsi="Times New Roman"/>
      <w:sz w:val="24"/>
    </w:rPr>
  </w:style>
  <w:style w:type="paragraph" w:customStyle="1" w:styleId="BoxTextNo-Indentbtx1">
    <w:name w:val="Box Text No-Indent (btx1)"/>
    <w:basedOn w:val="Normal"/>
    <w:rsid w:val="004C1B59"/>
    <w:pPr>
      <w:pBdr>
        <w:left w:val="double" w:sz="18" w:space="4" w:color="FFFF00"/>
      </w:pBdr>
      <w:shd w:val="clear" w:color="auto" w:fill="FFFFCD"/>
      <w:spacing w:after="0" w:line="480" w:lineRule="auto"/>
      <w:ind w:left="360" w:right="360"/>
    </w:pPr>
    <w:rPr>
      <w:rFonts w:ascii="Times New Roman" w:hAnsi="Times New Roman"/>
      <w:sz w:val="24"/>
    </w:rPr>
  </w:style>
  <w:style w:type="paragraph" w:customStyle="1" w:styleId="BoxHeadbh">
    <w:name w:val="Box Head (bh)"/>
    <w:basedOn w:val="Normal"/>
    <w:rsid w:val="004C1B59"/>
    <w:pPr>
      <w:pBdr>
        <w:left w:val="dotted" w:sz="48" w:space="4" w:color="FFFF00"/>
      </w:pBdr>
      <w:shd w:val="clear" w:color="auto" w:fill="FFFFCD"/>
      <w:spacing w:after="0" w:line="480" w:lineRule="auto"/>
      <w:ind w:left="360" w:right="360"/>
      <w:jc w:val="center"/>
      <w:outlineLvl w:val="2"/>
    </w:pPr>
    <w:rPr>
      <w:rFonts w:ascii="Arial Black" w:hAnsi="Arial Black"/>
      <w:sz w:val="36"/>
      <w:szCs w:val="36"/>
    </w:rPr>
  </w:style>
  <w:style w:type="paragraph" w:customStyle="1" w:styleId="BoxSubheadbsh">
    <w:name w:val="Box Subhead (bsh)"/>
    <w:rsid w:val="004C1B59"/>
    <w:pPr>
      <w:widowControl w:val="0"/>
      <w:pBdr>
        <w:left w:val="single" w:sz="18" w:space="4" w:color="FFFF00"/>
      </w:pBdr>
      <w:shd w:val="clear" w:color="auto" w:fill="FFFFCD"/>
      <w:spacing w:after="0" w:line="480" w:lineRule="auto"/>
      <w:ind w:left="360" w:right="360"/>
      <w:jc w:val="center"/>
    </w:pPr>
    <w:rPr>
      <w:rFonts w:ascii="Arial Narrow" w:eastAsiaTheme="minorEastAsia" w:hAnsi="Arial Narrow" w:cs="Times New Roman"/>
      <w:sz w:val="28"/>
      <w:szCs w:val="28"/>
      <w:lang w:val="en-US"/>
    </w:rPr>
  </w:style>
  <w:style w:type="paragraph" w:customStyle="1" w:styleId="BoxHead-Level-1bh1">
    <w:name w:val="Box Head - Level-1 (bh1)"/>
    <w:basedOn w:val="Normal"/>
    <w:rsid w:val="004C1B59"/>
    <w:pPr>
      <w:pBdr>
        <w:left w:val="triple" w:sz="12" w:space="4" w:color="FFFF00"/>
      </w:pBdr>
      <w:shd w:val="clear" w:color="auto" w:fill="FFFFCD"/>
      <w:spacing w:after="0" w:line="480" w:lineRule="auto"/>
      <w:ind w:left="360" w:right="360"/>
      <w:outlineLvl w:val="2"/>
    </w:pPr>
    <w:rPr>
      <w:rFonts w:ascii="Arial Black" w:hAnsi="Arial Black"/>
      <w:sz w:val="32"/>
    </w:rPr>
  </w:style>
  <w:style w:type="paragraph" w:customStyle="1" w:styleId="BoxHead-Level-2bh2">
    <w:name w:val="Box Head - Level-2 (bh2)"/>
    <w:basedOn w:val="Normal"/>
    <w:rsid w:val="004C1B59"/>
    <w:pPr>
      <w:pBdr>
        <w:left w:val="thinThickLargeGap" w:sz="36" w:space="4" w:color="FFFF00"/>
      </w:pBdr>
      <w:shd w:val="clear" w:color="auto" w:fill="FFFFCD"/>
      <w:spacing w:after="0" w:line="480" w:lineRule="auto"/>
      <w:ind w:left="360" w:right="360"/>
      <w:outlineLvl w:val="3"/>
    </w:pPr>
    <w:rPr>
      <w:rFonts w:ascii="Arial" w:hAnsi="Arial"/>
      <w:sz w:val="32"/>
      <w:szCs w:val="28"/>
    </w:rPr>
  </w:style>
  <w:style w:type="paragraph" w:customStyle="1" w:styleId="BoxHead-Level-3bh3">
    <w:name w:val="Box Head - Level-3 (bh3)"/>
    <w:basedOn w:val="Normal"/>
    <w:rsid w:val="004C1B59"/>
    <w:pPr>
      <w:pBdr>
        <w:left w:val="thickThinLargeGap" w:sz="36" w:space="4" w:color="FFFF00"/>
      </w:pBdr>
      <w:shd w:val="clear" w:color="auto" w:fill="FFFFCD"/>
      <w:spacing w:after="0" w:line="480" w:lineRule="auto"/>
      <w:ind w:left="360" w:right="360"/>
    </w:pPr>
    <w:rPr>
      <w:rFonts w:ascii="Arial Black" w:hAnsi="Arial Black"/>
      <w:sz w:val="28"/>
      <w:szCs w:val="26"/>
    </w:rPr>
  </w:style>
  <w:style w:type="paragraph" w:customStyle="1" w:styleId="BoxHead-Level-4bh4">
    <w:name w:val="Box Head - Level-4 (bh4)"/>
    <w:basedOn w:val="Normal"/>
    <w:rsid w:val="004C1B59"/>
    <w:pPr>
      <w:pBdr>
        <w:left w:val="single" w:sz="18" w:space="4" w:color="FFFF00"/>
      </w:pBdr>
      <w:shd w:val="clear" w:color="auto" w:fill="FFFFCD"/>
      <w:spacing w:after="0" w:line="480" w:lineRule="auto"/>
      <w:ind w:left="360" w:right="360"/>
    </w:pPr>
    <w:rPr>
      <w:rFonts w:ascii="Arial" w:hAnsi="Arial"/>
      <w:sz w:val="28"/>
    </w:rPr>
  </w:style>
  <w:style w:type="paragraph" w:customStyle="1" w:styleId="BoxHead-Level-5bh5">
    <w:name w:val="Box Head - Level-5 (bh5)"/>
    <w:basedOn w:val="Normal"/>
    <w:rsid w:val="004C1B59"/>
    <w:pPr>
      <w:pBdr>
        <w:left w:val="single" w:sz="18" w:space="4" w:color="FFFF00"/>
      </w:pBdr>
      <w:shd w:val="clear" w:color="auto" w:fill="FFFFCD"/>
      <w:spacing w:after="0" w:line="480" w:lineRule="auto"/>
      <w:ind w:left="360" w:right="360"/>
    </w:pPr>
    <w:rPr>
      <w:rFonts w:ascii="Arial Black" w:hAnsi="Arial Black"/>
    </w:rPr>
  </w:style>
  <w:style w:type="paragraph" w:customStyle="1" w:styleId="BoxEpigraph-non-versebepi">
    <w:name w:val="Box Epigraph - non-verse (bepi)"/>
    <w:basedOn w:val="Normal"/>
    <w:rsid w:val="004C1B59"/>
    <w:pPr>
      <w:pBdr>
        <w:left w:val="single" w:sz="24" w:space="31" w:color="FFFF00"/>
      </w:pBdr>
      <w:shd w:val="clear" w:color="auto" w:fill="FFFFCD"/>
      <w:tabs>
        <w:tab w:val="left" w:pos="720"/>
      </w:tabs>
      <w:spacing w:before="240" w:after="240" w:line="360" w:lineRule="auto"/>
      <w:ind w:left="907" w:right="360"/>
    </w:pPr>
    <w:rPr>
      <w:rFonts w:ascii="Arial" w:hAnsi="Arial"/>
    </w:rPr>
  </w:style>
  <w:style w:type="paragraph" w:customStyle="1" w:styleId="BoxEpigraph-versebepiv">
    <w:name w:val="Box Epigraph - verse (bepiv)"/>
    <w:basedOn w:val="Normal"/>
    <w:rsid w:val="004C1B59"/>
    <w:pPr>
      <w:pBdr>
        <w:left w:val="single" w:sz="8" w:space="31" w:color="FFFF00"/>
      </w:pBdr>
      <w:shd w:val="clear" w:color="auto" w:fill="FFFFCD"/>
      <w:spacing w:after="0" w:line="480" w:lineRule="auto"/>
      <w:ind w:left="1620" w:right="360" w:hanging="720"/>
    </w:pPr>
    <w:rPr>
      <w:rFonts w:ascii="Arial" w:hAnsi="Arial"/>
    </w:rPr>
  </w:style>
  <w:style w:type="paragraph" w:customStyle="1" w:styleId="BoxEpigraphSourcebeps">
    <w:name w:val="Box Epigraph Source (beps)"/>
    <w:basedOn w:val="Normal"/>
    <w:rsid w:val="004C1B59"/>
    <w:pPr>
      <w:pBdr>
        <w:left w:val="dashed" w:sz="4" w:space="4" w:color="FFFF00"/>
      </w:pBdr>
      <w:shd w:val="clear" w:color="auto" w:fill="FFFFCD"/>
      <w:spacing w:after="0" w:line="480" w:lineRule="auto"/>
      <w:ind w:left="360" w:right="360"/>
      <w:jc w:val="right"/>
    </w:pPr>
    <w:rPr>
      <w:rFonts w:ascii="Times New Roman" w:hAnsi="Times New Roman"/>
      <w:sz w:val="24"/>
    </w:rPr>
  </w:style>
  <w:style w:type="paragraph" w:customStyle="1" w:styleId="BoxListNumbnl">
    <w:name w:val="Box List Num (bnl)"/>
    <w:rsid w:val="004C1B59"/>
    <w:pPr>
      <w:widowControl w:val="0"/>
      <w:pBdr>
        <w:left w:val="wave" w:sz="12" w:space="31" w:color="FFFF00"/>
      </w:pBdr>
      <w:shd w:val="clear" w:color="auto" w:fill="FFFFCD"/>
      <w:spacing w:after="0" w:line="480" w:lineRule="auto"/>
      <w:ind w:left="1260" w:right="360" w:hanging="360"/>
    </w:pPr>
    <w:rPr>
      <w:rFonts w:ascii="Times New Roman" w:eastAsiaTheme="minorEastAsia" w:hAnsi="Times New Roman" w:cs="Times New Roman"/>
      <w:sz w:val="24"/>
      <w:szCs w:val="24"/>
      <w:lang w:val="en-US"/>
    </w:rPr>
  </w:style>
  <w:style w:type="paragraph" w:customStyle="1" w:styleId="BoxListBulletbbl">
    <w:name w:val="Box List Bullet (bbl)"/>
    <w:basedOn w:val="Normal"/>
    <w:rsid w:val="004C1B59"/>
    <w:pPr>
      <w:numPr>
        <w:numId w:val="5"/>
      </w:numPr>
      <w:pBdr>
        <w:left w:val="doubleWave" w:sz="6" w:space="31" w:color="FFFF00"/>
      </w:pBdr>
      <w:shd w:val="clear" w:color="auto" w:fill="FFFFCD"/>
      <w:tabs>
        <w:tab w:val="left" w:pos="144"/>
      </w:tabs>
      <w:spacing w:after="0" w:line="480" w:lineRule="auto"/>
      <w:ind w:left="907" w:right="360" w:firstLine="0"/>
    </w:pPr>
    <w:rPr>
      <w:rFonts w:ascii="Times New Roman" w:hAnsi="Times New Roman"/>
      <w:sz w:val="24"/>
    </w:rPr>
  </w:style>
  <w:style w:type="paragraph" w:customStyle="1" w:styleId="BoxListUnnumbul">
    <w:name w:val="Box List Unnum (bul)"/>
    <w:basedOn w:val="Normal"/>
    <w:rsid w:val="004C1B59"/>
    <w:pPr>
      <w:pBdr>
        <w:left w:val="double" w:sz="6" w:space="31" w:color="FFFF00"/>
      </w:pBdr>
      <w:shd w:val="clear" w:color="auto" w:fill="FFFFCD"/>
      <w:spacing w:after="0" w:line="480" w:lineRule="auto"/>
      <w:ind w:left="900" w:right="360"/>
    </w:pPr>
    <w:rPr>
      <w:rFonts w:ascii="Times New Roman" w:hAnsi="Times New Roman"/>
      <w:sz w:val="24"/>
    </w:rPr>
  </w:style>
  <w:style w:type="paragraph" w:customStyle="1" w:styleId="BoxExtractbext">
    <w:name w:val="Box Extract (bext)"/>
    <w:basedOn w:val="Normal"/>
    <w:rsid w:val="004C1B59"/>
    <w:pPr>
      <w:pBdr>
        <w:left w:val="dashSmallGap" w:sz="18" w:space="31" w:color="FFFF00"/>
      </w:pBdr>
      <w:shd w:val="clear" w:color="auto" w:fill="FFFFCD"/>
      <w:spacing w:after="0" w:line="480" w:lineRule="auto"/>
      <w:ind w:left="900" w:right="360"/>
    </w:pPr>
    <w:rPr>
      <w:rFonts w:ascii="Arial" w:hAnsi="Arial"/>
      <w:sz w:val="20"/>
    </w:rPr>
  </w:style>
  <w:style w:type="paragraph" w:customStyle="1" w:styleId="BoxExtract-Versebextv">
    <w:name w:val="Box Extract - Verse (bextv)"/>
    <w:basedOn w:val="Normal"/>
    <w:rsid w:val="004C1B59"/>
    <w:pPr>
      <w:pBdr>
        <w:left w:val="thinThickSmallGap" w:sz="24" w:space="31" w:color="FFFF00"/>
      </w:pBdr>
      <w:shd w:val="clear" w:color="auto" w:fill="FFFFCD"/>
      <w:spacing w:after="0" w:line="480" w:lineRule="auto"/>
      <w:ind w:left="1620" w:right="360" w:hanging="720"/>
    </w:pPr>
    <w:rPr>
      <w:rFonts w:ascii="Arial" w:hAnsi="Arial"/>
      <w:sz w:val="20"/>
    </w:rPr>
  </w:style>
  <w:style w:type="paragraph" w:customStyle="1" w:styleId="BoxSourceNotebsn">
    <w:name w:val="Box Source Note (bsn)"/>
    <w:basedOn w:val="Normal"/>
    <w:rsid w:val="004C1B59"/>
    <w:pPr>
      <w:pBdr>
        <w:left w:val="single" w:sz="18" w:space="4" w:color="FFFF00"/>
      </w:pBdr>
      <w:shd w:val="clear" w:color="auto" w:fill="FFFFCD"/>
      <w:spacing w:after="0" w:line="480" w:lineRule="auto"/>
      <w:ind w:left="360" w:right="360"/>
    </w:pPr>
    <w:rPr>
      <w:rFonts w:ascii="Arial" w:hAnsi="Arial"/>
      <w:sz w:val="20"/>
      <w:szCs w:val="20"/>
    </w:rPr>
  </w:style>
  <w:style w:type="paragraph" w:customStyle="1" w:styleId="BoxFootnotebfn">
    <w:name w:val="Box Footnote (bfn)"/>
    <w:basedOn w:val="Normal"/>
    <w:rsid w:val="004C1B59"/>
    <w:pPr>
      <w:pBdr>
        <w:left w:val="single" w:sz="18" w:space="4" w:color="FFFF00"/>
      </w:pBdr>
      <w:shd w:val="clear" w:color="auto" w:fill="FFFFCD"/>
      <w:spacing w:after="0" w:line="480" w:lineRule="auto"/>
      <w:ind w:left="360" w:right="360"/>
    </w:pPr>
    <w:rPr>
      <w:rFonts w:ascii="Times New Roman" w:hAnsi="Times New Roman"/>
      <w:sz w:val="20"/>
      <w:szCs w:val="20"/>
    </w:rPr>
  </w:style>
  <w:style w:type="paragraph" w:customStyle="1" w:styleId="SidebarTextsbtx">
    <w:name w:val="Sidebar Text (sbtx)"/>
    <w:rsid w:val="004C1B59"/>
    <w:pPr>
      <w:widowControl w:val="0"/>
      <w:pBdr>
        <w:left w:val="single" w:sz="48" w:space="4" w:color="00FF80"/>
      </w:pBdr>
      <w:shd w:val="clear" w:color="auto" w:fill="CCFFCC"/>
      <w:spacing w:after="0" w:line="480" w:lineRule="auto"/>
      <w:ind w:left="360" w:right="360" w:firstLine="720"/>
    </w:pPr>
    <w:rPr>
      <w:rFonts w:ascii="Times New Roman" w:eastAsiaTheme="minorEastAsia" w:hAnsi="Times New Roman" w:cs="Times New Roman"/>
      <w:sz w:val="24"/>
      <w:szCs w:val="24"/>
      <w:lang w:val="en-US"/>
    </w:rPr>
  </w:style>
  <w:style w:type="paragraph" w:customStyle="1" w:styleId="SidebarTextNo-Indentsbtx1">
    <w:name w:val="Sidebar Text No-Indent (sbtx1)"/>
    <w:rsid w:val="004C1B59"/>
    <w:pPr>
      <w:widowControl w:val="0"/>
      <w:pBdr>
        <w:left w:val="double" w:sz="18" w:space="4" w:color="00FF80"/>
      </w:pBdr>
      <w:shd w:val="clear" w:color="auto" w:fill="CCFFCC"/>
      <w:spacing w:after="0" w:line="480" w:lineRule="auto"/>
      <w:ind w:left="360" w:right="360"/>
    </w:pPr>
    <w:rPr>
      <w:rFonts w:ascii="Times New Roman" w:eastAsiaTheme="minorEastAsia" w:hAnsi="Times New Roman" w:cs="Times New Roman"/>
      <w:sz w:val="24"/>
      <w:szCs w:val="24"/>
      <w:lang w:val="en-US"/>
    </w:rPr>
  </w:style>
  <w:style w:type="paragraph" w:customStyle="1" w:styleId="SidebarHeadsbh">
    <w:name w:val="Sidebar Head (sbh)"/>
    <w:rsid w:val="004C1B59"/>
    <w:pPr>
      <w:widowControl w:val="0"/>
      <w:pBdr>
        <w:left w:val="dotted" w:sz="48" w:space="4" w:color="00FF80"/>
      </w:pBdr>
      <w:shd w:val="clear" w:color="auto" w:fill="CCFFCC"/>
      <w:spacing w:after="0" w:line="480" w:lineRule="auto"/>
      <w:ind w:left="360" w:right="360"/>
      <w:jc w:val="center"/>
      <w:outlineLvl w:val="1"/>
    </w:pPr>
    <w:rPr>
      <w:rFonts w:ascii="Arial Narrow" w:eastAsiaTheme="minorEastAsia" w:hAnsi="Arial Narrow" w:cs="Times New Roman"/>
      <w:sz w:val="40"/>
      <w:szCs w:val="36"/>
      <w:lang w:val="en-US"/>
    </w:rPr>
  </w:style>
  <w:style w:type="paragraph" w:customStyle="1" w:styleId="SidebarSubheadsbsh">
    <w:name w:val="Sidebar Subhead (sbsh)"/>
    <w:rsid w:val="004C1B59"/>
    <w:pPr>
      <w:widowControl w:val="0"/>
      <w:pBdr>
        <w:left w:val="single" w:sz="24" w:space="4" w:color="00FF80"/>
      </w:pBdr>
      <w:shd w:val="clear" w:color="auto" w:fill="CCFFCC"/>
      <w:spacing w:after="0" w:line="480" w:lineRule="auto"/>
      <w:ind w:left="360" w:right="360"/>
      <w:jc w:val="center"/>
    </w:pPr>
    <w:rPr>
      <w:rFonts w:ascii="Arial Narrow" w:eastAsiaTheme="minorEastAsia" w:hAnsi="Arial Narrow" w:cs="Times New Roman"/>
      <w:sz w:val="28"/>
      <w:szCs w:val="28"/>
      <w:lang w:val="en-US"/>
    </w:rPr>
  </w:style>
  <w:style w:type="paragraph" w:customStyle="1" w:styleId="SidebarHead-Level-1sbh1">
    <w:name w:val="Sidebar Head - Level-1 (sbh1)"/>
    <w:rsid w:val="004C1B59"/>
    <w:pPr>
      <w:widowControl w:val="0"/>
      <w:pBdr>
        <w:left w:val="triple" w:sz="12" w:space="4" w:color="00FF80"/>
      </w:pBdr>
      <w:shd w:val="clear" w:color="auto" w:fill="CCFFCC"/>
      <w:spacing w:after="0" w:line="480" w:lineRule="auto"/>
      <w:ind w:left="360" w:right="360"/>
      <w:outlineLvl w:val="2"/>
    </w:pPr>
    <w:rPr>
      <w:rFonts w:ascii="Arial Black" w:eastAsiaTheme="minorEastAsia" w:hAnsi="Arial Black" w:cs="Times New Roman"/>
      <w:sz w:val="32"/>
      <w:szCs w:val="32"/>
      <w:lang w:val="en-US"/>
    </w:rPr>
  </w:style>
  <w:style w:type="paragraph" w:customStyle="1" w:styleId="SidebarHead-Level-2sbh2">
    <w:name w:val="Sidebar Head - Level-2 (sbh2)"/>
    <w:rsid w:val="004C1B59"/>
    <w:pPr>
      <w:widowControl w:val="0"/>
      <w:pBdr>
        <w:left w:val="thinThickLargeGap" w:sz="36" w:space="4" w:color="00FF80"/>
      </w:pBdr>
      <w:shd w:val="clear" w:color="auto" w:fill="CCFFCC"/>
      <w:spacing w:after="0" w:line="480" w:lineRule="auto"/>
      <w:ind w:left="360" w:right="360"/>
      <w:outlineLvl w:val="3"/>
    </w:pPr>
    <w:rPr>
      <w:rFonts w:ascii="Arial" w:eastAsiaTheme="minorEastAsia" w:hAnsi="Arial" w:cs="Arial"/>
      <w:sz w:val="28"/>
      <w:szCs w:val="28"/>
      <w:lang w:val="en-US"/>
    </w:rPr>
  </w:style>
  <w:style w:type="paragraph" w:customStyle="1" w:styleId="SidebarHead-Level-3sbh3">
    <w:name w:val="Sidebar Head - Level-3 (sbh3)"/>
    <w:rsid w:val="004C1B59"/>
    <w:pPr>
      <w:widowControl w:val="0"/>
      <w:pBdr>
        <w:left w:val="thickThinLargeGap" w:sz="36" w:space="4" w:color="00FF80"/>
      </w:pBdr>
      <w:shd w:val="clear" w:color="auto" w:fill="CCFFCC"/>
      <w:spacing w:after="0" w:line="480" w:lineRule="auto"/>
      <w:ind w:left="360" w:right="360"/>
    </w:pPr>
    <w:rPr>
      <w:rFonts w:ascii="Arial Black" w:eastAsiaTheme="minorEastAsia" w:hAnsi="Arial Black" w:cs="Times New Roman"/>
      <w:sz w:val="26"/>
      <w:szCs w:val="26"/>
      <w:lang w:val="en-US"/>
    </w:rPr>
  </w:style>
  <w:style w:type="paragraph" w:customStyle="1" w:styleId="SidebarHead-Level-4sbh4">
    <w:name w:val="Sidebar Head - Level-4 (sbh4)"/>
    <w:rsid w:val="004C1B59"/>
    <w:pPr>
      <w:widowControl w:val="0"/>
      <w:pBdr>
        <w:left w:val="single" w:sz="24" w:space="4" w:color="00FF80"/>
      </w:pBdr>
      <w:shd w:val="clear" w:color="auto" w:fill="CCFFCC"/>
      <w:spacing w:after="0" w:line="480" w:lineRule="auto"/>
      <w:ind w:left="360" w:right="360"/>
    </w:pPr>
    <w:rPr>
      <w:rFonts w:ascii="Arial" w:eastAsiaTheme="minorEastAsia" w:hAnsi="Arial" w:cs="Arial"/>
      <w:sz w:val="28"/>
      <w:szCs w:val="28"/>
      <w:lang w:val="en-US"/>
    </w:rPr>
  </w:style>
  <w:style w:type="paragraph" w:customStyle="1" w:styleId="SidebarHead-Level-5sbh5">
    <w:name w:val="Sidebar Head - Level-5 (sbh5)"/>
    <w:rsid w:val="004C1B59"/>
    <w:pPr>
      <w:widowControl w:val="0"/>
      <w:pBdr>
        <w:left w:val="single" w:sz="8" w:space="4" w:color="00FF80"/>
      </w:pBdr>
      <w:shd w:val="clear" w:color="auto" w:fill="CCFFCC"/>
      <w:spacing w:after="0" w:line="480" w:lineRule="auto"/>
      <w:ind w:left="360" w:right="360"/>
    </w:pPr>
    <w:rPr>
      <w:rFonts w:ascii="Arial Black" w:eastAsiaTheme="minorEastAsia" w:hAnsi="Arial Black" w:cs="Times New Roman"/>
      <w:sz w:val="24"/>
      <w:szCs w:val="24"/>
      <w:lang w:val="en-US"/>
    </w:rPr>
  </w:style>
  <w:style w:type="paragraph" w:customStyle="1" w:styleId="SidebarEpigraph-non-versesbepi">
    <w:name w:val="Sidebar Epigraph - non-verse (sbepi)"/>
    <w:rsid w:val="004C1B59"/>
    <w:pPr>
      <w:widowControl w:val="0"/>
      <w:pBdr>
        <w:left w:val="single" w:sz="18" w:space="31" w:color="00FF80"/>
      </w:pBdr>
      <w:shd w:val="clear" w:color="auto" w:fill="CCFFCC"/>
      <w:spacing w:before="240" w:after="240" w:line="360" w:lineRule="auto"/>
      <w:ind w:left="907" w:right="360"/>
    </w:pPr>
    <w:rPr>
      <w:rFonts w:ascii="Arial" w:eastAsiaTheme="minorEastAsia" w:hAnsi="Arial" w:cs="Times New Roman"/>
      <w:sz w:val="24"/>
      <w:szCs w:val="24"/>
      <w:lang w:val="en-US"/>
    </w:rPr>
  </w:style>
  <w:style w:type="paragraph" w:customStyle="1" w:styleId="SidebarEpigraph-versesbepiv">
    <w:name w:val="Sidebar Epigraph - verse (sbepiv)"/>
    <w:rsid w:val="004C1B59"/>
    <w:pPr>
      <w:widowControl w:val="0"/>
      <w:pBdr>
        <w:left w:val="single" w:sz="8" w:space="31" w:color="00FF80"/>
      </w:pBdr>
      <w:shd w:val="clear" w:color="auto" w:fill="CCFFCC"/>
      <w:spacing w:after="0" w:line="480" w:lineRule="auto"/>
      <w:ind w:left="1627" w:right="360" w:hanging="720"/>
      <w:contextualSpacing/>
    </w:pPr>
    <w:rPr>
      <w:rFonts w:ascii="Arial" w:eastAsiaTheme="minorEastAsia" w:hAnsi="Arial" w:cs="Times New Roman"/>
      <w:sz w:val="24"/>
      <w:szCs w:val="24"/>
      <w:lang w:val="en-US"/>
    </w:rPr>
  </w:style>
  <w:style w:type="paragraph" w:customStyle="1" w:styleId="SidebarEpigraphSourcesbeps">
    <w:name w:val="Sidebar Epigraph Source (sbeps)"/>
    <w:rsid w:val="004C1B59"/>
    <w:pPr>
      <w:widowControl w:val="0"/>
      <w:pBdr>
        <w:left w:val="dashed" w:sz="4" w:space="31" w:color="00FF80"/>
      </w:pBdr>
      <w:shd w:val="clear" w:color="auto" w:fill="CCFFCC"/>
      <w:spacing w:after="0" w:line="480" w:lineRule="auto"/>
      <w:ind w:left="900" w:right="360"/>
      <w:jc w:val="right"/>
    </w:pPr>
    <w:rPr>
      <w:rFonts w:ascii="Times New Roman" w:eastAsiaTheme="minorEastAsia" w:hAnsi="Times New Roman" w:cs="Times New Roman"/>
      <w:sz w:val="24"/>
      <w:szCs w:val="24"/>
      <w:lang w:val="en-US"/>
    </w:rPr>
  </w:style>
  <w:style w:type="paragraph" w:customStyle="1" w:styleId="SidebarListNumsbnl">
    <w:name w:val="Sidebar List Num (sbnl)"/>
    <w:rsid w:val="004C1B59"/>
    <w:pPr>
      <w:widowControl w:val="0"/>
      <w:pBdr>
        <w:left w:val="wave" w:sz="12" w:space="31" w:color="00FF80"/>
      </w:pBdr>
      <w:shd w:val="clear" w:color="auto" w:fill="CCFFCC"/>
      <w:spacing w:after="0" w:line="480" w:lineRule="auto"/>
      <w:ind w:left="1267" w:right="360" w:hanging="360"/>
    </w:pPr>
    <w:rPr>
      <w:rFonts w:ascii="Times New Roman" w:eastAsiaTheme="minorEastAsia" w:hAnsi="Times New Roman" w:cs="Times New Roman"/>
      <w:sz w:val="24"/>
      <w:szCs w:val="24"/>
      <w:lang w:val="en-US"/>
    </w:rPr>
  </w:style>
  <w:style w:type="paragraph" w:customStyle="1" w:styleId="SidebarListBulletsbbl">
    <w:name w:val="Sidebar List Bullet (sbbl)"/>
    <w:rsid w:val="004C1B59"/>
    <w:pPr>
      <w:widowControl w:val="0"/>
      <w:numPr>
        <w:numId w:val="9"/>
      </w:numPr>
      <w:pBdr>
        <w:left w:val="doubleWave" w:sz="6" w:space="31" w:color="00FF80"/>
      </w:pBdr>
      <w:shd w:val="clear" w:color="auto" w:fill="CCFFCC"/>
      <w:spacing w:after="0" w:line="480" w:lineRule="auto"/>
      <w:ind w:left="1260" w:right="360"/>
    </w:pPr>
    <w:rPr>
      <w:rFonts w:ascii="Times New Roman" w:eastAsiaTheme="minorEastAsia" w:hAnsi="Times New Roman" w:cs="Times New Roman"/>
      <w:sz w:val="24"/>
      <w:szCs w:val="24"/>
      <w:lang w:val="en-US"/>
    </w:rPr>
  </w:style>
  <w:style w:type="paragraph" w:customStyle="1" w:styleId="SidebarListUnnumsbul">
    <w:name w:val="Sidebar List Unnum (sbul)"/>
    <w:rsid w:val="004C1B59"/>
    <w:pPr>
      <w:widowControl w:val="0"/>
      <w:pBdr>
        <w:left w:val="double" w:sz="12" w:space="31" w:color="00FF80"/>
      </w:pBdr>
      <w:shd w:val="clear" w:color="auto" w:fill="CCFFCC"/>
      <w:spacing w:after="0" w:line="480" w:lineRule="auto"/>
      <w:ind w:left="900" w:right="360"/>
    </w:pPr>
    <w:rPr>
      <w:rFonts w:ascii="Times New Roman" w:eastAsiaTheme="minorEastAsia" w:hAnsi="Times New Roman" w:cs="Times New Roman"/>
      <w:sz w:val="24"/>
      <w:szCs w:val="24"/>
      <w:lang w:val="en-US"/>
    </w:rPr>
  </w:style>
  <w:style w:type="paragraph" w:customStyle="1" w:styleId="SidebarExtractsbext">
    <w:name w:val="Sidebar Extract (sbext)"/>
    <w:rsid w:val="004C1B59"/>
    <w:pPr>
      <w:widowControl w:val="0"/>
      <w:pBdr>
        <w:left w:val="dashSmallGap" w:sz="24" w:space="31" w:color="00FF80"/>
      </w:pBdr>
      <w:shd w:val="clear" w:color="auto" w:fill="CCFFCC"/>
      <w:spacing w:after="0" w:line="480" w:lineRule="auto"/>
      <w:ind w:left="900" w:right="360"/>
    </w:pPr>
    <w:rPr>
      <w:rFonts w:ascii="Arial" w:eastAsiaTheme="minorEastAsia" w:hAnsi="Arial" w:cs="Times New Roman"/>
      <w:sz w:val="20"/>
      <w:szCs w:val="24"/>
      <w:lang w:val="en-US"/>
    </w:rPr>
  </w:style>
  <w:style w:type="paragraph" w:customStyle="1" w:styleId="SidebarExtract-Versesbextv">
    <w:name w:val="Sidebar Extract - Verse (sbextv)"/>
    <w:rsid w:val="004C1B59"/>
    <w:pPr>
      <w:widowControl w:val="0"/>
      <w:pBdr>
        <w:left w:val="thinThickSmallGap" w:sz="24" w:space="31" w:color="00FF80"/>
      </w:pBdr>
      <w:shd w:val="clear" w:color="auto" w:fill="CCFFCC"/>
      <w:spacing w:after="0" w:line="480" w:lineRule="auto"/>
      <w:ind w:left="1267" w:right="360" w:hanging="360"/>
    </w:pPr>
    <w:rPr>
      <w:rFonts w:ascii="Arial" w:eastAsiaTheme="minorEastAsia" w:hAnsi="Arial" w:cs="Times New Roman"/>
      <w:sz w:val="20"/>
      <w:szCs w:val="24"/>
      <w:lang w:val="en-US"/>
    </w:rPr>
  </w:style>
  <w:style w:type="paragraph" w:customStyle="1" w:styleId="SidebarSourceNotesbsn">
    <w:name w:val="Sidebar Source Note (sbsn)"/>
    <w:rsid w:val="004C1B59"/>
    <w:pPr>
      <w:widowControl w:val="0"/>
      <w:pBdr>
        <w:left w:val="single" w:sz="24" w:space="4" w:color="00FF80"/>
      </w:pBdr>
      <w:shd w:val="clear" w:color="auto" w:fill="CCFFCC"/>
      <w:spacing w:after="0" w:line="480" w:lineRule="auto"/>
      <w:ind w:left="360" w:right="360"/>
    </w:pPr>
    <w:rPr>
      <w:rFonts w:ascii="Arial" w:eastAsiaTheme="minorEastAsia" w:hAnsi="Arial" w:cs="Times New Roman"/>
      <w:sz w:val="20"/>
      <w:szCs w:val="20"/>
      <w:lang w:val="en-US"/>
    </w:rPr>
  </w:style>
  <w:style w:type="paragraph" w:customStyle="1" w:styleId="SidebarFootnotesbfn">
    <w:name w:val="Sidebar Footnote (sbfn)"/>
    <w:rsid w:val="004C1B59"/>
    <w:pPr>
      <w:widowControl w:val="0"/>
      <w:pBdr>
        <w:left w:val="single" w:sz="24" w:space="4" w:color="00FF80"/>
      </w:pBdr>
      <w:shd w:val="clear" w:color="auto" w:fill="CCFFCC"/>
      <w:spacing w:after="0" w:line="480" w:lineRule="auto"/>
      <w:ind w:left="360" w:right="360"/>
    </w:pPr>
    <w:rPr>
      <w:rFonts w:ascii="Times New Roman" w:eastAsiaTheme="minorEastAsia" w:hAnsi="Times New Roman" w:cs="Times New Roman"/>
      <w:sz w:val="20"/>
      <w:szCs w:val="20"/>
      <w:lang w:val="en-US"/>
    </w:rPr>
  </w:style>
  <w:style w:type="paragraph" w:customStyle="1" w:styleId="TableNumbertn">
    <w:name w:val="Table Number (tn)"/>
    <w:basedOn w:val="Normal"/>
    <w:rsid w:val="004C1B59"/>
    <w:pPr>
      <w:shd w:val="clear" w:color="auto" w:fill="E0E0E0"/>
      <w:spacing w:after="0" w:line="480" w:lineRule="auto"/>
    </w:pPr>
    <w:rPr>
      <w:rFonts w:ascii="Times New Roman" w:hAnsi="Times New Roman"/>
      <w:sz w:val="24"/>
    </w:rPr>
  </w:style>
  <w:style w:type="paragraph" w:customStyle="1" w:styleId="TableHeadth">
    <w:name w:val="Table Head (th)"/>
    <w:basedOn w:val="Normal"/>
    <w:rsid w:val="004C1B59"/>
    <w:pPr>
      <w:shd w:val="clear" w:color="auto" w:fill="E0E0E0"/>
    </w:pPr>
    <w:rPr>
      <w:rFonts w:ascii="Arial Black" w:hAnsi="Arial Black"/>
    </w:rPr>
  </w:style>
  <w:style w:type="paragraph" w:customStyle="1" w:styleId="TableSubheadtsh">
    <w:name w:val="Table Subhead (tsh)"/>
    <w:basedOn w:val="Normal"/>
    <w:rsid w:val="004C1B59"/>
    <w:pPr>
      <w:shd w:val="clear" w:color="auto" w:fill="E0E0E0"/>
      <w:spacing w:after="0" w:line="480" w:lineRule="auto"/>
    </w:pPr>
    <w:rPr>
      <w:rFonts w:ascii="Times New Roman" w:hAnsi="Times New Roman"/>
      <w:sz w:val="24"/>
    </w:rPr>
  </w:style>
  <w:style w:type="paragraph" w:customStyle="1" w:styleId="TableColumnHeadtch">
    <w:name w:val="Table Column Head (tch)"/>
    <w:basedOn w:val="Normal"/>
    <w:rsid w:val="004C1B59"/>
    <w:pPr>
      <w:shd w:val="clear" w:color="auto" w:fill="E0E0E0"/>
    </w:pPr>
    <w:rPr>
      <w:rFonts w:ascii="Arial Black" w:hAnsi="Arial Black" w:cs="Arial"/>
    </w:rPr>
  </w:style>
  <w:style w:type="paragraph" w:customStyle="1" w:styleId="TableBodyTexttbtx">
    <w:name w:val="Table Body Text (tbtx)"/>
    <w:basedOn w:val="Normal"/>
    <w:rsid w:val="004C1B59"/>
    <w:pPr>
      <w:shd w:val="clear" w:color="auto" w:fill="E0E0E0"/>
      <w:ind w:firstLine="360"/>
    </w:pPr>
    <w:rPr>
      <w:rFonts w:ascii="Arial" w:hAnsi="Arial" w:cs="Arial"/>
    </w:rPr>
  </w:style>
  <w:style w:type="paragraph" w:customStyle="1" w:styleId="TableBodyTextNo-Indenttbtx1">
    <w:name w:val="Table Body Text No-Indent (tbtx1)"/>
    <w:basedOn w:val="Normal"/>
    <w:rsid w:val="004C1B59"/>
    <w:pPr>
      <w:shd w:val="clear" w:color="auto" w:fill="E0E0E0"/>
    </w:pPr>
    <w:rPr>
      <w:rFonts w:ascii="Arial" w:hAnsi="Arial" w:cs="Arial"/>
    </w:rPr>
  </w:style>
  <w:style w:type="paragraph" w:customStyle="1" w:styleId="TableSourceNotetsn">
    <w:name w:val="Table Source Note (tsn)"/>
    <w:basedOn w:val="Normal"/>
    <w:rsid w:val="004C1B59"/>
    <w:pPr>
      <w:shd w:val="clear" w:color="auto" w:fill="E0E0E0"/>
    </w:pPr>
    <w:rPr>
      <w:rFonts w:ascii="Arial Narrow" w:hAnsi="Arial Narrow"/>
      <w:sz w:val="20"/>
      <w:szCs w:val="20"/>
    </w:rPr>
  </w:style>
  <w:style w:type="paragraph" w:customStyle="1" w:styleId="TableFootnotetfn">
    <w:name w:val="Table Footnote (tfn)"/>
    <w:basedOn w:val="Normal"/>
    <w:rsid w:val="004C1B59"/>
    <w:pPr>
      <w:shd w:val="clear" w:color="auto" w:fill="E0E0E0"/>
      <w:spacing w:after="0" w:line="480" w:lineRule="auto"/>
    </w:pPr>
    <w:rPr>
      <w:rFonts w:ascii="Times New Roman" w:hAnsi="Times New Roman"/>
      <w:sz w:val="20"/>
      <w:szCs w:val="20"/>
    </w:rPr>
  </w:style>
  <w:style w:type="paragraph" w:customStyle="1" w:styleId="ChartNumbercrn">
    <w:name w:val="Chart Number (crn)"/>
    <w:basedOn w:val="Normal"/>
    <w:rsid w:val="004C1B59"/>
    <w:pPr>
      <w:shd w:val="clear" w:color="auto" w:fill="E0E0E0"/>
    </w:pPr>
    <w:rPr>
      <w:rFonts w:ascii="Arial Narrow" w:hAnsi="Arial Narrow"/>
    </w:rPr>
  </w:style>
  <w:style w:type="paragraph" w:customStyle="1" w:styleId="ChartHeadcrh">
    <w:name w:val="Chart Head (crh)"/>
    <w:basedOn w:val="Normal"/>
    <w:rsid w:val="004C1B59"/>
    <w:pPr>
      <w:shd w:val="clear" w:color="auto" w:fill="E0E0E0"/>
      <w:spacing w:before="240"/>
    </w:pPr>
    <w:rPr>
      <w:rFonts w:ascii="Arial Black" w:hAnsi="Arial Black"/>
      <w:sz w:val="28"/>
      <w:szCs w:val="28"/>
    </w:rPr>
  </w:style>
  <w:style w:type="paragraph" w:customStyle="1" w:styleId="ChartSubheadcrsh">
    <w:name w:val="Chart Subhead (crsh)"/>
    <w:basedOn w:val="Normal"/>
    <w:rsid w:val="004C1B59"/>
    <w:pPr>
      <w:shd w:val="clear" w:color="auto" w:fill="E0E0E0"/>
    </w:pPr>
    <w:rPr>
      <w:rFonts w:ascii="Arial" w:hAnsi="Arial" w:cs="Arial"/>
      <w:sz w:val="28"/>
      <w:szCs w:val="28"/>
    </w:rPr>
  </w:style>
  <w:style w:type="paragraph" w:customStyle="1" w:styleId="ChartLevel-1Subheadcrh1">
    <w:name w:val="Chart Level-1 Subhead (crh1)"/>
    <w:basedOn w:val="Normal"/>
    <w:rsid w:val="004C1B59"/>
    <w:pPr>
      <w:shd w:val="clear" w:color="auto" w:fill="E0E0E0"/>
      <w:spacing w:before="240"/>
    </w:pPr>
    <w:rPr>
      <w:rFonts w:ascii="Arial Black" w:hAnsi="Arial Black"/>
      <w:sz w:val="28"/>
      <w:szCs w:val="28"/>
    </w:rPr>
  </w:style>
  <w:style w:type="paragraph" w:customStyle="1" w:styleId="ChartLevel-2Subheadcrh2">
    <w:name w:val="Chart Level-2 Subhead (crh2)"/>
    <w:basedOn w:val="Normal"/>
    <w:rsid w:val="004C1B59"/>
    <w:pPr>
      <w:shd w:val="clear" w:color="auto" w:fill="E0E0E0"/>
      <w:spacing w:before="240"/>
    </w:pPr>
    <w:rPr>
      <w:rFonts w:ascii="Arial" w:hAnsi="Arial" w:cs="Arial"/>
      <w:sz w:val="26"/>
      <w:szCs w:val="26"/>
    </w:rPr>
  </w:style>
  <w:style w:type="paragraph" w:customStyle="1" w:styleId="ChartLevel-3Subheadcrh3">
    <w:name w:val="Chart Level-3 Subhead (crh3)"/>
    <w:basedOn w:val="Normal"/>
    <w:rsid w:val="004C1B59"/>
    <w:pPr>
      <w:shd w:val="clear" w:color="auto" w:fill="E0E0E0"/>
      <w:spacing w:before="240"/>
    </w:pPr>
    <w:rPr>
      <w:rFonts w:ascii="Arial Black" w:hAnsi="Arial Black"/>
      <w:sz w:val="26"/>
      <w:szCs w:val="26"/>
    </w:rPr>
  </w:style>
  <w:style w:type="paragraph" w:customStyle="1" w:styleId="ChartLevel-4Subheadcrh4">
    <w:name w:val="Chart Level-4 Subhead (crh4)"/>
    <w:basedOn w:val="Normal"/>
    <w:rsid w:val="004C1B59"/>
    <w:pPr>
      <w:shd w:val="clear" w:color="auto" w:fill="E0E0E0"/>
      <w:spacing w:before="240"/>
    </w:pPr>
    <w:rPr>
      <w:rFonts w:ascii="Arial" w:hAnsi="Arial" w:cs="Arial"/>
    </w:rPr>
  </w:style>
  <w:style w:type="paragraph" w:customStyle="1" w:styleId="ChartLevel-5Subheadcrh5">
    <w:name w:val="Chart Level-5 Subhead (crh5)"/>
    <w:basedOn w:val="Normal"/>
    <w:rsid w:val="004C1B59"/>
    <w:pPr>
      <w:shd w:val="clear" w:color="auto" w:fill="E0E0E0"/>
      <w:spacing w:before="240"/>
    </w:pPr>
    <w:rPr>
      <w:rFonts w:ascii="Arial Black" w:hAnsi="Arial Black"/>
    </w:rPr>
  </w:style>
  <w:style w:type="paragraph" w:customStyle="1" w:styleId="ChartColumnHeadcrch">
    <w:name w:val="Chart Column Head (crch)"/>
    <w:basedOn w:val="Normal"/>
    <w:rsid w:val="004C1B59"/>
    <w:pPr>
      <w:shd w:val="clear" w:color="auto" w:fill="E0E0E0"/>
    </w:pPr>
    <w:rPr>
      <w:rFonts w:ascii="Arial" w:hAnsi="Arial" w:cs="Arial"/>
    </w:rPr>
  </w:style>
  <w:style w:type="paragraph" w:customStyle="1" w:styleId="ChartLabelcrl">
    <w:name w:val="Chart Label (crl)"/>
    <w:basedOn w:val="Normal"/>
    <w:rsid w:val="004C1B59"/>
    <w:pPr>
      <w:shd w:val="clear" w:color="auto" w:fill="E0E0E0"/>
    </w:pPr>
    <w:rPr>
      <w:rFonts w:ascii="Arial Narrow" w:hAnsi="Arial Narrow" w:cs="Arial"/>
    </w:rPr>
  </w:style>
  <w:style w:type="paragraph" w:customStyle="1" w:styleId="ChartBodyTextcrbtx">
    <w:name w:val="Chart Body Text (crbtx)"/>
    <w:basedOn w:val="Normal"/>
    <w:rsid w:val="004C1B59"/>
    <w:pPr>
      <w:shd w:val="clear" w:color="auto" w:fill="E0E0E0"/>
      <w:ind w:firstLine="360"/>
    </w:pPr>
    <w:rPr>
      <w:rFonts w:ascii="Arial" w:hAnsi="Arial" w:cs="Arial"/>
    </w:rPr>
  </w:style>
  <w:style w:type="paragraph" w:customStyle="1" w:styleId="ChartBodyTextNo-Indentcrbtx1">
    <w:name w:val="Chart Body Text No-Indent (crbtx1)"/>
    <w:basedOn w:val="Normal"/>
    <w:rsid w:val="004C1B59"/>
    <w:pPr>
      <w:shd w:val="clear" w:color="auto" w:fill="E0E0E0"/>
    </w:pPr>
    <w:rPr>
      <w:rFonts w:ascii="Arial" w:hAnsi="Arial" w:cs="Arial"/>
    </w:rPr>
  </w:style>
  <w:style w:type="paragraph" w:customStyle="1" w:styleId="ChartSourceNotecrxn">
    <w:name w:val="Chart Source Note (crxn)"/>
    <w:basedOn w:val="Normal"/>
    <w:rsid w:val="004C1B59"/>
    <w:pPr>
      <w:shd w:val="clear" w:color="auto" w:fill="E0E0E0"/>
      <w:spacing w:after="0" w:line="480" w:lineRule="auto"/>
    </w:pPr>
    <w:rPr>
      <w:rFonts w:ascii="Times New Roman" w:hAnsi="Times New Roman"/>
      <w:sz w:val="20"/>
      <w:szCs w:val="20"/>
    </w:rPr>
  </w:style>
  <w:style w:type="paragraph" w:customStyle="1" w:styleId="ChartFootnotecrfn">
    <w:name w:val="Chart Footnote (crfn)"/>
    <w:basedOn w:val="Normal"/>
    <w:rsid w:val="004C1B59"/>
    <w:pPr>
      <w:shd w:val="clear" w:color="auto" w:fill="E0E0E0"/>
      <w:spacing w:after="0" w:line="480" w:lineRule="auto"/>
    </w:pPr>
    <w:rPr>
      <w:rFonts w:ascii="Times New Roman" w:hAnsi="Times New Roman"/>
      <w:sz w:val="20"/>
      <w:szCs w:val="20"/>
    </w:rPr>
  </w:style>
  <w:style w:type="paragraph" w:customStyle="1" w:styleId="FigureNumberfgn">
    <w:name w:val="Figure Number (fgn)"/>
    <w:basedOn w:val="Normal"/>
    <w:rsid w:val="004C1B59"/>
    <w:pPr>
      <w:shd w:val="clear" w:color="auto" w:fill="E0E0E0"/>
      <w:spacing w:after="0" w:line="480" w:lineRule="auto"/>
    </w:pPr>
    <w:rPr>
      <w:rFonts w:ascii="Times New Roman" w:hAnsi="Times New Roman"/>
      <w:sz w:val="24"/>
    </w:rPr>
  </w:style>
  <w:style w:type="paragraph" w:customStyle="1" w:styleId="FigureHeadfgh">
    <w:name w:val="Figure Head (fgh)"/>
    <w:basedOn w:val="Normal"/>
    <w:rsid w:val="004C1B59"/>
    <w:pPr>
      <w:shd w:val="clear" w:color="auto" w:fill="E0E0E0"/>
      <w:spacing w:before="240"/>
    </w:pPr>
    <w:rPr>
      <w:rFonts w:ascii="Arial Black" w:hAnsi="Arial Black"/>
      <w:sz w:val="28"/>
      <w:szCs w:val="28"/>
    </w:rPr>
  </w:style>
  <w:style w:type="paragraph" w:customStyle="1" w:styleId="FigureSubheadfgsh">
    <w:name w:val="Figure Subhead (fgsh)"/>
    <w:basedOn w:val="Normal"/>
    <w:rsid w:val="004C1B59"/>
    <w:pPr>
      <w:shd w:val="clear" w:color="auto" w:fill="E0E0E0"/>
      <w:spacing w:after="0" w:line="480" w:lineRule="auto"/>
    </w:pPr>
    <w:rPr>
      <w:rFonts w:ascii="Times New Roman" w:hAnsi="Times New Roman"/>
      <w:sz w:val="28"/>
      <w:szCs w:val="28"/>
    </w:rPr>
  </w:style>
  <w:style w:type="paragraph" w:customStyle="1" w:styleId="FigureLevel-1Subheadfgh1">
    <w:name w:val="Figure Level-1 Subhead (fgh1)"/>
    <w:basedOn w:val="Normal"/>
    <w:rsid w:val="004C1B59"/>
    <w:pPr>
      <w:shd w:val="clear" w:color="auto" w:fill="E0E0E0"/>
      <w:spacing w:before="240"/>
    </w:pPr>
    <w:rPr>
      <w:rFonts w:ascii="Arial Black" w:hAnsi="Arial Black"/>
      <w:sz w:val="28"/>
      <w:szCs w:val="28"/>
    </w:rPr>
  </w:style>
  <w:style w:type="paragraph" w:customStyle="1" w:styleId="FigureLevel-2Subheadfgh2">
    <w:name w:val="Figure Level-2 Subhead (fgh2)"/>
    <w:basedOn w:val="Normal"/>
    <w:rsid w:val="004C1B59"/>
    <w:pPr>
      <w:shd w:val="clear" w:color="auto" w:fill="E0E0E0"/>
      <w:spacing w:before="240"/>
    </w:pPr>
    <w:rPr>
      <w:rFonts w:ascii="Arial" w:hAnsi="Arial" w:cs="Arial"/>
      <w:sz w:val="26"/>
      <w:szCs w:val="26"/>
    </w:rPr>
  </w:style>
  <w:style w:type="paragraph" w:customStyle="1" w:styleId="FigureLevel-3Subheadfgh3">
    <w:name w:val="Figure Level-3 Subhead (fgh3)"/>
    <w:basedOn w:val="Normal"/>
    <w:rsid w:val="004C1B59"/>
    <w:pPr>
      <w:shd w:val="clear" w:color="auto" w:fill="E0E0E0"/>
      <w:spacing w:before="240"/>
    </w:pPr>
    <w:rPr>
      <w:rFonts w:ascii="Arial Black" w:hAnsi="Arial Black"/>
      <w:sz w:val="26"/>
      <w:szCs w:val="26"/>
    </w:rPr>
  </w:style>
  <w:style w:type="paragraph" w:customStyle="1" w:styleId="FigureLevel-4Subheadfgh4">
    <w:name w:val="Figure Level-4 Subhead (fgh4)"/>
    <w:basedOn w:val="Normal"/>
    <w:rsid w:val="004C1B59"/>
    <w:pPr>
      <w:shd w:val="clear" w:color="auto" w:fill="E0E0E0"/>
      <w:spacing w:before="240"/>
    </w:pPr>
    <w:rPr>
      <w:rFonts w:ascii="Arial" w:hAnsi="Arial" w:cs="Arial"/>
    </w:rPr>
  </w:style>
  <w:style w:type="paragraph" w:customStyle="1" w:styleId="FigureLevel-5Subheadfgh5">
    <w:name w:val="Figure Level-5 Subhead (fgh5)"/>
    <w:basedOn w:val="Normal"/>
    <w:rsid w:val="004C1B59"/>
    <w:pPr>
      <w:shd w:val="clear" w:color="auto" w:fill="E0E0E0"/>
      <w:spacing w:before="240"/>
    </w:pPr>
    <w:rPr>
      <w:rFonts w:ascii="Arial Black" w:hAnsi="Arial Black"/>
    </w:rPr>
  </w:style>
  <w:style w:type="paragraph" w:customStyle="1" w:styleId="FigureColumnHeadfgch">
    <w:name w:val="Figure Column Head (fgch)"/>
    <w:basedOn w:val="Normal"/>
    <w:rsid w:val="004C1B59"/>
    <w:pPr>
      <w:shd w:val="clear" w:color="auto" w:fill="E0E0E0"/>
    </w:pPr>
    <w:rPr>
      <w:rFonts w:ascii="Arial" w:hAnsi="Arial" w:cs="Arial"/>
    </w:rPr>
  </w:style>
  <w:style w:type="paragraph" w:customStyle="1" w:styleId="FigureLabelfgl">
    <w:name w:val="Figure Label (fgl)"/>
    <w:basedOn w:val="Normal"/>
    <w:rsid w:val="004C1B59"/>
    <w:pPr>
      <w:shd w:val="clear" w:color="auto" w:fill="E0E0E0"/>
    </w:pPr>
    <w:rPr>
      <w:rFonts w:ascii="Arial Narrow" w:hAnsi="Arial Narrow" w:cs="Arial"/>
    </w:rPr>
  </w:style>
  <w:style w:type="paragraph" w:customStyle="1" w:styleId="FigureBodyTextfgbtx">
    <w:name w:val="Figure Body Text (fgbtx)"/>
    <w:basedOn w:val="Normal"/>
    <w:rsid w:val="004C1B59"/>
    <w:pPr>
      <w:shd w:val="clear" w:color="auto" w:fill="E0E0E0"/>
      <w:ind w:firstLine="360"/>
    </w:pPr>
    <w:rPr>
      <w:rFonts w:ascii="Arial" w:hAnsi="Arial" w:cs="Arial"/>
    </w:rPr>
  </w:style>
  <w:style w:type="paragraph" w:customStyle="1" w:styleId="FigureBodyTextNo-Indentfgbtx1">
    <w:name w:val="Figure Body Text No-Indent (fgbtx1)"/>
    <w:basedOn w:val="Normal"/>
    <w:rsid w:val="004C1B59"/>
    <w:pPr>
      <w:shd w:val="clear" w:color="auto" w:fill="E0E0E0"/>
    </w:pPr>
    <w:rPr>
      <w:rFonts w:ascii="Arial" w:hAnsi="Arial" w:cs="Arial"/>
    </w:rPr>
  </w:style>
  <w:style w:type="paragraph" w:customStyle="1" w:styleId="FigureSourceNotefgsn">
    <w:name w:val="Figure Source Note (fgsn)"/>
    <w:basedOn w:val="Normal"/>
    <w:rsid w:val="004C1B59"/>
    <w:pPr>
      <w:shd w:val="clear" w:color="auto" w:fill="E0E0E0"/>
    </w:pPr>
    <w:rPr>
      <w:rFonts w:ascii="Arial" w:hAnsi="Arial" w:cs="Arial"/>
      <w:sz w:val="20"/>
      <w:szCs w:val="20"/>
    </w:rPr>
  </w:style>
  <w:style w:type="paragraph" w:customStyle="1" w:styleId="FigureFootnotefgfn">
    <w:name w:val="Figure Footnote (fgfn)"/>
    <w:basedOn w:val="Normal"/>
    <w:rsid w:val="004C1B59"/>
    <w:pPr>
      <w:shd w:val="clear" w:color="auto" w:fill="E0E0E0"/>
      <w:spacing w:after="0" w:line="480" w:lineRule="auto"/>
    </w:pPr>
    <w:rPr>
      <w:rFonts w:ascii="Times New Roman" w:hAnsi="Times New Roman"/>
      <w:sz w:val="20"/>
      <w:szCs w:val="20"/>
    </w:rPr>
  </w:style>
  <w:style w:type="paragraph" w:customStyle="1" w:styleId="BMHeadbmh">
    <w:name w:val="BM Head (bmh)"/>
    <w:basedOn w:val="Normal"/>
    <w:rsid w:val="004C1B59"/>
    <w:pPr>
      <w:pBdr>
        <w:left w:val="dotted" w:sz="48" w:space="4" w:color="000080"/>
      </w:pBdr>
      <w:spacing w:before="480" w:line="480" w:lineRule="auto"/>
      <w:jc w:val="center"/>
      <w:outlineLvl w:val="1"/>
    </w:pPr>
    <w:rPr>
      <w:rFonts w:ascii="Arial Black" w:hAnsi="Arial Black"/>
      <w:sz w:val="36"/>
    </w:rPr>
  </w:style>
  <w:style w:type="paragraph" w:customStyle="1" w:styleId="BMSubheadbmsh">
    <w:name w:val="BM Subhead (bmsh)"/>
    <w:basedOn w:val="Normal"/>
    <w:rsid w:val="004C1B59"/>
    <w:pPr>
      <w:pBdr>
        <w:left w:val="triple" w:sz="12" w:space="4" w:color="000080"/>
      </w:pBdr>
      <w:spacing w:line="480" w:lineRule="auto"/>
      <w:jc w:val="center"/>
    </w:pPr>
    <w:rPr>
      <w:rFonts w:ascii="Arial" w:hAnsi="Arial"/>
      <w:sz w:val="32"/>
    </w:rPr>
  </w:style>
  <w:style w:type="paragraph" w:customStyle="1" w:styleId="BMHeadALTabmh">
    <w:name w:val="BM Head ALT (abmh)"/>
    <w:basedOn w:val="Normal"/>
    <w:rsid w:val="004C1B59"/>
    <w:pPr>
      <w:pBdr>
        <w:left w:val="wave" w:sz="12" w:space="4" w:color="000080"/>
      </w:pBdr>
      <w:spacing w:line="480" w:lineRule="auto"/>
      <w:jc w:val="center"/>
    </w:pPr>
    <w:rPr>
      <w:rFonts w:ascii="Arial Narrow" w:hAnsi="Arial Narrow"/>
      <w:sz w:val="36"/>
    </w:rPr>
  </w:style>
  <w:style w:type="paragraph" w:customStyle="1" w:styleId="BMTextbmtx">
    <w:name w:val="BM Text (bmtx)"/>
    <w:basedOn w:val="Normal"/>
    <w:rsid w:val="004C1B59"/>
    <w:pPr>
      <w:pBdr>
        <w:left w:val="single" w:sz="48" w:space="4" w:color="000080"/>
      </w:pBdr>
      <w:spacing w:after="0" w:line="480" w:lineRule="auto"/>
      <w:ind w:firstLine="720"/>
    </w:pPr>
    <w:rPr>
      <w:rFonts w:ascii="Times New Roman" w:hAnsi="Times New Roman"/>
      <w:sz w:val="24"/>
    </w:rPr>
  </w:style>
  <w:style w:type="paragraph" w:customStyle="1" w:styleId="BMTextNo-Indentbmtx1">
    <w:name w:val="BM Text No-Indent (bmtx1)"/>
    <w:basedOn w:val="Normal"/>
    <w:rsid w:val="004C1B59"/>
    <w:pPr>
      <w:pBdr>
        <w:left w:val="double" w:sz="18" w:space="4" w:color="000080"/>
      </w:pBdr>
      <w:spacing w:before="120" w:after="0" w:line="480" w:lineRule="auto"/>
    </w:pPr>
    <w:rPr>
      <w:rFonts w:ascii="Times New Roman" w:hAnsi="Times New Roman"/>
      <w:sz w:val="24"/>
    </w:rPr>
  </w:style>
  <w:style w:type="paragraph" w:customStyle="1" w:styleId="BMTextALTabmtx">
    <w:name w:val="BM Text ALT (abmtx)"/>
    <w:basedOn w:val="Normal"/>
    <w:rsid w:val="004C1B59"/>
    <w:pPr>
      <w:pBdr>
        <w:left w:val="thinThickLargeGap" w:sz="36" w:space="4" w:color="000080"/>
      </w:pBdr>
      <w:spacing w:after="0" w:line="480" w:lineRule="auto"/>
      <w:ind w:firstLine="720"/>
    </w:pPr>
    <w:rPr>
      <w:rFonts w:ascii="Arial" w:hAnsi="Arial"/>
    </w:rPr>
  </w:style>
  <w:style w:type="paragraph" w:customStyle="1" w:styleId="BMTextALTNo-Indentabmtx1">
    <w:name w:val="BM Text ALT No-Indent (abmtx1)"/>
    <w:basedOn w:val="Normal"/>
    <w:rsid w:val="004C1B59"/>
    <w:pPr>
      <w:pBdr>
        <w:left w:val="thickThinLargeGap" w:sz="36" w:space="4" w:color="000080"/>
      </w:pBdr>
      <w:spacing w:after="0" w:line="480" w:lineRule="auto"/>
    </w:pPr>
    <w:rPr>
      <w:rFonts w:ascii="Arial" w:hAnsi="Arial"/>
    </w:rPr>
  </w:style>
  <w:style w:type="paragraph" w:customStyle="1" w:styleId="AppendixHeadaph">
    <w:name w:val="Appendix Head (aph)"/>
    <w:basedOn w:val="Normal"/>
    <w:rsid w:val="004C1B59"/>
    <w:pPr>
      <w:pBdr>
        <w:left w:val="dotted" w:sz="48" w:space="4" w:color="804000"/>
      </w:pBdr>
      <w:spacing w:before="360" w:line="480" w:lineRule="auto"/>
      <w:jc w:val="center"/>
    </w:pPr>
    <w:rPr>
      <w:rFonts w:ascii="Arial" w:hAnsi="Arial"/>
      <w:sz w:val="48"/>
    </w:rPr>
  </w:style>
  <w:style w:type="paragraph" w:customStyle="1" w:styleId="AppendixSubheadapsh">
    <w:name w:val="Appendix Subhead (apsh)"/>
    <w:basedOn w:val="Normal"/>
    <w:rsid w:val="004C1B59"/>
    <w:pPr>
      <w:pBdr>
        <w:left w:val="single" w:sz="8" w:space="4" w:color="804000"/>
      </w:pBdr>
      <w:spacing w:line="480" w:lineRule="auto"/>
      <w:jc w:val="center"/>
    </w:pPr>
    <w:rPr>
      <w:rFonts w:ascii="Arial Narrow" w:hAnsi="Arial Narrow"/>
      <w:sz w:val="36"/>
    </w:rPr>
  </w:style>
  <w:style w:type="paragraph" w:customStyle="1" w:styleId="AppendixLevel-1Subheadaph1">
    <w:name w:val="Appendix Level-1 Subhead (aph1)"/>
    <w:basedOn w:val="Normal"/>
    <w:rsid w:val="004C1B59"/>
    <w:pPr>
      <w:pBdr>
        <w:left w:val="triple" w:sz="12" w:space="4" w:color="804000"/>
      </w:pBdr>
      <w:spacing w:before="360" w:after="0" w:line="480" w:lineRule="auto"/>
      <w:outlineLvl w:val="2"/>
    </w:pPr>
    <w:rPr>
      <w:rFonts w:ascii="Arial Black" w:hAnsi="Arial Black"/>
      <w:sz w:val="32"/>
    </w:rPr>
  </w:style>
  <w:style w:type="paragraph" w:customStyle="1" w:styleId="AppendixLevel-2Subheadaph2">
    <w:name w:val="Appendix Level-2 Subhead (aph2)"/>
    <w:basedOn w:val="Normal"/>
    <w:rsid w:val="004C1B59"/>
    <w:pPr>
      <w:pBdr>
        <w:left w:val="thinThickLargeGap" w:sz="36" w:space="4" w:color="804000"/>
      </w:pBdr>
      <w:spacing w:before="360" w:after="0" w:line="480" w:lineRule="auto"/>
      <w:outlineLvl w:val="3"/>
    </w:pPr>
    <w:rPr>
      <w:rFonts w:ascii="Arial" w:hAnsi="Arial"/>
      <w:sz w:val="32"/>
    </w:rPr>
  </w:style>
  <w:style w:type="paragraph" w:customStyle="1" w:styleId="AppendixLevel-3Subheadaph3">
    <w:name w:val="Appendix Level-3 Subhead (aph3)"/>
    <w:basedOn w:val="Normal"/>
    <w:rsid w:val="004C1B59"/>
    <w:pPr>
      <w:pBdr>
        <w:left w:val="thickThinLargeGap" w:sz="36" w:space="4" w:color="804000"/>
      </w:pBdr>
      <w:spacing w:before="360" w:after="0" w:line="480" w:lineRule="auto"/>
    </w:pPr>
    <w:rPr>
      <w:rFonts w:ascii="Arial Black" w:hAnsi="Arial Black"/>
      <w:sz w:val="28"/>
    </w:rPr>
  </w:style>
  <w:style w:type="paragraph" w:customStyle="1" w:styleId="AppendixLevel-4Subheadaph4">
    <w:name w:val="Appendix Level-4 Subhead (aph4)"/>
    <w:basedOn w:val="Normal"/>
    <w:rsid w:val="004C1B59"/>
    <w:pPr>
      <w:pBdr>
        <w:left w:val="single" w:sz="8" w:space="4" w:color="804000"/>
      </w:pBdr>
      <w:spacing w:before="360" w:after="0" w:line="480" w:lineRule="auto"/>
    </w:pPr>
    <w:rPr>
      <w:rFonts w:ascii="Arial" w:hAnsi="Arial"/>
      <w:sz w:val="28"/>
    </w:rPr>
  </w:style>
  <w:style w:type="paragraph" w:customStyle="1" w:styleId="AppendixLevel-5Subheadaph5">
    <w:name w:val="Appendix Level-5 Subhead (aph5)"/>
    <w:basedOn w:val="Normal"/>
    <w:rsid w:val="004C1B59"/>
    <w:pPr>
      <w:pBdr>
        <w:left w:val="single" w:sz="8" w:space="4" w:color="804000"/>
      </w:pBdr>
      <w:spacing w:before="360" w:after="0" w:line="480" w:lineRule="auto"/>
    </w:pPr>
    <w:rPr>
      <w:rFonts w:ascii="Arial Black" w:hAnsi="Arial Black"/>
    </w:rPr>
  </w:style>
  <w:style w:type="paragraph" w:customStyle="1" w:styleId="AppendixTextaptx">
    <w:name w:val="Appendix Text (aptx)"/>
    <w:basedOn w:val="Normal"/>
    <w:rsid w:val="004C1B59"/>
    <w:pPr>
      <w:pBdr>
        <w:left w:val="single" w:sz="48" w:space="4" w:color="804000"/>
      </w:pBdr>
      <w:spacing w:after="0" w:line="480" w:lineRule="auto"/>
      <w:ind w:firstLine="720"/>
    </w:pPr>
    <w:rPr>
      <w:rFonts w:ascii="Times New Roman" w:hAnsi="Times New Roman"/>
      <w:sz w:val="24"/>
    </w:rPr>
  </w:style>
  <w:style w:type="paragraph" w:customStyle="1" w:styleId="AppendixTextNo-Indentaptx1">
    <w:name w:val="Appendix Text No-Indent (aptx1)"/>
    <w:basedOn w:val="Normal"/>
    <w:rsid w:val="004C1B59"/>
    <w:pPr>
      <w:pBdr>
        <w:left w:val="double" w:sz="18" w:space="4" w:color="804000"/>
      </w:pBdr>
      <w:spacing w:after="0" w:line="480" w:lineRule="auto"/>
    </w:pPr>
    <w:rPr>
      <w:rFonts w:ascii="Times New Roman" w:hAnsi="Times New Roman"/>
      <w:sz w:val="24"/>
    </w:rPr>
  </w:style>
  <w:style w:type="paragraph" w:customStyle="1" w:styleId="AppendixListNumapnl">
    <w:name w:val="Appendix List Num (apnl)"/>
    <w:basedOn w:val="Normal"/>
    <w:rsid w:val="004C1B59"/>
    <w:pPr>
      <w:pBdr>
        <w:left w:val="wave" w:sz="12" w:space="31" w:color="804000"/>
      </w:pBdr>
      <w:spacing w:after="0" w:line="480" w:lineRule="auto"/>
      <w:ind w:left="907" w:hanging="360"/>
    </w:pPr>
    <w:rPr>
      <w:rFonts w:ascii="Times New Roman" w:hAnsi="Times New Roman"/>
      <w:sz w:val="24"/>
    </w:rPr>
  </w:style>
  <w:style w:type="paragraph" w:customStyle="1" w:styleId="AppendixListUnnumapul">
    <w:name w:val="Appendix List Unnum (apul)"/>
    <w:basedOn w:val="Normal"/>
    <w:rsid w:val="004C1B59"/>
    <w:pPr>
      <w:pBdr>
        <w:left w:val="dashSmallGap" w:sz="18" w:space="31" w:color="804000"/>
      </w:pBdr>
      <w:spacing w:after="0" w:line="480" w:lineRule="auto"/>
      <w:ind w:left="900" w:hanging="360"/>
    </w:pPr>
    <w:rPr>
      <w:rFonts w:ascii="Times New Roman" w:hAnsi="Times New Roman"/>
      <w:sz w:val="24"/>
    </w:rPr>
  </w:style>
  <w:style w:type="paragraph" w:customStyle="1" w:styleId="AppendixListBulletapbl">
    <w:name w:val="Appendix List Bullet (apbl)"/>
    <w:basedOn w:val="Normal"/>
    <w:rsid w:val="004C1B59"/>
    <w:pPr>
      <w:numPr>
        <w:numId w:val="2"/>
      </w:numPr>
      <w:pBdr>
        <w:left w:val="doubleWave" w:sz="6" w:space="31" w:color="804000"/>
      </w:pBdr>
      <w:spacing w:after="0" w:line="480" w:lineRule="auto"/>
      <w:ind w:left="900"/>
    </w:pPr>
    <w:rPr>
      <w:rFonts w:ascii="Times New Roman" w:hAnsi="Times New Roman"/>
      <w:sz w:val="24"/>
    </w:rPr>
  </w:style>
  <w:style w:type="paragraph" w:customStyle="1" w:styleId="AppendixSourceNoteapsn">
    <w:name w:val="Appendix Source Note (apsn)"/>
    <w:basedOn w:val="Normal"/>
    <w:rsid w:val="004C1B59"/>
    <w:pPr>
      <w:pBdr>
        <w:left w:val="single" w:sz="12" w:space="4" w:color="804000"/>
      </w:pBdr>
      <w:spacing w:line="480" w:lineRule="auto"/>
    </w:pPr>
    <w:rPr>
      <w:rFonts w:ascii="Arial Narrow" w:hAnsi="Arial Narrow"/>
      <w:sz w:val="20"/>
      <w:szCs w:val="20"/>
    </w:rPr>
  </w:style>
  <w:style w:type="paragraph" w:customStyle="1" w:styleId="AppendixFootnoteapfn">
    <w:name w:val="Appendix Footnote (apfn)"/>
    <w:basedOn w:val="Normal"/>
    <w:rsid w:val="004C1B59"/>
    <w:pPr>
      <w:pBdr>
        <w:left w:val="double" w:sz="6" w:space="4" w:color="804000"/>
      </w:pBdr>
      <w:spacing w:after="0" w:line="480" w:lineRule="auto"/>
    </w:pPr>
    <w:rPr>
      <w:rFonts w:ascii="Times New Roman" w:hAnsi="Times New Roman"/>
      <w:sz w:val="20"/>
      <w:szCs w:val="20"/>
    </w:rPr>
  </w:style>
  <w:style w:type="paragraph" w:customStyle="1" w:styleId="GlossaryTermglt">
    <w:name w:val="Glossary Term (glt)"/>
    <w:basedOn w:val="Normal"/>
    <w:rsid w:val="004C1B59"/>
    <w:pPr>
      <w:pBdr>
        <w:left w:val="single" w:sz="48" w:space="4" w:color="008080"/>
      </w:pBdr>
      <w:spacing w:line="480" w:lineRule="auto"/>
    </w:pPr>
    <w:rPr>
      <w:rFonts w:ascii="Arial Narrow" w:hAnsi="Arial Narrow"/>
    </w:rPr>
  </w:style>
  <w:style w:type="paragraph" w:customStyle="1" w:styleId="GlossaryTextgltx">
    <w:name w:val="Glossary Text (gltx)"/>
    <w:basedOn w:val="Normal"/>
    <w:rsid w:val="004C1B59"/>
    <w:pPr>
      <w:pBdr>
        <w:left w:val="double" w:sz="18" w:space="22" w:color="008080"/>
      </w:pBdr>
      <w:spacing w:after="0" w:line="480" w:lineRule="auto"/>
      <w:ind w:left="360"/>
    </w:pPr>
    <w:rPr>
      <w:rFonts w:ascii="Times New Roman" w:hAnsi="Times New Roman"/>
      <w:sz w:val="24"/>
    </w:rPr>
  </w:style>
  <w:style w:type="paragraph" w:customStyle="1" w:styleId="Entryen">
    <w:name w:val="Entry (en)"/>
    <w:basedOn w:val="Normal"/>
    <w:rsid w:val="004C1B59"/>
    <w:pPr>
      <w:pBdr>
        <w:left w:val="dotted" w:sz="48" w:space="4" w:color="008080"/>
      </w:pBdr>
      <w:spacing w:line="480" w:lineRule="auto"/>
    </w:pPr>
    <w:rPr>
      <w:rFonts w:ascii="Arial Narrow" w:hAnsi="Arial Narrow"/>
    </w:rPr>
  </w:style>
  <w:style w:type="paragraph" w:customStyle="1" w:styleId="Definitiondef">
    <w:name w:val="Definition (def)"/>
    <w:basedOn w:val="Normal"/>
    <w:rsid w:val="004C1B59"/>
    <w:pPr>
      <w:pBdr>
        <w:left w:val="triple" w:sz="12" w:space="22" w:color="008080"/>
      </w:pBdr>
      <w:spacing w:after="0" w:line="480" w:lineRule="auto"/>
      <w:ind w:left="360"/>
    </w:pPr>
    <w:rPr>
      <w:rFonts w:ascii="Times New Roman" w:hAnsi="Times New Roman"/>
      <w:sz w:val="24"/>
    </w:rPr>
  </w:style>
  <w:style w:type="paragraph" w:customStyle="1" w:styleId="DefinitionSourcedefs">
    <w:name w:val="Definition Source (defs)"/>
    <w:basedOn w:val="Normal"/>
    <w:rsid w:val="004C1B59"/>
    <w:pPr>
      <w:pBdr>
        <w:left w:val="thinThickLargeGap" w:sz="36" w:space="4" w:color="008080"/>
      </w:pBdr>
      <w:spacing w:after="0" w:line="480" w:lineRule="auto"/>
    </w:pPr>
    <w:rPr>
      <w:rFonts w:ascii="Times New Roman" w:hAnsi="Times New Roman"/>
      <w:sz w:val="20"/>
      <w:szCs w:val="20"/>
    </w:rPr>
  </w:style>
  <w:style w:type="paragraph" w:customStyle="1" w:styleId="Definition-Numberedndef">
    <w:name w:val="Definition - Numbered (ndef)"/>
    <w:basedOn w:val="Normal"/>
    <w:rsid w:val="004C1B59"/>
    <w:pPr>
      <w:pBdr>
        <w:left w:val="thickThinLargeGap" w:sz="36" w:space="4" w:color="008080"/>
      </w:pBdr>
      <w:spacing w:after="0" w:line="480" w:lineRule="auto"/>
    </w:pPr>
    <w:rPr>
      <w:rFonts w:ascii="Times New Roman" w:hAnsi="Times New Roman"/>
      <w:sz w:val="24"/>
    </w:rPr>
  </w:style>
  <w:style w:type="paragraph" w:customStyle="1" w:styleId="Exampleexa">
    <w:name w:val="Example (exa)"/>
    <w:basedOn w:val="Normal"/>
    <w:rsid w:val="004C1B59"/>
    <w:pPr>
      <w:pBdr>
        <w:left w:val="wave" w:sz="12" w:space="31" w:color="008080"/>
      </w:pBdr>
      <w:spacing w:after="0" w:line="480" w:lineRule="auto"/>
      <w:ind w:left="540"/>
    </w:pPr>
    <w:rPr>
      <w:rFonts w:ascii="Times New Roman" w:hAnsi="Times New Roman"/>
      <w:sz w:val="24"/>
    </w:rPr>
  </w:style>
  <w:style w:type="paragraph" w:customStyle="1" w:styleId="Example-Versevexa">
    <w:name w:val="Example - Verse (vexa)"/>
    <w:basedOn w:val="Normal"/>
    <w:rsid w:val="004C1B59"/>
    <w:pPr>
      <w:pBdr>
        <w:left w:val="doubleWave" w:sz="6" w:space="31" w:color="008080"/>
      </w:pBdr>
      <w:spacing w:after="0" w:line="480" w:lineRule="auto"/>
      <w:ind w:left="1267" w:hanging="720"/>
    </w:pPr>
    <w:rPr>
      <w:rFonts w:ascii="Times New Roman" w:hAnsi="Times New Roman"/>
      <w:sz w:val="24"/>
    </w:rPr>
  </w:style>
  <w:style w:type="paragraph" w:customStyle="1" w:styleId="Referencesee">
    <w:name w:val="Reference (see)"/>
    <w:basedOn w:val="Normal"/>
    <w:rsid w:val="004C1B59"/>
    <w:pPr>
      <w:pBdr>
        <w:left w:val="single" w:sz="24" w:space="4" w:color="008080"/>
      </w:pBdr>
      <w:spacing w:after="0" w:line="480" w:lineRule="auto"/>
    </w:pPr>
    <w:rPr>
      <w:rFonts w:ascii="Times New Roman" w:hAnsi="Times New Roman"/>
      <w:sz w:val="24"/>
    </w:rPr>
  </w:style>
  <w:style w:type="paragraph" w:customStyle="1" w:styleId="Exampleegeg">
    <w:name w:val="Example e.g. (eg)"/>
    <w:basedOn w:val="Normal"/>
    <w:rsid w:val="004C1B59"/>
    <w:pPr>
      <w:pBdr>
        <w:left w:val="dotted" w:sz="24" w:space="31" w:color="008080"/>
      </w:pBdr>
      <w:spacing w:after="0" w:line="480" w:lineRule="auto"/>
      <w:ind w:left="540"/>
    </w:pPr>
    <w:rPr>
      <w:rFonts w:ascii="Times New Roman" w:hAnsi="Times New Roman"/>
      <w:sz w:val="24"/>
    </w:rPr>
  </w:style>
  <w:style w:type="paragraph" w:customStyle="1" w:styleId="Exampleindialogformexad">
    <w:name w:val="Example in dialog form (exad)"/>
    <w:basedOn w:val="Normal"/>
    <w:rsid w:val="004C1B59"/>
    <w:pPr>
      <w:pBdr>
        <w:left w:val="dashSmallGap" w:sz="24" w:space="31" w:color="008080"/>
      </w:pBdr>
      <w:spacing w:before="120" w:after="0" w:line="480" w:lineRule="auto"/>
      <w:ind w:left="547"/>
    </w:pPr>
    <w:rPr>
      <w:rFonts w:ascii="Times New Roman" w:hAnsi="Times New Roman"/>
      <w:sz w:val="24"/>
    </w:rPr>
  </w:style>
  <w:style w:type="paragraph" w:customStyle="1" w:styleId="Addressadd">
    <w:name w:val="Address (add)"/>
    <w:basedOn w:val="Normal"/>
    <w:rsid w:val="004C1B59"/>
    <w:pPr>
      <w:pBdr>
        <w:left w:val="single" w:sz="48" w:space="4" w:color="008040"/>
      </w:pBdr>
      <w:spacing w:after="0" w:line="480" w:lineRule="auto"/>
    </w:pPr>
    <w:rPr>
      <w:rFonts w:ascii="Times New Roman" w:hAnsi="Times New Roman"/>
      <w:sz w:val="24"/>
    </w:rPr>
  </w:style>
  <w:style w:type="paragraph" w:customStyle="1" w:styleId="NoteLevel-1Subheadn1">
    <w:name w:val="Note Level-1 Subhead (n1)"/>
    <w:rsid w:val="004C1B59"/>
    <w:pPr>
      <w:widowControl w:val="0"/>
      <w:pBdr>
        <w:left w:val="triple" w:sz="12" w:space="4" w:color="008000"/>
      </w:pBdr>
      <w:spacing w:before="360" w:after="0" w:line="480" w:lineRule="auto"/>
      <w:outlineLvl w:val="2"/>
    </w:pPr>
    <w:rPr>
      <w:rFonts w:ascii="Arial Black" w:eastAsiaTheme="minorEastAsia" w:hAnsi="Arial Black" w:cs="Times New Roman"/>
      <w:sz w:val="32"/>
      <w:szCs w:val="32"/>
      <w:lang w:val="en-US"/>
    </w:rPr>
  </w:style>
  <w:style w:type="paragraph" w:customStyle="1" w:styleId="NoteLevel-2Subheadn2">
    <w:name w:val="Note Level-2 Subhead (n2)"/>
    <w:rsid w:val="004C1B59"/>
    <w:pPr>
      <w:widowControl w:val="0"/>
      <w:pBdr>
        <w:left w:val="thinThickLargeGap" w:sz="36" w:space="4" w:color="008000"/>
      </w:pBdr>
      <w:spacing w:before="120" w:after="0" w:line="480" w:lineRule="auto"/>
      <w:outlineLvl w:val="3"/>
    </w:pPr>
    <w:rPr>
      <w:rFonts w:ascii="Arial" w:eastAsiaTheme="minorEastAsia" w:hAnsi="Arial" w:cs="Arial"/>
      <w:sz w:val="32"/>
      <w:szCs w:val="28"/>
      <w:lang w:val="en-US"/>
    </w:rPr>
  </w:style>
  <w:style w:type="paragraph" w:customStyle="1" w:styleId="NoteLevel-3Subheadn3">
    <w:name w:val="Note Level-3 Subhead (n3)"/>
    <w:rsid w:val="004C1B59"/>
    <w:pPr>
      <w:widowControl w:val="0"/>
      <w:pBdr>
        <w:left w:val="thickThinLargeGap" w:sz="36" w:space="4" w:color="008000"/>
      </w:pBdr>
      <w:spacing w:before="360" w:after="0" w:line="480" w:lineRule="auto"/>
    </w:pPr>
    <w:rPr>
      <w:rFonts w:ascii="Arial Black" w:eastAsiaTheme="minorEastAsia" w:hAnsi="Arial Black" w:cs="Times New Roman"/>
      <w:sz w:val="28"/>
      <w:szCs w:val="26"/>
      <w:lang w:val="en-US"/>
    </w:rPr>
  </w:style>
  <w:style w:type="paragraph" w:customStyle="1" w:styleId="NoteLevel-4Subheadn4">
    <w:name w:val="Note Level-4 Subhead (n4)"/>
    <w:rsid w:val="004C1B59"/>
    <w:pPr>
      <w:widowControl w:val="0"/>
      <w:pBdr>
        <w:left w:val="wave" w:sz="12" w:space="4" w:color="008000"/>
      </w:pBdr>
      <w:spacing w:before="360" w:after="0" w:line="480" w:lineRule="auto"/>
    </w:pPr>
    <w:rPr>
      <w:rFonts w:ascii="Arial" w:eastAsiaTheme="minorEastAsia" w:hAnsi="Arial" w:cs="Arial"/>
      <w:sz w:val="28"/>
      <w:szCs w:val="26"/>
      <w:lang w:val="en-US"/>
    </w:rPr>
  </w:style>
  <w:style w:type="paragraph" w:customStyle="1" w:styleId="NoteLevel-5Subheadn5">
    <w:name w:val="Note Level-5 Subhead (n5)"/>
    <w:rsid w:val="004C1B59"/>
    <w:pPr>
      <w:widowControl w:val="0"/>
      <w:pBdr>
        <w:left w:val="doubleWave" w:sz="6" w:space="4" w:color="008000"/>
      </w:pBdr>
      <w:spacing w:before="360" w:after="0" w:line="480" w:lineRule="auto"/>
    </w:pPr>
    <w:rPr>
      <w:rFonts w:ascii="Arial Black" w:eastAsiaTheme="minorEastAsia" w:hAnsi="Arial Black" w:cs="Times New Roman"/>
      <w:sz w:val="24"/>
      <w:szCs w:val="24"/>
      <w:lang w:val="en-US"/>
    </w:rPr>
  </w:style>
  <w:style w:type="character" w:customStyle="1" w:styleId="spankeyphrasekp">
    <w:name w:val="span key phrase (kp)"/>
    <w:uiPriority w:val="1"/>
    <w:rsid w:val="004C1B59"/>
    <w:rPr>
      <w:rFonts w:ascii="Arial Black" w:hAnsi="Arial Black"/>
      <w:sz w:val="20"/>
      <w:szCs w:val="22"/>
      <w:bdr w:val="none" w:sz="0" w:space="0" w:color="auto"/>
      <w:shd w:val="clear" w:color="auto" w:fill="CCFFFF"/>
    </w:rPr>
  </w:style>
  <w:style w:type="paragraph" w:customStyle="1" w:styleId="BiblioLevel-1Subheadb1">
    <w:name w:val="Biblio Level-1 Subhead (b1)"/>
    <w:basedOn w:val="Normal"/>
    <w:rsid w:val="004C1B59"/>
    <w:pPr>
      <w:pBdr>
        <w:left w:val="double" w:sz="18" w:space="4" w:color="767171" w:themeColor="background2" w:themeShade="80"/>
      </w:pBdr>
      <w:spacing w:before="360" w:after="0" w:line="480" w:lineRule="auto"/>
      <w:outlineLvl w:val="2"/>
    </w:pPr>
    <w:rPr>
      <w:rFonts w:ascii="Arial Black" w:hAnsi="Arial Black"/>
      <w:sz w:val="32"/>
    </w:rPr>
  </w:style>
  <w:style w:type="paragraph" w:customStyle="1" w:styleId="BiblioLevel-2Subheadb2">
    <w:name w:val="Biblio Level-2 Subhead (b2)"/>
    <w:basedOn w:val="Normal"/>
    <w:rsid w:val="004C1B59"/>
    <w:pPr>
      <w:pBdr>
        <w:left w:val="dotted" w:sz="48" w:space="4" w:color="808000"/>
      </w:pBdr>
      <w:spacing w:before="360" w:after="0" w:line="480" w:lineRule="auto"/>
      <w:outlineLvl w:val="3"/>
    </w:pPr>
    <w:rPr>
      <w:rFonts w:ascii="Arial" w:hAnsi="Arial"/>
      <w:sz w:val="32"/>
    </w:rPr>
  </w:style>
  <w:style w:type="paragraph" w:customStyle="1" w:styleId="BiblioLevel-3Subheadb3">
    <w:name w:val="Biblio Level-3 Subhead (b3)"/>
    <w:basedOn w:val="Normal"/>
    <w:rsid w:val="004C1B59"/>
    <w:pPr>
      <w:pBdr>
        <w:left w:val="triple" w:sz="12" w:space="4" w:color="808000"/>
      </w:pBdr>
      <w:spacing w:before="360" w:after="0" w:line="480" w:lineRule="auto"/>
    </w:pPr>
    <w:rPr>
      <w:rFonts w:ascii="Arial Black" w:hAnsi="Arial Black"/>
      <w:sz w:val="28"/>
    </w:rPr>
  </w:style>
  <w:style w:type="paragraph" w:customStyle="1" w:styleId="BiblioLevel-4Subheadb4">
    <w:name w:val="Biblio Level-4 Subhead (b4)"/>
    <w:basedOn w:val="Normal"/>
    <w:rsid w:val="004C1B59"/>
    <w:pPr>
      <w:pBdr>
        <w:left w:val="thinThickLargeGap" w:sz="36" w:space="4" w:color="808000"/>
      </w:pBdr>
      <w:spacing w:before="360" w:after="0" w:line="480" w:lineRule="auto"/>
    </w:pPr>
    <w:rPr>
      <w:rFonts w:ascii="Arial" w:hAnsi="Arial"/>
      <w:sz w:val="28"/>
    </w:rPr>
  </w:style>
  <w:style w:type="paragraph" w:customStyle="1" w:styleId="BiblioLevel-5Subheadb5">
    <w:name w:val="Biblio Level-5 Subhead (b5)"/>
    <w:basedOn w:val="Normal"/>
    <w:rsid w:val="004C1B59"/>
    <w:pPr>
      <w:pBdr>
        <w:left w:val="thickThinLargeGap" w:sz="36" w:space="4" w:color="808000"/>
      </w:pBdr>
      <w:spacing w:before="360" w:after="0" w:line="480" w:lineRule="auto"/>
    </w:pPr>
    <w:rPr>
      <w:rFonts w:ascii="Arial Black" w:hAnsi="Arial Black"/>
    </w:rPr>
  </w:style>
  <w:style w:type="paragraph" w:customStyle="1" w:styleId="BibliographyTextbibtx">
    <w:name w:val="Bibliography Text (bibtx)"/>
    <w:basedOn w:val="Normal"/>
    <w:rsid w:val="004C1B59"/>
    <w:pPr>
      <w:pBdr>
        <w:left w:val="single" w:sz="48" w:space="4" w:color="808000"/>
      </w:pBdr>
      <w:spacing w:after="0" w:line="480" w:lineRule="auto"/>
      <w:ind w:left="720" w:hanging="720"/>
    </w:pPr>
    <w:rPr>
      <w:rFonts w:ascii="Times New Roman" w:hAnsi="Times New Roman"/>
      <w:sz w:val="24"/>
    </w:rPr>
  </w:style>
  <w:style w:type="paragraph" w:customStyle="1" w:styleId="IndexTextintx">
    <w:name w:val="Index Text (intx)"/>
    <w:basedOn w:val="Normal"/>
    <w:rsid w:val="004C1B59"/>
    <w:pPr>
      <w:pBdr>
        <w:left w:val="single" w:sz="48" w:space="4" w:color="004080"/>
      </w:pBdr>
      <w:spacing w:after="0" w:line="480" w:lineRule="auto"/>
    </w:pPr>
    <w:rPr>
      <w:rFonts w:ascii="Times New Roman" w:hAnsi="Times New Roman"/>
      <w:sz w:val="24"/>
    </w:rPr>
  </w:style>
  <w:style w:type="paragraph" w:customStyle="1" w:styleId="IndexInternalSubheadih1">
    <w:name w:val="Index Internal Subhead (ih1)"/>
    <w:basedOn w:val="Normal"/>
    <w:rsid w:val="004C1B59"/>
    <w:pPr>
      <w:pBdr>
        <w:left w:val="dotted" w:sz="48" w:space="4" w:color="004080"/>
      </w:pBdr>
      <w:spacing w:before="120"/>
    </w:pPr>
    <w:rPr>
      <w:rFonts w:ascii="Arial Black" w:hAnsi="Arial Black"/>
    </w:rPr>
  </w:style>
  <w:style w:type="paragraph" w:customStyle="1" w:styleId="IndexEntryine">
    <w:name w:val="Index Entry (ine)"/>
    <w:basedOn w:val="Normal"/>
    <w:rsid w:val="004C1B59"/>
    <w:pPr>
      <w:pBdr>
        <w:left w:val="double" w:sz="18" w:space="4" w:color="004080"/>
      </w:pBdr>
      <w:spacing w:after="0" w:line="480" w:lineRule="auto"/>
    </w:pPr>
    <w:rPr>
      <w:rFonts w:ascii="Times New Roman" w:hAnsi="Times New Roman"/>
      <w:sz w:val="24"/>
    </w:rPr>
  </w:style>
  <w:style w:type="paragraph" w:customStyle="1" w:styleId="IndexSubentryinse">
    <w:name w:val="Index Subentry (inse)"/>
    <w:basedOn w:val="Normal"/>
    <w:rsid w:val="004C1B59"/>
    <w:pPr>
      <w:pBdr>
        <w:left w:val="wave" w:sz="12" w:space="4" w:color="004080"/>
      </w:pBdr>
      <w:spacing w:after="0" w:line="480" w:lineRule="auto"/>
      <w:ind w:left="288"/>
    </w:pPr>
    <w:rPr>
      <w:rFonts w:ascii="Times New Roman" w:hAnsi="Times New Roman"/>
      <w:sz w:val="24"/>
    </w:rPr>
  </w:style>
  <w:style w:type="paragraph" w:customStyle="1" w:styleId="IndexSub-subentryinsse">
    <w:name w:val="Index Sub-subentry (insse)"/>
    <w:basedOn w:val="Normal"/>
    <w:rsid w:val="004C1B59"/>
    <w:pPr>
      <w:pBdr>
        <w:left w:val="doubleWave" w:sz="6" w:space="4" w:color="004080"/>
      </w:pBdr>
      <w:spacing w:after="0" w:line="480" w:lineRule="auto"/>
      <w:ind w:left="576"/>
    </w:pPr>
    <w:rPr>
      <w:rFonts w:ascii="Times New Roman" w:hAnsi="Times New Roman"/>
      <w:sz w:val="24"/>
    </w:rPr>
  </w:style>
  <w:style w:type="paragraph" w:customStyle="1" w:styleId="IllustrationCreditsTextilctx">
    <w:name w:val="Illustration Credits Text (ilctx)"/>
    <w:basedOn w:val="Normal"/>
    <w:rsid w:val="004C1B59"/>
    <w:pPr>
      <w:pBdr>
        <w:left w:val="dotted" w:sz="48" w:space="4" w:color="800040"/>
      </w:pBdr>
      <w:ind w:firstLine="720"/>
    </w:pPr>
    <w:rPr>
      <w:rFonts w:ascii="Arial Narrow" w:hAnsi="Arial Narrow"/>
    </w:rPr>
  </w:style>
  <w:style w:type="paragraph" w:customStyle="1" w:styleId="IllustrationCreditsTextNo-Indentilctx1">
    <w:name w:val="Illustration Credits Text No-Indent (ilctx1)"/>
    <w:basedOn w:val="Normal"/>
    <w:rsid w:val="004C1B59"/>
    <w:pPr>
      <w:pBdr>
        <w:left w:val="triple" w:sz="12" w:space="4" w:color="800040"/>
      </w:pBdr>
      <w:spacing w:before="120"/>
    </w:pPr>
    <w:rPr>
      <w:rFonts w:ascii="Arial Narrow" w:hAnsi="Arial Narrow"/>
    </w:rPr>
  </w:style>
  <w:style w:type="paragraph" w:customStyle="1" w:styleId="PermissionAcksTextpmtx">
    <w:name w:val="Permission Acks Text (pmtx)"/>
    <w:basedOn w:val="Normal"/>
    <w:rsid w:val="004C1B59"/>
    <w:pPr>
      <w:pBdr>
        <w:left w:val="wave" w:sz="12" w:space="4" w:color="800040"/>
      </w:pBdr>
      <w:ind w:firstLine="720"/>
    </w:pPr>
    <w:rPr>
      <w:rFonts w:ascii="Arial Narrow" w:hAnsi="Arial Narrow"/>
    </w:rPr>
  </w:style>
  <w:style w:type="paragraph" w:customStyle="1" w:styleId="PermissionAcksTextNo-Indentpmtx1">
    <w:name w:val="Permission Acks Text No-Indent (pmtx1)"/>
    <w:basedOn w:val="Normal"/>
    <w:rsid w:val="004C1B59"/>
    <w:pPr>
      <w:pBdr>
        <w:left w:val="doubleWave" w:sz="6" w:space="4" w:color="800040"/>
      </w:pBdr>
      <w:spacing w:before="120"/>
    </w:pPr>
    <w:rPr>
      <w:rFonts w:ascii="Arial Narrow" w:hAnsi="Arial Narrow"/>
    </w:rPr>
  </w:style>
  <w:style w:type="paragraph" w:customStyle="1" w:styleId="AboutAuthorTextatatx">
    <w:name w:val="About Author Text (atatx)"/>
    <w:basedOn w:val="Normal"/>
    <w:rsid w:val="004C1B59"/>
    <w:pPr>
      <w:pBdr>
        <w:left w:val="single" w:sz="48" w:space="4" w:color="800000"/>
      </w:pBdr>
      <w:spacing w:after="0" w:line="480" w:lineRule="auto"/>
      <w:ind w:firstLine="720"/>
      <w:contextualSpacing/>
    </w:pPr>
    <w:rPr>
      <w:rFonts w:ascii="Arial" w:hAnsi="Arial" w:cs="Arial"/>
    </w:rPr>
  </w:style>
  <w:style w:type="paragraph" w:customStyle="1" w:styleId="AboutAuthorTextNo-Indentatatx1">
    <w:name w:val="About Author Text No-Indent (atatx1)"/>
    <w:basedOn w:val="Normal"/>
    <w:rsid w:val="004C1B59"/>
    <w:pPr>
      <w:pBdr>
        <w:left w:val="dotted" w:sz="48" w:space="4" w:color="800000"/>
      </w:pBdr>
      <w:spacing w:after="0" w:line="480" w:lineRule="auto"/>
      <w:contextualSpacing/>
    </w:pPr>
    <w:rPr>
      <w:rFonts w:ascii="Arial" w:hAnsi="Arial" w:cs="Arial"/>
    </w:rPr>
  </w:style>
  <w:style w:type="paragraph" w:customStyle="1" w:styleId="ColophonTextcoltx">
    <w:name w:val="Colophon Text (coltx)"/>
    <w:basedOn w:val="Normal"/>
    <w:rsid w:val="004C1B59"/>
    <w:pPr>
      <w:pBdr>
        <w:left w:val="double" w:sz="18" w:space="4" w:color="800000"/>
      </w:pBdr>
      <w:spacing w:after="0" w:line="480" w:lineRule="auto"/>
      <w:ind w:firstLine="720"/>
      <w:contextualSpacing/>
    </w:pPr>
    <w:rPr>
      <w:rFonts w:ascii="Times New Roman" w:hAnsi="Times New Roman"/>
      <w:sz w:val="24"/>
    </w:rPr>
  </w:style>
  <w:style w:type="paragraph" w:customStyle="1" w:styleId="ColophonTextNo-Indentcoltx1">
    <w:name w:val="Colophon Text No-Indent (coltx1)"/>
    <w:basedOn w:val="Normal"/>
    <w:rsid w:val="004C1B59"/>
    <w:pPr>
      <w:pBdr>
        <w:left w:val="triple" w:sz="12" w:space="4" w:color="800040"/>
      </w:pBdr>
      <w:spacing w:before="120" w:after="0" w:line="480" w:lineRule="auto"/>
      <w:contextualSpacing/>
    </w:pPr>
    <w:rPr>
      <w:rFonts w:ascii="Times New Roman" w:hAnsi="Times New Roman"/>
      <w:sz w:val="24"/>
    </w:rPr>
  </w:style>
  <w:style w:type="paragraph" w:customStyle="1" w:styleId="BOBAdTitlebobt">
    <w:name w:val="BOB Ad Title (bobt)"/>
    <w:basedOn w:val="Normal"/>
    <w:rsid w:val="004C1B59"/>
    <w:pPr>
      <w:pBdr>
        <w:left w:val="dotted" w:sz="48" w:space="4" w:color="800080"/>
      </w:pBdr>
      <w:spacing w:line="480" w:lineRule="auto"/>
      <w:jc w:val="center"/>
    </w:pPr>
    <w:rPr>
      <w:rFonts w:ascii="Arial Black" w:hAnsi="Arial Black"/>
      <w:sz w:val="32"/>
    </w:rPr>
  </w:style>
  <w:style w:type="paragraph" w:customStyle="1" w:styleId="BOBAdSubtitlebobst">
    <w:name w:val="BOB Ad Subtitle (bobst)"/>
    <w:basedOn w:val="Normal"/>
    <w:rsid w:val="004C1B59"/>
    <w:pPr>
      <w:pBdr>
        <w:left w:val="single" w:sz="2" w:space="4" w:color="800080"/>
      </w:pBdr>
      <w:spacing w:line="480" w:lineRule="auto"/>
      <w:jc w:val="center"/>
    </w:pPr>
    <w:rPr>
      <w:rFonts w:ascii="Arial" w:hAnsi="Arial"/>
      <w:sz w:val="28"/>
    </w:rPr>
  </w:style>
  <w:style w:type="paragraph" w:customStyle="1" w:styleId="BOBAdLevel-1Subheadbobh1">
    <w:name w:val="BOB Ad Level-1 Subhead (bobh1)"/>
    <w:basedOn w:val="Normal"/>
    <w:rsid w:val="004C1B59"/>
    <w:pPr>
      <w:pBdr>
        <w:left w:val="triple" w:sz="12" w:space="4" w:color="800080"/>
      </w:pBdr>
      <w:spacing w:before="360" w:after="0" w:line="480" w:lineRule="auto"/>
      <w:outlineLvl w:val="2"/>
    </w:pPr>
    <w:rPr>
      <w:rFonts w:ascii="Arial Black" w:hAnsi="Arial Black"/>
      <w:sz w:val="32"/>
      <w:szCs w:val="26"/>
    </w:rPr>
  </w:style>
  <w:style w:type="paragraph" w:customStyle="1" w:styleId="BOBAdLevel-2Subheadbobh2">
    <w:name w:val="BOB Ad Level-2 Subhead (bobh2)"/>
    <w:basedOn w:val="Normal"/>
    <w:rsid w:val="004C1B59"/>
    <w:pPr>
      <w:pBdr>
        <w:left w:val="thinThickLargeGap" w:sz="36" w:space="4" w:color="800080"/>
      </w:pBdr>
      <w:spacing w:before="360" w:after="0" w:line="480" w:lineRule="auto"/>
      <w:outlineLvl w:val="3"/>
    </w:pPr>
    <w:rPr>
      <w:rFonts w:ascii="Arial" w:hAnsi="Arial"/>
      <w:sz w:val="32"/>
      <w:szCs w:val="26"/>
    </w:rPr>
  </w:style>
  <w:style w:type="paragraph" w:customStyle="1" w:styleId="BOBAdLevel-3Subheadbobh3">
    <w:name w:val="BOB Ad Level-3 Subhead (bobh3)"/>
    <w:basedOn w:val="Normal"/>
    <w:rsid w:val="004C1B59"/>
    <w:pPr>
      <w:pBdr>
        <w:left w:val="thickThinLargeGap" w:sz="36" w:space="4" w:color="800080"/>
      </w:pBdr>
      <w:spacing w:before="360" w:after="0" w:line="480" w:lineRule="auto"/>
    </w:pPr>
    <w:rPr>
      <w:rFonts w:ascii="Arial Black" w:hAnsi="Arial Black"/>
      <w:sz w:val="28"/>
    </w:rPr>
  </w:style>
  <w:style w:type="paragraph" w:customStyle="1" w:styleId="BOBAdLevel-4Subheadbobh4">
    <w:name w:val="BOB Ad Level-4 Subhead (bobh4)"/>
    <w:basedOn w:val="Normal"/>
    <w:rsid w:val="004C1B59"/>
    <w:pPr>
      <w:pBdr>
        <w:left w:val="single" w:sz="2" w:space="4" w:color="800080"/>
      </w:pBdr>
      <w:spacing w:before="360" w:after="0" w:line="480" w:lineRule="auto"/>
    </w:pPr>
    <w:rPr>
      <w:rFonts w:ascii="Arial" w:hAnsi="Arial"/>
      <w:sz w:val="28"/>
    </w:rPr>
  </w:style>
  <w:style w:type="paragraph" w:customStyle="1" w:styleId="BOBAdLevel-5Subheadbobh5">
    <w:name w:val="BOB Ad Level-5 Subhead (bobh5)"/>
    <w:basedOn w:val="Normal"/>
    <w:rsid w:val="004C1B59"/>
    <w:pPr>
      <w:pBdr>
        <w:left w:val="single" w:sz="2" w:space="4" w:color="800080"/>
      </w:pBdr>
      <w:spacing w:before="360" w:after="0" w:line="480" w:lineRule="auto"/>
    </w:pPr>
    <w:rPr>
      <w:rFonts w:ascii="Arial Black" w:hAnsi="Arial Black"/>
    </w:rPr>
  </w:style>
  <w:style w:type="paragraph" w:customStyle="1" w:styleId="BOBAdTextbobtx">
    <w:name w:val="BOB Ad Text (bobtx)"/>
    <w:basedOn w:val="Normal"/>
    <w:rsid w:val="004C1B59"/>
    <w:pPr>
      <w:pBdr>
        <w:left w:val="single" w:sz="48" w:space="4" w:color="800080"/>
      </w:pBdr>
      <w:spacing w:after="0" w:line="480" w:lineRule="auto"/>
      <w:ind w:firstLine="720"/>
    </w:pPr>
    <w:rPr>
      <w:rFonts w:ascii="Times New Roman" w:hAnsi="Times New Roman"/>
      <w:sz w:val="24"/>
    </w:rPr>
  </w:style>
  <w:style w:type="paragraph" w:customStyle="1" w:styleId="BOBAdTextNo-Indentbobtx1">
    <w:name w:val="BOB Ad Text No-Indent (bobtx1)"/>
    <w:basedOn w:val="Normal"/>
    <w:rsid w:val="004C1B59"/>
    <w:pPr>
      <w:pBdr>
        <w:left w:val="double" w:sz="18" w:space="4" w:color="800080"/>
      </w:pBdr>
      <w:spacing w:before="120" w:after="0" w:line="480" w:lineRule="auto"/>
    </w:pPr>
    <w:rPr>
      <w:rFonts w:ascii="Times New Roman" w:hAnsi="Times New Roman"/>
      <w:sz w:val="24"/>
    </w:rPr>
  </w:style>
  <w:style w:type="paragraph" w:customStyle="1" w:styleId="BOBAdQuoteHeadbobqh">
    <w:name w:val="BOB Ad Quote Head (bobqh)"/>
    <w:basedOn w:val="Normal"/>
    <w:rsid w:val="004C1B59"/>
    <w:pPr>
      <w:pBdr>
        <w:left w:val="single" w:sz="18" w:space="4" w:color="800080"/>
      </w:pBdr>
      <w:spacing w:line="480" w:lineRule="auto"/>
      <w:jc w:val="center"/>
    </w:pPr>
    <w:rPr>
      <w:rFonts w:ascii="Arial Black" w:hAnsi="Arial Black"/>
    </w:rPr>
  </w:style>
  <w:style w:type="paragraph" w:customStyle="1" w:styleId="BOBAdQuotebobq">
    <w:name w:val="BOB Ad Quote (bobq)"/>
    <w:basedOn w:val="Normal"/>
    <w:rsid w:val="004C1B59"/>
    <w:pPr>
      <w:pBdr>
        <w:left w:val="double" w:sz="6" w:space="4" w:color="800080"/>
      </w:pBdr>
      <w:spacing w:line="480" w:lineRule="auto"/>
      <w:ind w:firstLine="720"/>
    </w:pPr>
    <w:rPr>
      <w:rFonts w:ascii="Arial" w:hAnsi="Arial"/>
    </w:rPr>
  </w:style>
  <w:style w:type="paragraph" w:customStyle="1" w:styleId="BOBAdQuoteNo-Indentbobq1">
    <w:name w:val="BOB Ad Quote No-Indent (bobq1)"/>
    <w:basedOn w:val="Normal"/>
    <w:rsid w:val="004C1B59"/>
    <w:pPr>
      <w:pBdr>
        <w:left w:val="wave" w:sz="12" w:space="4" w:color="800080"/>
      </w:pBdr>
      <w:spacing w:before="120" w:line="480" w:lineRule="auto"/>
    </w:pPr>
    <w:rPr>
      <w:rFonts w:ascii="Arial" w:hAnsi="Arial"/>
    </w:rPr>
  </w:style>
  <w:style w:type="paragraph" w:customStyle="1" w:styleId="BOBAdQuoteSourcebobqs">
    <w:name w:val="BOB Ad Quote Source (bobqs)"/>
    <w:basedOn w:val="Normal"/>
    <w:rsid w:val="004C1B59"/>
    <w:pPr>
      <w:pBdr>
        <w:left w:val="doubleWave" w:sz="6" w:space="4" w:color="800080"/>
      </w:pBdr>
      <w:spacing w:after="0" w:line="480" w:lineRule="auto"/>
      <w:jc w:val="right"/>
    </w:pPr>
    <w:rPr>
      <w:rFonts w:ascii="Times New Roman" w:hAnsi="Times New Roman"/>
      <w:sz w:val="24"/>
    </w:rPr>
  </w:style>
  <w:style w:type="paragraph" w:customStyle="1" w:styleId="BOBAdImprintbobimp">
    <w:name w:val="BOB Ad Imprint (bobimp)"/>
    <w:basedOn w:val="Normal"/>
    <w:rsid w:val="004C1B59"/>
    <w:pPr>
      <w:pBdr>
        <w:left w:val="dashSmallGap" w:sz="18" w:space="4" w:color="800080"/>
      </w:pBdr>
      <w:spacing w:after="0" w:line="480" w:lineRule="auto"/>
      <w:jc w:val="center"/>
    </w:pPr>
    <w:rPr>
      <w:rFonts w:ascii="Times New Roman" w:hAnsi="Times New Roman"/>
      <w:sz w:val="24"/>
    </w:rPr>
  </w:style>
  <w:style w:type="character" w:customStyle="1" w:styleId="spanboldfacecharactersbf">
    <w:name w:val="span boldface characters (bf)"/>
    <w:uiPriority w:val="1"/>
    <w:qFormat/>
    <w:rsid w:val="004C1B59"/>
    <w:rPr>
      <w:b/>
      <w:color w:val="auto"/>
      <w:bdr w:val="none" w:sz="0" w:space="0" w:color="auto"/>
      <w:shd w:val="clear" w:color="auto" w:fill="CCFFFF"/>
    </w:rPr>
  </w:style>
  <w:style w:type="character" w:customStyle="1" w:styleId="spanitaliccharactersital">
    <w:name w:val="span italic characters (ital)"/>
    <w:basedOn w:val="DefaultParagraphFont"/>
    <w:uiPriority w:val="1"/>
    <w:qFormat/>
    <w:rsid w:val="004C1B59"/>
    <w:rPr>
      <w:i/>
      <w:iCs/>
      <w:color w:val="auto"/>
      <w:bdr w:val="none" w:sz="0" w:space="0" w:color="auto"/>
      <w:shd w:val="clear" w:color="auto" w:fill="CCFFFF"/>
    </w:rPr>
  </w:style>
  <w:style w:type="character" w:customStyle="1" w:styleId="spansmallcapscharacterssc">
    <w:name w:val="span small caps characters (sc)"/>
    <w:basedOn w:val="DefaultParagraphFont"/>
    <w:uiPriority w:val="1"/>
    <w:rsid w:val="004C1B59"/>
    <w:rPr>
      <w:smallCaps/>
      <w:color w:val="auto"/>
      <w:bdr w:val="none" w:sz="0" w:space="0" w:color="auto"/>
      <w:shd w:val="clear" w:color="auto" w:fill="CCFFFF"/>
    </w:rPr>
  </w:style>
  <w:style w:type="character" w:customStyle="1" w:styleId="spanunderscorecharactersus">
    <w:name w:val="span underscore characters (us)"/>
    <w:basedOn w:val="DefaultParagraphFont"/>
    <w:uiPriority w:val="1"/>
    <w:rsid w:val="004C1B59"/>
    <w:rPr>
      <w:color w:val="auto"/>
      <w:u w:val="single"/>
      <w:bdr w:val="none" w:sz="0" w:space="0" w:color="auto"/>
      <w:shd w:val="clear" w:color="auto" w:fill="CCFFFF"/>
    </w:rPr>
  </w:style>
  <w:style w:type="character" w:customStyle="1" w:styleId="spansymbolssym">
    <w:name w:val="span symbols (sym)"/>
    <w:basedOn w:val="DefaultParagraphFont"/>
    <w:uiPriority w:val="1"/>
    <w:rsid w:val="004C1B59"/>
    <w:rPr>
      <w:rFonts w:ascii="Arial" w:hAnsi="Arial"/>
      <w:sz w:val="20"/>
      <w:szCs w:val="22"/>
      <w:shd w:val="clear" w:color="auto" w:fill="FFCC99"/>
    </w:rPr>
  </w:style>
  <w:style w:type="character" w:customStyle="1" w:styleId="spanaccentcharactersacc">
    <w:name w:val="span accent characters (acc)"/>
    <w:basedOn w:val="spansymbolssym"/>
    <w:uiPriority w:val="1"/>
    <w:rsid w:val="004C1B59"/>
    <w:rPr>
      <w:rFonts w:ascii="Arial" w:hAnsi="Arial"/>
      <w:sz w:val="20"/>
      <w:szCs w:val="22"/>
      <w:shd w:val="clear" w:color="auto" w:fill="FFCC99"/>
    </w:rPr>
  </w:style>
  <w:style w:type="character" w:customStyle="1" w:styleId="spancross-referencexref">
    <w:name w:val="span cross-reference (xref)"/>
    <w:uiPriority w:val="1"/>
    <w:rsid w:val="004C1B59"/>
    <w:rPr>
      <w:bdr w:val="none" w:sz="0" w:space="0" w:color="auto"/>
      <w:shd w:val="clear" w:color="auto" w:fill="FF99CC"/>
    </w:rPr>
  </w:style>
  <w:style w:type="character" w:customStyle="1" w:styleId="spanhyperlinkurl">
    <w:name w:val="span hyperlink (url)"/>
    <w:basedOn w:val="DefaultParagraphFont"/>
    <w:uiPriority w:val="1"/>
    <w:rsid w:val="004C1B59"/>
    <w:rPr>
      <w:rFonts w:ascii="Times New Roman" w:hAnsi="Times New Roman" w:cs="Arial"/>
      <w:color w:val="auto"/>
      <w:sz w:val="24"/>
      <w:szCs w:val="22"/>
      <w:bdr w:val="none" w:sz="0" w:space="0" w:color="auto"/>
      <w:shd w:val="clear" w:color="auto" w:fill="99CCFF"/>
    </w:rPr>
  </w:style>
  <w:style w:type="character" w:customStyle="1" w:styleId="spanmaterialtocometk">
    <w:name w:val="span material to come (tk)"/>
    <w:uiPriority w:val="1"/>
    <w:rsid w:val="004C1B59"/>
    <w:rPr>
      <w:rFonts w:ascii="Times New Roman" w:hAnsi="Times New Roman"/>
      <w:bdr w:val="none" w:sz="0" w:space="0" w:color="auto"/>
      <w:shd w:val="clear" w:color="auto" w:fill="FF99CC"/>
    </w:rPr>
  </w:style>
  <w:style w:type="character" w:customStyle="1" w:styleId="spancarryquerycq">
    <w:name w:val="span carry query (cq)"/>
    <w:basedOn w:val="spanmaterialtocometk"/>
    <w:uiPriority w:val="1"/>
    <w:rsid w:val="004C1B59"/>
    <w:rPr>
      <w:rFonts w:ascii="Times New Roman" w:hAnsi="Times New Roman"/>
      <w:bdr w:val="none" w:sz="0" w:space="0" w:color="auto"/>
      <w:shd w:val="clear" w:color="auto" w:fill="FF99CC"/>
    </w:rPr>
  </w:style>
  <w:style w:type="paragraph" w:customStyle="1" w:styleId="EBKExternalHyperlinkHL">
    <w:name w:val="EBK External Hyperlink (HL)"/>
    <w:basedOn w:val="Normal"/>
    <w:rsid w:val="004C1B59"/>
  </w:style>
  <w:style w:type="paragraph" w:customStyle="1" w:styleId="EBKLinkSourceLa">
    <w:name w:val="EBK Link Source (La)"/>
    <w:basedOn w:val="Normal"/>
    <w:rsid w:val="004C1B59"/>
  </w:style>
  <w:style w:type="paragraph" w:customStyle="1" w:styleId="EBKLinkDestinationLb">
    <w:name w:val="EBK Link Destination (Lb)"/>
    <w:basedOn w:val="Normal"/>
    <w:rsid w:val="004C1B59"/>
  </w:style>
  <w:style w:type="paragraph" w:customStyle="1" w:styleId="PartStartpts">
    <w:name w:val="Part Start (pts)"/>
    <w:autoRedefine/>
    <w:rsid w:val="004C1B59"/>
    <w:pPr>
      <w:widowControl w:val="0"/>
      <w:pBdr>
        <w:left w:val="single" w:sz="48" w:space="4" w:color="D9D9D9" w:themeColor="background1" w:themeShade="D9"/>
      </w:pBdr>
      <w:shd w:val="clear" w:color="auto" w:fill="D9D9D9"/>
      <w:spacing w:after="0" w:line="240" w:lineRule="auto"/>
      <w:jc w:val="center"/>
    </w:pPr>
    <w:rPr>
      <w:rFonts w:ascii="Times New Roman" w:eastAsiaTheme="minorEastAsia" w:hAnsi="Times New Roman" w:cs="Times New Roman"/>
      <w:sz w:val="28"/>
      <w:szCs w:val="24"/>
      <w:lang w:val="en-US"/>
    </w:rPr>
  </w:style>
  <w:style w:type="paragraph" w:customStyle="1" w:styleId="PartEndpte">
    <w:name w:val="Part End (pte)"/>
    <w:autoRedefine/>
    <w:rsid w:val="004C1B59"/>
    <w:pPr>
      <w:widowControl w:val="0"/>
      <w:pBdr>
        <w:left w:val="single" w:sz="48" w:space="4" w:color="D9D9D9" w:themeColor="background1" w:themeShade="D9"/>
      </w:pBdr>
      <w:shd w:val="clear" w:color="auto" w:fill="D9D9D9"/>
      <w:spacing w:after="0" w:line="240" w:lineRule="auto"/>
      <w:jc w:val="center"/>
    </w:pPr>
    <w:rPr>
      <w:rFonts w:ascii="Times New Roman" w:eastAsiaTheme="minorEastAsia" w:hAnsi="Times New Roman" w:cs="Times New Roman"/>
      <w:sz w:val="28"/>
      <w:szCs w:val="24"/>
      <w:lang w:val="en-US"/>
    </w:rPr>
  </w:style>
  <w:style w:type="character" w:customStyle="1" w:styleId="spansuperscriptcharacterssup">
    <w:name w:val="span superscript characters (sup)"/>
    <w:basedOn w:val="DefaultParagraphFont"/>
    <w:uiPriority w:val="1"/>
    <w:rsid w:val="004C1B59"/>
    <w:rPr>
      <w:color w:val="auto"/>
      <w:bdr w:val="none" w:sz="0" w:space="0" w:color="auto"/>
      <w:shd w:val="clear" w:color="auto" w:fill="CCFFFF"/>
      <w:vertAlign w:val="superscript"/>
    </w:rPr>
  </w:style>
  <w:style w:type="character" w:customStyle="1" w:styleId="spansubscriptcharacterssub">
    <w:name w:val="span subscript characters (sub)"/>
    <w:basedOn w:val="DefaultParagraphFont"/>
    <w:uiPriority w:val="1"/>
    <w:rsid w:val="004C1B59"/>
    <w:rPr>
      <w:color w:val="auto"/>
      <w:bdr w:val="none" w:sz="0" w:space="0" w:color="auto"/>
      <w:shd w:val="clear" w:color="auto" w:fill="CCFFFF"/>
      <w:vertAlign w:val="subscript"/>
    </w:rPr>
  </w:style>
  <w:style w:type="paragraph" w:customStyle="1" w:styleId="DesignNotedn">
    <w:name w:val="Design Note (dn)"/>
    <w:basedOn w:val="Normal"/>
    <w:rsid w:val="004C1B59"/>
    <w:pPr>
      <w:pBdr>
        <w:top w:val="single" w:sz="8" w:space="1" w:color="FF0000"/>
        <w:left w:val="single" w:sz="8" w:space="4" w:color="FF0000"/>
        <w:bottom w:val="single" w:sz="8" w:space="1" w:color="FF0000"/>
        <w:right w:val="single" w:sz="8" w:space="4" w:color="FF0000"/>
      </w:pBdr>
      <w:spacing w:before="240"/>
      <w:ind w:left="720" w:right="720"/>
    </w:pPr>
    <w:rPr>
      <w:rFonts w:ascii="Arial" w:hAnsi="Arial" w:cs="Arial"/>
      <w:color w:val="FF0000"/>
    </w:rPr>
  </w:style>
  <w:style w:type="paragraph" w:customStyle="1" w:styleId="CopyrightTextdoublespacecrtxd">
    <w:name w:val="Copyright Text double space (crtxd)"/>
    <w:rsid w:val="004C1B59"/>
    <w:pPr>
      <w:widowControl w:val="0"/>
      <w:pBdr>
        <w:left w:val="double" w:sz="18" w:space="4" w:color="FFCC66"/>
      </w:pBdr>
      <w:spacing w:after="200" w:line="240" w:lineRule="auto"/>
    </w:pPr>
    <w:rPr>
      <w:rFonts w:ascii="Times New Roman" w:eastAsiaTheme="minorEastAsia" w:hAnsi="Times New Roman" w:cs="Times New Roman"/>
      <w:sz w:val="20"/>
      <w:szCs w:val="24"/>
      <w:lang w:val="en-US"/>
    </w:rPr>
  </w:style>
  <w:style w:type="paragraph" w:styleId="DocumentMap">
    <w:name w:val="Document Map"/>
    <w:basedOn w:val="Normal"/>
    <w:link w:val="DocumentMapChar"/>
    <w:uiPriority w:val="89"/>
    <w:semiHidden/>
    <w:unhideWhenUsed/>
    <w:rsid w:val="003C5F9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3C5F98"/>
    <w:rPr>
      <w:rFonts w:ascii="Segoe UI" w:hAnsi="Segoe UI" w:cs="Segoe UI"/>
      <w:sz w:val="16"/>
      <w:szCs w:val="16"/>
      <w:lang w:val="en-US"/>
    </w:rPr>
  </w:style>
  <w:style w:type="paragraph" w:customStyle="1" w:styleId="Extract-NoIndentext1">
    <w:name w:val="Extract-No Indent (ext1)"/>
    <w:rsid w:val="004C1B59"/>
    <w:pPr>
      <w:widowControl w:val="0"/>
      <w:pBdr>
        <w:left w:val="double" w:sz="18" w:space="31" w:color="FF8000"/>
      </w:pBdr>
      <w:spacing w:after="0" w:line="480" w:lineRule="auto"/>
      <w:ind w:left="547" w:right="547"/>
    </w:pPr>
    <w:rPr>
      <w:rFonts w:ascii="Times New Roman" w:eastAsiaTheme="minorEastAsia" w:hAnsi="Times New Roman" w:cs="Times New Roman"/>
      <w:sz w:val="24"/>
      <w:lang w:val="en-US"/>
    </w:rPr>
  </w:style>
  <w:style w:type="paragraph" w:customStyle="1" w:styleId="Sub-RecipeProceduresNoIndentrp1">
    <w:name w:val="Sub-Recipe Procedures No Indent (rp1)"/>
    <w:rsid w:val="004C1B59"/>
    <w:pPr>
      <w:widowControl w:val="0"/>
      <w:pBdr>
        <w:left w:val="single" w:sz="24" w:space="4" w:color="0080FF"/>
      </w:pBdr>
      <w:spacing w:before="120" w:after="0" w:line="480" w:lineRule="auto"/>
    </w:pPr>
    <w:rPr>
      <w:rFonts w:ascii="Times New Roman" w:eastAsiaTheme="minorEastAsia" w:hAnsi="Times New Roman" w:cs="Times New Roman"/>
      <w:sz w:val="24"/>
      <w:szCs w:val="24"/>
      <w:lang w:val="en-US"/>
    </w:rPr>
  </w:style>
  <w:style w:type="paragraph" w:customStyle="1" w:styleId="TOCChapterSubtitleccst">
    <w:name w:val="TOC Chapter Subtitle (ccst)"/>
    <w:basedOn w:val="Normal"/>
    <w:rsid w:val="004C1B59"/>
    <w:pPr>
      <w:pBdr>
        <w:left w:val="thinThickLargeGap" w:sz="36" w:space="31" w:color="66FFFF"/>
      </w:pBdr>
      <w:spacing w:after="0" w:line="360" w:lineRule="auto"/>
      <w:ind w:left="540"/>
    </w:pPr>
    <w:rPr>
      <w:rFonts w:ascii="Times New Roman" w:hAnsi="Times New Roman"/>
      <w:sz w:val="24"/>
    </w:rPr>
  </w:style>
  <w:style w:type="character" w:customStyle="1" w:styleId="spanbolditalbem">
    <w:name w:val="span bold ital (bem)"/>
    <w:basedOn w:val="DefaultParagraphFont"/>
    <w:uiPriority w:val="1"/>
    <w:rsid w:val="004C1B59"/>
    <w:rPr>
      <w:b/>
      <w:i/>
      <w:color w:val="auto"/>
      <w:bdr w:val="none" w:sz="0" w:space="0" w:color="auto"/>
      <w:shd w:val="clear" w:color="auto" w:fill="CCFFFF"/>
    </w:rPr>
  </w:style>
  <w:style w:type="character" w:customStyle="1" w:styleId="spansmcapitalscital">
    <w:name w:val="span smcap ital (scital)"/>
    <w:basedOn w:val="DefaultParagraphFont"/>
    <w:uiPriority w:val="1"/>
    <w:rsid w:val="004C1B59"/>
    <w:rPr>
      <w:i/>
      <w:iCs/>
      <w:caps w:val="0"/>
      <w:smallCaps/>
      <w:bdr w:val="none" w:sz="0" w:space="0" w:color="auto"/>
      <w:shd w:val="clear" w:color="auto" w:fill="CCFFFF"/>
    </w:rPr>
  </w:style>
  <w:style w:type="character" w:customStyle="1" w:styleId="spansmcapboldscbold">
    <w:name w:val="span smcap bold (scbold)"/>
    <w:basedOn w:val="DefaultParagraphFont"/>
    <w:uiPriority w:val="1"/>
    <w:rsid w:val="004C1B59"/>
    <w:rPr>
      <w:b/>
      <w:bCs/>
      <w:caps w:val="0"/>
      <w:smallCaps/>
      <w:bdr w:val="none" w:sz="0" w:space="0" w:color="auto"/>
      <w:shd w:val="clear" w:color="auto" w:fill="CCFFFF"/>
    </w:rPr>
  </w:style>
  <w:style w:type="paragraph" w:customStyle="1" w:styleId="Extract-BulletListextbl">
    <w:name w:val="Extract - Bullet List (extbl)"/>
    <w:basedOn w:val="Extract-NoIndentext1"/>
    <w:rsid w:val="004C1B59"/>
    <w:pPr>
      <w:numPr>
        <w:numId w:val="10"/>
      </w:numPr>
    </w:pPr>
  </w:style>
  <w:style w:type="paragraph" w:customStyle="1" w:styleId="Extract-NumListextnl">
    <w:name w:val="Extract - Num List (extnl)"/>
    <w:basedOn w:val="Extract-BulletListextbl"/>
    <w:rsid w:val="004C1B59"/>
    <w:pPr>
      <w:numPr>
        <w:numId w:val="0"/>
      </w:numPr>
      <w:ind w:left="1440" w:hanging="720"/>
    </w:pPr>
  </w:style>
  <w:style w:type="paragraph" w:customStyle="1" w:styleId="FMTitlefmt">
    <w:name w:val="FM Title (fmt)"/>
    <w:basedOn w:val="FMHeadfmh"/>
    <w:rsid w:val="004C1B59"/>
    <w:pPr>
      <w:pBdr>
        <w:left w:val="dotDash" w:sz="18" w:space="4" w:color="66FFCC"/>
      </w:pBdr>
    </w:pPr>
    <w:rPr>
      <w:rFonts w:ascii="Arial" w:hAnsi="Arial"/>
    </w:rPr>
  </w:style>
  <w:style w:type="paragraph" w:customStyle="1" w:styleId="BMTitlebmt">
    <w:name w:val="BM Title (bmt)"/>
    <w:basedOn w:val="BMHeadbmh"/>
    <w:rsid w:val="004C1B59"/>
    <w:pPr>
      <w:pBdr>
        <w:left w:val="dotDash" w:sz="18" w:space="4" w:color="000080"/>
      </w:pBdr>
    </w:pPr>
    <w:rPr>
      <w:rFonts w:ascii="Arial" w:hAnsi="Arial"/>
    </w:rPr>
  </w:style>
  <w:style w:type="paragraph" w:customStyle="1" w:styleId="TOCAuthorcau">
    <w:name w:val="TOC Author (cau)"/>
    <w:basedOn w:val="TOCFrontmatterHeadcfmh"/>
    <w:rsid w:val="004C1B59"/>
    <w:pPr>
      <w:ind w:left="1440"/>
    </w:pPr>
    <w:rPr>
      <w:sz w:val="20"/>
    </w:rPr>
  </w:style>
  <w:style w:type="paragraph" w:customStyle="1" w:styleId="TeaserOpeningTexttotx">
    <w:name w:val="Teaser Opening Text (totx)"/>
    <w:basedOn w:val="Normal"/>
    <w:rsid w:val="004C1B59"/>
    <w:pPr>
      <w:pBdr>
        <w:left w:val="single" w:sz="24" w:space="4" w:color="3333CC"/>
      </w:pBdr>
      <w:spacing w:after="0" w:line="480" w:lineRule="auto"/>
      <w:ind w:firstLine="720"/>
    </w:pPr>
    <w:rPr>
      <w:rFonts w:ascii="Times New Roman" w:hAnsi="Times New Roman"/>
      <w:sz w:val="24"/>
    </w:rPr>
  </w:style>
  <w:style w:type="paragraph" w:customStyle="1" w:styleId="TeaserOpeningTextNo-Indenttotx1">
    <w:name w:val="Teaser Opening Text No-Indent (totx1)"/>
    <w:basedOn w:val="TeaserOpeningTexttotx"/>
    <w:rsid w:val="004C1B59"/>
    <w:pPr>
      <w:pBdr>
        <w:left w:val="dotted" w:sz="24" w:space="4" w:color="3333CC"/>
      </w:pBdr>
      <w:ind w:firstLine="0"/>
    </w:pPr>
  </w:style>
  <w:style w:type="paragraph" w:customStyle="1" w:styleId="Extract-Newspapernews">
    <w:name w:val="Extract - Newspaper (news)"/>
    <w:basedOn w:val="Extractext"/>
    <w:rsid w:val="004C1B59"/>
    <w:pPr>
      <w:pBdr>
        <w:left w:val="single" w:sz="2" w:space="31" w:color="FF8000"/>
      </w:pBdr>
    </w:pPr>
  </w:style>
  <w:style w:type="paragraph" w:customStyle="1" w:styleId="Extract-Diaryextd">
    <w:name w:val="Extract - Diary (extd)"/>
    <w:basedOn w:val="Extractext"/>
    <w:rsid w:val="004C1B59"/>
    <w:pPr>
      <w:pBdr>
        <w:left w:val="dotted" w:sz="4" w:space="31" w:color="FF8000"/>
      </w:pBdr>
    </w:pPr>
  </w:style>
  <w:style w:type="paragraph" w:customStyle="1" w:styleId="Extract-Transcripttrans">
    <w:name w:val="Extract - Transcript (trans)"/>
    <w:basedOn w:val="Extractext"/>
    <w:rsid w:val="004C1B59"/>
    <w:pPr>
      <w:pBdr>
        <w:left w:val="dashed" w:sz="4" w:space="31" w:color="FF8000"/>
      </w:pBdr>
    </w:pPr>
  </w:style>
  <w:style w:type="paragraph" w:customStyle="1" w:styleId="TOCPageNumbercnum">
    <w:name w:val="TOC Page Number (cnum)"/>
    <w:basedOn w:val="TOCBackmatterHeadcbmh"/>
    <w:rsid w:val="004C1B59"/>
    <w:pPr>
      <w:pBdr>
        <w:left w:val="thinThickThinLargeGap" w:sz="24" w:space="4" w:color="66FFFF"/>
      </w:pBdr>
      <w:ind w:left="1080"/>
    </w:pPr>
  </w:style>
  <w:style w:type="character" w:customStyle="1" w:styleId="spanpreservecharacterspre">
    <w:name w:val="span preserve characters (pre)"/>
    <w:uiPriority w:val="1"/>
    <w:rsid w:val="004C1B59"/>
    <w:rPr>
      <w:shd w:val="clear" w:color="auto" w:fill="FFCC99"/>
    </w:rPr>
  </w:style>
  <w:style w:type="paragraph" w:customStyle="1" w:styleId="FMTextSpaceBeforefmtx">
    <w:name w:val="FM Text Space Before (#fmtx)"/>
    <w:basedOn w:val="FMTextfmtx"/>
    <w:rsid w:val="004C1B59"/>
    <w:pPr>
      <w:pBdr>
        <w:left w:val="dotted" w:sz="18" w:space="4" w:color="99FFCC"/>
      </w:pBdr>
      <w:spacing w:before="360"/>
    </w:pPr>
  </w:style>
  <w:style w:type="paragraph" w:customStyle="1" w:styleId="FMTextSpaceAfterfmtx">
    <w:name w:val="FM Text Space After (fmtx#)"/>
    <w:basedOn w:val="FMTextfmtx"/>
    <w:rsid w:val="004C1B59"/>
    <w:pPr>
      <w:pBdr>
        <w:left w:val="dotted" w:sz="12" w:space="4" w:color="99FFCC"/>
      </w:pBdr>
      <w:spacing w:after="360"/>
    </w:pPr>
  </w:style>
  <w:style w:type="paragraph" w:customStyle="1" w:styleId="FMTextNo-IndentSpaceBeforefmtx1">
    <w:name w:val="FM Text No-Indent Space Before (#fmtx1)"/>
    <w:basedOn w:val="FMTextfmtx"/>
    <w:rsid w:val="004C1B59"/>
    <w:pPr>
      <w:pBdr>
        <w:left w:val="single" w:sz="18" w:space="4" w:color="66FFCC"/>
      </w:pBdr>
      <w:spacing w:before="360"/>
      <w:ind w:firstLine="0"/>
    </w:pPr>
  </w:style>
  <w:style w:type="paragraph" w:customStyle="1" w:styleId="FMTextNo-IndentSpaceAfterfmtx1">
    <w:name w:val="FM Text No-Indent Space After (fmtx1#)"/>
    <w:basedOn w:val="FMTextfmtx"/>
    <w:rsid w:val="004C1B59"/>
    <w:pPr>
      <w:pBdr>
        <w:left w:val="single" w:sz="8" w:space="4" w:color="66FFCC"/>
      </w:pBdr>
      <w:spacing w:after="360"/>
      <w:ind w:firstLine="0"/>
    </w:pPr>
  </w:style>
  <w:style w:type="paragraph" w:customStyle="1" w:styleId="ChapOpeningTextSpaceAftercotx">
    <w:name w:val="Chap Opening Text Space After (cotx#)"/>
    <w:basedOn w:val="ChapOpeningTextcotx"/>
    <w:rsid w:val="004C1B59"/>
    <w:pPr>
      <w:pBdr>
        <w:left w:val="wave" w:sz="6" w:space="4" w:color="66FF33"/>
      </w:pBdr>
      <w:spacing w:after="360"/>
    </w:pPr>
  </w:style>
  <w:style w:type="paragraph" w:customStyle="1" w:styleId="ChapOpeningTextNo-IndentSpaceAftercotx1">
    <w:name w:val="Chap Opening Text No-Indent Space After (cotx1#)"/>
    <w:basedOn w:val="ChapOpeningTextNo-Indentcotx1"/>
    <w:rsid w:val="004C1B59"/>
    <w:pPr>
      <w:pBdr>
        <w:left w:val="single" w:sz="12" w:space="4" w:color="00FF00"/>
      </w:pBdr>
      <w:spacing w:after="360"/>
    </w:pPr>
  </w:style>
  <w:style w:type="paragraph" w:customStyle="1" w:styleId="Text-StandardSpaceBeforetx">
    <w:name w:val="Text - Standard Space Before (#tx)"/>
    <w:basedOn w:val="Text-Standardtx"/>
    <w:rsid w:val="004C1B59"/>
    <w:pPr>
      <w:pBdr>
        <w:left w:val="single" w:sz="12" w:space="4" w:color="66CCFF"/>
      </w:pBdr>
      <w:spacing w:before="360"/>
    </w:pPr>
  </w:style>
  <w:style w:type="paragraph" w:customStyle="1" w:styleId="Text-StandardSpaceAftertx">
    <w:name w:val="Text - Standard Space After (tx#)"/>
    <w:basedOn w:val="Text-Standardtx"/>
    <w:rsid w:val="004C1B59"/>
    <w:pPr>
      <w:pBdr>
        <w:left w:val="single" w:sz="24" w:space="4" w:color="66CCFF"/>
      </w:pBdr>
      <w:spacing w:after="240"/>
    </w:pPr>
  </w:style>
  <w:style w:type="paragraph" w:customStyle="1" w:styleId="Text-StdNo-IndentSpaceBeforetx1">
    <w:name w:val="Text - Std No-Indent Space Before (#tx1)"/>
    <w:basedOn w:val="Text-StdNo-Indenttx1"/>
    <w:rsid w:val="004C1B59"/>
    <w:pPr>
      <w:pBdr>
        <w:left w:val="double" w:sz="6" w:space="4" w:color="66CCFF"/>
      </w:pBdr>
      <w:spacing w:before="360"/>
    </w:pPr>
  </w:style>
  <w:style w:type="paragraph" w:customStyle="1" w:styleId="Text-StdNo-IndentSpaceAftertx1">
    <w:name w:val="Text - Std No-Indent Space After (tx1#)"/>
    <w:basedOn w:val="Text-StdNo-Indenttx1"/>
    <w:rsid w:val="004C1B59"/>
    <w:pPr>
      <w:pBdr>
        <w:left w:val="double" w:sz="12" w:space="4" w:color="66CCFF"/>
      </w:pBdr>
      <w:spacing w:after="360"/>
    </w:pPr>
  </w:style>
  <w:style w:type="paragraph" w:customStyle="1" w:styleId="BMTextSpaceBeforebmtx">
    <w:name w:val="BM Text Space Before (#bmtx)"/>
    <w:basedOn w:val="BMTextbmtx"/>
    <w:rsid w:val="004C1B59"/>
    <w:pPr>
      <w:pBdr>
        <w:left w:val="single" w:sz="18" w:space="4" w:color="000080"/>
      </w:pBdr>
      <w:spacing w:before="360"/>
    </w:pPr>
  </w:style>
  <w:style w:type="paragraph" w:customStyle="1" w:styleId="BMTextSpaceAfterbmtx">
    <w:name w:val="BM Text Space After (bmtx#)"/>
    <w:basedOn w:val="BMTextbmtx"/>
    <w:rsid w:val="004C1B59"/>
    <w:pPr>
      <w:pBdr>
        <w:left w:val="single" w:sz="2" w:space="4" w:color="000080"/>
      </w:pBdr>
      <w:spacing w:after="360"/>
    </w:pPr>
  </w:style>
  <w:style w:type="paragraph" w:customStyle="1" w:styleId="BMTextNo-IndentSpaceBeforebmtx1">
    <w:name w:val="BM Text No-Indent Space Before (#bmtx1)"/>
    <w:basedOn w:val="BMTextNo-Indentbmtx1"/>
    <w:rsid w:val="004C1B59"/>
    <w:pPr>
      <w:pBdr>
        <w:left w:val="double" w:sz="6" w:space="4" w:color="000080"/>
      </w:pBdr>
      <w:spacing w:before="360"/>
    </w:pPr>
  </w:style>
  <w:style w:type="paragraph" w:customStyle="1" w:styleId="BMTextNo-IndentSpaceAfterbmtx1">
    <w:name w:val="BM Text No-Indent Space After (bmtx1#)"/>
    <w:basedOn w:val="BMTextNo-Indentbmtx1"/>
    <w:rsid w:val="004C1B59"/>
    <w:pPr>
      <w:pBdr>
        <w:left w:val="double" w:sz="2" w:space="4" w:color="000080"/>
      </w:pBdr>
      <w:spacing w:before="0" w:after="360"/>
    </w:pPr>
  </w:style>
  <w:style w:type="paragraph" w:customStyle="1" w:styleId="ColumnBreakcbr">
    <w:name w:val="Column Break (cbr)"/>
    <w:basedOn w:val="ColumnHeadch"/>
    <w:rsid w:val="004C1B59"/>
    <w:pPr>
      <w:shd w:val="clear" w:color="auto" w:fill="BFBFBF" w:themeFill="background1" w:themeFillShade="BF"/>
      <w:spacing w:line="240" w:lineRule="auto"/>
      <w:jc w:val="center"/>
    </w:pPr>
    <w:rPr>
      <w:rFonts w:ascii="Arial" w:hAnsi="Arial" w:cs="Arial"/>
    </w:rPr>
  </w:style>
  <w:style w:type="paragraph" w:customStyle="1" w:styleId="Text-StandardSpaceAroundtx">
    <w:name w:val="Text - Standard Space Around (#tx#)"/>
    <w:basedOn w:val="Text-StandardSpaceBeforetx"/>
    <w:rsid w:val="004C1B59"/>
    <w:pPr>
      <w:pBdr>
        <w:left w:val="single" w:sz="36" w:space="4" w:color="66CCFF"/>
      </w:pBdr>
      <w:spacing w:after="360"/>
    </w:pPr>
  </w:style>
  <w:style w:type="paragraph" w:customStyle="1" w:styleId="Text-StdNo-IndentSpaceAroundtx1">
    <w:name w:val="Text - Std No-Indent Space Around (#tx1#)"/>
    <w:basedOn w:val="Text-StdNo-IndentSpaceBeforetx1"/>
    <w:rsid w:val="004C1B59"/>
    <w:pPr>
      <w:pBdr>
        <w:left w:val="double" w:sz="24" w:space="4" w:color="66CCFF"/>
      </w:pBdr>
      <w:spacing w:after="360"/>
    </w:pPr>
  </w:style>
  <w:style w:type="paragraph" w:customStyle="1" w:styleId="FMTextSpaceAroundfmtx">
    <w:name w:val="FM Text Space Around (#fmtx#)"/>
    <w:basedOn w:val="FMTextSpaceBeforefmtx"/>
    <w:rsid w:val="004C1B59"/>
    <w:pPr>
      <w:pBdr>
        <w:left w:val="dotted" w:sz="48" w:space="4" w:color="99FFCC"/>
      </w:pBdr>
      <w:spacing w:after="360"/>
    </w:pPr>
  </w:style>
  <w:style w:type="paragraph" w:customStyle="1" w:styleId="FMTextNo-IndentSpaceAroundfmtx1">
    <w:name w:val="FM Text No-Indent Space Around (#fmtx1#)"/>
    <w:basedOn w:val="FMTextNo-IndentSpaceBeforefmtx1"/>
    <w:rsid w:val="004C1B59"/>
    <w:pPr>
      <w:pBdr>
        <w:left w:val="single" w:sz="36" w:space="4" w:color="66FFCC"/>
      </w:pBdr>
      <w:spacing w:after="360"/>
    </w:pPr>
  </w:style>
  <w:style w:type="paragraph" w:customStyle="1" w:styleId="BMTextSpaceAroundbmtx">
    <w:name w:val="BM Text Space Around (#bmtx#)"/>
    <w:basedOn w:val="BMTextSpaceBeforebmtx"/>
    <w:rsid w:val="004C1B59"/>
    <w:pPr>
      <w:pBdr>
        <w:left w:val="single" w:sz="36" w:space="4" w:color="000080"/>
      </w:pBdr>
      <w:spacing w:after="360"/>
    </w:pPr>
  </w:style>
  <w:style w:type="paragraph" w:customStyle="1" w:styleId="BMTextNo-IndentSpaceAroundbmtx1">
    <w:name w:val="BM Text No-Indent Space Around (#bmtx1#)"/>
    <w:basedOn w:val="BMTextNo-IndentSpaceBeforebmtx1"/>
    <w:rsid w:val="004C1B59"/>
    <w:pPr>
      <w:pBdr>
        <w:left w:val="double" w:sz="24" w:space="4" w:color="000080"/>
      </w:pBdr>
      <w:spacing w:after="360"/>
    </w:pPr>
  </w:style>
  <w:style w:type="paragraph" w:customStyle="1" w:styleId="AboutAuthorTextHeadatah">
    <w:name w:val="About Author Text Head (atah)"/>
    <w:basedOn w:val="BOBAdTitlebobt"/>
    <w:rsid w:val="004C1B59"/>
    <w:rPr>
      <w:sz w:val="28"/>
    </w:rPr>
  </w:style>
  <w:style w:type="character" w:customStyle="1" w:styleId="spanISBNisbn">
    <w:name w:val="span ISBN (isbn)"/>
    <w:basedOn w:val="DefaultParagraphFont"/>
    <w:uiPriority w:val="1"/>
    <w:rsid w:val="004C1B59"/>
    <w:rPr>
      <w:sz w:val="20"/>
      <w:szCs w:val="20"/>
      <w:shd w:val="clear" w:color="auto" w:fill="A8D08D" w:themeFill="accent6" w:themeFillTint="99"/>
    </w:rPr>
  </w:style>
  <w:style w:type="character" w:customStyle="1" w:styleId="bookmakerkeeptogetherkt">
    <w:name w:val="bookmaker keep together (kt)"/>
    <w:basedOn w:val="DefaultParagraphFont"/>
    <w:uiPriority w:val="1"/>
    <w:rsid w:val="004C1B59"/>
    <w:rPr>
      <w:shd w:val="clear" w:color="auto" w:fill="C9C9C9" w:themeFill="accent3" w:themeFillTint="99"/>
    </w:rPr>
  </w:style>
  <w:style w:type="paragraph" w:customStyle="1" w:styleId="BookmakerPageBreakbr">
    <w:name w:val="Bookmaker Page Break (br)"/>
    <w:basedOn w:val="PageBreakpb"/>
    <w:rsid w:val="004C1B59"/>
    <w:pPr>
      <w:shd w:val="clear" w:color="auto" w:fill="C9C9C9" w:themeFill="accent3" w:themeFillTint="99"/>
      <w:jc w:val="center"/>
    </w:pPr>
  </w:style>
  <w:style w:type="paragraph" w:customStyle="1" w:styleId="ChapTitleNonprintingctnp">
    <w:name w:val="Chap Title Nonprinting (ctnp)"/>
    <w:basedOn w:val="ChapNumbercn"/>
    <w:rsid w:val="004C1B59"/>
    <w:pPr>
      <w:shd w:val="clear" w:color="auto" w:fill="C0C0C0"/>
    </w:pPr>
    <w:rPr>
      <w:rFonts w:ascii="Arial" w:hAnsi="Arial" w:cs="Arial"/>
    </w:rPr>
  </w:style>
  <w:style w:type="paragraph" w:customStyle="1" w:styleId="SeriesPageHeadingsh">
    <w:name w:val="Series Page Heading (sh)"/>
    <w:rsid w:val="004C1B59"/>
    <w:pPr>
      <w:widowControl w:val="0"/>
      <w:pBdr>
        <w:left w:val="triple" w:sz="12" w:space="4" w:color="9CC2E5" w:themeColor="accent5" w:themeTint="99"/>
      </w:pBdr>
      <w:spacing w:after="0" w:line="480" w:lineRule="auto"/>
      <w:jc w:val="center"/>
    </w:pPr>
    <w:rPr>
      <w:rFonts w:ascii="Arial Black" w:eastAsiaTheme="minorEastAsia" w:hAnsi="Arial Black" w:cs="Times New Roman"/>
      <w:sz w:val="32"/>
      <w:szCs w:val="28"/>
      <w:lang w:val="en-US"/>
    </w:rPr>
  </w:style>
  <w:style w:type="paragraph" w:customStyle="1" w:styleId="SeriesPageTextstx">
    <w:name w:val="Series Page Text (stx)"/>
    <w:rsid w:val="004C1B59"/>
    <w:pPr>
      <w:widowControl w:val="0"/>
      <w:pBdr>
        <w:left w:val="single" w:sz="48" w:space="4" w:color="9CC2E5" w:themeColor="accent5" w:themeTint="99"/>
      </w:pBdr>
      <w:spacing w:after="0" w:line="480" w:lineRule="auto"/>
      <w:ind w:firstLine="720"/>
    </w:pPr>
    <w:rPr>
      <w:rFonts w:ascii="Times New Roman" w:eastAsiaTheme="minorEastAsia" w:hAnsi="Times New Roman" w:cs="Times New Roman"/>
      <w:sz w:val="24"/>
      <w:szCs w:val="24"/>
      <w:lang w:val="en-US"/>
    </w:rPr>
  </w:style>
  <w:style w:type="paragraph" w:customStyle="1" w:styleId="SeriesPageTextNo-Indentstx1">
    <w:name w:val="Series Page Text No-Indent (stx1)"/>
    <w:rsid w:val="004C1B59"/>
    <w:pPr>
      <w:widowControl w:val="0"/>
      <w:pBdr>
        <w:left w:val="double" w:sz="18" w:space="4" w:color="9CC2E5" w:themeColor="accent5" w:themeTint="99"/>
      </w:pBdr>
      <w:spacing w:after="0" w:line="480" w:lineRule="auto"/>
    </w:pPr>
    <w:rPr>
      <w:rFonts w:ascii="Times New Roman" w:eastAsiaTheme="minorEastAsia" w:hAnsi="Times New Roman" w:cs="Times New Roman"/>
      <w:sz w:val="24"/>
      <w:szCs w:val="24"/>
      <w:lang w:val="en-US"/>
    </w:rPr>
  </w:style>
  <w:style w:type="paragraph" w:customStyle="1" w:styleId="SeriesPageListofTitlesslt">
    <w:name w:val="Series Page List of Titles (slt)"/>
    <w:rsid w:val="004C1B59"/>
    <w:pPr>
      <w:widowControl w:val="0"/>
      <w:pBdr>
        <w:left w:val="triple" w:sz="12" w:space="4" w:color="9CC2E5" w:themeColor="accent5" w:themeTint="99"/>
      </w:pBdr>
      <w:spacing w:after="0" w:line="360" w:lineRule="auto"/>
    </w:pPr>
    <w:rPr>
      <w:rFonts w:ascii="Arial" w:eastAsiaTheme="minorEastAsia" w:hAnsi="Arial" w:cs="Times New Roman"/>
      <w:sz w:val="20"/>
      <w:szCs w:val="24"/>
      <w:lang w:val="en-US"/>
    </w:rPr>
  </w:style>
  <w:style w:type="paragraph" w:customStyle="1" w:styleId="SeriesPageAuthorsau">
    <w:name w:val="Series Page Author (sau)"/>
    <w:rsid w:val="004C1B59"/>
    <w:pPr>
      <w:widowControl w:val="0"/>
      <w:pBdr>
        <w:left w:val="thinThickThinSmallGap" w:sz="36" w:space="31" w:color="9CC2E5" w:themeColor="accent5" w:themeTint="99"/>
      </w:pBdr>
      <w:spacing w:after="120" w:line="360" w:lineRule="auto"/>
      <w:ind w:left="540"/>
    </w:pPr>
    <w:rPr>
      <w:rFonts w:ascii="Arial" w:eastAsiaTheme="minorEastAsia" w:hAnsi="Arial" w:cs="Arial"/>
      <w:sz w:val="20"/>
      <w:lang w:val="en-US"/>
    </w:rPr>
  </w:style>
  <w:style w:type="paragraph" w:customStyle="1" w:styleId="SeriesPageSubhead1sh1">
    <w:name w:val="Series Page Subhead 1 (sh1)"/>
    <w:rsid w:val="004C1B59"/>
    <w:pPr>
      <w:widowControl w:val="0"/>
      <w:pBdr>
        <w:left w:val="dotted" w:sz="48" w:space="4" w:color="9CC2E5" w:themeColor="accent5" w:themeTint="99"/>
      </w:pBdr>
      <w:spacing w:before="120" w:after="0" w:line="480" w:lineRule="auto"/>
    </w:pPr>
    <w:rPr>
      <w:rFonts w:ascii="Arial Black" w:eastAsiaTheme="minorEastAsia" w:hAnsi="Arial Black" w:cs="Times New Roman"/>
      <w:sz w:val="28"/>
      <w:szCs w:val="24"/>
      <w:lang w:val="en-US"/>
    </w:rPr>
  </w:style>
  <w:style w:type="paragraph" w:customStyle="1" w:styleId="SeriesPageSubhead2sh2">
    <w:name w:val="Series Page Subhead 2 (sh2)"/>
    <w:rsid w:val="004C1B59"/>
    <w:pPr>
      <w:widowControl w:val="0"/>
      <w:pBdr>
        <w:left w:val="thinThickMediumGap" w:sz="24" w:space="4" w:color="9CC2E5" w:themeColor="accent5" w:themeTint="99"/>
      </w:pBdr>
      <w:spacing w:before="120" w:after="0" w:line="480" w:lineRule="auto"/>
    </w:pPr>
    <w:rPr>
      <w:rFonts w:ascii="Arial" w:eastAsiaTheme="minorEastAsia" w:hAnsi="Arial" w:cs="Times New Roman"/>
      <w:sz w:val="28"/>
      <w:szCs w:val="24"/>
      <w:lang w:val="en-US"/>
    </w:rPr>
  </w:style>
  <w:style w:type="paragraph" w:customStyle="1" w:styleId="SeriesPageSubhead3sh3">
    <w:name w:val="Series Page Subhead 3 (sh3)"/>
    <w:rsid w:val="004C1B59"/>
    <w:pPr>
      <w:widowControl w:val="0"/>
      <w:pBdr>
        <w:left w:val="thickThinMediumGap" w:sz="24" w:space="4" w:color="9CC2E5" w:themeColor="accent5" w:themeTint="99"/>
      </w:pBdr>
      <w:spacing w:before="120" w:after="0" w:line="480" w:lineRule="auto"/>
    </w:pPr>
    <w:rPr>
      <w:rFonts w:ascii="Arial Black" w:eastAsiaTheme="minorEastAsia" w:hAnsi="Arial Black" w:cs="Times New Roman"/>
      <w:sz w:val="24"/>
      <w:szCs w:val="24"/>
      <w:lang w:val="en-US"/>
    </w:rPr>
  </w:style>
  <w:style w:type="numbering" w:styleId="111111">
    <w:name w:val="Outline List 2"/>
    <w:basedOn w:val="NoList"/>
    <w:uiPriority w:val="89"/>
    <w:semiHidden/>
    <w:unhideWhenUsed/>
    <w:rsid w:val="003C5F98"/>
    <w:pPr>
      <w:numPr>
        <w:numId w:val="21"/>
      </w:numPr>
    </w:pPr>
  </w:style>
  <w:style w:type="numbering" w:styleId="1ai">
    <w:name w:val="Outline List 1"/>
    <w:basedOn w:val="NoList"/>
    <w:uiPriority w:val="89"/>
    <w:semiHidden/>
    <w:unhideWhenUsed/>
    <w:rsid w:val="003C5F98"/>
    <w:pPr>
      <w:numPr>
        <w:numId w:val="22"/>
      </w:numPr>
    </w:pPr>
  </w:style>
  <w:style w:type="paragraph" w:styleId="Bibliography">
    <w:name w:val="Bibliography"/>
    <w:basedOn w:val="Normal"/>
    <w:next w:val="Normal"/>
    <w:uiPriority w:val="89"/>
    <w:semiHidden/>
    <w:unhideWhenUsed/>
    <w:rsid w:val="003C5F98"/>
  </w:style>
  <w:style w:type="paragraph" w:styleId="BlockText">
    <w:name w:val="Block Text"/>
    <w:basedOn w:val="Normal"/>
    <w:uiPriority w:val="89"/>
    <w:semiHidden/>
    <w:unhideWhenUsed/>
    <w:rsid w:val="003C5F9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89"/>
    <w:semiHidden/>
    <w:unhideWhenUsed/>
    <w:rsid w:val="003C5F98"/>
    <w:pPr>
      <w:spacing w:after="120"/>
    </w:pPr>
  </w:style>
  <w:style w:type="character" w:customStyle="1" w:styleId="BodyTextChar">
    <w:name w:val="Body Text Char"/>
    <w:basedOn w:val="DefaultParagraphFont"/>
    <w:link w:val="BodyText"/>
    <w:uiPriority w:val="89"/>
    <w:semiHidden/>
    <w:rsid w:val="003C5F98"/>
    <w:rPr>
      <w:lang w:val="en-US"/>
    </w:rPr>
  </w:style>
  <w:style w:type="paragraph" w:styleId="BodyText2">
    <w:name w:val="Body Text 2"/>
    <w:basedOn w:val="Normal"/>
    <w:link w:val="BodyText2Char"/>
    <w:uiPriority w:val="89"/>
    <w:semiHidden/>
    <w:unhideWhenUsed/>
    <w:rsid w:val="003C5F98"/>
    <w:pPr>
      <w:spacing w:after="120" w:line="480" w:lineRule="auto"/>
    </w:pPr>
  </w:style>
  <w:style w:type="character" w:customStyle="1" w:styleId="BodyText2Char">
    <w:name w:val="Body Text 2 Char"/>
    <w:basedOn w:val="DefaultParagraphFont"/>
    <w:link w:val="BodyText2"/>
    <w:uiPriority w:val="89"/>
    <w:semiHidden/>
    <w:rsid w:val="003C5F98"/>
    <w:rPr>
      <w:lang w:val="en-US"/>
    </w:rPr>
  </w:style>
  <w:style w:type="paragraph" w:styleId="BodyText3">
    <w:name w:val="Body Text 3"/>
    <w:basedOn w:val="Normal"/>
    <w:link w:val="BodyText3Char"/>
    <w:uiPriority w:val="89"/>
    <w:semiHidden/>
    <w:unhideWhenUsed/>
    <w:rsid w:val="003C5F98"/>
    <w:pPr>
      <w:spacing w:after="120"/>
    </w:pPr>
    <w:rPr>
      <w:sz w:val="16"/>
      <w:szCs w:val="16"/>
    </w:rPr>
  </w:style>
  <w:style w:type="character" w:customStyle="1" w:styleId="BodyText3Char">
    <w:name w:val="Body Text 3 Char"/>
    <w:basedOn w:val="DefaultParagraphFont"/>
    <w:link w:val="BodyText3"/>
    <w:uiPriority w:val="89"/>
    <w:semiHidden/>
    <w:rsid w:val="003C5F98"/>
    <w:rPr>
      <w:sz w:val="16"/>
      <w:szCs w:val="16"/>
      <w:lang w:val="en-US"/>
    </w:rPr>
  </w:style>
  <w:style w:type="paragraph" w:styleId="BodyTextFirstIndent">
    <w:name w:val="Body Text First Indent"/>
    <w:basedOn w:val="BodyText"/>
    <w:link w:val="BodyTextFirstIndentChar"/>
    <w:uiPriority w:val="89"/>
    <w:semiHidden/>
    <w:unhideWhenUsed/>
    <w:rsid w:val="003C5F98"/>
    <w:pPr>
      <w:spacing w:after="160"/>
      <w:ind w:firstLine="360"/>
    </w:pPr>
  </w:style>
  <w:style w:type="character" w:customStyle="1" w:styleId="BodyTextFirstIndentChar">
    <w:name w:val="Body Text First Indent Char"/>
    <w:basedOn w:val="BodyTextChar"/>
    <w:link w:val="BodyTextFirstIndent"/>
    <w:uiPriority w:val="89"/>
    <w:semiHidden/>
    <w:rsid w:val="003C5F98"/>
    <w:rPr>
      <w:lang w:val="en-US"/>
    </w:rPr>
  </w:style>
  <w:style w:type="paragraph" w:styleId="BodyTextIndent">
    <w:name w:val="Body Text Indent"/>
    <w:basedOn w:val="Normal"/>
    <w:link w:val="BodyTextIndentChar"/>
    <w:uiPriority w:val="89"/>
    <w:semiHidden/>
    <w:unhideWhenUsed/>
    <w:rsid w:val="003C5F98"/>
    <w:pPr>
      <w:spacing w:after="120"/>
      <w:ind w:left="360"/>
    </w:pPr>
  </w:style>
  <w:style w:type="character" w:customStyle="1" w:styleId="BodyTextIndentChar">
    <w:name w:val="Body Text Indent Char"/>
    <w:basedOn w:val="DefaultParagraphFont"/>
    <w:link w:val="BodyTextIndent"/>
    <w:uiPriority w:val="89"/>
    <w:semiHidden/>
    <w:rsid w:val="003C5F98"/>
    <w:rPr>
      <w:lang w:val="en-US"/>
    </w:rPr>
  </w:style>
  <w:style w:type="paragraph" w:styleId="BodyTextFirstIndent2">
    <w:name w:val="Body Text First Indent 2"/>
    <w:basedOn w:val="BodyTextIndent"/>
    <w:link w:val="BodyTextFirstIndent2Char"/>
    <w:uiPriority w:val="89"/>
    <w:semiHidden/>
    <w:unhideWhenUsed/>
    <w:rsid w:val="003C5F98"/>
    <w:pPr>
      <w:spacing w:after="160"/>
      <w:ind w:firstLine="360"/>
    </w:pPr>
  </w:style>
  <w:style w:type="character" w:customStyle="1" w:styleId="BodyTextFirstIndent2Char">
    <w:name w:val="Body Text First Indent 2 Char"/>
    <w:basedOn w:val="BodyTextIndentChar"/>
    <w:link w:val="BodyTextFirstIndent2"/>
    <w:uiPriority w:val="89"/>
    <w:semiHidden/>
    <w:rsid w:val="003C5F98"/>
    <w:rPr>
      <w:lang w:val="en-US"/>
    </w:rPr>
  </w:style>
  <w:style w:type="paragraph" w:styleId="BodyTextIndent2">
    <w:name w:val="Body Text Indent 2"/>
    <w:basedOn w:val="Normal"/>
    <w:link w:val="BodyTextIndent2Char"/>
    <w:uiPriority w:val="89"/>
    <w:semiHidden/>
    <w:unhideWhenUsed/>
    <w:rsid w:val="003C5F98"/>
    <w:pPr>
      <w:spacing w:after="120" w:line="480" w:lineRule="auto"/>
      <w:ind w:left="360"/>
    </w:pPr>
  </w:style>
  <w:style w:type="character" w:customStyle="1" w:styleId="BodyTextIndent2Char">
    <w:name w:val="Body Text Indent 2 Char"/>
    <w:basedOn w:val="DefaultParagraphFont"/>
    <w:link w:val="BodyTextIndent2"/>
    <w:uiPriority w:val="89"/>
    <w:semiHidden/>
    <w:rsid w:val="003C5F98"/>
    <w:rPr>
      <w:lang w:val="en-US"/>
    </w:rPr>
  </w:style>
  <w:style w:type="paragraph" w:styleId="BodyTextIndent3">
    <w:name w:val="Body Text Indent 3"/>
    <w:basedOn w:val="Normal"/>
    <w:link w:val="BodyTextIndent3Char"/>
    <w:uiPriority w:val="89"/>
    <w:semiHidden/>
    <w:unhideWhenUsed/>
    <w:rsid w:val="003C5F98"/>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3C5F98"/>
    <w:rPr>
      <w:sz w:val="16"/>
      <w:szCs w:val="16"/>
      <w:lang w:val="en-US"/>
    </w:rPr>
  </w:style>
  <w:style w:type="paragraph" w:styleId="Caption">
    <w:name w:val="caption"/>
    <w:basedOn w:val="Normal"/>
    <w:next w:val="Normal"/>
    <w:uiPriority w:val="89"/>
    <w:semiHidden/>
    <w:unhideWhenUsed/>
    <w:qFormat/>
    <w:rsid w:val="003C5F98"/>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3C5F98"/>
    <w:pPr>
      <w:spacing w:after="0" w:line="240" w:lineRule="auto"/>
      <w:ind w:left="4320"/>
    </w:pPr>
  </w:style>
  <w:style w:type="character" w:customStyle="1" w:styleId="ClosingChar">
    <w:name w:val="Closing Char"/>
    <w:basedOn w:val="DefaultParagraphFont"/>
    <w:link w:val="Closing"/>
    <w:uiPriority w:val="89"/>
    <w:semiHidden/>
    <w:rsid w:val="003C5F98"/>
    <w:rPr>
      <w:lang w:val="en-US"/>
    </w:rPr>
  </w:style>
  <w:style w:type="table" w:styleId="ColorfulGrid">
    <w:name w:val="Colorful Grid"/>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3C5F98"/>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3C5F98"/>
    <w:pPr>
      <w:spacing w:after="0" w:line="240" w:lineRule="auto"/>
    </w:pPr>
    <w:rPr>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3C5F98"/>
    <w:pPr>
      <w:spacing w:after="0" w:line="240" w:lineRule="auto"/>
    </w:pPr>
    <w:rPr>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3C5F98"/>
  </w:style>
  <w:style w:type="character" w:customStyle="1" w:styleId="DateChar">
    <w:name w:val="Date Char"/>
    <w:basedOn w:val="DefaultParagraphFont"/>
    <w:link w:val="Date"/>
    <w:uiPriority w:val="89"/>
    <w:semiHidden/>
    <w:rsid w:val="003C5F98"/>
    <w:rPr>
      <w:lang w:val="en-US"/>
    </w:rPr>
  </w:style>
  <w:style w:type="paragraph" w:styleId="E-mailSignature">
    <w:name w:val="E-mail Signature"/>
    <w:basedOn w:val="Normal"/>
    <w:link w:val="E-mailSignatureChar"/>
    <w:uiPriority w:val="89"/>
    <w:semiHidden/>
    <w:unhideWhenUsed/>
    <w:rsid w:val="003C5F98"/>
    <w:pPr>
      <w:spacing w:after="0" w:line="240" w:lineRule="auto"/>
    </w:pPr>
  </w:style>
  <w:style w:type="character" w:customStyle="1" w:styleId="E-mailSignatureChar">
    <w:name w:val="E-mail Signature Char"/>
    <w:basedOn w:val="DefaultParagraphFont"/>
    <w:link w:val="E-mailSignature"/>
    <w:uiPriority w:val="89"/>
    <w:semiHidden/>
    <w:rsid w:val="003C5F98"/>
    <w:rPr>
      <w:lang w:val="en-US"/>
    </w:rPr>
  </w:style>
  <w:style w:type="paragraph" w:styleId="EnvelopeAddress">
    <w:name w:val="envelope address"/>
    <w:basedOn w:val="Normal"/>
    <w:uiPriority w:val="89"/>
    <w:semiHidden/>
    <w:unhideWhenUsed/>
    <w:rsid w:val="003C5F9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3C5F98"/>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89"/>
    <w:semiHidden/>
    <w:unhideWhenUsed/>
    <w:rsid w:val="003C5F98"/>
    <w:pPr>
      <w:spacing w:after="0" w:line="240" w:lineRule="auto"/>
    </w:pPr>
    <w:rPr>
      <w:i/>
      <w:iCs/>
    </w:rPr>
  </w:style>
  <w:style w:type="character" w:customStyle="1" w:styleId="HTMLAddressChar">
    <w:name w:val="HTML Address Char"/>
    <w:basedOn w:val="DefaultParagraphFont"/>
    <w:link w:val="HTMLAddress"/>
    <w:uiPriority w:val="89"/>
    <w:semiHidden/>
    <w:rsid w:val="003C5F98"/>
    <w:rPr>
      <w:i/>
      <w:iCs/>
      <w:lang w:val="en-US"/>
    </w:rPr>
  </w:style>
  <w:style w:type="paragraph" w:styleId="HTMLPreformatted">
    <w:name w:val="HTML Preformatted"/>
    <w:basedOn w:val="Normal"/>
    <w:link w:val="HTMLPreformattedChar"/>
    <w:uiPriority w:val="89"/>
    <w:semiHidden/>
    <w:unhideWhenUsed/>
    <w:rsid w:val="003C5F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3C5F98"/>
    <w:rPr>
      <w:rFonts w:ascii="Consolas" w:hAnsi="Consolas"/>
      <w:sz w:val="20"/>
      <w:szCs w:val="20"/>
      <w:lang w:val="en-US"/>
    </w:rPr>
  </w:style>
  <w:style w:type="paragraph" w:styleId="Index1">
    <w:name w:val="index 1"/>
    <w:basedOn w:val="Normal"/>
    <w:next w:val="Normal"/>
    <w:autoRedefine/>
    <w:uiPriority w:val="89"/>
    <w:semiHidden/>
    <w:unhideWhenUsed/>
    <w:rsid w:val="003C5F98"/>
    <w:pPr>
      <w:spacing w:after="0" w:line="240" w:lineRule="auto"/>
      <w:ind w:left="220" w:hanging="220"/>
    </w:pPr>
  </w:style>
  <w:style w:type="paragraph" w:styleId="Index2">
    <w:name w:val="index 2"/>
    <w:basedOn w:val="Normal"/>
    <w:next w:val="Normal"/>
    <w:autoRedefine/>
    <w:uiPriority w:val="89"/>
    <w:semiHidden/>
    <w:unhideWhenUsed/>
    <w:rsid w:val="003C5F98"/>
    <w:pPr>
      <w:spacing w:after="0" w:line="240" w:lineRule="auto"/>
      <w:ind w:left="440" w:hanging="220"/>
    </w:pPr>
  </w:style>
  <w:style w:type="paragraph" w:styleId="Index3">
    <w:name w:val="index 3"/>
    <w:basedOn w:val="Normal"/>
    <w:next w:val="Normal"/>
    <w:autoRedefine/>
    <w:uiPriority w:val="89"/>
    <w:semiHidden/>
    <w:unhideWhenUsed/>
    <w:rsid w:val="003C5F98"/>
    <w:pPr>
      <w:spacing w:after="0" w:line="240" w:lineRule="auto"/>
      <w:ind w:left="660" w:hanging="220"/>
    </w:pPr>
  </w:style>
  <w:style w:type="paragraph" w:styleId="Index4">
    <w:name w:val="index 4"/>
    <w:basedOn w:val="Normal"/>
    <w:next w:val="Normal"/>
    <w:autoRedefine/>
    <w:uiPriority w:val="89"/>
    <w:semiHidden/>
    <w:unhideWhenUsed/>
    <w:rsid w:val="003C5F98"/>
    <w:pPr>
      <w:spacing w:after="0" w:line="240" w:lineRule="auto"/>
      <w:ind w:left="880" w:hanging="220"/>
    </w:pPr>
  </w:style>
  <w:style w:type="paragraph" w:styleId="Index5">
    <w:name w:val="index 5"/>
    <w:basedOn w:val="Normal"/>
    <w:next w:val="Normal"/>
    <w:autoRedefine/>
    <w:uiPriority w:val="89"/>
    <w:semiHidden/>
    <w:unhideWhenUsed/>
    <w:rsid w:val="003C5F98"/>
    <w:pPr>
      <w:spacing w:after="0" w:line="240" w:lineRule="auto"/>
      <w:ind w:left="1100" w:hanging="220"/>
    </w:pPr>
  </w:style>
  <w:style w:type="paragraph" w:styleId="Index6">
    <w:name w:val="index 6"/>
    <w:basedOn w:val="Normal"/>
    <w:next w:val="Normal"/>
    <w:autoRedefine/>
    <w:uiPriority w:val="89"/>
    <w:semiHidden/>
    <w:unhideWhenUsed/>
    <w:rsid w:val="003C5F98"/>
    <w:pPr>
      <w:spacing w:after="0" w:line="240" w:lineRule="auto"/>
      <w:ind w:left="1320" w:hanging="220"/>
    </w:pPr>
  </w:style>
  <w:style w:type="paragraph" w:styleId="Index7">
    <w:name w:val="index 7"/>
    <w:basedOn w:val="Normal"/>
    <w:next w:val="Normal"/>
    <w:autoRedefine/>
    <w:uiPriority w:val="89"/>
    <w:semiHidden/>
    <w:unhideWhenUsed/>
    <w:rsid w:val="003C5F98"/>
    <w:pPr>
      <w:spacing w:after="0" w:line="240" w:lineRule="auto"/>
      <w:ind w:left="1540" w:hanging="220"/>
    </w:pPr>
  </w:style>
  <w:style w:type="paragraph" w:styleId="Index8">
    <w:name w:val="index 8"/>
    <w:basedOn w:val="Normal"/>
    <w:next w:val="Normal"/>
    <w:autoRedefine/>
    <w:uiPriority w:val="89"/>
    <w:semiHidden/>
    <w:unhideWhenUsed/>
    <w:rsid w:val="003C5F98"/>
    <w:pPr>
      <w:spacing w:after="0" w:line="240" w:lineRule="auto"/>
      <w:ind w:left="1760" w:hanging="220"/>
    </w:pPr>
  </w:style>
  <w:style w:type="paragraph" w:styleId="Index9">
    <w:name w:val="index 9"/>
    <w:basedOn w:val="Normal"/>
    <w:next w:val="Normal"/>
    <w:autoRedefine/>
    <w:uiPriority w:val="89"/>
    <w:semiHidden/>
    <w:unhideWhenUsed/>
    <w:rsid w:val="003C5F98"/>
    <w:pPr>
      <w:spacing w:after="0" w:line="240" w:lineRule="auto"/>
      <w:ind w:left="1980" w:hanging="220"/>
    </w:pPr>
  </w:style>
  <w:style w:type="paragraph" w:styleId="IndexHeading">
    <w:name w:val="index heading"/>
    <w:basedOn w:val="Normal"/>
    <w:next w:val="Index1"/>
    <w:uiPriority w:val="89"/>
    <w:semiHidden/>
    <w:unhideWhenUsed/>
    <w:rsid w:val="003C5F98"/>
    <w:rPr>
      <w:rFonts w:asciiTheme="majorHAnsi" w:eastAsiaTheme="majorEastAsia" w:hAnsiTheme="majorHAnsi" w:cstheme="majorBidi"/>
      <w:b/>
      <w:bCs/>
    </w:rPr>
  </w:style>
  <w:style w:type="table" w:styleId="LightGrid">
    <w:name w:val="Light Grid"/>
    <w:basedOn w:val="TableNormal"/>
    <w:uiPriority w:val="89"/>
    <w:unhideWhenUsed/>
    <w:rsid w:val="003C5F98"/>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3C5F98"/>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3C5F98"/>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3C5F98"/>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3C5F98"/>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3C5F98"/>
    <w:pPr>
      <w:spacing w:after="0"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3C5F98"/>
    <w:pPr>
      <w:spacing w:after="0" w:line="240" w:lineRule="auto"/>
    </w:pPr>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89"/>
    <w:unhideWhenUsed/>
    <w:rsid w:val="003C5F98"/>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3C5F98"/>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3C5F98"/>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3C5F98"/>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3C5F98"/>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3C5F98"/>
    <w:pPr>
      <w:spacing w:after="0"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3C5F98"/>
    <w:pPr>
      <w:spacing w:after="0" w:line="240" w:lineRule="auto"/>
    </w:pPr>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89"/>
    <w:unhideWhenUsed/>
    <w:rsid w:val="003C5F98"/>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3C5F98"/>
    <w:pPr>
      <w:spacing w:after="0" w:line="240" w:lineRule="auto"/>
    </w:pPr>
    <w:rPr>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3C5F98"/>
    <w:pPr>
      <w:spacing w:after="0" w:line="240" w:lineRule="auto"/>
    </w:pPr>
    <w:rPr>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3C5F98"/>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3C5F98"/>
    <w:pPr>
      <w:spacing w:after="0" w:line="240" w:lineRule="auto"/>
    </w:pPr>
    <w:rPr>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3C5F98"/>
    <w:pPr>
      <w:spacing w:after="0" w:line="240" w:lineRule="auto"/>
    </w:pPr>
    <w:rPr>
      <w:color w:val="2E74B5" w:themeColor="accent5" w:themeShade="BF"/>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3C5F98"/>
    <w:pPr>
      <w:spacing w:after="0" w:line="240" w:lineRule="auto"/>
    </w:pPr>
    <w:rPr>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89"/>
    <w:semiHidden/>
    <w:unhideWhenUsed/>
    <w:rsid w:val="003C5F98"/>
    <w:pPr>
      <w:ind w:left="360" w:hanging="360"/>
      <w:contextualSpacing/>
    </w:pPr>
  </w:style>
  <w:style w:type="paragraph" w:styleId="List2">
    <w:name w:val="List 2"/>
    <w:basedOn w:val="Normal"/>
    <w:uiPriority w:val="89"/>
    <w:semiHidden/>
    <w:unhideWhenUsed/>
    <w:rsid w:val="003C5F98"/>
    <w:pPr>
      <w:ind w:left="720" w:hanging="360"/>
      <w:contextualSpacing/>
    </w:pPr>
  </w:style>
  <w:style w:type="paragraph" w:styleId="List3">
    <w:name w:val="List 3"/>
    <w:basedOn w:val="Normal"/>
    <w:uiPriority w:val="89"/>
    <w:semiHidden/>
    <w:unhideWhenUsed/>
    <w:rsid w:val="003C5F98"/>
    <w:pPr>
      <w:ind w:left="1080" w:hanging="360"/>
      <w:contextualSpacing/>
    </w:pPr>
  </w:style>
  <w:style w:type="paragraph" w:styleId="List4">
    <w:name w:val="List 4"/>
    <w:basedOn w:val="Normal"/>
    <w:uiPriority w:val="89"/>
    <w:semiHidden/>
    <w:unhideWhenUsed/>
    <w:rsid w:val="003C5F98"/>
    <w:pPr>
      <w:ind w:left="1440" w:hanging="360"/>
      <w:contextualSpacing/>
    </w:pPr>
  </w:style>
  <w:style w:type="paragraph" w:styleId="List5">
    <w:name w:val="List 5"/>
    <w:basedOn w:val="Normal"/>
    <w:uiPriority w:val="89"/>
    <w:semiHidden/>
    <w:unhideWhenUsed/>
    <w:rsid w:val="003C5F98"/>
    <w:pPr>
      <w:ind w:left="1800" w:hanging="360"/>
      <w:contextualSpacing/>
    </w:pPr>
  </w:style>
  <w:style w:type="paragraph" w:styleId="ListBullet">
    <w:name w:val="List Bullet"/>
    <w:basedOn w:val="Normal"/>
    <w:uiPriority w:val="89"/>
    <w:semiHidden/>
    <w:unhideWhenUsed/>
    <w:rsid w:val="003C5F98"/>
    <w:pPr>
      <w:numPr>
        <w:numId w:val="19"/>
      </w:numPr>
      <w:contextualSpacing/>
    </w:pPr>
  </w:style>
  <w:style w:type="paragraph" w:styleId="ListBullet2">
    <w:name w:val="List Bullet 2"/>
    <w:basedOn w:val="Normal"/>
    <w:uiPriority w:val="89"/>
    <w:semiHidden/>
    <w:unhideWhenUsed/>
    <w:rsid w:val="003C5F98"/>
    <w:pPr>
      <w:numPr>
        <w:numId w:val="20"/>
      </w:numPr>
      <w:contextualSpacing/>
    </w:pPr>
  </w:style>
  <w:style w:type="paragraph" w:styleId="ListBullet3">
    <w:name w:val="List Bullet 3"/>
    <w:basedOn w:val="Normal"/>
    <w:uiPriority w:val="89"/>
    <w:semiHidden/>
    <w:unhideWhenUsed/>
    <w:rsid w:val="003C5F98"/>
    <w:pPr>
      <w:numPr>
        <w:numId w:val="16"/>
      </w:numPr>
      <w:contextualSpacing/>
    </w:pPr>
  </w:style>
  <w:style w:type="paragraph" w:styleId="ListBullet4">
    <w:name w:val="List Bullet 4"/>
    <w:basedOn w:val="Normal"/>
    <w:uiPriority w:val="89"/>
    <w:semiHidden/>
    <w:unhideWhenUsed/>
    <w:rsid w:val="003C5F98"/>
    <w:pPr>
      <w:numPr>
        <w:numId w:val="17"/>
      </w:numPr>
      <w:contextualSpacing/>
    </w:pPr>
  </w:style>
  <w:style w:type="paragraph" w:styleId="ListBullet5">
    <w:name w:val="List Bullet 5"/>
    <w:basedOn w:val="Normal"/>
    <w:uiPriority w:val="89"/>
    <w:semiHidden/>
    <w:unhideWhenUsed/>
    <w:rsid w:val="003C5F98"/>
    <w:pPr>
      <w:numPr>
        <w:numId w:val="18"/>
      </w:numPr>
      <w:contextualSpacing/>
    </w:pPr>
  </w:style>
  <w:style w:type="paragraph" w:styleId="ListContinue">
    <w:name w:val="List Continue"/>
    <w:basedOn w:val="Normal"/>
    <w:uiPriority w:val="89"/>
    <w:semiHidden/>
    <w:unhideWhenUsed/>
    <w:rsid w:val="003C5F98"/>
    <w:pPr>
      <w:spacing w:after="120"/>
      <w:ind w:left="360"/>
      <w:contextualSpacing/>
    </w:pPr>
  </w:style>
  <w:style w:type="paragraph" w:styleId="ListContinue2">
    <w:name w:val="List Continue 2"/>
    <w:basedOn w:val="Normal"/>
    <w:uiPriority w:val="89"/>
    <w:semiHidden/>
    <w:unhideWhenUsed/>
    <w:rsid w:val="003C5F98"/>
    <w:pPr>
      <w:spacing w:after="120"/>
      <w:ind w:left="720"/>
      <w:contextualSpacing/>
    </w:pPr>
  </w:style>
  <w:style w:type="paragraph" w:styleId="ListContinue3">
    <w:name w:val="List Continue 3"/>
    <w:basedOn w:val="Normal"/>
    <w:uiPriority w:val="89"/>
    <w:semiHidden/>
    <w:unhideWhenUsed/>
    <w:rsid w:val="003C5F98"/>
    <w:pPr>
      <w:spacing w:after="120"/>
      <w:ind w:left="1080"/>
      <w:contextualSpacing/>
    </w:pPr>
  </w:style>
  <w:style w:type="paragraph" w:styleId="ListContinue4">
    <w:name w:val="List Continue 4"/>
    <w:basedOn w:val="Normal"/>
    <w:uiPriority w:val="89"/>
    <w:semiHidden/>
    <w:unhideWhenUsed/>
    <w:rsid w:val="003C5F98"/>
    <w:pPr>
      <w:spacing w:after="120"/>
      <w:ind w:left="1440"/>
      <w:contextualSpacing/>
    </w:pPr>
  </w:style>
  <w:style w:type="paragraph" w:styleId="ListContinue5">
    <w:name w:val="List Continue 5"/>
    <w:basedOn w:val="Normal"/>
    <w:uiPriority w:val="89"/>
    <w:semiHidden/>
    <w:unhideWhenUsed/>
    <w:rsid w:val="003C5F98"/>
    <w:pPr>
      <w:spacing w:after="120"/>
      <w:ind w:left="1800"/>
      <w:contextualSpacing/>
    </w:pPr>
  </w:style>
  <w:style w:type="paragraph" w:styleId="ListNumber">
    <w:name w:val="List Number"/>
    <w:basedOn w:val="Normal"/>
    <w:uiPriority w:val="89"/>
    <w:semiHidden/>
    <w:unhideWhenUsed/>
    <w:rsid w:val="003C5F98"/>
    <w:pPr>
      <w:numPr>
        <w:numId w:val="14"/>
      </w:numPr>
      <w:contextualSpacing/>
    </w:pPr>
  </w:style>
  <w:style w:type="paragraph" w:styleId="ListNumber2">
    <w:name w:val="List Number 2"/>
    <w:basedOn w:val="Normal"/>
    <w:uiPriority w:val="89"/>
    <w:semiHidden/>
    <w:unhideWhenUsed/>
    <w:rsid w:val="003C5F98"/>
    <w:pPr>
      <w:numPr>
        <w:numId w:val="15"/>
      </w:numPr>
      <w:contextualSpacing/>
    </w:pPr>
  </w:style>
  <w:style w:type="paragraph" w:styleId="ListNumber3">
    <w:name w:val="List Number 3"/>
    <w:basedOn w:val="Normal"/>
    <w:uiPriority w:val="89"/>
    <w:semiHidden/>
    <w:unhideWhenUsed/>
    <w:rsid w:val="003C5F98"/>
    <w:pPr>
      <w:numPr>
        <w:numId w:val="13"/>
      </w:numPr>
      <w:contextualSpacing/>
    </w:pPr>
  </w:style>
  <w:style w:type="paragraph" w:styleId="ListNumber4">
    <w:name w:val="List Number 4"/>
    <w:basedOn w:val="Normal"/>
    <w:uiPriority w:val="89"/>
    <w:semiHidden/>
    <w:unhideWhenUsed/>
    <w:rsid w:val="003C5F98"/>
    <w:pPr>
      <w:numPr>
        <w:numId w:val="11"/>
      </w:numPr>
      <w:contextualSpacing/>
    </w:pPr>
  </w:style>
  <w:style w:type="paragraph" w:styleId="ListNumber5">
    <w:name w:val="List Number 5"/>
    <w:basedOn w:val="Normal"/>
    <w:uiPriority w:val="89"/>
    <w:semiHidden/>
    <w:unhideWhenUsed/>
    <w:rsid w:val="003C5F98"/>
    <w:pPr>
      <w:numPr>
        <w:numId w:val="12"/>
      </w:numPr>
      <w:contextualSpacing/>
    </w:pPr>
  </w:style>
  <w:style w:type="paragraph" w:styleId="MacroText">
    <w:name w:val="macro"/>
    <w:link w:val="MacroTextChar"/>
    <w:uiPriority w:val="89"/>
    <w:semiHidden/>
    <w:unhideWhenUsed/>
    <w:rsid w:val="003C5F9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US"/>
    </w:rPr>
  </w:style>
  <w:style w:type="character" w:customStyle="1" w:styleId="MacroTextChar">
    <w:name w:val="Macro Text Char"/>
    <w:basedOn w:val="DefaultParagraphFont"/>
    <w:link w:val="MacroText"/>
    <w:uiPriority w:val="89"/>
    <w:semiHidden/>
    <w:rsid w:val="003C5F98"/>
    <w:rPr>
      <w:rFonts w:ascii="Consolas" w:hAnsi="Consolas"/>
      <w:sz w:val="20"/>
      <w:szCs w:val="20"/>
      <w:lang w:val="en-US"/>
    </w:rPr>
  </w:style>
  <w:style w:type="table" w:styleId="MediumGrid1">
    <w:name w:val="Medium Grid 1"/>
    <w:basedOn w:val="TableNormal"/>
    <w:uiPriority w:val="89"/>
    <w:unhideWhenUsed/>
    <w:rsid w:val="003C5F98"/>
    <w:pPr>
      <w:spacing w:after="0" w:line="240" w:lineRule="auto"/>
    </w:pPr>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3C5F98"/>
    <w:pPr>
      <w:spacing w:after="0" w:line="240" w:lineRule="auto"/>
    </w:pPr>
    <w:rPr>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3C5F98"/>
    <w:pPr>
      <w:spacing w:after="0" w:line="240" w:lineRule="auto"/>
    </w:pPr>
    <w:rPr>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3C5F98"/>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3C5F98"/>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3C5F98"/>
    <w:pPr>
      <w:spacing w:after="0" w:line="240" w:lineRule="auto"/>
    </w:pPr>
    <w:rPr>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3C5F98"/>
    <w:pPr>
      <w:spacing w:after="0" w:line="240" w:lineRule="auto"/>
    </w:pPr>
    <w:rPr>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3C5F98"/>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3C5F98"/>
    <w:pPr>
      <w:spacing w:after="0" w:line="240" w:lineRule="auto"/>
    </w:pPr>
    <w:rPr>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3C5F9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3C5F98"/>
    <w:pPr>
      <w:spacing w:after="0" w:line="240" w:lineRule="auto"/>
    </w:pPr>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3C5F98"/>
    <w:pPr>
      <w:spacing w:after="0" w:line="240" w:lineRule="auto"/>
    </w:pPr>
    <w:rPr>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3C5F98"/>
    <w:pPr>
      <w:spacing w:after="0" w:line="240" w:lineRule="auto"/>
    </w:pPr>
    <w:rPr>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3C5F98"/>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3C5F98"/>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3C5F98"/>
    <w:pPr>
      <w:spacing w:after="0" w:line="240" w:lineRule="auto"/>
    </w:pPr>
    <w:rPr>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3C5F98"/>
    <w:pPr>
      <w:spacing w:after="0" w:line="240" w:lineRule="auto"/>
    </w:pPr>
    <w:rPr>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89"/>
    <w:unhideWhenUsed/>
    <w:rsid w:val="003C5F98"/>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89"/>
    <w:semiHidden/>
    <w:unhideWhenUsed/>
    <w:rsid w:val="003C5F9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3C5F98"/>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89"/>
    <w:semiHidden/>
    <w:unhideWhenUsed/>
    <w:rsid w:val="003C5F98"/>
    <w:pPr>
      <w:ind w:left="720"/>
    </w:pPr>
  </w:style>
  <w:style w:type="paragraph" w:styleId="NoteHeading">
    <w:name w:val="Note Heading"/>
    <w:basedOn w:val="Normal"/>
    <w:next w:val="Normal"/>
    <w:link w:val="NoteHeadingChar"/>
    <w:uiPriority w:val="89"/>
    <w:semiHidden/>
    <w:unhideWhenUsed/>
    <w:rsid w:val="003C5F98"/>
    <w:pPr>
      <w:spacing w:after="0" w:line="240" w:lineRule="auto"/>
    </w:pPr>
  </w:style>
  <w:style w:type="character" w:customStyle="1" w:styleId="NoteHeadingChar">
    <w:name w:val="Note Heading Char"/>
    <w:basedOn w:val="DefaultParagraphFont"/>
    <w:link w:val="NoteHeading"/>
    <w:uiPriority w:val="89"/>
    <w:semiHidden/>
    <w:rsid w:val="003C5F98"/>
    <w:rPr>
      <w:lang w:val="en-US"/>
    </w:rPr>
  </w:style>
  <w:style w:type="paragraph" w:styleId="PlainText">
    <w:name w:val="Plain Text"/>
    <w:basedOn w:val="Normal"/>
    <w:link w:val="PlainTextChar"/>
    <w:uiPriority w:val="89"/>
    <w:semiHidden/>
    <w:unhideWhenUsed/>
    <w:rsid w:val="003C5F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3C5F98"/>
    <w:rPr>
      <w:rFonts w:ascii="Consolas" w:hAnsi="Consolas"/>
      <w:sz w:val="21"/>
      <w:szCs w:val="21"/>
      <w:lang w:val="en-US"/>
    </w:rPr>
  </w:style>
  <w:style w:type="paragraph" w:styleId="Salutation">
    <w:name w:val="Salutation"/>
    <w:basedOn w:val="Normal"/>
    <w:next w:val="Normal"/>
    <w:link w:val="SalutationChar"/>
    <w:uiPriority w:val="89"/>
    <w:semiHidden/>
    <w:unhideWhenUsed/>
    <w:rsid w:val="003C5F98"/>
  </w:style>
  <w:style w:type="character" w:customStyle="1" w:styleId="SalutationChar">
    <w:name w:val="Salutation Char"/>
    <w:basedOn w:val="DefaultParagraphFont"/>
    <w:link w:val="Salutation"/>
    <w:uiPriority w:val="89"/>
    <w:semiHidden/>
    <w:rsid w:val="003C5F98"/>
    <w:rPr>
      <w:lang w:val="en-US"/>
    </w:rPr>
  </w:style>
  <w:style w:type="paragraph" w:styleId="Signature">
    <w:name w:val="Signature"/>
    <w:basedOn w:val="Normal"/>
    <w:link w:val="SignatureChar"/>
    <w:uiPriority w:val="89"/>
    <w:semiHidden/>
    <w:unhideWhenUsed/>
    <w:rsid w:val="003C5F98"/>
    <w:pPr>
      <w:spacing w:after="0" w:line="240" w:lineRule="auto"/>
      <w:ind w:left="4320"/>
    </w:pPr>
  </w:style>
  <w:style w:type="character" w:customStyle="1" w:styleId="SignatureChar">
    <w:name w:val="Signature Char"/>
    <w:basedOn w:val="DefaultParagraphFont"/>
    <w:link w:val="Signature"/>
    <w:uiPriority w:val="89"/>
    <w:semiHidden/>
    <w:rsid w:val="003C5F98"/>
    <w:rPr>
      <w:lang w:val="en-US"/>
    </w:rPr>
  </w:style>
  <w:style w:type="table" w:styleId="Table3Deffects1">
    <w:name w:val="Table 3D effects 1"/>
    <w:basedOn w:val="TableNormal"/>
    <w:uiPriority w:val="89"/>
    <w:semiHidden/>
    <w:unhideWhenUsed/>
    <w:rsid w:val="003C5F98"/>
    <w:rPr>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3C5F98"/>
    <w:rPr>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3C5F98"/>
    <w:rPr>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3C5F98"/>
    <w:rPr>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3C5F98"/>
    <w:rPr>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3C5F98"/>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3C5F98"/>
    <w:rPr>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3C5F98"/>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3C5F98"/>
    <w:rPr>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3C5F98"/>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3C5F98"/>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3C5F98"/>
    <w:rPr>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3C5F98"/>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3C5F98"/>
    <w:rPr>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3C5F98"/>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3C5F98"/>
    <w:rPr>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3C5F98"/>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89"/>
    <w:semiHidden/>
    <w:unhideWhenUsed/>
    <w:rsid w:val="003C5F98"/>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3C5F98"/>
    <w:rPr>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3C5F98"/>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3C5F98"/>
    <w:rPr>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3C5F98"/>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3C5F98"/>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3C5F98"/>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3C5F98"/>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89"/>
    <w:semiHidden/>
    <w:unhideWhenUsed/>
    <w:rsid w:val="003C5F98"/>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3C5F98"/>
    <w:rPr>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3C5F98"/>
    <w:rPr>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3C5F98"/>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3C5F98"/>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3C5F98"/>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3C5F98"/>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3C5F98"/>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3C5F98"/>
    <w:pPr>
      <w:spacing w:after="0"/>
      <w:ind w:left="220" w:hanging="220"/>
    </w:pPr>
  </w:style>
  <w:style w:type="paragraph" w:styleId="TableofFigures">
    <w:name w:val="table of figures"/>
    <w:basedOn w:val="Normal"/>
    <w:next w:val="Normal"/>
    <w:uiPriority w:val="89"/>
    <w:semiHidden/>
    <w:unhideWhenUsed/>
    <w:rsid w:val="003C5F98"/>
    <w:pPr>
      <w:spacing w:after="0"/>
    </w:pPr>
  </w:style>
  <w:style w:type="table" w:styleId="TableProfessional">
    <w:name w:val="Table Professional"/>
    <w:basedOn w:val="TableNormal"/>
    <w:uiPriority w:val="89"/>
    <w:semiHidden/>
    <w:unhideWhenUsed/>
    <w:rsid w:val="003C5F98"/>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3C5F98"/>
    <w:rPr>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3C5F98"/>
    <w:rPr>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3C5F98"/>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3C5F98"/>
    <w:rPr>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3C5F98"/>
    <w:rPr>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3C5F9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3C5F98"/>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3C5F98"/>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3C5F98"/>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89"/>
    <w:semiHidden/>
    <w:unhideWhenUsed/>
    <w:rsid w:val="003C5F9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3C5F98"/>
    <w:pPr>
      <w:spacing w:after="100"/>
    </w:pPr>
  </w:style>
  <w:style w:type="paragraph" w:styleId="TOC2">
    <w:name w:val="toc 2"/>
    <w:basedOn w:val="Normal"/>
    <w:next w:val="Normal"/>
    <w:autoRedefine/>
    <w:uiPriority w:val="89"/>
    <w:semiHidden/>
    <w:unhideWhenUsed/>
    <w:rsid w:val="003C5F98"/>
    <w:pPr>
      <w:spacing w:after="100"/>
      <w:ind w:left="220"/>
    </w:pPr>
  </w:style>
  <w:style w:type="paragraph" w:styleId="TOC3">
    <w:name w:val="toc 3"/>
    <w:basedOn w:val="Normal"/>
    <w:next w:val="Normal"/>
    <w:autoRedefine/>
    <w:uiPriority w:val="89"/>
    <w:semiHidden/>
    <w:unhideWhenUsed/>
    <w:rsid w:val="003C5F98"/>
    <w:pPr>
      <w:spacing w:after="100"/>
      <w:ind w:left="440"/>
    </w:pPr>
  </w:style>
  <w:style w:type="paragraph" w:styleId="TOC4">
    <w:name w:val="toc 4"/>
    <w:basedOn w:val="Normal"/>
    <w:next w:val="Normal"/>
    <w:autoRedefine/>
    <w:uiPriority w:val="89"/>
    <w:semiHidden/>
    <w:unhideWhenUsed/>
    <w:rsid w:val="003C5F98"/>
    <w:pPr>
      <w:spacing w:after="100"/>
      <w:ind w:left="660"/>
    </w:pPr>
  </w:style>
  <w:style w:type="paragraph" w:styleId="TOC5">
    <w:name w:val="toc 5"/>
    <w:basedOn w:val="Normal"/>
    <w:next w:val="Normal"/>
    <w:autoRedefine/>
    <w:uiPriority w:val="89"/>
    <w:semiHidden/>
    <w:unhideWhenUsed/>
    <w:rsid w:val="003C5F98"/>
    <w:pPr>
      <w:spacing w:after="100"/>
      <w:ind w:left="880"/>
    </w:pPr>
  </w:style>
  <w:style w:type="paragraph" w:styleId="TOC6">
    <w:name w:val="toc 6"/>
    <w:basedOn w:val="Normal"/>
    <w:next w:val="Normal"/>
    <w:autoRedefine/>
    <w:uiPriority w:val="89"/>
    <w:semiHidden/>
    <w:unhideWhenUsed/>
    <w:rsid w:val="003C5F98"/>
    <w:pPr>
      <w:spacing w:after="100"/>
      <w:ind w:left="1100"/>
    </w:pPr>
  </w:style>
  <w:style w:type="paragraph" w:styleId="TOC7">
    <w:name w:val="toc 7"/>
    <w:basedOn w:val="Normal"/>
    <w:next w:val="Normal"/>
    <w:autoRedefine/>
    <w:uiPriority w:val="89"/>
    <w:semiHidden/>
    <w:unhideWhenUsed/>
    <w:rsid w:val="003C5F98"/>
    <w:pPr>
      <w:spacing w:after="100"/>
      <w:ind w:left="1320"/>
    </w:pPr>
  </w:style>
  <w:style w:type="paragraph" w:styleId="TOC8">
    <w:name w:val="toc 8"/>
    <w:basedOn w:val="Normal"/>
    <w:next w:val="Normal"/>
    <w:autoRedefine/>
    <w:uiPriority w:val="89"/>
    <w:semiHidden/>
    <w:unhideWhenUsed/>
    <w:rsid w:val="003C5F98"/>
    <w:pPr>
      <w:spacing w:after="100"/>
      <w:ind w:left="1540"/>
    </w:pPr>
  </w:style>
  <w:style w:type="paragraph" w:styleId="TOC9">
    <w:name w:val="toc 9"/>
    <w:basedOn w:val="Normal"/>
    <w:next w:val="Normal"/>
    <w:autoRedefine/>
    <w:uiPriority w:val="89"/>
    <w:semiHidden/>
    <w:unhideWhenUsed/>
    <w:rsid w:val="003C5F98"/>
    <w:pPr>
      <w:spacing w:after="100"/>
      <w:ind w:left="1760"/>
    </w:pPr>
  </w:style>
  <w:style w:type="paragraph" w:styleId="TOCHeading">
    <w:name w:val="TOC Heading"/>
    <w:basedOn w:val="Heading1"/>
    <w:next w:val="Normal"/>
    <w:uiPriority w:val="89"/>
    <w:semiHidden/>
    <w:unhideWhenUsed/>
    <w:qFormat/>
    <w:rsid w:val="003C5F98"/>
    <w:pPr>
      <w:outlineLvl w:val="9"/>
    </w:pPr>
  </w:style>
  <w:style w:type="character" w:customStyle="1" w:styleId="spansymbolsitalsymi">
    <w:name w:val="span symbols ital (symi)"/>
    <w:basedOn w:val="spansymbolssym"/>
    <w:uiPriority w:val="1"/>
    <w:rsid w:val="004C1B59"/>
    <w:rPr>
      <w:rFonts w:ascii="Arial" w:hAnsi="Arial"/>
      <w:i/>
      <w:sz w:val="20"/>
      <w:szCs w:val="22"/>
      <w:shd w:val="clear" w:color="auto" w:fill="FFCC99"/>
    </w:rPr>
  </w:style>
  <w:style w:type="character" w:customStyle="1" w:styleId="spansymbolsboldsymb">
    <w:name w:val="span symbols bold (symb)"/>
    <w:basedOn w:val="spansymbolssym"/>
    <w:uiPriority w:val="1"/>
    <w:rsid w:val="004C1B59"/>
    <w:rPr>
      <w:rFonts w:ascii="Arial" w:hAnsi="Arial"/>
      <w:b/>
      <w:sz w:val="20"/>
      <w:szCs w:val="22"/>
      <w:shd w:val="clear" w:color="auto" w:fill="FFCC99"/>
    </w:rPr>
  </w:style>
  <w:style w:type="paragraph" w:customStyle="1" w:styleId="SpaceBreak-PrintOnlypo">
    <w:name w:val="Space Break - Print Only (#po)"/>
    <w:basedOn w:val="SpaceBreak"/>
    <w:rsid w:val="004C1B59"/>
  </w:style>
  <w:style w:type="paragraph" w:customStyle="1" w:styleId="EndnoteTextntx">
    <w:name w:val="Endnote Text (ntx)"/>
    <w:basedOn w:val="EndnoteText"/>
    <w:rsid w:val="004C1B59"/>
    <w:rPr>
      <w:noProof/>
    </w:rPr>
  </w:style>
  <w:style w:type="paragraph" w:customStyle="1" w:styleId="FootnoteTextfn">
    <w:name w:val="Footnote Text (fn)"/>
    <w:basedOn w:val="FootnoteText"/>
    <w:rsid w:val="004C1B59"/>
  </w:style>
  <w:style w:type="character" w:customStyle="1" w:styleId="spanrun-incomputertypecomp">
    <w:name w:val="span run-in computer type (comp)"/>
    <w:basedOn w:val="spankeyphrasekp"/>
    <w:uiPriority w:val="1"/>
    <w:rsid w:val="004C1B59"/>
    <w:rPr>
      <w:rFonts w:ascii="Courier New" w:hAnsi="Courier New"/>
      <w:sz w:val="24"/>
      <w:szCs w:val="22"/>
      <w:bdr w:val="none" w:sz="0" w:space="0" w:color="auto"/>
      <w:shd w:val="clear" w:color="auto" w:fill="CCFFFF"/>
    </w:rPr>
  </w:style>
  <w:style w:type="character" w:customStyle="1" w:styleId="spanstrikethroughcharactersstr">
    <w:name w:val="span strikethrough characters (str)"/>
    <w:basedOn w:val="spanitaliccharactersital"/>
    <w:uiPriority w:val="1"/>
    <w:rsid w:val="004C1B59"/>
    <w:rPr>
      <w:i w:val="0"/>
      <w:iCs/>
      <w:strike/>
      <w:color w:val="auto"/>
      <w:bdr w:val="none" w:sz="0" w:space="0" w:color="auto"/>
      <w:shd w:val="clear" w:color="auto" w:fill="CCFFFF"/>
    </w:rPr>
  </w:style>
  <w:style w:type="paragraph" w:customStyle="1" w:styleId="BookmakerProcessingInstructionbpi">
    <w:name w:val="Bookmaker Processing Instruction (bpi)"/>
    <w:basedOn w:val="DesignNotedn"/>
    <w:rsid w:val="004C1B59"/>
  </w:style>
  <w:style w:type="paragraph" w:customStyle="1" w:styleId="TitlepageLogologo">
    <w:name w:val="Titlepage Logo (logo)"/>
    <w:basedOn w:val="BookmakerProcessingInstructionbpi"/>
    <w:rsid w:val="004C1B59"/>
    <w:pPr>
      <w:pBdr>
        <w:top w:val="single" w:sz="18" w:space="1" w:color="FF0000"/>
        <w:left w:val="single" w:sz="18" w:space="4" w:color="FF0000"/>
        <w:bottom w:val="single" w:sz="18" w:space="1" w:color="FF0000"/>
        <w:right w:val="single" w:sz="18" w:space="4" w:color="FF0000"/>
      </w:pBdr>
      <w:spacing w:before="0" w:after="0" w:line="480" w:lineRule="auto"/>
      <w:ind w:left="1440" w:right="1440"/>
      <w:contextualSpacing/>
      <w:jc w:val="center"/>
    </w:pPr>
    <w:rPr>
      <w:b/>
      <w:color w:val="auto"/>
    </w:rPr>
  </w:style>
  <w:style w:type="paragraph" w:customStyle="1" w:styleId="ExtractSourceexts">
    <w:name w:val="Extract Source (exts)"/>
    <w:basedOn w:val="Extract-Websiteextws"/>
    <w:rsid w:val="004C1B59"/>
    <w:pPr>
      <w:ind w:left="547" w:right="547"/>
      <w:jc w:val="right"/>
    </w:pPr>
    <w:rPr>
      <w:rFonts w:ascii="Arial" w:hAnsi="Arial"/>
      <w:sz w:val="22"/>
    </w:rPr>
  </w:style>
  <w:style w:type="character" w:customStyle="1" w:styleId="bookmakertightenbkt">
    <w:name w:val="bookmaker tighten (bkt)"/>
    <w:basedOn w:val="bookmakerkeeptogetherkt"/>
    <w:uiPriority w:val="1"/>
    <w:rsid w:val="004C1B59"/>
    <w:rPr>
      <w:shd w:val="clear" w:color="auto" w:fill="C9C9C9" w:themeFill="accent3" w:themeFillTint="99"/>
    </w:rPr>
  </w:style>
  <w:style w:type="character" w:customStyle="1" w:styleId="bookmakerloosenbkl">
    <w:name w:val="bookmaker loosen (bkl)"/>
    <w:basedOn w:val="bookmakerkeeptogetherkt"/>
    <w:uiPriority w:val="1"/>
    <w:rsid w:val="004C1B59"/>
    <w:rPr>
      <w:shd w:val="clear" w:color="auto" w:fill="C9C9C9" w:themeFill="accent3" w:themeFillTint="99"/>
    </w:rPr>
  </w:style>
  <w:style w:type="character" w:customStyle="1" w:styleId="spanaltfont1span1">
    <w:name w:val="span alt font 1 (span1)"/>
    <w:basedOn w:val="spanaccentcharactersacc"/>
    <w:uiPriority w:val="1"/>
    <w:rsid w:val="004C1B59"/>
    <w:rPr>
      <w:rFonts w:ascii="Arial" w:hAnsi="Arial"/>
      <w:sz w:val="20"/>
      <w:szCs w:val="22"/>
      <w:bdr w:val="none" w:sz="0" w:space="0" w:color="auto"/>
      <w:shd w:val="clear" w:color="auto" w:fill="DEC3FF"/>
    </w:rPr>
  </w:style>
  <w:style w:type="character" w:customStyle="1" w:styleId="spanaltfont2span2">
    <w:name w:val="span alt font 2 (span2)"/>
    <w:basedOn w:val="spanaltfont1span1"/>
    <w:uiPriority w:val="1"/>
    <w:rsid w:val="004C1B59"/>
    <w:rPr>
      <w:rFonts w:asciiTheme="majorHAnsi" w:hAnsiTheme="majorHAnsi"/>
      <w:sz w:val="24"/>
      <w:szCs w:val="22"/>
      <w:bdr w:val="none" w:sz="0" w:space="0" w:color="auto"/>
      <w:shd w:val="clear" w:color="auto" w:fill="DEC3FF"/>
    </w:rPr>
  </w:style>
  <w:style w:type="paragraph" w:customStyle="1" w:styleId="FMHeadNonprintingfmhnp">
    <w:name w:val="FM Head Nonprinting (fmhnp)"/>
    <w:basedOn w:val="FMHeadfmh"/>
    <w:rsid w:val="004C1B59"/>
    <w:pPr>
      <w:shd w:val="clear" w:color="auto" w:fill="C0C0C0"/>
    </w:pPr>
  </w:style>
  <w:style w:type="paragraph" w:customStyle="1" w:styleId="BMHeadNonprintingbmhnp">
    <w:name w:val="BM Head Nonprinting (bmhnp)"/>
    <w:basedOn w:val="BMHeadbmh"/>
    <w:rsid w:val="004C1B59"/>
    <w:pPr>
      <w:shd w:val="clear" w:color="auto" w:fill="C0C0C0"/>
    </w:pPr>
  </w:style>
  <w:style w:type="character" w:customStyle="1" w:styleId="spanillustrationholderilli">
    <w:name w:val="span illustration holder (illi)"/>
    <w:basedOn w:val="DefaultParagraphFont"/>
    <w:uiPriority w:val="1"/>
    <w:rsid w:val="004C1B59"/>
    <w:rPr>
      <w:color w:val="FFFFFF" w:themeColor="background1"/>
      <w:bdr w:val="none" w:sz="0" w:space="0" w:color="auto"/>
      <w:shd w:val="clear" w:color="auto" w:fill="800000"/>
    </w:rPr>
  </w:style>
  <w:style w:type="paragraph" w:customStyle="1" w:styleId="ChapTitleALTact">
    <w:name w:val="Chap Title ALT (act)"/>
    <w:basedOn w:val="ChapTitlect"/>
    <w:rsid w:val="004C1B59"/>
    <w:rPr>
      <w:rFonts w:ascii="Cambria" w:hAnsi="Cambria"/>
    </w:rPr>
  </w:style>
  <w:style w:type="character" w:customStyle="1" w:styleId="spandesignnotedni">
    <w:name w:val="span design note (dni)"/>
    <w:basedOn w:val="DefaultParagraphFont"/>
    <w:uiPriority w:val="1"/>
    <w:rsid w:val="004C1B59"/>
    <w:rPr>
      <w:color w:val="FFFFFF" w:themeColor="background1"/>
      <w:bdr w:val="none" w:sz="0" w:space="0" w:color="auto"/>
      <w:shd w:val="clear" w:color="auto" w:fill="FF0000"/>
    </w:rPr>
  </w:style>
  <w:style w:type="character" w:customStyle="1" w:styleId="spansmcapbolditalscbi">
    <w:name w:val="span smcap bold ital (scbi)"/>
    <w:uiPriority w:val="1"/>
    <w:rsid w:val="004C1B59"/>
    <w:rPr>
      <w:b/>
      <w:i/>
      <w:caps w:val="0"/>
      <w:smallCaps/>
      <w:bdr w:val="none" w:sz="0" w:space="0" w:color="auto"/>
      <w:shd w:val="clear" w:color="auto" w:fill="CCFFFF"/>
    </w:rPr>
  </w:style>
  <w:style w:type="paragraph" w:customStyle="1" w:styleId="SpaceBreak-Internalint">
    <w:name w:val="Space Break - Internal (int)"/>
    <w:basedOn w:val="SpaceBreak"/>
    <w:rsid w:val="004C1B59"/>
    <w:pPr>
      <w:shd w:val="clear" w:color="auto" w:fill="404040"/>
      <w:spacing w:line="360" w:lineRule="auto"/>
    </w:pPr>
    <w:rPr>
      <w:rFonts w:ascii="Arial" w:hAnsi="Arial"/>
      <w:color w:val="FFFFFF" w:themeColor="background1"/>
      <w:sz w:val="22"/>
    </w:rPr>
  </w:style>
  <w:style w:type="character" w:customStyle="1" w:styleId="spansmcapunderscorescus">
    <w:name w:val="span smcap underscore (scus)"/>
    <w:basedOn w:val="spanunderscorecharactersus"/>
    <w:uiPriority w:val="1"/>
    <w:rsid w:val="004C1B59"/>
    <w:rPr>
      <w:caps w:val="0"/>
      <w:smallCaps/>
      <w:color w:val="auto"/>
      <w:u w:val="single"/>
      <w:bdr w:val="none" w:sz="0" w:space="0" w:color="auto"/>
      <w:shd w:val="clear" w:color="auto" w:fill="CCFFFF"/>
    </w:rPr>
  </w:style>
  <w:style w:type="paragraph" w:customStyle="1" w:styleId="Section-BookBOOK">
    <w:name w:val="Section-Book (BOOK)"/>
    <w:basedOn w:val="Normal"/>
    <w:next w:val="Body-TextTx"/>
    <w:uiPriority w:val="3"/>
    <w:rsid w:val="003C5F98"/>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3C5F98"/>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0"/>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3C5F98"/>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3C5F98"/>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3C5F98"/>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3C5F98"/>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3C5F98"/>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3C5F98"/>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3C5F98"/>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3C5F98"/>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3C5F98"/>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3C5F98"/>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3C5F98"/>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0">
    <w:name w:val="Subtitle (Sttl)"/>
    <w:basedOn w:val="Normal"/>
    <w:next w:val="Body-TextTx"/>
    <w:rsid w:val="003C5F98"/>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3C5F98"/>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3C5F98"/>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3C5F98"/>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3C5F98"/>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3C5F98"/>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3C5F98"/>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3C5F98"/>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3C5F98"/>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3C5F98"/>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3C5F98"/>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3C5F98"/>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3C5F98"/>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3C5F98"/>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3C5F98"/>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3C5F98"/>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3C5F98"/>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3C5F98"/>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3C5F98"/>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3C5F98"/>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3C5F98"/>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3C5F98"/>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3C5F98"/>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3C5F98"/>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3C5F98"/>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3C5F98"/>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3C5F98"/>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3C5F98"/>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0">
    <w:name w:val="Epigraph-Non-Verse (Epi)"/>
    <w:basedOn w:val="Normal"/>
    <w:qFormat/>
    <w:rsid w:val="003C5F98"/>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0">
    <w:name w:val="Epigraph-Verse (Epiv)"/>
    <w:basedOn w:val="Normal"/>
    <w:qFormat/>
    <w:rsid w:val="003C5F98"/>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3C5F98"/>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3C5F98"/>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3C5F98"/>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0">
    <w:name w:val="Address (Add)"/>
    <w:basedOn w:val="Normal"/>
    <w:rsid w:val="003C5F98"/>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3C5F98"/>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3C5F98"/>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3C5F98"/>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3C5F98"/>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3C5F98"/>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0">
    <w:name w:val="Dedication (Ded)"/>
    <w:basedOn w:val="Normal"/>
    <w:rsid w:val="003C5F98"/>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3C5F98"/>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3C5F98"/>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3C5F98"/>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3C5F98"/>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3C5F98"/>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3C5F98"/>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3C5F98"/>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3C5F98"/>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3C5F98"/>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3C5F98"/>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3C5F98"/>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3C5F98"/>
    <w:pPr>
      <w:widowControl w:val="0"/>
      <w:numPr>
        <w:numId w:val="23"/>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3C5F98"/>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3C5F98"/>
    <w:pPr>
      <w:widowControl w:val="0"/>
      <w:numPr>
        <w:numId w:val="2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3C5F98"/>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3C5F98"/>
    <w:pPr>
      <w:widowControl w:val="0"/>
      <w:numPr>
        <w:numId w:val="25"/>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3C5F98"/>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3C5F98"/>
    <w:pPr>
      <w:widowControl w:val="0"/>
      <w:numPr>
        <w:numId w:val="26"/>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1-List-ParagraphNl1p">
    <w:name w:val="Num-Level-1-List-Paragraph (Nl1p)"/>
    <w:basedOn w:val="Normal"/>
    <w:rsid w:val="003C5F98"/>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3C5F98"/>
    <w:pPr>
      <w:widowControl w:val="0"/>
      <w:numPr>
        <w:numId w:val="27"/>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2-List-ParagraphNl2p">
    <w:name w:val="Num-Level-2-List-Paragraph (Nl2p)"/>
    <w:basedOn w:val="Normal"/>
    <w:rsid w:val="003C5F98"/>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3C5F98"/>
    <w:pPr>
      <w:widowControl w:val="0"/>
      <w:numPr>
        <w:numId w:val="28"/>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3-List-ParagraphNl3p">
    <w:name w:val="Num-Level-3-List-Paragraph (Nl3p)"/>
    <w:basedOn w:val="Normal"/>
    <w:rsid w:val="003C5F98"/>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3C5F98"/>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3C5F98"/>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3C5F98"/>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3C5F98"/>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3C5F98"/>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3C5F98"/>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3C5F98"/>
    <w:pPr>
      <w:widowControl w:val="0"/>
      <w:numPr>
        <w:numId w:val="2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1-List-ParagraphAl1p">
    <w:name w:val="Alpha-Level-1-List-Paragraph (Al1p)"/>
    <w:basedOn w:val="Normal"/>
    <w:rsid w:val="003C5F98"/>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3C5F98"/>
    <w:pPr>
      <w:widowControl w:val="0"/>
      <w:numPr>
        <w:numId w:val="30"/>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2-List-ParagraphAl2p">
    <w:name w:val="Alpha-Level-2-List-Paragraph (Al2p)"/>
    <w:basedOn w:val="Normal"/>
    <w:rsid w:val="003C5F98"/>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3C5F98"/>
    <w:pPr>
      <w:widowControl w:val="0"/>
      <w:numPr>
        <w:numId w:val="31"/>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3-List-ParagraphAl3p">
    <w:name w:val="Alpha-Level-3-List-Paragraph (Al3p)"/>
    <w:basedOn w:val="Normal"/>
    <w:rsid w:val="003C5F98"/>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3C5F98"/>
    <w:pPr>
      <w:widowControl w:val="0"/>
      <w:numPr>
        <w:numId w:val="32"/>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3C5F98"/>
    <w:pPr>
      <w:widowControl w:val="0"/>
      <w:numPr>
        <w:numId w:val="33"/>
      </w:numPr>
      <w:pBdr>
        <w:left w:val="wave" w:sz="12" w:space="4" w:color="C5E0B3"/>
      </w:pBdr>
      <w:spacing w:before="120" w:after="120" w:line="480" w:lineRule="auto"/>
    </w:pPr>
    <w:rPr>
      <w:rFonts w:ascii="Times New Roman" w:hAnsi="Times New Roman" w:cs="Times New Roman"/>
      <w:sz w:val="24"/>
    </w:rPr>
  </w:style>
  <w:style w:type="paragraph" w:customStyle="1" w:styleId="List-HeadLhead">
    <w:name w:val="List-Head (Lhead)"/>
    <w:basedOn w:val="Normal"/>
    <w:next w:val="Body-TextTx"/>
    <w:rsid w:val="003C5F98"/>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3C5F98"/>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3C5F98"/>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3C5F98"/>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3C5F98"/>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3C5F98"/>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3C5F98"/>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3C5F98"/>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3C5F98"/>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3C5F98"/>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3C5F98"/>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3C5F98"/>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3C5F98"/>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0">
    <w:name w:val="Caption (Cap)"/>
    <w:basedOn w:val="Normal"/>
    <w:rsid w:val="003C5F98"/>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3C5F98"/>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3C5F98"/>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3C5F98"/>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3C5F98"/>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3C5F98"/>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3C5F98"/>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3C5F98"/>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3C5F98"/>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3C5F98"/>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3C5F98"/>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3C5F98"/>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3C5F98"/>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3C5F98"/>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3C5F98"/>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3C5F98"/>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3C5F98"/>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3C5F98"/>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3C5F98"/>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3C5F98"/>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3C5F98"/>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3C5F98"/>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3C5F98"/>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3C5F98"/>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3C5F98"/>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3C5F98"/>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3C5F98"/>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3C5F98"/>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3C5F98"/>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3C5F98"/>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3C5F98"/>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3C5F98"/>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3C5F98"/>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3C5F98"/>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3C5F98"/>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3C5F98"/>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3C5F98"/>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3C5F98"/>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3C5F98"/>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3C5F98"/>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3C5F98"/>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itali0">
    <w:name w:val="ital (i)"/>
    <w:basedOn w:val="DefaultParagraphFont"/>
    <w:uiPriority w:val="1"/>
    <w:qFormat/>
    <w:rsid w:val="003C5F98"/>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underlineu">
    <w:name w:val="underline (u)"/>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singl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3C5F98"/>
    <w:rPr>
      <w:rFonts w:ascii="Times New Roman" w:hAnsi="Times New Roman" w:cs="Times New Roman"/>
      <w:b w:val="0"/>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upersup">
    <w:name w:val="super (sup)"/>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ubsub">
    <w:name w:val="sub (sub)"/>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bscript"/>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trikestr">
    <w:name w:val="strike (str)"/>
    <w:basedOn w:val="DefaultParagraphFont"/>
    <w:uiPriority w:val="1"/>
    <w:rsid w:val="003C5F98"/>
    <w:rPr>
      <w:rFonts w:ascii="Times New Roman" w:hAnsi="Times New Roman" w:cs="Times New Roman"/>
      <w:b w:val="0"/>
      <w:i w:val="0"/>
      <w:caps w:val="0"/>
      <w:smallCaps w:val="0"/>
      <w:strike/>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bold-italbi">
    <w:name w:val="bold-ital (bi)"/>
    <w:basedOn w:val="DefaultParagraphFont"/>
    <w:uiPriority w:val="1"/>
    <w:rsid w:val="003C5F98"/>
    <w:rPr>
      <w:rFonts w:ascii="Times New Roman" w:hAnsi="Times New Roman" w:cs="Times New Roman"/>
      <w:b/>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3C5F98"/>
    <w:rPr>
      <w:rFonts w:ascii="Times New Roman" w:hAnsi="Times New Roman" w:cs="Times New Roman"/>
      <w:b w:val="0"/>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3C5F98"/>
    <w:rPr>
      <w:rFonts w:ascii="Times New Roman" w:hAnsi="Times New Roman" w:cs="Times New Roman"/>
      <w:b/>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3C5F98"/>
    <w:rPr>
      <w:rFonts w:ascii="Times New Roman" w:hAnsi="Times New Roman" w:cs="Times New Roman"/>
      <w:b/>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uper-italsupi">
    <w:name w:val="super-ital (supi)"/>
    <w:basedOn w:val="DefaultParagraphFont"/>
    <w:uiPriority w:val="1"/>
    <w:rsid w:val="003C5F98"/>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tyle1cs1">
    <w:name w:val="cstyle1 (cs1)"/>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tyle2cs2">
    <w:name w:val="cstyle2 (cs2)"/>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headcshd">
    <w:name w:val="cs-head (cshd)"/>
    <w:basedOn w:val="DefaultParagraphFont"/>
    <w:uiPriority w:val="1"/>
    <w:rsid w:val="003C5F98"/>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speakercsp">
    <w:name w:val="cs-speaker (csp)"/>
    <w:basedOn w:val="DefaultParagraphFont"/>
    <w:uiPriority w:val="1"/>
    <w:rsid w:val="003C5F98"/>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3C5F98"/>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computerccom">
    <w:name w:val="cs-computer (ccom)"/>
    <w:basedOn w:val="DefaultParagraphFont"/>
    <w:uiPriority w:val="1"/>
    <w:rsid w:val="003C5F98"/>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design-notecdn">
    <w:name w:val="cs-design-note (cdn)"/>
    <w:basedOn w:val="DefaultParagraphFont"/>
    <w:uiPriority w:val="1"/>
    <w:rsid w:val="003C5F98"/>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3C5F98"/>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ymbolssym">
    <w:name w:val="symbols (sym)"/>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symbols-italsymi">
    <w:name w:val="symbols-ital (symi)"/>
    <w:basedOn w:val="DefaultParagraphFont"/>
    <w:uiPriority w:val="1"/>
    <w:rsid w:val="003C5F98"/>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redacted-textred">
    <w:name w:val="redacted-text (red)"/>
    <w:basedOn w:val="DefaultParagraphFont"/>
    <w:uiPriority w:val="1"/>
    <w:rsid w:val="003C5F98"/>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keyphrasekp">
    <w:name w:val="keyphrase (kp)"/>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character" w:customStyle="1" w:styleId="cs-isbnisbn">
    <w:name w:val="cs-isbn (isbn)"/>
    <w:basedOn w:val="DefaultParagraphFont"/>
    <w:uiPriority w:val="1"/>
    <w:rsid w:val="003C5F98"/>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 w:type="numbering" w:styleId="ArticleSection">
    <w:name w:val="Outline List 3"/>
    <w:basedOn w:val="NoList"/>
    <w:uiPriority w:val="89"/>
    <w:semiHidden/>
    <w:unhideWhenUsed/>
    <w:rsid w:val="003C5F98"/>
    <w:pPr>
      <w:numPr>
        <w:numId w:val="34"/>
      </w:numPr>
    </w:pPr>
  </w:style>
  <w:style w:type="character" w:styleId="BookTitle">
    <w:name w:val="Book Title"/>
    <w:basedOn w:val="DefaultParagraphFont"/>
    <w:uiPriority w:val="89"/>
    <w:qFormat/>
    <w:rsid w:val="003C5F98"/>
    <w:rPr>
      <w:b/>
      <w:bCs/>
      <w:i/>
      <w:iCs/>
      <w:spacing w:val="5"/>
    </w:rPr>
  </w:style>
  <w:style w:type="character" w:styleId="Emphasis">
    <w:name w:val="Emphasis"/>
    <w:basedOn w:val="DefaultParagraphFont"/>
    <w:uiPriority w:val="89"/>
    <w:qFormat/>
    <w:rsid w:val="003C5F98"/>
    <w:rPr>
      <w:i/>
      <w:iCs/>
    </w:rPr>
  </w:style>
  <w:style w:type="table" w:styleId="GridTable1Light">
    <w:name w:val="Grid Table 1 Light"/>
    <w:basedOn w:val="TableNormal"/>
    <w:uiPriority w:val="89"/>
    <w:rsid w:val="003C5F98"/>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3C5F98"/>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3C5F98"/>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3C5F98"/>
    <w:pPr>
      <w:spacing w:after="0" w:line="240" w:lineRule="auto"/>
    </w:pPr>
    <w:rPr>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3C5F98"/>
    <w:pPr>
      <w:spacing w:after="0" w:line="240" w:lineRule="auto"/>
    </w:pPr>
    <w:rPr>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3C5F98"/>
    <w:pPr>
      <w:spacing w:after="0" w:line="240" w:lineRule="auto"/>
    </w:pPr>
    <w:rPr>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3C5F98"/>
    <w:pPr>
      <w:spacing w:after="0" w:line="240" w:lineRule="auto"/>
    </w:pPr>
    <w:rPr>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3C5F98"/>
    <w:pPr>
      <w:spacing w:after="0" w:line="240" w:lineRule="auto"/>
    </w:pPr>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3C5F98"/>
    <w:pPr>
      <w:spacing w:after="0" w:line="240" w:lineRule="auto"/>
    </w:pPr>
    <w:rPr>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89"/>
    <w:rsid w:val="003C5F98"/>
    <w:pPr>
      <w:spacing w:after="0" w:line="240" w:lineRule="auto"/>
    </w:pPr>
    <w:rPr>
      <w:lang w:val="en-US"/>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3C5F98"/>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3C5F98"/>
    <w:pPr>
      <w:spacing w:after="0" w:line="240" w:lineRule="auto"/>
    </w:pPr>
    <w:rPr>
      <w:lang w:val="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3C5F98"/>
    <w:pPr>
      <w:spacing w:after="0" w:line="240" w:lineRule="auto"/>
    </w:pPr>
    <w:rPr>
      <w:lang w:val="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89"/>
    <w:rsid w:val="003C5F98"/>
    <w:pPr>
      <w:spacing w:after="0" w:line="240" w:lineRule="auto"/>
    </w:pPr>
    <w:rPr>
      <w:lang w:val="en-U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3C5F9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3C5F98"/>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89"/>
    <w:rsid w:val="003C5F98"/>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3C5F98"/>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3C5F98"/>
    <w:pPr>
      <w:spacing w:after="0" w:line="240" w:lineRule="auto"/>
    </w:pPr>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3C5F98"/>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89"/>
    <w:rsid w:val="003C5F98"/>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3C5F9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3C5F98"/>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89"/>
    <w:rsid w:val="003C5F98"/>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3C5F98"/>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3C5F98"/>
    <w:pPr>
      <w:spacing w:after="0" w:line="240" w:lineRule="auto"/>
    </w:pPr>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3C5F98"/>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89"/>
    <w:rsid w:val="003C5F98"/>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89"/>
    <w:rsid w:val="003C5F9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3C5F98"/>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3C5F98"/>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89"/>
    <w:rsid w:val="003C5F98"/>
    <w:pPr>
      <w:spacing w:after="0" w:line="240" w:lineRule="auto"/>
    </w:pPr>
    <w:rPr>
      <w:color w:val="C45911" w:themeColor="accent2" w:themeShade="BF"/>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3C5F98"/>
    <w:pPr>
      <w:spacing w:after="0" w:line="240" w:lineRule="auto"/>
    </w:pPr>
    <w:rPr>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3C5F98"/>
    <w:pPr>
      <w:spacing w:after="0" w:line="240" w:lineRule="auto"/>
    </w:pPr>
    <w:rPr>
      <w:color w:val="BF8F00" w:themeColor="accent4" w:themeShade="BF"/>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3C5F98"/>
    <w:pPr>
      <w:spacing w:after="0" w:line="240" w:lineRule="auto"/>
    </w:pPr>
    <w:rPr>
      <w:color w:val="2E74B5" w:themeColor="accent5" w:themeShade="BF"/>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89"/>
    <w:rsid w:val="003C5F98"/>
    <w:pPr>
      <w:spacing w:after="0" w:line="240" w:lineRule="auto"/>
    </w:pPr>
    <w:rPr>
      <w:color w:val="538135" w:themeColor="accent6" w:themeShade="BF"/>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3C5F98"/>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3C5F98"/>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89"/>
    <w:rsid w:val="003C5F98"/>
    <w:pPr>
      <w:spacing w:after="0" w:line="240" w:lineRule="auto"/>
    </w:pPr>
    <w:rPr>
      <w:color w:val="C45911" w:themeColor="accent2" w:themeShade="BF"/>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3C5F98"/>
    <w:pPr>
      <w:spacing w:after="0" w:line="240" w:lineRule="auto"/>
    </w:pPr>
    <w:rPr>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3C5F98"/>
    <w:pPr>
      <w:spacing w:after="0" w:line="240" w:lineRule="auto"/>
    </w:pPr>
    <w:rPr>
      <w:color w:val="BF8F00" w:themeColor="accent4" w:themeShade="BF"/>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3C5F98"/>
    <w:pPr>
      <w:spacing w:after="0" w:line="240" w:lineRule="auto"/>
    </w:pPr>
    <w:rPr>
      <w:color w:val="2E74B5" w:themeColor="accent5" w:themeShade="BF"/>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89"/>
    <w:rsid w:val="003C5F98"/>
    <w:pPr>
      <w:spacing w:after="0" w:line="240" w:lineRule="auto"/>
    </w:pPr>
    <w:rPr>
      <w:color w:val="538135" w:themeColor="accent6" w:themeShade="BF"/>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89"/>
    <w:semiHidden/>
    <w:unhideWhenUsed/>
    <w:rsid w:val="003C5F98"/>
    <w:rPr>
      <w:color w:val="2B579A"/>
      <w:shd w:val="clear" w:color="auto" w:fill="E1DFDD"/>
    </w:rPr>
  </w:style>
  <w:style w:type="character" w:styleId="HTMLAcronym">
    <w:name w:val="HTML Acronym"/>
    <w:basedOn w:val="DefaultParagraphFont"/>
    <w:uiPriority w:val="89"/>
    <w:semiHidden/>
    <w:unhideWhenUsed/>
    <w:rsid w:val="003C5F98"/>
  </w:style>
  <w:style w:type="character" w:styleId="HTMLCite">
    <w:name w:val="HTML Cite"/>
    <w:basedOn w:val="DefaultParagraphFont"/>
    <w:uiPriority w:val="89"/>
    <w:semiHidden/>
    <w:unhideWhenUsed/>
    <w:rsid w:val="003C5F98"/>
    <w:rPr>
      <w:i/>
      <w:iCs/>
    </w:rPr>
  </w:style>
  <w:style w:type="character" w:styleId="HTMLCode">
    <w:name w:val="HTML Code"/>
    <w:basedOn w:val="DefaultParagraphFont"/>
    <w:uiPriority w:val="89"/>
    <w:semiHidden/>
    <w:unhideWhenUsed/>
    <w:rsid w:val="003C5F98"/>
    <w:rPr>
      <w:rFonts w:ascii="Consolas" w:hAnsi="Consolas"/>
      <w:sz w:val="20"/>
      <w:szCs w:val="20"/>
    </w:rPr>
  </w:style>
  <w:style w:type="character" w:styleId="HTMLDefinition">
    <w:name w:val="HTML Definition"/>
    <w:basedOn w:val="DefaultParagraphFont"/>
    <w:uiPriority w:val="89"/>
    <w:semiHidden/>
    <w:unhideWhenUsed/>
    <w:rsid w:val="003C5F98"/>
    <w:rPr>
      <w:i/>
      <w:iCs/>
    </w:rPr>
  </w:style>
  <w:style w:type="character" w:styleId="HTMLKeyboard">
    <w:name w:val="HTML Keyboard"/>
    <w:basedOn w:val="DefaultParagraphFont"/>
    <w:uiPriority w:val="89"/>
    <w:semiHidden/>
    <w:unhideWhenUsed/>
    <w:rsid w:val="003C5F98"/>
    <w:rPr>
      <w:rFonts w:ascii="Consolas" w:hAnsi="Consolas"/>
      <w:sz w:val="20"/>
      <w:szCs w:val="20"/>
    </w:rPr>
  </w:style>
  <w:style w:type="character" w:styleId="HTMLSample">
    <w:name w:val="HTML Sample"/>
    <w:basedOn w:val="DefaultParagraphFont"/>
    <w:uiPriority w:val="89"/>
    <w:semiHidden/>
    <w:unhideWhenUsed/>
    <w:rsid w:val="003C5F98"/>
    <w:rPr>
      <w:rFonts w:ascii="Consolas" w:hAnsi="Consolas"/>
      <w:sz w:val="24"/>
      <w:szCs w:val="24"/>
    </w:rPr>
  </w:style>
  <w:style w:type="character" w:styleId="HTMLTypewriter">
    <w:name w:val="HTML Typewriter"/>
    <w:basedOn w:val="DefaultParagraphFont"/>
    <w:uiPriority w:val="89"/>
    <w:semiHidden/>
    <w:unhideWhenUsed/>
    <w:rsid w:val="003C5F98"/>
    <w:rPr>
      <w:rFonts w:ascii="Consolas" w:hAnsi="Consolas"/>
      <w:sz w:val="20"/>
      <w:szCs w:val="20"/>
    </w:rPr>
  </w:style>
  <w:style w:type="character" w:styleId="HTMLVariable">
    <w:name w:val="HTML Variable"/>
    <w:basedOn w:val="DefaultParagraphFont"/>
    <w:uiPriority w:val="89"/>
    <w:semiHidden/>
    <w:unhideWhenUsed/>
    <w:rsid w:val="003C5F98"/>
    <w:rPr>
      <w:i/>
      <w:iCs/>
    </w:rPr>
  </w:style>
  <w:style w:type="character" w:styleId="IntenseEmphasis">
    <w:name w:val="Intense Emphasis"/>
    <w:basedOn w:val="DefaultParagraphFont"/>
    <w:uiPriority w:val="89"/>
    <w:qFormat/>
    <w:rsid w:val="003C5F98"/>
    <w:rPr>
      <w:i/>
      <w:iCs/>
      <w:color w:val="4472C4" w:themeColor="accent1"/>
    </w:rPr>
  </w:style>
  <w:style w:type="paragraph" w:styleId="IntenseQuote">
    <w:name w:val="Intense Quote"/>
    <w:basedOn w:val="Normal"/>
    <w:next w:val="Normal"/>
    <w:link w:val="IntenseQuoteChar"/>
    <w:uiPriority w:val="89"/>
    <w:qFormat/>
    <w:rsid w:val="003C5F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3C5F98"/>
    <w:rPr>
      <w:i/>
      <w:iCs/>
      <w:color w:val="4472C4" w:themeColor="accent1"/>
      <w:lang w:val="en-US"/>
    </w:rPr>
  </w:style>
  <w:style w:type="character" w:styleId="IntenseReference">
    <w:name w:val="Intense Reference"/>
    <w:basedOn w:val="DefaultParagraphFont"/>
    <w:uiPriority w:val="89"/>
    <w:qFormat/>
    <w:rsid w:val="003C5F98"/>
    <w:rPr>
      <w:b/>
      <w:bCs/>
      <w:smallCaps/>
      <w:color w:val="4472C4" w:themeColor="accent1"/>
      <w:spacing w:val="5"/>
    </w:rPr>
  </w:style>
  <w:style w:type="character" w:styleId="LineNumber">
    <w:name w:val="line number"/>
    <w:basedOn w:val="DefaultParagraphFont"/>
    <w:uiPriority w:val="89"/>
    <w:semiHidden/>
    <w:unhideWhenUsed/>
    <w:rsid w:val="003C5F98"/>
  </w:style>
  <w:style w:type="table" w:styleId="ListTable1Light">
    <w:name w:val="List Table 1 Light"/>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89"/>
    <w:rsid w:val="003C5F98"/>
    <w:pPr>
      <w:spacing w:after="0" w:line="240" w:lineRule="auto"/>
    </w:pPr>
    <w:rPr>
      <w:lang w:val="en-US"/>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3C5F98"/>
    <w:pPr>
      <w:spacing w:after="0" w:line="240" w:lineRule="auto"/>
    </w:pPr>
    <w:rPr>
      <w:lang w:val="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3C5F98"/>
    <w:pPr>
      <w:spacing w:after="0" w:line="240" w:lineRule="auto"/>
    </w:pPr>
    <w:rPr>
      <w:lang w:val="en-US"/>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89"/>
    <w:rsid w:val="003C5F98"/>
    <w:pPr>
      <w:spacing w:after="0" w:line="240" w:lineRule="auto"/>
    </w:pPr>
    <w:rPr>
      <w:lang w:val="en-US"/>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3C5F98"/>
    <w:pPr>
      <w:spacing w:after="0" w:line="240" w:lineRule="auto"/>
    </w:pPr>
    <w:rPr>
      <w:lang w:val="en-US"/>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3C5F98"/>
    <w:pPr>
      <w:spacing w:after="0" w:line="240" w:lineRule="auto"/>
    </w:pPr>
    <w:rPr>
      <w:lang w:val="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3C5F98"/>
    <w:pPr>
      <w:spacing w:after="0" w:line="240" w:lineRule="auto"/>
    </w:pPr>
    <w:rPr>
      <w:lang w:val="en-US"/>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89"/>
    <w:rsid w:val="003C5F98"/>
    <w:pPr>
      <w:spacing w:after="0" w:line="240" w:lineRule="auto"/>
    </w:pPr>
    <w:rPr>
      <w:lang w:val="en-US"/>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3C5F98"/>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3C5F98"/>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89"/>
    <w:rsid w:val="003C5F98"/>
    <w:pPr>
      <w:spacing w:after="0" w:line="240" w:lineRule="auto"/>
    </w:pPr>
    <w:rPr>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3C5F98"/>
    <w:pPr>
      <w:spacing w:after="0" w:line="240" w:lineRule="auto"/>
    </w:pPr>
    <w:rPr>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3C5F98"/>
    <w:pPr>
      <w:spacing w:after="0" w:line="240" w:lineRule="auto"/>
    </w:pPr>
    <w:rPr>
      <w:lang w:val="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3C5F98"/>
    <w:pPr>
      <w:spacing w:after="0" w:line="240" w:lineRule="auto"/>
    </w:pPr>
    <w:rPr>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89"/>
    <w:rsid w:val="003C5F98"/>
    <w:pPr>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3C5F9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3C5F98"/>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89"/>
    <w:rsid w:val="003C5F98"/>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3C5F98"/>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3C5F98"/>
    <w:pPr>
      <w:spacing w:after="0" w:line="240" w:lineRule="auto"/>
    </w:pPr>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3C5F98"/>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89"/>
    <w:rsid w:val="003C5F98"/>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3C5F98"/>
    <w:pPr>
      <w:spacing w:after="0" w:line="240" w:lineRule="auto"/>
    </w:pPr>
    <w:rPr>
      <w:color w:val="FFFFFF" w:themeColor="background1"/>
      <w:lang w:val="en-US"/>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3C5F98"/>
    <w:pPr>
      <w:spacing w:after="0" w:line="240" w:lineRule="auto"/>
    </w:pPr>
    <w:rPr>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3C5F98"/>
    <w:pPr>
      <w:spacing w:after="0" w:line="240" w:lineRule="auto"/>
    </w:pPr>
    <w:rPr>
      <w:color w:val="2F5496" w:themeColor="accent1" w:themeShade="BF"/>
      <w:lang w:val="en-US"/>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89"/>
    <w:rsid w:val="003C5F98"/>
    <w:pPr>
      <w:spacing w:after="0" w:line="240" w:lineRule="auto"/>
    </w:pPr>
    <w:rPr>
      <w:color w:val="C45911" w:themeColor="accent2" w:themeShade="BF"/>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3C5F98"/>
    <w:pPr>
      <w:spacing w:after="0" w:line="240" w:lineRule="auto"/>
    </w:pPr>
    <w:rPr>
      <w:color w:val="7B7B7B" w:themeColor="accent3" w:themeShade="BF"/>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3C5F98"/>
    <w:pPr>
      <w:spacing w:after="0" w:line="240" w:lineRule="auto"/>
    </w:pPr>
    <w:rPr>
      <w:color w:val="BF8F00" w:themeColor="accent4" w:themeShade="BF"/>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3C5F98"/>
    <w:pPr>
      <w:spacing w:after="0" w:line="240" w:lineRule="auto"/>
    </w:pPr>
    <w:rPr>
      <w:color w:val="2E74B5" w:themeColor="accent5" w:themeShade="BF"/>
      <w:lang w:val="en-US"/>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89"/>
    <w:rsid w:val="003C5F98"/>
    <w:pPr>
      <w:spacing w:after="0" w:line="240" w:lineRule="auto"/>
    </w:pPr>
    <w:rPr>
      <w:color w:val="538135" w:themeColor="accent6" w:themeShade="BF"/>
      <w:lang w:val="en-US"/>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3C5F98"/>
    <w:pPr>
      <w:spacing w:after="0" w:line="240" w:lineRule="auto"/>
    </w:pPr>
    <w:rPr>
      <w:color w:val="000000" w:themeColor="text1"/>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3C5F98"/>
    <w:pPr>
      <w:spacing w:after="0" w:line="240" w:lineRule="auto"/>
    </w:pPr>
    <w:rPr>
      <w:color w:val="2F5496" w:themeColor="accent1"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3C5F98"/>
    <w:pPr>
      <w:spacing w:after="0" w:line="240" w:lineRule="auto"/>
    </w:pPr>
    <w:rPr>
      <w:color w:val="C45911" w:themeColor="accent2"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3C5F98"/>
    <w:pPr>
      <w:spacing w:after="0" w:line="240" w:lineRule="auto"/>
    </w:pPr>
    <w:rPr>
      <w:color w:val="7B7B7B" w:themeColor="accent3"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3C5F98"/>
    <w:pPr>
      <w:spacing w:after="0" w:line="240" w:lineRule="auto"/>
    </w:pPr>
    <w:rPr>
      <w:color w:val="BF8F00" w:themeColor="accent4"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3C5F98"/>
    <w:pPr>
      <w:spacing w:after="0" w:line="240" w:lineRule="auto"/>
    </w:pPr>
    <w:rPr>
      <w:color w:val="2E74B5" w:themeColor="accent5"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3C5F98"/>
    <w:pPr>
      <w:spacing w:after="0" w:line="240" w:lineRule="auto"/>
    </w:pPr>
    <w:rPr>
      <w:color w:val="538135" w:themeColor="accent6" w:themeShade="BF"/>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89"/>
    <w:semiHidden/>
    <w:unhideWhenUsed/>
    <w:rsid w:val="003C5F98"/>
    <w:rPr>
      <w:color w:val="2B579A"/>
      <w:shd w:val="clear" w:color="auto" w:fill="E1DFDD"/>
    </w:rPr>
  </w:style>
  <w:style w:type="character" w:styleId="PageNumber">
    <w:name w:val="page number"/>
    <w:basedOn w:val="DefaultParagraphFont"/>
    <w:uiPriority w:val="89"/>
    <w:semiHidden/>
    <w:unhideWhenUsed/>
    <w:rsid w:val="003C5F98"/>
  </w:style>
  <w:style w:type="character" w:styleId="PlaceholderText">
    <w:name w:val="Placeholder Text"/>
    <w:basedOn w:val="DefaultParagraphFont"/>
    <w:uiPriority w:val="89"/>
    <w:semiHidden/>
    <w:rsid w:val="003C5F98"/>
    <w:rPr>
      <w:color w:val="808080"/>
    </w:rPr>
  </w:style>
  <w:style w:type="table" w:styleId="PlainTable1">
    <w:name w:val="Plain Table 1"/>
    <w:basedOn w:val="TableNormal"/>
    <w:uiPriority w:val="89"/>
    <w:rsid w:val="003C5F98"/>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3C5F98"/>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3C5F98"/>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3C5F98"/>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3C5F98"/>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89"/>
    <w:qFormat/>
    <w:rsid w:val="003C5F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3C5F98"/>
    <w:rPr>
      <w:i/>
      <w:iCs/>
      <w:color w:val="404040" w:themeColor="text1" w:themeTint="BF"/>
      <w:lang w:val="en-US"/>
    </w:rPr>
  </w:style>
  <w:style w:type="character" w:styleId="SmartHyperlink">
    <w:name w:val="Smart Hyperlink"/>
    <w:basedOn w:val="DefaultParagraphFont"/>
    <w:uiPriority w:val="89"/>
    <w:semiHidden/>
    <w:unhideWhenUsed/>
    <w:rsid w:val="003C5F98"/>
    <w:rPr>
      <w:u w:val="dotted"/>
    </w:rPr>
  </w:style>
  <w:style w:type="paragraph" w:styleId="Subtitle">
    <w:name w:val="Subtitle"/>
    <w:basedOn w:val="Normal"/>
    <w:next w:val="Normal"/>
    <w:link w:val="SubtitleChar"/>
    <w:uiPriority w:val="89"/>
    <w:qFormat/>
    <w:rsid w:val="003C5F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3C5F98"/>
    <w:rPr>
      <w:rFonts w:eastAsiaTheme="minorEastAsia"/>
      <w:color w:val="5A5A5A" w:themeColor="text1" w:themeTint="A5"/>
      <w:spacing w:val="15"/>
      <w:lang w:val="en-US"/>
    </w:rPr>
  </w:style>
  <w:style w:type="character" w:styleId="SubtleEmphasis">
    <w:name w:val="Subtle Emphasis"/>
    <w:basedOn w:val="DefaultParagraphFont"/>
    <w:uiPriority w:val="89"/>
    <w:qFormat/>
    <w:rsid w:val="003C5F98"/>
    <w:rPr>
      <w:i/>
      <w:iCs/>
      <w:color w:val="404040" w:themeColor="text1" w:themeTint="BF"/>
    </w:rPr>
  </w:style>
  <w:style w:type="character" w:styleId="SubtleReference">
    <w:name w:val="Subtle Reference"/>
    <w:basedOn w:val="DefaultParagraphFont"/>
    <w:uiPriority w:val="89"/>
    <w:qFormat/>
    <w:rsid w:val="003C5F98"/>
    <w:rPr>
      <w:smallCaps/>
      <w:color w:val="5A5A5A" w:themeColor="text1" w:themeTint="A5"/>
    </w:rPr>
  </w:style>
  <w:style w:type="table" w:styleId="TableGridLight">
    <w:name w:val="Grid Table Light"/>
    <w:basedOn w:val="TableNormal"/>
    <w:uiPriority w:val="89"/>
    <w:rsid w:val="003C5F98"/>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89"/>
    <w:semiHidden/>
    <w:unhideWhenUsed/>
    <w:rsid w:val="003C5F98"/>
    <w:rPr>
      <w:color w:val="605E5C"/>
      <w:shd w:val="clear" w:color="auto" w:fill="E1DFDD"/>
    </w:rPr>
  </w:style>
  <w:style w:type="character" w:customStyle="1" w:styleId="itali">
    <w:name w:val="ital (i"/>
    <w:basedOn w:val="itali"/>
    <w:uiPriority w:val="1"/>
    <w:rsid w:val="003C5F98"/>
    <w:rPr>
      <w:rFonts w:ascii="Times New Roman" w:hAnsi="Times New Roman" w:cs="Times New Roman"/>
      <w:b/>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850839">
      <w:bodyDiv w:val="1"/>
      <w:marLeft w:val="0"/>
      <w:marRight w:val="0"/>
      <w:marTop w:val="0"/>
      <w:marBottom w:val="0"/>
      <w:divBdr>
        <w:top w:val="none" w:sz="0" w:space="0" w:color="auto"/>
        <w:left w:val="none" w:sz="0" w:space="0" w:color="auto"/>
        <w:bottom w:val="none" w:sz="0" w:space="0" w:color="auto"/>
        <w:right w:val="none" w:sz="0" w:space="0" w:color="auto"/>
      </w:divBdr>
    </w:div>
    <w:div w:id="1746997213">
      <w:bodyDiv w:val="1"/>
      <w:marLeft w:val="0"/>
      <w:marRight w:val="0"/>
      <w:marTop w:val="0"/>
      <w:marBottom w:val="0"/>
      <w:divBdr>
        <w:top w:val="none" w:sz="0" w:space="0" w:color="auto"/>
        <w:left w:val="none" w:sz="0" w:space="0" w:color="auto"/>
        <w:bottom w:val="none" w:sz="0" w:space="0" w:color="auto"/>
        <w:right w:val="none" w:sz="0" w:space="0" w:color="auto"/>
      </w:divBdr>
    </w:div>
    <w:div w:id="1757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retzer/Documents/programming_projects/local_rsv/rsuite_validate_stg/rsv_direct/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C2C45-D50A-0346-B4D7-961309DF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81</TotalTime>
  <Pages>62</Pages>
  <Words>8743</Words>
  <Characters>49836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58463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Alpsten</dc:creator>
  <cp:lastModifiedBy>Matthew Retzer</cp:lastModifiedBy>
  <cp:revision>30</cp:revision>
  <cp:lastPrinted>2020-11-14T17:43:00Z</cp:lastPrinted>
  <dcterms:created xsi:type="dcterms:W3CDTF">2020-12-04T17:01:00Z</dcterms:created>
  <dcterms:modified xsi:type="dcterms:W3CDTF">2020-12-11T16:40:00Z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6.21</vt:lpwstr>
  </property>
  <property fmtid="{D5CDD505-2E9C-101B-9397-08002B2CF9AE}" pid="3" name="Template">
    <vt:lpwstr>2</vt:lpwstr>
  </property>
</Properties>
</file>