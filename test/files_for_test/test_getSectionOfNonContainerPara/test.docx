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FFD1" w14:textId="558A767F" w:rsidR="00E57D7B" w:rsidRPr="001567A9" w:rsidRDefault="001567A9" w:rsidP="001567A9">
      <w:pPr>
        <w:pStyle w:val="Section-BookBOOK"/>
      </w:pPr>
      <w:r w:rsidRPr="001567A9">
        <w:t>Book</w:t>
      </w:r>
    </w:p>
    <w:p w14:paraId="3BF0BAD8" w14:textId="7DC4BE27" w:rsidR="001567A9" w:rsidRDefault="002154FA" w:rsidP="001567A9">
      <w:pPr>
        <w:pStyle w:val="Section-TitlepageSTI"/>
        <w:rPr>
          <w:noProof/>
        </w:rPr>
      </w:pPr>
      <w:r>
        <w:rPr>
          <w:noProof/>
        </w:rPr>
        <w:lastRenderedPageBreak/>
        <w:t>Title</w:t>
      </w:r>
    </w:p>
    <w:p w14:paraId="7F7547A1" w14:textId="3AADD1AF" w:rsidR="00E57D7B" w:rsidRDefault="00E57D7B" w:rsidP="00003110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3973556" w14:textId="77777777" w:rsidR="00E57D7B" w:rsidRDefault="00E57D7B" w:rsidP="00003110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14:paraId="485147B2" w14:textId="77777777" w:rsidR="006924B7" w:rsidRDefault="00E57D7B" w:rsidP="00BA6F07">
      <w:pPr>
        <w:pStyle w:val="TitleTtl"/>
        <w:rPr>
          <w:noProof/>
        </w:rPr>
      </w:pPr>
      <w:r>
        <w:rPr>
          <w:noProof/>
        </w:rPr>
        <w:t xml:space="preserve">Pellentesque habitant morbi tristique senectus et netus et malesuada fames ac turpis egestas. </w:t>
      </w:r>
    </w:p>
    <w:p w14:paraId="5EA7C735" w14:textId="6E04C6F3" w:rsidR="00E57D7B" w:rsidRDefault="00E57D7B" w:rsidP="00BA6F07">
      <w:pPr>
        <w:pStyle w:val="TitleTtl"/>
        <w:rPr>
          <w:noProof/>
        </w:rPr>
      </w:pPr>
      <w:r>
        <w:rPr>
          <w:noProof/>
        </w:rPr>
        <w:t>Proin pharetra nonummy pede. Mauris et orci.</w:t>
      </w:r>
    </w:p>
    <w:p w14:paraId="676173CD" w14:textId="77777777" w:rsidR="00E57D7B" w:rsidRDefault="00E57D7B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F54C21B" w14:textId="7766B800" w:rsidR="00F763CB" w:rsidRDefault="00E57D7B">
      <w:r>
        <w:rPr>
          <w:noProof/>
        </w:rPr>
        <w:t>Suspendisse dui purus, scelerisque at, vulputate vitae, pretium mattis, nunc. Mauris eget neque at sem venenatis eleifend. Ut nonummy.</w:t>
      </w:r>
    </w:p>
    <w:p w14:paraId="57112316" w14:textId="7BF134A4" w:rsidR="00E57D7B" w:rsidRPr="002154FA" w:rsidRDefault="002154FA" w:rsidP="002154FA">
      <w:pPr>
        <w:pStyle w:val="Section-ChapterSCP"/>
      </w:pPr>
      <w:r w:rsidRPr="002154FA">
        <w:lastRenderedPageBreak/>
        <w:t>Chapter</w:t>
      </w:r>
    </w:p>
    <w:p w14:paraId="5936A8C0" w14:textId="77777777" w:rsidR="002154FA" w:rsidRDefault="002154F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253C5C1" w14:textId="77777777" w:rsidR="002154FA" w:rsidRDefault="002154FA">
      <w:pPr>
        <w:rPr>
          <w:noProof/>
        </w:rPr>
      </w:pPr>
      <w:r>
        <w:rPr>
          <w:noProof/>
        </w:rPr>
        <w:t>Nunc viverra imperdiet enim. Fusce est. Vivamus a tellus.</w:t>
      </w:r>
    </w:p>
    <w:p w14:paraId="57627F26" w14:textId="77777777" w:rsidR="001E42CA" w:rsidRPr="001E42CA" w:rsidRDefault="001E42CA" w:rsidP="001E42CA">
      <w:pPr>
        <w:pStyle w:val="EXTRACT-AEXT-A"/>
      </w:pPr>
      <w:r w:rsidRPr="001E42CA">
        <w:t>EXTRACT-A</w:t>
      </w:r>
    </w:p>
    <w:p w14:paraId="7392DE07" w14:textId="60C3ECDB" w:rsidR="002154FA" w:rsidRDefault="002154F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9310CD0" w14:textId="77777777" w:rsidR="006924B7" w:rsidRDefault="002154FA" w:rsidP="008A20B7">
      <w:pPr>
        <w:pStyle w:val="SubtitleSttl"/>
        <w:rPr>
          <w:noProof/>
        </w:rPr>
      </w:pPr>
      <w:r>
        <w:rPr>
          <w:noProof/>
        </w:rPr>
        <w:t xml:space="preserve">Aenean nec lorem. In porttitor. </w:t>
      </w:r>
    </w:p>
    <w:p w14:paraId="70CCA567" w14:textId="77777777" w:rsidR="006924B7" w:rsidRDefault="002154FA" w:rsidP="008A20B7">
      <w:pPr>
        <w:pStyle w:val="SubtitleSttl"/>
        <w:rPr>
          <w:noProof/>
        </w:rPr>
      </w:pPr>
      <w:r>
        <w:rPr>
          <w:noProof/>
        </w:rPr>
        <w:t xml:space="preserve">Donec laoreet </w:t>
      </w:r>
    </w:p>
    <w:p w14:paraId="595BD69F" w14:textId="09C54AA1" w:rsidR="002154FA" w:rsidRDefault="002154FA" w:rsidP="008A20B7">
      <w:pPr>
        <w:pStyle w:val="SubtitleSttl"/>
        <w:rPr>
          <w:noProof/>
        </w:rPr>
      </w:pPr>
      <w:r>
        <w:rPr>
          <w:noProof/>
        </w:rPr>
        <w:t>nonummy augue.</w:t>
      </w:r>
    </w:p>
    <w:p w14:paraId="6F7D75FB" w14:textId="56D97D1D" w:rsidR="002154FA" w:rsidRDefault="002154FA">
      <w:r>
        <w:rPr>
          <w:noProof/>
        </w:rPr>
        <w:t>Suspendisse dui purus, scelerisque at, vulputate vitae, pretium mattis, nunc. Mauris eget neque at sem venenatis eleifend. Ut nonummy.</w:t>
      </w:r>
    </w:p>
    <w:p w14:paraId="02724106" w14:textId="77777777" w:rsidR="001E42CA" w:rsidRPr="001E42CA" w:rsidRDefault="001E42CA" w:rsidP="001E42CA">
      <w:pPr>
        <w:pStyle w:val="ENDEND"/>
      </w:pPr>
      <w:r w:rsidRPr="001E42CA">
        <w:t>END EXTRACT-A</w:t>
      </w:r>
    </w:p>
    <w:p w14:paraId="3232A8A9" w14:textId="48B9294D" w:rsidR="001E42CA" w:rsidRDefault="001E42C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9E0869" w14:textId="77777777" w:rsidR="00D60694" w:rsidRPr="00D60694" w:rsidRDefault="00D60694" w:rsidP="00D60694">
      <w:pPr>
        <w:pStyle w:val="LETTER-BLTR-B"/>
      </w:pPr>
      <w:r w:rsidRPr="00D60694">
        <w:t>LETTER-B</w:t>
      </w:r>
    </w:p>
    <w:p w14:paraId="464888AE" w14:textId="1FC0C6F9" w:rsidR="001E42CA" w:rsidRDefault="001E42C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BBC5C3F" w14:textId="56FBA3B2" w:rsidR="00B75C30" w:rsidRDefault="00B75C30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EC3CAB2" w14:textId="77777777" w:rsidR="00B75C30" w:rsidRDefault="00B75C30">
      <w:pPr>
        <w:rPr>
          <w:noProof/>
        </w:rPr>
      </w:pPr>
    </w:p>
    <w:p w14:paraId="7CB0AA18" w14:textId="77777777" w:rsidR="00D60694" w:rsidRPr="00D60694" w:rsidRDefault="00D60694" w:rsidP="00D60694">
      <w:pPr>
        <w:pStyle w:val="ENDEND"/>
      </w:pPr>
      <w:r w:rsidRPr="00D60694">
        <w:t>END LETTER-B</w:t>
      </w:r>
    </w:p>
    <w:p w14:paraId="3FBDBBE6" w14:textId="5D4A0BB9" w:rsidR="001E42CA" w:rsidRDefault="001E42CA">
      <w:pPr>
        <w:rPr>
          <w:noProof/>
        </w:rPr>
      </w:pPr>
      <w:r>
        <w:rPr>
          <w:noProof/>
        </w:rPr>
        <w:lastRenderedPageBreak/>
        <w:t>Aenean nec lorem. In porttitor. Donec laoreet nonummy augue.</w:t>
      </w:r>
    </w:p>
    <w:p w14:paraId="6C665D0B" w14:textId="77777777" w:rsidR="006924B7" w:rsidRDefault="00B75C30" w:rsidP="00B75C30">
      <w:pPr>
        <w:pStyle w:val="Main-HeadMHead"/>
        <w:rPr>
          <w:noProof/>
        </w:rPr>
      </w:pPr>
      <w:r>
        <w:rPr>
          <w:noProof/>
        </w:rPr>
        <w:t xml:space="preserve">Nunc viverra imperdiet enim. </w:t>
      </w:r>
    </w:p>
    <w:p w14:paraId="2C7A9BA4" w14:textId="77777777" w:rsidR="006924B7" w:rsidRDefault="00B75C30" w:rsidP="00B75C30">
      <w:pPr>
        <w:pStyle w:val="Main-HeadMHead"/>
        <w:rPr>
          <w:noProof/>
        </w:rPr>
      </w:pPr>
      <w:r>
        <w:rPr>
          <w:noProof/>
        </w:rPr>
        <w:t xml:space="preserve">Fusce est. </w:t>
      </w:r>
    </w:p>
    <w:p w14:paraId="044FFF77" w14:textId="2E0C648F" w:rsidR="00B75C30" w:rsidRDefault="00B75C30" w:rsidP="00B75C30">
      <w:pPr>
        <w:pStyle w:val="Main-HeadMHead"/>
        <w:rPr>
          <w:noProof/>
        </w:rPr>
      </w:pPr>
      <w:r>
        <w:rPr>
          <w:noProof/>
        </w:rPr>
        <w:t>Vivamus a tellus.</w:t>
      </w:r>
    </w:p>
    <w:p w14:paraId="4C1E1E4D" w14:textId="2BAA93A3" w:rsidR="002154FA" w:rsidRDefault="001E42CA">
      <w:r>
        <w:rPr>
          <w:noProof/>
        </w:rPr>
        <w:t>Suspendisse dui purus, scelerisque at, vulputate vitae, pretium mattis, nunc. Mauris eget neque at sem venenatis eleifend. Ut nonummy.</w:t>
      </w:r>
    </w:p>
    <w:p w14:paraId="02C909C3" w14:textId="77777777" w:rsidR="009D7B0C" w:rsidRDefault="009D7B0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B0C" w14:paraId="731F32CC" w14:textId="77777777" w:rsidTr="009D7B0C">
        <w:tc>
          <w:tcPr>
            <w:tcW w:w="3116" w:type="dxa"/>
          </w:tcPr>
          <w:p w14:paraId="7ED64229" w14:textId="7047909A" w:rsidR="009D7B0C" w:rsidRDefault="008523D5" w:rsidP="001D3920">
            <w:pPr>
              <w:pStyle w:val="Body-TextTx"/>
              <w:rPr>
                <w:noProof/>
              </w:rPr>
            </w:pPr>
            <w:r>
              <w:rPr>
                <w:noProof/>
              </w:rPr>
              <w:t>Leading text</w:t>
            </w:r>
          </w:p>
        </w:tc>
        <w:tc>
          <w:tcPr>
            <w:tcW w:w="3117" w:type="dxa"/>
          </w:tcPr>
          <w:p w14:paraId="26E03FD2" w14:textId="77777777" w:rsidR="00DE2404" w:rsidRDefault="00DE2404" w:rsidP="002F72AD">
            <w:pPr>
              <w:pStyle w:val="Author1Au1"/>
              <w:rPr>
                <w:noProof/>
              </w:rPr>
            </w:pPr>
          </w:p>
          <w:p w14:paraId="18462CB2" w14:textId="77777777" w:rsidR="006924B7" w:rsidRDefault="009D7B0C" w:rsidP="002F72AD">
            <w:pPr>
              <w:pStyle w:val="Author1Au1"/>
              <w:rPr>
                <w:noProof/>
              </w:rPr>
            </w:pPr>
            <w:r>
              <w:rPr>
                <w:noProof/>
              </w:rPr>
              <w:t xml:space="preserve">Here, </w:t>
            </w:r>
          </w:p>
          <w:p w14:paraId="192436F5" w14:textId="76B1A64F" w:rsidR="009D7B0C" w:rsidRDefault="009D7B0C" w:rsidP="002F72AD">
            <w:pPr>
              <w:pStyle w:val="Author1Au1"/>
              <w:rPr>
                <w:noProof/>
              </w:rPr>
            </w:pPr>
            <w:r>
              <w:rPr>
                <w:noProof/>
              </w:rPr>
              <w:t>some words</w:t>
            </w:r>
          </w:p>
          <w:p w14:paraId="7CB52DEE" w14:textId="62CE3BA4" w:rsidR="002F72AD" w:rsidRDefault="00822314">
            <w:pPr>
              <w:rPr>
                <w:noProof/>
              </w:rPr>
            </w:pPr>
            <w:r>
              <w:rPr>
                <w:noProof/>
              </w:rPr>
              <w:t>Here, some more</w:t>
            </w:r>
          </w:p>
        </w:tc>
        <w:tc>
          <w:tcPr>
            <w:tcW w:w="3117" w:type="dxa"/>
          </w:tcPr>
          <w:p w14:paraId="4DAFFA39" w14:textId="77777777" w:rsidR="009D7B0C" w:rsidRDefault="009D7B0C">
            <w:pPr>
              <w:rPr>
                <w:noProof/>
              </w:rPr>
            </w:pPr>
          </w:p>
        </w:tc>
      </w:tr>
      <w:tr w:rsidR="009D7B0C" w14:paraId="17D81A8C" w14:textId="77777777" w:rsidTr="009D7B0C">
        <w:tc>
          <w:tcPr>
            <w:tcW w:w="3116" w:type="dxa"/>
          </w:tcPr>
          <w:p w14:paraId="0EECB100" w14:textId="77777777" w:rsidR="009D7B0C" w:rsidRDefault="009D7B0C">
            <w:pPr>
              <w:rPr>
                <w:noProof/>
              </w:rPr>
            </w:pPr>
          </w:p>
        </w:tc>
        <w:tc>
          <w:tcPr>
            <w:tcW w:w="3117" w:type="dxa"/>
          </w:tcPr>
          <w:p w14:paraId="294F0E44" w14:textId="77777777" w:rsidR="009D7B0C" w:rsidRDefault="009D7B0C">
            <w:pPr>
              <w:rPr>
                <w:noProof/>
              </w:rPr>
            </w:pPr>
          </w:p>
        </w:tc>
        <w:tc>
          <w:tcPr>
            <w:tcW w:w="3117" w:type="dxa"/>
          </w:tcPr>
          <w:p w14:paraId="58E30232" w14:textId="77777777" w:rsidR="009D7B0C" w:rsidRDefault="009D7B0C">
            <w:pPr>
              <w:rPr>
                <w:noProof/>
              </w:rPr>
            </w:pPr>
          </w:p>
        </w:tc>
      </w:tr>
    </w:tbl>
    <w:p w14:paraId="70E8FF55" w14:textId="3AA5B978" w:rsidR="009D7B0C" w:rsidRDefault="009D7B0C">
      <w:pPr>
        <w:rPr>
          <w:noProof/>
        </w:rPr>
      </w:pPr>
      <w:r>
        <w:rPr>
          <w:noProof/>
        </w:rPr>
        <w:t>.</w:t>
      </w:r>
    </w:p>
    <w:p w14:paraId="483DE79B" w14:textId="77777777" w:rsidR="009D7B0C" w:rsidRDefault="009D7B0C">
      <w:pPr>
        <w:rPr>
          <w:noProof/>
        </w:rPr>
      </w:pPr>
      <w:r>
        <w:rPr>
          <w:noProof/>
        </w:rPr>
        <w:t>Nunc viverra imperdiet enim. Fusce est. Vivamus a tellus.</w:t>
      </w:r>
    </w:p>
    <w:p w14:paraId="5C9BB529" w14:textId="55ED98FC" w:rsidR="00787262" w:rsidRDefault="00787262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712EDD1" w14:textId="6CB006F5" w:rsidR="00787262" w:rsidRDefault="007872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07E0A3" wp14:editId="408B0DEB">
            <wp:extent cx="5486400" cy="3200400"/>
            <wp:effectExtent l="0" t="1270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8AD980" w14:textId="77777777" w:rsidR="007E11B3" w:rsidRDefault="009D7B0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</w:t>
      </w:r>
    </w:p>
    <w:p w14:paraId="762D9BF7" w14:textId="4D7649A3" w:rsidR="009D7B0C" w:rsidRDefault="007E11B3">
      <w:pPr>
        <w:rPr>
          <w:noProof/>
        </w:rPr>
      </w:pPr>
      <w:r>
        <w:rPr>
          <w:noProof/>
        </w:rPr>
        <w:drawing>
          <wp:inline distT="0" distB="0" distL="0" distR="0" wp14:anchorId="4DF3C6A9" wp14:editId="088A51BE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D7B0C">
        <w:rPr>
          <w:noProof/>
        </w:rPr>
        <w:t>.</w:t>
      </w:r>
    </w:p>
    <w:p w14:paraId="28F76A8C" w14:textId="619F6E8A" w:rsidR="007E11B3" w:rsidRDefault="007E11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608D7C" wp14:editId="116A1370">
            <wp:extent cx="5943600" cy="396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A08" w14:textId="77777777" w:rsidR="007E11B3" w:rsidRDefault="007E11B3">
      <w:pPr>
        <w:rPr>
          <w:noProof/>
        </w:rPr>
      </w:pPr>
      <w:r>
        <w:rPr>
          <w:noProof/>
        </w:rPr>
        <w:t xml:space="preserve">Pellentesque habitant morbi tristique senectus et netus et malesuada fames ac turpis egestas. Proin pharetra nonummy pede. </w:t>
      </w:r>
    </w:p>
    <w:p w14:paraId="6D97A1B5" w14:textId="77777777" w:rsidR="007E11B3" w:rsidRDefault="007E11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3D48B" wp14:editId="60C21881">
                <wp:simplePos x="0" y="0"/>
                <wp:positionH relativeFrom="column">
                  <wp:posOffset>0</wp:posOffset>
                </wp:positionH>
                <wp:positionV relativeFrom="paragraph">
                  <wp:posOffset>77893</wp:posOffset>
                </wp:positionV>
                <wp:extent cx="609600" cy="186267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6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12E3" id="Rectangle 4" o:spid="_x0000_s1026" style="position:absolute;margin-left:0;margin-top:6.15pt;width:48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" fillcolor="#4472c4 [3204]" strokecolor="#1f3763 [1604]" strokeweight="1pt"/>
            </w:pict>
          </mc:Fallback>
        </mc:AlternateContent>
      </w:r>
      <w:r>
        <w:rPr>
          <w:noProof/>
        </w:rPr>
        <w:t>Mauris et orc</w:t>
      </w:r>
    </w:p>
    <w:p w14:paraId="1FC025A0" w14:textId="113306C6" w:rsidR="007E11B3" w:rsidRDefault="007E11B3">
      <w:pPr>
        <w:rPr>
          <w:noProof/>
        </w:rPr>
      </w:pPr>
      <w:r>
        <w:rPr>
          <w:noProof/>
        </w:rPr>
        <w:t>i</w:t>
      </w:r>
    </w:p>
    <w:p w14:paraId="769A20B8" w14:textId="3F81C531" w:rsidR="005459C6" w:rsidRDefault="005459C6" w:rsidP="005459C6">
      <w:pPr>
        <w:pStyle w:val="Logo-PlacementLogo"/>
        <w:rPr>
          <w:noProof/>
        </w:rPr>
      </w:pPr>
      <w:r>
        <w:rPr>
          <w:noProof/>
        </w:rPr>
        <w:t>logotxt</w:t>
      </w:r>
    </w:p>
    <w:p w14:paraId="258989CB" w14:textId="323F1F6F" w:rsidR="001E42CA" w:rsidRDefault="009D7B0C">
      <w:r>
        <w:rPr>
          <w:noProof/>
        </w:rPr>
        <w:t>Suspendisse dui purus, scelerisque at, vulputate vitae, pretium mattis, nunc. Mauris eget neque at sem venenatis eleifend. Ut nonummy.</w:t>
      </w:r>
    </w:p>
    <w:p w14:paraId="5DAE2C10" w14:textId="77777777" w:rsidR="009D7B0C" w:rsidRDefault="009D7B0C"/>
    <w:sectPr w:rsidR="009D7B0C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8A35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8421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C0DE8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A870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C611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B0DC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88A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ECDA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1EE7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E78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295A9B"/>
    <w:multiLevelType w:val="multilevel"/>
    <w:tmpl w:val="3C225862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415DE5"/>
    <w:multiLevelType w:val="multilevel"/>
    <w:tmpl w:val="EB943BAC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C74A2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9409A9"/>
    <w:multiLevelType w:val="multilevel"/>
    <w:tmpl w:val="8D7EAB8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D96B11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CA21E9"/>
    <w:multiLevelType w:val="multilevel"/>
    <w:tmpl w:val="C6C2A89A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3842CA"/>
    <w:multiLevelType w:val="multilevel"/>
    <w:tmpl w:val="930E09D4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3902C6"/>
    <w:multiLevelType w:val="multilevel"/>
    <w:tmpl w:val="8D22D8E8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941C38"/>
    <w:multiLevelType w:val="multilevel"/>
    <w:tmpl w:val="7324BB78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2A0E42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370A2"/>
    <w:multiLevelType w:val="multilevel"/>
    <w:tmpl w:val="059A3004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7"/>
  </w:num>
  <w:num w:numId="8">
    <w:abstractNumId w:val="20"/>
  </w:num>
  <w:num w:numId="9">
    <w:abstractNumId w:val="19"/>
  </w:num>
  <w:num w:numId="10">
    <w:abstractNumId w:val="12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68"/>
    <w:rsid w:val="00003110"/>
    <w:rsid w:val="00012DA0"/>
    <w:rsid w:val="001567A9"/>
    <w:rsid w:val="001D3920"/>
    <w:rsid w:val="001E42CA"/>
    <w:rsid w:val="002154FA"/>
    <w:rsid w:val="002A3568"/>
    <w:rsid w:val="002F72AD"/>
    <w:rsid w:val="004E40D4"/>
    <w:rsid w:val="005459C6"/>
    <w:rsid w:val="006924B7"/>
    <w:rsid w:val="00783716"/>
    <w:rsid w:val="00787262"/>
    <w:rsid w:val="007E11B3"/>
    <w:rsid w:val="00822314"/>
    <w:rsid w:val="008523D5"/>
    <w:rsid w:val="008A20B7"/>
    <w:rsid w:val="00957389"/>
    <w:rsid w:val="009D482F"/>
    <w:rsid w:val="009D7B0C"/>
    <w:rsid w:val="00B75C30"/>
    <w:rsid w:val="00BA6F07"/>
    <w:rsid w:val="00D60694"/>
    <w:rsid w:val="00DE2404"/>
    <w:rsid w:val="00E57D7B"/>
    <w:rsid w:val="00F7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86B6"/>
  <w15:chartTrackingRefBased/>
  <w15:docId w15:val="{F76DE546-53F1-954C-B9B0-BF2FE3F3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6924B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692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69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692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692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692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692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692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692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692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6924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24B7"/>
  </w:style>
  <w:style w:type="character" w:customStyle="1" w:styleId="Heading1Char">
    <w:name w:val="Heading 1 Char"/>
    <w:basedOn w:val="DefaultParagraphFont"/>
    <w:link w:val="Heading1"/>
    <w:uiPriority w:val="89"/>
    <w:rsid w:val="0069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69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6924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6924B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6924B7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6924B7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6924B7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692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692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6924B7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6924B7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6924B7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6924B7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6924B7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6924B7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6924B7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6924B7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6924B7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6924B7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6924B7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6924B7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6924B7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6924B7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6924B7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6924B7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6924B7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6924B7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6924B7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6924B7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6924B7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6924B7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6924B7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6924B7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6924B7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6924B7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6924B7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6924B7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6924B7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6924B7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6924B7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6924B7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6924B7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6924B7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6924B7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6924B7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6924B7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6924B7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6924B7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6924B7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6924B7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6924B7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6924B7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6924B7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6924B7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6924B7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6924B7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6924B7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6924B7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6924B7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6924B7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6924B7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6924B7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6924B7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6924B7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6924B7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6924B7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6924B7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6924B7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6924B7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6924B7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6924B7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6924B7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6924B7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6924B7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6924B7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6924B7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6924B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692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6924B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6924B7"/>
  </w:style>
  <w:style w:type="paragraph" w:styleId="BlockText">
    <w:name w:val="Block Text"/>
    <w:basedOn w:val="Normal"/>
    <w:uiPriority w:val="89"/>
    <w:semiHidden/>
    <w:unhideWhenUsed/>
    <w:rsid w:val="006924B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692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6924B7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6924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6924B7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6924B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6924B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6924B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6924B7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692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6924B7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6924B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6924B7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6924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6924B7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6924B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6924B7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6924B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69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6924B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6924B7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692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6924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6924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69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6924B7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6924B7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6924B7"/>
  </w:style>
  <w:style w:type="character" w:customStyle="1" w:styleId="DateChar">
    <w:name w:val="Date Char"/>
    <w:basedOn w:val="DefaultParagraphFont"/>
    <w:link w:val="Date"/>
    <w:uiPriority w:val="89"/>
    <w:semiHidden/>
    <w:rsid w:val="006924B7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6924B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6924B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6924B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6924B7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6924B7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6924B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924B7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924B7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6924B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6924B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6924B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69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6924B7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6924B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924B7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24B7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6924B7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6924B7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6924B7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6924B7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6924B7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6924B7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6924B7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6924B7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6924B7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6924B7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6924B7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6924B7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6924B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69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6924B7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6924B7"/>
  </w:style>
  <w:style w:type="paragraph" w:styleId="HTMLAddress">
    <w:name w:val="HTML Address"/>
    <w:basedOn w:val="Normal"/>
    <w:link w:val="HTMLAddressChar"/>
    <w:uiPriority w:val="89"/>
    <w:semiHidden/>
    <w:unhideWhenUsed/>
    <w:rsid w:val="006924B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6924B7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6924B7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6924B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6924B7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6924B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6924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6924B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6924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6924B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6924B7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6924B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6924B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6924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6924B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6924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6924B7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6924B7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6924B7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6924B7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6924B7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6924B7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6924B7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6924B7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6924B7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6924B7"/>
  </w:style>
  <w:style w:type="paragraph" w:styleId="List">
    <w:name w:val="List"/>
    <w:basedOn w:val="Normal"/>
    <w:uiPriority w:val="89"/>
    <w:semiHidden/>
    <w:unhideWhenUsed/>
    <w:rsid w:val="006924B7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6924B7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6924B7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6924B7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6924B7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6924B7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6924B7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6924B7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6924B7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6924B7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6924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6924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6924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6924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6924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6924B7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6924B7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6924B7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6924B7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6924B7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6924B7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6924B7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6924B7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6924B7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6924B7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6924B7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6924B7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6924B7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6924B7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6924B7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6924B7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6924B7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6924B7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6924B7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6924B7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6924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6924B7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6924B7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6924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6924B7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6924B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6924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6924B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6924B7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6924B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6924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6924B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6924B7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6924B7"/>
  </w:style>
  <w:style w:type="character" w:styleId="PlaceholderText">
    <w:name w:val="Placeholder Text"/>
    <w:basedOn w:val="DefaultParagraphFont"/>
    <w:uiPriority w:val="89"/>
    <w:semiHidden/>
    <w:rsid w:val="006924B7"/>
    <w:rPr>
      <w:color w:val="808080"/>
    </w:rPr>
  </w:style>
  <w:style w:type="table" w:styleId="PlainTable1">
    <w:name w:val="Plain Table 1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6924B7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6924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6924B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6924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6924B7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6924B7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6924B7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6924B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6924B7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6924B7"/>
    <w:rPr>
      <w:u w:val="dotted"/>
    </w:rPr>
  </w:style>
  <w:style w:type="character" w:styleId="Strong">
    <w:name w:val="Strong"/>
    <w:basedOn w:val="DefaultParagraphFont"/>
    <w:uiPriority w:val="89"/>
    <w:qFormat/>
    <w:rsid w:val="006924B7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692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6924B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6924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6924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6924B7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6924B7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6924B7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6924B7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6924B7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6924B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6924B7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6924B7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6924B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6924B7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6924B7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6924B7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6924B7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692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69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6924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6924B7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6924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6924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6924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6924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6924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6924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6924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6924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6924B7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692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1.jpg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B8-C340-9FC5-1FF58EC6A38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B8-C340-9FC5-1FF58EC6A38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B8-C340-9FC5-1FF58EC6A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7531712"/>
        <c:axId val="1197557456"/>
      </c:barChart>
      <c:catAx>
        <c:axId val="126753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557456"/>
        <c:crosses val="autoZero"/>
        <c:auto val="1"/>
        <c:lblAlgn val="ctr"/>
        <c:lblOffset val="100"/>
        <c:noMultiLvlLbl val="0"/>
      </c:catAx>
      <c:valAx>
        <c:axId val="11975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53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C08E04-5CEA-C349-932D-ABA9C389A039}" type="doc">
      <dgm:prSet loTypeId="urn:microsoft.com/office/officeart/2008/layout/AlternatingHexagons" loCatId="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8B44D44E-A6D2-9E4D-8045-C315F1E58C17}">
      <dgm:prSet phldrT="[Text]" phldr="1"/>
      <dgm:spPr/>
      <dgm:t>
        <a:bodyPr/>
        <a:lstStyle/>
        <a:p>
          <a:endParaRPr lang="en-US"/>
        </a:p>
      </dgm:t>
    </dgm:pt>
    <dgm:pt modelId="{9695D899-BA8D-4F48-85AC-65035AA2C8D5}" type="parTrans" cxnId="{8C7A467D-F7D7-BE45-A45A-61405A144595}">
      <dgm:prSet/>
      <dgm:spPr/>
      <dgm:t>
        <a:bodyPr/>
        <a:lstStyle/>
        <a:p>
          <a:endParaRPr lang="en-US"/>
        </a:p>
      </dgm:t>
    </dgm:pt>
    <dgm:pt modelId="{A042E002-9777-C443-975D-55CAE5916705}" type="sibTrans" cxnId="{8C7A467D-F7D7-BE45-A45A-61405A144595}">
      <dgm:prSet/>
      <dgm:spPr/>
      <dgm:t>
        <a:bodyPr/>
        <a:lstStyle/>
        <a:p>
          <a:endParaRPr lang="en-US"/>
        </a:p>
      </dgm:t>
    </dgm:pt>
    <dgm:pt modelId="{88F65233-1429-0B4A-9AF3-9C196090FA24}">
      <dgm:prSet phldrT="[Text]" phldr="1"/>
      <dgm:spPr/>
      <dgm:t>
        <a:bodyPr/>
        <a:lstStyle/>
        <a:p>
          <a:endParaRPr lang="en-US"/>
        </a:p>
      </dgm:t>
    </dgm:pt>
    <dgm:pt modelId="{7B79D572-ECA9-934E-8F37-918C19681556}" type="parTrans" cxnId="{694E4CB9-7920-704E-8974-301B331FDABA}">
      <dgm:prSet/>
      <dgm:spPr/>
      <dgm:t>
        <a:bodyPr/>
        <a:lstStyle/>
        <a:p>
          <a:endParaRPr lang="en-US"/>
        </a:p>
      </dgm:t>
    </dgm:pt>
    <dgm:pt modelId="{52452B29-A084-134F-9195-338D54CA8EE6}" type="sibTrans" cxnId="{694E4CB9-7920-704E-8974-301B331FDABA}">
      <dgm:prSet/>
      <dgm:spPr/>
      <dgm:t>
        <a:bodyPr/>
        <a:lstStyle/>
        <a:p>
          <a:endParaRPr lang="en-US"/>
        </a:p>
      </dgm:t>
    </dgm:pt>
    <dgm:pt modelId="{C6B344D2-D3BC-764F-88D6-D8AD4A8A7207}">
      <dgm:prSet phldrT="[Text]" phldr="1"/>
      <dgm:spPr/>
      <dgm:t>
        <a:bodyPr/>
        <a:lstStyle/>
        <a:p>
          <a:endParaRPr lang="en-US"/>
        </a:p>
      </dgm:t>
    </dgm:pt>
    <dgm:pt modelId="{22056491-E67A-2743-B1A2-5F8C3A763DFA}" type="parTrans" cxnId="{35CF91D6-5625-7849-8AD0-7EF12E10C5AD}">
      <dgm:prSet/>
      <dgm:spPr/>
      <dgm:t>
        <a:bodyPr/>
        <a:lstStyle/>
        <a:p>
          <a:endParaRPr lang="en-US"/>
        </a:p>
      </dgm:t>
    </dgm:pt>
    <dgm:pt modelId="{1CF36672-3528-6642-8114-5B900D4B044E}" type="sibTrans" cxnId="{35CF91D6-5625-7849-8AD0-7EF12E10C5AD}">
      <dgm:prSet/>
      <dgm:spPr/>
      <dgm:t>
        <a:bodyPr/>
        <a:lstStyle/>
        <a:p>
          <a:endParaRPr lang="en-US"/>
        </a:p>
      </dgm:t>
    </dgm:pt>
    <dgm:pt modelId="{ACC802FB-7933-D549-BE4A-BF6F76AA71E9}">
      <dgm:prSet phldrT="[Text]" phldr="1"/>
      <dgm:spPr/>
      <dgm:t>
        <a:bodyPr/>
        <a:lstStyle/>
        <a:p>
          <a:endParaRPr lang="en-US"/>
        </a:p>
      </dgm:t>
    </dgm:pt>
    <dgm:pt modelId="{47301A78-A62A-1645-886D-A22DCB348A6F}" type="parTrans" cxnId="{D5DF0F5D-E7EC-9F4C-A34B-065938FF0644}">
      <dgm:prSet/>
      <dgm:spPr/>
      <dgm:t>
        <a:bodyPr/>
        <a:lstStyle/>
        <a:p>
          <a:endParaRPr lang="en-US"/>
        </a:p>
      </dgm:t>
    </dgm:pt>
    <dgm:pt modelId="{BBB79FB2-093A-D941-BFE9-25ADFE94EB07}" type="sibTrans" cxnId="{D5DF0F5D-E7EC-9F4C-A34B-065938FF0644}">
      <dgm:prSet/>
      <dgm:spPr/>
      <dgm:t>
        <a:bodyPr/>
        <a:lstStyle/>
        <a:p>
          <a:endParaRPr lang="en-US"/>
        </a:p>
      </dgm:t>
    </dgm:pt>
    <dgm:pt modelId="{0A507909-E6FF-A246-9DB2-394E32410C67}">
      <dgm:prSet phldrT="[Text]" phldr="1"/>
      <dgm:spPr/>
      <dgm:t>
        <a:bodyPr/>
        <a:lstStyle/>
        <a:p>
          <a:endParaRPr lang="en-US"/>
        </a:p>
      </dgm:t>
    </dgm:pt>
    <dgm:pt modelId="{685A8898-D0BE-B44F-9A0E-AC946AA60157}" type="parTrans" cxnId="{A76E271A-8642-8248-8F45-67A03F8ECD36}">
      <dgm:prSet/>
      <dgm:spPr/>
      <dgm:t>
        <a:bodyPr/>
        <a:lstStyle/>
        <a:p>
          <a:endParaRPr lang="en-US"/>
        </a:p>
      </dgm:t>
    </dgm:pt>
    <dgm:pt modelId="{A2853012-9C6A-7A42-9E2C-C731DBD48272}" type="sibTrans" cxnId="{A76E271A-8642-8248-8F45-67A03F8ECD36}">
      <dgm:prSet/>
      <dgm:spPr/>
      <dgm:t>
        <a:bodyPr/>
        <a:lstStyle/>
        <a:p>
          <a:endParaRPr lang="en-US"/>
        </a:p>
      </dgm:t>
    </dgm:pt>
    <dgm:pt modelId="{EFF5A1BD-8C20-0B47-A66F-17B4796BB99F}">
      <dgm:prSet phldrT="[Text]" phldr="1"/>
      <dgm:spPr/>
      <dgm:t>
        <a:bodyPr/>
        <a:lstStyle/>
        <a:p>
          <a:endParaRPr lang="en-US"/>
        </a:p>
      </dgm:t>
    </dgm:pt>
    <dgm:pt modelId="{6913E827-C58D-1B4C-BDC5-5EFADD8D1627}" type="parTrans" cxnId="{E9AD7067-0B2D-C840-9E5F-EB646BC46BBD}">
      <dgm:prSet/>
      <dgm:spPr/>
      <dgm:t>
        <a:bodyPr/>
        <a:lstStyle/>
        <a:p>
          <a:endParaRPr lang="en-US"/>
        </a:p>
      </dgm:t>
    </dgm:pt>
    <dgm:pt modelId="{16A94125-0F7C-BE40-B6F3-7883E005F084}" type="sibTrans" cxnId="{E9AD7067-0B2D-C840-9E5F-EB646BC46BBD}">
      <dgm:prSet/>
      <dgm:spPr/>
      <dgm:t>
        <a:bodyPr/>
        <a:lstStyle/>
        <a:p>
          <a:endParaRPr lang="en-US"/>
        </a:p>
      </dgm:t>
    </dgm:pt>
    <dgm:pt modelId="{6A918E83-51F6-D041-9073-087D9B0EFDDA}" type="pres">
      <dgm:prSet presAssocID="{D3C08E04-5CEA-C349-932D-ABA9C389A039}" presName="Name0" presStyleCnt="0">
        <dgm:presLayoutVars>
          <dgm:chMax/>
          <dgm:chPref/>
          <dgm:dir/>
          <dgm:animLvl val="lvl"/>
        </dgm:presLayoutVars>
      </dgm:prSet>
      <dgm:spPr/>
    </dgm:pt>
    <dgm:pt modelId="{C2747E9D-FB2A-B344-9A11-8135873D623E}" type="pres">
      <dgm:prSet presAssocID="{8B44D44E-A6D2-9E4D-8045-C315F1E58C17}" presName="composite" presStyleCnt="0"/>
      <dgm:spPr/>
    </dgm:pt>
    <dgm:pt modelId="{F30EF306-34C5-9F45-8105-BD77D9FCDDEC}" type="pres">
      <dgm:prSet presAssocID="{8B44D44E-A6D2-9E4D-8045-C315F1E58C17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06C7992F-C90E-6246-A3A7-164B7B86EE62}" type="pres">
      <dgm:prSet presAssocID="{8B44D44E-A6D2-9E4D-8045-C315F1E58C17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5921DCD-80F6-724F-8545-7BA876DDC3E7}" type="pres">
      <dgm:prSet presAssocID="{8B44D44E-A6D2-9E4D-8045-C315F1E58C17}" presName="BalanceSpacing" presStyleCnt="0"/>
      <dgm:spPr/>
    </dgm:pt>
    <dgm:pt modelId="{49BD217B-9C31-F14D-9D28-A403D6F9AB33}" type="pres">
      <dgm:prSet presAssocID="{8B44D44E-A6D2-9E4D-8045-C315F1E58C17}" presName="BalanceSpacing1" presStyleCnt="0"/>
      <dgm:spPr/>
    </dgm:pt>
    <dgm:pt modelId="{9115FA94-52A4-DA40-A714-2F036793703B}" type="pres">
      <dgm:prSet presAssocID="{A042E002-9777-C443-975D-55CAE5916705}" presName="Accent1Text" presStyleLbl="node1" presStyleIdx="1" presStyleCnt="6"/>
      <dgm:spPr/>
    </dgm:pt>
    <dgm:pt modelId="{9D65E938-2A05-BE41-B07A-E5102AAACED3}" type="pres">
      <dgm:prSet presAssocID="{A042E002-9777-C443-975D-55CAE5916705}" presName="spaceBetweenRectangles" presStyleCnt="0"/>
      <dgm:spPr/>
    </dgm:pt>
    <dgm:pt modelId="{60355A3D-B569-4949-B87E-13E99052BB08}" type="pres">
      <dgm:prSet presAssocID="{C6B344D2-D3BC-764F-88D6-D8AD4A8A7207}" presName="composite" presStyleCnt="0"/>
      <dgm:spPr/>
    </dgm:pt>
    <dgm:pt modelId="{8AAAFC0F-A182-5A40-9D22-04B0049BF736}" type="pres">
      <dgm:prSet presAssocID="{C6B344D2-D3BC-764F-88D6-D8AD4A8A7207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4C64D59A-1DB2-B545-AD1B-ADBE48DEFFF0}" type="pres">
      <dgm:prSet presAssocID="{C6B344D2-D3BC-764F-88D6-D8AD4A8A7207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D8EE851B-4646-B843-805F-641376B66FA9}" type="pres">
      <dgm:prSet presAssocID="{C6B344D2-D3BC-764F-88D6-D8AD4A8A7207}" presName="BalanceSpacing" presStyleCnt="0"/>
      <dgm:spPr/>
    </dgm:pt>
    <dgm:pt modelId="{71C33071-3A2B-744F-B898-9A0AFE65F095}" type="pres">
      <dgm:prSet presAssocID="{C6B344D2-D3BC-764F-88D6-D8AD4A8A7207}" presName="BalanceSpacing1" presStyleCnt="0"/>
      <dgm:spPr/>
    </dgm:pt>
    <dgm:pt modelId="{A2815EAB-FED8-D546-95F0-4E992589397C}" type="pres">
      <dgm:prSet presAssocID="{1CF36672-3528-6642-8114-5B900D4B044E}" presName="Accent1Text" presStyleLbl="node1" presStyleIdx="3" presStyleCnt="6"/>
      <dgm:spPr/>
    </dgm:pt>
    <dgm:pt modelId="{DE30E9C9-960B-F549-8151-32B6014AA833}" type="pres">
      <dgm:prSet presAssocID="{1CF36672-3528-6642-8114-5B900D4B044E}" presName="spaceBetweenRectangles" presStyleCnt="0"/>
      <dgm:spPr/>
    </dgm:pt>
    <dgm:pt modelId="{CBB6A912-DE6E-134A-B272-A62CF62686D7}" type="pres">
      <dgm:prSet presAssocID="{0A507909-E6FF-A246-9DB2-394E32410C67}" presName="composite" presStyleCnt="0"/>
      <dgm:spPr/>
    </dgm:pt>
    <dgm:pt modelId="{95E8CF77-D738-3F4A-BCF2-A810353C83F6}" type="pres">
      <dgm:prSet presAssocID="{0A507909-E6FF-A246-9DB2-394E32410C67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5B601700-CBA6-2D4A-B23D-0A520B3AE1A9}" type="pres">
      <dgm:prSet presAssocID="{0A507909-E6FF-A246-9DB2-394E32410C67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BE5EA013-4825-3C4F-9B9B-B89B232A3C36}" type="pres">
      <dgm:prSet presAssocID="{0A507909-E6FF-A246-9DB2-394E32410C67}" presName="BalanceSpacing" presStyleCnt="0"/>
      <dgm:spPr/>
    </dgm:pt>
    <dgm:pt modelId="{FAF2E003-5BE6-974F-9785-02A8A39768C7}" type="pres">
      <dgm:prSet presAssocID="{0A507909-E6FF-A246-9DB2-394E32410C67}" presName="BalanceSpacing1" presStyleCnt="0"/>
      <dgm:spPr/>
    </dgm:pt>
    <dgm:pt modelId="{118A78F4-BD8E-8741-9B6E-A33D0F7052B8}" type="pres">
      <dgm:prSet presAssocID="{A2853012-9C6A-7A42-9E2C-C731DBD48272}" presName="Accent1Text" presStyleLbl="node1" presStyleIdx="5" presStyleCnt="6"/>
      <dgm:spPr/>
    </dgm:pt>
  </dgm:ptLst>
  <dgm:cxnLst>
    <dgm:cxn modelId="{A76E271A-8642-8248-8F45-67A03F8ECD36}" srcId="{D3C08E04-5CEA-C349-932D-ABA9C389A039}" destId="{0A507909-E6FF-A246-9DB2-394E32410C67}" srcOrd="2" destOrd="0" parTransId="{685A8898-D0BE-B44F-9A0E-AC946AA60157}" sibTransId="{A2853012-9C6A-7A42-9E2C-C731DBD48272}"/>
    <dgm:cxn modelId="{26349C45-FE66-634B-9AB8-CC839F5DE3A1}" type="presOf" srcId="{ACC802FB-7933-D549-BE4A-BF6F76AA71E9}" destId="{4C64D59A-1DB2-B545-AD1B-ADBE48DEFFF0}" srcOrd="0" destOrd="0" presId="urn:microsoft.com/office/officeart/2008/layout/AlternatingHexagons"/>
    <dgm:cxn modelId="{F2C84E51-2FF5-4F49-A953-30911569BD29}" type="presOf" srcId="{C6B344D2-D3BC-764F-88D6-D8AD4A8A7207}" destId="{8AAAFC0F-A182-5A40-9D22-04B0049BF736}" srcOrd="0" destOrd="0" presId="urn:microsoft.com/office/officeart/2008/layout/AlternatingHexagons"/>
    <dgm:cxn modelId="{D5DF0F5D-E7EC-9F4C-A34B-065938FF0644}" srcId="{C6B344D2-D3BC-764F-88D6-D8AD4A8A7207}" destId="{ACC802FB-7933-D549-BE4A-BF6F76AA71E9}" srcOrd="0" destOrd="0" parTransId="{47301A78-A62A-1645-886D-A22DCB348A6F}" sibTransId="{BBB79FB2-093A-D941-BFE9-25ADFE94EB07}"/>
    <dgm:cxn modelId="{E9AD7067-0B2D-C840-9E5F-EB646BC46BBD}" srcId="{0A507909-E6FF-A246-9DB2-394E32410C67}" destId="{EFF5A1BD-8C20-0B47-A66F-17B4796BB99F}" srcOrd="0" destOrd="0" parTransId="{6913E827-C58D-1B4C-BDC5-5EFADD8D1627}" sibTransId="{16A94125-0F7C-BE40-B6F3-7883E005F084}"/>
    <dgm:cxn modelId="{68BA097B-2C11-C646-96CB-D084D678DFA9}" type="presOf" srcId="{EFF5A1BD-8C20-0B47-A66F-17B4796BB99F}" destId="{5B601700-CBA6-2D4A-B23D-0A520B3AE1A9}" srcOrd="0" destOrd="0" presId="urn:microsoft.com/office/officeart/2008/layout/AlternatingHexagons"/>
    <dgm:cxn modelId="{8C7A467D-F7D7-BE45-A45A-61405A144595}" srcId="{D3C08E04-5CEA-C349-932D-ABA9C389A039}" destId="{8B44D44E-A6D2-9E4D-8045-C315F1E58C17}" srcOrd="0" destOrd="0" parTransId="{9695D899-BA8D-4F48-85AC-65035AA2C8D5}" sibTransId="{A042E002-9777-C443-975D-55CAE5916705}"/>
    <dgm:cxn modelId="{67DE5285-2152-AE42-A51F-32ADAE89A082}" type="presOf" srcId="{A2853012-9C6A-7A42-9E2C-C731DBD48272}" destId="{118A78F4-BD8E-8741-9B6E-A33D0F7052B8}" srcOrd="0" destOrd="0" presId="urn:microsoft.com/office/officeart/2008/layout/AlternatingHexagons"/>
    <dgm:cxn modelId="{15BA068E-FE1E-D745-AAC9-543501AE3506}" type="presOf" srcId="{88F65233-1429-0B4A-9AF3-9C196090FA24}" destId="{06C7992F-C90E-6246-A3A7-164B7B86EE62}" srcOrd="0" destOrd="0" presId="urn:microsoft.com/office/officeart/2008/layout/AlternatingHexagons"/>
    <dgm:cxn modelId="{1C3AB093-46DB-5B49-B8CD-5DF86EDA8A42}" type="presOf" srcId="{D3C08E04-5CEA-C349-932D-ABA9C389A039}" destId="{6A918E83-51F6-D041-9073-087D9B0EFDDA}" srcOrd="0" destOrd="0" presId="urn:microsoft.com/office/officeart/2008/layout/AlternatingHexagons"/>
    <dgm:cxn modelId="{B0DB609A-0A1B-BA49-A165-91513B6EA16B}" type="presOf" srcId="{0A507909-E6FF-A246-9DB2-394E32410C67}" destId="{95E8CF77-D738-3F4A-BCF2-A810353C83F6}" srcOrd="0" destOrd="0" presId="urn:microsoft.com/office/officeart/2008/layout/AlternatingHexagons"/>
    <dgm:cxn modelId="{694E4CB9-7920-704E-8974-301B331FDABA}" srcId="{8B44D44E-A6D2-9E4D-8045-C315F1E58C17}" destId="{88F65233-1429-0B4A-9AF3-9C196090FA24}" srcOrd="0" destOrd="0" parTransId="{7B79D572-ECA9-934E-8F37-918C19681556}" sibTransId="{52452B29-A084-134F-9195-338D54CA8EE6}"/>
    <dgm:cxn modelId="{35CF91D6-5625-7849-8AD0-7EF12E10C5AD}" srcId="{D3C08E04-5CEA-C349-932D-ABA9C389A039}" destId="{C6B344D2-D3BC-764F-88D6-D8AD4A8A7207}" srcOrd="1" destOrd="0" parTransId="{22056491-E67A-2743-B1A2-5F8C3A763DFA}" sibTransId="{1CF36672-3528-6642-8114-5B900D4B044E}"/>
    <dgm:cxn modelId="{3EA29FE1-CCAA-0248-A92A-31D5444B3EF2}" type="presOf" srcId="{A042E002-9777-C443-975D-55CAE5916705}" destId="{9115FA94-52A4-DA40-A714-2F036793703B}" srcOrd="0" destOrd="0" presId="urn:microsoft.com/office/officeart/2008/layout/AlternatingHexagons"/>
    <dgm:cxn modelId="{9409F8EA-659D-B44A-B89B-E35E78A9F48B}" type="presOf" srcId="{8B44D44E-A6D2-9E4D-8045-C315F1E58C17}" destId="{F30EF306-34C5-9F45-8105-BD77D9FCDDEC}" srcOrd="0" destOrd="0" presId="urn:microsoft.com/office/officeart/2008/layout/AlternatingHexagons"/>
    <dgm:cxn modelId="{A94F44FD-2CE4-5148-A9C5-A12A2864A021}" type="presOf" srcId="{1CF36672-3528-6642-8114-5B900D4B044E}" destId="{A2815EAB-FED8-D546-95F0-4E992589397C}" srcOrd="0" destOrd="0" presId="urn:microsoft.com/office/officeart/2008/layout/AlternatingHexagons"/>
    <dgm:cxn modelId="{2B8B9101-DD0E-A848-BACB-87EF47B2CD1B}" type="presParOf" srcId="{6A918E83-51F6-D041-9073-087D9B0EFDDA}" destId="{C2747E9D-FB2A-B344-9A11-8135873D623E}" srcOrd="0" destOrd="0" presId="urn:microsoft.com/office/officeart/2008/layout/AlternatingHexagons"/>
    <dgm:cxn modelId="{79EAC5DE-2720-1942-A768-24E282D2DD29}" type="presParOf" srcId="{C2747E9D-FB2A-B344-9A11-8135873D623E}" destId="{F30EF306-34C5-9F45-8105-BD77D9FCDDEC}" srcOrd="0" destOrd="0" presId="urn:microsoft.com/office/officeart/2008/layout/AlternatingHexagons"/>
    <dgm:cxn modelId="{37D6A148-8840-0E48-8AFD-FEAF9AFC9477}" type="presParOf" srcId="{C2747E9D-FB2A-B344-9A11-8135873D623E}" destId="{06C7992F-C90E-6246-A3A7-164B7B86EE62}" srcOrd="1" destOrd="0" presId="urn:microsoft.com/office/officeart/2008/layout/AlternatingHexagons"/>
    <dgm:cxn modelId="{28669B04-0300-4B4A-A9D7-6564848C1ACB}" type="presParOf" srcId="{C2747E9D-FB2A-B344-9A11-8135873D623E}" destId="{05921DCD-80F6-724F-8545-7BA876DDC3E7}" srcOrd="2" destOrd="0" presId="urn:microsoft.com/office/officeart/2008/layout/AlternatingHexagons"/>
    <dgm:cxn modelId="{92157BC4-39C4-C441-B472-1967840FF607}" type="presParOf" srcId="{C2747E9D-FB2A-B344-9A11-8135873D623E}" destId="{49BD217B-9C31-F14D-9D28-A403D6F9AB33}" srcOrd="3" destOrd="0" presId="urn:microsoft.com/office/officeart/2008/layout/AlternatingHexagons"/>
    <dgm:cxn modelId="{854D6840-142C-9045-88D4-493712A1C86D}" type="presParOf" srcId="{C2747E9D-FB2A-B344-9A11-8135873D623E}" destId="{9115FA94-52A4-DA40-A714-2F036793703B}" srcOrd="4" destOrd="0" presId="urn:microsoft.com/office/officeart/2008/layout/AlternatingHexagons"/>
    <dgm:cxn modelId="{19525389-C79B-894C-8230-33B087DAD2E1}" type="presParOf" srcId="{6A918E83-51F6-D041-9073-087D9B0EFDDA}" destId="{9D65E938-2A05-BE41-B07A-E5102AAACED3}" srcOrd="1" destOrd="0" presId="urn:microsoft.com/office/officeart/2008/layout/AlternatingHexagons"/>
    <dgm:cxn modelId="{8005CF3B-DAEA-BF44-8ABB-6C220AB09AAD}" type="presParOf" srcId="{6A918E83-51F6-D041-9073-087D9B0EFDDA}" destId="{60355A3D-B569-4949-B87E-13E99052BB08}" srcOrd="2" destOrd="0" presId="urn:microsoft.com/office/officeart/2008/layout/AlternatingHexagons"/>
    <dgm:cxn modelId="{B8E9464D-613E-3B47-9ABA-EC2C9464D63D}" type="presParOf" srcId="{60355A3D-B569-4949-B87E-13E99052BB08}" destId="{8AAAFC0F-A182-5A40-9D22-04B0049BF736}" srcOrd="0" destOrd="0" presId="urn:microsoft.com/office/officeart/2008/layout/AlternatingHexagons"/>
    <dgm:cxn modelId="{EC014D4A-87C4-084C-B3E6-3F50F3670D0A}" type="presParOf" srcId="{60355A3D-B569-4949-B87E-13E99052BB08}" destId="{4C64D59A-1DB2-B545-AD1B-ADBE48DEFFF0}" srcOrd="1" destOrd="0" presId="urn:microsoft.com/office/officeart/2008/layout/AlternatingHexagons"/>
    <dgm:cxn modelId="{2847A332-9CFA-2049-871E-21F088C98B88}" type="presParOf" srcId="{60355A3D-B569-4949-B87E-13E99052BB08}" destId="{D8EE851B-4646-B843-805F-641376B66FA9}" srcOrd="2" destOrd="0" presId="urn:microsoft.com/office/officeart/2008/layout/AlternatingHexagons"/>
    <dgm:cxn modelId="{95FF0CF4-4144-324B-9581-43B46930756A}" type="presParOf" srcId="{60355A3D-B569-4949-B87E-13E99052BB08}" destId="{71C33071-3A2B-744F-B898-9A0AFE65F095}" srcOrd="3" destOrd="0" presId="urn:microsoft.com/office/officeart/2008/layout/AlternatingHexagons"/>
    <dgm:cxn modelId="{B1C68572-F228-014A-BB2A-E3B88516CAEC}" type="presParOf" srcId="{60355A3D-B569-4949-B87E-13E99052BB08}" destId="{A2815EAB-FED8-D546-95F0-4E992589397C}" srcOrd="4" destOrd="0" presId="urn:microsoft.com/office/officeart/2008/layout/AlternatingHexagons"/>
    <dgm:cxn modelId="{2571DF35-149B-A44C-A74C-CA18F41B0F8D}" type="presParOf" srcId="{6A918E83-51F6-D041-9073-087D9B0EFDDA}" destId="{DE30E9C9-960B-F549-8151-32B6014AA833}" srcOrd="3" destOrd="0" presId="urn:microsoft.com/office/officeart/2008/layout/AlternatingHexagons"/>
    <dgm:cxn modelId="{C3A2AD33-AE21-8B4E-AA6A-E0399DA277F7}" type="presParOf" srcId="{6A918E83-51F6-D041-9073-087D9B0EFDDA}" destId="{CBB6A912-DE6E-134A-B272-A62CF62686D7}" srcOrd="4" destOrd="0" presId="urn:microsoft.com/office/officeart/2008/layout/AlternatingHexagons"/>
    <dgm:cxn modelId="{D021D297-2800-964E-BF3C-BC7AEC4CB5D7}" type="presParOf" srcId="{CBB6A912-DE6E-134A-B272-A62CF62686D7}" destId="{95E8CF77-D738-3F4A-BCF2-A810353C83F6}" srcOrd="0" destOrd="0" presId="urn:microsoft.com/office/officeart/2008/layout/AlternatingHexagons"/>
    <dgm:cxn modelId="{B6889D96-68FA-864A-B840-A25E6912627E}" type="presParOf" srcId="{CBB6A912-DE6E-134A-B272-A62CF62686D7}" destId="{5B601700-CBA6-2D4A-B23D-0A520B3AE1A9}" srcOrd="1" destOrd="0" presId="urn:microsoft.com/office/officeart/2008/layout/AlternatingHexagons"/>
    <dgm:cxn modelId="{0AD7DB20-ABD5-BF4C-B9F0-D7AED46DE16A}" type="presParOf" srcId="{CBB6A912-DE6E-134A-B272-A62CF62686D7}" destId="{BE5EA013-4825-3C4F-9B9B-B89B232A3C36}" srcOrd="2" destOrd="0" presId="urn:microsoft.com/office/officeart/2008/layout/AlternatingHexagons"/>
    <dgm:cxn modelId="{57E015D4-6631-A241-9DD4-324A43CB19EF}" type="presParOf" srcId="{CBB6A912-DE6E-134A-B272-A62CF62686D7}" destId="{FAF2E003-5BE6-974F-9785-02A8A39768C7}" srcOrd="3" destOrd="0" presId="urn:microsoft.com/office/officeart/2008/layout/AlternatingHexagons"/>
    <dgm:cxn modelId="{1A5F625F-154F-F845-91D8-0F31780E608E}" type="presParOf" srcId="{CBB6A912-DE6E-134A-B272-A62CF62686D7}" destId="{118A78F4-BD8E-8741-9B6E-A33D0F7052B8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0EF306-34C5-9F45-8105-BD77D9FCDDEC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652073" y="185150"/>
        <a:ext cx="710331" cy="816474"/>
      </dsp:txXfrm>
    </dsp:sp>
    <dsp:sp modelId="{06C7992F-C90E-6246-A3A7-164B7B86EE62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200" kern="1200"/>
        </a:p>
      </dsp:txBody>
      <dsp:txXfrm>
        <a:off x="3554533" y="237539"/>
        <a:ext cx="1323754" cy="711696"/>
      </dsp:txXfrm>
    </dsp:sp>
    <dsp:sp modelId="{9115FA94-52A4-DA40-A714-2F036793703B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8AAAFC0F-A182-5A40-9D22-04B0049BF736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092680" y="1191963"/>
        <a:ext cx="710331" cy="816474"/>
      </dsp:txXfrm>
    </dsp:sp>
    <dsp:sp modelId="{4C64D59A-1DB2-B545-AD1B-ADBE48DEFFF0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200" kern="1200"/>
        </a:p>
      </dsp:txBody>
      <dsp:txXfrm>
        <a:off x="608111" y="1244351"/>
        <a:ext cx="1281052" cy="711696"/>
      </dsp:txXfrm>
    </dsp:sp>
    <dsp:sp modelId="{A2815EAB-FED8-D546-95F0-4E992589397C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95E8CF77-D738-3F4A-BCF2-A810353C83F6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652073" y="2198776"/>
        <a:ext cx="710331" cy="816474"/>
      </dsp:txXfrm>
    </dsp:sp>
    <dsp:sp modelId="{5B601700-CBA6-2D4A-B23D-0A520B3AE1A9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200" kern="1200"/>
        </a:p>
      </dsp:txBody>
      <dsp:txXfrm>
        <a:off x="3554533" y="2251164"/>
        <a:ext cx="1323754" cy="711696"/>
      </dsp:txXfrm>
    </dsp:sp>
    <dsp:sp modelId="{118A78F4-BD8E-8741-9B6E-A33D0F7052B8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17</TotalTime>
  <Pages>6</Pages>
  <Words>270</Words>
  <Characters>2547</Characters>
  <Application>Microsoft Office Word</Application>
  <DocSecurity>0</DocSecurity>
  <Lines>134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23</cp:revision>
  <dcterms:created xsi:type="dcterms:W3CDTF">2021-07-07T19:29:00Z</dcterms:created>
  <dcterms:modified xsi:type="dcterms:W3CDTF">2021-07-08T17:40:00Z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6.4.3</vt:lpwstr>
  </property>
  <property fmtid="{D5CDD505-2E9C-101B-9397-08002B2CF9AE}" pid="3" name="TemplateName">
    <vt:lpwstr>RSuite.dotx</vt:lpwstr>
  </property>
</Properties>
</file>