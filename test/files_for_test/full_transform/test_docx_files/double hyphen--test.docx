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66DA" w:rsidRPr="007C4263" w:rsidRDefault="00CF66DA" w:rsidP="00CF66DA">
      <w:pPr>
        <w:pStyle w:val="Section-BookBOOK"/>
      </w:pPr>
      <w:bookmarkStart w:id="0" w:name="OriginalInsertionPoint"/>
      <w:bookmarkEnd w:id="0"/>
      <w:r w:rsidRPr="007C4263">
        <w:t>Tender Is the Bite</w:t>
      </w:r>
    </w:p>
    <w:p w:rsidR="000F0AA2" w:rsidRPr="000F0AA2" w:rsidRDefault="000F0AA2" w:rsidP="000F0AA2">
      <w:pPr>
        <w:pStyle w:val="Section-HalftitleSHT"/>
      </w:pPr>
      <w:r w:rsidRPr="000F0AA2">
        <w:lastRenderedPageBreak/>
        <w:t>Halftitle Page</w:t>
      </w:r>
    </w:p>
    <w:p w:rsidR="00231F4C" w:rsidRPr="0027513D" w:rsidRDefault="004E1DCA" w:rsidP="004450FD">
      <w:pPr>
        <w:pStyle w:val="TitleTtl"/>
      </w:pPr>
      <w:r w:rsidRPr="0027513D">
        <w:t xml:space="preserve">Tender </w:t>
      </w:r>
      <w:r w:rsidR="00983CF2" w:rsidRPr="0027513D">
        <w:t>Is the Bite</w:t>
      </w:r>
    </w:p>
    <w:p w:rsidR="008B2DEA" w:rsidRPr="008B2DEA" w:rsidRDefault="008B2DEA" w:rsidP="008B2DEA">
      <w:pPr>
        <w:pStyle w:val="Section-Ad-CardSAC"/>
      </w:pPr>
      <w:r w:rsidRPr="008B2DEA">
        <w:lastRenderedPageBreak/>
        <w:t>Ad Card</w:t>
      </w:r>
    </w:p>
    <w:p w:rsidR="00EB2699" w:rsidRPr="0027513D" w:rsidRDefault="00231F4C" w:rsidP="000818DA">
      <w:pPr>
        <w:pStyle w:val="TitleTtl"/>
      </w:pPr>
      <w:r w:rsidRPr="0027513D">
        <w:t xml:space="preserve">Other </w:t>
      </w:r>
      <w:r w:rsidR="00983CF2" w:rsidRPr="0027513D">
        <w:t>Books in The</w:t>
      </w:r>
    </w:p>
    <w:p w:rsidR="00EB2699" w:rsidRDefault="00231F4C" w:rsidP="00FC074D">
      <w:pPr>
        <w:pStyle w:val="A-HeadAhead"/>
      </w:pPr>
      <w:r w:rsidRPr="00231F4C">
        <w:t>Chet and Bernie Series</w:t>
      </w:r>
    </w:p>
    <w:p w:rsidR="00231F4C" w:rsidRPr="004C28E0" w:rsidRDefault="00231F4C" w:rsidP="00FC074D">
      <w:pPr>
        <w:pStyle w:val="Unnum-Level-1-ListUl1"/>
      </w:pPr>
      <w:r w:rsidRPr="004C28E0">
        <w:rPr>
          <w:rStyle w:val="itali"/>
        </w:rPr>
        <w:t>Dog on It</w:t>
      </w:r>
    </w:p>
    <w:p w:rsidR="00231F4C" w:rsidRPr="004C28E0" w:rsidRDefault="00231F4C" w:rsidP="00FC074D">
      <w:pPr>
        <w:pStyle w:val="Unnum-Level-1-ListUl1"/>
      </w:pPr>
      <w:r w:rsidRPr="004C28E0">
        <w:rPr>
          <w:rStyle w:val="itali"/>
        </w:rPr>
        <w:t>Thereby Hangs a Tail</w:t>
      </w:r>
    </w:p>
    <w:p w:rsidR="00231F4C" w:rsidRPr="004C28E0" w:rsidRDefault="00231F4C" w:rsidP="00FC074D">
      <w:pPr>
        <w:pStyle w:val="Unnum-Level-1-ListUl1"/>
      </w:pPr>
      <w:r w:rsidRPr="004C28E0">
        <w:rPr>
          <w:rStyle w:val="itali"/>
        </w:rPr>
        <w:t>To Fetch a Thief</w:t>
      </w:r>
    </w:p>
    <w:p w:rsidR="00231F4C" w:rsidRPr="004C28E0" w:rsidRDefault="00231F4C" w:rsidP="00FC074D">
      <w:pPr>
        <w:pStyle w:val="Unnum-Level-1-ListUl1"/>
      </w:pPr>
      <w:r w:rsidRPr="004C28E0">
        <w:rPr>
          <w:rStyle w:val="itali"/>
        </w:rPr>
        <w:t>The Dog Who Knew Too Much</w:t>
      </w:r>
    </w:p>
    <w:p w:rsidR="00231F4C" w:rsidRPr="004C28E0" w:rsidRDefault="00231F4C" w:rsidP="00FC074D">
      <w:pPr>
        <w:pStyle w:val="Unnum-Level-1-ListUl1"/>
      </w:pPr>
      <w:r w:rsidRPr="004C28E0">
        <w:rPr>
          <w:rStyle w:val="itali"/>
        </w:rPr>
        <w:t>A Fistful of Collars</w:t>
      </w:r>
    </w:p>
    <w:p w:rsidR="00231F4C" w:rsidRPr="004C28E0" w:rsidRDefault="00231F4C" w:rsidP="00FC074D">
      <w:pPr>
        <w:pStyle w:val="Unnum-Level-1-ListUl1"/>
      </w:pPr>
      <w:r w:rsidRPr="004C28E0">
        <w:rPr>
          <w:rStyle w:val="itali"/>
        </w:rPr>
        <w:t>The Sound and the Furry</w:t>
      </w:r>
    </w:p>
    <w:p w:rsidR="00231F4C" w:rsidRPr="004C28E0" w:rsidRDefault="00231F4C" w:rsidP="00FC074D">
      <w:pPr>
        <w:pStyle w:val="Unnum-Level-1-ListUl1"/>
      </w:pPr>
      <w:r w:rsidRPr="004C28E0">
        <w:rPr>
          <w:rStyle w:val="itali"/>
        </w:rPr>
        <w:t>Paw and Order</w:t>
      </w:r>
    </w:p>
    <w:p w:rsidR="00231F4C" w:rsidRPr="004C28E0" w:rsidRDefault="00231F4C" w:rsidP="00FC074D">
      <w:pPr>
        <w:pStyle w:val="Unnum-Level-1-ListUl1"/>
      </w:pPr>
      <w:r w:rsidRPr="004C28E0">
        <w:rPr>
          <w:rStyle w:val="itali"/>
        </w:rPr>
        <w:t>Scents and Sensibility</w:t>
      </w:r>
    </w:p>
    <w:p w:rsidR="00231F4C" w:rsidRPr="004C28E0" w:rsidRDefault="00231F4C" w:rsidP="00FC074D">
      <w:pPr>
        <w:pStyle w:val="Unnum-Level-1-ListUl1"/>
      </w:pPr>
      <w:r w:rsidRPr="004C28E0">
        <w:rPr>
          <w:rStyle w:val="itali"/>
        </w:rPr>
        <w:t>Heart of Barkness</w:t>
      </w:r>
    </w:p>
    <w:p w:rsidR="00231F4C" w:rsidRPr="004C28E0" w:rsidRDefault="00231F4C" w:rsidP="00FC074D">
      <w:pPr>
        <w:pStyle w:val="Unnum-Level-1-ListUl1"/>
      </w:pPr>
      <w:r w:rsidRPr="004C28E0">
        <w:rPr>
          <w:rStyle w:val="itali"/>
        </w:rPr>
        <w:t>Of Mutts and Men</w:t>
      </w:r>
    </w:p>
    <w:p w:rsidR="00221B91" w:rsidRPr="00221B91" w:rsidRDefault="00221B91" w:rsidP="00221B91">
      <w:pPr>
        <w:pStyle w:val="Section-TitlepageSTI"/>
      </w:pPr>
      <w:r w:rsidRPr="00221B91">
        <w:lastRenderedPageBreak/>
        <w:t>Titlepage</w:t>
      </w:r>
    </w:p>
    <w:p w:rsidR="00231F4C" w:rsidRPr="0027513D" w:rsidRDefault="004E1DCA" w:rsidP="00DD4D92">
      <w:pPr>
        <w:pStyle w:val="TitleTtl"/>
      </w:pPr>
      <w:r w:rsidRPr="0027513D">
        <w:t xml:space="preserve">Tender </w:t>
      </w:r>
      <w:r w:rsidR="00983CF2" w:rsidRPr="0027513D">
        <w:t>Is the Bite</w:t>
      </w:r>
    </w:p>
    <w:p w:rsidR="00231F4C" w:rsidRPr="00231F4C" w:rsidRDefault="00231F4C" w:rsidP="00123DAD">
      <w:pPr>
        <w:pStyle w:val="Author1Au1"/>
      </w:pPr>
      <w:r w:rsidRPr="00231F4C">
        <w:t>Spencer Quinn</w:t>
      </w:r>
    </w:p>
    <w:p w:rsidR="00231F4C" w:rsidRPr="00231F4C" w:rsidRDefault="00231F4C" w:rsidP="00441BF4">
      <w:pPr>
        <w:pStyle w:val="Design-NoteDn"/>
      </w:pPr>
      <w:r w:rsidRPr="00231F4C">
        <w:t xml:space="preserve">[insert </w:t>
      </w:r>
      <w:r w:rsidR="00FF458D">
        <w:t xml:space="preserve">round </w:t>
      </w:r>
      <w:r w:rsidRPr="00231F4C">
        <w:t>Forge logo]</w:t>
      </w:r>
    </w:p>
    <w:p w:rsidR="00231F4C" w:rsidRPr="00231F4C" w:rsidRDefault="00231F4C" w:rsidP="00441BF4">
      <w:pPr>
        <w:pStyle w:val="ImprintImp"/>
      </w:pPr>
      <w:r w:rsidRPr="00231F4C">
        <w:t>A Tom Doherty Associates Book</w:t>
      </w:r>
    </w:p>
    <w:p w:rsidR="00231F4C" w:rsidRPr="00231F4C" w:rsidRDefault="00231F4C" w:rsidP="003A2E89">
      <w:pPr>
        <w:pStyle w:val="CitiesCit"/>
      </w:pPr>
      <w:r w:rsidRPr="00231F4C">
        <w:t>New York</w:t>
      </w:r>
    </w:p>
    <w:p w:rsidR="0033362B" w:rsidRPr="0033362B" w:rsidRDefault="0033362B" w:rsidP="0033362B">
      <w:pPr>
        <w:pStyle w:val="Section-CopyrightSCR"/>
      </w:pPr>
      <w:r w:rsidRPr="0033362B">
        <w:lastRenderedPageBreak/>
        <w:t>Copyright</w:t>
      </w:r>
    </w:p>
    <w:p w:rsidR="00231F4C" w:rsidRPr="00231F4C" w:rsidRDefault="00231F4C" w:rsidP="007C757F">
      <w:pPr>
        <w:pStyle w:val="Body-TextTx"/>
      </w:pPr>
      <w:r w:rsidRPr="00231F4C">
        <w:t>This is a work of fiction. All of the characters, organizations, and events portrayed in this novel are either products of the author</w:t>
      </w:r>
      <w:r w:rsidR="00EB2699">
        <w:t>’</w:t>
      </w:r>
      <w:r w:rsidRPr="00231F4C">
        <w:t>s imagination or are used fictitiously.</w:t>
      </w:r>
    </w:p>
    <w:p w:rsidR="000624F8" w:rsidRPr="000624F8" w:rsidRDefault="000624F8" w:rsidP="000624F8">
      <w:pPr>
        <w:pStyle w:val="SeparatorSep"/>
      </w:pPr>
      <w:r w:rsidRPr="000624F8">
        <w:t>[separator]</w:t>
      </w:r>
    </w:p>
    <w:p w:rsidR="00231F4C" w:rsidRPr="004C28E0" w:rsidRDefault="00231F4C" w:rsidP="007C757F">
      <w:pPr>
        <w:pStyle w:val="Body-TextTx"/>
      </w:pPr>
      <w:r w:rsidRPr="004C28E0">
        <w:rPr>
          <w:rStyle w:val="smallcapssc"/>
        </w:rPr>
        <w:t>tender is the bite</w:t>
      </w:r>
    </w:p>
    <w:p w:rsidR="000624F8" w:rsidRPr="000624F8" w:rsidRDefault="000624F8" w:rsidP="000624F8">
      <w:pPr>
        <w:pStyle w:val="SeparatorSep"/>
      </w:pPr>
      <w:r w:rsidRPr="000624F8">
        <w:t>[separator]</w:t>
      </w:r>
    </w:p>
    <w:p w:rsidR="00231F4C" w:rsidRPr="00231F4C" w:rsidRDefault="00231F4C" w:rsidP="007C757F">
      <w:pPr>
        <w:pStyle w:val="Body-TextTx"/>
      </w:pPr>
      <w:r w:rsidRPr="00231F4C">
        <w:t xml:space="preserve">Copyright © 2021 by </w:t>
      </w:r>
      <w:r w:rsidRPr="00231F4C">
        <w:rPr>
          <w:rFonts w:ascii="Times" w:hAnsi="Times"/>
          <w:szCs w:val="20"/>
        </w:rPr>
        <w:t>Pas de Deux</w:t>
      </w:r>
    </w:p>
    <w:p w:rsidR="000624F8" w:rsidRPr="000624F8" w:rsidRDefault="000624F8" w:rsidP="000624F8">
      <w:pPr>
        <w:pStyle w:val="SeparatorSep"/>
      </w:pPr>
      <w:r w:rsidRPr="000624F8">
        <w:t>[separator]</w:t>
      </w:r>
    </w:p>
    <w:p w:rsidR="00231F4C" w:rsidRPr="00231F4C" w:rsidRDefault="00231F4C" w:rsidP="007C757F">
      <w:pPr>
        <w:pStyle w:val="Body-TextTx"/>
      </w:pPr>
      <w:r w:rsidRPr="00231F4C">
        <w:t>All rights reserved.</w:t>
      </w:r>
    </w:p>
    <w:p w:rsidR="000624F8" w:rsidRPr="000624F8" w:rsidRDefault="000624F8" w:rsidP="000624F8">
      <w:pPr>
        <w:pStyle w:val="SeparatorSep"/>
      </w:pPr>
      <w:r w:rsidRPr="000624F8">
        <w:t>[separator]</w:t>
      </w:r>
    </w:p>
    <w:p w:rsidR="00EB2699" w:rsidRDefault="00231F4C" w:rsidP="007C757F">
      <w:pPr>
        <w:pStyle w:val="Body-TextTx"/>
      </w:pPr>
      <w:r w:rsidRPr="00231F4C">
        <w:t>A Forge Book</w:t>
      </w:r>
    </w:p>
    <w:p w:rsidR="00231F4C" w:rsidRPr="00231F4C" w:rsidRDefault="00231F4C" w:rsidP="007C757F">
      <w:pPr>
        <w:pStyle w:val="Body-TextTx"/>
      </w:pPr>
      <w:r w:rsidRPr="00231F4C">
        <w:t>Published by Tom Doherty Associates</w:t>
      </w:r>
    </w:p>
    <w:p w:rsidR="00231F4C" w:rsidRPr="00231F4C" w:rsidRDefault="00231F4C" w:rsidP="007C757F">
      <w:pPr>
        <w:pStyle w:val="Body-TextTx"/>
      </w:pPr>
      <w:r w:rsidRPr="00231F4C">
        <w:t>120 Broadway</w:t>
      </w:r>
    </w:p>
    <w:p w:rsidR="00231F4C" w:rsidRPr="00231F4C" w:rsidRDefault="00231F4C" w:rsidP="007C757F">
      <w:pPr>
        <w:pStyle w:val="Body-TextTx"/>
      </w:pPr>
      <w:r w:rsidRPr="00231F4C">
        <w:t>New York, NY 10271</w:t>
      </w:r>
    </w:p>
    <w:p w:rsidR="000624F8" w:rsidRPr="000624F8" w:rsidRDefault="000624F8" w:rsidP="000624F8">
      <w:pPr>
        <w:pStyle w:val="SeparatorSep"/>
      </w:pPr>
      <w:r w:rsidRPr="000624F8">
        <w:t>[separator]</w:t>
      </w:r>
    </w:p>
    <w:p w:rsidR="00231F4C" w:rsidRPr="00231F4C" w:rsidRDefault="00231F4C" w:rsidP="007C757F">
      <w:pPr>
        <w:pStyle w:val="Body-TextTx"/>
      </w:pPr>
      <w:r w:rsidRPr="00231F4C">
        <w:t>www.tor-forge.com</w:t>
      </w:r>
    </w:p>
    <w:p w:rsidR="000624F8" w:rsidRPr="000624F8" w:rsidRDefault="000624F8" w:rsidP="000624F8">
      <w:pPr>
        <w:pStyle w:val="SeparatorSep"/>
      </w:pPr>
      <w:r w:rsidRPr="000624F8">
        <w:t>[separator]</w:t>
      </w:r>
    </w:p>
    <w:p w:rsidR="00231F4C" w:rsidRPr="00231F4C" w:rsidRDefault="00231F4C" w:rsidP="007C757F">
      <w:pPr>
        <w:pStyle w:val="Body-TextTx"/>
      </w:pPr>
      <w:r w:rsidRPr="00231F4C">
        <w:t>Forge</w:t>
      </w:r>
      <w:r w:rsidRPr="004C28E0">
        <w:rPr>
          <w:rStyle w:val="supersup"/>
        </w:rPr>
        <w:t>®</w:t>
      </w:r>
      <w:r w:rsidRPr="00231F4C">
        <w:t xml:space="preserve"> is a registered trademark of Macmillan Publishing Group, LLC.</w:t>
      </w:r>
    </w:p>
    <w:p w:rsidR="000624F8" w:rsidRPr="000624F8" w:rsidRDefault="000624F8" w:rsidP="000624F8">
      <w:pPr>
        <w:pStyle w:val="SeparatorSep"/>
      </w:pPr>
      <w:r w:rsidRPr="000624F8">
        <w:t>[separator]</w:t>
      </w:r>
    </w:p>
    <w:p w:rsidR="00231F4C" w:rsidRPr="00231F4C" w:rsidRDefault="00231F4C" w:rsidP="007C757F">
      <w:pPr>
        <w:pStyle w:val="Body-TextTx"/>
      </w:pPr>
      <w:r w:rsidRPr="00231F4C">
        <w:lastRenderedPageBreak/>
        <w:t xml:space="preserve">ISBN </w:t>
      </w:r>
      <w:r w:rsidRPr="00983CF2">
        <w:rPr>
          <w:rStyle w:val="cs-isbnisbn"/>
        </w:rPr>
        <w:t>978-1-250-77024-0</w:t>
      </w:r>
      <w:r w:rsidRPr="00231F4C">
        <w:t xml:space="preserve"> (hardcover)</w:t>
      </w:r>
    </w:p>
    <w:p w:rsidR="00231F4C" w:rsidRPr="00231F4C" w:rsidRDefault="00231F4C" w:rsidP="007C757F">
      <w:pPr>
        <w:pStyle w:val="Body-TextTx"/>
      </w:pPr>
      <w:r w:rsidRPr="00231F4C">
        <w:t xml:space="preserve">ISBN </w:t>
      </w:r>
      <w:r w:rsidRPr="00983CF2">
        <w:t>978-1-250-77025-7</w:t>
      </w:r>
      <w:r w:rsidRPr="00231F4C">
        <w:t xml:space="preserve"> (ebook)</w:t>
      </w:r>
    </w:p>
    <w:p w:rsidR="000C0FFE" w:rsidRPr="000624F8" w:rsidRDefault="000C0FFE" w:rsidP="000C0FFE">
      <w:pPr>
        <w:pStyle w:val="SeparatorSep"/>
      </w:pPr>
      <w:r w:rsidRPr="000624F8">
        <w:t>[separator]</w:t>
      </w:r>
    </w:p>
    <w:p w:rsidR="00231F4C" w:rsidRPr="00231F4C" w:rsidRDefault="00231F4C" w:rsidP="007C757F">
      <w:pPr>
        <w:pStyle w:val="Body-TextTx"/>
      </w:pPr>
      <w:r w:rsidRPr="00231F4C">
        <w:t>CIP DATA—TK</w:t>
      </w:r>
    </w:p>
    <w:p w:rsidR="000C0FFE" w:rsidRPr="000624F8" w:rsidRDefault="000C0FFE" w:rsidP="000C0FFE">
      <w:pPr>
        <w:pStyle w:val="SeparatorSep"/>
      </w:pPr>
      <w:r w:rsidRPr="000624F8">
        <w:t>[separator]</w:t>
      </w:r>
    </w:p>
    <w:p w:rsidR="00231F4C" w:rsidRPr="00231F4C" w:rsidRDefault="00231F4C" w:rsidP="007C757F">
      <w:pPr>
        <w:pStyle w:val="Body-TextTx"/>
      </w:pPr>
      <w:r w:rsidRPr="00231F4C">
        <w:t xml:space="preserve">Our books may be purchased in bulk for promotional, educational, or business use. Please contact your local bookseller or the Macmillan Corporate and Premium Sales Department at </w:t>
      </w:r>
      <w:r w:rsidR="00EB2699">
        <w:t>1–</w:t>
      </w:r>
      <w:r w:rsidR="00EB2699" w:rsidRPr="00983CF2">
        <w:t>8</w:t>
      </w:r>
      <w:r w:rsidRPr="00983CF2">
        <w:t>00-221-7945</w:t>
      </w:r>
      <w:r w:rsidRPr="00231F4C">
        <w:t>, extension 5442, or by email at</w:t>
      </w:r>
      <w:r w:rsidR="00EB2699" w:rsidRPr="00EB2699">
        <w:t xml:space="preserve"> </w:t>
      </w:r>
      <w:r w:rsidRPr="00231F4C">
        <w:t>MacmillanSpecialMarkets@macmillan.com.</w:t>
      </w:r>
    </w:p>
    <w:p w:rsidR="000C0FFE" w:rsidRPr="000624F8" w:rsidRDefault="000C0FFE" w:rsidP="000C0FFE">
      <w:pPr>
        <w:pStyle w:val="SeparatorSep"/>
      </w:pPr>
      <w:r w:rsidRPr="000624F8">
        <w:t>[separator]</w:t>
      </w:r>
    </w:p>
    <w:p w:rsidR="00231F4C" w:rsidRPr="00231F4C" w:rsidRDefault="00231F4C" w:rsidP="007C757F">
      <w:pPr>
        <w:pStyle w:val="Body-TextTx"/>
      </w:pPr>
      <w:r w:rsidRPr="00231F4C">
        <w:t>First Edition: June 2021</w:t>
      </w:r>
    </w:p>
    <w:p w:rsidR="000C0FFE" w:rsidRPr="000624F8" w:rsidRDefault="000C0FFE" w:rsidP="000C0FFE">
      <w:pPr>
        <w:pStyle w:val="SeparatorSep"/>
      </w:pPr>
      <w:r w:rsidRPr="000624F8">
        <w:t>[separator]</w:t>
      </w:r>
    </w:p>
    <w:p w:rsidR="00231F4C" w:rsidRPr="00231F4C" w:rsidRDefault="00231F4C" w:rsidP="007C757F">
      <w:pPr>
        <w:pStyle w:val="Body-TextTx"/>
      </w:pPr>
      <w:r w:rsidRPr="00231F4C">
        <w:t>Printed in the United States of America</w:t>
      </w:r>
    </w:p>
    <w:p w:rsidR="000C0FFE" w:rsidRPr="000624F8" w:rsidRDefault="000C0FFE" w:rsidP="000C0FFE">
      <w:pPr>
        <w:pStyle w:val="SeparatorSep"/>
      </w:pPr>
      <w:r w:rsidRPr="000624F8">
        <w:t>[separator]</w:t>
      </w:r>
    </w:p>
    <w:p w:rsidR="00231F4C" w:rsidRPr="00231F4C" w:rsidRDefault="00231F4C" w:rsidP="007C757F">
      <w:pPr>
        <w:pStyle w:val="Body-TextTx"/>
      </w:pPr>
      <w:r w:rsidRPr="00231F4C">
        <w:t>0</w:t>
      </w:r>
      <w:r w:rsidRPr="00CE1FA3">
        <w:rPr>
          <w:rStyle w:val="cs-cleanup-excludecex"/>
        </w:rPr>
        <w:t xml:space="preserve"> </w:t>
      </w:r>
      <w:r w:rsidRPr="00231F4C">
        <w:t>9</w:t>
      </w:r>
      <w:r w:rsidRPr="00CE1FA3">
        <w:rPr>
          <w:rStyle w:val="cs-cleanup-excludecex"/>
        </w:rPr>
        <w:t xml:space="preserve"> </w:t>
      </w:r>
      <w:r w:rsidRPr="00231F4C">
        <w:t>8</w:t>
      </w:r>
      <w:r w:rsidRPr="00CE1FA3">
        <w:rPr>
          <w:rStyle w:val="cs-cleanup-excludecex"/>
        </w:rPr>
        <w:t xml:space="preserve"> </w:t>
      </w:r>
      <w:r w:rsidRPr="00231F4C">
        <w:t>7</w:t>
      </w:r>
      <w:r w:rsidRPr="00CE1FA3">
        <w:rPr>
          <w:rStyle w:val="cs-cleanup-excludecex"/>
        </w:rPr>
        <w:t xml:space="preserve"> </w:t>
      </w:r>
      <w:r w:rsidRPr="00231F4C">
        <w:t>6</w:t>
      </w:r>
      <w:r w:rsidRPr="00CE1FA3">
        <w:rPr>
          <w:rStyle w:val="cs-cleanup-excludecex"/>
        </w:rPr>
        <w:t xml:space="preserve"> </w:t>
      </w:r>
      <w:r w:rsidRPr="00231F4C">
        <w:t>5</w:t>
      </w:r>
      <w:r w:rsidRPr="00CE1FA3">
        <w:rPr>
          <w:rStyle w:val="cs-cleanup-excludecex"/>
        </w:rPr>
        <w:t xml:space="preserve"> </w:t>
      </w:r>
      <w:r w:rsidRPr="00231F4C">
        <w:t>4</w:t>
      </w:r>
      <w:r w:rsidRPr="00CE1FA3">
        <w:rPr>
          <w:rStyle w:val="cs-cleanup-excludecex"/>
        </w:rPr>
        <w:t xml:space="preserve"> </w:t>
      </w:r>
      <w:r w:rsidRPr="00231F4C">
        <w:t>3</w:t>
      </w:r>
      <w:r w:rsidRPr="00CE1FA3">
        <w:rPr>
          <w:rStyle w:val="cs-cleanup-excludecex"/>
        </w:rPr>
        <w:t xml:space="preserve"> </w:t>
      </w:r>
      <w:r w:rsidRPr="00231F4C">
        <w:t>2</w:t>
      </w:r>
      <w:r w:rsidRPr="00CE1FA3">
        <w:rPr>
          <w:rStyle w:val="cs-cleanup-excludecex"/>
        </w:rPr>
        <w:t xml:space="preserve"> </w:t>
      </w:r>
      <w:r w:rsidRPr="00231F4C">
        <w:t>1</w:t>
      </w:r>
    </w:p>
    <w:p w:rsidR="00B41D26" w:rsidRPr="00B41D26" w:rsidRDefault="00B41D26" w:rsidP="00B41D26">
      <w:pPr>
        <w:pStyle w:val="Section-DedicationSDE"/>
      </w:pPr>
      <w:r w:rsidRPr="00B41D26">
        <w:lastRenderedPageBreak/>
        <w:t>Dedication</w:t>
      </w:r>
    </w:p>
    <w:p w:rsidR="00231F4C" w:rsidRPr="00231F4C" w:rsidRDefault="00231F4C" w:rsidP="007C757F">
      <w:pPr>
        <w:pStyle w:val="Body-TextTx"/>
      </w:pPr>
      <w:r w:rsidRPr="00231F4C">
        <w:t>Dedication TK</w:t>
      </w:r>
    </w:p>
    <w:p w:rsidR="00D17A3F" w:rsidRPr="00D17A3F" w:rsidRDefault="00D17A3F" w:rsidP="00D17A3F">
      <w:pPr>
        <w:pStyle w:val="Section-HalftitleSHT"/>
      </w:pPr>
      <w:r w:rsidRPr="00D17A3F">
        <w:lastRenderedPageBreak/>
        <w:t>Halftitle Page</w:t>
      </w:r>
    </w:p>
    <w:p w:rsidR="00231F4C" w:rsidRPr="0027513D" w:rsidRDefault="00DA67EB" w:rsidP="007C757F">
      <w:pPr>
        <w:pStyle w:val="TitleTtl"/>
      </w:pPr>
      <w:r w:rsidRPr="0027513D">
        <w:t xml:space="preserve">Tender </w:t>
      </w:r>
      <w:r w:rsidR="00983CF2" w:rsidRPr="0027513D">
        <w:t>Is the Bite</w:t>
      </w:r>
    </w:p>
    <w:p w:rsidR="00C466A3" w:rsidRPr="00C466A3" w:rsidRDefault="00C466A3" w:rsidP="00C466A3">
      <w:pPr>
        <w:pStyle w:val="Section-ChapterSCP"/>
      </w:pPr>
      <w:r w:rsidRPr="00C466A3">
        <w:lastRenderedPageBreak/>
        <w:t>Chapter</w:t>
      </w:r>
      <w:r w:rsidR="00EF5BF7">
        <w:t xml:space="preserve"> One</w:t>
      </w:r>
    </w:p>
    <w:p w:rsidR="008F7069" w:rsidRPr="0027513D" w:rsidRDefault="0070656D" w:rsidP="009F6AB5">
      <w:pPr>
        <w:pStyle w:val="TitleTtl"/>
      </w:pPr>
      <w:r w:rsidRPr="0027513D">
        <w:t>One</w:t>
      </w:r>
    </w:p>
    <w:p w:rsidR="008F7069" w:rsidRDefault="00EB2699" w:rsidP="00EF2FD1">
      <w:pPr>
        <w:pStyle w:val="Body-TextTx"/>
      </w:pPr>
      <w:r>
        <w:t>“</w:t>
      </w:r>
      <w:r w:rsidR="0070656D">
        <w:t>I think we</w:t>
      </w:r>
      <w:r>
        <w:t>’</w:t>
      </w:r>
      <w:r w:rsidR="0070656D">
        <w:t>re being followed,</w:t>
      </w:r>
      <w:r>
        <w:t>”</w:t>
      </w:r>
      <w:r w:rsidR="0070656D">
        <w:t xml:space="preserve"> Bernie said.</w:t>
      </w:r>
    </w:p>
    <w:p w:rsidR="00EB2699" w:rsidRDefault="00C911DE" w:rsidP="00EF2FD1">
      <w:pPr>
        <w:pStyle w:val="Body-TextTx"/>
      </w:pPr>
      <w:r>
        <w:t>That had to be one of Bernie</w:t>
      </w:r>
      <w:r w:rsidR="00EB2699">
        <w:t>’</w:t>
      </w:r>
      <w:r>
        <w:t>s jokes. Have I mentioned that he can be quite the jokester? Probably not, since we</w:t>
      </w:r>
      <w:r w:rsidR="00EB2699">
        <w:t>’</w:t>
      </w:r>
      <w:r>
        <w:t>re just g</w:t>
      </w:r>
      <w:r w:rsidR="006D5CD4">
        <w:t>etting started, but who else except</w:t>
      </w:r>
      <w:r>
        <w:t xml:space="preserve"> Bernie would </w:t>
      </w:r>
      <w:r w:rsidR="00E8049C">
        <w:t>even think of saying that? W</w:t>
      </w:r>
      <w:r w:rsidR="00414B30">
        <w:t>e we</w:t>
      </w:r>
      <w:r>
        <w:t>re creeping along at walking speed on the East C</w:t>
      </w:r>
      <w:r w:rsidR="00E8049C">
        <w:t xml:space="preserve">anyon Freeway at rush hour, stuck </w:t>
      </w:r>
      <w:r w:rsidR="00870ACA">
        <w:t>in an endless river of traffic</w:t>
      </w:r>
      <w:r w:rsidR="00EB2699">
        <w:t>-</w:t>
      </w:r>
      <w:r w:rsidR="00870ACA">
        <w:t>o</w:t>
      </w:r>
      <w:r>
        <w:t>f</w:t>
      </w:r>
      <w:r w:rsidR="00F958CB">
        <w:t xml:space="preserve"> course we were being followed, fol</w:t>
      </w:r>
      <w:r w:rsidR="00970619">
        <w:t>lowed by too many cars to count!</w:t>
      </w:r>
      <w:r w:rsidR="00F958CB">
        <w:t xml:space="preserve"> Not only too many for me to count</w:t>
      </w:r>
      <w:r w:rsidR="00EB2699">
        <w:t>—</w:t>
      </w:r>
      <w:r w:rsidR="00F958CB">
        <w:t>I don</w:t>
      </w:r>
      <w:r w:rsidR="00EB2699">
        <w:t>’</w:t>
      </w:r>
      <w:r w:rsidR="00F958CB">
        <w:t>t go past two</w:t>
      </w:r>
      <w:r w:rsidR="00EB2699">
        <w:t>—</w:t>
      </w:r>
      <w:r w:rsidR="00F958CB">
        <w:t>but also for Bernie. And Bernie</w:t>
      </w:r>
      <w:r w:rsidR="00EB2699">
        <w:t>’</w:t>
      </w:r>
      <w:r w:rsidR="00F958CB">
        <w:t>s always t</w:t>
      </w:r>
      <w:r w:rsidR="00DB1570">
        <w:t>he smartest human in the room</w:t>
      </w:r>
      <w:r w:rsidR="00970619">
        <w:t xml:space="preserve">, one of the reasons the Little Detective Agency is so successful, leaving out the finances part. </w:t>
      </w:r>
      <w:r w:rsidR="00414B30">
        <w:t>It</w:t>
      </w:r>
      <w:r w:rsidR="00EB2699">
        <w:t>’</w:t>
      </w:r>
      <w:r w:rsidR="00414B30">
        <w:t>s called that on account of Bernie</w:t>
      </w:r>
      <w:r w:rsidR="00EB2699">
        <w:t>’</w:t>
      </w:r>
      <w:r w:rsidR="00414B30">
        <w:t>s last name being Little. I</w:t>
      </w:r>
      <w:r w:rsidR="00EB2699">
        <w:t>’</w:t>
      </w:r>
      <w:r w:rsidR="00414B30">
        <w:t>m Chet, p</w:t>
      </w:r>
      <w:r w:rsidR="00DB1570">
        <w:t>ure and simple, not the smartest human in the room, in fact, not human. I bring other things to the table.</w:t>
      </w:r>
    </w:p>
    <w:tbl>
      <w:tblPr>
        <w:tblStyle w:val="TableGrid"/>
        <w:tblW w:w="0" w:type="auto"/>
        <w:tblLook w:val="04A0" w:firstRow="1" w:lastRow="0" w:firstColumn="1" w:lastColumn="0" w:noHBand="0" w:noVBand="1"/>
      </w:tblPr>
      <w:tblGrid>
        <w:gridCol w:w="3116"/>
        <w:gridCol w:w="3117"/>
        <w:gridCol w:w="3117"/>
      </w:tblGrid>
      <w:tr w:rsidR="0010717D" w:rsidTr="0010717D">
        <w:tc>
          <w:tcPr>
            <w:tcW w:w="3116" w:type="dxa"/>
          </w:tcPr>
          <w:p w:rsidR="0010717D" w:rsidRPr="0010717D" w:rsidRDefault="0010717D" w:rsidP="0010717D">
            <w:pPr>
              <w:pStyle w:val="Body-TextTx"/>
            </w:pPr>
            <w:r w:rsidRPr="0010717D">
              <w:t>Good teble</w:t>
            </w:r>
          </w:p>
        </w:tc>
        <w:tc>
          <w:tcPr>
            <w:tcW w:w="3117" w:type="dxa"/>
          </w:tcPr>
          <w:p w:rsidR="0010717D" w:rsidRDefault="0010717D" w:rsidP="00EF2FD1">
            <w:pPr>
              <w:pStyle w:val="Body-TextTx"/>
              <w:pBdr>
                <w:left w:val="none" w:sz="0" w:space="0" w:color="auto"/>
              </w:pBdr>
              <w:ind w:firstLine="0"/>
            </w:pPr>
            <w:r>
              <w:t>Everyone likes</w:t>
            </w:r>
          </w:p>
        </w:tc>
        <w:tc>
          <w:tcPr>
            <w:tcW w:w="3117" w:type="dxa"/>
          </w:tcPr>
          <w:p w:rsidR="0010717D" w:rsidRDefault="0010717D" w:rsidP="00EF2FD1">
            <w:pPr>
              <w:pStyle w:val="Body-TextTx"/>
              <w:pBdr>
                <w:left w:val="none" w:sz="0" w:space="0" w:color="auto"/>
              </w:pBdr>
              <w:ind w:firstLine="0"/>
            </w:pPr>
            <w:r>
              <w:t>A good tabe</w:t>
            </w:r>
          </w:p>
        </w:tc>
      </w:tr>
      <w:tr w:rsidR="0010717D" w:rsidTr="0010717D">
        <w:tc>
          <w:tcPr>
            <w:tcW w:w="3116" w:type="dxa"/>
          </w:tcPr>
          <w:p w:rsidR="0010717D" w:rsidRDefault="0010717D" w:rsidP="00EF2FD1">
            <w:pPr>
              <w:pStyle w:val="Body-TextTx"/>
              <w:pBdr>
                <w:left w:val="none" w:sz="0" w:space="0" w:color="auto"/>
              </w:pBdr>
              <w:ind w:firstLine="0"/>
            </w:pPr>
            <w:r>
              <w:t>All styled</w:t>
            </w:r>
          </w:p>
        </w:tc>
        <w:tc>
          <w:tcPr>
            <w:tcW w:w="3117" w:type="dxa"/>
          </w:tcPr>
          <w:p w:rsidR="0010717D" w:rsidRDefault="0010717D" w:rsidP="00EF2FD1">
            <w:pPr>
              <w:pStyle w:val="Body-TextTx"/>
              <w:pBdr>
                <w:left w:val="none" w:sz="0" w:space="0" w:color="auto"/>
              </w:pBdr>
              <w:ind w:firstLine="0"/>
            </w:pPr>
            <w:r>
              <w:t xml:space="preserve"> Like one likes</w:t>
            </w:r>
          </w:p>
          <w:p w:rsidR="0010717D" w:rsidRDefault="0010717D" w:rsidP="00EF2FD1">
            <w:pPr>
              <w:pStyle w:val="Body-TextTx"/>
              <w:pBdr>
                <w:left w:val="none" w:sz="0" w:space="0" w:color="auto"/>
              </w:pBdr>
              <w:ind w:firstLine="0"/>
            </w:pPr>
            <w:r>
              <w:t>More of the same</w:t>
            </w:r>
          </w:p>
        </w:tc>
        <w:tc>
          <w:tcPr>
            <w:tcW w:w="3117" w:type="dxa"/>
          </w:tcPr>
          <w:p w:rsidR="0010717D" w:rsidRDefault="0010717D" w:rsidP="00EF2FD1">
            <w:pPr>
              <w:pStyle w:val="Body-TextTx"/>
              <w:pBdr>
                <w:left w:val="none" w:sz="0" w:space="0" w:color="auto"/>
              </w:pBdr>
              <w:ind w:firstLine="0"/>
            </w:pPr>
            <w:r>
              <w:t>Whatta nice table///////</w:t>
            </w:r>
          </w:p>
        </w:tc>
      </w:tr>
    </w:tbl>
    <w:p w:rsidR="008F7069" w:rsidRDefault="00C909FF" w:rsidP="00EF2FD1">
      <w:pPr>
        <w:pStyle w:val="Body-TextTx"/>
      </w:pPr>
      <w:r>
        <w:t>Bernie glanced at the rear view mirror. Our ride</w:t>
      </w:r>
      <w:r w:rsidR="00EB2699">
        <w:t>’</w:t>
      </w:r>
      <w:r>
        <w:t>s a Porsche</w:t>
      </w:r>
      <w:r w:rsidR="00EB2699" w:rsidRPr="00EB2699">
        <w:t>,</w:t>
      </w:r>
      <w:r>
        <w:t xml:space="preserve"> not </w:t>
      </w:r>
      <w:r w:rsidR="00593DF2">
        <w:t>the old one that went off a cliff, or the older one that got blown up, but the new one</w:t>
      </w:r>
      <w:r w:rsidR="00EB2699">
        <w:t>—</w:t>
      </w:r>
      <w:r w:rsidR="00593DF2">
        <w:t>which happens to be the very o</w:t>
      </w:r>
      <w:r w:rsidR="00F32B3F">
        <w:t>ldest</w:t>
      </w:r>
      <w:r w:rsidR="00EB2699">
        <w:t>-</w:t>
      </w:r>
      <w:r w:rsidR="00F32B3F">
        <w:t>with the martini glass</w:t>
      </w:r>
      <w:r w:rsidR="00822EA8">
        <w:t>es</w:t>
      </w:r>
      <w:r w:rsidR="00593DF2">
        <w:t xml:space="preserve"> paint job on the fenders. </w:t>
      </w:r>
      <w:r w:rsidR="00F32B3F">
        <w:t xml:space="preserve">We used to have </w:t>
      </w:r>
      <w:r w:rsidR="00E60FC4">
        <w:t xml:space="preserve">a top, and also </w:t>
      </w:r>
      <w:r w:rsidR="00F32B3F">
        <w:t>a very cool chain hanging from the rearview mirror, a chain we</w:t>
      </w:r>
      <w:r w:rsidR="00EB2699">
        <w:t>’</w:t>
      </w:r>
      <w:r w:rsidR="00F32B3F">
        <w:t>d taken off a biker after</w:t>
      </w:r>
      <w:r w:rsidR="00983CF2">
        <w:t> . . .</w:t>
      </w:r>
      <w:r w:rsidR="00EB2699">
        <w:t xml:space="preserve"> </w:t>
      </w:r>
      <w:r w:rsidR="00F32B3F">
        <w:t>what would you call it? A dispute? Good enough. But recently we</w:t>
      </w:r>
      <w:r w:rsidR="00EB2699">
        <w:t>’</w:t>
      </w:r>
      <w:r w:rsidR="00F32B3F">
        <w:t>d had to use it to temporarily cuff</w:t>
      </w:r>
      <w:r w:rsidR="00EB2699">
        <w:t>—</w:t>
      </w:r>
      <w:r w:rsidR="00F32B3F">
        <w:t xml:space="preserve">wow! Another biker! How amazing was that? I came close to finding some sort of deep meaning, but before I could get there, Bernie said, </w:t>
      </w:r>
      <w:r w:rsidR="00EB2699">
        <w:t>“</w:t>
      </w:r>
      <w:r w:rsidR="005F65FC">
        <w:t xml:space="preserve">Three lanes over, six cars back, in front of the Amazon </w:t>
      </w:r>
      <w:r w:rsidR="005F65FC">
        <w:lastRenderedPageBreak/>
        <w:t>truck</w:t>
      </w:r>
      <w:r w:rsidR="00EB2699">
        <w:t>—</w:t>
      </w:r>
      <w:r w:rsidR="005F65FC">
        <w:t xml:space="preserve">see the </w:t>
      </w:r>
      <w:r w:rsidR="00547DEC">
        <w:t>maroon Kia?</w:t>
      </w:r>
      <w:r w:rsidR="00EB2699">
        <w:t>”</w:t>
      </w:r>
    </w:p>
    <w:tbl>
      <w:tblPr>
        <w:tblStyle w:val="TableGrid"/>
        <w:tblW w:w="0" w:type="auto"/>
        <w:tblLook w:val="04A0" w:firstRow="1" w:lastRow="0" w:firstColumn="1" w:lastColumn="0" w:noHBand="0" w:noVBand="1"/>
      </w:tblPr>
      <w:tblGrid>
        <w:gridCol w:w="4675"/>
        <w:gridCol w:w="4675"/>
      </w:tblGrid>
      <w:tr w:rsidR="0010717D" w:rsidTr="0010717D">
        <w:tc>
          <w:tcPr>
            <w:tcW w:w="4675" w:type="dxa"/>
          </w:tcPr>
          <w:p w:rsidR="0010717D" w:rsidRDefault="0010717D" w:rsidP="0010717D">
            <w:r>
              <w:t>Bad table</w:t>
            </w:r>
          </w:p>
        </w:tc>
        <w:tc>
          <w:tcPr>
            <w:tcW w:w="4675" w:type="dxa"/>
          </w:tcPr>
          <w:p w:rsidR="0010717D" w:rsidRDefault="0010717D" w:rsidP="0010717D">
            <w:r>
              <w:t>One of the worst</w:t>
            </w:r>
          </w:p>
        </w:tc>
      </w:tr>
      <w:tr w:rsidR="0010717D" w:rsidTr="0010717D">
        <w:tc>
          <w:tcPr>
            <w:tcW w:w="4675" w:type="dxa"/>
          </w:tcPr>
          <w:p w:rsidR="0010717D" w:rsidRDefault="0010717D" w:rsidP="0010717D">
            <w:r>
              <w:t>Never been styled</w:t>
            </w:r>
          </w:p>
        </w:tc>
        <w:tc>
          <w:tcPr>
            <w:tcW w:w="4675" w:type="dxa"/>
          </w:tcPr>
          <w:p w:rsidR="0010717D" w:rsidRDefault="0010717D" w:rsidP="0010717D">
            <w:r>
              <w:t>Everyone;s upset</w:t>
            </w:r>
          </w:p>
        </w:tc>
      </w:tr>
      <w:tr w:rsidR="0010717D" w:rsidTr="0010717D">
        <w:tc>
          <w:tcPr>
            <w:tcW w:w="4675" w:type="dxa"/>
          </w:tcPr>
          <w:p w:rsidR="0010717D" w:rsidRDefault="0010717D" w:rsidP="0010717D">
            <w:r>
              <w:t>Jeez who styled this ms</w:t>
            </w:r>
          </w:p>
        </w:tc>
        <w:tc>
          <w:tcPr>
            <w:tcW w:w="4675" w:type="dxa"/>
          </w:tcPr>
          <w:p w:rsidR="0010717D" w:rsidRDefault="0010717D" w:rsidP="0010717D">
            <w:r>
              <w:t>Because they should be ashamed</w:t>
            </w:r>
          </w:p>
        </w:tc>
      </w:tr>
    </w:tbl>
    <w:p w:rsidR="0010717D" w:rsidRDefault="0010717D" w:rsidP="00EF2FD1">
      <w:pPr>
        <w:pStyle w:val="Body-TextTx"/>
      </w:pPr>
    </w:p>
    <w:p w:rsidR="008F7069" w:rsidRDefault="00547DEC" w:rsidP="00EF2FD1">
      <w:pPr>
        <w:pStyle w:val="Body-TextTx"/>
      </w:pPr>
      <w:r>
        <w:t>I checked the rea</w:t>
      </w:r>
      <w:r w:rsidR="00BC45DE">
        <w:t>r</w:t>
      </w:r>
      <w:r>
        <w:t>view mirror myself. Three? Six? Amazon? Maroon? Kia? Every single one of them not easy for me. But I</w:t>
      </w:r>
      <w:r w:rsidR="00EB2699">
        <w:t>’</w:t>
      </w:r>
      <w:r>
        <w:t xml:space="preserve">ve always been lucky in life, </w:t>
      </w:r>
      <w:r w:rsidR="00E90D52">
        <w:t>so all I saw in the rearview mirror was Bernie. My Bernie. He has the best face in the world, especially if you like strong noses and eyebrows with a language all their own, and I do. He has plans</w:t>
      </w:r>
      <w:r w:rsidR="00E8049C">
        <w:t xml:space="preserve"> to get that slightly crooked angle</w:t>
      </w:r>
      <w:r w:rsidR="00E90D52">
        <w:t xml:space="preserve"> in his nose straightened out after he</w:t>
      </w:r>
      <w:r w:rsidR="00EB2699">
        <w:t>’</w:t>
      </w:r>
      <w:r w:rsidR="00E90D52">
        <w:t>s sure it won</w:t>
      </w:r>
      <w:r w:rsidR="00EB2699">
        <w:t>’</w:t>
      </w:r>
      <w:r w:rsidR="00E90D52">
        <w:t>t be broken again. But that would mean game over for his uppercut, that sweet, sweet uppercut guaranteed to put perps to sleep, so I hope his nose stays just how it is forever.</w:t>
      </w:r>
    </w:p>
    <w:p w:rsidR="008F7069" w:rsidRDefault="00EB2699" w:rsidP="00EF2FD1">
      <w:pPr>
        <w:pStyle w:val="Body-TextTx"/>
      </w:pPr>
      <w:r>
        <w:t>“</w:t>
      </w:r>
      <w:r w:rsidR="00DE637F">
        <w:t>Can</w:t>
      </w:r>
      <w:r>
        <w:t>’</w:t>
      </w:r>
      <w:r w:rsidR="00DE637F">
        <w:t>t make out the</w:t>
      </w:r>
      <w:r w:rsidR="00E8049C">
        <w:t xml:space="preserve"> driver,</w:t>
      </w:r>
      <w:r>
        <w:t>”</w:t>
      </w:r>
      <w:r w:rsidR="00E8049C">
        <w:t xml:space="preserve"> he said, </w:t>
      </w:r>
      <w:r>
        <w:t>“</w:t>
      </w:r>
      <w:r w:rsidR="00E8049C">
        <w:t>but that Kia</w:t>
      </w:r>
      <w:r w:rsidR="00DE637F">
        <w:t xml:space="preserve"> was </w:t>
      </w:r>
      <w:r w:rsidR="006A3C94">
        <w:t>in the back corner of the Donut Heaven lot, meaning whoever it is has been with us for ten miles on a real complicated route.</w:t>
      </w:r>
      <w:r>
        <w:t>”</w:t>
      </w:r>
      <w:r w:rsidR="006A3C94">
        <w:t xml:space="preserve"> H</w:t>
      </w:r>
      <w:r w:rsidR="00DB15D2">
        <w:t xml:space="preserve">e turned to me and smiled. </w:t>
      </w:r>
      <w:r>
        <w:t>“</w:t>
      </w:r>
      <w:r w:rsidR="00DB15D2">
        <w:t>Dollar</w:t>
      </w:r>
      <w:r w:rsidR="006A3C94">
        <w:t>s to donuts</w:t>
      </w:r>
      <w:r w:rsidR="003D2D64">
        <w:t>, Chet</w:t>
      </w:r>
      <w:r w:rsidR="006A3C94">
        <w:t>.</w:t>
      </w:r>
      <w:r>
        <w:t>”</w:t>
      </w:r>
    </w:p>
    <w:p w:rsidR="00EB2699" w:rsidRDefault="006A3C94" w:rsidP="00EF2FD1">
      <w:pPr>
        <w:pStyle w:val="Body-TextTx"/>
      </w:pPr>
      <w:r>
        <w:t>Th</w:t>
      </w:r>
      <w:r w:rsidR="009C1A73">
        <w:t>at was a puzzler. Bernie</w:t>
      </w:r>
      <w:r w:rsidR="00EB2699">
        <w:t>’</w:t>
      </w:r>
      <w:r w:rsidR="009C1A73">
        <w:t>d had a cruller and I</w:t>
      </w:r>
      <w:r w:rsidR="00EB2699">
        <w:t>’</w:t>
      </w:r>
      <w:r w:rsidR="009C1A73">
        <w:t>d gone with the sausage croissa</w:t>
      </w:r>
      <w:r w:rsidR="00822EA8">
        <w:t xml:space="preserve">nt, donuts not even </w:t>
      </w:r>
      <w:r w:rsidR="009C1A73">
        <w:t xml:space="preserve">mentioned. Just to make sure, </w:t>
      </w:r>
      <w:r w:rsidR="00E4460D">
        <w:t>I licked my muzzle, picking up the unmistakable</w:t>
      </w:r>
      <w:r w:rsidR="00EB2699">
        <w:t>—</w:t>
      </w:r>
      <w:r w:rsidR="00E4460D">
        <w:t>and wonderful</w:t>
      </w:r>
      <w:r w:rsidR="00EB2699">
        <w:t>—</w:t>
      </w:r>
      <w:r w:rsidR="00E4460D">
        <w:t>taste of sausage. But in our business you have to be sure, so I did it again and again and again and</w:t>
      </w:r>
      <w:r w:rsidR="00EB2699">
        <w:t>—</w:t>
      </w:r>
    </w:p>
    <w:p w:rsidR="00EB2699" w:rsidRDefault="00EB2699" w:rsidP="00EF2FD1">
      <w:pPr>
        <w:pStyle w:val="Body-TextTx"/>
      </w:pPr>
      <w:r>
        <w:t>“</w:t>
      </w:r>
      <w:r w:rsidR="0091057E">
        <w:t>Something the matter, big guy?</w:t>
      </w:r>
      <w:r>
        <w:t>”</w:t>
      </w:r>
    </w:p>
    <w:p w:rsidR="008F7069" w:rsidRDefault="0091057E" w:rsidP="00EF2FD1">
      <w:pPr>
        <w:pStyle w:val="Body-TextTx"/>
      </w:pPr>
      <w:r>
        <w:t>Nothing. We were good. I stopped whatever I</w:t>
      </w:r>
      <w:r w:rsidR="00EB2699">
        <w:t>’</w:t>
      </w:r>
      <w:r>
        <w:t>d been doing, sat up straight in the shotgun seat, alert and ready for action, a total pro.</w:t>
      </w:r>
    </w:p>
    <w:p w:rsidR="008F7069" w:rsidRDefault="00EB2699" w:rsidP="00EF2FD1">
      <w:pPr>
        <w:pStyle w:val="Body-TextTx"/>
      </w:pPr>
      <w:r>
        <w:t>“</w:t>
      </w:r>
      <w:r w:rsidR="0091057E">
        <w:t>Let</w:t>
      </w:r>
      <w:r>
        <w:t>’</w:t>
      </w:r>
      <w:r w:rsidR="0091057E">
        <w:t>s run a little test,</w:t>
      </w:r>
      <w:r>
        <w:t>”</w:t>
      </w:r>
      <w:r w:rsidR="0091057E">
        <w:t xml:space="preserve"> Bernie said, suddenly crossing several lanes and taking an exit. </w:t>
      </w:r>
      <w:r w:rsidR="00C8484E">
        <w:t>There was some honking, but I</w:t>
      </w:r>
      <w:r>
        <w:t>’</w:t>
      </w:r>
      <w:r w:rsidR="00C8484E">
        <w:t xml:space="preserve">d heard worse. The point was we were taking charge and naming </w:t>
      </w:r>
      <w:r w:rsidR="00C8484E">
        <w:lastRenderedPageBreak/>
        <w:t>names! Chet! Bernie! Those are all the names you need to know for now.</w:t>
      </w:r>
    </w:p>
    <w:p w:rsidR="008F7069" w:rsidRDefault="00BB7EC6" w:rsidP="00EF2FD1">
      <w:pPr>
        <w:pStyle w:val="Body-TextTx"/>
      </w:pPr>
      <w:r>
        <w:t>We</w:t>
      </w:r>
      <w:r w:rsidR="00EB2699">
        <w:t>’</w:t>
      </w:r>
      <w:r>
        <w:t xml:space="preserve">ve been followed </w:t>
      </w:r>
      <w:r w:rsidR="00C00A2D">
        <w:t xml:space="preserve">by bad guys </w:t>
      </w:r>
      <w:r>
        <w:t xml:space="preserve">more than once, the last time down in a little village south of the border, </w:t>
      </w:r>
      <w:r w:rsidR="00C00A2D">
        <w:t xml:space="preserve">an incident involving </w:t>
      </w:r>
      <w:r>
        <w:t>a</w:t>
      </w:r>
      <w:r w:rsidR="00822EA8">
        <w:t>n army-type tank packed with</w:t>
      </w:r>
      <w:r>
        <w:t xml:space="preserve"> u</w:t>
      </w:r>
      <w:r w:rsidR="00C00A2D">
        <w:t xml:space="preserve">nfriendly cartel dudes and </w:t>
      </w:r>
      <w:r w:rsidR="00822EA8">
        <w:t xml:space="preserve">a </w:t>
      </w:r>
      <w:r>
        <w:t>dead-end alley. That had turned into an exciting adventure, full of all sorts of fancy driving on Bernie</w:t>
      </w:r>
      <w:r w:rsidR="00EB2699">
        <w:t>’</w:t>
      </w:r>
      <w:r>
        <w:t>s part</w:t>
      </w:r>
      <w:r w:rsidR="00EB2699">
        <w:t>—</w:t>
      </w:r>
      <w:r>
        <w:t>and even for a fun moment or two on mine!</w:t>
      </w:r>
      <w:r w:rsidR="00EB2699">
        <w:t>—</w:t>
      </w:r>
      <w:r>
        <w:t xml:space="preserve">but nothing like that was happening now. Instead we rolled along nice and easy, turning onto one street, then another, and a bunch more, and finally ending up </w:t>
      </w:r>
      <w:r w:rsidR="00E8049C">
        <w:t>in a shady part of</w:t>
      </w:r>
      <w:r w:rsidR="00B73930">
        <w:t xml:space="preserve"> Old Town, with small wooden houses on one side and a park on the other, not one of those green grassy parks that Bernie hates but the rocky, cactusy kind he likes. </w:t>
      </w:r>
      <w:r w:rsidR="00982BC4">
        <w:t>He didn</w:t>
      </w:r>
      <w:r w:rsidR="00EB2699">
        <w:t>’</w:t>
      </w:r>
      <w:r w:rsidR="00982BC4">
        <w:t xml:space="preserve">t check the rearview, not even once. </w:t>
      </w:r>
      <w:r w:rsidR="00B73930">
        <w:t>We pulled over and stopped on the park si</w:t>
      </w:r>
      <w:r w:rsidR="00982BC4">
        <w:t>de and just sat there. A car went slowly by. Was that what maroon looked like? So nice to be learning new things!</w:t>
      </w:r>
      <w:r w:rsidR="008843F0">
        <w:t xml:space="preserve"> Meanwhile I caught a glimps</w:t>
      </w:r>
      <w:r w:rsidR="006B2EC4">
        <w:t>e of the driver: a young woman,</w:t>
      </w:r>
      <w:r w:rsidR="008843F0">
        <w:t xml:space="preserve"> eyes on the road, baseball cap on </w:t>
      </w:r>
      <w:r w:rsidR="001D3FF0">
        <w:t xml:space="preserve">her </w:t>
      </w:r>
      <w:r w:rsidR="008843F0">
        <w:t xml:space="preserve">head, ponytail sticking out the back. </w:t>
      </w:r>
      <w:r w:rsidR="00E8049C">
        <w:t xml:space="preserve">Ponies are horses, </w:t>
      </w:r>
      <w:r w:rsidR="006B2EC4">
        <w:t>and I</w:t>
      </w:r>
      <w:r w:rsidR="00EB2699">
        <w:t>’</w:t>
      </w:r>
      <w:r w:rsidR="006B2EC4">
        <w:t>ve had lots of experience with horses, none good. They</w:t>
      </w:r>
      <w:r w:rsidR="00EB2699">
        <w:t>’</w:t>
      </w:r>
      <w:r w:rsidR="006B2EC4">
        <w:t>re prima donnas, each and every one</w:t>
      </w:r>
      <w:r w:rsidR="00255482">
        <w:t xml:space="preserve">. So </w:t>
      </w:r>
      <w:r w:rsidR="001D3FF0">
        <w:t>how come</w:t>
      </w:r>
      <w:r w:rsidR="00255482">
        <w:t xml:space="preserve"> some hum</w:t>
      </w:r>
      <w:r w:rsidR="001D3FF0">
        <w:t>a</w:t>
      </w:r>
      <w:r w:rsidR="00255482">
        <w:t>ns want to look like them? A complete mystery. But solving mysteries is wh</w:t>
      </w:r>
      <w:r w:rsidR="00E8049C">
        <w:t>at we do, me and Bernie</w:t>
      </w:r>
      <w:r w:rsidR="00255482">
        <w:t>.</w:t>
      </w:r>
      <w:r w:rsidR="00E8049C">
        <w:t xml:space="preserve"> Life was good. I felt tip top.</w:t>
      </w:r>
    </w:p>
    <w:p w:rsidR="00EB2699" w:rsidRDefault="00255482" w:rsidP="00EF2FD1">
      <w:pPr>
        <w:pStyle w:val="Body-TextTx"/>
      </w:pPr>
      <w:r>
        <w:t xml:space="preserve">Meanwhile </w:t>
      </w:r>
      <w:r w:rsidR="00B07DCE">
        <w:t xml:space="preserve">the maroon car kept going, made a turn at the next block, and vanished from sight. </w:t>
      </w:r>
      <w:r w:rsidR="00E51C0E">
        <w:t>Right away I got the picture. She</w:t>
      </w:r>
      <w:r w:rsidR="00EB2699">
        <w:t>’</w:t>
      </w:r>
      <w:r w:rsidR="00E51C0E">
        <w:t>d been following us. Now we were going to follow her! That</w:t>
      </w:r>
      <w:r w:rsidR="00EB2699">
        <w:t>’</w:t>
      </w:r>
      <w:r w:rsidR="00E51C0E">
        <w:t>s called turning the tables in our business. Here</w:t>
      </w:r>
      <w:r w:rsidR="00EB2699">
        <w:t>’</w:t>
      </w:r>
      <w:r w:rsidR="00E51C0E">
        <w:t>s a secret: you don</w:t>
      </w:r>
      <w:r w:rsidR="00EB2699">
        <w:t>’</w:t>
      </w:r>
      <w:r w:rsidR="00E51C0E">
        <w:t>t always need a table to do it, although once we did use an actual table, turning it upside down on the Boccerino brothers</w:t>
      </w:r>
      <w:r w:rsidR="001B6701">
        <w:t xml:space="preserve"> and perhaps </w:t>
      </w:r>
      <w:r w:rsidR="00E8049C">
        <w:t xml:space="preserve">also </w:t>
      </w:r>
      <w:r w:rsidR="001B6701">
        <w:t>on some unlucky folks sitting nearby. That was at the Ritz, wh</w:t>
      </w:r>
      <w:r w:rsidR="00822EA8">
        <w:t>ere we haven</w:t>
      </w:r>
      <w:r w:rsidR="00EB2699">
        <w:t>’</w:t>
      </w:r>
      <w:r w:rsidR="00822EA8">
        <w:t>t been back</w:t>
      </w:r>
      <w:r w:rsidR="001B6701">
        <w:t>.</w:t>
      </w:r>
    </w:p>
    <w:p w:rsidR="008F7069" w:rsidRDefault="001B6701" w:rsidP="00EF2FD1">
      <w:pPr>
        <w:pStyle w:val="Body-TextTx"/>
      </w:pPr>
      <w:r>
        <w:t>But forget all that, because Bernie wasn</w:t>
      </w:r>
      <w:r w:rsidR="00EB2699">
        <w:t>’</w:t>
      </w:r>
      <w:r>
        <w:t xml:space="preserve">t turning the key, jamming the car into gear, stomping on the gas, burning rubber. He was just sitting there, gazing peacefully ahead, possibly </w:t>
      </w:r>
      <w:r>
        <w:lastRenderedPageBreak/>
        <w:t xml:space="preserve">even falling asleep. Bernie? </w:t>
      </w:r>
      <w:r w:rsidR="00E9656B">
        <w:t>I laid a paw on his shoulder in the friendliest way.</w:t>
      </w:r>
    </w:p>
    <w:p w:rsidR="008F7069" w:rsidRDefault="00EB2699" w:rsidP="00EF2FD1">
      <w:pPr>
        <w:pStyle w:val="Body-TextTx"/>
      </w:pPr>
      <w:r>
        <w:t>“</w:t>
      </w:r>
      <w:r w:rsidR="00E9656B">
        <w:t>Ooof!</w:t>
      </w:r>
      <w:r>
        <w:t>”</w:t>
      </w:r>
      <w:r w:rsidR="00E9656B">
        <w:t xml:space="preserve"> said Bernie, </w:t>
      </w:r>
      <w:r w:rsidR="005B0A7D">
        <w:t>possibly crashing into</w:t>
      </w:r>
      <w:r>
        <w:t>—</w:t>
      </w:r>
      <w:r w:rsidR="005B0A7D">
        <w:t>well, not crashing into, more like lea</w:t>
      </w:r>
      <w:r w:rsidR="009B6A71">
        <w:t>ning against his door, most lik</w:t>
      </w:r>
      <w:r w:rsidR="005B0A7D">
        <w:t xml:space="preserve">ely what he wanted to do </w:t>
      </w:r>
      <w:r w:rsidR="00EC4293">
        <w:t>anyway</w:t>
      </w:r>
      <w:r w:rsidR="005B0A7D">
        <w:t xml:space="preserve">. </w:t>
      </w:r>
      <w:r w:rsidR="009B6A71">
        <w:t>He gave me a lo</w:t>
      </w:r>
      <w:r w:rsidR="00F7798C">
        <w:t>ok that could have meant anythin</w:t>
      </w:r>
      <w:r w:rsidR="009B6A71">
        <w:t>g. I gave him the same look back. Bernie laughed. Laughter</w:t>
      </w:r>
      <w:r>
        <w:t>’</w:t>
      </w:r>
      <w:r w:rsidR="009B6A71">
        <w:t>s the best human soun</w:t>
      </w:r>
      <w:r w:rsidR="00822EA8">
        <w:t>d and Bernie</w:t>
      </w:r>
      <w:r>
        <w:t>’</w:t>
      </w:r>
      <w:r w:rsidR="00822EA8">
        <w:t>s is the best of the best</w:t>
      </w:r>
      <w:r w:rsidR="009B6A71">
        <w:t>, even when it</w:t>
      </w:r>
      <w:r>
        <w:t>’</w:t>
      </w:r>
      <w:r w:rsidR="009B6A71">
        <w:t>s a quiet laugh like this one.</w:t>
      </w:r>
    </w:p>
    <w:p w:rsidR="008F7069" w:rsidRDefault="00EB2699" w:rsidP="00EF2FD1">
      <w:pPr>
        <w:pStyle w:val="Body-TextTx"/>
      </w:pPr>
      <w:r>
        <w:t>“</w:t>
      </w:r>
      <w:r w:rsidR="009B6A71">
        <w:t>No worries,</w:t>
      </w:r>
      <w:r>
        <w:t>”</w:t>
      </w:r>
      <w:r w:rsidR="009B6A71">
        <w:t xml:space="preserve"> he said. </w:t>
      </w:r>
      <w:r>
        <w:t>“</w:t>
      </w:r>
      <w:r w:rsidR="009B6A71">
        <w:t>We</w:t>
      </w:r>
      <w:r>
        <w:t>’</w:t>
      </w:r>
      <w:r w:rsidR="009B6A71">
        <w:t>re not dealing with a pro.</w:t>
      </w:r>
      <w:r>
        <w:t>”</w:t>
      </w:r>
    </w:p>
    <w:p w:rsidR="008F7069" w:rsidRDefault="009B6A71" w:rsidP="00EF2FD1">
      <w:pPr>
        <w:pStyle w:val="Body-TextTx"/>
      </w:pPr>
      <w:r>
        <w:t xml:space="preserve">Good to know. Were we dealing with anything? Anybody? </w:t>
      </w:r>
      <w:r w:rsidR="00DF27E3">
        <w:t xml:space="preserve">When was the last time we got paid? I was </w:t>
      </w:r>
      <w:r>
        <w:t xml:space="preserve">wondering </w:t>
      </w:r>
      <w:r w:rsidR="00DF27E3">
        <w:t xml:space="preserve">about all that </w:t>
      </w:r>
      <w:r>
        <w:t xml:space="preserve">when </w:t>
      </w:r>
      <w:r w:rsidR="00BD1BB1">
        <w:t>the maroon car came by again, this time slowing down, pulling over, and parking in front of us.</w:t>
      </w:r>
    </w:p>
    <w:p w:rsidR="00EB2699" w:rsidRDefault="00EB2699" w:rsidP="00EF2FD1">
      <w:pPr>
        <w:pStyle w:val="Body-TextTx"/>
      </w:pPr>
      <w:r>
        <w:t>“</w:t>
      </w:r>
      <w:r w:rsidR="00BD1BB1">
        <w:t>The most amateur kind of amateur,</w:t>
      </w:r>
      <w:r>
        <w:t>”</w:t>
      </w:r>
      <w:r w:rsidR="00BD1BB1">
        <w:t xml:space="preserve"> Bernie said.</w:t>
      </w:r>
    </w:p>
    <w:p w:rsidR="008F7069" w:rsidRDefault="00C343A6" w:rsidP="00EF2FD1">
      <w:pPr>
        <w:pStyle w:val="Body-TextTx"/>
      </w:pPr>
      <w:r>
        <w:t>We sat. The ponytail woman sat, not once checking her mirror or glancing back at us.</w:t>
      </w:r>
    </w:p>
    <w:p w:rsidR="00EB2699" w:rsidRDefault="00EB2699" w:rsidP="00EF2FD1">
      <w:pPr>
        <w:pStyle w:val="Body-TextTx"/>
      </w:pPr>
      <w:r>
        <w:t>“</w:t>
      </w:r>
      <w:r w:rsidR="00C343A6">
        <w:t>An amateur and scared,</w:t>
      </w:r>
      <w:r>
        <w:t>”</w:t>
      </w:r>
      <w:r w:rsidR="00C343A6">
        <w:t xml:space="preserve"> Bernie said. He made a little </w:t>
      </w:r>
      <w:r w:rsidR="002567B5">
        <w:t>click click noise, meaning let</w:t>
      </w:r>
      <w:r>
        <w:t>’</w:t>
      </w:r>
      <w:r w:rsidR="002567B5">
        <w:t>s roll, big guy. We hopped out, me actually hopping right over</w:t>
      </w:r>
      <w:r w:rsidR="00D81F58">
        <w:t xml:space="preserve"> my closed door and Bernie just getting out in the normal human way, which was our usual</w:t>
      </w:r>
      <w:r w:rsidR="00E8049C">
        <w:t xml:space="preserve"> M.O. But I</w:t>
      </w:r>
      <w:r>
        <w:t>’</w:t>
      </w:r>
      <w:r w:rsidR="00E8049C">
        <w:t>d seen him hop out</w:t>
      </w:r>
      <w:r>
        <w:t>-</w:t>
      </w:r>
      <w:r w:rsidR="00D81F58">
        <w:t xml:space="preserve">for example the time </w:t>
      </w:r>
      <w:r w:rsidR="008D710B">
        <w:t>w</w:t>
      </w:r>
      <w:r w:rsidR="00535138">
        <w:t xml:space="preserve">ith </w:t>
      </w:r>
      <w:r w:rsidR="008D710B">
        <w:t>that whole cluster of sidewinders under the</w:t>
      </w:r>
    </w:p>
    <w:p w:rsidR="00EB2699" w:rsidRDefault="00E8049C" w:rsidP="00EF2FD1">
      <w:pPr>
        <w:pStyle w:val="Body-TextTx"/>
      </w:pPr>
      <w:r>
        <w:t>driver</w:t>
      </w:r>
      <w:r w:rsidR="00EB2699">
        <w:t>’</w:t>
      </w:r>
      <w:r>
        <w:t>s seat</w:t>
      </w:r>
      <w:r w:rsidR="00EB2699">
        <w:t>-</w:t>
      </w:r>
      <w:r w:rsidR="008D710B">
        <w:t>so he had it in him.</w:t>
      </w:r>
    </w:p>
    <w:p w:rsidR="008F7069" w:rsidRDefault="003030EE" w:rsidP="00EF2FD1">
      <w:pPr>
        <w:pStyle w:val="Body-TextTx"/>
      </w:pPr>
      <w:r>
        <w:t>We walked up to the maroon car. The way we do this, amateur</w:t>
      </w:r>
      <w:r w:rsidR="00EB2699">
        <w:t>—</w:t>
      </w:r>
      <w:r>
        <w:t>whatever that happens to be</w:t>
      </w:r>
      <w:r w:rsidR="00EB2699">
        <w:t>—</w:t>
      </w:r>
      <w:r>
        <w:t>or not, is Bernie on the driver</w:t>
      </w:r>
      <w:r w:rsidR="00EB2699">
        <w:t>’</w:t>
      </w:r>
      <w:r>
        <w:t xml:space="preserve">s side and me on the other. How many perps have taken one look at Bernie and then dived out the passenger-side door, only to </w:t>
      </w:r>
      <w:r w:rsidR="007A163B">
        <w:t xml:space="preserve">get a real big surprise, </w:t>
      </w:r>
      <w:r w:rsidR="00FF644B">
        <w:t>namely me?</w:t>
      </w:r>
      <w:r w:rsidR="007A163B">
        <w:t xml:space="preserve"> But that didn</w:t>
      </w:r>
      <w:r w:rsidR="00EB2699">
        <w:t>’</w:t>
      </w:r>
      <w:r w:rsidR="007A163B">
        <w:t xml:space="preserve">t happen with the ponytail woman. </w:t>
      </w:r>
      <w:r w:rsidR="00FF644B">
        <w:t>Instead she went on sitting there, hands holding the wheel tight.</w:t>
      </w:r>
    </w:p>
    <w:p w:rsidR="008F7069" w:rsidRDefault="005B6CE8" w:rsidP="00EF2FD1">
      <w:pPr>
        <w:pStyle w:val="Body-TextTx"/>
      </w:pPr>
      <w:r>
        <w:t xml:space="preserve">Bernie leaned down and spoke through her open window. </w:t>
      </w:r>
      <w:r w:rsidR="00EB2699">
        <w:t>“</w:t>
      </w:r>
      <w:r w:rsidR="003C6D04">
        <w:t>We</w:t>
      </w:r>
      <w:r w:rsidR="00EB2699">
        <w:t>’</w:t>
      </w:r>
      <w:r w:rsidR="003C6D04">
        <w:t>ve got to stop meeting like this,</w:t>
      </w:r>
      <w:r w:rsidR="00EB2699">
        <w:t>”</w:t>
      </w:r>
      <w:r w:rsidR="003C6D04">
        <w:t xml:space="preserve"> he said.</w:t>
      </w:r>
    </w:p>
    <w:p w:rsidR="00EB2699" w:rsidRDefault="005E1CE0" w:rsidP="00EF2FD1">
      <w:pPr>
        <w:pStyle w:val="Body-TextTx"/>
      </w:pPr>
      <w:r>
        <w:lastRenderedPageBreak/>
        <w:t>Whoa. We</w:t>
      </w:r>
      <w:r w:rsidR="00EB2699">
        <w:t>’</w:t>
      </w:r>
      <w:r>
        <w:t>d met this woman before? One thing about my nose: it remembers the smell of everyone I</w:t>
      </w:r>
      <w:r w:rsidR="00EB2699">
        <w:t>’</w:t>
      </w:r>
      <w:r>
        <w:t>ve ever met, and it did not remember this woman. She had an i</w:t>
      </w:r>
      <w:r w:rsidR="00EC4293">
        <w:t>nteresting smell, a bit piney, that made me think of New Mexico, which we</w:t>
      </w:r>
      <w:r w:rsidR="00EB2699">
        <w:t>’</w:t>
      </w:r>
      <w:r w:rsidR="00EC4293">
        <w:t xml:space="preserve">d visited on several cases, getting a speeding ticket every time. </w:t>
      </w:r>
      <w:r w:rsidR="001A6F3D">
        <w:t xml:space="preserve">Through the open passenger-side window, I </w:t>
      </w:r>
      <w:r w:rsidR="00A978BC">
        <w:t xml:space="preserve">was getting </w:t>
      </w:r>
      <w:r w:rsidR="001A6F3D">
        <w:t xml:space="preserve">my </w:t>
      </w:r>
      <w:r w:rsidR="00EC4293">
        <w:t xml:space="preserve">first clear look at her </w:t>
      </w:r>
      <w:r w:rsidR="001A6F3D">
        <w:t xml:space="preserve">face. </w:t>
      </w:r>
      <w:r w:rsidR="00900ABB">
        <w:t xml:space="preserve">A young face, but not quite as young as the face of a college kid. </w:t>
      </w:r>
      <w:r w:rsidR="00307921">
        <w:t>In the faces of college kids you can still see a bit of the little kid face that was. There was no little kid left in the ponytail woman</w:t>
      </w:r>
      <w:r w:rsidR="00EB2699">
        <w:t>’</w:t>
      </w:r>
      <w:r w:rsidR="00307921">
        <w:t>s face, whic</w:t>
      </w:r>
      <w:r w:rsidR="00822EA8">
        <w:t>h was turning pink</w:t>
      </w:r>
      <w:r w:rsidR="00307921">
        <w:t>.</w:t>
      </w:r>
      <w:r w:rsidR="00F26761">
        <w:t xml:space="preserve"> Her eyes were big </w:t>
      </w:r>
      <w:r w:rsidR="00CA3568">
        <w:t xml:space="preserve">and </w:t>
      </w:r>
      <w:r w:rsidR="00F26761">
        <w:t>t</w:t>
      </w:r>
      <w:r w:rsidR="00085222">
        <w:t>he brightest blue I</w:t>
      </w:r>
      <w:r w:rsidR="00EB2699">
        <w:t>’</w:t>
      </w:r>
      <w:r w:rsidR="00085222">
        <w:t>d ever seen, actually the color of this morning</w:t>
      </w:r>
      <w:r w:rsidR="00EB2699">
        <w:t>’</w:t>
      </w:r>
      <w:r w:rsidR="00085222">
        <w:t>s sky, like the sky was shining inside her.</w:t>
      </w:r>
    </w:p>
    <w:p w:rsidR="008F7069" w:rsidRDefault="00EB2699" w:rsidP="00EF2FD1">
      <w:pPr>
        <w:pStyle w:val="Body-TextTx"/>
      </w:pPr>
      <w:r>
        <w:t>“</w:t>
      </w:r>
      <w:r w:rsidR="00307921">
        <w:t>Sorry,</w:t>
      </w:r>
      <w:r>
        <w:t>”</w:t>
      </w:r>
      <w:r w:rsidR="00307921">
        <w:t xml:space="preserve"> Bernie said. </w:t>
      </w:r>
      <w:r>
        <w:t>“</w:t>
      </w:r>
      <w:r w:rsidR="00307921">
        <w:t>Bad joke.</w:t>
      </w:r>
      <w:r>
        <w:t>”</w:t>
      </w:r>
    </w:p>
    <w:p w:rsidR="00EB2699" w:rsidRDefault="00C4796F" w:rsidP="00EF2FD1">
      <w:pPr>
        <w:pStyle w:val="Body-TextTx"/>
      </w:pPr>
      <w:r>
        <w:t>I</w:t>
      </w:r>
      <w:r w:rsidR="00EB2699">
        <w:t>’</w:t>
      </w:r>
      <w:r>
        <w:t>m sure it was a very good joke, although it</w:t>
      </w:r>
      <w:r w:rsidR="00EB2699">
        <w:t>’</w:t>
      </w:r>
      <w:r>
        <w:t>s true the woman hadn</w:t>
      </w:r>
      <w:r w:rsidR="00EB2699">
        <w:t>’</w:t>
      </w:r>
      <w:r>
        <w:t>t laughed. But I</w:t>
      </w:r>
      <w:r w:rsidR="00822EA8">
        <w:t xml:space="preserve"> was glad to hear it was a joke and we hadn</w:t>
      </w:r>
      <w:r w:rsidR="00EB2699">
        <w:t>’</w:t>
      </w:r>
      <w:r w:rsidR="00822EA8">
        <w:t>t met before, because now</w:t>
      </w:r>
      <w:r>
        <w:t xml:space="preserve"> I didn</w:t>
      </w:r>
      <w:r w:rsidR="00EB2699">
        <w:t>’</w:t>
      </w:r>
      <w:r>
        <w:t>t need to choose between my nose and Bernie</w:t>
      </w:r>
      <w:r w:rsidR="00EB2699">
        <w:t>’</w:t>
      </w:r>
      <w:r>
        <w:t>s word, which would have been the hardest choice of my life. Stay away from hard choices if you want to be happy.</w:t>
      </w:r>
    </w:p>
    <w:p w:rsidR="00CA3568" w:rsidRDefault="00C4796F" w:rsidP="00EF2FD1">
      <w:pPr>
        <w:pStyle w:val="Body-TextTx"/>
      </w:pPr>
      <w:r>
        <w:t xml:space="preserve">The woman looked up at Bernie. </w:t>
      </w:r>
      <w:r w:rsidR="00F10D74">
        <w:t xml:space="preserve">Something about her face, turned up like that, </w:t>
      </w:r>
      <w:r w:rsidR="00CA3568">
        <w:t>made an impression on him. I can feel th</w:t>
      </w:r>
      <w:r w:rsidR="00263A0A">
        <w:t>ose impressions happening in Bernie</w:t>
      </w:r>
      <w:r w:rsidR="00CA3568">
        <w:t>, but what they are exactly is something I find out later or not at all.</w:t>
      </w:r>
    </w:p>
    <w:p w:rsidR="008F7069" w:rsidRDefault="00983CF2" w:rsidP="00EF2FD1">
      <w:pPr>
        <w:pStyle w:val="Body-TextTx"/>
      </w:pPr>
      <w:r>
        <w:t>‘“</w:t>
      </w:r>
      <w:r w:rsidR="00C4796F">
        <w:t>No,</w:t>
      </w:r>
      <w:r w:rsidR="00CA3568">
        <w:t xml:space="preserve"> it was a good joke,</w:t>
      </w:r>
      <w:r w:rsidR="00EB2699">
        <w:t>”</w:t>
      </w:r>
      <w:r w:rsidR="00C4796F">
        <w:t xml:space="preserve"> she said</w:t>
      </w:r>
      <w:r w:rsidR="00592DAA">
        <w:t>, agreeing with me</w:t>
      </w:r>
      <w:r w:rsidR="00C4796F">
        <w:t xml:space="preserve">. </w:t>
      </w:r>
      <w:r w:rsidR="00592DAA">
        <w:t xml:space="preserve">I was already liking her and now I liked her more. </w:t>
      </w:r>
      <w:r w:rsidR="00EB2699">
        <w:t>“</w:t>
      </w:r>
      <w:r w:rsidR="00C4796F">
        <w:t>I feel so stupid.</w:t>
      </w:r>
      <w:r w:rsidR="00EB2699">
        <w:t>”</w:t>
      </w:r>
    </w:p>
    <w:p w:rsidR="008F7069" w:rsidRDefault="00EB2699" w:rsidP="00EF2FD1">
      <w:pPr>
        <w:pStyle w:val="Body-TextTx"/>
      </w:pPr>
      <w:r>
        <w:t>“</w:t>
      </w:r>
      <w:r w:rsidR="00E24F31">
        <w:t>Why?</w:t>
      </w:r>
      <w:r>
        <w:t>”</w:t>
      </w:r>
      <w:r w:rsidR="00E24F31">
        <w:t xml:space="preserve"> said Bernie.</w:t>
      </w:r>
    </w:p>
    <w:p w:rsidR="008F7069" w:rsidRDefault="00E24F31" w:rsidP="00EF2FD1">
      <w:pPr>
        <w:pStyle w:val="Body-TextTx"/>
      </w:pPr>
      <w:r>
        <w:t>The woman</w:t>
      </w:r>
      <w:r w:rsidR="00EB2699">
        <w:t>’</w:t>
      </w:r>
      <w:r>
        <w:t xml:space="preserve">s </w:t>
      </w:r>
      <w:r w:rsidR="00753A55">
        <w:t xml:space="preserve">eyes </w:t>
      </w:r>
      <w:r>
        <w:t>shifted, the way hu</w:t>
      </w:r>
      <w:r w:rsidR="00642BFA">
        <w:t>man eyes sometimes do when the</w:t>
      </w:r>
      <w:r w:rsidR="009E4253">
        <w:t xml:space="preserve"> mind is delivering </w:t>
      </w:r>
      <w:r>
        <w:t xml:space="preserve">news. </w:t>
      </w:r>
      <w:r w:rsidR="00EB2699">
        <w:t>“</w:t>
      </w:r>
      <w:r w:rsidR="007A02C8">
        <w:t>Because I thought I was in control of the situation and I wasn</w:t>
      </w:r>
      <w:r w:rsidR="00EB2699">
        <w:t>’</w:t>
      </w:r>
      <w:r w:rsidR="007A02C8">
        <w:t>t,</w:t>
      </w:r>
      <w:r w:rsidR="00EB2699">
        <w:t>”</w:t>
      </w:r>
      <w:r w:rsidR="007A02C8">
        <w:t xml:space="preserve"> she said. </w:t>
      </w:r>
      <w:r w:rsidR="00EB2699">
        <w:t>“</w:t>
      </w:r>
      <w:r w:rsidR="007A02C8">
        <w:t>The usual story.</w:t>
      </w:r>
      <w:r w:rsidR="00EB2699">
        <w:t>”</w:t>
      </w:r>
    </w:p>
    <w:p w:rsidR="008F7069" w:rsidRDefault="00EB2699" w:rsidP="00EF2FD1">
      <w:pPr>
        <w:pStyle w:val="Body-TextTx"/>
      </w:pPr>
      <w:r>
        <w:t>“</w:t>
      </w:r>
      <w:r w:rsidR="005F1D6D">
        <w:t>Not your fault,</w:t>
      </w:r>
      <w:r>
        <w:t>”</w:t>
      </w:r>
      <w:r w:rsidR="005F1D6D">
        <w:t xml:space="preserve"> he said. </w:t>
      </w:r>
      <w:r>
        <w:t>“</w:t>
      </w:r>
      <w:r w:rsidR="005F1D6D">
        <w:t>We</w:t>
      </w:r>
      <w:r>
        <w:t>’</w:t>
      </w:r>
      <w:r w:rsidR="005F1D6D">
        <w:t xml:space="preserve">re professionals when it comes to following and being </w:t>
      </w:r>
      <w:r w:rsidR="005F1D6D">
        <w:lastRenderedPageBreak/>
        <w:t>followed.</w:t>
      </w:r>
      <w:r>
        <w:t>”</w:t>
      </w:r>
    </w:p>
    <w:p w:rsidR="008F7069" w:rsidRDefault="00E22F45" w:rsidP="00EF2FD1">
      <w:pPr>
        <w:pStyle w:val="Body-TextTx"/>
      </w:pPr>
      <w:r>
        <w:t xml:space="preserve">She shot </w:t>
      </w:r>
      <w:r w:rsidR="005F1D6D">
        <w:t>me</w:t>
      </w:r>
      <w:r>
        <w:t xml:space="preserve"> a quick glance</w:t>
      </w:r>
      <w:r w:rsidR="005F1D6D">
        <w:t xml:space="preserve">. </w:t>
      </w:r>
      <w:r w:rsidR="00EB2699">
        <w:t>“</w:t>
      </w:r>
      <w:r w:rsidR="005F1D6D">
        <w:t xml:space="preserve">You </w:t>
      </w:r>
      <w:r>
        <w:t xml:space="preserve">meaning you </w:t>
      </w:r>
      <w:r w:rsidR="005F1D6D">
        <w:t>and Chet?</w:t>
      </w:r>
      <w:r w:rsidR="00EB2699">
        <w:t>”</w:t>
      </w:r>
      <w:r w:rsidR="005F1D6D">
        <w:t xml:space="preserve"> she said.</w:t>
      </w:r>
    </w:p>
    <w:p w:rsidR="00C73A90" w:rsidRDefault="005F1D6D" w:rsidP="00EF2FD1">
      <w:pPr>
        <w:pStyle w:val="Body-TextTx"/>
      </w:pPr>
      <w:r>
        <w:t xml:space="preserve">Bernie smiled. </w:t>
      </w:r>
      <w:r w:rsidR="00EB2699">
        <w:t>“</w:t>
      </w:r>
      <w:r>
        <w:t>That</w:t>
      </w:r>
      <w:r w:rsidR="00EB2699">
        <w:t>’</w:t>
      </w:r>
      <w:r>
        <w:t>s us,</w:t>
      </w:r>
      <w:r w:rsidR="00EB2699">
        <w:t>”</w:t>
      </w:r>
      <w:r>
        <w:t xml:space="preserve"> he said. </w:t>
      </w:r>
      <w:r w:rsidR="00EB2699">
        <w:t>“</w:t>
      </w:r>
      <w:r w:rsidR="00E7642E">
        <w:t>Chet and Bernie, in that order.</w:t>
      </w:r>
      <w:r w:rsidR="00EB2699">
        <w:t>”</w:t>
      </w:r>
      <w:r w:rsidR="00C73A90">
        <w:t xml:space="preserve"> He</w:t>
      </w:r>
      <w:r w:rsidR="00BF54C5">
        <w:t xml:space="preserve"> handed her our card, the one with </w:t>
      </w:r>
      <w:r w:rsidR="00BF5F85">
        <w:t xml:space="preserve">the flowers. Instead of flowers, why </w:t>
      </w:r>
      <w:r w:rsidR="00297A65">
        <w:t>not the .38 Special? But the ca</w:t>
      </w:r>
      <w:r w:rsidR="00BF5F85">
        <w:t>rd was</w:t>
      </w:r>
      <w:r w:rsidR="00BF54C5">
        <w:t xml:space="preserve"> designed by Suzie</w:t>
      </w:r>
      <w:r w:rsidR="00BF5F85">
        <w:t>, back when she and Bernie were together, so that was that</w:t>
      </w:r>
      <w:r w:rsidR="00BF54C5">
        <w:t xml:space="preserve">. </w:t>
      </w:r>
      <w:r w:rsidR="00C73A90">
        <w:t>As the ponytail woman</w:t>
      </w:r>
      <w:r w:rsidR="00C578BF">
        <w:t xml:space="preserve"> took the card, s</w:t>
      </w:r>
      <w:r w:rsidR="00C73A90">
        <w:t>unlight flashed on a diamond ring on one of her fingers. I knew diamond rings from an unfortunate incident where a former client</w:t>
      </w:r>
      <w:r w:rsidR="00EB2699">
        <w:t>’</w:t>
      </w:r>
      <w:r w:rsidR="00C73A90">
        <w:t>s diamond ring had gotten buried somewhere in her gar</w:t>
      </w:r>
      <w:r w:rsidR="009E4253">
        <w:t>den, the precise</w:t>
      </w:r>
      <w:r w:rsidR="00263A0A">
        <w:t xml:space="preserve"> location proving a bit elusive</w:t>
      </w:r>
      <w:r w:rsidR="00C73A90">
        <w:t>. Buried things have a way of changing positions underground, one of those things you learn in this business. But the point was that the ponytail woman</w:t>
      </w:r>
      <w:r w:rsidR="00EB2699">
        <w:t>’</w:t>
      </w:r>
      <w:r w:rsidR="00C73A90">
        <w:t>s ring was bigger than the</w:t>
      </w:r>
      <w:r w:rsidR="00BC45DE">
        <w:t xml:space="preserve"> one I</w:t>
      </w:r>
      <w:r w:rsidR="00EB2699">
        <w:t>’</w:t>
      </w:r>
      <w:r w:rsidR="00BC45DE">
        <w:t>d</w:t>
      </w:r>
      <w:r w:rsidR="00EB2699">
        <w:t>—</w:t>
      </w:r>
      <w:r w:rsidR="00BC45DE">
        <w:t>the one that had some</w:t>
      </w:r>
      <w:r w:rsidR="00C73A90">
        <w:t xml:space="preserve">how gone missing, I hoped not </w:t>
      </w:r>
      <w:r w:rsidR="00263A0A">
        <w:t xml:space="preserve">forever. Meanwhile </w:t>
      </w:r>
      <w:r w:rsidR="00C73A90">
        <w:t>Bernie, too, noticed the ring, and the ponytail woman noticed him noticing it and quickly withdrew her hand and laid it in her lap.</w:t>
      </w:r>
    </w:p>
    <w:p w:rsidR="008F7069" w:rsidRDefault="00EB2699" w:rsidP="00EF2FD1">
      <w:pPr>
        <w:pStyle w:val="Body-TextTx"/>
      </w:pPr>
      <w:r>
        <w:t>“</w:t>
      </w:r>
      <w:r w:rsidR="00C73A90">
        <w:t>And your name, if you don</w:t>
      </w:r>
      <w:r>
        <w:t>’</w:t>
      </w:r>
      <w:r w:rsidR="00C73A90">
        <w:t>t mind me asking?</w:t>
      </w:r>
      <w:r>
        <w:t>”</w:t>
      </w:r>
      <w:r w:rsidR="00C73A90">
        <w:t xml:space="preserve"> Bernie said</w:t>
      </w:r>
      <w:r w:rsidR="00BF5F85">
        <w:t>.</w:t>
      </w:r>
    </w:p>
    <w:p w:rsidR="008F7069" w:rsidRDefault="00EB2699" w:rsidP="00EF2FD1">
      <w:pPr>
        <w:pStyle w:val="Body-TextTx"/>
      </w:pPr>
      <w:r>
        <w:t>“</w:t>
      </w:r>
      <w:r w:rsidR="00720616">
        <w:t>I</w:t>
      </w:r>
      <w:r>
        <w:t>—</w:t>
      </w:r>
      <w:r w:rsidR="00BF5F85">
        <w:t>I</w:t>
      </w:r>
      <w:r>
        <w:t>’</w:t>
      </w:r>
      <w:r w:rsidR="00BF5F85">
        <w:t>m not ready</w:t>
      </w:r>
      <w:r w:rsidR="00720616">
        <w:t>,</w:t>
      </w:r>
      <w:r>
        <w:t>”</w:t>
      </w:r>
      <w:r w:rsidR="00720616">
        <w:t xml:space="preserve"> she said. She glanced around. </w:t>
      </w:r>
      <w:r>
        <w:t>“</w:t>
      </w:r>
      <w:r w:rsidR="00720616">
        <w:t>Is there somewhere we can talk?</w:t>
      </w:r>
      <w:r>
        <w:t>”</w:t>
      </w:r>
    </w:p>
    <w:p w:rsidR="008F7069" w:rsidRDefault="00A76EC1" w:rsidP="00EF2FD1">
      <w:pPr>
        <w:pStyle w:val="Body-TextTx"/>
      </w:pPr>
      <w:r>
        <w:t xml:space="preserve">Bernie gestured toward the park. </w:t>
      </w:r>
      <w:r w:rsidR="000C46A2">
        <w:t>There were some benches nearby, all empty. Bench-</w:t>
      </w:r>
      <w:r w:rsidR="00E7642E">
        <w:t>sitters often chowed down on snacks</w:t>
      </w:r>
      <w:r w:rsidR="00EB2699">
        <w:t>—</w:t>
      </w:r>
      <w:r w:rsidR="00E7642E">
        <w:t>or even a whole meal!</w:t>
      </w:r>
      <w:r w:rsidR="00EB2699">
        <w:t>-</w:t>
      </w:r>
      <w:r w:rsidR="00E7642E">
        <w:t xml:space="preserve">meaning </w:t>
      </w:r>
      <w:r w:rsidR="009E4253">
        <w:t>under benches i</w:t>
      </w:r>
      <w:r w:rsidR="000C46A2">
        <w:t>s good territory if scraps are an interest of yours. I was already leaning that way when the woman shook her head.</w:t>
      </w:r>
    </w:p>
    <w:p w:rsidR="008F7069" w:rsidRDefault="00EB2699" w:rsidP="00EF2FD1">
      <w:pPr>
        <w:pStyle w:val="Body-TextTx"/>
      </w:pPr>
      <w:r>
        <w:t>“</w:t>
      </w:r>
      <w:r w:rsidR="000C46A2">
        <w:t>Somewhere private,</w:t>
      </w:r>
      <w:r>
        <w:t>”</w:t>
      </w:r>
      <w:r w:rsidR="000C46A2">
        <w:t xml:space="preserve"> she </w:t>
      </w:r>
      <w:r w:rsidR="00A76EC1">
        <w:t>said.</w:t>
      </w:r>
    </w:p>
    <w:p w:rsidR="008F7069" w:rsidRDefault="00EB2699" w:rsidP="00EF2FD1">
      <w:pPr>
        <w:pStyle w:val="Body-TextTx"/>
      </w:pPr>
      <w:r>
        <w:t>“</w:t>
      </w:r>
      <w:r w:rsidR="00A76EC1">
        <w:t>We could go to our place,</w:t>
      </w:r>
      <w:r>
        <w:t>”</w:t>
      </w:r>
      <w:r w:rsidR="00A76EC1">
        <w:t xml:space="preserve"> said Bernie.</w:t>
      </w:r>
    </w:p>
    <w:p w:rsidR="00EB2699" w:rsidRDefault="00EB2699" w:rsidP="00EF2FD1">
      <w:pPr>
        <w:pStyle w:val="Body-TextTx"/>
      </w:pPr>
      <w:r>
        <w:t>“</w:t>
      </w:r>
      <w:r w:rsidR="00A76EC1">
        <w:t>Oh, no,</w:t>
      </w:r>
      <w:r>
        <w:t>”</w:t>
      </w:r>
      <w:r w:rsidR="00A76EC1">
        <w:t xml:space="preserve"> the woman s</w:t>
      </w:r>
      <w:r w:rsidR="00373807">
        <w:t xml:space="preserve">aid. </w:t>
      </w:r>
      <w:r>
        <w:t>“</w:t>
      </w:r>
      <w:r w:rsidR="00373807">
        <w:t>Isn</w:t>
      </w:r>
      <w:r>
        <w:t>’</w:t>
      </w:r>
      <w:r w:rsidR="00373807">
        <w:t>t there somewhere where no one</w:t>
      </w:r>
      <w:r w:rsidR="00983CF2">
        <w:t> . . .</w:t>
      </w:r>
      <w:r>
        <w:t xml:space="preserve"> ”</w:t>
      </w:r>
      <w:r w:rsidR="00A76EC1">
        <w:t xml:space="preserve"> She went silent.</w:t>
      </w:r>
    </w:p>
    <w:p w:rsidR="00E7642E" w:rsidRDefault="00EB2699" w:rsidP="00EF2FD1">
      <w:pPr>
        <w:pStyle w:val="Body-TextTx"/>
      </w:pPr>
      <w:r>
        <w:t>“</w:t>
      </w:r>
      <w:r w:rsidR="00E7642E">
        <w:t>Who are you afraid of?</w:t>
      </w:r>
      <w:r>
        <w:t>”</w:t>
      </w:r>
      <w:r w:rsidR="00E7642E">
        <w:t xml:space="preserve"> Bernie said.</w:t>
      </w:r>
    </w:p>
    <w:p w:rsidR="00E7642E" w:rsidRDefault="00EB2699" w:rsidP="00EF2FD1">
      <w:pPr>
        <w:pStyle w:val="Body-TextTx"/>
      </w:pPr>
      <w:r>
        <w:t>“</w:t>
      </w:r>
      <w:r w:rsidR="00E7642E">
        <w:t>I didn</w:t>
      </w:r>
      <w:r>
        <w:t>’</w:t>
      </w:r>
      <w:r w:rsidR="00E7642E">
        <w:t>t say I was afraid of anyone.</w:t>
      </w:r>
      <w:r>
        <w:t>”</w:t>
      </w:r>
    </w:p>
    <w:p w:rsidR="00EB2699" w:rsidRDefault="00297A65" w:rsidP="00EF2FD1">
      <w:pPr>
        <w:pStyle w:val="Body-TextTx"/>
      </w:pPr>
      <w:r>
        <w:lastRenderedPageBreak/>
        <w:t>Bernie nodded. He has many nods, meaning all sorts of things. This particular nod</w:t>
      </w:r>
      <w:r w:rsidR="00EB2699">
        <w:t>—</w:t>
      </w:r>
      <w:r>
        <w:t>just a tiny movement, eyes with an inward look</w:t>
      </w:r>
      <w:r w:rsidR="00EB2699">
        <w:t>—</w:t>
      </w:r>
      <w:r>
        <w:t>meant he wasn</w:t>
      </w:r>
      <w:r w:rsidR="00EB2699">
        <w:t>’</w:t>
      </w:r>
      <w:r>
        <w:t>t buying it.</w:t>
      </w:r>
    </w:p>
    <w:p w:rsidR="00F9194F" w:rsidRDefault="00EB2699" w:rsidP="00EF2FD1">
      <w:pPr>
        <w:pStyle w:val="Body-TextTx"/>
      </w:pPr>
      <w:r>
        <w:t>“</w:t>
      </w:r>
      <w:r w:rsidR="00F9194F">
        <w:t>How about you come with us?</w:t>
      </w:r>
      <w:r>
        <w:t>”</w:t>
      </w:r>
      <w:r w:rsidR="00F9194F">
        <w:t xml:space="preserve"> he said. </w:t>
      </w:r>
      <w:r>
        <w:t>“</w:t>
      </w:r>
      <w:r w:rsidR="00F9194F">
        <w:t xml:space="preserve">We can </w:t>
      </w:r>
      <w:r w:rsidR="009E4253">
        <w:t>just drive around and talk</w:t>
      </w:r>
      <w:r w:rsidR="00F9194F">
        <w:t>.</w:t>
      </w:r>
      <w:r>
        <w:t>”</w:t>
      </w:r>
    </w:p>
    <w:p w:rsidR="00F9194F" w:rsidRDefault="00F9194F" w:rsidP="00EF2FD1">
      <w:pPr>
        <w:pStyle w:val="Body-TextTx"/>
      </w:pPr>
      <w:r>
        <w:t>She glanced back at the Porsche</w:t>
      </w:r>
      <w:r w:rsidR="00F87783">
        <w:t xml:space="preserve">. </w:t>
      </w:r>
      <w:r w:rsidR="00EB2699">
        <w:t>“</w:t>
      </w:r>
      <w:r w:rsidR="00F87783">
        <w:t>Where will I sit?</w:t>
      </w:r>
      <w:r w:rsidR="00EB2699">
        <w:t>”</w:t>
      </w:r>
    </w:p>
    <w:p w:rsidR="00F87783" w:rsidRDefault="00EB2699" w:rsidP="00EF2FD1">
      <w:pPr>
        <w:pStyle w:val="Body-TextTx"/>
      </w:pPr>
      <w:r>
        <w:t>“</w:t>
      </w:r>
      <w:r w:rsidR="00F87783">
        <w:t>In front, of course,</w:t>
      </w:r>
      <w:r>
        <w:t>”</w:t>
      </w:r>
      <w:r w:rsidR="00F87783">
        <w:t xml:space="preserve"> Bernie said. </w:t>
      </w:r>
      <w:r>
        <w:t>“</w:t>
      </w:r>
      <w:r w:rsidR="00F87783">
        <w:t>Chet</w:t>
      </w:r>
      <w:r>
        <w:t>’</w:t>
      </w:r>
      <w:r w:rsidR="00F87783">
        <w:t>ll be happy on the shelf in back.</w:t>
      </w:r>
      <w:r>
        <w:t>”</w:t>
      </w:r>
    </w:p>
    <w:p w:rsidR="00F87783" w:rsidRDefault="00BF6063" w:rsidP="00EF2FD1">
      <w:pPr>
        <w:pStyle w:val="Body-TextTx"/>
      </w:pPr>
      <w:r>
        <w:t>Was</w:t>
      </w:r>
      <w:r w:rsidR="00983CF2">
        <w:t> . . .</w:t>
      </w:r>
      <w:r w:rsidR="00EB2699">
        <w:t xml:space="preserve"> </w:t>
      </w:r>
      <w:r>
        <w:t>was there some other Chet suddenly in the</w:t>
      </w:r>
      <w:r w:rsidR="00CF3FCF">
        <w:t xml:space="preserve"> picture? What a strange </w:t>
      </w:r>
      <w:r w:rsidR="009E4253">
        <w:t>thought!</w:t>
      </w:r>
      <w:r>
        <w:t xml:space="preserve"> There was only one Chet</w:t>
      </w:r>
      <w:r w:rsidR="00D701E2">
        <w:t xml:space="preserve">, and that one Chet, I knew for a fact, </w:t>
      </w:r>
      <w:r>
        <w:t>w</w:t>
      </w:r>
      <w:r w:rsidR="00C1677D">
        <w:t>ould not be happy on the shelf, not no</w:t>
      </w:r>
      <w:r w:rsidR="005F1AA8">
        <w:t xml:space="preserve">w, not yesterday, not tomorrow </w:t>
      </w:r>
      <w:r w:rsidR="00A379EB">
        <w:t>or whatever other days</w:t>
      </w:r>
      <w:r w:rsidR="00C1677D">
        <w:t xml:space="preserve"> were out there.</w:t>
      </w:r>
    </w:p>
    <w:p w:rsidR="00EB2699" w:rsidRDefault="00C1677D" w:rsidP="00EF2FD1">
      <w:pPr>
        <w:pStyle w:val="Body-TextTx"/>
      </w:pPr>
      <w:r>
        <w:t xml:space="preserve">The woman got out of her car and turned toward the Porsche. </w:t>
      </w:r>
      <w:r w:rsidR="005F1AA8">
        <w:t>By that time I was around</w:t>
      </w:r>
      <w:r w:rsidR="00995C48">
        <w:t xml:space="preserve"> to her side</w:t>
      </w:r>
      <w:r w:rsidR="00EB2699">
        <w:t>-</w:t>
      </w:r>
      <w:r w:rsidR="005F1AA8">
        <w:t xml:space="preserve">to greet her, you might say. </w:t>
      </w:r>
      <w:r w:rsidR="00C3795B">
        <w:t>She sort of bumped into me, a gentle</w:t>
      </w:r>
      <w:r w:rsidR="00A379EB">
        <w:t xml:space="preserve"> bump</w:t>
      </w:r>
      <w:r w:rsidR="00C3795B">
        <w:t xml:space="preserve">. </w:t>
      </w:r>
      <w:r w:rsidR="00A379EB">
        <w:t xml:space="preserve">How anxious she was! </w:t>
      </w:r>
      <w:r w:rsidR="00437F0F">
        <w:t>I nuzzled against her. Don</w:t>
      </w:r>
      <w:r w:rsidR="00EB2699">
        <w:t>’</w:t>
      </w:r>
      <w:r w:rsidR="00437F0F">
        <w:t>t ask me why.</w:t>
      </w:r>
    </w:p>
    <w:p w:rsidR="00EB2699" w:rsidRDefault="00D701E2" w:rsidP="00EF2FD1">
      <w:pPr>
        <w:pStyle w:val="Body-TextTx"/>
      </w:pPr>
      <w:r>
        <w:t>She looked down at me</w:t>
      </w:r>
      <w:r w:rsidR="00D973F8">
        <w:t>, her eyes big and oh so blue</w:t>
      </w:r>
      <w:r>
        <w:t xml:space="preserve">. </w:t>
      </w:r>
      <w:r w:rsidR="009E4253">
        <w:t xml:space="preserve">Then she </w:t>
      </w:r>
      <w:r>
        <w:t xml:space="preserve">touched my head, her hand </w:t>
      </w:r>
      <w:r w:rsidR="00D973F8">
        <w:t>a little unsteady</w:t>
      </w:r>
      <w:r>
        <w:t>.</w:t>
      </w:r>
    </w:p>
    <w:p w:rsidR="00D973F8" w:rsidRDefault="00EB2699" w:rsidP="00EF2FD1">
      <w:pPr>
        <w:pStyle w:val="Body-TextTx"/>
      </w:pPr>
      <w:r>
        <w:t>“</w:t>
      </w:r>
      <w:r w:rsidR="00CA3568">
        <w:t>Hop in, um, ah</w:t>
      </w:r>
      <w:r w:rsidR="00983CF2">
        <w:t> . . .</w:t>
      </w:r>
      <w:r w:rsidR="00D973F8">
        <w:t xml:space="preserve"> </w:t>
      </w:r>
      <w:r>
        <w:t>”</w:t>
      </w:r>
      <w:r w:rsidR="00CA3568">
        <w:t xml:space="preserve"> </w:t>
      </w:r>
      <w:r w:rsidR="00D973F8">
        <w:t>Bernie said.</w:t>
      </w:r>
    </w:p>
    <w:p w:rsidR="00D973F8" w:rsidRDefault="00EB2699" w:rsidP="00EF2FD1">
      <w:pPr>
        <w:pStyle w:val="Body-TextTx"/>
      </w:pPr>
      <w:r>
        <w:t>“</w:t>
      </w:r>
      <w:r w:rsidR="00D973F8">
        <w:t>Mavis</w:t>
      </w:r>
      <w:r w:rsidR="001B0841">
        <w:t>.</w:t>
      </w:r>
      <w:r>
        <w:t>”</w:t>
      </w:r>
      <w:r w:rsidR="001B0841">
        <w:t xml:space="preserve"> She climbed in, only to find that I was already in the shotgun seat myself! How the hell had that happened? I had no memory whatsoever of getting in the car. Life was full of surprises, most of them very nice. And here was another: Mavis squeezed past and took her rightful place on the little shelf without a word of complaint. </w:t>
      </w:r>
      <w:r w:rsidR="00F56CCC">
        <w:t>I was liking her more and more, and gave her one of my friendliest looks, showing pretty much all of my teeth.</w:t>
      </w:r>
    </w:p>
    <w:p w:rsidR="00D973F8" w:rsidRDefault="00F56CCC" w:rsidP="00EF2FD1">
      <w:pPr>
        <w:pStyle w:val="Body-TextTx"/>
      </w:pPr>
      <w:r>
        <w:t>Bernie sat in the driver</w:t>
      </w:r>
      <w:r w:rsidR="00EB2699">
        <w:t>’</w:t>
      </w:r>
      <w:r>
        <w:t xml:space="preserve">s seat. </w:t>
      </w:r>
      <w:r w:rsidR="00EB2699">
        <w:t>“</w:t>
      </w:r>
      <w:r>
        <w:t>Mavis what?</w:t>
      </w:r>
      <w:r w:rsidR="00EB2699">
        <w:t>”</w:t>
      </w:r>
      <w:r>
        <w:t xml:space="preserve"> he said</w:t>
      </w:r>
      <w:r w:rsidR="00D973F8">
        <w:t>.</w:t>
      </w:r>
    </w:p>
    <w:p w:rsidR="001B0841" w:rsidRDefault="001B0841" w:rsidP="00EF2FD1">
      <w:pPr>
        <w:pStyle w:val="Body-TextTx"/>
      </w:pPr>
      <w:r>
        <w:t>At that mom</w:t>
      </w:r>
      <w:r w:rsidR="00F56CCC">
        <w:t>ent Mavis noticed something on the floor. She picked it up: a small rectangle</w:t>
      </w:r>
      <w:r w:rsidR="00EB2699">
        <w:t>—</w:t>
      </w:r>
      <w:r w:rsidR="00F56CCC">
        <w:t>about the size of a bumper sticker</w:t>
      </w:r>
      <w:r w:rsidR="00EB2699">
        <w:t>-</w:t>
      </w:r>
      <w:r w:rsidR="00F56CCC">
        <w:t>with writing on it. We already had a Max</w:t>
      </w:r>
      <w:r w:rsidR="00EB2699">
        <w:t>’</w:t>
      </w:r>
      <w:r w:rsidR="00F56CCC">
        <w:t>s Memphis Ribs bumper sticker on the car, and this one on the floor didn</w:t>
      </w:r>
      <w:r w:rsidR="00EB2699">
        <w:t>’</w:t>
      </w:r>
      <w:r w:rsidR="00F56CCC">
        <w:t xml:space="preserve">t look nearly as </w:t>
      </w:r>
      <w:r w:rsidR="00F56CCC">
        <w:lastRenderedPageBreak/>
        <w:t>interesting, lacking a picture of ribs glistening on a hot grill. But this new bumper sticker was a big problem. How had it gotten into the car? I</w:t>
      </w:r>
      <w:r w:rsidR="00EB2699">
        <w:t>’</w:t>
      </w:r>
      <w:r w:rsidR="00F56CCC">
        <w:t xml:space="preserve">m in charge of security, and that means I </w:t>
      </w:r>
      <w:r w:rsidR="00F92E38">
        <w:t>track every single thing in the car, coming and going, and I had no memory of this new bumper sticker.</w:t>
      </w:r>
    </w:p>
    <w:p w:rsidR="00EB2699" w:rsidRDefault="00D973F8" w:rsidP="00EF2FD1">
      <w:pPr>
        <w:pStyle w:val="Body-TextTx"/>
      </w:pPr>
      <w:r>
        <w:t>Mavis</w:t>
      </w:r>
      <w:r w:rsidR="00F92E38">
        <w:t xml:space="preserve"> didn</w:t>
      </w:r>
      <w:r w:rsidR="00EB2699">
        <w:t>’</w:t>
      </w:r>
      <w:r w:rsidR="00F92E38">
        <w:t>t look happy about it either. Her eyes narrowed and then filled with fear. The smell of her fear filled the car, and very quickly. She gazed</w:t>
      </w:r>
      <w:r w:rsidR="00EB2699">
        <w:t>—</w:t>
      </w:r>
      <w:r w:rsidR="00F92E38">
        <w:t>almost in horror</w:t>
      </w:r>
      <w:r w:rsidR="00EB2699">
        <w:t>—</w:t>
      </w:r>
      <w:r w:rsidR="00F92E38">
        <w:t>at the back of Bernie</w:t>
      </w:r>
      <w:r w:rsidR="00EB2699">
        <w:t>’</w:t>
      </w:r>
      <w:r w:rsidR="00F92E38">
        <w:t>s head.</w:t>
      </w:r>
    </w:p>
    <w:p w:rsidR="00EB2699" w:rsidRDefault="00EB2699" w:rsidP="00EF2FD1">
      <w:pPr>
        <w:pStyle w:val="Body-TextTx"/>
      </w:pPr>
      <w:r>
        <w:t>“</w:t>
      </w:r>
      <w:r w:rsidR="00F92E38">
        <w:t>Meaning what</w:t>
      </w:r>
      <w:r>
        <w:t>’</w:t>
      </w:r>
      <w:r w:rsidR="00F92E38">
        <w:t>s your last name,</w:t>
      </w:r>
      <w:r>
        <w:t>”</w:t>
      </w:r>
      <w:r w:rsidR="00F92E38">
        <w:t xml:space="preserve"> Bernie said, not turning around.</w:t>
      </w:r>
    </w:p>
    <w:p w:rsidR="00EB2699" w:rsidRDefault="00EB2699" w:rsidP="00EF2FD1">
      <w:pPr>
        <w:pStyle w:val="Body-TextTx"/>
      </w:pPr>
      <w:r>
        <w:t>“</w:t>
      </w:r>
      <w:r w:rsidR="00F92E38">
        <w:t>Oh my god!</w:t>
      </w:r>
      <w:r>
        <w:t>”</w:t>
      </w:r>
      <w:r w:rsidR="00F92E38">
        <w:t xml:space="preserve"> Mavis said. </w:t>
      </w:r>
      <w:r>
        <w:t>“</w:t>
      </w:r>
      <w:r w:rsidR="00F92E38">
        <w:t>What the hell am I doing?</w:t>
      </w:r>
      <w:r>
        <w:t>”</w:t>
      </w:r>
      <w:r w:rsidR="00F92E38">
        <w:t xml:space="preserve"> She dropped the bumper sticker back on the floor, rose, and jumped out of the car.</w:t>
      </w:r>
    </w:p>
    <w:p w:rsidR="00F92E38" w:rsidRDefault="00EB2699" w:rsidP="00EF2FD1">
      <w:pPr>
        <w:pStyle w:val="Body-TextTx"/>
      </w:pPr>
      <w:r>
        <w:t>“</w:t>
      </w:r>
      <w:r w:rsidR="00F92E38">
        <w:t>Mavis?</w:t>
      </w:r>
      <w:r>
        <w:t>”</w:t>
      </w:r>
    </w:p>
    <w:p w:rsidR="00D701E2" w:rsidRDefault="00263A0A" w:rsidP="00EF2FD1">
      <w:pPr>
        <w:pStyle w:val="Body-TextTx"/>
      </w:pPr>
      <w:r>
        <w:t>She ran to the Kia</w:t>
      </w:r>
      <w:r w:rsidR="00D701E2">
        <w:t xml:space="preserve">, an unsteady kind of run, almost losing her balance. </w:t>
      </w:r>
      <w:r w:rsidR="00F92E38">
        <w:t>What was going on? Was she a client? This wasn</w:t>
      </w:r>
      <w:r w:rsidR="00EB2699">
        <w:t>’</w:t>
      </w:r>
      <w:r w:rsidR="00F92E38">
        <w:t>t normal client behavior</w:t>
      </w:r>
      <w:r w:rsidR="00EB2699">
        <w:t>—</w:t>
      </w:r>
      <w:r w:rsidR="00F92E38">
        <w:t xml:space="preserve">maybe later in a case, yes, but not at the very </w:t>
      </w:r>
      <w:r>
        <w:t>start. She got in her car</w:t>
      </w:r>
      <w:r w:rsidR="00D701E2">
        <w:t xml:space="preserve"> and slammed the door.</w:t>
      </w:r>
    </w:p>
    <w:p w:rsidR="00D701E2" w:rsidRDefault="00EB2699" w:rsidP="00EF2FD1">
      <w:pPr>
        <w:pStyle w:val="Body-TextTx"/>
      </w:pPr>
      <w:r>
        <w:t>“</w:t>
      </w:r>
      <w:r w:rsidR="00D701E2">
        <w:t>Wait!</w:t>
      </w:r>
      <w:r>
        <w:t>”</w:t>
      </w:r>
      <w:r w:rsidR="00D701E2">
        <w:t xml:space="preserve"> Bernie called.</w:t>
      </w:r>
    </w:p>
    <w:p w:rsidR="00D701E2" w:rsidRDefault="00D973F8" w:rsidP="00EF2FD1">
      <w:pPr>
        <w:pStyle w:val="Body-TextTx"/>
      </w:pPr>
      <w:r>
        <w:t xml:space="preserve">Mavis </w:t>
      </w:r>
      <w:r w:rsidR="00D701E2">
        <w:t>took off, pulling into the stree</w:t>
      </w:r>
      <w:r w:rsidR="00F92E38">
        <w:t xml:space="preserve">t and speeding down the block. </w:t>
      </w:r>
      <w:r w:rsidR="00D701E2">
        <w:t>Bernie! Let</w:t>
      </w:r>
      <w:r w:rsidR="00EB2699">
        <w:t>’</w:t>
      </w:r>
      <w:r w:rsidR="00D701E2">
        <w:t>s go! On the stick!</w:t>
      </w:r>
    </w:p>
    <w:p w:rsidR="00D701E2" w:rsidRDefault="00D701E2" w:rsidP="00EF2FD1">
      <w:pPr>
        <w:pStyle w:val="Body-TextTx"/>
      </w:pPr>
      <w:r>
        <w:t xml:space="preserve">But Bernie just </w:t>
      </w:r>
      <w:r w:rsidR="00F92E38">
        <w:t>sat there</w:t>
      </w:r>
      <w:r w:rsidR="00B525B9">
        <w:t xml:space="preserve">. </w:t>
      </w:r>
      <w:r w:rsidR="00EB2699">
        <w:t>“</w:t>
      </w:r>
      <w:r w:rsidR="00F92E38">
        <w:t>What happened</w:t>
      </w:r>
      <w:r w:rsidR="00B525B9">
        <w:t>?</w:t>
      </w:r>
      <w:r w:rsidR="00EB2699">
        <w:t>”</w:t>
      </w:r>
      <w:r w:rsidR="00B525B9">
        <w:t xml:space="preserve"> </w:t>
      </w:r>
      <w:r w:rsidR="00F92E38">
        <w:t xml:space="preserve">he said. </w:t>
      </w:r>
      <w:r w:rsidR="002B0592">
        <w:t>He watched until Mavis</w:t>
      </w:r>
      <w:r w:rsidR="00B525B9">
        <w:t xml:space="preserve"> was out of sight. </w:t>
      </w:r>
      <w:r w:rsidR="00EB2699">
        <w:t>“</w:t>
      </w:r>
      <w:r w:rsidR="00251505">
        <w:t>Any point</w:t>
      </w:r>
      <w:r w:rsidR="00B525B9">
        <w:t xml:space="preserve"> in chasing after her?</w:t>
      </w:r>
      <w:r w:rsidR="00EB2699">
        <w:t>”</w:t>
      </w:r>
    </w:p>
    <w:p w:rsidR="00251505" w:rsidRDefault="00251505" w:rsidP="00EF2FD1">
      <w:pPr>
        <w:pStyle w:val="Body-TextTx"/>
      </w:pPr>
      <w:r>
        <w:t>Any point in chasing after somebody? I didn</w:t>
      </w:r>
      <w:r w:rsidR="00EB2699">
        <w:t>’</w:t>
      </w:r>
      <w:r>
        <w:t>t understand the question.</w:t>
      </w:r>
    </w:p>
    <w:p w:rsidR="00251505" w:rsidRDefault="00EB2699" w:rsidP="00EF2FD1">
      <w:pPr>
        <w:pStyle w:val="Body-TextTx"/>
      </w:pPr>
      <w:r>
        <w:t>“</w:t>
      </w:r>
      <w:r w:rsidR="00251505">
        <w:t>We</w:t>
      </w:r>
      <w:r>
        <w:t>’</w:t>
      </w:r>
      <w:r w:rsidR="00251505">
        <w:t>ll only scare her more,</w:t>
      </w:r>
      <w:r>
        <w:t>”</w:t>
      </w:r>
      <w:r w:rsidR="00251505">
        <w:t xml:space="preserve"> Bernie said. </w:t>
      </w:r>
      <w:r>
        <w:t>“</w:t>
      </w:r>
      <w:r w:rsidR="00251505">
        <w:t>Easy there, Chet.</w:t>
      </w:r>
      <w:r>
        <w:t>”</w:t>
      </w:r>
    </w:p>
    <w:p w:rsidR="00251505" w:rsidRDefault="00251505" w:rsidP="00EF2FD1">
      <w:pPr>
        <w:pStyle w:val="Body-TextTx"/>
      </w:pPr>
      <w:r>
        <w:t xml:space="preserve">Uh-oh. I seemed to be up on my hind legs, my </w:t>
      </w:r>
      <w:r w:rsidR="00A379EB">
        <w:t>front paws on Bernie</w:t>
      </w:r>
      <w:r w:rsidR="00EB2699">
        <w:t>’</w:t>
      </w:r>
      <w:r w:rsidR="00A379EB">
        <w:t>s shoulder</w:t>
      </w:r>
      <w:r>
        <w:t>, my face kind of in his. I got that straightened out, and pronto.</w:t>
      </w:r>
    </w:p>
    <w:p w:rsidR="00251505" w:rsidRDefault="00EB2699" w:rsidP="00EF2FD1">
      <w:pPr>
        <w:pStyle w:val="Body-TextTx"/>
      </w:pPr>
      <w:r>
        <w:lastRenderedPageBreak/>
        <w:t>“</w:t>
      </w:r>
      <w:r w:rsidR="00251505">
        <w:t>She</w:t>
      </w:r>
      <w:r>
        <w:t>’</w:t>
      </w:r>
      <w:r w:rsidR="00251505">
        <w:t>ll get in touch when she</w:t>
      </w:r>
      <w:r>
        <w:t>’</w:t>
      </w:r>
      <w:r w:rsidR="00251505">
        <w:t>s ready.</w:t>
      </w:r>
      <w:r>
        <w:t>”</w:t>
      </w:r>
      <w:r w:rsidR="00251505">
        <w:t xml:space="preserve"> He winked at me. I love the human wink</w:t>
      </w:r>
      <w:r>
        <w:t>—</w:t>
      </w:r>
      <w:r w:rsidR="00251505">
        <w:t>one of their v</w:t>
      </w:r>
      <w:r w:rsidR="00B525B9">
        <w:t>ery best moves</w:t>
      </w:r>
      <w:r>
        <w:t>—</w:t>
      </w:r>
      <w:r w:rsidR="00B525B9">
        <w:t>and Bernie</w:t>
      </w:r>
      <w:r>
        <w:t>’</w:t>
      </w:r>
      <w:r w:rsidR="00B525B9">
        <w:t>s i</w:t>
      </w:r>
      <w:r w:rsidR="00251505">
        <w:t xml:space="preserve">s off the charts. </w:t>
      </w:r>
      <w:r>
        <w:t>“</w:t>
      </w:r>
      <w:r w:rsidR="00251505">
        <w:t>And if not, we</w:t>
      </w:r>
      <w:r>
        <w:t>’</w:t>
      </w:r>
      <w:r w:rsidR="00251505">
        <w:t>ve got her plate number.</w:t>
      </w:r>
      <w:r>
        <w:t>”</w:t>
      </w:r>
    </w:p>
    <w:p w:rsidR="00251505" w:rsidRDefault="00251505" w:rsidP="00EF2FD1">
      <w:pPr>
        <w:pStyle w:val="Body-TextTx"/>
      </w:pPr>
      <w:r>
        <w:t xml:space="preserve">We did? Wow. </w:t>
      </w:r>
      <w:r w:rsidRPr="00251505">
        <w:t xml:space="preserve">He took out a pen and wrote on the base of </w:t>
      </w:r>
      <w:r>
        <w:t>his thumb. That was Bernie. Just when you think he</w:t>
      </w:r>
      <w:r w:rsidR="00EB2699">
        <w:t>’</w:t>
      </w:r>
      <w:r>
        <w:t>s done amazing you, he amazes you again.</w:t>
      </w:r>
    </w:p>
    <w:p w:rsidR="00085222" w:rsidRDefault="00EB2699" w:rsidP="00EF2FD1">
      <w:pPr>
        <w:pStyle w:val="Body-TextTx"/>
      </w:pPr>
      <w:r>
        <w:t>“</w:t>
      </w:r>
      <w:r w:rsidR="00085222">
        <w:t>Did you notice that diamond ring?</w:t>
      </w:r>
      <w:r>
        <w:t>”</w:t>
      </w:r>
      <w:r w:rsidR="00085222">
        <w:t xml:space="preserve"> he said as we drove off.</w:t>
      </w:r>
    </w:p>
    <w:p w:rsidR="00085222" w:rsidRDefault="00085222" w:rsidP="00EF2FD1">
      <w:pPr>
        <w:pStyle w:val="Body-TextTx"/>
      </w:pPr>
      <w:r>
        <w:t>For sure! Am I a pro or not?</w:t>
      </w:r>
    </w:p>
    <w:p w:rsidR="00085222" w:rsidRDefault="00EB2699" w:rsidP="00EF2FD1">
      <w:pPr>
        <w:pStyle w:val="Body-TextTx"/>
      </w:pPr>
      <w:r>
        <w:t>“</w:t>
      </w:r>
      <w:r w:rsidR="00085222">
        <w:t>Looked like an engagement ring, but not worn on the ring finger. What</w:t>
      </w:r>
      <w:r>
        <w:t>’</w:t>
      </w:r>
      <w:r w:rsidR="00085222">
        <w:t>s that about?</w:t>
      </w:r>
      <w:r>
        <w:t>”</w:t>
      </w:r>
    </w:p>
    <w:p w:rsidR="008F7069" w:rsidRDefault="00085222" w:rsidP="00EF2FD1">
      <w:pPr>
        <w:pStyle w:val="Body-TextTx"/>
      </w:pPr>
      <w:r>
        <w:t>Ring finger? The ring had been in on one of her fingers</w:t>
      </w:r>
      <w:r w:rsidR="00263A0A">
        <w:t>, no doubt in my mind</w:t>
      </w:r>
      <w:r>
        <w:t>. Ho</w:t>
      </w:r>
      <w:r w:rsidR="00263A0A">
        <w:t>w else could she have worn it?</w:t>
      </w:r>
      <w:r>
        <w:t xml:space="preserve"> I gave Bernie a long look, which he missed, his eyes on the road. </w:t>
      </w:r>
      <w:r w:rsidR="0083053A">
        <w:t>No one could be amazing twenty-four seven. I decided we were in a little dip between amazements.</w:t>
      </w:r>
    </w:p>
    <w:p w:rsidR="00EB2699" w:rsidRDefault="003B2C7D" w:rsidP="003B2C7D">
      <w:pPr>
        <w:pStyle w:val="Blank-Space-BreakBsbrk"/>
      </w:pPr>
      <w:r w:rsidRPr="003B2C7D">
        <w:t>[blank]</w:t>
      </w:r>
    </w:p>
    <w:p w:rsidR="00746AB8" w:rsidRDefault="004B5902" w:rsidP="00EF2FD1">
      <w:pPr>
        <w:pStyle w:val="Body-TextTx"/>
      </w:pPr>
      <w:r w:rsidRPr="004B5902">
        <w:t>Home is our place on Mesquite Road, the best street in the Valley</w:t>
      </w:r>
      <w:r w:rsidR="00B525B9">
        <w:t xml:space="preserve">, which may be </w:t>
      </w:r>
      <w:r w:rsidR="004207D3">
        <w:t>in Arizona, but don</w:t>
      </w:r>
      <w:r w:rsidR="00EB2699">
        <w:t>’</w:t>
      </w:r>
      <w:r w:rsidR="004207D3">
        <w:t>t count on that</w:t>
      </w:r>
      <w:r w:rsidRPr="004B5902">
        <w:t>. On either side live the nicest neighbors anyone could ask for, except for our</w:t>
      </w:r>
      <w:r w:rsidR="00737B06">
        <w:t xml:space="preserve"> neighbor on the fence side, old man</w:t>
      </w:r>
      <w:r w:rsidRPr="004B5902">
        <w:t xml:space="preserve"> Heydrich. He</w:t>
      </w:r>
      <w:r w:rsidR="00EB2699">
        <w:t>’</w:t>
      </w:r>
      <w:r w:rsidRPr="004B5902">
        <w:t>s not a fan of the nation within the nation</w:t>
      </w:r>
      <w:r w:rsidR="00EB2699">
        <w:t>—</w:t>
      </w:r>
      <w:r w:rsidRPr="004B5902">
        <w:t>which is what Bernie calls me and my k</w:t>
      </w:r>
      <w:r w:rsidR="004207D3">
        <w:t>ind</w:t>
      </w:r>
      <w:r w:rsidR="00EB2699">
        <w:t>—</w:t>
      </w:r>
      <w:r w:rsidR="004207D3">
        <w:t xml:space="preserve">and spends a lot of time watering his bright green lawn even though Bernie has mentioned the aquifer problem on more than one occasion. </w:t>
      </w:r>
      <w:r w:rsidRPr="004B5902">
        <w:t>On the other side, the driveway side, liv</w:t>
      </w:r>
      <w:r w:rsidR="00737B06">
        <w:t>e Mr. and Mrs. Parsons</w:t>
      </w:r>
      <w:r w:rsidR="00EB2699">
        <w:t>—</w:t>
      </w:r>
      <w:r w:rsidR="00737B06">
        <w:t xml:space="preserve">a </w:t>
      </w:r>
      <w:r w:rsidRPr="004B5902">
        <w:t>couple</w:t>
      </w:r>
      <w:r w:rsidR="00737B06">
        <w:t xml:space="preserve"> even older than old man Heydrich and</w:t>
      </w:r>
      <w:r w:rsidRPr="004B5902">
        <w:t xml:space="preserve"> maybe not doing too well</w:t>
      </w:r>
      <w:r w:rsidR="00EB2699">
        <w:t>—</w:t>
      </w:r>
      <w:r w:rsidRPr="004B5902">
        <w:t>and Iggy. Iggy</w:t>
      </w:r>
      <w:r w:rsidR="00EB2699">
        <w:t>’</w:t>
      </w:r>
      <w:r w:rsidRPr="004B5902">
        <w:t>s my best pal. The fun we used to have, in the days before the electric fence salesman paid them a visit!</w:t>
      </w:r>
      <w:r w:rsidR="004207D3">
        <w:t xml:space="preserve"> Their lawn is like ours, the desert kind, or even more so. If you didn</w:t>
      </w:r>
      <w:r w:rsidR="00EB2699">
        <w:t>’</w:t>
      </w:r>
      <w:r w:rsidR="004207D3">
        <w:t>t know better you might think it</w:t>
      </w:r>
      <w:r w:rsidR="00EB2699">
        <w:t>’</w:t>
      </w:r>
      <w:r w:rsidR="004207D3">
        <w:t>s nothing but dirt and rocks, but we know better, me and</w:t>
      </w:r>
      <w:r w:rsidR="00202FD2">
        <w:t xml:space="preserve"> Bernie. The reason I</w:t>
      </w:r>
      <w:r w:rsidR="00EB2699">
        <w:t>’</w:t>
      </w:r>
      <w:r w:rsidR="00202FD2">
        <w:t>m possibly</w:t>
      </w:r>
      <w:r w:rsidR="004207D3">
        <w:t xml:space="preserve"> going on a bit about their yards is that both Mr. Heydrich and Mr. Parson</w:t>
      </w:r>
      <w:r w:rsidR="00737B06">
        <w:t>s were standing outside</w:t>
      </w:r>
      <w:r w:rsidR="004207D3">
        <w:t xml:space="preserve"> as we drove up, a </w:t>
      </w:r>
      <w:r w:rsidR="00D31C9E">
        <w:t>very unusual situation in the late summer heat.</w:t>
      </w:r>
    </w:p>
    <w:p w:rsidR="00EB2699" w:rsidRDefault="00D31C9E" w:rsidP="00EF2FD1">
      <w:pPr>
        <w:pStyle w:val="Body-TextTx"/>
      </w:pPr>
      <w:r>
        <w:lastRenderedPageBreak/>
        <w:t>We tur</w:t>
      </w:r>
      <w:r w:rsidR="00D13EFE">
        <w:t>ned into the driveway and got out of</w:t>
      </w:r>
      <w:r>
        <w:t xml:space="preserve"> the car. Mr. Heydrich and Mr. Parsons wer</w:t>
      </w:r>
      <w:r w:rsidR="00263A0A">
        <w:t xml:space="preserve">e both hammering signs into </w:t>
      </w:r>
      <w:r>
        <w:t>their yards, one red, one blue</w:t>
      </w:r>
      <w:r w:rsidR="00EB2699">
        <w:t>—</w:t>
      </w:r>
      <w:r w:rsidR="007C5DB3">
        <w:t>or possibly one orange and one green, since I can</w:t>
      </w:r>
      <w:r w:rsidR="00EB2699">
        <w:t>’</w:t>
      </w:r>
      <w:r w:rsidR="007C5DB3">
        <w:t>t always be trusted when it comes to colors, according to Bernie</w:t>
      </w:r>
      <w:r w:rsidR="00EB2699">
        <w:t>-</w:t>
      </w:r>
      <w:r>
        <w:t>and as they hammered they exchanged glares a</w:t>
      </w:r>
      <w:r w:rsidR="001F6999">
        <w:t>nd</w:t>
      </w:r>
      <w:r>
        <w:t xml:space="preserve"> hammered even harder.</w:t>
      </w:r>
    </w:p>
    <w:p w:rsidR="002776E2" w:rsidRDefault="00EB2699" w:rsidP="00EF2FD1">
      <w:pPr>
        <w:pStyle w:val="Body-TextTx"/>
      </w:pPr>
      <w:r>
        <w:t>“</w:t>
      </w:r>
      <w:r w:rsidR="00D13EFE">
        <w:t>Oh, god,</w:t>
      </w:r>
      <w:r>
        <w:t>”</w:t>
      </w:r>
      <w:r w:rsidR="00D13EFE">
        <w:t xml:space="preserve"> Bernie said in a low voice. We went into the house. Normally after a hard day</w:t>
      </w:r>
      <w:r>
        <w:t>’</w:t>
      </w:r>
      <w:r w:rsidR="00D13EFE">
        <w:t>s work or even not a hard one, like today, we</w:t>
      </w:r>
      <w:r>
        <w:t>’</w:t>
      </w:r>
      <w:r w:rsidR="00D13EFE">
        <w:t xml:space="preserve">d grab a drink first thing, bourbon or a beer for Bernie and water for me, </w:t>
      </w:r>
      <w:r w:rsidR="002776E2">
        <w:t>but now we lingered by the window, me because he was doing it, and Bernie for rea</w:t>
      </w:r>
      <w:r w:rsidR="00202FD2">
        <w:t xml:space="preserve">sons of his own. </w:t>
      </w:r>
      <w:r w:rsidR="002776E2">
        <w:t>Outside old man Heydrich and Mr. Parsons hammered and glared, hammered and glared. Then from the Parsons</w:t>
      </w:r>
      <w:r>
        <w:t>’</w:t>
      </w:r>
      <w:r w:rsidR="002776E2">
        <w:t xml:space="preserve"> house came Iggy</w:t>
      </w:r>
      <w:r>
        <w:t>’</w:t>
      </w:r>
      <w:r w:rsidR="002776E2">
        <w:t xml:space="preserve">s amazingly high pitched yip-yip-yip. I trotted over to the side window, and there was Iggy, front paws against the glass of his side window, yipping in fury. I knew exactly what Iggy wanted to do, </w:t>
      </w:r>
      <w:r w:rsidR="00133876">
        <w:t>namely burst out of there and show old man Heydrich what was what, but the Parsons could never get the electric fence working right so these days Iggy stayed inside. Was it up to me as a friend to take care of the old man Heydrich problem? All I had to do was go to the door and Bernie would let me out. I could actually let myself out. Bernie and I had done a lot of work on door opening and I</w:t>
      </w:r>
      <w:r>
        <w:t>’</w:t>
      </w:r>
      <w:r w:rsidR="00133876">
        <w:t>d finally mastered the round type knob just the other night while Bernie was sleeping. So he didn</w:t>
      </w:r>
      <w:r>
        <w:t>’</w:t>
      </w:r>
      <w:r w:rsidR="00133876">
        <w:t xml:space="preserve">t know! Only I knew! What an exciting feeling! I started forming plans for old man Heydrich, but before they took shape Bernie backed away from the window, shook his head and said, </w:t>
      </w:r>
      <w:r>
        <w:t>“</w:t>
      </w:r>
      <w:r w:rsidR="00133876">
        <w:t>Politics, Chet. And th</w:t>
      </w:r>
      <w:r w:rsidR="00E0084D">
        <w:t>e election</w:t>
      </w:r>
      <w:r>
        <w:t>’</w:t>
      </w:r>
      <w:r w:rsidR="00E0084D">
        <w:t>s not for a whole year</w:t>
      </w:r>
      <w:r w:rsidR="00133876">
        <w:t>.</w:t>
      </w:r>
      <w:r>
        <w:t>”</w:t>
      </w:r>
    </w:p>
    <w:p w:rsidR="00133876" w:rsidRDefault="003E03CB" w:rsidP="00EF2FD1">
      <w:pPr>
        <w:pStyle w:val="Body-TextTx"/>
      </w:pPr>
      <w:r>
        <w:t>Politics? A new one on me. Was politics the glaring and hammering or the yip-yip-yipping? Or possibly all at once? Glaring, h</w:t>
      </w:r>
      <w:r w:rsidR="00202FD2">
        <w:t xml:space="preserve">ammering, yip-yip-yipping? Politics sounded </w:t>
      </w:r>
      <w:r>
        <w:t xml:space="preserve">alarming. I hurried into the kitchen and lapped up all the water in my bowl. Bernie refilled it and cracked open a beer. He sat down and put his feet up. I lay down and stretched my feet out. We </w:t>
      </w:r>
      <w:r>
        <w:lastRenderedPageBreak/>
        <w:t>spend a lot of very happy time like that.</w:t>
      </w:r>
    </w:p>
    <w:p w:rsidR="00EB2699" w:rsidRDefault="003E03CB" w:rsidP="00EF2FD1">
      <w:pPr>
        <w:pStyle w:val="Body-TextTx"/>
      </w:pPr>
      <w:r>
        <w:t xml:space="preserve">The phone rang. The phone at our place </w:t>
      </w:r>
      <w:r w:rsidR="00FA6CC7">
        <w:t>is usually on speaker but I</w:t>
      </w:r>
      <w:r w:rsidR="00202FD2">
        <w:t xml:space="preserve"> can</w:t>
      </w:r>
      <w:r w:rsidR="00FA6CC7">
        <w:t xml:space="preserve"> hear the other end perfectly well even if it</w:t>
      </w:r>
      <w:r w:rsidR="00EB2699">
        <w:t>’</w:t>
      </w:r>
      <w:r w:rsidR="00FA6CC7">
        <w:t>s not. My hearing</w:t>
      </w:r>
      <w:r w:rsidR="00EB2699">
        <w:t>’</w:t>
      </w:r>
      <w:r w:rsidR="00FA6CC7">
        <w:t>s not like yours, no offense.</w:t>
      </w:r>
    </w:p>
    <w:p w:rsidR="00FA6CC7" w:rsidRDefault="00EB2699" w:rsidP="00EF2FD1">
      <w:pPr>
        <w:pStyle w:val="Body-TextTx"/>
      </w:pPr>
      <w:r>
        <w:t>“</w:t>
      </w:r>
      <w:r w:rsidR="00FA6CC7">
        <w:t>Hello, Bernie,</w:t>
      </w:r>
      <w:r>
        <w:t>”</w:t>
      </w:r>
      <w:r w:rsidR="00FA6CC7">
        <w:t xml:space="preserve"> said Mr. Parsons. </w:t>
      </w:r>
      <w:r>
        <w:t>“</w:t>
      </w:r>
      <w:r w:rsidR="00FA6CC7">
        <w:t>Hope I</w:t>
      </w:r>
      <w:r>
        <w:t>’</w:t>
      </w:r>
      <w:r w:rsidR="00FA6CC7">
        <w:t>m not disturbing you.</w:t>
      </w:r>
      <w:r>
        <w:t>”</w:t>
      </w:r>
    </w:p>
    <w:p w:rsidR="00FA6CC7" w:rsidRDefault="00EB2699" w:rsidP="00EF2FD1">
      <w:pPr>
        <w:pStyle w:val="Body-TextTx"/>
      </w:pPr>
      <w:r>
        <w:t>“</w:t>
      </w:r>
      <w:r w:rsidR="00FA6CC7">
        <w:t>Not at all. How are you and Mrs. Parsons doing?</w:t>
      </w:r>
      <w:r>
        <w:t>”</w:t>
      </w:r>
    </w:p>
    <w:p w:rsidR="00FA6CC7" w:rsidRDefault="00EB2699" w:rsidP="00EF2FD1">
      <w:pPr>
        <w:pStyle w:val="Body-TextTx"/>
      </w:pPr>
      <w:r>
        <w:t>“</w:t>
      </w:r>
      <w:r w:rsidR="00FA6CC7">
        <w:t>Neither hospitalized at the moment,</w:t>
      </w:r>
      <w:r>
        <w:t>”</w:t>
      </w:r>
      <w:r w:rsidR="00FA6CC7">
        <w:t xml:space="preserve"> said Mr. Parsons. </w:t>
      </w:r>
      <w:r>
        <w:t>“</w:t>
      </w:r>
      <w:r w:rsidR="00FA6CC7">
        <w:t>Doesn</w:t>
      </w:r>
      <w:r>
        <w:t>’</w:t>
      </w:r>
      <w:r w:rsidR="00FA6CC7">
        <w:t>t get much better than that.</w:t>
      </w:r>
      <w:r>
        <w:t>”</w:t>
      </w:r>
    </w:p>
    <w:p w:rsidR="00FA6CC7" w:rsidRDefault="00FA6CC7" w:rsidP="00EF2FD1">
      <w:pPr>
        <w:pStyle w:val="Body-TextTx"/>
      </w:pPr>
      <w:r>
        <w:t xml:space="preserve">Mr. Parsons laughed. So did Bernie. </w:t>
      </w:r>
      <w:r w:rsidR="006B15E2">
        <w:t>I missed the funny part but I don</w:t>
      </w:r>
      <w:r w:rsidR="00EB2699">
        <w:t>’</w:t>
      </w:r>
      <w:r w:rsidR="006B15E2">
        <w:t xml:space="preserve">t worry about things like that. </w:t>
      </w:r>
      <w:r w:rsidR="00EB2699">
        <w:t>“</w:t>
      </w:r>
      <w:r>
        <w:t>Anything I can do for you?</w:t>
      </w:r>
      <w:r w:rsidR="00EB2699">
        <w:t>”</w:t>
      </w:r>
      <w:r w:rsidR="006B15E2">
        <w:t xml:space="preserve"> Bernie said.</w:t>
      </w:r>
    </w:p>
    <w:p w:rsidR="00FA6CC7" w:rsidRDefault="00EB2699" w:rsidP="00EF2FD1">
      <w:pPr>
        <w:pStyle w:val="Body-TextTx"/>
      </w:pPr>
      <w:r>
        <w:t>“</w:t>
      </w:r>
      <w:r w:rsidR="00FA6CC7">
        <w:t>In a way,</w:t>
      </w:r>
      <w:r>
        <w:t>”</w:t>
      </w:r>
      <w:r w:rsidR="00FA6CC7">
        <w:t xml:space="preserve"> said Mr. Parsons. </w:t>
      </w:r>
      <w:r>
        <w:t>“</w:t>
      </w:r>
      <w:r w:rsidR="00FA6CC7">
        <w:t>And no pressure, but y</w:t>
      </w:r>
      <w:r w:rsidR="006B15E2">
        <w:t>ou may have noticed our sign. It</w:t>
      </w:r>
      <w:r>
        <w:t>’</w:t>
      </w:r>
      <w:r w:rsidR="006B15E2">
        <w:t>s for Le</w:t>
      </w:r>
      <w:r w:rsidR="00486CE6">
        <w:t xml:space="preserve">s </w:t>
      </w:r>
      <w:r w:rsidR="00C65619">
        <w:t>Erlanger</w:t>
      </w:r>
      <w:r w:rsidR="00486CE6">
        <w:t>. He</w:t>
      </w:r>
      <w:r>
        <w:t>’</w:t>
      </w:r>
      <w:r w:rsidR="00486CE6">
        <w:t xml:space="preserve">s running for </w:t>
      </w:r>
      <w:r w:rsidR="006B15E2">
        <w:t>senate and Mrs. Parsons and I are supporting him. We happen to have an extra sign.</w:t>
      </w:r>
      <w:r>
        <w:t>”</w:t>
      </w:r>
    </w:p>
    <w:p w:rsidR="00EB2699" w:rsidRDefault="006B15E2" w:rsidP="00EF2FD1">
      <w:pPr>
        <w:pStyle w:val="Body-TextTx"/>
      </w:pPr>
      <w:r>
        <w:t>The look on Bernie</w:t>
      </w:r>
      <w:r w:rsidR="00EB2699">
        <w:t>’</w:t>
      </w:r>
      <w:r>
        <w:t>s face</w:t>
      </w:r>
      <w:r w:rsidR="00EB2699">
        <w:t>—</w:t>
      </w:r>
      <w:r>
        <w:t>a lovely after-laughing look</w:t>
      </w:r>
      <w:r w:rsidR="00EB2699">
        <w:t>—</w:t>
      </w:r>
      <w:r>
        <w:t xml:space="preserve">changed to no expression at all. </w:t>
      </w:r>
      <w:r w:rsidR="00EB2699">
        <w:t>“</w:t>
      </w:r>
      <w:r>
        <w:t>I</w:t>
      </w:r>
      <w:r w:rsidR="00EB2699">
        <w:t>’</w:t>
      </w:r>
      <w:r>
        <w:t>ll bear that in mind,</w:t>
      </w:r>
      <w:r w:rsidR="00EB2699">
        <w:t>”</w:t>
      </w:r>
      <w:r>
        <w:t xml:space="preserve"> Bernie said.</w:t>
      </w:r>
    </w:p>
    <w:p w:rsidR="00EB2699" w:rsidRDefault="00EB2699" w:rsidP="00EF2FD1">
      <w:pPr>
        <w:pStyle w:val="Body-TextTx"/>
      </w:pPr>
      <w:r>
        <w:t>“</w:t>
      </w:r>
      <w:r w:rsidR="006B15E2">
        <w:t>Much obliged,</w:t>
      </w:r>
      <w:r>
        <w:t>”</w:t>
      </w:r>
      <w:r w:rsidR="006B15E2">
        <w:t xml:space="preserve"> said Mr. Parsons.</w:t>
      </w:r>
    </w:p>
    <w:p w:rsidR="006B15E2" w:rsidRDefault="006B15E2" w:rsidP="00EF2FD1">
      <w:pPr>
        <w:pStyle w:val="Body-TextTx"/>
      </w:pPr>
      <w:r>
        <w:t>They said goodbye. Right away the phone rang again.</w:t>
      </w:r>
    </w:p>
    <w:p w:rsidR="006B15E2" w:rsidRDefault="00EB2699" w:rsidP="00EF2FD1">
      <w:pPr>
        <w:pStyle w:val="Body-TextTx"/>
      </w:pPr>
      <w:r>
        <w:t>“</w:t>
      </w:r>
      <w:r w:rsidR="006B15E2">
        <w:t>Mr. Little? Hey</w:t>
      </w:r>
      <w:r w:rsidR="00BC45DE">
        <w:t>d</w:t>
      </w:r>
      <w:r w:rsidR="006B15E2">
        <w:t>rich, here. Your neighbor.</w:t>
      </w:r>
      <w:r>
        <w:t>”</w:t>
      </w:r>
    </w:p>
    <w:p w:rsidR="006B15E2" w:rsidRDefault="00EB2699" w:rsidP="00EF2FD1">
      <w:pPr>
        <w:pStyle w:val="Body-TextTx"/>
      </w:pPr>
      <w:r>
        <w:t>“</w:t>
      </w:r>
      <w:r w:rsidR="006B15E2">
        <w:t>Yes?</w:t>
      </w:r>
      <w:r>
        <w:t>”</w:t>
      </w:r>
    </w:p>
    <w:p w:rsidR="006B15E2" w:rsidRDefault="00EB2699" w:rsidP="00EF2FD1">
      <w:pPr>
        <w:pStyle w:val="Body-TextTx"/>
      </w:pPr>
      <w:r>
        <w:t>“</w:t>
      </w:r>
      <w:r w:rsidR="006B15E2">
        <w:t>Do you have any political affiliation, Mr. Little?</w:t>
      </w:r>
      <w:r>
        <w:t>”</w:t>
      </w:r>
    </w:p>
    <w:p w:rsidR="006B15E2" w:rsidRDefault="00EB2699" w:rsidP="00EF2FD1">
      <w:pPr>
        <w:pStyle w:val="Body-TextTx"/>
      </w:pPr>
      <w:r>
        <w:t>“</w:t>
      </w:r>
      <w:r w:rsidR="006B15E2">
        <w:t>Not that I discuss at random.</w:t>
      </w:r>
      <w:r>
        <w:t>”</w:t>
      </w:r>
    </w:p>
    <w:p w:rsidR="006B15E2" w:rsidRDefault="006B15E2" w:rsidP="00EF2FD1">
      <w:pPr>
        <w:pStyle w:val="Body-TextTx"/>
      </w:pPr>
      <w:r>
        <w:t>Silence. Bernie looked at me. His face changed again, started to look like it did when fun was in the air. I popped right up.</w:t>
      </w:r>
    </w:p>
    <w:p w:rsidR="006B15E2" w:rsidRDefault="00EB2699" w:rsidP="00EF2FD1">
      <w:pPr>
        <w:pStyle w:val="Body-TextTx"/>
      </w:pPr>
      <w:r>
        <w:t>“</w:t>
      </w:r>
      <w:r w:rsidR="006B15E2">
        <w:t>I</w:t>
      </w:r>
      <w:r>
        <w:t>’</w:t>
      </w:r>
      <w:r w:rsidR="006B15E2">
        <w:t>m supporting Senator Wray in the election</w:t>
      </w:r>
      <w:r w:rsidR="00C54F7B">
        <w:t>,</w:t>
      </w:r>
      <w:r>
        <w:t>”</w:t>
      </w:r>
      <w:r w:rsidR="00C54F7B">
        <w:t xml:space="preserve"> Heydrich said</w:t>
      </w:r>
      <w:r w:rsidR="00486CE6">
        <w:t xml:space="preserve">. </w:t>
      </w:r>
      <w:r>
        <w:t>“</w:t>
      </w:r>
      <w:r w:rsidR="00486CE6">
        <w:t xml:space="preserve">I have an extra sign you </w:t>
      </w:r>
      <w:r w:rsidR="00486CE6">
        <w:lastRenderedPageBreak/>
        <w:t>can have for free.</w:t>
      </w:r>
      <w:r>
        <w:t>”</w:t>
      </w:r>
    </w:p>
    <w:p w:rsidR="00486CE6" w:rsidRDefault="00EB2699" w:rsidP="00EF2FD1">
      <w:pPr>
        <w:pStyle w:val="Body-TextTx"/>
      </w:pPr>
      <w:r>
        <w:t>“</w:t>
      </w:r>
      <w:r w:rsidR="00486CE6">
        <w:t>Is Wray charging for his signs?</w:t>
      </w:r>
      <w:r>
        <w:t>”</w:t>
      </w:r>
    </w:p>
    <w:p w:rsidR="00486CE6" w:rsidRDefault="00EB2699" w:rsidP="00EF2FD1">
      <w:pPr>
        <w:pStyle w:val="Body-TextTx"/>
      </w:pPr>
      <w:r>
        <w:t>“</w:t>
      </w:r>
      <w:r w:rsidR="00486CE6">
        <w:t>Only the special three-color ones. Which happens to be what I want to give you</w:t>
      </w:r>
      <w:r w:rsidR="00C54F7B">
        <w:t xml:space="preserve"> for no cost</w:t>
      </w:r>
      <w:r w:rsidR="00486CE6">
        <w:t>.</w:t>
      </w:r>
      <w:r>
        <w:t>”</w:t>
      </w:r>
    </w:p>
    <w:p w:rsidR="00486CE6" w:rsidRDefault="00EB2699" w:rsidP="00EF2FD1">
      <w:pPr>
        <w:pStyle w:val="Body-TextTx"/>
      </w:pPr>
      <w:r>
        <w:t>“</w:t>
      </w:r>
      <w:r w:rsidR="00E0084D">
        <w:t>The election</w:t>
      </w:r>
      <w:r>
        <w:t>’</w:t>
      </w:r>
      <w:r w:rsidR="00E0084D">
        <w:t>s a year</w:t>
      </w:r>
      <w:r w:rsidR="00486CE6">
        <w:t xml:space="preserve"> away.</w:t>
      </w:r>
      <w:r>
        <w:t>”</w:t>
      </w:r>
    </w:p>
    <w:p w:rsidR="00486CE6" w:rsidRDefault="00EB2699" w:rsidP="00EF2FD1">
      <w:pPr>
        <w:pStyle w:val="Body-TextTx"/>
      </w:pPr>
      <w:r>
        <w:t>“</w:t>
      </w:r>
      <w:r w:rsidR="00486CE6">
        <w:t>In one sense, possibly. But you may have noticed that in a big picture sense we are in a permanent state of election.</w:t>
      </w:r>
      <w:r>
        <w:t>”</w:t>
      </w:r>
    </w:p>
    <w:p w:rsidR="00486CE6" w:rsidRDefault="00EB2699" w:rsidP="00EF2FD1">
      <w:pPr>
        <w:pStyle w:val="Body-TextTx"/>
      </w:pPr>
      <w:r>
        <w:t>“</w:t>
      </w:r>
      <w:r w:rsidR="00486CE6">
        <w:t>That</w:t>
      </w:r>
      <w:r>
        <w:t>’</w:t>
      </w:r>
      <w:r w:rsidR="00486CE6">
        <w:t>s depressing.</w:t>
      </w:r>
      <w:r>
        <w:t>”</w:t>
      </w:r>
    </w:p>
    <w:p w:rsidR="00486CE6" w:rsidRDefault="00EB2699" w:rsidP="00EF2FD1">
      <w:pPr>
        <w:pStyle w:val="Body-TextTx"/>
      </w:pPr>
      <w:r>
        <w:t>“</w:t>
      </w:r>
      <w:r w:rsidR="00486CE6">
        <w:t>Even more depressing is the prospect of a</w:t>
      </w:r>
      <w:r w:rsidR="00FA229B">
        <w:t>n</w:t>
      </w:r>
      <w:r w:rsidR="00486CE6">
        <w:t xml:space="preserve"> </w:t>
      </w:r>
      <w:r w:rsidR="00C65619">
        <w:t>Erlanger</w:t>
      </w:r>
      <w:r w:rsidR="00486CE6">
        <w:t xml:space="preserve"> victory</w:t>
      </w:r>
      <w:r w:rsidR="00202FD2">
        <w:t xml:space="preserve"> in the coming battle</w:t>
      </w:r>
      <w:r w:rsidR="00486CE6">
        <w:t>.</w:t>
      </w:r>
      <w:r>
        <w:t>”</w:t>
      </w:r>
    </w:p>
    <w:p w:rsidR="00486CE6" w:rsidRDefault="00EB2699" w:rsidP="00EF2FD1">
      <w:pPr>
        <w:pStyle w:val="Body-TextTx"/>
      </w:pPr>
      <w:r>
        <w:t>“</w:t>
      </w:r>
      <w:r w:rsidR="00E75BAE">
        <w:t>We</w:t>
      </w:r>
      <w:r>
        <w:t>’</w:t>
      </w:r>
      <w:r w:rsidR="00E75BAE">
        <w:t>ll be the DMZ,</w:t>
      </w:r>
      <w:r>
        <w:t>”</w:t>
      </w:r>
      <w:r w:rsidR="00A42EC2">
        <w:t xml:space="preserve"> Bernie told him</w:t>
      </w:r>
      <w:r w:rsidR="00E75BAE">
        <w:t>.</w:t>
      </w:r>
    </w:p>
    <w:p w:rsidR="002B0592" w:rsidRDefault="00EB2699" w:rsidP="00EF2FD1">
      <w:pPr>
        <w:pStyle w:val="Body-TextTx"/>
      </w:pPr>
      <w:r>
        <w:t>“</w:t>
      </w:r>
      <w:r w:rsidR="002B0592">
        <w:t>That does not exist,</w:t>
      </w:r>
      <w:r>
        <w:t>”</w:t>
      </w:r>
      <w:r w:rsidR="002B0592">
        <w:t xml:space="preserve"> said old man Heydrich. </w:t>
      </w:r>
      <w:r>
        <w:t>“</w:t>
      </w:r>
      <w:r w:rsidR="002B0592">
        <w:t>If the sign is too</w:t>
      </w:r>
      <w:r w:rsidR="00983CF2">
        <w:t> . . .</w:t>
      </w:r>
      <w:r>
        <w:t xml:space="preserve"> </w:t>
      </w:r>
      <w:r w:rsidR="002B0592">
        <w:t>too vivid, perhaps you</w:t>
      </w:r>
      <w:r>
        <w:t>’</w:t>
      </w:r>
      <w:r w:rsidR="002B0592">
        <w:t>d care to display the bumper sticker I left you.</w:t>
      </w:r>
      <w:r>
        <w:t>”</w:t>
      </w:r>
    </w:p>
    <w:p w:rsidR="002B0592" w:rsidRDefault="00EB2699" w:rsidP="00EF2FD1">
      <w:pPr>
        <w:pStyle w:val="Body-TextTx"/>
      </w:pPr>
      <w:r>
        <w:t>“</w:t>
      </w:r>
      <w:r w:rsidR="002B0592">
        <w:t>Bumper sticker?</w:t>
      </w:r>
      <w:r>
        <w:t>”</w:t>
      </w:r>
    </w:p>
    <w:p w:rsidR="002B0592" w:rsidRDefault="00EB2699" w:rsidP="00EF2FD1">
      <w:pPr>
        <w:pStyle w:val="Body-TextTx"/>
      </w:pPr>
      <w:r>
        <w:t>“</w:t>
      </w:r>
      <w:r w:rsidR="002B0592">
        <w:t>I happened to have one with me on my walk yesterday. I took the liberty of dropping it into your car.</w:t>
      </w:r>
      <w:r>
        <w:t>”</w:t>
      </w:r>
    </w:p>
    <w:p w:rsidR="002B0592" w:rsidRDefault="00EB2699" w:rsidP="00EF2FD1">
      <w:pPr>
        <w:pStyle w:val="Body-TextTx"/>
      </w:pPr>
      <w:r>
        <w:t>“</w:t>
      </w:r>
      <w:r w:rsidR="002B0592">
        <w:t>Thanks,</w:t>
      </w:r>
      <w:r>
        <w:t>”</w:t>
      </w:r>
      <w:r w:rsidR="002B0592">
        <w:t xml:space="preserve"> Bernie said. </w:t>
      </w:r>
      <w:r>
        <w:t>“</w:t>
      </w:r>
      <w:r w:rsidR="002B0592">
        <w:t>I</w:t>
      </w:r>
      <w:r>
        <w:t>’</w:t>
      </w:r>
      <w:r w:rsidR="002B0592">
        <w:t>ll take the liberty of returning it to you.</w:t>
      </w:r>
      <w:r>
        <w:t>”</w:t>
      </w:r>
    </w:p>
    <w:p w:rsidR="00EB2699" w:rsidRDefault="00EB2699" w:rsidP="00EF2FD1">
      <w:pPr>
        <w:pStyle w:val="Body-TextTx"/>
      </w:pPr>
      <w:r>
        <w:t>“</w:t>
      </w:r>
      <w:r w:rsidR="002B0592">
        <w:t>Not necessary,</w:t>
      </w:r>
      <w:r>
        <w:t>”</w:t>
      </w:r>
      <w:r w:rsidR="002B0592">
        <w:t xml:space="preserve"> said Heydrich. </w:t>
      </w:r>
      <w:r>
        <w:t>“</w:t>
      </w:r>
      <w:r w:rsidR="002B0592">
        <w:t>I have a big supply.</w:t>
      </w:r>
      <w:r>
        <w:t>”</w:t>
      </w:r>
    </w:p>
    <w:p w:rsidR="002B0592" w:rsidRDefault="002B0592" w:rsidP="00EF2FD1">
      <w:pPr>
        <w:pStyle w:val="Body-TextTx"/>
      </w:pPr>
      <w:r>
        <w:t>Click.</w:t>
      </w:r>
    </w:p>
    <w:p w:rsidR="00EB2699" w:rsidRDefault="002B0592" w:rsidP="00EF2FD1">
      <w:pPr>
        <w:pStyle w:val="Body-TextTx"/>
      </w:pPr>
      <w:r>
        <w:t>We went out to the car. Bernie leaned in, fished around</w:t>
      </w:r>
      <w:r w:rsidR="00E27B03">
        <w:t xml:space="preserve"> in the back</w:t>
      </w:r>
      <w:r>
        <w:t>, found the bumper sticker</w:t>
      </w:r>
      <w:r w:rsidR="00E27B03">
        <w:t xml:space="preserve"> where Mavis had dropped it</w:t>
      </w:r>
      <w:r>
        <w:t xml:space="preserve">. </w:t>
      </w:r>
      <w:r w:rsidR="00E90F2E">
        <w:t xml:space="preserve">Bernie read what was on it: </w:t>
      </w:r>
      <w:r w:rsidR="00EB2699">
        <w:t>“‘</w:t>
      </w:r>
      <w:r w:rsidR="00E90F2E">
        <w:t>Wray</w:t>
      </w:r>
      <w:r w:rsidR="00EB2699">
        <w:t>’</w:t>
      </w:r>
      <w:r w:rsidR="00E90F2E">
        <w:t>s OK!</w:t>
      </w:r>
      <w:r w:rsidR="00EB2699">
        <w:t>’”</w:t>
      </w:r>
      <w:r w:rsidR="00E90F2E">
        <w:t xml:space="preserve"> </w:t>
      </w:r>
      <w:r>
        <w:t xml:space="preserve">Back inside, he tossed it in the trash and downed </w:t>
      </w:r>
      <w:r w:rsidR="004652FB">
        <w:t xml:space="preserve">a big slug of beer. </w:t>
      </w:r>
      <w:r w:rsidR="00EB2699">
        <w:t>“</w:t>
      </w:r>
      <w:r w:rsidR="004652FB">
        <w:t>Is monarchy better?</w:t>
      </w:r>
    </w:p>
    <w:p w:rsidR="004652FB" w:rsidRDefault="004652FB" w:rsidP="00EF2FD1">
      <w:pPr>
        <w:pStyle w:val="Body-TextTx"/>
      </w:pPr>
      <w:r>
        <w:t>I couldn</w:t>
      </w:r>
      <w:r w:rsidR="00EB2699">
        <w:t>’</w:t>
      </w:r>
      <w:r>
        <w:t xml:space="preserve">t help him with that. The sun set at last and things cooled down a bit. We went out to the back patio and sat by the swan fountain, all that Leda left behind after the divorce. We </w:t>
      </w:r>
      <w:r>
        <w:lastRenderedPageBreak/>
        <w:t>hardly ever ran the water anymore on account of the evaporation issue, whatever that was, but now Be</w:t>
      </w:r>
      <w:r w:rsidR="00202FD2">
        <w:t>rnie turned it on and we listen</w:t>
      </w:r>
      <w:r>
        <w:t xml:space="preserve">ed to </w:t>
      </w:r>
      <w:r w:rsidR="00202FD2">
        <w:t xml:space="preserve">the beautiful sounds, a sort of </w:t>
      </w:r>
      <w:r>
        <w:t>music with water as the instrument.</w:t>
      </w:r>
      <w:r w:rsidR="00202FD2">
        <w:t xml:space="preserve"> Bernie had another beer. He kept</w:t>
      </w:r>
      <w:r>
        <w:t xml:space="preserve"> the phone in his</w:t>
      </w:r>
      <w:r w:rsidR="00202FD2">
        <w:t xml:space="preserve"> lap, kind of unusual, and glanced</w:t>
      </w:r>
      <w:r>
        <w:t xml:space="preserve"> at it</w:t>
      </w:r>
      <w:r w:rsidR="00202FD2">
        <w:t xml:space="preserve"> once or twice</w:t>
      </w:r>
      <w:r>
        <w:t>.</w:t>
      </w:r>
    </w:p>
    <w:p w:rsidR="004652FB" w:rsidRDefault="00EB2699" w:rsidP="00EF2FD1">
      <w:pPr>
        <w:pStyle w:val="Body-TextTx"/>
      </w:pPr>
      <w:r>
        <w:t>“</w:t>
      </w:r>
      <w:r w:rsidR="004652FB">
        <w:t>I thought she</w:t>
      </w:r>
      <w:r>
        <w:t>’</w:t>
      </w:r>
      <w:r w:rsidR="004652FB">
        <w:t>d be in touch.</w:t>
      </w:r>
      <w:r>
        <w:t>”</w:t>
      </w:r>
    </w:p>
    <w:p w:rsidR="004652FB" w:rsidRDefault="004652FB" w:rsidP="00EF2FD1">
      <w:pPr>
        <w:pStyle w:val="Body-TextTx"/>
      </w:pPr>
      <w:r>
        <w:t>Oh? Who would that be? Leda? Not likely. We were more likely to hear from Charlie, Bernie and Leda</w:t>
      </w:r>
      <w:r w:rsidR="00EB2699">
        <w:t>’</w:t>
      </w:r>
      <w:r>
        <w:t>s kid, now with us only on some weekends and holidays, or even Malcolm, Leda</w:t>
      </w:r>
      <w:r w:rsidR="00EB2699">
        <w:t>’</w:t>
      </w:r>
      <w:r>
        <w:t>s new husband with the very long toes, who</w:t>
      </w:r>
      <w:r w:rsidR="00EB2699">
        <w:t>’</w:t>
      </w:r>
      <w:r>
        <w:t>d become sort of a pal. Then there was Suzie, at one time Bernie</w:t>
      </w:r>
      <w:r w:rsidR="00EB2699">
        <w:t>’</w:t>
      </w:r>
      <w:r>
        <w:t>s girlfriend</w:t>
      </w:r>
      <w:r w:rsidR="00E27B03">
        <w:t xml:space="preserve"> and a likely caller</w:t>
      </w:r>
      <w:r>
        <w:t xml:space="preserve">, but now married to </w:t>
      </w:r>
      <w:r w:rsidR="00E27B03">
        <w:t xml:space="preserve">Jacques Smallian, </w:t>
      </w:r>
      <w:r w:rsidR="00496581">
        <w:t>busy with some startup they were workin</w:t>
      </w:r>
      <w:r w:rsidR="00202FD2">
        <w:t>g on, and</w:t>
      </w:r>
      <w:r w:rsidR="00E27B03">
        <w:t xml:space="preserve"> now unlikely. </w:t>
      </w:r>
      <w:r w:rsidR="00496581">
        <w:t>So who?</w:t>
      </w:r>
    </w:p>
    <w:p w:rsidR="00496581" w:rsidRDefault="00E27B03" w:rsidP="00EF2FD1">
      <w:pPr>
        <w:pStyle w:val="Body-TextTx"/>
      </w:pPr>
      <w:r>
        <w:t>Bernie g</w:t>
      </w:r>
      <w:r w:rsidR="00496581">
        <w:t>azed at the writing on the base of his thumb, sipped his beer, gazed, sipped. At last he picked up the phone.</w:t>
      </w:r>
    </w:p>
    <w:p w:rsidR="00496581" w:rsidRDefault="00EB2699" w:rsidP="00EF2FD1">
      <w:pPr>
        <w:pStyle w:val="Body-TextTx"/>
      </w:pPr>
      <w:r>
        <w:t>“</w:t>
      </w:r>
      <w:r w:rsidR="00496581">
        <w:t>Rick?</w:t>
      </w:r>
      <w:r>
        <w:t>”</w:t>
      </w:r>
      <w:r w:rsidR="00496581">
        <w:t xml:space="preserve"> he said.</w:t>
      </w:r>
    </w:p>
    <w:p w:rsidR="00496581" w:rsidRDefault="00EB2699" w:rsidP="00EF2FD1">
      <w:pPr>
        <w:pStyle w:val="Body-TextTx"/>
      </w:pPr>
      <w:r>
        <w:t>“</w:t>
      </w:r>
      <w:r w:rsidR="00496581">
        <w:t>Gone for the day,</w:t>
      </w:r>
      <w:r>
        <w:t>”</w:t>
      </w:r>
      <w:r w:rsidR="00496581">
        <w:t xml:space="preserve"> said Lieutenant Rick Torres, our buddy in Missing Persons.</w:t>
      </w:r>
    </w:p>
    <w:p w:rsidR="00496581" w:rsidRDefault="00EB2699" w:rsidP="00EF2FD1">
      <w:pPr>
        <w:pStyle w:val="Body-TextTx"/>
      </w:pPr>
      <w:r>
        <w:t>“</w:t>
      </w:r>
      <w:r w:rsidR="00496581">
        <w:t>I</w:t>
      </w:r>
      <w:r>
        <w:t>’</w:t>
      </w:r>
      <w:r w:rsidR="00496581">
        <w:t>m a taxpayer,</w:t>
      </w:r>
      <w:r>
        <w:t>”</w:t>
      </w:r>
      <w:r w:rsidR="00496581">
        <w:t xml:space="preserve"> Bernie said. </w:t>
      </w:r>
      <w:r>
        <w:t>“</w:t>
      </w:r>
      <w:r w:rsidR="00496581">
        <w:t>I pay your salary.</w:t>
      </w:r>
      <w:r>
        <w:t>”</w:t>
      </w:r>
    </w:p>
    <w:p w:rsidR="00496581" w:rsidRDefault="00EB2699" w:rsidP="00EF2FD1">
      <w:pPr>
        <w:pStyle w:val="Body-TextTx"/>
      </w:pPr>
      <w:r>
        <w:t>“</w:t>
      </w:r>
      <w:r w:rsidR="00496581">
        <w:t>Now you tell me. All this time I had no idea why the wolf was at the door.</w:t>
      </w:r>
      <w:r>
        <w:t>”</w:t>
      </w:r>
    </w:p>
    <w:p w:rsidR="00E658AD" w:rsidRDefault="00E658AD" w:rsidP="00EF2FD1">
      <w:pPr>
        <w:pStyle w:val="Body-TextTx"/>
      </w:pPr>
      <w:r>
        <w:t>Oh, no! Rick was a buddy. We had to do something and fast!</w:t>
      </w:r>
    </w:p>
    <w:p w:rsidR="00E658AD" w:rsidRDefault="00EB2699" w:rsidP="00EF2FD1">
      <w:pPr>
        <w:pStyle w:val="Body-TextTx"/>
      </w:pPr>
      <w:r>
        <w:t>“</w:t>
      </w:r>
      <w:r w:rsidR="00E658AD">
        <w:t>Can you run a plate for me?</w:t>
      </w:r>
      <w:r>
        <w:t>”</w:t>
      </w:r>
      <w:r w:rsidR="00E658AD">
        <w:t xml:space="preserve"> Bernie read the writing on his thumb.</w:t>
      </w:r>
    </w:p>
    <w:p w:rsidR="00E658AD" w:rsidRDefault="00E658AD" w:rsidP="00EF2FD1">
      <w:pPr>
        <w:pStyle w:val="Body-TextTx"/>
      </w:pPr>
      <w:r>
        <w:t>Running a plate? On a wolf case? I was lost.</w:t>
      </w:r>
    </w:p>
    <w:p w:rsidR="00EB2699" w:rsidRDefault="00E658AD" w:rsidP="00EF2FD1">
      <w:pPr>
        <w:pStyle w:val="Body-TextTx"/>
      </w:pPr>
      <w:r>
        <w:t>A short silence on Rick</w:t>
      </w:r>
      <w:r w:rsidR="00EB2699">
        <w:t>’</w:t>
      </w:r>
      <w:r>
        <w:t>s</w:t>
      </w:r>
      <w:r w:rsidR="00202FD2">
        <w:t xml:space="preserve"> end and then: </w:t>
      </w:r>
      <w:r w:rsidR="00EB2699">
        <w:t>“</w:t>
      </w:r>
      <w:r w:rsidR="00B66DDC">
        <w:t>Maroon Kia registered to Johnnie</w:t>
      </w:r>
      <w:r w:rsidR="00202FD2">
        <w:t xml:space="preserve"> Lee Goetz</w:t>
      </w:r>
      <w:r>
        <w:t>, 1</w:t>
      </w:r>
      <w:r w:rsidR="008A4D64">
        <w:t xml:space="preserve">429E </w:t>
      </w:r>
      <w:r w:rsidR="00202FD2">
        <w:t>Aztec Creek Road, Agua Negra.</w:t>
      </w:r>
      <w:r w:rsidR="00EB2699">
        <w:t>”</w:t>
      </w:r>
    </w:p>
    <w:p w:rsidR="00E658AD" w:rsidRDefault="00EB2699" w:rsidP="00EF2FD1">
      <w:pPr>
        <w:pStyle w:val="Body-TextTx"/>
      </w:pPr>
      <w:r>
        <w:t>“</w:t>
      </w:r>
      <w:r w:rsidR="00E658AD">
        <w:t>I owe you,</w:t>
      </w:r>
      <w:r>
        <w:t>”</w:t>
      </w:r>
      <w:r w:rsidR="00E658AD">
        <w:t xml:space="preserve"> Bernie said.</w:t>
      </w:r>
    </w:p>
    <w:p w:rsidR="00E658AD" w:rsidRDefault="00EB2699" w:rsidP="00EF2FD1">
      <w:pPr>
        <w:pStyle w:val="Body-TextTx"/>
      </w:pPr>
      <w:r>
        <w:t>“</w:t>
      </w:r>
      <w:r w:rsidR="00E658AD">
        <w:t>The tab is getting long,</w:t>
      </w:r>
      <w:r>
        <w:t>”</w:t>
      </w:r>
      <w:r w:rsidR="00E658AD">
        <w:t xml:space="preserve"> said Rick.</w:t>
      </w:r>
    </w:p>
    <w:p w:rsidR="00E658AD" w:rsidRDefault="00EB2699" w:rsidP="00EF2FD1">
      <w:pPr>
        <w:pStyle w:val="Body-TextTx"/>
      </w:pPr>
      <w:r>
        <w:lastRenderedPageBreak/>
        <w:t>“</w:t>
      </w:r>
      <w:r w:rsidR="00E658AD">
        <w:t xml:space="preserve">I can get you a </w:t>
      </w:r>
      <w:r w:rsidR="00F73D6C">
        <w:t xml:space="preserve">three-color </w:t>
      </w:r>
      <w:r w:rsidR="00E658AD">
        <w:t>Senator Wray sign.</w:t>
      </w:r>
      <w:r>
        <w:t>”</w:t>
      </w:r>
    </w:p>
    <w:p w:rsidR="00E658AD" w:rsidRDefault="00EB2699" w:rsidP="00EF2FD1">
      <w:pPr>
        <w:pStyle w:val="Body-TextTx"/>
      </w:pPr>
      <w:r>
        <w:t>“</w:t>
      </w:r>
      <w:r w:rsidR="00FB4652">
        <w:t>You know him?</w:t>
      </w:r>
      <w:r>
        <w:t>”</w:t>
      </w:r>
    </w:p>
    <w:p w:rsidR="00E658AD" w:rsidRDefault="00EB2699" w:rsidP="00EF2FD1">
      <w:pPr>
        <w:pStyle w:val="Body-TextTx"/>
      </w:pPr>
      <w:r>
        <w:t>“</w:t>
      </w:r>
      <w:r w:rsidR="00E658AD">
        <w:t>Nope. You?</w:t>
      </w:r>
      <w:r>
        <w:t>”</w:t>
      </w:r>
    </w:p>
    <w:p w:rsidR="00E658AD" w:rsidRDefault="00EB2699" w:rsidP="00EF2FD1">
      <w:pPr>
        <w:pStyle w:val="Body-TextTx"/>
      </w:pPr>
      <w:r>
        <w:t>“</w:t>
      </w:r>
      <w:r w:rsidR="00E658AD">
        <w:t>Not exactly.</w:t>
      </w:r>
      <w:r>
        <w:t>”</w:t>
      </w:r>
    </w:p>
    <w:p w:rsidR="00E658AD" w:rsidRDefault="00EB2699" w:rsidP="00EF2FD1">
      <w:pPr>
        <w:pStyle w:val="Body-TextTx"/>
      </w:pPr>
      <w:r>
        <w:t>“</w:t>
      </w:r>
      <w:r w:rsidR="00E658AD">
        <w:t>What does that mean?</w:t>
      </w:r>
      <w:r>
        <w:t>”</w:t>
      </w:r>
    </w:p>
    <w:p w:rsidR="00E658AD" w:rsidRDefault="00EB2699" w:rsidP="00EF2FD1">
      <w:pPr>
        <w:pStyle w:val="Body-TextTx"/>
      </w:pPr>
      <w:r>
        <w:t>“</w:t>
      </w:r>
      <w:r w:rsidR="0080482A">
        <w:t>Buy me a drink some time.</w:t>
      </w:r>
      <w:r>
        <w:t>”</w:t>
      </w:r>
    </w:p>
    <w:p w:rsidR="0080482A" w:rsidRDefault="00EB2699" w:rsidP="00EF2FD1">
      <w:pPr>
        <w:pStyle w:val="Body-TextTx"/>
      </w:pPr>
      <w:r>
        <w:t>“</w:t>
      </w:r>
      <w:r w:rsidR="0080482A">
        <w:t>You got it.</w:t>
      </w:r>
      <w:r>
        <w:t>”</w:t>
      </w:r>
    </w:p>
    <w:p w:rsidR="00EB2699" w:rsidRDefault="0080482A" w:rsidP="00EF2FD1">
      <w:pPr>
        <w:pStyle w:val="Body-TextTx"/>
      </w:pPr>
      <w:r>
        <w:t xml:space="preserve">Bernie hung up. Not exactly meant buying Rick a drink? But how would he get outside, what with the wolf? Before I could even start on </w:t>
      </w:r>
      <w:r w:rsidR="00F73D6C">
        <w:t>any of that, Bernie rose in the</w:t>
      </w:r>
      <w:r>
        <w:t xml:space="preserve"> quick way that meant we were on the move, which is when I</w:t>
      </w:r>
      <w:r w:rsidR="00EB2699">
        <w:t>’</w:t>
      </w:r>
      <w:r>
        <w:t>m at my best. Who</w:t>
      </w:r>
      <w:r w:rsidR="00EB2699">
        <w:t>’</w:t>
      </w:r>
      <w:r>
        <w:t>s luckier than me?</w:t>
      </w:r>
      <w:r w:rsidR="00F73D6C">
        <w:t xml:space="preserve"> There was some confusion at the door, but I ended up being first.</w:t>
      </w:r>
    </w:p>
    <w:p w:rsidR="008F7069" w:rsidRDefault="00316B52" w:rsidP="00316B52">
      <w:pPr>
        <w:pStyle w:val="Section-ChapterSCP"/>
      </w:pPr>
      <w:r w:rsidRPr="00C466A3">
        <w:lastRenderedPageBreak/>
        <w:t>Chapter</w:t>
      </w:r>
      <w:r w:rsidR="00601BE8">
        <w:t xml:space="preserve"> Two</w:t>
      </w:r>
    </w:p>
    <w:p w:rsidR="00EB2699" w:rsidRPr="0027513D" w:rsidRDefault="00BC45DE" w:rsidP="009F6AB5">
      <w:pPr>
        <w:pStyle w:val="TitleTtl"/>
      </w:pPr>
      <w:r w:rsidRPr="0027513D">
        <w:t>Two</w:t>
      </w:r>
    </w:p>
    <w:p w:rsidR="008F7069" w:rsidRDefault="00EB2699" w:rsidP="00EF2FD1">
      <w:pPr>
        <w:pStyle w:val="Body-TextTx"/>
      </w:pPr>
      <w:r>
        <w:t>“</w:t>
      </w:r>
      <w:r w:rsidR="00B559D2">
        <w:t>Johnnie Lee Goetz,</w:t>
      </w:r>
      <w:r>
        <w:t>”</w:t>
      </w:r>
      <w:r w:rsidR="00B559D2">
        <w:t xml:space="preserve"> Bernie said</w:t>
      </w:r>
      <w:r w:rsidR="00E27B03">
        <w:t xml:space="preserve">. </w:t>
      </w:r>
      <w:r>
        <w:t>“</w:t>
      </w:r>
      <w:r w:rsidR="00E27B03">
        <w:t xml:space="preserve">But the name we have is </w:t>
      </w:r>
      <w:r w:rsidR="00B559D2">
        <w:t>Mavis. So therefore</w:t>
      </w:r>
      <w:r w:rsidR="00983CF2">
        <w:t> . . .</w:t>
      </w:r>
      <w:r>
        <w:t xml:space="preserve"> ”</w:t>
      </w:r>
    </w:p>
    <w:p w:rsidR="00EB2699" w:rsidRDefault="00687A94" w:rsidP="00EF2FD1">
      <w:pPr>
        <w:pStyle w:val="Body-TextTx"/>
      </w:pPr>
      <w:r>
        <w:t>We followed the last of the daylight on the Crosstown Freeway, housing developments going on and on</w:t>
      </w:r>
      <w:r w:rsidR="00993355">
        <w:t xml:space="preserve">, each one </w:t>
      </w:r>
      <w:r w:rsidR="0090188F">
        <w:t>darkening as we passed by, like</w:t>
      </w:r>
      <w:r w:rsidR="00983CF2">
        <w:t> . . .</w:t>
      </w:r>
      <w:r w:rsidR="00EB2699">
        <w:t xml:space="preserve"> </w:t>
      </w:r>
      <w:r w:rsidR="0090188F">
        <w:t>like we were brin</w:t>
      </w:r>
      <w:r w:rsidR="003E4140">
        <w:t>ging the night. What a thought, although perhaps a little scary so I hope</w:t>
      </w:r>
      <w:r w:rsidR="00F72DA7">
        <w:t>d</w:t>
      </w:r>
      <w:r w:rsidR="003E4140">
        <w:t xml:space="preserve"> it wouldn</w:t>
      </w:r>
      <w:r w:rsidR="00EB2699">
        <w:t>’</w:t>
      </w:r>
      <w:r w:rsidR="003E4140">
        <w:t xml:space="preserve">t come again. </w:t>
      </w:r>
      <w:r w:rsidR="00B559D2">
        <w:t>Meanwhile I waited for Bernie to continue with the so-therefore, so-therefores being his department and me bringing other things to the table.</w:t>
      </w:r>
    </w:p>
    <w:p w:rsidR="00EB2699" w:rsidRDefault="00EB2699" w:rsidP="00EF2FD1">
      <w:pPr>
        <w:pStyle w:val="Body-TextTx"/>
      </w:pPr>
      <w:r>
        <w:t>“</w:t>
      </w:r>
      <w:r w:rsidR="003E4140">
        <w:t>None of this was here when I was a kid,</w:t>
      </w:r>
      <w:r>
        <w:t>”</w:t>
      </w:r>
      <w:r w:rsidR="003E4140">
        <w:t xml:space="preserve"> Bernie said.</w:t>
      </w:r>
    </w:p>
    <w:p w:rsidR="00EB2699" w:rsidRDefault="00B559D2" w:rsidP="00EF2FD1">
      <w:pPr>
        <w:pStyle w:val="Body-TextTx"/>
      </w:pPr>
      <w:r>
        <w:t>Was that part of the so-therefore? So therefores were pretty much always unpredictable in my experience.</w:t>
      </w:r>
    </w:p>
    <w:p w:rsidR="008F7069" w:rsidRDefault="00153FDE" w:rsidP="00EF2FD1">
      <w:pPr>
        <w:pStyle w:val="Body-TextTx"/>
      </w:pPr>
      <w:r>
        <w:t xml:space="preserve">We took an exit </w:t>
      </w:r>
      <w:r w:rsidR="003120E1">
        <w:t xml:space="preserve">and soon went over a bridge. Down below was a dry riverbed. </w:t>
      </w:r>
      <w:r w:rsidR="00EB2699">
        <w:t>“</w:t>
      </w:r>
      <w:r w:rsidR="003120E1">
        <w:t>Agua Negra,</w:t>
      </w:r>
      <w:r w:rsidR="00EB2699">
        <w:t>”</w:t>
      </w:r>
      <w:r w:rsidR="003120E1">
        <w:t xml:space="preserve"> Bernie </w:t>
      </w:r>
      <w:r w:rsidR="005637A8">
        <w:t xml:space="preserve">said. </w:t>
      </w:r>
      <w:r w:rsidR="00EB2699">
        <w:t>“</w:t>
      </w:r>
      <w:r w:rsidR="005637A8">
        <w:t xml:space="preserve">We used to come out </w:t>
      </w:r>
      <w:r w:rsidR="003120E1">
        <w:t>and waterski on weekends.</w:t>
      </w:r>
      <w:r w:rsidR="00EB2699">
        <w:t>”</w:t>
      </w:r>
      <w:r w:rsidR="003120E1">
        <w:t xml:space="preserve"> He pointed. </w:t>
      </w:r>
      <w:r w:rsidR="00EB2699">
        <w:t>“</w:t>
      </w:r>
      <w:r w:rsidR="003120E1">
        <w:t>Where that strip mall is now was the boathouse. Gone. And so is the water.</w:t>
      </w:r>
      <w:r w:rsidR="00EB2699">
        <w:t>”</w:t>
      </w:r>
    </w:p>
    <w:p w:rsidR="00EB2699" w:rsidRDefault="00F72DA7" w:rsidP="00EF2FD1">
      <w:pPr>
        <w:pStyle w:val="Body-TextTx"/>
      </w:pPr>
      <w:r>
        <w:t xml:space="preserve">Uh-oh. </w:t>
      </w:r>
      <w:r w:rsidR="00B559D2">
        <w:t xml:space="preserve">The so-therefore was about water? I should have known. Water was a big problem in these parts. </w:t>
      </w:r>
      <w:r w:rsidR="00AE7F00">
        <w:t xml:space="preserve">What could I do about it? I searched </w:t>
      </w:r>
      <w:r w:rsidR="00B559D2">
        <w:t>my mind and came up wit</w:t>
      </w:r>
      <w:r w:rsidR="00D25441">
        <w:t>h only one idea, involving peei</w:t>
      </w:r>
      <w:r w:rsidR="00B559D2">
        <w:t>ng out the window, something I</w:t>
      </w:r>
      <w:r w:rsidR="00EB2699">
        <w:t>’</w:t>
      </w:r>
      <w:r w:rsidR="00B559D2">
        <w:t>d actually never tried and</w:t>
      </w:r>
      <w:r w:rsidR="00D25441">
        <w:t xml:space="preserve"> might prove kind of tricky, what with the car moving and all</w:t>
      </w:r>
      <w:r w:rsidR="00AE7F00">
        <w:t xml:space="preserve">. But </w:t>
      </w:r>
      <w:r w:rsidR="00A056E1">
        <w:t>I still wanted help out s</w:t>
      </w:r>
      <w:r w:rsidR="00AE7F00">
        <w:t>o I laid my paw on Bernie</w:t>
      </w:r>
      <w:r w:rsidR="00EB2699">
        <w:t>’</w:t>
      </w:r>
      <w:r w:rsidR="00AE7F00">
        <w:t>s knee, just letting him know everything w</w:t>
      </w:r>
      <w:r w:rsidR="000D4D71">
        <w:t>ould be fine. At the same time we happened to speed up</w:t>
      </w:r>
      <w:r w:rsidR="00EB2699">
        <w:t>—</w:t>
      </w:r>
      <w:r w:rsidR="000D4D71">
        <w:t xml:space="preserve">and </w:t>
      </w:r>
      <w:r w:rsidR="00AE7F00">
        <w:t>bigtime!</w:t>
      </w:r>
      <w:r w:rsidR="00EB2699">
        <w:t>—</w:t>
      </w:r>
      <w:r w:rsidR="00AD4AC5">
        <w:t>just surgi</w:t>
      </w:r>
      <w:r w:rsidR="00087549">
        <w:t xml:space="preserve">ng </w:t>
      </w:r>
      <w:r w:rsidR="000D4D71">
        <w:t>like the message about things being fine had gotten through to the car. Wow!</w:t>
      </w:r>
      <w:r w:rsidR="00D95B1A">
        <w:t xml:space="preserve"> The car is a machine, of course</w:t>
      </w:r>
      <w:r w:rsidR="00EB2699">
        <w:t>—</w:t>
      </w:r>
      <w:r w:rsidR="00D95B1A">
        <w:t>machine smells being some of the most obvious ones out there</w:t>
      </w:r>
      <w:r w:rsidR="00EB2699">
        <w:t>—</w:t>
      </w:r>
      <w:r w:rsidR="00D95B1A">
        <w:t>but isn</w:t>
      </w:r>
      <w:r w:rsidR="00EB2699">
        <w:t>’</w:t>
      </w:r>
      <w:r w:rsidR="00D95B1A">
        <w:t>t it sort of alive in a way that</w:t>
      </w:r>
      <w:r w:rsidR="00EB2699">
        <w:t>-</w:t>
      </w:r>
    </w:p>
    <w:p w:rsidR="008F7069" w:rsidRDefault="00EB2699" w:rsidP="00EF2FD1">
      <w:pPr>
        <w:pStyle w:val="Body-TextTx"/>
      </w:pPr>
      <w:r>
        <w:lastRenderedPageBreak/>
        <w:t>“</w:t>
      </w:r>
      <w:r w:rsidR="00AE7F00">
        <w:t>Chet!</w:t>
      </w:r>
      <w:r>
        <w:t>”</w:t>
      </w:r>
    </w:p>
    <w:p w:rsidR="008F7069" w:rsidRDefault="00AE7F00" w:rsidP="00EF2FD1">
      <w:pPr>
        <w:pStyle w:val="Body-TextTx"/>
      </w:pPr>
      <w:r>
        <w:t>Speed always gets Bernie excited. I</w:t>
      </w:r>
      <w:r w:rsidR="00EB2699">
        <w:t>’</w:t>
      </w:r>
      <w:r>
        <w:t xml:space="preserve">m the same way. He </w:t>
      </w:r>
      <w:r w:rsidR="00202EDB">
        <w:t>steered us back onto our side of the road and gave me a quick look. Hard to read but at least it wa</w:t>
      </w:r>
      <w:r w:rsidR="000D4D71">
        <w:t>sn</w:t>
      </w:r>
      <w:r w:rsidR="00EB2699">
        <w:t>’</w:t>
      </w:r>
      <w:r w:rsidR="000D4D71">
        <w:t xml:space="preserve">t gloomy anymore. Hey! Was speed the solution to </w:t>
      </w:r>
      <w:r w:rsidR="00202EDB">
        <w:t>the water problem? Well, well. Bringing the night and solving the water problem. I was on top of my game.</w:t>
      </w:r>
    </w:p>
    <w:p w:rsidR="00EB2699" w:rsidRDefault="00695619" w:rsidP="00EF2FD1">
      <w:pPr>
        <w:pStyle w:val="Body-TextTx"/>
      </w:pPr>
      <w:r>
        <w:t xml:space="preserve">We turned onto a street lined on both sides with clusters of low, sand-colored buildings with tile roofs. </w:t>
      </w:r>
      <w:r w:rsidR="00EB2699">
        <w:t>“</w:t>
      </w:r>
      <w:r>
        <w:t>Condos, Chet. One day there</w:t>
      </w:r>
      <w:r w:rsidR="00EB2699">
        <w:t>’</w:t>
      </w:r>
      <w:r>
        <w:t>ll be condos nonstop from here to L.A.</w:t>
      </w:r>
      <w:r w:rsidR="00EB2699">
        <w:t>”</w:t>
      </w:r>
      <w:r>
        <w:t xml:space="preserve"> Was that good or bad? Maybe it would help if I knew what L.A. was, but I did not. The problem vanished from my mind. We pulled into a cir</w:t>
      </w:r>
      <w:r w:rsidR="005637A8">
        <w:t xml:space="preserve">cular drive and parked at </w:t>
      </w:r>
      <w:r w:rsidR="008A4D64">
        <w:t>the end of one of the sand-colored clusters.</w:t>
      </w:r>
    </w:p>
    <w:p w:rsidR="008F7069" w:rsidRDefault="00EB2699" w:rsidP="00EF2FD1">
      <w:pPr>
        <w:pStyle w:val="Body-TextTx"/>
      </w:pPr>
      <w:r>
        <w:t>“</w:t>
      </w:r>
      <w:r w:rsidR="008A4D64">
        <w:t>1429E Aztec Creek Road,</w:t>
      </w:r>
      <w:r>
        <w:t>”</w:t>
      </w:r>
      <w:r w:rsidR="008A4D64">
        <w:t xml:space="preserve"> Bernie said, </w:t>
      </w:r>
      <w:r>
        <w:t>“</w:t>
      </w:r>
      <w:r w:rsidR="008A4D64">
        <w:t>although there</w:t>
      </w:r>
      <w:r>
        <w:t>’</w:t>
      </w:r>
      <w:r w:rsidR="008A4D64">
        <w:t>s no Aztec Creek and never was.</w:t>
      </w:r>
      <w:r>
        <w:t>”</w:t>
      </w:r>
    </w:p>
    <w:p w:rsidR="008F7069" w:rsidRDefault="008A4D64" w:rsidP="00EF2FD1">
      <w:pPr>
        <w:pStyle w:val="Body-TextTx"/>
      </w:pPr>
      <w:r>
        <w:t>We went to the door and knocked, Bernie doing the actual knocking and me standing beside him, nice and tall. Aside from the nice and tall part, you might have thought I was doing zip, but</w:t>
      </w:r>
      <w:r w:rsidR="00B24207">
        <w:t xml:space="preserve"> you would have been wrong. </w:t>
      </w:r>
      <w:r>
        <w:t>I don</w:t>
      </w:r>
      <w:r w:rsidR="00EB2699">
        <w:t>’</w:t>
      </w:r>
      <w:r>
        <w:t xml:space="preserve">t blame you because there was no seeing what I was up to, namely </w:t>
      </w:r>
      <w:r w:rsidR="005134B7">
        <w:t>sniff</w:t>
      </w:r>
      <w:r w:rsidR="00E16EE6">
        <w:t xml:space="preserve">ing up all the smells that </w:t>
      </w:r>
      <w:r w:rsidR="005134B7">
        <w:t xml:space="preserve">came from the other side of the door. </w:t>
      </w:r>
      <w:r w:rsidR="00E16EE6">
        <w:t xml:space="preserve">Not much in the way of cooking or food aromas of any kind, </w:t>
      </w:r>
      <w:r w:rsidR="00814FC6">
        <w:t xml:space="preserve">except for yogurt, </w:t>
      </w:r>
      <w:r w:rsidR="00E16EE6">
        <w:t>always a disappointment, and lots of the usual cleaning product smells you always get in these situations, including dry-cl</w:t>
      </w:r>
      <w:r w:rsidR="00253B30">
        <w:t>eaning smells, which never make me want to stick around</w:t>
      </w:r>
      <w:r w:rsidR="00E16EE6">
        <w:t>. Mixed into that</w:t>
      </w:r>
      <w:r w:rsidR="00EB2699">
        <w:t>—</w:t>
      </w:r>
      <w:r w:rsidR="00E16EE6">
        <w:t xml:space="preserve">and quickly unmixed by </w:t>
      </w:r>
      <w:r w:rsidR="00AE76A0">
        <w:t xml:space="preserve">my </w:t>
      </w:r>
      <w:r w:rsidR="00E16EE6">
        <w:t xml:space="preserve">nose </w:t>
      </w:r>
      <w:r w:rsidR="00993355">
        <w:t>into separate streams</w:t>
      </w:r>
      <w:r w:rsidR="00EB2699">
        <w:t>—</w:t>
      </w:r>
      <w:r w:rsidR="00814FC6">
        <w:t xml:space="preserve">was lots of the </w:t>
      </w:r>
      <w:r w:rsidR="00E16EE6">
        <w:t>scent of two different women, one of whom I knew</w:t>
      </w:r>
      <w:r w:rsidR="00EB2699">
        <w:t>—</w:t>
      </w:r>
      <w:r w:rsidR="0009752B">
        <w:t xml:space="preserve">Mavis, the pony-tailed </w:t>
      </w:r>
      <w:r w:rsidR="00E16EE6">
        <w:t>driver of the maroon Kia</w:t>
      </w:r>
      <w:r w:rsidR="0009752B">
        <w:t>, the woman with the piney smell and the big blue eyes</w:t>
      </w:r>
      <w:r w:rsidR="00E16EE6">
        <w:t xml:space="preserve">. </w:t>
      </w:r>
      <w:r w:rsidR="00814FC6">
        <w:t>When you get lots of someone</w:t>
      </w:r>
      <w:r w:rsidR="00EB2699">
        <w:t>’</w:t>
      </w:r>
      <w:r w:rsidR="00814FC6">
        <w:t xml:space="preserve">s scent at the door you can be pretty sure they live there. </w:t>
      </w:r>
      <w:r w:rsidR="00334BE0">
        <w:t>But we haven</w:t>
      </w:r>
      <w:r w:rsidR="00EB2699">
        <w:t>’</w:t>
      </w:r>
      <w:r w:rsidR="00334BE0">
        <w:t xml:space="preserve">t even come to the main smell yet, overwhelming all the </w:t>
      </w:r>
      <w:r w:rsidR="00334BE0">
        <w:lastRenderedPageBreak/>
        <w:t>others, namely a certain strong musky-plus-pee odor that meant a male ferret was in the house. I</w:t>
      </w:r>
      <w:r w:rsidR="00EB2699">
        <w:t>’</w:t>
      </w:r>
      <w:r w:rsidR="00334BE0">
        <w:t>ve had some exper</w:t>
      </w:r>
      <w:r w:rsidR="00B24207">
        <w:t xml:space="preserve">ience with ferrets, both the indoor kind and the outdoor </w:t>
      </w:r>
      <w:r w:rsidR="00334BE0">
        <w:t xml:space="preserve">kind, and </w:t>
      </w:r>
      <w:r w:rsidR="00631205">
        <w:t xml:space="preserve">every single one of them had </w:t>
      </w:r>
      <w:r w:rsidR="00DE1CE9">
        <w:t>to be taught a lesson. The fur on the back of my neck stood up, all on its own. I was good to go.</w:t>
      </w:r>
    </w:p>
    <w:p w:rsidR="008F7069" w:rsidRDefault="00907702" w:rsidP="00EF2FD1">
      <w:pPr>
        <w:pStyle w:val="Body-TextTx"/>
      </w:pPr>
      <w:r>
        <w:t>Bernie raised his hand to kn</w:t>
      </w:r>
      <w:r w:rsidR="00993355">
        <w:t>ock again. Was it possible h</w:t>
      </w:r>
      <w:r>
        <w:t>e didn</w:t>
      </w:r>
      <w:r w:rsidR="00EB2699">
        <w:t>’</w:t>
      </w:r>
      <w:r>
        <w:t xml:space="preserve">t </w:t>
      </w:r>
      <w:r w:rsidR="00BD23D1">
        <w:t>hear someone coming to open it</w:t>
      </w:r>
      <w:r w:rsidR="00EB2699">
        <w:t>-</w:t>
      </w:r>
      <w:r>
        <w:t xml:space="preserve">a woman, actually, not big, barefoot? </w:t>
      </w:r>
      <w:r w:rsidR="00BD23D1">
        <w:t>I glanced at Bernie</w:t>
      </w:r>
      <w:r w:rsidR="00EB2699">
        <w:t>’</w:t>
      </w:r>
      <w:r w:rsidR="00BD23D1">
        <w:t xml:space="preserve">s ears: not tiny </w:t>
      </w:r>
      <w:r w:rsidR="00E463A3">
        <w:t>for a human, not at all, and very nice looking in my opinion, but was t</w:t>
      </w:r>
      <w:r w:rsidR="00993355">
        <w:t>hat all they were for? Just stuck</w:t>
      </w:r>
      <w:r w:rsidR="00D6068F">
        <w:t xml:space="preserve"> on</w:t>
      </w:r>
      <w:r w:rsidR="00E463A3">
        <w:t xml:space="preserve"> his head for beauty? I liked almost every hu</w:t>
      </w:r>
      <w:r w:rsidR="00D6068F">
        <w:t>man I</w:t>
      </w:r>
      <w:r w:rsidR="00EB2699">
        <w:t>’</w:t>
      </w:r>
      <w:r w:rsidR="00D6068F">
        <w:t>d ever m</w:t>
      </w:r>
      <w:r w:rsidR="00E463A3">
        <w:t>et</w:t>
      </w:r>
      <w:r w:rsidR="00EB2699">
        <w:t>—</w:t>
      </w:r>
      <w:r w:rsidR="00E463A3">
        <w:t>even the perps and gangbangers</w:t>
      </w:r>
      <w:r w:rsidR="00EB2699">
        <w:t>—</w:t>
      </w:r>
      <w:r w:rsidR="00E463A3">
        <w:t>but I</w:t>
      </w:r>
      <w:r w:rsidR="00EB2699">
        <w:t>’</w:t>
      </w:r>
      <w:r w:rsidR="00E463A3">
        <w:t>d never want to trade places with any of them. Well, maybe Bernie. Because</w:t>
      </w:r>
      <w:r w:rsidR="00983CF2">
        <w:t> . . .</w:t>
      </w:r>
      <w:r w:rsidR="00EB2699">
        <w:t xml:space="preserve"> </w:t>
      </w:r>
      <w:r w:rsidR="00E463A3">
        <w:t>because then I</w:t>
      </w:r>
      <w:r w:rsidR="00EB2699">
        <w:t>’</w:t>
      </w:r>
      <w:r w:rsidR="00E463A3">
        <w:t>d have me to hang out with! A rather confusing thought. I was still lost in it when the door opened.</w:t>
      </w:r>
    </w:p>
    <w:p w:rsidR="00EB2699" w:rsidRDefault="006C1E6F" w:rsidP="00EF2FD1">
      <w:pPr>
        <w:pStyle w:val="Body-TextTx"/>
      </w:pPr>
      <w:r>
        <w:t xml:space="preserve">A </w:t>
      </w:r>
      <w:r w:rsidR="00B050EF">
        <w:t>young woman loo</w:t>
      </w:r>
      <w:r w:rsidR="00B51B8D">
        <w:t>ked out. Not Mavis,</w:t>
      </w:r>
      <w:r w:rsidR="00B050EF">
        <w:t xml:space="preserve"> a fact I noticed </w:t>
      </w:r>
      <w:r>
        <w:t xml:space="preserve">only in passing. </w:t>
      </w:r>
      <w:r w:rsidR="00270BD7">
        <w:t>What caught my attention was the ferret on her shoulder. And I</w:t>
      </w:r>
      <w:r w:rsidR="00EB2699">
        <w:t>’</w:t>
      </w:r>
      <w:r w:rsidR="00270BD7">
        <w:t>d caught his</w:t>
      </w:r>
      <w:r w:rsidR="00993355">
        <w:t xml:space="preserve"> attention</w:t>
      </w:r>
      <w:r w:rsidR="00270BD7">
        <w:t xml:space="preserve">, no doubt about that. </w:t>
      </w:r>
      <w:r w:rsidR="000434A9">
        <w:t xml:space="preserve">He </w:t>
      </w:r>
      <w:r w:rsidR="00270BD7">
        <w:t>showed me his teeth first thing, just like every ferret I</w:t>
      </w:r>
      <w:r w:rsidR="00EB2699">
        <w:t>’</w:t>
      </w:r>
      <w:r w:rsidR="00270BD7">
        <w:t xml:space="preserve">d ever met. </w:t>
      </w:r>
      <w:r w:rsidR="00282A4B">
        <w:t>I showed him mine. You</w:t>
      </w:r>
      <w:r w:rsidR="00EB2699">
        <w:t>’</w:t>
      </w:r>
      <w:r w:rsidR="00282A4B">
        <w:t>d have done the same. His tiny eye</w:t>
      </w:r>
      <w:r w:rsidR="005637A8">
        <w:t xml:space="preserve">s burned hot. Would </w:t>
      </w:r>
      <w:r w:rsidR="00282A4B">
        <w:t>play</w:t>
      </w:r>
      <w:r w:rsidR="00993355">
        <w:t>ing</w:t>
      </w:r>
      <w:r w:rsidR="00282A4B">
        <w:t xml:space="preserve"> a game </w:t>
      </w:r>
      <w:r w:rsidR="00E503E0">
        <w:t xml:space="preserve">of some sort </w:t>
      </w:r>
      <w:r w:rsidR="00282A4B">
        <w:t>get</w:t>
      </w:r>
      <w:r w:rsidR="005637A8">
        <w:t xml:space="preserve"> us off to a better start? </w:t>
      </w:r>
      <w:r w:rsidR="000434A9">
        <w:t>For example, how about</w:t>
      </w:r>
      <w:r w:rsidR="00993355">
        <w:t xml:space="preserve"> the </w:t>
      </w:r>
      <w:r w:rsidR="000434A9">
        <w:t>grab</w:t>
      </w:r>
      <w:r w:rsidR="00993355">
        <w:t>bing</w:t>
      </w:r>
      <w:r w:rsidR="005637A8">
        <w:t>-the-</w:t>
      </w:r>
      <w:r w:rsidR="000434A9">
        <w:t>little</w:t>
      </w:r>
      <w:r w:rsidR="005637A8">
        <w:t>-fella-by-his-</w:t>
      </w:r>
      <w:r w:rsidR="00BF1EAA">
        <w:t>collar</w:t>
      </w:r>
      <w:r w:rsidR="00EB2699">
        <w:t>—</w:t>
      </w:r>
      <w:r w:rsidR="00BF1EAA">
        <w:t>a velvet collar, by the way, velvet being a material I knew well from an incident with a tapestry, best forgotten</w:t>
      </w:r>
      <w:r w:rsidR="00EB2699">
        <w:t>—</w:t>
      </w:r>
      <w:r w:rsidR="005637A8">
        <w:t>and-</w:t>
      </w:r>
      <w:r w:rsidR="000434A9">
        <w:t>flip</w:t>
      </w:r>
      <w:r w:rsidR="00993355">
        <w:t>ping</w:t>
      </w:r>
      <w:r w:rsidR="005637A8">
        <w:t>-</w:t>
      </w:r>
      <w:r w:rsidR="000434A9">
        <w:t>him</w:t>
      </w:r>
      <w:r w:rsidR="005637A8">
        <w:t>-up-to-the-ceiling</w:t>
      </w:r>
      <w:r w:rsidR="00993355">
        <w:t xml:space="preserve"> game</w:t>
      </w:r>
      <w:r w:rsidR="000434A9">
        <w:t>? Who doesn</w:t>
      </w:r>
      <w:r w:rsidR="00EB2699">
        <w:t>’</w:t>
      </w:r>
      <w:r w:rsidR="005637A8">
        <w:t>t like being flipped up to the ceiling</w:t>
      </w:r>
      <w:r w:rsidR="000434A9">
        <w:t>? Although I don</w:t>
      </w:r>
      <w:r w:rsidR="00EB2699">
        <w:t>’</w:t>
      </w:r>
      <w:r w:rsidR="000434A9">
        <w:t>t know personally on account of who could</w:t>
      </w:r>
      <w:r w:rsidR="005637A8">
        <w:t xml:space="preserve"> flip the likes of me that high, or anywhere at all</w:t>
      </w:r>
      <w:r w:rsidR="000434A9">
        <w:t xml:space="preserve">? Ah, the likes of me! </w:t>
      </w:r>
      <w:r w:rsidR="00C65619">
        <w:t xml:space="preserve">A hundred-plus pounder, by the way. </w:t>
      </w:r>
      <w:r w:rsidR="00922340">
        <w:t>Once I</w:t>
      </w:r>
      <w:r w:rsidR="00EB2699">
        <w:t>’</w:t>
      </w:r>
      <w:r w:rsidR="00922340">
        <w:t>d flipped a bunny rabbit name of Ursula</w:t>
      </w:r>
      <w:r w:rsidR="00EB2699">
        <w:t>—</w:t>
      </w:r>
      <w:r w:rsidR="00922340">
        <w:t>true, not a ferret</w:t>
      </w:r>
      <w:r w:rsidR="00EB2699">
        <w:t>—</w:t>
      </w:r>
      <w:r w:rsidR="00922340">
        <w:t>so high that I</w:t>
      </w:r>
      <w:r w:rsidR="00EB2699">
        <w:t>’</w:t>
      </w:r>
      <w:r w:rsidR="00922340">
        <w:t xml:space="preserve">d had time to run over and catch her in midair and flip her up again! The look on her face! So </w:t>
      </w:r>
      <w:r w:rsidR="00AF05D6">
        <w:t>when would be a good time to ge</w:t>
      </w:r>
      <w:r w:rsidR="00B050EF">
        <w:t>t</w:t>
      </w:r>
      <w:r w:rsidR="00AF05D6">
        <w:t xml:space="preserve"> things underway with my new ferret buddy? Now, may</w:t>
      </w:r>
      <w:r w:rsidR="00993355">
        <w:t>be, like right away, this very</w:t>
      </w:r>
      <w:r w:rsidR="00EB2699">
        <w:t>—</w:t>
      </w:r>
    </w:p>
    <w:p w:rsidR="008F7069" w:rsidRDefault="00AF05D6" w:rsidP="00EF2FD1">
      <w:pPr>
        <w:pStyle w:val="Body-TextTx"/>
      </w:pPr>
      <w:r>
        <w:t>I felt Bernie</w:t>
      </w:r>
      <w:r w:rsidR="00EB2699">
        <w:t>’</w:t>
      </w:r>
      <w:r>
        <w:t>s hand on my ba</w:t>
      </w:r>
      <w:r w:rsidR="00993355">
        <w:t xml:space="preserve">ck, not heavy, just there. Perhaps a slight wait before the </w:t>
      </w:r>
      <w:r w:rsidR="00993355">
        <w:lastRenderedPageBreak/>
        <w:t>gaming</w:t>
      </w:r>
      <w:r>
        <w:t xml:space="preserve"> portion of our visit</w:t>
      </w:r>
      <w:r w:rsidR="00993355">
        <w:t xml:space="preserve"> was the way to go</w:t>
      </w:r>
      <w:r>
        <w:t>.</w:t>
      </w:r>
      <w:r w:rsidR="00993355">
        <w:t xml:space="preserve"> The joy is in the anticipation, as a safecracker name of </w:t>
      </w:r>
      <w:r w:rsidR="00D6068F">
        <w:t>Sneaky Keats</w:t>
      </w:r>
      <w:r w:rsidR="00993355">
        <w:t>, now sporting an orange jumps</w:t>
      </w:r>
      <w:r w:rsidR="003D4571">
        <w:t>uit, had once explained to us.</w:t>
      </w:r>
    </w:p>
    <w:p w:rsidR="008F7069" w:rsidRDefault="00EB2699" w:rsidP="00EF2FD1">
      <w:pPr>
        <w:pStyle w:val="Body-TextTx"/>
      </w:pPr>
      <w:r>
        <w:t>“</w:t>
      </w:r>
      <w:r w:rsidR="00AF05D6">
        <w:t>Hello?</w:t>
      </w:r>
      <w:r>
        <w:t>”</w:t>
      </w:r>
      <w:r w:rsidR="00AF05D6">
        <w:t xml:space="preserve"> said the young woman.</w:t>
      </w:r>
    </w:p>
    <w:p w:rsidR="008F7069" w:rsidRDefault="00B050EF" w:rsidP="00EF2FD1">
      <w:pPr>
        <w:pStyle w:val="Body-TextTx"/>
      </w:pPr>
      <w:r>
        <w:t>This young woman might have been a b</w:t>
      </w:r>
      <w:r w:rsidR="0009752B">
        <w:t>it older than Mavis</w:t>
      </w:r>
      <w:r>
        <w:t xml:space="preserve">, or perhaps she just seemed that way because her face was harder. </w:t>
      </w:r>
      <w:r w:rsidR="00AC5F44">
        <w:t xml:space="preserve">It was also tanned, as were her arms, strong arms, and her hands looked strong, too. She smelled of the desert, a smell I like very much. Her hair was </w:t>
      </w:r>
      <w:r w:rsidR="0003725C">
        <w:t>long on one side and shave</w:t>
      </w:r>
      <w:r w:rsidR="00AC5F44">
        <w:t>d on the other</w:t>
      </w:r>
      <w:r w:rsidR="0003725C">
        <w:t xml:space="preserve">. You see that kind of look plenty </w:t>
      </w:r>
      <w:r w:rsidR="00B5655B">
        <w:t xml:space="preserve">in these parts </w:t>
      </w:r>
      <w:r w:rsidR="0003725C">
        <w:t>but Bernie</w:t>
      </w:r>
      <w:r w:rsidR="00EB2699">
        <w:t>’</w:t>
      </w:r>
      <w:r w:rsidR="0003725C">
        <w:t xml:space="preserve">s still not used </w:t>
      </w:r>
      <w:r w:rsidR="002E4D56">
        <w:t xml:space="preserve">to </w:t>
      </w:r>
      <w:r w:rsidR="00D6068F">
        <w:t>it. He did</w:t>
      </w:r>
      <w:r w:rsidR="0003725C">
        <w:t>n</w:t>
      </w:r>
      <w:r w:rsidR="00EB2699">
        <w:t>’</w:t>
      </w:r>
      <w:r w:rsidR="0003725C">
        <w:t>t say</w:t>
      </w:r>
      <w:r w:rsidR="00D6068F">
        <w:t xml:space="preserve"> or show anything but I could feel</w:t>
      </w:r>
      <w:r w:rsidR="0003725C">
        <w:t xml:space="preserve"> a little shift inside him, like he missed a step. </w:t>
      </w:r>
      <w:r w:rsidR="00735B4C">
        <w:t>Don</w:t>
      </w:r>
      <w:r w:rsidR="00EB2699">
        <w:t>’</w:t>
      </w:r>
      <w:r w:rsidR="00735B4C">
        <w:t>t be surprised. We</w:t>
      </w:r>
      <w:r w:rsidR="00EB2699">
        <w:t>’</w:t>
      </w:r>
      <w:r w:rsidR="00735B4C">
        <w:t>re partners, after all.</w:t>
      </w:r>
    </w:p>
    <w:p w:rsidR="008F7069" w:rsidRDefault="00EB2699" w:rsidP="00EF2FD1">
      <w:pPr>
        <w:pStyle w:val="Body-TextTx"/>
      </w:pPr>
      <w:r>
        <w:t>“</w:t>
      </w:r>
      <w:r w:rsidR="00735B4C">
        <w:t>Uh, hi,</w:t>
      </w:r>
      <w:r>
        <w:t>”</w:t>
      </w:r>
      <w:r w:rsidR="00735B4C">
        <w:t xml:space="preserve"> he said. </w:t>
      </w:r>
      <w:r>
        <w:t>“</w:t>
      </w:r>
      <w:r w:rsidR="00735B4C">
        <w:t>We</w:t>
      </w:r>
      <w:r>
        <w:t>’</w:t>
      </w:r>
      <w:r w:rsidR="00735B4C">
        <w:t>re looking for Johnnie Lee Goetz.</w:t>
      </w:r>
      <w:r>
        <w:t>”</w:t>
      </w:r>
    </w:p>
    <w:p w:rsidR="008F7069" w:rsidRDefault="00AD4AC5" w:rsidP="00EF2FD1">
      <w:pPr>
        <w:pStyle w:val="Body-TextTx"/>
      </w:pPr>
      <w:r>
        <w:t>The woman peer</w:t>
      </w:r>
      <w:r w:rsidR="00CF1113">
        <w:t xml:space="preserve">ed past us </w:t>
      </w:r>
      <w:r w:rsidR="00B5655B">
        <w:t>to the street</w:t>
      </w:r>
      <w:r w:rsidR="00CF1113">
        <w:t>,</w:t>
      </w:r>
      <w:r w:rsidR="00B5655B">
        <w:t xml:space="preserve"> where nothing was going on. Then her gaze went to me and finally to Bernie. He smiled, just a quick, small, friendly smile.</w:t>
      </w:r>
    </w:p>
    <w:p w:rsidR="008F7069" w:rsidRDefault="00EB2699" w:rsidP="00EF2FD1">
      <w:pPr>
        <w:pStyle w:val="Body-TextTx"/>
      </w:pPr>
      <w:r>
        <w:t>“</w:t>
      </w:r>
      <w:r w:rsidR="00B5655B">
        <w:t>That</w:t>
      </w:r>
      <w:r>
        <w:t>’</w:t>
      </w:r>
      <w:r w:rsidR="00B5655B">
        <w:t>s me,</w:t>
      </w:r>
      <w:r>
        <w:t>”</w:t>
      </w:r>
      <w:r w:rsidR="00B5655B">
        <w:t xml:space="preserve"> the woman said</w:t>
      </w:r>
      <w:r w:rsidR="00AC5F44">
        <w:t>, her voice not unfriendly but not friendly either</w:t>
      </w:r>
      <w:r w:rsidR="00B5655B">
        <w:t>.</w:t>
      </w:r>
    </w:p>
    <w:p w:rsidR="008F7069" w:rsidRDefault="00EB2699" w:rsidP="00EF2FD1">
      <w:pPr>
        <w:pStyle w:val="Body-TextTx"/>
      </w:pPr>
      <w:r>
        <w:t>“</w:t>
      </w:r>
      <w:r w:rsidR="00B5655B">
        <w:t>Nice to meet you. I</w:t>
      </w:r>
      <w:r>
        <w:t>’</w:t>
      </w:r>
      <w:r w:rsidR="00B5655B">
        <w:t>m Bernie Little and this is Chet.</w:t>
      </w:r>
      <w:r>
        <w:t>”</w:t>
      </w:r>
    </w:p>
    <w:p w:rsidR="008F7069" w:rsidRDefault="00B21001" w:rsidP="00EF2FD1">
      <w:pPr>
        <w:pStyle w:val="Body-TextTx"/>
      </w:pPr>
      <w:r>
        <w:t>I happened to be watching her eyes</w:t>
      </w:r>
      <w:r w:rsidR="00EB2699">
        <w:t>—</w:t>
      </w:r>
      <w:r w:rsidR="00AC5F44">
        <w:t xml:space="preserve">sort of greenish. </w:t>
      </w:r>
      <w:r>
        <w:t>Sometimes when perps have heard of us, their eyes</w:t>
      </w:r>
      <w:r w:rsidR="003D4571">
        <w:t xml:space="preserve"> shift when they r</w:t>
      </w:r>
      <w:r w:rsidR="00D6068F">
        <w:t>ealize we</w:t>
      </w:r>
      <w:r w:rsidR="00EB2699">
        <w:t>’</w:t>
      </w:r>
      <w:r w:rsidR="00D6068F">
        <w:t>re right there in front</w:t>
      </w:r>
      <w:r w:rsidR="003D4571">
        <w:t xml:space="preserve"> of them and the end is near. Johnnie Lee Goe</w:t>
      </w:r>
      <w:r>
        <w:t>tz</w:t>
      </w:r>
      <w:r w:rsidR="00EB2699">
        <w:t>’</w:t>
      </w:r>
      <w:r w:rsidR="003D4571">
        <w:t>s</w:t>
      </w:r>
      <w:r>
        <w:t xml:space="preserve"> eyes did not shift, although </w:t>
      </w:r>
      <w:r w:rsidR="001A3B69">
        <w:t xml:space="preserve">I thought I felt something inside her go still. Before I could even try to make sense of that, </w:t>
      </w:r>
      <w:r>
        <w:t>t</w:t>
      </w:r>
      <w:r w:rsidR="0039706E">
        <w:t>he ferret, who</w:t>
      </w:r>
      <w:r w:rsidR="00EB2699">
        <w:t>’</w:t>
      </w:r>
      <w:r w:rsidR="0039706E">
        <w:t>d been lying flat on her shoulder</w:t>
      </w:r>
      <w:r w:rsidR="003D4571">
        <w:t>,</w:t>
      </w:r>
      <w:r w:rsidR="0039706E">
        <w:t xml:space="preserve"> sat up suddenly and squeaked.</w:t>
      </w:r>
      <w:r>
        <w:t xml:space="preserve"> Did that mean the ferret was a perp and Johnnie Lee was not? Any reason that didn</w:t>
      </w:r>
      <w:r w:rsidR="00EB2699">
        <w:t>’</w:t>
      </w:r>
      <w:r>
        <w:t>t make sense? Not that I could see. In my mind I got ready to do what had to be done.</w:t>
      </w:r>
    </w:p>
    <w:p w:rsidR="008F7069" w:rsidRDefault="00EB2699" w:rsidP="00EF2FD1">
      <w:pPr>
        <w:pStyle w:val="Body-TextTx"/>
      </w:pPr>
      <w:r>
        <w:t>“</w:t>
      </w:r>
      <w:r w:rsidR="008742D0">
        <w:t>Griffie</w:t>
      </w:r>
      <w:r>
        <w:t>’</w:t>
      </w:r>
      <w:r w:rsidR="0039706E">
        <w:t>s not comfortable around dogs,</w:t>
      </w:r>
      <w:r>
        <w:t>”</w:t>
      </w:r>
      <w:r w:rsidR="0039706E">
        <w:t xml:space="preserve"> the woman said. </w:t>
      </w:r>
      <w:r>
        <w:t>“</w:t>
      </w:r>
      <w:r w:rsidR="0039706E">
        <w:t>Especially aggressive ones.</w:t>
      </w:r>
      <w:r>
        <w:t>”</w:t>
      </w:r>
    </w:p>
    <w:p w:rsidR="00EB2699" w:rsidRDefault="00EB2699" w:rsidP="00EF2FD1">
      <w:pPr>
        <w:pStyle w:val="Body-TextTx"/>
      </w:pPr>
      <w:r>
        <w:t>“</w:t>
      </w:r>
      <w:r w:rsidR="003E5AE4">
        <w:t>The cute little guy</w:t>
      </w:r>
      <w:r>
        <w:t>’</w:t>
      </w:r>
      <w:r w:rsidR="003E5AE4">
        <w:t>s got n</w:t>
      </w:r>
      <w:r w:rsidR="0039706E">
        <w:t>othing to worry about,</w:t>
      </w:r>
      <w:r>
        <w:t>”</w:t>
      </w:r>
      <w:r w:rsidR="0039706E">
        <w:t xml:space="preserve"> said Bernie. </w:t>
      </w:r>
      <w:r>
        <w:t>“</w:t>
      </w:r>
      <w:r w:rsidR="0039706E">
        <w:t>Chet</w:t>
      </w:r>
      <w:r>
        <w:t>’</w:t>
      </w:r>
      <w:r w:rsidR="0039706E">
        <w:t xml:space="preserve">s not aggressive, </w:t>
      </w:r>
      <w:r w:rsidR="0039706E">
        <w:lastRenderedPageBreak/>
        <w:t>are you, big guy?</w:t>
      </w:r>
      <w:r>
        <w:t>”</w:t>
      </w:r>
    </w:p>
    <w:p w:rsidR="008F7069" w:rsidRDefault="00EB2699" w:rsidP="00EF2FD1">
      <w:pPr>
        <w:pStyle w:val="Body-TextTx"/>
      </w:pPr>
      <w:r>
        <w:t>“</w:t>
      </w:r>
      <w:r w:rsidR="0039706E">
        <w:t>Then why is his mouth open like that? His teeth are huge.</w:t>
      </w:r>
      <w:r>
        <w:t>”</w:t>
      </w:r>
    </w:p>
    <w:p w:rsidR="008F7069" w:rsidRDefault="00EB2699" w:rsidP="00EF2FD1">
      <w:pPr>
        <w:pStyle w:val="Body-TextTx"/>
      </w:pPr>
      <w:r>
        <w:t>“</w:t>
      </w:r>
      <w:r w:rsidR="0039706E">
        <w:t>That</w:t>
      </w:r>
      <w:r>
        <w:t>’</w:t>
      </w:r>
      <w:r w:rsidR="0039706E">
        <w:t>s just his smile. Maybe ease up on it a bit, Chet.</w:t>
      </w:r>
      <w:r>
        <w:t>”</w:t>
      </w:r>
    </w:p>
    <w:p w:rsidR="008F7069" w:rsidRDefault="003E5AE4" w:rsidP="00EF2FD1">
      <w:pPr>
        <w:pStyle w:val="Body-TextTx"/>
      </w:pPr>
      <w:r>
        <w:t>Ease up? On what exactly? Before I could figure that out I realized I</w:t>
      </w:r>
      <w:r w:rsidR="00EB2699">
        <w:t>’</w:t>
      </w:r>
      <w:r>
        <w:t xml:space="preserve">d snagged my lip on one of my teeth. I got everything squared away </w:t>
      </w:r>
      <w:r w:rsidR="003D4571">
        <w:t xml:space="preserve">and </w:t>
      </w:r>
      <w:r>
        <w:t>pronto.</w:t>
      </w:r>
      <w:r w:rsidR="003D4571">
        <w:t xml:space="preserve"> You</w:t>
      </w:r>
      <w:r w:rsidR="00EB2699">
        <w:t>’</w:t>
      </w:r>
      <w:r w:rsidR="003D4571">
        <w:t>ve got to look the part in a job like mine.</w:t>
      </w:r>
    </w:p>
    <w:p w:rsidR="00EB2699" w:rsidRDefault="00EB2699" w:rsidP="00EF2FD1">
      <w:pPr>
        <w:pStyle w:val="Body-TextTx"/>
      </w:pPr>
      <w:r>
        <w:t>“</w:t>
      </w:r>
      <w:r w:rsidR="00D6068F">
        <w:t>Better</w:t>
      </w:r>
      <w:r w:rsidR="003D4571">
        <w:t xml:space="preserve">, Ms. Goetz? </w:t>
      </w:r>
      <w:r>
        <w:t>”</w:t>
      </w:r>
      <w:r w:rsidR="003E5AE4">
        <w:t xml:space="preserve"> Bernie said.</w:t>
      </w:r>
    </w:p>
    <w:p w:rsidR="003D4571" w:rsidRDefault="00EB2699" w:rsidP="00EF2FD1">
      <w:pPr>
        <w:pStyle w:val="Body-TextTx"/>
      </w:pPr>
      <w:r>
        <w:t>“</w:t>
      </w:r>
      <w:r w:rsidR="003D4571">
        <w:t>Not really.</w:t>
      </w:r>
      <w:r>
        <w:t>”</w:t>
      </w:r>
    </w:p>
    <w:p w:rsidR="003E5AE4" w:rsidRDefault="003D4571" w:rsidP="00EF2FD1">
      <w:pPr>
        <w:pStyle w:val="Body-TextTx"/>
      </w:pPr>
      <w:r>
        <w:t>Bernie laughed, like Ms. Goetz had made a joke. She wasn</w:t>
      </w:r>
      <w:r w:rsidR="00EB2699">
        <w:t>’</w:t>
      </w:r>
      <w:r>
        <w:t xml:space="preserve">t joining in. </w:t>
      </w:r>
      <w:r w:rsidR="00EB2699">
        <w:t>“</w:t>
      </w:r>
      <w:r>
        <w:t xml:space="preserve">Okay to call you </w:t>
      </w:r>
      <w:r w:rsidR="003E5AE4">
        <w:t>Johnnie Lee?</w:t>
      </w:r>
      <w:r w:rsidR="00EB2699">
        <w:t>”</w:t>
      </w:r>
      <w:r>
        <w:t xml:space="preserve"> Bernie said.</w:t>
      </w:r>
    </w:p>
    <w:p w:rsidR="008F7069" w:rsidRDefault="003D4571" w:rsidP="00EF2FD1">
      <w:pPr>
        <w:pStyle w:val="Body-TextTx"/>
      </w:pPr>
      <w:r>
        <w:t>Ms. Goetz shrugged.</w:t>
      </w:r>
    </w:p>
    <w:p w:rsidR="008F7069" w:rsidRDefault="00EB2699" w:rsidP="00EF2FD1">
      <w:pPr>
        <w:pStyle w:val="Body-TextTx"/>
      </w:pPr>
      <w:r>
        <w:t>“</w:t>
      </w:r>
      <w:r w:rsidR="003D4571">
        <w:t>Well, Johnnie Lee</w:t>
      </w:r>
      <w:r>
        <w:t>—</w:t>
      </w:r>
      <w:r w:rsidR="003D4571">
        <w:t>a great name, by the way,</w:t>
      </w:r>
      <w:r>
        <w:t>”</w:t>
      </w:r>
      <w:r w:rsidR="003D4571">
        <w:t xml:space="preserve"> Bernie said, </w:t>
      </w:r>
      <w:r>
        <w:t>“</w:t>
      </w:r>
      <w:r w:rsidR="003E5AE4">
        <w:t>I was wondering if your car</w:t>
      </w:r>
      <w:r>
        <w:t>’</w:t>
      </w:r>
      <w:r w:rsidR="003E5AE4">
        <w:t>s around.</w:t>
      </w:r>
      <w:r w:rsidR="00D6068F">
        <w:t xml:space="preserve"> The maroon Kia.</w:t>
      </w:r>
      <w:r>
        <w:t>”</w:t>
      </w:r>
    </w:p>
    <w:p w:rsidR="00EB2699" w:rsidRDefault="003D4571" w:rsidP="00EF2FD1">
      <w:pPr>
        <w:pStyle w:val="Body-TextTx"/>
      </w:pPr>
      <w:r>
        <w:t>Despite how</w:t>
      </w:r>
      <w:r w:rsidR="00EB2699">
        <w:t>—</w:t>
      </w:r>
      <w:r>
        <w:t xml:space="preserve">what would you call it? Charming? Close enough. Despite how charming </w:t>
      </w:r>
      <w:r w:rsidR="002E4D56">
        <w:t xml:space="preserve">Bernie was being, </w:t>
      </w:r>
      <w:r w:rsidR="00AD4AC5">
        <w:t>Joh</w:t>
      </w:r>
      <w:r w:rsidR="002E4D56">
        <w:t>nnie Lee was looking less friendly by the moment</w:t>
      </w:r>
      <w:r w:rsidR="00AD4AC5">
        <w:t>.</w:t>
      </w:r>
    </w:p>
    <w:p w:rsidR="008F7069" w:rsidRDefault="00EB2699" w:rsidP="00EF2FD1">
      <w:pPr>
        <w:pStyle w:val="Body-TextTx"/>
      </w:pPr>
      <w:r>
        <w:t>“</w:t>
      </w:r>
      <w:r w:rsidR="00D6068F">
        <w:t>I don</w:t>
      </w:r>
      <w:r>
        <w:t>’</w:t>
      </w:r>
      <w:r w:rsidR="00D6068F">
        <w:t>t have</w:t>
      </w:r>
      <w:r>
        <w:t>—”</w:t>
      </w:r>
      <w:r w:rsidR="00D6068F">
        <w:t xml:space="preserve"> she began, then took another look at us and started over. </w:t>
      </w:r>
      <w:r>
        <w:t>“</w:t>
      </w:r>
      <w:r w:rsidR="0096131D">
        <w:t>Who are you?</w:t>
      </w:r>
      <w:r>
        <w:t>”</w:t>
      </w:r>
    </w:p>
    <w:p w:rsidR="008F7069" w:rsidRDefault="00EB2699" w:rsidP="00EF2FD1">
      <w:pPr>
        <w:pStyle w:val="Body-TextTx"/>
      </w:pPr>
      <w:r>
        <w:t>“</w:t>
      </w:r>
      <w:r w:rsidR="005C4986">
        <w:t>I told you that already.</w:t>
      </w:r>
      <w:r>
        <w:t>”</w:t>
      </w:r>
    </w:p>
    <w:p w:rsidR="008F7069" w:rsidRDefault="00EB2699" w:rsidP="00EF2FD1">
      <w:pPr>
        <w:pStyle w:val="Body-TextTx"/>
      </w:pPr>
      <w:r>
        <w:t>“</w:t>
      </w:r>
      <w:r w:rsidR="005C4986">
        <w:t>Those were just names.</w:t>
      </w:r>
      <w:r>
        <w:t>”</w:t>
      </w:r>
    </w:p>
    <w:p w:rsidR="008F7069" w:rsidRDefault="005C4986" w:rsidP="00EF2FD1">
      <w:pPr>
        <w:pStyle w:val="Body-TextTx"/>
      </w:pPr>
      <w:r>
        <w:t>Bernie handed her our card. She gave it a close look</w:t>
      </w:r>
      <w:r w:rsidR="0096131D">
        <w:t>, actually seemed to spend quite a long time on it</w:t>
      </w:r>
      <w:r>
        <w:t>.</w:t>
      </w:r>
    </w:p>
    <w:p w:rsidR="008F7069" w:rsidRDefault="00EB2699" w:rsidP="00EF2FD1">
      <w:pPr>
        <w:pStyle w:val="Body-TextTx"/>
      </w:pPr>
      <w:r>
        <w:t>“</w:t>
      </w:r>
      <w:r w:rsidR="005C4986">
        <w:t>You</w:t>
      </w:r>
      <w:r>
        <w:t>’</w:t>
      </w:r>
      <w:r w:rsidR="005C4986">
        <w:t>re a private detective?</w:t>
      </w:r>
      <w:r>
        <w:t>”</w:t>
      </w:r>
    </w:p>
    <w:p w:rsidR="008F7069" w:rsidRDefault="005C4986" w:rsidP="00EF2FD1">
      <w:pPr>
        <w:pStyle w:val="Body-TextTx"/>
      </w:pPr>
      <w:r>
        <w:t>Bernie nodded.</w:t>
      </w:r>
    </w:p>
    <w:p w:rsidR="008F7069" w:rsidRDefault="00EB2699" w:rsidP="00EF2FD1">
      <w:pPr>
        <w:pStyle w:val="Body-TextTx"/>
      </w:pPr>
      <w:r>
        <w:lastRenderedPageBreak/>
        <w:t>“</w:t>
      </w:r>
      <w:r w:rsidR="005C4986">
        <w:t>Working for who?</w:t>
      </w:r>
      <w:r>
        <w:t>”</w:t>
      </w:r>
    </w:p>
    <w:p w:rsidR="008F7069" w:rsidRDefault="00EB2699" w:rsidP="00EF2FD1">
      <w:pPr>
        <w:pStyle w:val="Body-TextTx"/>
      </w:pPr>
      <w:r>
        <w:t>“</w:t>
      </w:r>
      <w:r w:rsidR="005C4986">
        <w:t>We keep that between our clients and ourselves.</w:t>
      </w:r>
      <w:r>
        <w:t>”</w:t>
      </w:r>
    </w:p>
    <w:p w:rsidR="008F7069" w:rsidRDefault="005C4986" w:rsidP="00EF2FD1">
      <w:pPr>
        <w:pStyle w:val="Body-TextTx"/>
      </w:pPr>
      <w:r>
        <w:t>What great news! That meant we had a client, exactly what we needed, what with the state of our finances. Don</w:t>
      </w:r>
      <w:r w:rsidR="00EB2699">
        <w:t>’</w:t>
      </w:r>
      <w:r>
        <w:t>t get me started on our warehouse packed with unsold Hawaiian pants, or our tin futures play, which came close to making us rich, except for a last-minute earthquake</w:t>
      </w:r>
      <w:r w:rsidR="002E4D56">
        <w:t xml:space="preserve"> in Bolivia</w:t>
      </w:r>
      <w:r w:rsidR="00CF1113">
        <w:t xml:space="preserve">, or possibly an earthquake we were counting on but </w:t>
      </w:r>
      <w:r>
        <w:t>didn</w:t>
      </w:r>
      <w:r w:rsidR="00EB2699">
        <w:t>’</w:t>
      </w:r>
      <w:r>
        <w:t>t happen.</w:t>
      </w:r>
    </w:p>
    <w:p w:rsidR="0096131D" w:rsidRDefault="00872EA7" w:rsidP="00EF2FD1">
      <w:pPr>
        <w:pStyle w:val="Body-TextTx"/>
      </w:pPr>
      <w:r>
        <w:t>Johnnie Lee</w:t>
      </w:r>
      <w:r w:rsidR="00EB2699">
        <w:t>’</w:t>
      </w:r>
      <w:r>
        <w:t xml:space="preserve">s </w:t>
      </w:r>
      <w:r w:rsidR="0096131D">
        <w:t xml:space="preserve">face turned up in a way that showed she was actually a bit of a tough customer. </w:t>
      </w:r>
      <w:r w:rsidR="00EB2699">
        <w:t>“</w:t>
      </w:r>
      <w:r w:rsidR="0096131D">
        <w:t>Is it someone I</w:t>
      </w:r>
      <w:r w:rsidR="00EB2699">
        <w:t>’</w:t>
      </w:r>
      <w:r w:rsidR="0096131D">
        <w:t>ve heard of?</w:t>
      </w:r>
      <w:r w:rsidR="00EB2699">
        <w:t>”</w:t>
      </w:r>
    </w:p>
    <w:p w:rsidR="007352DB" w:rsidRDefault="00EB2699" w:rsidP="00EF2FD1">
      <w:pPr>
        <w:pStyle w:val="Body-TextTx"/>
      </w:pPr>
      <w:r>
        <w:t>“</w:t>
      </w:r>
      <w:r w:rsidR="007352DB">
        <w:t>Like who?</w:t>
      </w:r>
      <w:r>
        <w:t>”</w:t>
      </w:r>
      <w:r w:rsidR="007352DB">
        <w:t xml:space="preserve"> Bernie said.</w:t>
      </w:r>
    </w:p>
    <w:p w:rsidR="007352DB" w:rsidRDefault="00EB2699" w:rsidP="00EF2FD1">
      <w:pPr>
        <w:pStyle w:val="Body-TextTx"/>
      </w:pPr>
      <w:r>
        <w:t>“</w:t>
      </w:r>
      <w:r w:rsidR="007352DB">
        <w:t>I don</w:t>
      </w:r>
      <w:r>
        <w:t>’</w:t>
      </w:r>
      <w:r w:rsidR="007352DB">
        <w:t>t know,</w:t>
      </w:r>
      <w:r>
        <w:t>”</w:t>
      </w:r>
      <w:r w:rsidR="007352DB">
        <w:t xml:space="preserve"> she said. </w:t>
      </w:r>
      <w:r>
        <w:t>“</w:t>
      </w:r>
      <w:r w:rsidR="007352DB">
        <w:t>Maybe some household name?</w:t>
      </w:r>
      <w:r>
        <w:t>”</w:t>
      </w:r>
    </w:p>
    <w:p w:rsidR="007352DB" w:rsidRDefault="00EB2699" w:rsidP="00EF2FD1">
      <w:pPr>
        <w:pStyle w:val="Body-TextTx"/>
      </w:pPr>
      <w:r>
        <w:t>“</w:t>
      </w:r>
      <w:r w:rsidR="007352DB">
        <w:t>Such as?</w:t>
      </w:r>
      <w:r>
        <w:t>”</w:t>
      </w:r>
      <w:r w:rsidR="007352DB">
        <w:t xml:space="preserve"> said Bernie.</w:t>
      </w:r>
    </w:p>
    <w:p w:rsidR="007352DB" w:rsidRDefault="00EB2699" w:rsidP="00EF2FD1">
      <w:pPr>
        <w:pStyle w:val="Body-TextTx"/>
      </w:pPr>
      <w:r>
        <w:t>“</w:t>
      </w:r>
      <w:r w:rsidR="007352DB">
        <w:t>Fill in the blank.</w:t>
      </w:r>
      <w:r>
        <w:t>”</w:t>
      </w:r>
    </w:p>
    <w:p w:rsidR="007352DB" w:rsidRDefault="00EB2699" w:rsidP="00EF2FD1">
      <w:pPr>
        <w:pStyle w:val="Body-TextTx"/>
      </w:pPr>
      <w:r>
        <w:t>“</w:t>
      </w:r>
      <w:r w:rsidR="007352DB">
        <w:t>We</w:t>
      </w:r>
      <w:r>
        <w:t>’</w:t>
      </w:r>
      <w:r w:rsidR="007352DB">
        <w:t>ll try,</w:t>
      </w:r>
      <w:r>
        <w:t>”</w:t>
      </w:r>
      <w:r w:rsidR="007352DB">
        <w:t xml:space="preserve"> Bernie said, his voice quiet.</w:t>
      </w:r>
    </w:p>
    <w:p w:rsidR="00EB2699" w:rsidRDefault="007352DB" w:rsidP="00EF2FD1">
      <w:pPr>
        <w:pStyle w:val="Body-TextTx"/>
      </w:pPr>
      <w:r>
        <w:t>That got Johnnie Lee angry. It didn</w:t>
      </w:r>
      <w:r w:rsidR="00EB2699">
        <w:t>’</w:t>
      </w:r>
      <w:r>
        <w:t xml:space="preserve">t show but I could smell it. </w:t>
      </w:r>
      <w:r w:rsidR="00872EA7">
        <w:t xml:space="preserve">Griffie was </w:t>
      </w:r>
      <w:r>
        <w:t xml:space="preserve">also </w:t>
      </w:r>
      <w:r w:rsidR="00872EA7">
        <w:t>getting angry</w:t>
      </w:r>
      <w:r w:rsidR="00EB2699">
        <w:t>—</w:t>
      </w:r>
      <w:r w:rsidR="00872EA7">
        <w:t>I could smell that, t</w:t>
      </w:r>
      <w:r>
        <w:t>oo. Johnnie Lee glanced down the street.</w:t>
      </w:r>
    </w:p>
    <w:p w:rsidR="008F7069" w:rsidRDefault="00EB2699" w:rsidP="00EF2FD1">
      <w:pPr>
        <w:pStyle w:val="Body-TextTx"/>
      </w:pPr>
      <w:r>
        <w:t>“</w:t>
      </w:r>
      <w:r w:rsidR="007352DB">
        <w:t>Where</w:t>
      </w:r>
      <w:r>
        <w:t>’</w:t>
      </w:r>
      <w:r w:rsidR="007352DB">
        <w:t>s your car</w:t>
      </w:r>
      <w:r w:rsidR="00872EA7">
        <w:t>?</w:t>
      </w:r>
      <w:r>
        <w:t>”</w:t>
      </w:r>
      <w:r w:rsidR="00872EA7">
        <w:t xml:space="preserve"> said Bernie.</w:t>
      </w:r>
    </w:p>
    <w:p w:rsidR="00EB2699" w:rsidRDefault="00EB2699" w:rsidP="00EF2FD1">
      <w:pPr>
        <w:pStyle w:val="Body-TextTx"/>
      </w:pPr>
      <w:r>
        <w:t>“</w:t>
      </w:r>
      <w:r w:rsidR="007352DB">
        <w:t xml:space="preserve">It </w:t>
      </w:r>
      <w:r w:rsidR="00872EA7">
        <w:t>was s</w:t>
      </w:r>
      <w:r w:rsidR="007352DB">
        <w:t>tolen. Nice meeting you.</w:t>
      </w:r>
      <w:r>
        <w:t>”</w:t>
      </w:r>
      <w:r w:rsidR="007352DB">
        <w:t xml:space="preserve"> Johnnie Lee took a step back and </w:t>
      </w:r>
      <w:r w:rsidR="00872EA7">
        <w:t>slammed the door in our faces. Or almost. Bernie has very quick feet, which comes as surprise to a lot of people, and he stuck his foot in the doorway just in time. But then</w:t>
      </w:r>
      <w:r>
        <w:t>—</w:t>
      </w:r>
      <w:r w:rsidR="00872EA7">
        <w:t>oh, no</w:t>
      </w:r>
      <w:r>
        <w:t>—</w:t>
      </w:r>
      <w:r w:rsidR="00872EA7">
        <w:t>came a su</w:t>
      </w:r>
      <w:r w:rsidR="00E503E0">
        <w:t>rprise on us. Griffie darted down and nipped</w:t>
      </w:r>
      <w:r w:rsidR="00872EA7">
        <w:t xml:space="preserve"> Bernie</w:t>
      </w:r>
      <w:r>
        <w:t>’</w:t>
      </w:r>
      <w:r w:rsidR="00872EA7">
        <w:t>s ankle.</w:t>
      </w:r>
    </w:p>
    <w:p w:rsidR="00EB2699" w:rsidRDefault="00EB2699" w:rsidP="00EF2FD1">
      <w:pPr>
        <w:pStyle w:val="Body-TextTx"/>
      </w:pPr>
      <w:r>
        <w:t>“</w:t>
      </w:r>
      <w:r w:rsidR="00872EA7">
        <w:t>Ow,</w:t>
      </w:r>
      <w:r>
        <w:t>”</w:t>
      </w:r>
      <w:r w:rsidR="00872EA7">
        <w:t xml:space="preserve"> said Bernie, withdrawing his foot. The door closed all the way. Locks thunked into place.</w:t>
      </w:r>
    </w:p>
    <w:p w:rsidR="008F7069" w:rsidRDefault="00872EA7" w:rsidP="00EF2FD1">
      <w:pPr>
        <w:pStyle w:val="Body-TextTx"/>
      </w:pPr>
      <w:r>
        <w:t>And now I, Chet, was the angry one. A big part of my job was pro</w:t>
      </w:r>
      <w:r w:rsidR="002E4D56">
        <w:t xml:space="preserve">tecting Bernie from the </w:t>
      </w:r>
      <w:r w:rsidR="002E4D56">
        <w:lastRenderedPageBreak/>
        <w:t>Griffie</w:t>
      </w:r>
      <w:r>
        <w:t>s of this world. I threw mys</w:t>
      </w:r>
      <w:r w:rsidR="002E4D56">
        <w:t>e</w:t>
      </w:r>
      <w:r>
        <w:t xml:space="preserve">lf at the door, </w:t>
      </w:r>
      <w:r w:rsidR="002E4D56">
        <w:t>making the whole building shake in a very gratifying way</w:t>
      </w:r>
      <w:r>
        <w:t xml:space="preserve">, and was gathering myself to do it again when Bernie held up his hand. </w:t>
      </w:r>
      <w:r w:rsidR="008C223A">
        <w:t>I didn</w:t>
      </w:r>
      <w:r w:rsidR="00EB2699">
        <w:t>’</w:t>
      </w:r>
      <w:r w:rsidR="008C223A">
        <w:t>t stop, exactly. Let</w:t>
      </w:r>
      <w:r w:rsidR="00EB2699">
        <w:t>’</w:t>
      </w:r>
      <w:r w:rsidR="008C223A">
        <w:t xml:space="preserve">s </w:t>
      </w:r>
      <w:r w:rsidR="002E4D56">
        <w:t xml:space="preserve">just </w:t>
      </w:r>
      <w:r w:rsidR="008C223A">
        <w:t>call it a pause.</w:t>
      </w:r>
    </w:p>
    <w:p w:rsidR="008F7069" w:rsidRDefault="008C223A" w:rsidP="00EF2FD1">
      <w:pPr>
        <w:pStyle w:val="Body-TextTx"/>
      </w:pPr>
      <w:r>
        <w:t xml:space="preserve">Bernie called through the door. </w:t>
      </w:r>
      <w:r w:rsidR="00EB2699">
        <w:t>“</w:t>
      </w:r>
      <w:r>
        <w:t>Open up. We</w:t>
      </w:r>
      <w:r w:rsidR="00EB2699">
        <w:t>’</w:t>
      </w:r>
      <w:r>
        <w:t>re not going to hurt you.</w:t>
      </w:r>
      <w:r w:rsidR="00EB2699">
        <w:t>”</w:t>
      </w:r>
    </w:p>
    <w:p w:rsidR="008F7069" w:rsidRDefault="008C223A" w:rsidP="00EF2FD1">
      <w:pPr>
        <w:pStyle w:val="Body-TextTx"/>
      </w:pPr>
      <w:r>
        <w:t>No answer. Possibly Johnnie Lee knew that while there were no plans for hurting her</w:t>
      </w:r>
      <w:r w:rsidR="00EB2699">
        <w:t>—</w:t>
      </w:r>
      <w:r>
        <w:t>we</w:t>
      </w:r>
      <w:r w:rsidR="00EB2699">
        <w:t>’</w:t>
      </w:r>
      <w:r>
        <w:t>d never hurt a woman, me and Bernie</w:t>
      </w:r>
      <w:r w:rsidR="00EB2699">
        <w:t>—</w:t>
      </w:r>
      <w:r>
        <w:t>Griffie was a different story.</w:t>
      </w:r>
    </w:p>
    <w:p w:rsidR="008F7069" w:rsidRDefault="00EB2699" w:rsidP="00EF2FD1">
      <w:pPr>
        <w:pStyle w:val="Body-TextTx"/>
      </w:pPr>
      <w:r>
        <w:t>“</w:t>
      </w:r>
      <w:r w:rsidR="008C223A">
        <w:t>When was it stolen?</w:t>
      </w:r>
      <w:r>
        <w:t>”</w:t>
      </w:r>
      <w:r w:rsidR="008C223A">
        <w:t xml:space="preserve"> Bernie called through the door. </w:t>
      </w:r>
      <w:r>
        <w:t>“</w:t>
      </w:r>
      <w:r w:rsidR="008C223A">
        <w:t>Did you report it?</w:t>
      </w:r>
      <w:r>
        <w:t>”</w:t>
      </w:r>
    </w:p>
    <w:p w:rsidR="00EB2699" w:rsidRDefault="008C223A" w:rsidP="00EF2FD1">
      <w:pPr>
        <w:pStyle w:val="Body-TextTx"/>
      </w:pPr>
      <w:r>
        <w:t>No answer.</w:t>
      </w:r>
    </w:p>
    <w:p w:rsidR="008F7069" w:rsidRDefault="00EB2699" w:rsidP="00EF2FD1">
      <w:pPr>
        <w:pStyle w:val="Body-TextTx"/>
      </w:pPr>
      <w:r>
        <w:t>“</w:t>
      </w:r>
      <w:r w:rsidR="00724468">
        <w:t>Do you know a woman named Mavis?</w:t>
      </w:r>
      <w:r>
        <w:t>”</w:t>
      </w:r>
    </w:p>
    <w:p w:rsidR="008F7069" w:rsidRDefault="00724468" w:rsidP="00EF2FD1">
      <w:pPr>
        <w:pStyle w:val="Body-TextTx"/>
      </w:pPr>
      <w:r>
        <w:t>Silence.</w:t>
      </w:r>
    </w:p>
    <w:p w:rsidR="008F7069" w:rsidRDefault="00EB2699" w:rsidP="00EF2FD1">
      <w:pPr>
        <w:pStyle w:val="Body-TextTx"/>
      </w:pPr>
      <w:r>
        <w:t>“</w:t>
      </w:r>
      <w:r w:rsidR="00724468">
        <w:t>Is there any reason she</w:t>
      </w:r>
      <w:r>
        <w:t>’</w:t>
      </w:r>
      <w:r w:rsidR="00724468">
        <w:t>d be driving your car?</w:t>
      </w:r>
      <w:r>
        <w:t>”</w:t>
      </w:r>
    </w:p>
    <w:p w:rsidR="008F7069" w:rsidRDefault="00724468" w:rsidP="00EF2FD1">
      <w:pPr>
        <w:pStyle w:val="Body-TextTx"/>
      </w:pPr>
      <w:r>
        <w:t>More silence.</w:t>
      </w:r>
    </w:p>
    <w:p w:rsidR="00EB2699" w:rsidRDefault="00023709" w:rsidP="00EF2FD1">
      <w:pPr>
        <w:pStyle w:val="Body-TextTx"/>
      </w:pPr>
      <w:r>
        <w:t xml:space="preserve">Bernie pulled up his pant leg, glanced down. There was a tiny drop or two of blood. Oh, what a disgrace! Biting ankles was </w:t>
      </w:r>
      <w:r w:rsidR="0026095C">
        <w:t>what I did! Not Bernie</w:t>
      </w:r>
      <w:r w:rsidR="00EB2699">
        <w:t>’</w:t>
      </w:r>
      <w:r w:rsidR="0026095C">
        <w:t>s, of cou</w:t>
      </w:r>
      <w:r w:rsidR="00590702">
        <w:t>rse, but that wasn</w:t>
      </w:r>
      <w:r w:rsidR="00EB2699">
        <w:t>’</w:t>
      </w:r>
      <w:r w:rsidR="00590702">
        <w:t>t the point. This was the time to spring into</w:t>
      </w:r>
      <w:r w:rsidR="00EB2699">
        <w:t>—</w:t>
      </w:r>
    </w:p>
    <w:p w:rsidR="008F7069" w:rsidRDefault="00590702" w:rsidP="00EF2FD1">
      <w:pPr>
        <w:pStyle w:val="Body-TextTx"/>
      </w:pPr>
      <w:r>
        <w:t xml:space="preserve">Whoa. </w:t>
      </w:r>
      <w:r w:rsidR="002E4D56">
        <w:t>Bernie was turn</w:t>
      </w:r>
      <w:r w:rsidR="0026095C">
        <w:t>ing away? We were leaving? At the very least I had to bite Griffie</w:t>
      </w:r>
      <w:r w:rsidR="00EB2699">
        <w:t>’</w:t>
      </w:r>
      <w:r w:rsidR="0026095C">
        <w:t>s ankle</w:t>
      </w:r>
      <w:r w:rsidR="00EB2699">
        <w:t>—</w:t>
      </w:r>
      <w:r w:rsidR="0026095C">
        <w:t>or better yet, all his ankles</w:t>
      </w:r>
      <w:r w:rsidR="00EB2699">
        <w:t>—</w:t>
      </w:r>
      <w:r w:rsidR="0026095C">
        <w:t xml:space="preserve">before we left. </w:t>
      </w:r>
      <w:r w:rsidR="000B7BFF">
        <w:t xml:space="preserve">Any job worth doing was worth doing well. You heard that all the time, or at least once in a while. </w:t>
      </w:r>
      <w:r w:rsidR="002E4D56">
        <w:t>Growling started up in the night.</w:t>
      </w:r>
    </w:p>
    <w:p w:rsidR="008F7069" w:rsidRDefault="0026095C" w:rsidP="00EF2FD1">
      <w:pPr>
        <w:pStyle w:val="Body-TextTx"/>
      </w:pPr>
      <w:r>
        <w:t xml:space="preserve">Bernie touched the top of my head and spoke quietly. </w:t>
      </w:r>
      <w:r w:rsidR="00EB2699">
        <w:t>“</w:t>
      </w:r>
      <w:r>
        <w:t>Let</w:t>
      </w:r>
      <w:r w:rsidR="00EB2699">
        <w:t>’</w:t>
      </w:r>
      <w:r>
        <w:t>s go, big guy.</w:t>
      </w:r>
      <w:r w:rsidR="00EB2699">
        <w:t>”</w:t>
      </w:r>
    </w:p>
    <w:p w:rsidR="008F7069" w:rsidRDefault="0026095C" w:rsidP="00EF2FD1">
      <w:pPr>
        <w:pStyle w:val="Body-TextTx"/>
      </w:pPr>
      <w:r>
        <w:t>The day had taken a very bad turn.</w:t>
      </w:r>
      <w:r w:rsidR="002E4D56">
        <w:t xml:space="preserve"> Growling followed us back to the car and all the way home.</w:t>
      </w:r>
    </w:p>
    <w:p w:rsidR="008F7069" w:rsidRDefault="00EB2699" w:rsidP="00EF2FD1">
      <w:pPr>
        <w:pStyle w:val="Body-TextTx"/>
      </w:pPr>
      <w:r>
        <w:t>“</w:t>
      </w:r>
      <w:r w:rsidR="002E4D56">
        <w:t>What am I going to do with you?</w:t>
      </w:r>
      <w:r>
        <w:t>”</w:t>
      </w:r>
      <w:r w:rsidR="002E4D56">
        <w:t xml:space="preserve"> Bernie said.</w:t>
      </w:r>
    </w:p>
    <w:p w:rsidR="002E4D56" w:rsidRDefault="002E4D56" w:rsidP="00EF2FD1">
      <w:pPr>
        <w:pStyle w:val="Body-TextTx"/>
      </w:pPr>
      <w:r>
        <w:lastRenderedPageBreak/>
        <w:t xml:space="preserve">At first I had no idea. Then I thought of fetch. </w:t>
      </w:r>
      <w:r w:rsidR="00CA1A60">
        <w:t xml:space="preserve">Soon </w:t>
      </w:r>
      <w:r>
        <w:t>Bern</w:t>
      </w:r>
      <w:r w:rsidR="00CA1A60">
        <w:t xml:space="preserve">ie and I were playing fetch with a nappy new tennis ball and feeling a </w:t>
      </w:r>
      <w:r>
        <w:t>lot better.</w:t>
      </w:r>
      <w:r w:rsidR="00590702">
        <w:t xml:space="preserve"> </w:t>
      </w:r>
      <w:r w:rsidR="00DD44E8">
        <w:t>I glanced around before we went inside, security on pretty much all of Mesquite Road being part of my job. No unusual sights, with the exception of a small spotlight on old man Heydrich</w:t>
      </w:r>
      <w:r w:rsidR="00EB2699">
        <w:t>’</w:t>
      </w:r>
      <w:r w:rsidR="00DD44E8">
        <w:t xml:space="preserve">s lawn, </w:t>
      </w:r>
      <w:r w:rsidR="00060B04">
        <w:t>aimed at his three-color sign.</w:t>
      </w:r>
    </w:p>
    <w:p w:rsidR="005E1908" w:rsidRPr="00C466A3" w:rsidRDefault="005E1908" w:rsidP="005E1908">
      <w:pPr>
        <w:pStyle w:val="Section-ChapterSCP"/>
      </w:pPr>
      <w:r w:rsidRPr="00C466A3">
        <w:lastRenderedPageBreak/>
        <w:t>Chapter</w:t>
      </w:r>
      <w:r w:rsidR="00601BE8">
        <w:t xml:space="preserve"> Three</w:t>
      </w:r>
    </w:p>
    <w:p w:rsidR="008F7069" w:rsidRPr="0027513D" w:rsidRDefault="00060B04" w:rsidP="009F6AB5">
      <w:pPr>
        <w:pStyle w:val="TitleTtl"/>
      </w:pPr>
      <w:r w:rsidRPr="0027513D">
        <w:t>Three</w:t>
      </w:r>
    </w:p>
    <w:p w:rsidR="008F7069" w:rsidRDefault="00060B04" w:rsidP="00EF2FD1">
      <w:pPr>
        <w:pStyle w:val="Body-TextTx"/>
      </w:pPr>
      <w:r>
        <w:t>Bright and early the next morning</w:t>
      </w:r>
      <w:r w:rsidR="00EB2699">
        <w:t>—</w:t>
      </w:r>
      <w:r>
        <w:t>maybe a little too bright, a summer-time thing in these parts</w:t>
      </w:r>
      <w:r w:rsidR="00EB2699">
        <w:t>—</w:t>
      </w:r>
      <w:r w:rsidR="006A7392">
        <w:t>we drove down to Donut Heaven, the same Donut Heaven we</w:t>
      </w:r>
      <w:r w:rsidR="00EB2699">
        <w:t>’</w:t>
      </w:r>
      <w:r w:rsidR="006A7392">
        <w:t>d been to yesterday. There are a number of Donut Heavens in the Valley, but this one, past</w:t>
      </w:r>
      <w:r w:rsidR="00BC2450">
        <w:t xml:space="preserve"> the airport, was our favorite o</w:t>
      </w:r>
      <w:r w:rsidR="006A7392">
        <w:t>n acc</w:t>
      </w:r>
      <w:r w:rsidR="002A7C9E">
        <w:t>ount of Mrs. Borbon, the owner</w:t>
      </w:r>
      <w:r w:rsidR="00BC2450">
        <w:t>, who believed in doing things right, meaning that everything was better than at any of the other Donu</w:t>
      </w:r>
      <w:r w:rsidR="00767706">
        <w:t xml:space="preserve">t Heavens, especially </w:t>
      </w:r>
      <w:r w:rsidR="00BC2450">
        <w:t>the sausage croissants</w:t>
      </w:r>
      <w:r w:rsidR="006A7392">
        <w:t xml:space="preserve">. </w:t>
      </w:r>
      <w:r w:rsidR="00BC2450">
        <w:t>Normally we order right away and start chowing down, but now we just sat in a back corner of the lot, Bernie checking out the comings and goings, and me being patient.</w:t>
      </w:r>
    </w:p>
    <w:p w:rsidR="008F7069" w:rsidRDefault="00EB2699" w:rsidP="00EF2FD1">
      <w:pPr>
        <w:pStyle w:val="Body-TextTx"/>
      </w:pPr>
      <w:r>
        <w:t>“</w:t>
      </w:r>
      <w:r w:rsidR="00BC2450">
        <w:t>All right, all right,</w:t>
      </w:r>
      <w:r w:rsidR="00B32D12">
        <w:t xml:space="preserve"> knock it off,</w:t>
      </w:r>
      <w:r>
        <w:t>”</w:t>
      </w:r>
      <w:r w:rsidR="00BC2450">
        <w:t xml:space="preserve"> Bernie said after what seemed like a very long time</w:t>
      </w:r>
      <w:r w:rsidR="00B32D12">
        <w:t>, perhaps talking to himself</w:t>
      </w:r>
      <w:r w:rsidR="00BC2450">
        <w:t xml:space="preserve">. </w:t>
      </w:r>
      <w:r>
        <w:t>“</w:t>
      </w:r>
      <w:r w:rsidR="00BC2450">
        <w:t>Kind of a long shot that she</w:t>
      </w:r>
      <w:r>
        <w:t>’</w:t>
      </w:r>
      <w:r w:rsidR="00BC2450">
        <w:t>d show up anyway.</w:t>
      </w:r>
      <w:r>
        <w:t>”</w:t>
      </w:r>
      <w:r w:rsidR="00B32D12">
        <w:t xml:space="preserve"> I didn</w:t>
      </w:r>
      <w:r>
        <w:t>’</w:t>
      </w:r>
      <w:r w:rsidR="00B32D12">
        <w:t xml:space="preserve">t even bother </w:t>
      </w:r>
      <w:r w:rsidR="00731B87">
        <w:t>wondering who he meant. Your interests shrink down to just one when you</w:t>
      </w:r>
      <w:r>
        <w:t>’</w:t>
      </w:r>
      <w:r w:rsidR="00731B87">
        <w:t>re famished, as you probably know already.</w:t>
      </w:r>
    </w:p>
    <w:p w:rsidR="008F7069" w:rsidRDefault="00731B87" w:rsidP="00EF2FD1">
      <w:pPr>
        <w:pStyle w:val="Body-TextTx"/>
      </w:pPr>
      <w:r>
        <w:t>Bernie got out and went inside to order. A black-and-white pulled into the lot and parked beside us cop style, driver</w:t>
      </w:r>
      <w:r w:rsidR="00EB2699">
        <w:t>’</w:t>
      </w:r>
      <w:r>
        <w:t>s-side door to driver</w:t>
      </w:r>
      <w:r w:rsidR="00EB2699">
        <w:t>’</w:t>
      </w:r>
      <w:r>
        <w:t xml:space="preserve">s side door. </w:t>
      </w:r>
      <w:r w:rsidR="007C2BDE">
        <w:t>Rick Torres</w:t>
      </w:r>
      <w:r w:rsidR="00EB2699">
        <w:t>-</w:t>
      </w:r>
      <w:r w:rsidR="0013097F">
        <w:t xml:space="preserve">our buddy in missing persons, as I may have mentioned already, and </w:t>
      </w:r>
      <w:r w:rsidR="007C2BDE">
        <w:t>a particul</w:t>
      </w:r>
      <w:r w:rsidR="0013097F">
        <w:t>ar buddy of mine since I</w:t>
      </w:r>
      <w:r w:rsidR="00EB2699">
        <w:t>’</w:t>
      </w:r>
      <w:r w:rsidR="0013097F">
        <w:t>d lived at his place when Bernie was in the hospital, a terrible time that followed the terrible ending of the stolen saguaro case, a case I</w:t>
      </w:r>
      <w:r w:rsidR="00EB2699">
        <w:t>’</w:t>
      </w:r>
      <w:r w:rsidR="0013097F">
        <w:t>ve tried and tried to forget but can</w:t>
      </w:r>
      <w:r w:rsidR="00EB2699">
        <w:t>’</w:t>
      </w:r>
      <w:r w:rsidR="0013097F">
        <w:t>t, even though I</w:t>
      </w:r>
      <w:r w:rsidR="00EB2699">
        <w:t>’</w:t>
      </w:r>
      <w:r w:rsidR="007C2BDE">
        <w:t>m a champ at forgetting</w:t>
      </w:r>
      <w:r w:rsidR="00EB2699">
        <w:t>—</w:t>
      </w:r>
      <w:r w:rsidR="007C2BDE">
        <w:t>leaned towa</w:t>
      </w:r>
      <w:r w:rsidR="00086BC0">
        <w:t>rd me. By that time I</w:t>
      </w:r>
      <w:r w:rsidR="00EB2699">
        <w:t>’</w:t>
      </w:r>
      <w:r w:rsidR="00086BC0">
        <w:t xml:space="preserve">d shifted </w:t>
      </w:r>
      <w:r w:rsidR="007C2BDE">
        <w:t xml:space="preserve">over to </w:t>
      </w:r>
      <w:r w:rsidR="00453710">
        <w:t>Bernie</w:t>
      </w:r>
      <w:r w:rsidR="00EB2699">
        <w:t>’</w:t>
      </w:r>
      <w:r w:rsidR="00453710">
        <w:t>s seat.</w:t>
      </w:r>
    </w:p>
    <w:p w:rsidR="008F7069" w:rsidRDefault="00EB2699" w:rsidP="00EF2FD1">
      <w:pPr>
        <w:pStyle w:val="Body-TextTx"/>
      </w:pPr>
      <w:r>
        <w:t>“</w:t>
      </w:r>
      <w:r w:rsidR="00453710">
        <w:t>Morning, Chet,</w:t>
      </w:r>
      <w:r>
        <w:t>”</w:t>
      </w:r>
      <w:r w:rsidR="00453710">
        <w:t xml:space="preserve"> Rick said. </w:t>
      </w:r>
      <w:r>
        <w:t>“</w:t>
      </w:r>
      <w:r w:rsidR="004300E0">
        <w:t>Finally canned him?</w:t>
      </w:r>
      <w:r>
        <w:t>”</w:t>
      </w:r>
    </w:p>
    <w:p w:rsidR="00EB2699" w:rsidRDefault="004300E0" w:rsidP="00EF2FD1">
      <w:pPr>
        <w:pStyle w:val="Body-TextTx"/>
      </w:pPr>
      <w:r>
        <w:t xml:space="preserve">Who could he have been talking about? I had no idea. </w:t>
      </w:r>
      <w:r w:rsidR="00D07811">
        <w:t xml:space="preserve">But it was nice to see Rick. We had things in common, for example, a love of Slim Jims. </w:t>
      </w:r>
      <w:r w:rsidR="00517880">
        <w:t xml:space="preserve">He took one from his pocket, bit it in </w:t>
      </w:r>
      <w:r w:rsidR="00517880">
        <w:lastRenderedPageBreak/>
        <w:t>two, and tossed half to me. I snapped it out of the air and made quick work of it. More? Was there more?</w:t>
      </w:r>
    </w:p>
    <w:p w:rsidR="008F7069" w:rsidRDefault="00517880" w:rsidP="00EF2FD1">
      <w:pPr>
        <w:pStyle w:val="Body-TextTx"/>
      </w:pPr>
      <w:r>
        <w:t>Rick held up both hands, empty.</w:t>
      </w:r>
    </w:p>
    <w:p w:rsidR="008F7069" w:rsidRDefault="00517880" w:rsidP="00EF2FD1">
      <w:pPr>
        <w:pStyle w:val="Body-TextTx"/>
      </w:pPr>
      <w:r>
        <w:t>More? Was there more?</w:t>
      </w:r>
    </w:p>
    <w:p w:rsidR="008F7069" w:rsidRDefault="00FE2602" w:rsidP="00EF2FD1">
      <w:pPr>
        <w:pStyle w:val="Body-TextTx"/>
      </w:pPr>
      <w:r>
        <w:t>Rick laughed. He reached across and scratched bet</w:t>
      </w:r>
      <w:r w:rsidR="00B01475">
        <w:t xml:space="preserve">ween my ears, not quite as perfectly </w:t>
      </w:r>
      <w:r>
        <w:t xml:space="preserve">as Bernie, but close. His hand slowed and the expression on his face changed. </w:t>
      </w:r>
      <w:r w:rsidR="00EB2699">
        <w:t>“</w:t>
      </w:r>
      <w:r w:rsidR="00363BCC">
        <w:t>Tell you the truth,</w:t>
      </w:r>
      <w:r w:rsidR="00EB2699">
        <w:t>”</w:t>
      </w:r>
      <w:r w:rsidR="00363BCC">
        <w:t xml:space="preserve"> he said. </w:t>
      </w:r>
      <w:r w:rsidR="00EB2699">
        <w:t>“</w:t>
      </w:r>
      <w:r w:rsidR="00363BCC">
        <w:t xml:space="preserve">I love my job. </w:t>
      </w:r>
      <w:r w:rsidR="00C31FF9">
        <w:t>It</w:t>
      </w:r>
      <w:r w:rsidR="00EB2699">
        <w:t>’</w:t>
      </w:r>
      <w:r w:rsidR="00C31FF9">
        <w:t xml:space="preserve">s not that. </w:t>
      </w:r>
      <w:r w:rsidR="00A939A9">
        <w:t xml:space="preserve">But </w:t>
      </w:r>
      <w:r w:rsidR="00680482">
        <w:t>I</w:t>
      </w:r>
      <w:r w:rsidR="00EB2699">
        <w:t>’</w:t>
      </w:r>
      <w:r w:rsidR="00680482">
        <w:t>ve got ambitions. W</w:t>
      </w:r>
      <w:r w:rsidR="00363BCC">
        <w:t xml:space="preserve">ho wants to </w:t>
      </w:r>
      <w:r w:rsidR="00A939A9">
        <w:t>be a lieutenant forever?</w:t>
      </w:r>
      <w:r w:rsidR="00EB2699">
        <w:t>”</w:t>
      </w:r>
      <w:r w:rsidR="00A939A9">
        <w:t xml:space="preserve"> He shook his head. </w:t>
      </w:r>
      <w:r w:rsidR="00EB2699">
        <w:t>“</w:t>
      </w:r>
      <w:r w:rsidR="00680482">
        <w:t>Sorry to whine at you, Chet. But the bastards made Ellis a captain!</w:t>
      </w:r>
      <w:r w:rsidR="00A939A9">
        <w:t xml:space="preserve"> Can you believe that? I wanted</w:t>
      </w:r>
      <w:r w:rsidR="00EB2699">
        <w:t>—”</w:t>
      </w:r>
    </w:p>
    <w:p w:rsidR="00EB2699" w:rsidRDefault="002A1424" w:rsidP="00EF2FD1">
      <w:pPr>
        <w:pStyle w:val="Body-TextTx"/>
      </w:pPr>
      <w:r>
        <w:t xml:space="preserve">Bernie came back with a cardboard tray, stood between the cars, gave us a look and then a second one. </w:t>
      </w:r>
      <w:r w:rsidR="009005B1">
        <w:t>He handed Rick coffee and a cruller, took a sausage croissant off the tray and handed it to</w:t>
      </w:r>
      <w:r w:rsidR="00EB2699">
        <w:t>—</w:t>
      </w:r>
      <w:r w:rsidR="009005B1">
        <w:t xml:space="preserve">but no. Instead he flicked it right past my nose and onto the shotgun seat. We were playing fetch in the car? That was new. My Bernie. The next thing I knew I was sitting on the shotgun seat, happily chowing down </w:t>
      </w:r>
      <w:r w:rsidR="00CB3356">
        <w:t>on a sausage croissant that was even better than yesterday</w:t>
      </w:r>
      <w:r w:rsidR="00EB2699">
        <w:t>’</w:t>
      </w:r>
      <w:r w:rsidR="00CB3356">
        <w:t>s, and Bernie was behind the wheel, sipping coffee.</w:t>
      </w:r>
    </w:p>
    <w:p w:rsidR="00EB2699" w:rsidRDefault="00CB3356" w:rsidP="00EF2FD1">
      <w:pPr>
        <w:pStyle w:val="Body-TextTx"/>
      </w:pPr>
      <w:r>
        <w:t xml:space="preserve">Bernie has a real casual voice </w:t>
      </w:r>
      <w:r w:rsidR="00C05AD3">
        <w:t>he sometimes uses for asking about things he doesn</w:t>
      </w:r>
      <w:r w:rsidR="00EB2699">
        <w:t>’</w:t>
      </w:r>
      <w:r w:rsidR="00C05AD3">
        <w:t>t seem to care much about. I</w:t>
      </w:r>
      <w:r w:rsidR="00EB2699">
        <w:t>’</w:t>
      </w:r>
      <w:r w:rsidR="00C05AD3">
        <w:t>m not sure what that</w:t>
      </w:r>
      <w:r w:rsidR="00EB2699">
        <w:t>’</w:t>
      </w:r>
      <w:r w:rsidR="00C05AD3">
        <w:t>s all about, but it was the voice he was using now.</w:t>
      </w:r>
    </w:p>
    <w:p w:rsidR="008F7069" w:rsidRDefault="00EB2699" w:rsidP="00EF2FD1">
      <w:pPr>
        <w:pStyle w:val="Body-TextTx"/>
      </w:pPr>
      <w:r>
        <w:t>“</w:t>
      </w:r>
      <w:r w:rsidR="00C05AD3">
        <w:t>What were you guys talking about?</w:t>
      </w:r>
      <w:r>
        <w:t>”</w:t>
      </w:r>
      <w:r w:rsidR="00C05AD3">
        <w:t xml:space="preserve"> he said.</w:t>
      </w:r>
    </w:p>
    <w:p w:rsidR="008F7069" w:rsidRDefault="00EB2699" w:rsidP="00EF2FD1">
      <w:pPr>
        <w:pStyle w:val="Body-TextTx"/>
      </w:pPr>
      <w:r>
        <w:t>“</w:t>
      </w:r>
      <w:r w:rsidR="00C05AD3">
        <w:t>Cats,</w:t>
      </w:r>
      <w:r>
        <w:t>”</w:t>
      </w:r>
      <w:r w:rsidR="00C05AD3">
        <w:t xml:space="preserve"> said Rick.</w:t>
      </w:r>
    </w:p>
    <w:p w:rsidR="008F7069" w:rsidRDefault="00C05AD3" w:rsidP="00EF2FD1">
      <w:pPr>
        <w:pStyle w:val="Body-TextTx"/>
      </w:pPr>
      <w:r>
        <w:t>Cats? Had cats come up? When cats come up, I always get a bit</w:t>
      </w:r>
      <w:r w:rsidR="00983CF2">
        <w:t> . . .</w:t>
      </w:r>
      <w:r w:rsidR="00EB2699">
        <w:t xml:space="preserve"> </w:t>
      </w:r>
      <w:r>
        <w:t>tense. Well,</w:t>
      </w:r>
      <w:r w:rsidR="00EB2699" w:rsidRPr="00EB2699">
        <w:t xml:space="preserve"> </w:t>
      </w:r>
      <w:r>
        <w:t xml:space="preserve">not tense, but </w:t>
      </w:r>
      <w:r w:rsidR="00643C2B">
        <w:t>more like</w:t>
      </w:r>
      <w:r w:rsidR="00983CF2">
        <w:t> . . .</w:t>
      </w:r>
      <w:r w:rsidR="00EB2699">
        <w:t xml:space="preserve"> </w:t>
      </w:r>
      <w:r w:rsidR="00643C2B">
        <w:t>not q</w:t>
      </w:r>
      <w:r w:rsidR="00767706">
        <w:t xml:space="preserve">uite tip top. And </w:t>
      </w:r>
      <w:r w:rsidR="00643C2B">
        <w:t>I felt tip to</w:t>
      </w:r>
      <w:r w:rsidR="002A7C9E">
        <w:t xml:space="preserve">p or even better. So therefore </w:t>
      </w:r>
      <w:r w:rsidR="00643C2B">
        <w:t>cats had not come up. Whoa! Had I just done a so-therefore? So-therefores were Bernie</w:t>
      </w:r>
      <w:r w:rsidR="00EB2699">
        <w:t>’</w:t>
      </w:r>
      <w:r w:rsidR="00643C2B">
        <w:t>s department. I knew immediately that I wanted no part of them ever again. Why? Because if cats hadn</w:t>
      </w:r>
      <w:r w:rsidR="00EB2699">
        <w:t>’</w:t>
      </w:r>
      <w:r w:rsidR="00643C2B">
        <w:t xml:space="preserve">t come </w:t>
      </w:r>
      <w:r w:rsidR="00643C2B">
        <w:lastRenderedPageBreak/>
        <w:t xml:space="preserve">up why had Rick said they had? Rick was our buddy. This was confusing. </w:t>
      </w:r>
      <w:r w:rsidR="009C6405">
        <w:t xml:space="preserve">Does a buddy bring up cats when there are no cats? I might have even started panting </w:t>
      </w:r>
      <w:r w:rsidR="00767706">
        <w:t xml:space="preserve">except for the fact of the </w:t>
      </w:r>
      <w:r w:rsidR="009C6405">
        <w:t>sausage croissant in my mouth. I</w:t>
      </w:r>
      <w:r w:rsidR="00EB2699">
        <w:t>’</w:t>
      </w:r>
      <w:r w:rsidR="009C6405">
        <w:t xml:space="preserve">ve been lucky pretty much </w:t>
      </w:r>
      <w:r w:rsidR="006953FB">
        <w:t>my whole life, and for sure since we got together, me and Bernie. And</w:t>
      </w:r>
      <w:r w:rsidR="00EB2699">
        <w:t>—</w:t>
      </w:r>
      <w:r w:rsidR="006953FB">
        <w:t>wait for it</w:t>
      </w:r>
      <w:r w:rsidR="00EB2699">
        <w:t>—</w:t>
      </w:r>
      <w:r w:rsidR="006953FB">
        <w:t xml:space="preserve">a cat was involved that day! Life </w:t>
      </w:r>
      <w:r w:rsidR="008765B1">
        <w:t xml:space="preserve">really is </w:t>
      </w:r>
      <w:r w:rsidR="006953FB">
        <w:t>beyond belief, whatever that means, exactly.</w:t>
      </w:r>
    </w:p>
    <w:p w:rsidR="008F7069" w:rsidRDefault="00604697" w:rsidP="00EF2FD1">
      <w:pPr>
        <w:pStyle w:val="Body-TextTx"/>
      </w:pPr>
      <w:r>
        <w:t>Rick took a bite of his cr</w:t>
      </w:r>
      <w:r w:rsidR="005637CF">
        <w:t xml:space="preserve">uller. </w:t>
      </w:r>
      <w:r w:rsidR="00EB2699">
        <w:t>“</w:t>
      </w:r>
      <w:r w:rsidR="005637CF">
        <w:t>Get what you wanted off</w:t>
      </w:r>
      <w:r>
        <w:t xml:space="preserve"> that plate number?</w:t>
      </w:r>
      <w:r w:rsidR="00EB2699">
        <w:t>”</w:t>
      </w:r>
      <w:r>
        <w:t xml:space="preserve"> he said, or something like that, hard to tell on account of his mouth being full.</w:t>
      </w:r>
    </w:p>
    <w:p w:rsidR="008F7069" w:rsidRDefault="008765B1" w:rsidP="00EF2FD1">
      <w:pPr>
        <w:pStyle w:val="Body-TextTx"/>
      </w:pPr>
      <w:r>
        <w:t xml:space="preserve">Bernie shook his head. </w:t>
      </w:r>
      <w:r w:rsidR="00EB2699">
        <w:t>“</w:t>
      </w:r>
      <w:r>
        <w:t xml:space="preserve">Any chance </w:t>
      </w:r>
      <w:r w:rsidR="00625ABC">
        <w:t>that car</w:t>
      </w:r>
      <w:r w:rsidR="00EB2699">
        <w:t>’</w:t>
      </w:r>
      <w:r>
        <w:t>s</w:t>
      </w:r>
      <w:r w:rsidR="00625ABC">
        <w:t xml:space="preserve"> been reported stolen?</w:t>
      </w:r>
      <w:r w:rsidR="00EB2699">
        <w:t>”</w:t>
      </w:r>
    </w:p>
    <w:p w:rsidR="008F7069" w:rsidRDefault="00EB2699" w:rsidP="00EF2FD1">
      <w:pPr>
        <w:pStyle w:val="Body-TextTx"/>
      </w:pPr>
      <w:r>
        <w:t>“</w:t>
      </w:r>
      <w:r w:rsidR="00625ABC">
        <w:t>Search me.</w:t>
      </w:r>
      <w:r>
        <w:t>”</w:t>
      </w:r>
    </w:p>
    <w:p w:rsidR="008F7069" w:rsidRDefault="00625ABC" w:rsidP="00EF2FD1">
      <w:pPr>
        <w:pStyle w:val="Body-TextTx"/>
      </w:pPr>
      <w:r>
        <w:t xml:space="preserve">Bernie glanced at him. </w:t>
      </w:r>
      <w:r w:rsidR="00EB2699">
        <w:t>“</w:t>
      </w:r>
      <w:r>
        <w:t>Having a bad day?</w:t>
      </w:r>
      <w:r w:rsidR="00EB2699">
        <w:t>”</w:t>
      </w:r>
    </w:p>
    <w:p w:rsidR="008F7069" w:rsidRDefault="00625ABC" w:rsidP="00EF2FD1">
      <w:pPr>
        <w:pStyle w:val="Body-TextTx"/>
      </w:pPr>
      <w:r>
        <w:t xml:space="preserve">Rick looked down. </w:t>
      </w:r>
      <w:r w:rsidR="00EB2699">
        <w:t>“</w:t>
      </w:r>
      <w:r>
        <w:t>Give me the plate number again.</w:t>
      </w:r>
      <w:r w:rsidR="00EB2699">
        <w:t>”</w:t>
      </w:r>
    </w:p>
    <w:p w:rsidR="008F7069" w:rsidRDefault="00625ABC" w:rsidP="00EF2FD1">
      <w:pPr>
        <w:pStyle w:val="Body-TextTx"/>
      </w:pPr>
      <w:r>
        <w:t>Bernie told him the plate number. Rick got busy on his screen.</w:t>
      </w:r>
    </w:p>
    <w:p w:rsidR="00EB2699" w:rsidRDefault="00EB2699" w:rsidP="00EF2FD1">
      <w:pPr>
        <w:pStyle w:val="Body-TextTx"/>
      </w:pPr>
      <w:r>
        <w:t>“</w:t>
      </w:r>
      <w:r w:rsidR="00625ABC">
        <w:t>Nope,</w:t>
      </w:r>
      <w:r>
        <w:t>”</w:t>
      </w:r>
      <w:r w:rsidR="00625ABC">
        <w:t xml:space="preserve"> he said.</w:t>
      </w:r>
    </w:p>
    <w:p w:rsidR="008F7069" w:rsidRDefault="00EB2699" w:rsidP="00EF2FD1">
      <w:pPr>
        <w:pStyle w:val="Body-TextTx"/>
      </w:pPr>
      <w:r>
        <w:t>“</w:t>
      </w:r>
      <w:r w:rsidR="00873137">
        <w:t>Can you run the owner?</w:t>
      </w:r>
      <w:r>
        <w:t>”</w:t>
      </w:r>
    </w:p>
    <w:p w:rsidR="00EB2699" w:rsidRDefault="00873137" w:rsidP="00EF2FD1">
      <w:pPr>
        <w:pStyle w:val="Body-TextTx"/>
      </w:pPr>
      <w:r>
        <w:t xml:space="preserve">Rick nodded and went back </w:t>
      </w:r>
      <w:r w:rsidR="00AD0C58">
        <w:t xml:space="preserve">to </w:t>
      </w:r>
      <w:r>
        <w:t>the screen. He took another bite of the cruller. Bernie sipped his coffee. I polished off the sausage croissant and felt nice and full. But it didn</w:t>
      </w:r>
      <w:r w:rsidR="00EB2699">
        <w:t>’</w:t>
      </w:r>
      <w:r>
        <w:t>t last.</w:t>
      </w:r>
    </w:p>
    <w:p w:rsidR="008F7069" w:rsidRDefault="00EB2699" w:rsidP="00EF2FD1">
      <w:pPr>
        <w:pStyle w:val="Body-TextTx"/>
      </w:pPr>
      <w:r>
        <w:t>“</w:t>
      </w:r>
      <w:r w:rsidR="00F34851">
        <w:t>Johnnie</w:t>
      </w:r>
      <w:r w:rsidR="006A2AE7">
        <w:t xml:space="preserve"> Lee Goetz is down for t</w:t>
      </w:r>
      <w:r w:rsidR="00674891">
        <w:t>wo</w:t>
      </w:r>
      <w:r w:rsidR="00873137">
        <w:t xml:space="preserve"> traffic violations, none moving. No criminal record.</w:t>
      </w:r>
      <w:r>
        <w:t>”</w:t>
      </w:r>
      <w:r w:rsidR="00B47A39">
        <w:t xml:space="preserve"> Rick tapped at his screen.</w:t>
      </w:r>
      <w:r w:rsidR="00873137">
        <w:t xml:space="preserve"> </w:t>
      </w:r>
      <w:r>
        <w:t>“</w:t>
      </w:r>
      <w:r w:rsidR="00873137">
        <w:t>She did take out a restraining order last month.</w:t>
      </w:r>
      <w:r>
        <w:t>”</w:t>
      </w:r>
    </w:p>
    <w:p w:rsidR="008F7069" w:rsidRDefault="00EB2699" w:rsidP="00EF2FD1">
      <w:pPr>
        <w:pStyle w:val="Body-TextTx"/>
      </w:pPr>
      <w:r>
        <w:t>“</w:t>
      </w:r>
      <w:r w:rsidR="00D42B13">
        <w:t>On who?</w:t>
      </w:r>
      <w:r>
        <w:t>”</w:t>
      </w:r>
    </w:p>
    <w:p w:rsidR="00AD0C58" w:rsidRDefault="004D7039" w:rsidP="00EF2FD1">
      <w:pPr>
        <w:pStyle w:val="Body-TextTx"/>
      </w:pPr>
      <w:r>
        <w:t xml:space="preserve">Rick checked the screen, wrote on his coffee cup lid and spun it over to </w:t>
      </w:r>
      <w:r w:rsidR="0085697C">
        <w:t>Bernie.</w:t>
      </w:r>
    </w:p>
    <w:p w:rsidR="00D42B13" w:rsidRDefault="00BC6F99" w:rsidP="00EF2FD1">
      <w:pPr>
        <w:pStyle w:val="Body-TextTx"/>
      </w:pPr>
      <w:r>
        <w:t>Bernie caught the lid</w:t>
      </w:r>
      <w:r w:rsidR="004D7039">
        <w:t xml:space="preserve"> the way </w:t>
      </w:r>
      <w:r>
        <w:t>he catches everything, his hand folding softly around it. He glance</w:t>
      </w:r>
      <w:r w:rsidR="00F075A7">
        <w:t xml:space="preserve">d at the writing. </w:t>
      </w:r>
      <w:r w:rsidR="00EB2699">
        <w:t>“</w:t>
      </w:r>
      <w:r w:rsidR="00F075A7">
        <w:t>Mickey Rottoni</w:t>
      </w:r>
      <w:r>
        <w:t xml:space="preserve">, a </w:t>
      </w:r>
      <w:r w:rsidR="00C65619">
        <w:t xml:space="preserve">PO box </w:t>
      </w:r>
      <w:r>
        <w:t>in South Pedrioa. You</w:t>
      </w:r>
      <w:r w:rsidR="00EB2699">
        <w:t>’</w:t>
      </w:r>
      <w:r>
        <w:t>re sending restraining orders to PO</w:t>
      </w:r>
      <w:r w:rsidR="00DD024B">
        <w:t xml:space="preserve"> boxes</w:t>
      </w:r>
      <w:r>
        <w:t>?</w:t>
      </w:r>
      <w:r w:rsidR="00EB2699">
        <w:t>”</w:t>
      </w:r>
    </w:p>
    <w:p w:rsidR="00BC6F99" w:rsidRDefault="00BC6F99" w:rsidP="00EF2FD1">
      <w:pPr>
        <w:pStyle w:val="Body-TextTx"/>
      </w:pPr>
      <w:r>
        <w:lastRenderedPageBreak/>
        <w:t xml:space="preserve">Rick raised his voice. That was a first. </w:t>
      </w:r>
      <w:r w:rsidR="00EB2699">
        <w:t>“</w:t>
      </w:r>
      <w:r>
        <w:t>Like I</w:t>
      </w:r>
      <w:r w:rsidR="00EB2699">
        <w:t>’</w:t>
      </w:r>
      <w:r>
        <w:t>m</w:t>
      </w:r>
      <w:r w:rsidR="00767706">
        <w:t xml:space="preserve"> in charge of the whole stupid </w:t>
      </w:r>
      <w:r>
        <w:t>setup?</w:t>
      </w:r>
      <w:r w:rsidR="00EB2699">
        <w:t>”</w:t>
      </w:r>
    </w:p>
    <w:p w:rsidR="007B1878" w:rsidRDefault="007B1878" w:rsidP="00EF2FD1">
      <w:pPr>
        <w:pStyle w:val="Body-TextTx"/>
      </w:pPr>
      <w:r>
        <w:t>Bernie looked surprised. His eyebrows usually take care of the surprised look, and they</w:t>
      </w:r>
      <w:r w:rsidR="00EB2699">
        <w:t>’</w:t>
      </w:r>
      <w:r>
        <w:t xml:space="preserve">re great at it. </w:t>
      </w:r>
      <w:r w:rsidR="00EB2699">
        <w:t>“</w:t>
      </w:r>
      <w:r>
        <w:t>Whoa,</w:t>
      </w:r>
      <w:r w:rsidR="00EB2699">
        <w:t>”</w:t>
      </w:r>
      <w:r>
        <w:t xml:space="preserve"> he said. </w:t>
      </w:r>
      <w:r w:rsidR="00EB2699">
        <w:t>“</w:t>
      </w:r>
      <w:r>
        <w:t>You know I didn</w:t>
      </w:r>
      <w:r w:rsidR="00EB2699">
        <w:t>’</w:t>
      </w:r>
      <w:r>
        <w:t>t mean you personally.</w:t>
      </w:r>
      <w:r w:rsidR="00EB2699">
        <w:t>”</w:t>
      </w:r>
    </w:p>
    <w:p w:rsidR="00EB2699" w:rsidRDefault="002F0B2D" w:rsidP="00EF2FD1">
      <w:pPr>
        <w:pStyle w:val="Body-TextTx"/>
      </w:pPr>
      <w:r>
        <w:t>Rick glared at Bernie. Bernie glared right back. It hit me then that maybe they weren</w:t>
      </w:r>
      <w:r w:rsidR="00EB2699">
        <w:t>’</w:t>
      </w:r>
      <w:r>
        <w:t>t getting along. That didn</w:t>
      </w:r>
      <w:r w:rsidR="00EB2699">
        <w:t>’</w:t>
      </w:r>
      <w:r>
        <w:t>t make sense. Rick was a buddy. I barked a bark I use for letting people know in no uncertain terms.</w:t>
      </w:r>
    </w:p>
    <w:p w:rsidR="000248E7" w:rsidRDefault="000248E7" w:rsidP="00EF2FD1">
      <w:pPr>
        <w:pStyle w:val="Body-TextTx"/>
      </w:pPr>
      <w:r>
        <w:t>They both turned my way real quick.</w:t>
      </w:r>
    </w:p>
    <w:p w:rsidR="000248E7" w:rsidRDefault="00EB2699" w:rsidP="00EF2FD1">
      <w:pPr>
        <w:pStyle w:val="Body-TextTx"/>
      </w:pPr>
      <w:r>
        <w:t>“</w:t>
      </w:r>
      <w:r w:rsidR="000248E7">
        <w:t>Oh my god,</w:t>
      </w:r>
      <w:r>
        <w:t>”</w:t>
      </w:r>
      <w:r w:rsidR="000248E7">
        <w:t xml:space="preserve"> Rick said, a hand to his chest. </w:t>
      </w:r>
      <w:r>
        <w:t>“</w:t>
      </w:r>
      <w:r w:rsidR="000248E7">
        <w:t>What</w:t>
      </w:r>
      <w:r>
        <w:t>’</w:t>
      </w:r>
      <w:r w:rsidR="000248E7">
        <w:t>s with him?</w:t>
      </w:r>
      <w:r>
        <w:t>”</w:t>
      </w:r>
    </w:p>
    <w:p w:rsidR="000248E7" w:rsidRDefault="000248E7" w:rsidP="00EF2FD1">
      <w:pPr>
        <w:pStyle w:val="Body-TextTx"/>
      </w:pPr>
      <w:r>
        <w:t xml:space="preserve">Bernie gave me a close look. </w:t>
      </w:r>
      <w:r w:rsidR="00EB2699">
        <w:t>“</w:t>
      </w:r>
      <w:r>
        <w:t>I think he wants another sausage croissant.</w:t>
      </w:r>
      <w:r w:rsidR="00EB2699">
        <w:t>”</w:t>
      </w:r>
    </w:p>
    <w:p w:rsidR="000248E7" w:rsidRDefault="000248E7" w:rsidP="00EF2FD1">
      <w:pPr>
        <w:pStyle w:val="Body-TextTx"/>
      </w:pPr>
      <w:r>
        <w:t>No! I did not. That was not at all what I wanted. And then</w:t>
      </w:r>
      <w:r w:rsidR="00983CF2">
        <w:t> . . .</w:t>
      </w:r>
      <w:r w:rsidR="00EB2699">
        <w:t xml:space="preserve"> </w:t>
      </w:r>
      <w:r>
        <w:t xml:space="preserve">and then it was! </w:t>
      </w:r>
      <w:r w:rsidR="00305F28">
        <w:t xml:space="preserve">And nothing else mattered. How do you like </w:t>
      </w:r>
      <w:r>
        <w:t>that?</w:t>
      </w:r>
    </w:p>
    <w:p w:rsidR="00C61875" w:rsidRDefault="00C61875" w:rsidP="00EF2FD1">
      <w:pPr>
        <w:pStyle w:val="Body-TextTx"/>
      </w:pPr>
      <w:r>
        <w:t xml:space="preserve">Meanwhile Rick was working at his screen. </w:t>
      </w:r>
      <w:r w:rsidR="00EB2699">
        <w:t>“</w:t>
      </w:r>
      <w:r>
        <w:t xml:space="preserve">The restraining order was served by Sergeant </w:t>
      </w:r>
      <w:r w:rsidR="00A26AE8">
        <w:t>Weatherly</w:t>
      </w:r>
      <w:r>
        <w:t xml:space="preserve"> Wauneka. Say thanks.</w:t>
      </w:r>
      <w:r w:rsidR="00EB2699">
        <w:t>”</w:t>
      </w:r>
    </w:p>
    <w:p w:rsidR="00C61875" w:rsidRDefault="00EB2699" w:rsidP="00EF2FD1">
      <w:pPr>
        <w:pStyle w:val="Body-TextTx"/>
      </w:pPr>
      <w:r>
        <w:t>“</w:t>
      </w:r>
      <w:r w:rsidR="00C61875">
        <w:t>Thanks,</w:t>
      </w:r>
      <w:r>
        <w:t>”</w:t>
      </w:r>
      <w:r w:rsidR="00C61875">
        <w:t xml:space="preserve"> Bernie said.</w:t>
      </w:r>
    </w:p>
    <w:p w:rsidR="00C61875" w:rsidRDefault="00EB2699" w:rsidP="00EF2FD1">
      <w:pPr>
        <w:pStyle w:val="Body-TextTx"/>
      </w:pPr>
      <w:r>
        <w:t>“</w:t>
      </w:r>
      <w:r w:rsidR="00C61875">
        <w:t>You should meet her.</w:t>
      </w:r>
      <w:r>
        <w:t>”</w:t>
      </w:r>
    </w:p>
    <w:p w:rsidR="00C61875" w:rsidRDefault="00EB2699" w:rsidP="00EF2FD1">
      <w:pPr>
        <w:pStyle w:val="Body-TextTx"/>
      </w:pPr>
      <w:r>
        <w:t>“</w:t>
      </w:r>
      <w:r w:rsidR="00C61875">
        <w:t>Why?</w:t>
      </w:r>
      <w:r>
        <w:t>”</w:t>
      </w:r>
    </w:p>
    <w:p w:rsidR="008F7069" w:rsidRDefault="00C61875" w:rsidP="00EF2FD1">
      <w:pPr>
        <w:pStyle w:val="Body-TextTx"/>
      </w:pPr>
      <w:r>
        <w:t xml:space="preserve">Rick shrugged. </w:t>
      </w:r>
      <w:r w:rsidR="00EB2699">
        <w:t>“</w:t>
      </w:r>
      <w:r>
        <w:t>Just a feeling.</w:t>
      </w:r>
      <w:r w:rsidR="00EB2699">
        <w:t>”</w:t>
      </w:r>
    </w:p>
    <w:p w:rsidR="003B2C7D" w:rsidRPr="003B2C7D" w:rsidRDefault="003B2C7D" w:rsidP="003B2C7D">
      <w:pPr>
        <w:pStyle w:val="Blank-Space-BreakBsbrk"/>
      </w:pPr>
      <w:r w:rsidRPr="003B2C7D">
        <w:t>[blank]</w:t>
      </w:r>
    </w:p>
    <w:p w:rsidR="00EB2699" w:rsidRDefault="00305F28" w:rsidP="00EF2FD1">
      <w:pPr>
        <w:pStyle w:val="Body-TextTx"/>
      </w:pPr>
      <w:r>
        <w:t>Not much la</w:t>
      </w:r>
      <w:r w:rsidR="00DF22CB">
        <w:t>t</w:t>
      </w:r>
      <w:r>
        <w:t>er</w:t>
      </w:r>
      <w:r w:rsidR="00DF22CB">
        <w:t>, Rick had driven away and I was chowing down on fresh sausage croissant, right out of the oven. Mrs. Borbon brought it over personally.</w:t>
      </w:r>
    </w:p>
    <w:p w:rsidR="00DF22CB" w:rsidRDefault="00EB2699" w:rsidP="00EF2FD1">
      <w:pPr>
        <w:pStyle w:val="Body-TextTx"/>
      </w:pPr>
      <w:r>
        <w:t>“</w:t>
      </w:r>
      <w:r w:rsidR="00DF22CB">
        <w:t>Don</w:t>
      </w:r>
      <w:r>
        <w:t>’</w:t>
      </w:r>
      <w:r w:rsidR="00DF22CB">
        <w:t>t you just love someone who appreciates good food?</w:t>
      </w:r>
      <w:r>
        <w:t>”</w:t>
      </w:r>
      <w:r w:rsidR="00DF22CB">
        <w:t xml:space="preserve"> she said.</w:t>
      </w:r>
    </w:p>
    <w:p w:rsidR="00DF22CB" w:rsidRDefault="00EB2699" w:rsidP="00EF2FD1">
      <w:pPr>
        <w:pStyle w:val="Body-TextTx"/>
      </w:pPr>
      <w:r>
        <w:t>“</w:t>
      </w:r>
      <w:r w:rsidR="00DF22CB">
        <w:t>Appreciates is an understatement,</w:t>
      </w:r>
      <w:r>
        <w:t>”</w:t>
      </w:r>
      <w:r w:rsidR="00DF22CB">
        <w:t xml:space="preserve"> said Bernie.</w:t>
      </w:r>
    </w:p>
    <w:p w:rsidR="00DF22CB" w:rsidRDefault="00DF22CB" w:rsidP="00EF2FD1">
      <w:pPr>
        <w:pStyle w:val="Body-TextTx"/>
      </w:pPr>
      <w:r>
        <w:t xml:space="preserve">Mrs. Borbon laughed. Laughing made her jiggle a bit. It was easy to like Mrs. Borbon, </w:t>
      </w:r>
      <w:r>
        <w:lastRenderedPageBreak/>
        <w:t>and I did.</w:t>
      </w:r>
    </w:p>
    <w:p w:rsidR="00021256" w:rsidRDefault="00EB2699" w:rsidP="00EF2FD1">
      <w:pPr>
        <w:pStyle w:val="Body-TextTx"/>
      </w:pPr>
      <w:r>
        <w:t>“</w:t>
      </w:r>
      <w:r w:rsidR="00021256">
        <w:t>Can I ask you a question?</w:t>
      </w:r>
      <w:r>
        <w:t>”</w:t>
      </w:r>
      <w:r w:rsidR="00021256">
        <w:t xml:space="preserve"> she said.</w:t>
      </w:r>
    </w:p>
    <w:p w:rsidR="00F075A7" w:rsidRDefault="00EB2699" w:rsidP="00EF2FD1">
      <w:pPr>
        <w:pStyle w:val="Body-TextTx"/>
      </w:pPr>
      <w:r>
        <w:t>“</w:t>
      </w:r>
      <w:r w:rsidR="00021256">
        <w:t>As many as you like,</w:t>
      </w:r>
      <w:r>
        <w:t>”</w:t>
      </w:r>
      <w:r w:rsidR="00021256">
        <w:t xml:space="preserve"> said Bernie.</w:t>
      </w:r>
    </w:p>
    <w:p w:rsidR="00021256" w:rsidRDefault="00EB2699" w:rsidP="00EF2FD1">
      <w:pPr>
        <w:pStyle w:val="Body-TextTx"/>
      </w:pPr>
      <w:r>
        <w:t>“</w:t>
      </w:r>
      <w:r w:rsidR="00776122">
        <w:t>You</w:t>
      </w:r>
      <w:r>
        <w:t>’</w:t>
      </w:r>
      <w:r w:rsidR="00776122">
        <w:t>re a good customer,</w:t>
      </w:r>
      <w:r>
        <w:t>”</w:t>
      </w:r>
      <w:r w:rsidR="00776122">
        <w:t xml:space="preserve"> Mrs. Borbon said. </w:t>
      </w:r>
      <w:r>
        <w:t>“</w:t>
      </w:r>
      <w:r w:rsidR="00776122">
        <w:t>I look out for good customers.</w:t>
      </w:r>
      <w:r>
        <w:t>”</w:t>
      </w:r>
      <w:r w:rsidR="00305F28">
        <w:t xml:space="preserve"> She took a quick scan of the parking lot. </w:t>
      </w:r>
      <w:r>
        <w:t>“</w:t>
      </w:r>
      <w:r w:rsidR="00305F28">
        <w:t>D</w:t>
      </w:r>
      <w:r w:rsidR="00776122">
        <w:t>id anything unusual happen after you left yesterday?</w:t>
      </w:r>
      <w:r>
        <w:t>”</w:t>
      </w:r>
    </w:p>
    <w:p w:rsidR="00776122" w:rsidRDefault="00EB2699" w:rsidP="00EF2FD1">
      <w:pPr>
        <w:pStyle w:val="Body-TextTx"/>
      </w:pPr>
      <w:r>
        <w:t>“</w:t>
      </w:r>
      <w:r w:rsidR="00776122">
        <w:t>Why do you ask?</w:t>
      </w:r>
      <w:r>
        <w:t>”</w:t>
      </w:r>
      <w:r w:rsidR="00776122">
        <w:t xml:space="preserve"> Bernie said.</w:t>
      </w:r>
    </w:p>
    <w:p w:rsidR="00776122" w:rsidRDefault="00EB2699" w:rsidP="00EF2FD1">
      <w:pPr>
        <w:pStyle w:val="Body-TextTx"/>
      </w:pPr>
      <w:r>
        <w:t>“</w:t>
      </w:r>
      <w:r w:rsidR="00776122">
        <w:t>Well, Mr. Bernie, I know what you do for a living.</w:t>
      </w:r>
      <w:r>
        <w:t>”</w:t>
      </w:r>
    </w:p>
    <w:p w:rsidR="00776122" w:rsidRDefault="00EB2699" w:rsidP="00EF2FD1">
      <w:pPr>
        <w:pStyle w:val="Body-TextTx"/>
      </w:pPr>
      <w:r>
        <w:t>“</w:t>
      </w:r>
      <w:r w:rsidR="00776122">
        <w:t>Oh?</w:t>
      </w:r>
      <w:r>
        <w:t>”</w:t>
      </w:r>
    </w:p>
    <w:p w:rsidR="00776122" w:rsidRDefault="00EB2699" w:rsidP="00EF2FD1">
      <w:pPr>
        <w:pStyle w:val="Body-TextTx"/>
      </w:pPr>
      <w:r>
        <w:t>“</w:t>
      </w:r>
      <w:r w:rsidR="00776122">
        <w:t xml:space="preserve">Of course. </w:t>
      </w:r>
      <w:r w:rsidR="00EF6383">
        <w:t>In the kitchen they call you el cazador.</w:t>
      </w:r>
      <w:r>
        <w:t>”</w:t>
      </w:r>
    </w:p>
    <w:p w:rsidR="00EF6383" w:rsidRDefault="00EB2699" w:rsidP="00EF2FD1">
      <w:pPr>
        <w:pStyle w:val="Body-TextTx"/>
      </w:pPr>
      <w:r>
        <w:t>“</w:t>
      </w:r>
      <w:r w:rsidR="00EF6383">
        <w:t>The hunter?</w:t>
      </w:r>
      <w:r>
        <w:t>”</w:t>
      </w:r>
    </w:p>
    <w:p w:rsidR="00EF6383" w:rsidRDefault="00EB2699" w:rsidP="00EF2FD1">
      <w:pPr>
        <w:pStyle w:val="Body-TextTx"/>
      </w:pPr>
      <w:r>
        <w:t>“</w:t>
      </w:r>
      <w:r w:rsidR="00EF6383">
        <w:t>Yes, sir.</w:t>
      </w:r>
      <w:r>
        <w:t>”</w:t>
      </w:r>
    </w:p>
    <w:p w:rsidR="00EF6383" w:rsidRDefault="00EB2699" w:rsidP="00EF2FD1">
      <w:pPr>
        <w:pStyle w:val="Body-TextTx"/>
      </w:pPr>
      <w:r>
        <w:t>“</w:t>
      </w:r>
      <w:r w:rsidR="00EF6383">
        <w:t>What about Chet?</w:t>
      </w:r>
      <w:r>
        <w:t>”</w:t>
      </w:r>
    </w:p>
    <w:p w:rsidR="00EF6383" w:rsidRDefault="00EB2699" w:rsidP="00EF2FD1">
      <w:pPr>
        <w:pStyle w:val="Body-TextTx"/>
      </w:pPr>
      <w:r>
        <w:t>“</w:t>
      </w:r>
      <w:r w:rsidR="00305F28">
        <w:t>He</w:t>
      </w:r>
      <w:r>
        <w:t>’</w:t>
      </w:r>
      <w:r w:rsidR="00EF6383">
        <w:t>s el jefe.</w:t>
      </w:r>
      <w:r>
        <w:t>”</w:t>
      </w:r>
    </w:p>
    <w:p w:rsidR="00EF6383" w:rsidRDefault="00EF6383" w:rsidP="00EF2FD1">
      <w:pPr>
        <w:pStyle w:val="Body-TextTx"/>
      </w:pPr>
      <w:r>
        <w:t>Sometimes Bernie has this real quick inner look, there and gone, which I saw now. I think it means he</w:t>
      </w:r>
      <w:r w:rsidR="00EB2699">
        <w:t>’</w:t>
      </w:r>
      <w:r>
        <w:t>s seeing something in a new way, but don</w:t>
      </w:r>
      <w:r w:rsidR="00EB2699">
        <w:t>’</w:t>
      </w:r>
      <w:r>
        <w:t>t take that to the bank, certainly not our bank where there</w:t>
      </w:r>
      <w:r w:rsidR="00EB2699">
        <w:t>’</w:t>
      </w:r>
      <w:r>
        <w:t>d recently been an unpleasant discussion with Ms. Mendez, the manager.</w:t>
      </w:r>
    </w:p>
    <w:p w:rsidR="00A46966" w:rsidRDefault="00EB2699" w:rsidP="00EF2FD1">
      <w:pPr>
        <w:pStyle w:val="Body-TextTx"/>
      </w:pPr>
      <w:r>
        <w:t>“</w:t>
      </w:r>
      <w:r w:rsidR="00305F28">
        <w:t>My question,</w:t>
      </w:r>
      <w:r>
        <w:t>”</w:t>
      </w:r>
      <w:r w:rsidR="00305F28">
        <w:t xml:space="preserve"> Mrs. Borbon went on, </w:t>
      </w:r>
      <w:r>
        <w:t>“</w:t>
      </w:r>
      <w:r w:rsidR="00305F28">
        <w:t xml:space="preserve">is </w:t>
      </w:r>
      <w:r w:rsidR="00A46966">
        <w:t>what happens if the hunt</w:t>
      </w:r>
      <w:r w:rsidR="00305F28">
        <w:t xml:space="preserve">er is hunted. I </w:t>
      </w:r>
      <w:r w:rsidR="00A46966">
        <w:t>don</w:t>
      </w:r>
      <w:r>
        <w:t>’</w:t>
      </w:r>
      <w:r w:rsidR="00A46966">
        <w:t xml:space="preserve">t know the answer. </w:t>
      </w:r>
      <w:r w:rsidR="00305F28">
        <w:t>But a woman drove in</w:t>
      </w:r>
      <w:r w:rsidR="00A46966">
        <w:t xml:space="preserve"> first thing yesterday morning, parked over in that back corner and just sat there. After a while, she came in</w:t>
      </w:r>
      <w:r w:rsidR="00305F28">
        <w:t>side</w:t>
      </w:r>
      <w:r w:rsidR="00A46966">
        <w:t xml:space="preserve"> and ordered a macc</w:t>
      </w:r>
      <w:r w:rsidR="008765B1">
        <w:t>h</w:t>
      </w:r>
      <w:r w:rsidR="00A46966">
        <w:t>iato with extra sugar. I served her myself, a pretty young woman</w:t>
      </w:r>
      <w:r>
        <w:t>—</w:t>
      </w:r>
      <w:r w:rsidR="007A4706">
        <w:t xml:space="preserve">beautiful, really, </w:t>
      </w:r>
      <w:r w:rsidR="00A46966">
        <w:t xml:space="preserve">with a ponytail. </w:t>
      </w:r>
      <w:r w:rsidR="008E47BA">
        <w:t>I</w:t>
      </w:r>
      <w:r>
        <w:t>’</w:t>
      </w:r>
      <w:r w:rsidR="008E47BA">
        <w:t xml:space="preserve">d never seen her before. </w:t>
      </w:r>
      <w:r w:rsidR="008765B1">
        <w:t>And while I was serving her I happened to notice</w:t>
      </w:r>
      <w:r>
        <w:t>—</w:t>
      </w:r>
      <w:r w:rsidR="00A46966">
        <w:t>over her shoulder, if you understand?</w:t>
      </w:r>
      <w:r>
        <w:t>—”</w:t>
      </w:r>
    </w:p>
    <w:p w:rsidR="00A46966" w:rsidRDefault="00A46966" w:rsidP="00EF2FD1">
      <w:pPr>
        <w:pStyle w:val="Body-TextTx"/>
      </w:pPr>
      <w:r>
        <w:t>Bernie nodded.</w:t>
      </w:r>
    </w:p>
    <w:p w:rsidR="00EB2699" w:rsidRDefault="00EB2699" w:rsidP="00EF2FD1">
      <w:pPr>
        <w:pStyle w:val="Body-TextTx"/>
      </w:pPr>
      <w:r>
        <w:lastRenderedPageBreak/>
        <w:t>“—</w:t>
      </w:r>
      <w:r w:rsidR="008E47BA">
        <w:t>an unusual thing. A van</w:t>
      </w:r>
      <w:r w:rsidR="008765B1">
        <w:t xml:space="preserve"> pulled </w:t>
      </w:r>
      <w:r w:rsidR="0022353F">
        <w:t>up</w:t>
      </w:r>
      <w:r w:rsidR="008765B1">
        <w:t xml:space="preserve"> </w:t>
      </w:r>
      <w:r w:rsidR="003472D3">
        <w:t>beside the woman</w:t>
      </w:r>
      <w:r>
        <w:t>’</w:t>
      </w:r>
      <w:r w:rsidR="003472D3">
        <w:t>s car, and a</w:t>
      </w:r>
      <w:r w:rsidR="0022353F">
        <w:t xml:space="preserve"> man jumped</w:t>
      </w:r>
      <w:r w:rsidR="008765B1">
        <w:t xml:space="preserve"> out. He</w:t>
      </w:r>
      <w:r w:rsidR="00A46966">
        <w:t xml:space="preserve"> unlocked her trunk,</w:t>
      </w:r>
      <w:r w:rsidR="008765B1">
        <w:t xml:space="preserve"> dropped something inside, and drove</w:t>
      </w:r>
      <w:r w:rsidR="00632D9F">
        <w:t xml:space="preserve"> away. </w:t>
      </w:r>
      <w:r w:rsidR="008765B1">
        <w:t>I thought</w:t>
      </w:r>
      <w:r>
        <w:t>-</w:t>
      </w:r>
      <w:r w:rsidR="008765B1">
        <w:t>s</w:t>
      </w:r>
      <w:r w:rsidR="00632D9F">
        <w:t>hould I speak up</w:t>
      </w:r>
      <w:r w:rsidR="00190018">
        <w:t xml:space="preserve"> to the woman? </w:t>
      </w:r>
      <w:r w:rsidR="008765B1">
        <w:t>But m</w:t>
      </w:r>
      <w:r w:rsidR="00632D9F">
        <w:t>aybe he was her husband and she</w:t>
      </w:r>
      <w:r>
        <w:t>’</w:t>
      </w:r>
      <w:r w:rsidR="00632D9F">
        <w:t xml:space="preserve">d forgotten </w:t>
      </w:r>
      <w:r w:rsidR="00A1468B">
        <w:t>her phone</w:t>
      </w:r>
      <w:r w:rsidR="008765B1">
        <w:t>, something simple like that</w:t>
      </w:r>
      <w:r w:rsidR="00632D9F">
        <w:t>?</w:t>
      </w:r>
      <w:r>
        <w:t>”</w:t>
      </w:r>
    </w:p>
    <w:p w:rsidR="00A1468B" w:rsidRDefault="00EB2699" w:rsidP="00EF2FD1">
      <w:pPr>
        <w:pStyle w:val="Body-TextTx"/>
      </w:pPr>
      <w:r>
        <w:t>“</w:t>
      </w:r>
      <w:r w:rsidR="008765B1">
        <w:t>Then why the trunk?</w:t>
      </w:r>
      <w:r>
        <w:t>”</w:t>
      </w:r>
      <w:r w:rsidR="008765B1">
        <w:t xml:space="preserve"> </w:t>
      </w:r>
      <w:r w:rsidR="00A1468B">
        <w:t>Bernie said.</w:t>
      </w:r>
    </w:p>
    <w:p w:rsidR="008765B1" w:rsidRDefault="008765B1" w:rsidP="00EF2FD1">
      <w:pPr>
        <w:pStyle w:val="Body-TextTx"/>
      </w:pPr>
      <w:r>
        <w:t>Mrs. Borbon hung her head slightly, a human thing when they disappoint themselves. I didn</w:t>
      </w:r>
      <w:r w:rsidR="00EB2699">
        <w:t>’</w:t>
      </w:r>
      <w:r>
        <w:t xml:space="preserve">t like to see that from such a nice person as Mrs. Borbon, and neither did Bernie. He touched her arm and said, </w:t>
      </w:r>
      <w:r w:rsidR="00EB2699">
        <w:t>“</w:t>
      </w:r>
      <w:r>
        <w:t>But you might be right. Are you sure it was a phone?</w:t>
      </w:r>
      <w:r w:rsidR="00EB2699">
        <w:t>”</w:t>
      </w:r>
    </w:p>
    <w:p w:rsidR="00632D9F" w:rsidRDefault="00EB2699" w:rsidP="00EF2FD1">
      <w:pPr>
        <w:pStyle w:val="Body-TextTx"/>
      </w:pPr>
      <w:r>
        <w:t>“</w:t>
      </w:r>
      <w:r w:rsidR="00A1468B">
        <w:t>Or some sort of gadget, from the size and shape,</w:t>
      </w:r>
      <w:r>
        <w:t>”</w:t>
      </w:r>
      <w:r w:rsidR="00A1468B">
        <w:t xml:space="preserve"> Mrs. Borbon said. </w:t>
      </w:r>
      <w:r>
        <w:t>“</w:t>
      </w:r>
      <w:r w:rsidR="00632D9F">
        <w:t>Then the woman went back to her car. You and Chet came soon after th</w:t>
      </w:r>
      <w:r w:rsidR="008765B1">
        <w:t xml:space="preserve">at and she </w:t>
      </w:r>
      <w:r w:rsidR="00632D9F">
        <w:t xml:space="preserve">watched you the </w:t>
      </w:r>
      <w:r w:rsidR="0068051E">
        <w:t>whole time you were here. W</w:t>
      </w:r>
      <w:r w:rsidR="00632D9F">
        <w:t>hen you left, she followed. It was no coincidence. I saw her face through the windshield. It had a sneaky look.</w:t>
      </w:r>
      <w:r>
        <w:t>”</w:t>
      </w:r>
    </w:p>
    <w:p w:rsidR="00C67CCA" w:rsidRDefault="00C67CCA" w:rsidP="00EF2FD1">
      <w:pPr>
        <w:pStyle w:val="Body-TextTx"/>
      </w:pPr>
      <w:r>
        <w:t>Was this a worrisome story? I was wondering about that when Bernie smiled, and I stopped worrying at once, even if I hadn</w:t>
      </w:r>
      <w:r w:rsidR="00EB2699">
        <w:t>’</w:t>
      </w:r>
      <w:r>
        <w:t xml:space="preserve">t quite started. </w:t>
      </w:r>
      <w:r w:rsidR="00EB2699">
        <w:t>“</w:t>
      </w:r>
      <w:r>
        <w:t>You</w:t>
      </w:r>
      <w:r w:rsidR="00EB2699">
        <w:t>’</w:t>
      </w:r>
      <w:r>
        <w:t>d be a good investigator,</w:t>
      </w:r>
      <w:r w:rsidR="00EB2699">
        <w:t>”</w:t>
      </w:r>
      <w:r>
        <w:t xml:space="preserve"> he said.</w:t>
      </w:r>
    </w:p>
    <w:p w:rsidR="00C67CCA" w:rsidRDefault="00EB2699" w:rsidP="00EF2FD1">
      <w:pPr>
        <w:pStyle w:val="Body-TextTx"/>
      </w:pPr>
      <w:r>
        <w:t>“</w:t>
      </w:r>
      <w:r w:rsidR="00C67CCA">
        <w:t>Is there any money in it?</w:t>
      </w:r>
      <w:r>
        <w:t>”</w:t>
      </w:r>
      <w:r w:rsidR="00C67CCA">
        <w:t xml:space="preserve"> said Mrs. Borbon.</w:t>
      </w:r>
    </w:p>
    <w:p w:rsidR="00C67CCA" w:rsidRDefault="00C67CCA" w:rsidP="00EF2FD1">
      <w:pPr>
        <w:pStyle w:val="Body-TextTx"/>
      </w:pPr>
      <w:r>
        <w:t xml:space="preserve">Bernie </w:t>
      </w:r>
      <w:r w:rsidR="0068051E">
        <w:t>laughed. What was funny? No humor</w:t>
      </w:r>
      <w:r>
        <w:t xml:space="preserve"> that I could see, absolutely zip.</w:t>
      </w:r>
    </w:p>
    <w:p w:rsidR="00C67CCA" w:rsidRDefault="00EB2699" w:rsidP="00EF2FD1">
      <w:pPr>
        <w:pStyle w:val="Body-TextTx"/>
      </w:pPr>
      <w:r>
        <w:t>“</w:t>
      </w:r>
      <w:r w:rsidR="00C67CCA">
        <w:t>I</w:t>
      </w:r>
      <w:r>
        <w:t>’</w:t>
      </w:r>
      <w:r w:rsidR="00C67CCA">
        <w:t>m assuming you</w:t>
      </w:r>
      <w:r>
        <w:t>’</w:t>
      </w:r>
      <w:r w:rsidR="00C67CCA">
        <w:t>d never seen</w:t>
      </w:r>
      <w:r w:rsidR="008E47BA">
        <w:t xml:space="preserve"> the man before,</w:t>
      </w:r>
      <w:r>
        <w:t>”</w:t>
      </w:r>
      <w:r w:rsidR="008E47BA">
        <w:t xml:space="preserve"> Bernie said.</w:t>
      </w:r>
    </w:p>
    <w:p w:rsidR="008E47BA" w:rsidRDefault="00EB2699" w:rsidP="00EF2FD1">
      <w:pPr>
        <w:pStyle w:val="Body-TextTx"/>
      </w:pPr>
      <w:r>
        <w:t>“</w:t>
      </w:r>
      <w:r w:rsidR="008E47BA">
        <w:t>That</w:t>
      </w:r>
      <w:r>
        <w:t>’</w:t>
      </w:r>
      <w:r w:rsidR="008E47BA">
        <w:t>s right.</w:t>
      </w:r>
      <w:r>
        <w:t>”</w:t>
      </w:r>
    </w:p>
    <w:p w:rsidR="008E47BA" w:rsidRDefault="00EB2699" w:rsidP="00EF2FD1">
      <w:pPr>
        <w:pStyle w:val="Body-TextTx"/>
      </w:pPr>
      <w:r>
        <w:t>“</w:t>
      </w:r>
      <w:r w:rsidR="008E47BA">
        <w:t>Can you describe him?</w:t>
      </w:r>
      <w:r>
        <w:t>”</w:t>
      </w:r>
    </w:p>
    <w:p w:rsidR="008E47BA" w:rsidRDefault="00EB2699" w:rsidP="00EF2FD1">
      <w:pPr>
        <w:pStyle w:val="Body-TextTx"/>
      </w:pPr>
      <w:r>
        <w:t>“</w:t>
      </w:r>
      <w:r w:rsidR="008E47BA">
        <w:t>Kind of big.</w:t>
      </w:r>
      <w:r w:rsidR="00547505">
        <w:t xml:space="preserve"> Shaved head</w:t>
      </w:r>
      <w:r w:rsidR="0022353F">
        <w:t>. I</w:t>
      </w:r>
      <w:r>
        <w:t>—</w:t>
      </w:r>
      <w:r w:rsidR="0022353F">
        <w:t>I was more interested in what he was doing than in how he looked</w:t>
      </w:r>
      <w:r w:rsidR="008E47BA">
        <w:t>.</w:t>
      </w:r>
      <w:r>
        <w:t>”</w:t>
      </w:r>
    </w:p>
    <w:p w:rsidR="008E47BA" w:rsidRDefault="00EB2699" w:rsidP="00EF2FD1">
      <w:pPr>
        <w:pStyle w:val="Body-TextTx"/>
      </w:pPr>
      <w:r>
        <w:t>“</w:t>
      </w:r>
      <w:r w:rsidR="0022353F">
        <w:t>I know that one,</w:t>
      </w:r>
      <w:r>
        <w:t>”</w:t>
      </w:r>
      <w:r w:rsidR="0022353F">
        <w:t xml:space="preserve"> Bernie said. </w:t>
      </w:r>
      <w:r>
        <w:t>“</w:t>
      </w:r>
      <w:r w:rsidR="005754F9">
        <w:t>What about his van</w:t>
      </w:r>
      <w:r w:rsidR="008E47BA">
        <w:t>?</w:t>
      </w:r>
      <w:r>
        <w:t>”</w:t>
      </w:r>
    </w:p>
    <w:p w:rsidR="008E47BA" w:rsidRDefault="00EB2699" w:rsidP="00EF2FD1">
      <w:pPr>
        <w:pStyle w:val="Body-TextTx"/>
      </w:pPr>
      <w:r>
        <w:t>“</w:t>
      </w:r>
      <w:r w:rsidR="005754F9">
        <w:t>White</w:t>
      </w:r>
      <w:r w:rsidR="008E47BA">
        <w:t>, like all those white vans you see.</w:t>
      </w:r>
      <w:r>
        <w:t>”</w:t>
      </w:r>
    </w:p>
    <w:p w:rsidR="008E47BA" w:rsidRDefault="00EB2699" w:rsidP="00EF2FD1">
      <w:pPr>
        <w:pStyle w:val="Body-TextTx"/>
      </w:pPr>
      <w:r>
        <w:lastRenderedPageBreak/>
        <w:t>“</w:t>
      </w:r>
      <w:r w:rsidR="008E47BA">
        <w:t>Any writing on it?</w:t>
      </w:r>
      <w:r>
        <w:t>”</w:t>
      </w:r>
    </w:p>
    <w:p w:rsidR="0022353F" w:rsidRDefault="008E47BA" w:rsidP="00EF2FD1">
      <w:pPr>
        <w:pStyle w:val="Body-TextTx"/>
      </w:pPr>
      <w:r>
        <w:t>Mrs. Borbon shook her head.</w:t>
      </w:r>
      <w:r w:rsidR="0022353F">
        <w:t xml:space="preserve"> </w:t>
      </w:r>
      <w:r w:rsidR="00EB2699">
        <w:t>“</w:t>
      </w:r>
      <w:r w:rsidR="0022353F">
        <w:t>And if you</w:t>
      </w:r>
      <w:r w:rsidR="00EB2699">
        <w:t>’</w:t>
      </w:r>
      <w:r w:rsidR="0022353F">
        <w:t>re going to ask about my video system, when the temperature hits one ten it gets</w:t>
      </w:r>
      <w:r w:rsidR="00EB2699">
        <w:t>—</w:t>
      </w:r>
      <w:r w:rsidR="0022353F">
        <w:t>what</w:t>
      </w:r>
      <w:r w:rsidR="00EB2699">
        <w:t>’</w:t>
      </w:r>
      <w:r w:rsidR="0022353F">
        <w:t>s the word?</w:t>
      </w:r>
      <w:r w:rsidR="00EB2699">
        <w:t>”</w:t>
      </w:r>
    </w:p>
    <w:p w:rsidR="0022353F" w:rsidRDefault="00EB2699" w:rsidP="00EF2FD1">
      <w:pPr>
        <w:pStyle w:val="Body-TextTx"/>
      </w:pPr>
      <w:r>
        <w:t>“</w:t>
      </w:r>
      <w:r w:rsidR="0022353F">
        <w:t>Wonky?</w:t>
      </w:r>
      <w:r>
        <w:t>”</w:t>
      </w:r>
    </w:p>
    <w:p w:rsidR="0022353F" w:rsidRDefault="00EB2699" w:rsidP="00EF2FD1">
      <w:pPr>
        <w:pStyle w:val="Body-TextTx"/>
      </w:pPr>
      <w:r>
        <w:t>“</w:t>
      </w:r>
      <w:r w:rsidR="0022353F">
        <w:t xml:space="preserve">Exactly. So </w:t>
      </w:r>
      <w:r w:rsidR="00B6504B">
        <w:t>there</w:t>
      </w:r>
      <w:r>
        <w:t>’</w:t>
      </w:r>
      <w:r w:rsidR="00B6504B">
        <w:t>s no video since last Tuesday.</w:t>
      </w:r>
      <w:r w:rsidR="008D6937">
        <w:t xml:space="preserve"> I apologize.</w:t>
      </w:r>
      <w:r>
        <w:t>”</w:t>
      </w:r>
    </w:p>
    <w:p w:rsidR="008D6937" w:rsidRDefault="00EB2699" w:rsidP="00EF2FD1">
      <w:pPr>
        <w:pStyle w:val="Body-TextTx"/>
      </w:pPr>
      <w:r>
        <w:t>“</w:t>
      </w:r>
      <w:r w:rsidR="008D6937">
        <w:t>Nothing to apologize for</w:t>
      </w:r>
      <w:r>
        <w:t>—</w:t>
      </w:r>
      <w:r w:rsidR="008D6937">
        <w:t>you</w:t>
      </w:r>
      <w:r>
        <w:t>’</w:t>
      </w:r>
      <w:r w:rsidR="008D6937">
        <w:t>ve been very helpful.</w:t>
      </w:r>
      <w:r>
        <w:t>”</w:t>
      </w:r>
    </w:p>
    <w:p w:rsidR="008D6937" w:rsidRDefault="00EB2699" w:rsidP="00EF2FD1">
      <w:pPr>
        <w:pStyle w:val="Body-TextTx"/>
      </w:pPr>
      <w:r>
        <w:t>“</w:t>
      </w:r>
      <w:r w:rsidR="008D6937">
        <w:t>So there</w:t>
      </w:r>
      <w:r>
        <w:t>’</w:t>
      </w:r>
      <w:r w:rsidR="008D6937">
        <w:t>s meaning to all this? Maybe you know the woman?</w:t>
      </w:r>
      <w:r>
        <w:t>”</w:t>
      </w:r>
    </w:p>
    <w:p w:rsidR="008D6937" w:rsidRDefault="00EB2699" w:rsidP="00EF2FD1">
      <w:pPr>
        <w:pStyle w:val="Body-TextTx"/>
      </w:pPr>
      <w:r>
        <w:t>“</w:t>
      </w:r>
      <w:r w:rsidR="008D6937">
        <w:t>We</w:t>
      </w:r>
      <w:r>
        <w:t>’</w:t>
      </w:r>
      <w:r w:rsidR="008D6937">
        <w:t>re getting to know her,</w:t>
      </w:r>
      <w:r>
        <w:t>”</w:t>
      </w:r>
      <w:r w:rsidR="008D6937">
        <w:t xml:space="preserve"> Bernie said.</w:t>
      </w:r>
    </w:p>
    <w:p w:rsidR="00EB2699" w:rsidRDefault="00EB2699" w:rsidP="00EF2FD1">
      <w:pPr>
        <w:pStyle w:val="Body-TextTx"/>
      </w:pPr>
      <w:r>
        <w:t>“</w:t>
      </w:r>
      <w:r w:rsidR="008D6937">
        <w:t>And?</w:t>
      </w:r>
      <w:r>
        <w:t>”</w:t>
      </w:r>
      <w:r w:rsidR="008D6937">
        <w:t xml:space="preserve"> said Mrs. Borbon.</w:t>
      </w:r>
    </w:p>
    <w:p w:rsidR="008D6937" w:rsidRDefault="00EB2699" w:rsidP="00EF2FD1">
      <w:pPr>
        <w:pStyle w:val="Body-TextTx"/>
      </w:pPr>
      <w:r>
        <w:t>“</w:t>
      </w:r>
      <w:r w:rsidR="008D6937">
        <w:t>Too soon to tell.</w:t>
      </w:r>
      <w:r>
        <w:t>”</w:t>
      </w:r>
      <w:r w:rsidR="008D6937">
        <w:t xml:space="preserve"> Bernie handed her some money.</w:t>
      </w:r>
    </w:p>
    <w:p w:rsidR="008D6937" w:rsidRDefault="00EB2699" w:rsidP="00EF2FD1">
      <w:pPr>
        <w:pStyle w:val="Body-TextTx"/>
      </w:pPr>
      <w:r>
        <w:t>“</w:t>
      </w:r>
      <w:r w:rsidR="008D6937">
        <w:t>What</w:t>
      </w:r>
      <w:r>
        <w:t>’</w:t>
      </w:r>
      <w:r w:rsidR="008D6937">
        <w:t>s this?</w:t>
      </w:r>
      <w:r>
        <w:t>”</w:t>
      </w:r>
    </w:p>
    <w:p w:rsidR="008D6937" w:rsidRDefault="00EB2699" w:rsidP="00EF2FD1">
      <w:pPr>
        <w:pStyle w:val="Body-TextTx"/>
      </w:pPr>
      <w:r>
        <w:t>“</w:t>
      </w:r>
      <w:r w:rsidR="008D6937">
        <w:t>For the croissant.</w:t>
      </w:r>
      <w:r>
        <w:t>”</w:t>
      </w:r>
    </w:p>
    <w:p w:rsidR="008D6937" w:rsidRDefault="00EB2699" w:rsidP="00EF2FD1">
      <w:pPr>
        <w:pStyle w:val="Body-TextTx"/>
      </w:pPr>
      <w:r>
        <w:t>“</w:t>
      </w:r>
      <w:r w:rsidR="008D6937">
        <w:t>It</w:t>
      </w:r>
      <w:r>
        <w:t>’</w:t>
      </w:r>
      <w:r w:rsidR="008D6937">
        <w:t>s too much.</w:t>
      </w:r>
      <w:r>
        <w:t>”</w:t>
      </w:r>
    </w:p>
    <w:p w:rsidR="008D6937" w:rsidRDefault="00EB2699" w:rsidP="00EF2FD1">
      <w:pPr>
        <w:pStyle w:val="Body-TextTx"/>
      </w:pPr>
      <w:r>
        <w:t>“</w:t>
      </w:r>
      <w:r w:rsidR="008D6937">
        <w:t>Plus a tip.</w:t>
      </w:r>
      <w:r>
        <w:t>”</w:t>
      </w:r>
    </w:p>
    <w:p w:rsidR="008D6937" w:rsidRDefault="00EB2699" w:rsidP="00EF2FD1">
      <w:pPr>
        <w:pStyle w:val="Body-TextTx"/>
      </w:pPr>
      <w:r>
        <w:t>“</w:t>
      </w:r>
      <w:r w:rsidR="008D6937">
        <w:t>You don</w:t>
      </w:r>
      <w:r>
        <w:t>’</w:t>
      </w:r>
      <w:r w:rsidR="008D6937">
        <w:t>t tip the owner, Mr. Bernie.</w:t>
      </w:r>
      <w:r>
        <w:t>”</w:t>
      </w:r>
    </w:p>
    <w:p w:rsidR="008D6937" w:rsidRDefault="00EB2699" w:rsidP="00EF2FD1">
      <w:pPr>
        <w:pStyle w:val="Body-TextTx"/>
      </w:pPr>
      <w:r>
        <w:t>“</w:t>
      </w:r>
      <w:r w:rsidR="008D6937">
        <w:t>That</w:t>
      </w:r>
      <w:r>
        <w:t>’</w:t>
      </w:r>
      <w:r w:rsidR="008D6937">
        <w:t>s what my mother always said.</w:t>
      </w:r>
      <w:r>
        <w:t>”</w:t>
      </w:r>
    </w:p>
    <w:p w:rsidR="008D6937" w:rsidRDefault="00EB2699" w:rsidP="00EF2FD1">
      <w:pPr>
        <w:pStyle w:val="Body-TextTx"/>
      </w:pPr>
      <w:r>
        <w:t>“</w:t>
      </w:r>
      <w:r w:rsidR="008D6937">
        <w:t>Is she still alive?</w:t>
      </w:r>
      <w:r>
        <w:t>”</w:t>
      </w:r>
    </w:p>
    <w:p w:rsidR="008D6937" w:rsidRDefault="00EB2699" w:rsidP="00EF2FD1">
      <w:pPr>
        <w:pStyle w:val="Body-TextTx"/>
      </w:pPr>
      <w:r>
        <w:t>“</w:t>
      </w:r>
      <w:r w:rsidR="008D6937">
        <w:t>Oh, yes.</w:t>
      </w:r>
      <w:r>
        <w:t>”</w:t>
      </w:r>
    </w:p>
    <w:p w:rsidR="008D6937" w:rsidRDefault="00EB2699" w:rsidP="00EF2FD1">
      <w:pPr>
        <w:pStyle w:val="Body-TextTx"/>
      </w:pPr>
      <w:r>
        <w:t>“</w:t>
      </w:r>
      <w:r w:rsidR="008D6937">
        <w:t>She must be proud of you.</w:t>
      </w:r>
      <w:r>
        <w:t>”</w:t>
      </w:r>
    </w:p>
    <w:p w:rsidR="008F7069" w:rsidRDefault="008D6937" w:rsidP="00EF2FD1">
      <w:pPr>
        <w:pStyle w:val="Body-TextTx"/>
      </w:pPr>
      <w:r>
        <w:t>Bernie</w:t>
      </w:r>
      <w:r w:rsidR="00EB2699">
        <w:t>’</w:t>
      </w:r>
      <w:r>
        <w:t>s mom</w:t>
      </w:r>
      <w:r w:rsidR="00EB2699">
        <w:t>—</w:t>
      </w:r>
      <w:r w:rsidR="00B44098">
        <w:t>a piece of work</w:t>
      </w:r>
      <w:r w:rsidR="00EB2699">
        <w:t>-</w:t>
      </w:r>
      <w:r>
        <w:t>was suddenly in the conversation? She lived in Florida but had visited us last Christma</w:t>
      </w:r>
      <w:r w:rsidR="00B44098">
        <w:t>s, bringing her new husband. He wore a whi</w:t>
      </w:r>
      <w:r w:rsidR="00412B0F">
        <w:t xml:space="preserve">te leather belt </w:t>
      </w:r>
      <w:r w:rsidR="0068051E">
        <w:t>and said</w:t>
      </w:r>
      <w:r w:rsidR="00B44098">
        <w:t xml:space="preserve"> that bad times were the best times for making money. Bernie</w:t>
      </w:r>
      <w:r w:rsidR="00EB2699">
        <w:t>’</w:t>
      </w:r>
      <w:r w:rsidR="00B44098">
        <w:t>s mom had told Bernie to give tha</w:t>
      </w:r>
      <w:r w:rsidR="0068051E">
        <w:t xml:space="preserve">t some thought. The subject of </w:t>
      </w:r>
      <w:r w:rsidR="00B44098">
        <w:t>being proud of him hadn</w:t>
      </w:r>
      <w:r w:rsidR="00EB2699">
        <w:t>’</w:t>
      </w:r>
      <w:r w:rsidR="00B44098">
        <w:t>t come up.</w:t>
      </w:r>
    </w:p>
    <w:p w:rsidR="003B2C7D" w:rsidRPr="003B2C7D" w:rsidRDefault="003B2C7D" w:rsidP="003B2C7D">
      <w:pPr>
        <w:pStyle w:val="Blank-Space-BreakBsbrk"/>
      </w:pPr>
      <w:r w:rsidRPr="003B2C7D">
        <w:lastRenderedPageBreak/>
        <w:t>[blank]</w:t>
      </w:r>
    </w:p>
    <w:p w:rsidR="00B74D35" w:rsidRDefault="00B74D35" w:rsidP="00EF2FD1">
      <w:pPr>
        <w:pStyle w:val="Body-TextTx"/>
      </w:pPr>
      <w:r>
        <w:t xml:space="preserve">Back on the road, Bernie was very quiet for a while and then he said, </w:t>
      </w:r>
      <w:r w:rsidR="00EB2699">
        <w:t>“</w:t>
      </w:r>
      <w:r>
        <w:t>Do we find ourselves at the edge of the dark forest?</w:t>
      </w:r>
      <w:r w:rsidR="00EB2699">
        <w:t>”</w:t>
      </w:r>
    </w:p>
    <w:p w:rsidR="00B74D35" w:rsidRDefault="00B74D35" w:rsidP="00EF2FD1">
      <w:pPr>
        <w:pStyle w:val="Body-TextTx"/>
      </w:pPr>
      <w:r>
        <w:t>Not from where I sat. We were actually in one of the most treeless parts of the Valley, where the Automile went on forever.</w:t>
      </w:r>
    </w:p>
    <w:p w:rsidR="005243D2" w:rsidRDefault="00EB2699" w:rsidP="00EF2FD1">
      <w:pPr>
        <w:pStyle w:val="Body-TextTx"/>
      </w:pPr>
      <w:r>
        <w:t>“</w:t>
      </w:r>
      <w:r w:rsidR="005243D2">
        <w:t>So easy to lose the straightforward pathway,</w:t>
      </w:r>
      <w:r>
        <w:t>”</w:t>
      </w:r>
      <w:r w:rsidR="005243D2">
        <w:t xml:space="preserve"> he went on.</w:t>
      </w:r>
    </w:p>
    <w:p w:rsidR="005243D2" w:rsidRDefault="005243D2" w:rsidP="00EF2FD1">
      <w:pPr>
        <w:pStyle w:val="Body-TextTx"/>
      </w:pPr>
      <w:r>
        <w:t>I gave him a close look. The Automile was as straight as it comes, nice and wide, pretty much impossible to get lost on. Plus anyone traveling with me can never be lost. My nose will always get you home. Maybe Bernie was dehydrated. He had that problem in the heat. I leaned down and pawed at a water bottle on the floor.</w:t>
      </w:r>
    </w:p>
    <w:p w:rsidR="005243D2" w:rsidRDefault="00EB2699" w:rsidP="00EF2FD1">
      <w:pPr>
        <w:pStyle w:val="Body-TextTx"/>
      </w:pPr>
      <w:r>
        <w:t>“</w:t>
      </w:r>
      <w:r w:rsidR="005243D2">
        <w:t>Thirsty, big guy?</w:t>
      </w:r>
      <w:r>
        <w:t>”</w:t>
      </w:r>
    </w:p>
    <w:p w:rsidR="008F7069" w:rsidRDefault="005243D2" w:rsidP="00EF2FD1">
      <w:pPr>
        <w:pStyle w:val="Body-TextTx"/>
      </w:pPr>
      <w:r>
        <w:t xml:space="preserve">No. Not me. You. What was the best way </w:t>
      </w:r>
      <w:r w:rsidR="0068051E">
        <w:t>to get him to drink?</w:t>
      </w:r>
      <w:r>
        <w:t xml:space="preserve"> I still hadn</w:t>
      </w:r>
      <w:r w:rsidR="00EB2699">
        <w:t>’</w:t>
      </w:r>
      <w:r>
        <w:t xml:space="preserve">t figured it out when he said, </w:t>
      </w:r>
      <w:r w:rsidR="00EB2699">
        <w:t>“</w:t>
      </w:r>
      <w:r>
        <w:t xml:space="preserve">How about we </w:t>
      </w:r>
      <w:r w:rsidR="0068051E">
        <w:t xml:space="preserve">settle for </w:t>
      </w:r>
      <w:r>
        <w:t>the mo</w:t>
      </w:r>
      <w:r w:rsidR="0068051E">
        <w:t>st obvious step? Let</w:t>
      </w:r>
      <w:r w:rsidR="00EB2699">
        <w:t>’</w:t>
      </w:r>
      <w:r w:rsidR="0068051E">
        <w:t>s look into t</w:t>
      </w:r>
      <w:r>
        <w:t>hat restraining order.</w:t>
      </w:r>
      <w:r w:rsidR="00EB2699">
        <w:t>”</w:t>
      </w:r>
    </w:p>
    <w:p w:rsidR="003B2C7D" w:rsidRPr="003B2C7D" w:rsidRDefault="003B2C7D" w:rsidP="003B2C7D">
      <w:pPr>
        <w:pStyle w:val="Blank-Space-BreakBsbrk"/>
      </w:pPr>
      <w:r w:rsidRPr="003B2C7D">
        <w:t>[blank]</w:t>
      </w:r>
    </w:p>
    <w:p w:rsidR="00EB2699" w:rsidRDefault="006259D0" w:rsidP="00EF2FD1">
      <w:pPr>
        <w:pStyle w:val="Body-TextTx"/>
      </w:pPr>
      <w:r>
        <w:t xml:space="preserve">We walked up to the door at </w:t>
      </w:r>
      <w:r w:rsidRPr="006259D0">
        <w:t>1429E Aztec Creek Road</w:t>
      </w:r>
      <w:r>
        <w:t xml:space="preserve">. Before Bernie could knock, the door opened and out came a round little dude </w:t>
      </w:r>
      <w:r w:rsidR="003B7FA7">
        <w:t>carrying a mop and a bucket.</w:t>
      </w:r>
    </w:p>
    <w:p w:rsidR="003B7FA7" w:rsidRDefault="00EB2699" w:rsidP="00EF2FD1">
      <w:pPr>
        <w:pStyle w:val="Body-TextTx"/>
      </w:pPr>
      <w:r>
        <w:t>“</w:t>
      </w:r>
      <w:r w:rsidR="003B7FA7">
        <w:t>Uh, yeah?</w:t>
      </w:r>
      <w:r>
        <w:t>”</w:t>
      </w:r>
      <w:r w:rsidR="003B7FA7">
        <w:t xml:space="preserve"> he said.</w:t>
      </w:r>
    </w:p>
    <w:p w:rsidR="003B7FA7" w:rsidRDefault="00EB2699" w:rsidP="00EF2FD1">
      <w:pPr>
        <w:pStyle w:val="Body-TextTx"/>
      </w:pPr>
      <w:r>
        <w:t>“</w:t>
      </w:r>
      <w:r w:rsidR="0068051E">
        <w:t>Hi,</w:t>
      </w:r>
      <w:r>
        <w:t>”</w:t>
      </w:r>
      <w:r w:rsidR="0068051E">
        <w:t xml:space="preserve"> said Bernie. </w:t>
      </w:r>
      <w:r>
        <w:t>“</w:t>
      </w:r>
      <w:r w:rsidR="0068051E">
        <w:t>Is Johnnie</w:t>
      </w:r>
      <w:r w:rsidR="003B7FA7">
        <w:t xml:space="preserve"> Lee around?</w:t>
      </w:r>
      <w:r>
        <w:t>”</w:t>
      </w:r>
    </w:p>
    <w:p w:rsidR="003B7FA7" w:rsidRDefault="00EB2699" w:rsidP="00EF2FD1">
      <w:pPr>
        <w:pStyle w:val="Body-TextTx"/>
      </w:pPr>
      <w:r>
        <w:t>“</w:t>
      </w:r>
      <w:r w:rsidR="003B7FA7">
        <w:t>Nope.</w:t>
      </w:r>
      <w:r>
        <w:t>”</w:t>
      </w:r>
    </w:p>
    <w:p w:rsidR="008F7069" w:rsidRDefault="00EB2699" w:rsidP="00EF2FD1">
      <w:pPr>
        <w:pStyle w:val="Body-TextTx"/>
      </w:pPr>
      <w:r>
        <w:t>“</w:t>
      </w:r>
      <w:r w:rsidR="003B7FA7">
        <w:t>When will she be back?</w:t>
      </w:r>
      <w:r>
        <w:t>”</w:t>
      </w:r>
    </w:p>
    <w:p w:rsidR="008F7069" w:rsidRDefault="00EB2699" w:rsidP="00EF2FD1">
      <w:pPr>
        <w:pStyle w:val="Body-TextTx"/>
      </w:pPr>
      <w:r>
        <w:t>“</w:t>
      </w:r>
      <w:r w:rsidR="003B7FA7">
        <w:t>Never.</w:t>
      </w:r>
      <w:r>
        <w:t>”</w:t>
      </w:r>
    </w:p>
    <w:p w:rsidR="008F7069" w:rsidRDefault="00EB2699" w:rsidP="00EF2FD1">
      <w:pPr>
        <w:pStyle w:val="Body-TextTx"/>
      </w:pPr>
      <w:r>
        <w:lastRenderedPageBreak/>
        <w:t>“</w:t>
      </w:r>
      <w:r w:rsidR="003B7FA7">
        <w:t>I don</w:t>
      </w:r>
      <w:r>
        <w:t>’</w:t>
      </w:r>
      <w:r w:rsidR="003B7FA7">
        <w:t>t understand.</w:t>
      </w:r>
      <w:r>
        <w:t>”</w:t>
      </w:r>
    </w:p>
    <w:p w:rsidR="008F7069" w:rsidRDefault="00EB2699" w:rsidP="00EF2FD1">
      <w:pPr>
        <w:pStyle w:val="Body-TextTx"/>
      </w:pPr>
      <w:r>
        <w:t>“</w:t>
      </w:r>
      <w:r w:rsidR="003B7FA7">
        <w:t>She vacated the premises.</w:t>
      </w:r>
      <w:r>
        <w:t>”</w:t>
      </w:r>
    </w:p>
    <w:p w:rsidR="008F7069" w:rsidRDefault="00EB2699" w:rsidP="00EF2FD1">
      <w:pPr>
        <w:pStyle w:val="Body-TextTx"/>
      </w:pPr>
      <w:r>
        <w:t>“</w:t>
      </w:r>
      <w:r w:rsidR="003B7FA7">
        <w:t>You work for the landlord?</w:t>
      </w:r>
      <w:r>
        <w:t>”</w:t>
      </w:r>
    </w:p>
    <w:p w:rsidR="008F7069" w:rsidRDefault="003B7FA7" w:rsidP="00EF2FD1">
      <w:pPr>
        <w:pStyle w:val="Body-TextTx"/>
      </w:pPr>
      <w:r>
        <w:t xml:space="preserve">The round little guy stood as tall as he could. </w:t>
      </w:r>
      <w:r w:rsidR="00EB2699">
        <w:t>“</w:t>
      </w:r>
      <w:r>
        <w:t>I am the landlord.</w:t>
      </w:r>
      <w:r w:rsidR="00EB2699">
        <w:t>”</w:t>
      </w:r>
    </w:p>
    <w:p w:rsidR="008F7069" w:rsidRDefault="00EB2699" w:rsidP="00EF2FD1">
      <w:pPr>
        <w:pStyle w:val="Body-TextTx"/>
      </w:pPr>
      <w:r>
        <w:t>“</w:t>
      </w:r>
      <w:r w:rsidR="003B7FA7">
        <w:t>Ah,</w:t>
      </w:r>
      <w:r>
        <w:t>”</w:t>
      </w:r>
      <w:r w:rsidR="003B7FA7">
        <w:t xml:space="preserve"> said Bernie. </w:t>
      </w:r>
      <w:r>
        <w:t>“</w:t>
      </w:r>
      <w:r w:rsidR="003B7FA7">
        <w:t>This must be a headache for you.</w:t>
      </w:r>
      <w:r>
        <w:t>”</w:t>
      </w:r>
    </w:p>
    <w:p w:rsidR="008F7069" w:rsidRDefault="00EB2699" w:rsidP="00EF2FD1">
      <w:pPr>
        <w:pStyle w:val="Body-TextTx"/>
      </w:pPr>
      <w:r>
        <w:t>“</w:t>
      </w:r>
      <w:r w:rsidR="003B7FA7">
        <w:t>Not really,</w:t>
      </w:r>
      <w:r>
        <w:t>”</w:t>
      </w:r>
      <w:r w:rsidR="003B7FA7">
        <w:t xml:space="preserve"> the landlord said. </w:t>
      </w:r>
      <w:r>
        <w:t>“</w:t>
      </w:r>
      <w:r w:rsidR="003B7FA7">
        <w:t>She was paid till the end of next month.</w:t>
      </w:r>
      <w:r>
        <w:t>”</w:t>
      </w:r>
    </w:p>
    <w:p w:rsidR="008F7069" w:rsidRDefault="00EB2699" w:rsidP="00EF2FD1">
      <w:pPr>
        <w:pStyle w:val="Body-TextTx"/>
      </w:pPr>
      <w:r>
        <w:t>“</w:t>
      </w:r>
      <w:r w:rsidR="003B7FA7">
        <w:t>Any idea why she left?</w:t>
      </w:r>
      <w:r>
        <w:t>”</w:t>
      </w:r>
    </w:p>
    <w:p w:rsidR="008F7069" w:rsidRDefault="00EB2699" w:rsidP="00EF2FD1">
      <w:pPr>
        <w:pStyle w:val="Body-TextTx"/>
      </w:pPr>
      <w:r>
        <w:t>“</w:t>
      </w:r>
      <w:r w:rsidR="003B7FA7">
        <w:t xml:space="preserve">Nope. But it was in a hurry. That goddamn ferret got loose when she was </w:t>
      </w:r>
      <w:r w:rsidR="00AC7503">
        <w:t>packing the car and she didn</w:t>
      </w:r>
      <w:r>
        <w:t>’</w:t>
      </w:r>
      <w:r w:rsidR="00AC7503">
        <w:t>t even stick around to find him.</w:t>
      </w:r>
      <w:r>
        <w:t>”</w:t>
      </w:r>
    </w:p>
    <w:p w:rsidR="008F7069" w:rsidRDefault="00AC7503" w:rsidP="00EF2FD1">
      <w:pPr>
        <w:pStyle w:val="Body-TextTx"/>
      </w:pPr>
      <w:r>
        <w:t xml:space="preserve">Interesting. I wandered off to the trash can enclosure at the side of the building. The plywood door was slightly open, </w:t>
      </w:r>
      <w:r w:rsidR="00E97D2D">
        <w:t>and in the doorway stood Griffie, holding the remains of a pizza slice in his cute little paws. Random pizza slices fou</w:t>
      </w:r>
      <w:r w:rsidR="0068051E">
        <w:t xml:space="preserve">nd here and there are </w:t>
      </w:r>
      <w:r w:rsidR="00E97D2D">
        <w:t>mine as a rule. First I made sure that Griffie wo</w:t>
      </w:r>
      <w:r w:rsidR="0068051E">
        <w:t>uld be aware of that from here on in,</w:t>
      </w:r>
      <w:r w:rsidR="00E97D2D">
        <w:t xml:space="preserve"> and then I escorted him nice and gently around to the front.</w:t>
      </w:r>
    </w:p>
    <w:p w:rsidR="008F7069" w:rsidRDefault="00EB2699" w:rsidP="00EF2FD1">
      <w:pPr>
        <w:pStyle w:val="Body-TextTx"/>
      </w:pPr>
      <w:r>
        <w:t>“</w:t>
      </w:r>
      <w:r w:rsidR="00E97D2D">
        <w:t>The name Mickey Rottoni mean anything to you?</w:t>
      </w:r>
      <w:r>
        <w:t>”</w:t>
      </w:r>
      <w:r w:rsidR="00E97D2D">
        <w:t xml:space="preserve"> Bernie was saying.</w:t>
      </w:r>
    </w:p>
    <w:p w:rsidR="008F7069" w:rsidRDefault="00EB2699" w:rsidP="00EF2FD1">
      <w:pPr>
        <w:pStyle w:val="Body-TextTx"/>
      </w:pPr>
      <w:r>
        <w:t>“</w:t>
      </w:r>
      <w:r w:rsidR="00E97D2D">
        <w:t>Nope,</w:t>
      </w:r>
      <w:r>
        <w:t>”</w:t>
      </w:r>
      <w:r w:rsidR="00E97D2D">
        <w:t xml:space="preserve"> said the landlord. </w:t>
      </w:r>
      <w:r>
        <w:t>“</w:t>
      </w:r>
      <w:r w:rsidR="00E97D2D">
        <w:t>When it comes to the tenants, I keep my nose</w:t>
      </w:r>
      <w:r>
        <w:t>—”</w:t>
      </w:r>
    </w:p>
    <w:p w:rsidR="008F7069" w:rsidRDefault="0068051E" w:rsidP="00EF2FD1">
      <w:pPr>
        <w:pStyle w:val="Body-TextTx"/>
      </w:pPr>
      <w:r>
        <w:t>Then they were both star</w:t>
      </w:r>
      <w:r w:rsidR="00E97D2D">
        <w:t xml:space="preserve">ing at me, so I never found out about </w:t>
      </w:r>
      <w:r>
        <w:t xml:space="preserve">where the landlord kept his </w:t>
      </w:r>
      <w:r w:rsidR="00E97D2D">
        <w:t>nose</w:t>
      </w:r>
      <w:r>
        <w:t>, which actually seemed to be in the normal place</w:t>
      </w:r>
      <w:r w:rsidR="00E97D2D">
        <w:t>.</w:t>
      </w:r>
    </w:p>
    <w:p w:rsidR="00EB2699" w:rsidRDefault="00EB2699" w:rsidP="00EF2FD1">
      <w:pPr>
        <w:pStyle w:val="Body-TextTx"/>
      </w:pPr>
      <w:r>
        <w:t>“</w:t>
      </w:r>
      <w:r w:rsidR="00976590">
        <w:t>Chet?</w:t>
      </w:r>
      <w:r>
        <w:t>”</w:t>
      </w:r>
      <w:r w:rsidR="00976590">
        <w:t xml:space="preserve"> said Bernie. </w:t>
      </w:r>
      <w:r>
        <w:t>“</w:t>
      </w:r>
      <w:r w:rsidR="00976590">
        <w:t xml:space="preserve">What </w:t>
      </w:r>
      <w:r w:rsidR="00E97D2D">
        <w:t>you got there?</w:t>
      </w:r>
      <w:r>
        <w:t>”</w:t>
      </w:r>
    </w:p>
    <w:p w:rsidR="00B81E23" w:rsidRPr="00C466A3" w:rsidRDefault="00B81E23" w:rsidP="00B81E23">
      <w:pPr>
        <w:pStyle w:val="Section-ChapterSCP"/>
      </w:pPr>
      <w:r w:rsidRPr="00C466A3">
        <w:lastRenderedPageBreak/>
        <w:t>Chapter</w:t>
      </w:r>
      <w:r w:rsidR="00EF5BF7">
        <w:t xml:space="preserve"> Thirty</w:t>
      </w:r>
    </w:p>
    <w:p w:rsidR="008F7069" w:rsidRPr="0027513D" w:rsidRDefault="004215BC" w:rsidP="009F6AB5">
      <w:pPr>
        <w:pStyle w:val="TitleTtl"/>
      </w:pPr>
      <w:r w:rsidRPr="0027513D">
        <w:t>Thirty</w:t>
      </w:r>
    </w:p>
    <w:p w:rsidR="008F7069" w:rsidRDefault="00E96310" w:rsidP="00EF2FD1">
      <w:pPr>
        <w:pStyle w:val="Body-TextTx"/>
      </w:pPr>
      <w:r>
        <w:t xml:space="preserve">Up and up we climbed on a trail that twisted through a green and silvery forest, the trees smelling nuttier the higher we got, the feel of the air growing lovelier and lovelier. </w:t>
      </w:r>
      <w:r w:rsidR="00765418">
        <w:t>We came to a clearing with a stream flowing on the other side, not a muddy little trickle but bubbling water on the move. The next thing I knew I was standing in the middle of it, the water almost up to my shoulders. I gave it a taste. Ah! Delicious, some of the best water I</w:t>
      </w:r>
      <w:r w:rsidR="00EB2699">
        <w:t>’</w:t>
      </w:r>
      <w:r w:rsidR="00765418">
        <w:t>d ever sampled. Were we in New Mexico? I thought so. Not a very nice place in the matter of speeding tickets, but I had no complaints about their water. I lapped up some more.</w:t>
      </w:r>
    </w:p>
    <w:p w:rsidR="008F7069" w:rsidRDefault="00132E7A" w:rsidP="00EF2FD1">
      <w:pPr>
        <w:pStyle w:val="Body-TextTx"/>
      </w:pPr>
      <w:r>
        <w:t xml:space="preserve">Bernie sat on the bank, dipping his bare feet in the stream. </w:t>
      </w:r>
      <w:r w:rsidR="00AD0B42">
        <w:t>He opened the backpack, took out his water bottle and his notebook, the one no rat had ever been near. He</w:t>
      </w:r>
      <w:r w:rsidR="00EB2699" w:rsidRPr="00EB2699">
        <w:t xml:space="preserve"> </w:t>
      </w:r>
      <w:r w:rsidR="00AD0B42">
        <w:t xml:space="preserve">studied the notebook and drank water. I studied him. He looked a bit worried. Did we have anything to worry about? Not that I could </w:t>
      </w:r>
      <w:r w:rsidR="00A70465">
        <w:t>think of. For one thing, the .38 Special</w:t>
      </w:r>
      <w:r w:rsidR="00AD0B42">
        <w:t xml:space="preserve"> was in that backpack, as well as </w:t>
      </w:r>
      <w:r w:rsidR="00613933">
        <w:t xml:space="preserve">a tuna sandwich for Bernie and </w:t>
      </w:r>
      <w:r w:rsidR="00FC4E9F">
        <w:t xml:space="preserve">a </w:t>
      </w:r>
      <w:r w:rsidR="00613933">
        <w:t>Slim Jim or two for me. Can you lose with a combo like that? We never had.</w:t>
      </w:r>
      <w:r w:rsidR="00A70465">
        <w:t xml:space="preserve"> Tuna sandwich, Slim Jims, .38 Special</w:t>
      </w:r>
      <w:r w:rsidR="00F160B9">
        <w:t>. Remember that and you</w:t>
      </w:r>
      <w:r w:rsidR="00EB2699">
        <w:t>’</w:t>
      </w:r>
      <w:r w:rsidR="00F160B9">
        <w:t>ll come up roses. Just watch out for the thorny parts, which can mean a trip to the vet.</w:t>
      </w:r>
    </w:p>
    <w:p w:rsidR="008F7069" w:rsidRDefault="00613933" w:rsidP="00EF2FD1">
      <w:pPr>
        <w:pStyle w:val="Body-TextTx"/>
      </w:pPr>
      <w:r>
        <w:t>Bernie gazed over my head, past the stream, the hil</w:t>
      </w:r>
      <w:r w:rsidR="00A70465">
        <w:t>ls rising on the other side,</w:t>
      </w:r>
      <w:r>
        <w:t xml:space="preserve"> all th</w:t>
      </w:r>
      <w:r w:rsidR="00ED5122">
        <w:t>e way to some red-gold cliffs in the distance, c</w:t>
      </w:r>
      <w:r w:rsidR="00C8648F">
        <w:t>liffs with spiky rock towers</w:t>
      </w:r>
      <w:r w:rsidR="00ED5122">
        <w:t xml:space="preserve"> </w:t>
      </w:r>
      <w:r w:rsidR="00672E1D">
        <w:t>at the top.</w:t>
      </w:r>
    </w:p>
    <w:p w:rsidR="008F7069" w:rsidRDefault="00EB2699" w:rsidP="00EF2FD1">
      <w:pPr>
        <w:pStyle w:val="Body-TextTx"/>
      </w:pPr>
      <w:r>
        <w:t>“</w:t>
      </w:r>
      <w:r w:rsidR="00672E1D">
        <w:t>The Hole in the Wall</w:t>
      </w:r>
      <w:r>
        <w:t>’</w:t>
      </w:r>
      <w:r w:rsidR="00672E1D">
        <w:t>s somewhere up there, big guy.</w:t>
      </w:r>
      <w:r>
        <w:t>”</w:t>
      </w:r>
      <w:r w:rsidR="00672E1D">
        <w:t xml:space="preserve"> He closed the notebook, got everything put away, crossed the stream with the backpack slung over one shoulder and his shoes in his hand. My Bernie! But he looked more worried than ever. </w:t>
      </w:r>
      <w:r>
        <w:t>“</w:t>
      </w:r>
      <w:r w:rsidR="00672E1D">
        <w:t>Let</w:t>
      </w:r>
      <w:r>
        <w:t>’</w:t>
      </w:r>
      <w:r w:rsidR="00672E1D">
        <w:t>s see if we can pick up the pace.</w:t>
      </w:r>
      <w:r>
        <w:t>”</w:t>
      </w:r>
    </w:p>
    <w:p w:rsidR="008F7069" w:rsidRDefault="00672E1D" w:rsidP="00EF2FD1">
      <w:pPr>
        <w:pStyle w:val="Body-TextTx"/>
      </w:pPr>
      <w:r>
        <w:lastRenderedPageBreak/>
        <w:t>I was off like a shot.</w:t>
      </w:r>
    </w:p>
    <w:p w:rsidR="003B2C7D" w:rsidRPr="003B2C7D" w:rsidRDefault="003B2C7D" w:rsidP="003B2C7D">
      <w:pPr>
        <w:pStyle w:val="Blank-Space-BreakBsbrk"/>
      </w:pPr>
      <w:r w:rsidRPr="003B2C7D">
        <w:t>[blank]</w:t>
      </w:r>
    </w:p>
    <w:p w:rsidR="008F7069" w:rsidRDefault="00EB2699" w:rsidP="00EF2FD1">
      <w:pPr>
        <w:pStyle w:val="Body-TextTx"/>
      </w:pPr>
      <w:r>
        <w:t>“</w:t>
      </w:r>
      <w:r w:rsidR="00F160B9">
        <w:t>Smell Olek, Chet?</w:t>
      </w:r>
      <w:r>
        <w:t>”</w:t>
      </w:r>
    </w:p>
    <w:p w:rsidR="00EB2699" w:rsidRDefault="00AA4D60" w:rsidP="00EF2FD1">
      <w:pPr>
        <w:pStyle w:val="Body-TextTx"/>
      </w:pPr>
      <w:r>
        <w:t>I did not. We were climbing a steep hill on one of those trails that was not always visible. Fine with me. No Olek smell, no human smell at all other than Ber</w:t>
      </w:r>
      <w:r w:rsidR="00C8648F">
        <w:t>nie</w:t>
      </w:r>
      <w:r w:rsidR="00EB2699">
        <w:t>’</w:t>
      </w:r>
      <w:r w:rsidR="00C8648F">
        <w:t>s, always a comforting one</w:t>
      </w:r>
      <w:r>
        <w:t xml:space="preserve"> to have nearby. Also we had scents of elk, snake, fox, bear, </w:t>
      </w:r>
      <w:r w:rsidR="00AD2A04">
        <w:t>bighorn sheep, wild turkey, coyote, on and on. What a highly entertaining hike from the nose</w:t>
      </w:r>
      <w:r w:rsidR="00EB2699">
        <w:t>’</w:t>
      </w:r>
      <w:r w:rsidR="00AD2A04">
        <w:t>s point of view!</w:t>
      </w:r>
    </w:p>
    <w:p w:rsidR="00EB2699" w:rsidRDefault="00AD2A04" w:rsidP="00EF2FD1">
      <w:pPr>
        <w:pStyle w:val="Body-TextTx"/>
      </w:pPr>
      <w:r>
        <w:t>We reached the top of the hill, which turned out to be the last hill on the hike. Ahead a rocky plain extended all the way to the base of the red cliff. The cliff wasn</w:t>
      </w:r>
      <w:r w:rsidR="00EB2699">
        <w:t>’</w:t>
      </w:r>
      <w:r>
        <w:t>t totally straight up and down until almost the very top. I thou</w:t>
      </w:r>
      <w:r w:rsidR="004C1DC9">
        <w:t>ght I could make out a trail sw</w:t>
      </w:r>
      <w:r>
        <w:t>i</w:t>
      </w:r>
      <w:r w:rsidR="004C1DC9">
        <w:t>t</w:t>
      </w:r>
      <w:r>
        <w:t>chbacking up the not totally straight up and down part, but I wasn</w:t>
      </w:r>
      <w:r w:rsidR="00EB2699">
        <w:t>’</w:t>
      </w:r>
      <w:r>
        <w:t>t sure. Above the end of the trail, if that</w:t>
      </w:r>
      <w:r w:rsidR="00EB2699">
        <w:t>’</w:t>
      </w:r>
      <w:r>
        <w:t>s what it was, I saw a black hole in th</w:t>
      </w:r>
      <w:r w:rsidR="00451F54">
        <w:t>e face of the cliff.</w:t>
      </w:r>
    </w:p>
    <w:p w:rsidR="008F7069" w:rsidRDefault="00451F54" w:rsidP="00EF2FD1">
      <w:pPr>
        <w:pStyle w:val="Body-TextTx"/>
      </w:pPr>
      <w:r>
        <w:t xml:space="preserve">Our </w:t>
      </w:r>
      <w:r w:rsidR="00C8648F">
        <w:t>own t</w:t>
      </w:r>
      <w:r>
        <w:t xml:space="preserve">rail led across the plain, but a sign was posted on the very last tree in the forest. Bernie read it: </w:t>
      </w:r>
      <w:r w:rsidR="00EB2699">
        <w:t>“‘</w:t>
      </w:r>
      <w:r>
        <w:t>Trail closed. Do not proceed under penalty of law. By order of the USDA Forest Service.</w:t>
      </w:r>
      <w:r w:rsidR="00EB2699">
        <w:t>’”</w:t>
      </w:r>
      <w:r>
        <w:t xml:space="preserve"> We kept going. Bernie </w:t>
      </w:r>
      <w:r w:rsidR="00696C46">
        <w:t xml:space="preserve">gave me a glance, </w:t>
      </w:r>
      <w:r>
        <w:t>a certain kin</w:t>
      </w:r>
      <w:r w:rsidR="00696C46">
        <w:t>d of glance that means, Anything up, big guy? Was this abo</w:t>
      </w:r>
      <w:r w:rsidR="00147621">
        <w:t>ut Olek again? There was no Olek</w:t>
      </w:r>
      <w:r w:rsidR="00696C46">
        <w:t xml:space="preserve"> scent in the air. There might have been a whiff or two of other human scent, but it was a bit confusing at the moment because of a vinegary smell streaming in on the breeze.</w:t>
      </w:r>
      <w:r w:rsidR="003D6F7E">
        <w:t xml:space="preserve"> Up ahead the sun, getting lower in the sky, dipped below the top of the cliff, and put us in shadow.</w:t>
      </w:r>
    </w:p>
    <w:p w:rsidR="008F7069" w:rsidRDefault="00FE61BD" w:rsidP="00EF2FD1">
      <w:pPr>
        <w:pStyle w:val="Body-TextTx"/>
      </w:pPr>
      <w:r>
        <w:t>Sometimes in our part of the world you can see where you</w:t>
      </w:r>
      <w:r w:rsidR="00EB2699">
        <w:t>’</w:t>
      </w:r>
      <w:r>
        <w:t>re headed</w:t>
      </w:r>
      <w:r w:rsidR="00EB2699">
        <w:t>—</w:t>
      </w:r>
      <w:r>
        <w:t xml:space="preserve">in this case, </w:t>
      </w:r>
      <w:r w:rsidR="00147621">
        <w:t>the tall red cliff with the black hole in its face</w:t>
      </w:r>
      <w:r w:rsidR="00EB2699">
        <w:t>—</w:t>
      </w:r>
      <w:r w:rsidR="00147621">
        <w:t>but it won</w:t>
      </w:r>
      <w:r w:rsidR="00EB2699">
        <w:t>’</w:t>
      </w:r>
      <w:r w:rsidR="00147621">
        <w:t xml:space="preserve">t come any closer, even might </w:t>
      </w:r>
      <w:r w:rsidR="00EC441A">
        <w:t xml:space="preserve">try to </w:t>
      </w:r>
      <w:r w:rsidR="00147621">
        <w:t xml:space="preserve">move farther away. That was what we had happening now, me and Bernie. </w:t>
      </w:r>
      <w:r w:rsidR="00533531">
        <w:t>He began to jog. I trotted along beside him. How worried he was, and what a hurry we were in! I suddenly though</w:t>
      </w:r>
      <w:r w:rsidR="00A70465">
        <w:t xml:space="preserve">t of Gail. </w:t>
      </w:r>
      <w:r w:rsidR="00533531">
        <w:lastRenderedPageBreak/>
        <w:t>Bernie sped up a bit. I trotted along beside him.</w:t>
      </w:r>
    </w:p>
    <w:p w:rsidR="003B2C7D" w:rsidRPr="003B2C7D" w:rsidRDefault="003B2C7D" w:rsidP="003B2C7D">
      <w:pPr>
        <w:pStyle w:val="Blank-Space-BreakBsbrk"/>
      </w:pPr>
      <w:r w:rsidRPr="003B2C7D">
        <w:t>[blank]</w:t>
      </w:r>
    </w:p>
    <w:p w:rsidR="008F7069" w:rsidRDefault="00533531" w:rsidP="00EF2FD1">
      <w:pPr>
        <w:pStyle w:val="Body-TextTx"/>
      </w:pPr>
      <w:r>
        <w:t>The sky was purple wi</w:t>
      </w:r>
      <w:r w:rsidR="00EC441A">
        <w:t>th orange streaks</w:t>
      </w:r>
      <w:r>
        <w:t xml:space="preserve">, and the shadow of the cliff was almost as dark as night when </w:t>
      </w:r>
      <w:r w:rsidR="00A70465">
        <w:t xml:space="preserve">we </w:t>
      </w:r>
      <w:r>
        <w:t>finally reached it. Bernie gazed up at the cliff face, not straight up and down until you came to a ledge quite a way below the black hole. From</w:t>
      </w:r>
      <w:r w:rsidR="00EC441A">
        <w:t xml:space="preserve"> here I could see something I </w:t>
      </w:r>
      <w:r>
        <w:t>had</w:t>
      </w:r>
      <w:r w:rsidR="004C1DC9">
        <w:t>n</w:t>
      </w:r>
      <w:r w:rsidR="00EB2699">
        <w:t>’</w:t>
      </w:r>
      <w:r w:rsidR="004C1DC9">
        <w:t>t</w:t>
      </w:r>
      <w:r>
        <w:t xml:space="preserve"> been able to before, namely a rope ladder dangling down and down from the mouth of the black hole to the ledge below.</w:t>
      </w:r>
    </w:p>
    <w:p w:rsidR="008F7069" w:rsidRDefault="00533531" w:rsidP="00EF2FD1">
      <w:pPr>
        <w:pStyle w:val="Body-TextTx"/>
      </w:pPr>
      <w:r>
        <w:t>We started up the steep zigzagging path, me first, bu</w:t>
      </w:r>
      <w:r w:rsidR="00EC441A">
        <w:t>t when I glanced back and saw Bernie</w:t>
      </w:r>
      <w:r>
        <w:t xml:space="preserve"> had to go down to all fours </w:t>
      </w:r>
      <w:r w:rsidR="0083029D">
        <w:t>on the toughest parts, I moved behind him, just in case. Bernie on all fours is not at his best. He was dusty and sweaty when we reached the ledge, and there was a line or two on his face that I</w:t>
      </w:r>
      <w:r w:rsidR="00EB2699">
        <w:t>’</w:t>
      </w:r>
      <w:r w:rsidR="0083029D">
        <w:t>d never seen before.</w:t>
      </w:r>
    </w:p>
    <w:p w:rsidR="008F7069" w:rsidRDefault="0083029D" w:rsidP="00EF2FD1">
      <w:pPr>
        <w:pStyle w:val="Body-TextTx"/>
      </w:pPr>
      <w:r>
        <w:t>It was as close to silent on this ledge as the world ever gets. A little green lizard with a yellow head ducked under a rock part way down the switchback trail and I</w:t>
      </w:r>
      <w:r w:rsidR="00E23736">
        <w:t xml:space="preserve"> heard the scramble of its tiny, hard feet. Bu</w:t>
      </w:r>
      <w:r w:rsidR="00EC441A">
        <w:t>t other that that we were soundless</w:t>
      </w:r>
      <w:r w:rsidR="00E23736">
        <w:t xml:space="preserve">. Bernie gave me another of those searching looks. The air </w:t>
      </w:r>
      <w:r w:rsidR="00EC441A">
        <w:t>began to smell</w:t>
      </w:r>
      <w:r w:rsidR="00E23736">
        <w:t xml:space="preserve"> of vinegar. The</w:t>
      </w:r>
      <w:r w:rsidR="00EC441A">
        <w:t>re were other scents, too, but with vinegar around t</w:t>
      </w:r>
      <w:r w:rsidR="00E23736">
        <w:t>hey just wouldn</w:t>
      </w:r>
      <w:r w:rsidR="00EB2699">
        <w:t>’</w:t>
      </w:r>
      <w:r w:rsidR="00E23736">
        <w:t>t lin</w:t>
      </w:r>
      <w:r w:rsidR="00A70465">
        <w:t>e up for me. Bernie took the .38 Special</w:t>
      </w:r>
      <w:r w:rsidR="00E23736">
        <w:t xml:space="preserve"> from the backpack and stuck it in his pocket. </w:t>
      </w:r>
      <w:r w:rsidR="00851224">
        <w:t xml:space="preserve">He lay the backpack beside me, crouched down, rubbed the top of my head. </w:t>
      </w:r>
      <w:r w:rsidR="00EB2699">
        <w:t>“</w:t>
      </w:r>
      <w:r w:rsidR="00851224">
        <w:t>Sit,</w:t>
      </w:r>
      <w:r w:rsidR="00EB2699">
        <w:t>”</w:t>
      </w:r>
      <w:r w:rsidR="00851224">
        <w:t xml:space="preserve"> he said. </w:t>
      </w:r>
      <w:r w:rsidR="00EB2699">
        <w:t>“</w:t>
      </w:r>
      <w:r w:rsidR="00851224">
        <w:t>S</w:t>
      </w:r>
      <w:r w:rsidR="00A70465">
        <w:t>tay. Guard the backpack for me</w:t>
      </w:r>
      <w:r w:rsidR="00851224">
        <w:t>.</w:t>
      </w:r>
      <w:r w:rsidR="00EB2699">
        <w:t>”</w:t>
      </w:r>
    </w:p>
    <w:p w:rsidR="008F7069" w:rsidRDefault="00851224" w:rsidP="00EF2FD1">
      <w:pPr>
        <w:pStyle w:val="Body-TextTx"/>
      </w:pPr>
      <w:r>
        <w:t xml:space="preserve">I sat. I stayed. I guarded the backpack. Bernie </w:t>
      </w:r>
      <w:r w:rsidR="002E4A58">
        <w:t>gave me the silent signal</w:t>
      </w:r>
      <w:r w:rsidR="00EB2699">
        <w:t>—</w:t>
      </w:r>
      <w:r w:rsidR="002E4A58">
        <w:t>finger across his lips</w:t>
      </w:r>
      <w:r w:rsidR="00EB2699">
        <w:t>-</w:t>
      </w:r>
      <w:r>
        <w:t>walked over to the rope ladder, got a grip with his hands, and started up. We</w:t>
      </w:r>
      <w:r w:rsidR="00EB2699">
        <w:t>’</w:t>
      </w:r>
      <w:r>
        <w:t>d done lots of ladder work, me and Bernie, and I was not bad on them, not too bad at all, but we hadn</w:t>
      </w:r>
      <w:r w:rsidR="00EB2699">
        <w:t>’</w:t>
      </w:r>
      <w:r>
        <w:t>t gotten to rope ladders. This one swayed and wobbled as Bernie climbed. That didn</w:t>
      </w:r>
      <w:r w:rsidR="00EB2699">
        <w:t>’</w:t>
      </w:r>
      <w:r>
        <w:t xml:space="preserve">t slow him down in the slightest. Higher and higher he went at the same steady pace, hands and feet, arms and legs, </w:t>
      </w:r>
      <w:r>
        <w:lastRenderedPageBreak/>
        <w:t>his whole body in beautiful motion. He reached the lip of the back hole, pulled himself up, gave me a quick glance</w:t>
      </w:r>
      <w:r w:rsidR="00EB2699">
        <w:t>—</w:t>
      </w:r>
      <w:r>
        <w:t>even a quick little wave</w:t>
      </w:r>
      <w:r w:rsidR="00EB2699">
        <w:t>—</w:t>
      </w:r>
      <w:r>
        <w:t>and disappeared inside.</w:t>
      </w:r>
    </w:p>
    <w:p w:rsidR="008F7069" w:rsidRDefault="00ED63B8" w:rsidP="00EF2FD1">
      <w:pPr>
        <w:pStyle w:val="Body-TextTx"/>
      </w:pPr>
      <w:r>
        <w:t xml:space="preserve">After that, nothing. Well, perhaps a faint thump or footstep. I rose. Still staying, of course, as Bernie had suggested. I thought about the faint thump or footstep. I edged over toward the rope ladder, still staying on the ledge, meaning my obedience was beyond question. From above came not a sound, no thump, no footstep. I gazed up at the black hole and placed one paw on the first rung of the rope ladder. It swung away from me. </w:t>
      </w:r>
      <w:r w:rsidR="002E4A58">
        <w:t>I tried again, and again, and was about to try once more, when a figure appeared up above, on the lip of the black hole. A very small figure, but one I knew. It was Griffie.</w:t>
      </w:r>
    </w:p>
    <w:p w:rsidR="008F7069" w:rsidRDefault="004C1DC9" w:rsidP="00EF2FD1">
      <w:pPr>
        <w:pStyle w:val="Body-TextTx"/>
      </w:pPr>
      <w:r>
        <w:t>I barked, not lou</w:t>
      </w:r>
      <w:r w:rsidR="002E4A58">
        <w:t>dly, a bark partly surprised, partly annoyed, and partly just hi. Then I remembered the silent sign and barked again, much more softly. You wouldn</w:t>
      </w:r>
      <w:r w:rsidR="00EB2699">
        <w:t>’</w:t>
      </w:r>
      <w:r w:rsidR="002E4A58">
        <w:t xml:space="preserve">t have heard it, but perhaps Griffie did. He backed </w:t>
      </w:r>
      <w:r w:rsidR="00A70465">
        <w:t>a</w:t>
      </w:r>
      <w:r w:rsidR="002E4A58">
        <w:t>way, out of sight.</w:t>
      </w:r>
    </w:p>
    <w:p w:rsidR="00EB2699" w:rsidRDefault="002E4A58" w:rsidP="00EF2FD1">
      <w:pPr>
        <w:pStyle w:val="Body-TextTx"/>
      </w:pPr>
      <w:r>
        <w:t>I got a paw</w:t>
      </w:r>
      <w:r w:rsidR="00EB2699">
        <w:t>—</w:t>
      </w:r>
      <w:r>
        <w:t>a front paw</w:t>
      </w:r>
      <w:r w:rsidR="00EB2699">
        <w:t>—</w:t>
      </w:r>
      <w:r>
        <w:t>on a rung of the rope ladder, not the lowest as before, but the next one up. That was more or less an accident, but a good one, because one of</w:t>
      </w:r>
      <w:r w:rsidR="00EB2699" w:rsidRPr="00EB2699">
        <w:t xml:space="preserve"> </w:t>
      </w:r>
      <w:r>
        <w:t xml:space="preserve">my back paws </w:t>
      </w:r>
      <w:r w:rsidR="00EC441A">
        <w:t>got involved with that lowest ru</w:t>
      </w:r>
      <w:r>
        <w:t xml:space="preserve">ng and the next thing I knew I was sort of on my way up! </w:t>
      </w:r>
      <w:r w:rsidR="007058D8">
        <w:t>This was nothing like the wooden ladders of my experience, but def</w:t>
      </w:r>
      <w:r w:rsidR="004C1DC9">
        <w:t>i</w:t>
      </w:r>
      <w:r w:rsidR="007058D8">
        <w:t>nitely doable, as long as I</w:t>
      </w:r>
      <w:r w:rsidR="00EB2699">
        <w:t>—</w:t>
      </w:r>
    </w:p>
    <w:p w:rsidR="00EB2699" w:rsidRDefault="006261AE" w:rsidP="00EF2FD1">
      <w:pPr>
        <w:pStyle w:val="Body-TextTx"/>
      </w:pPr>
      <w:r>
        <w:t>A figure appeared on the lip of the black hole. Not Griffie, not at all a very small figure, but a very large one. It was Olek. Olek! I hadn</w:t>
      </w:r>
      <w:r w:rsidR="00EB2699">
        <w:t>’</w:t>
      </w:r>
      <w:r>
        <w:t>t sniffed a trace of him</w:t>
      </w:r>
      <w:r w:rsidR="00EB2699">
        <w:t>—</w:t>
      </w:r>
      <w:r>
        <w:t>hadn</w:t>
      </w:r>
      <w:r w:rsidR="00EB2699">
        <w:t>’</w:t>
      </w:r>
      <w:r>
        <w:t>t sniffed a trace of Griffie, either, whose smell was much stronger. There was no time to think about any of that. Hateful looks are usually hot, in my experience, but Olek</w:t>
      </w:r>
      <w:r w:rsidR="00EB2699">
        <w:t>’</w:t>
      </w:r>
      <w:r>
        <w:t>s was cold. He drew a gun from a shoulder holster he was wea</w:t>
      </w:r>
      <w:r w:rsidR="00857B7D">
        <w:t>ring, leaned out over the lip, and fired.</w:t>
      </w:r>
    </w:p>
    <w:p w:rsidR="008F7069" w:rsidRDefault="00857B7D" w:rsidP="00EF2FD1">
      <w:pPr>
        <w:pStyle w:val="Body-TextTx"/>
      </w:pPr>
      <w:r>
        <w:t xml:space="preserve">The bullet went by my head, oh so close, the whizzing sound and the bang of the gun happening at the same time. I leaped off the ladder, or maybe fell, stuck my landing and sprang </w:t>
      </w:r>
      <w:r>
        <w:lastRenderedPageBreak/>
        <w:t>right off the ledge. Bang! Bang! Bullets tore up the steep slope beyond me even before I landed on it. I hit the ground, not caring whether I was</w:t>
      </w:r>
      <w:r w:rsidR="00EC441A">
        <w:t xml:space="preserve"> on the switchback trail</w:t>
      </w:r>
      <w:r w:rsidR="00EB2699">
        <w:t>—</w:t>
      </w:r>
      <w:r>
        <w:t>trails seldom making much of a difference to me</w:t>
      </w:r>
      <w:r w:rsidR="00EB2699">
        <w:t>-</w:t>
      </w:r>
      <w:r>
        <w:t>and darted behind a big round rock that looked like it might start rolling down at any moment.</w:t>
      </w:r>
    </w:p>
    <w:p w:rsidR="008F7069" w:rsidRDefault="00857B7D" w:rsidP="00EF2FD1">
      <w:pPr>
        <w:pStyle w:val="Body-TextTx"/>
      </w:pPr>
      <w:r>
        <w:t>No more gunshots. But was Olek still watching for me? I took a quick glance</w:t>
      </w:r>
      <w:r w:rsidR="004B1267">
        <w:t>. N</w:t>
      </w:r>
      <w:r>
        <w:t xml:space="preserve">o sign of Olek. </w:t>
      </w:r>
      <w:r w:rsidR="00FA589F">
        <w:t>The rope ladder no longer hung down, at least not all the way. A rung or two dangled from the lip.</w:t>
      </w:r>
    </w:p>
    <w:p w:rsidR="008F7069" w:rsidRDefault="00FA589F" w:rsidP="00EF2FD1">
      <w:pPr>
        <w:pStyle w:val="Body-TextTx"/>
      </w:pPr>
      <w:r>
        <w:t xml:space="preserve">I stayed where I was, hearing nothing. </w:t>
      </w:r>
      <w:r w:rsidR="00A87CFD">
        <w:t xml:space="preserve">The vinegary smell began to fade away. </w:t>
      </w:r>
      <w:r>
        <w:t>Up above purple changed to black and the stars began popping into view. A faint yellow glow flickered at the mouth of the black</w:t>
      </w:r>
      <w:r w:rsidR="00EC441A">
        <w:t xml:space="preserve"> hole, but no one came in </w:t>
      </w:r>
      <w:r w:rsidR="00DC6D4D">
        <w:t>sight</w:t>
      </w:r>
      <w:r>
        <w:t>. I move</w:t>
      </w:r>
      <w:r w:rsidR="00A87CFD">
        <w:t>d</w:t>
      </w:r>
      <w:r>
        <w:t xml:space="preserve"> out from behind the rock and was waiting for an idea, even a bad one, when a f</w:t>
      </w:r>
      <w:r w:rsidR="00A87CFD">
        <w:t>am</w:t>
      </w:r>
      <w:r w:rsidR="004C1DC9">
        <w:t>i</w:t>
      </w:r>
      <w:r w:rsidR="00A87CFD">
        <w:t>liar smell cut through the night air. From the other direction, meaning the back side of this mountain, came Griffie.</w:t>
      </w:r>
    </w:p>
    <w:p w:rsidR="00EB2699" w:rsidRDefault="00A87CFD" w:rsidP="00EF2FD1">
      <w:pPr>
        <w:pStyle w:val="Body-TextTx"/>
      </w:pPr>
      <w:r>
        <w:t>I looked down at him. He looked up at me. I looked down at him some more. He wandered off, past the big round rock and out of sight. I gazed at the flickering yellow light at the mouth of the black hole.</w:t>
      </w:r>
    </w:p>
    <w:p w:rsidR="008F7069" w:rsidRDefault="00A87CFD" w:rsidP="00EF2FD1">
      <w:pPr>
        <w:pStyle w:val="Body-TextTx"/>
      </w:pPr>
      <w:r>
        <w:t>Griffie returned. I looked down at him. He looked up at me. He wandered off, past the big round rock and out of sight. This time I followed him, for no particular reason.</w:t>
      </w:r>
    </w:p>
    <w:p w:rsidR="008F7069" w:rsidRDefault="00A87CFD" w:rsidP="00EF2FD1">
      <w:pPr>
        <w:pStyle w:val="Body-TextTx"/>
      </w:pPr>
      <w:r>
        <w:t>A starry night, the stars shining in Griffie</w:t>
      </w:r>
      <w:r w:rsidR="00EB2699">
        <w:t>’</w:t>
      </w:r>
      <w:r>
        <w:t xml:space="preserve">s eyes whenever he turned back to look at me, which was more than once. </w:t>
      </w:r>
      <w:r w:rsidR="00B53E5B">
        <w:t xml:space="preserve">He headed down, then up, but mostly around the mountain, and </w:t>
      </w:r>
      <w:r w:rsidR="00FF0A15">
        <w:t xml:space="preserve">so </w:t>
      </w:r>
      <w:r w:rsidR="00B53E5B">
        <w:t>did I, Griffie for reasons of his own and me not because Griffie was doing it. Don</w:t>
      </w:r>
      <w:r w:rsidR="00EB2699">
        <w:t>’</w:t>
      </w:r>
      <w:r w:rsidR="00B53E5B">
        <w:t>t think that for a moment.</w:t>
      </w:r>
    </w:p>
    <w:p w:rsidR="008F7069" w:rsidRDefault="00B53E5B" w:rsidP="00EF2FD1">
      <w:pPr>
        <w:pStyle w:val="Body-TextTx"/>
      </w:pPr>
      <w:r>
        <w:t xml:space="preserve">This was not an easy hike, very steep at times, some shifting scree along the way, and a surprising number of small round cactuses, very spiny. </w:t>
      </w:r>
      <w:r w:rsidR="007A2A5C">
        <w:t xml:space="preserve">Griffie had no trouble with any of it so </w:t>
      </w:r>
      <w:r w:rsidR="007A2A5C">
        <w:lastRenderedPageBreak/>
        <w:t xml:space="preserve">neither did I. </w:t>
      </w:r>
      <w:r w:rsidR="00DC6D4D">
        <w:t xml:space="preserve">After what seemed like a long time, </w:t>
      </w:r>
      <w:r w:rsidR="00CE5A10">
        <w:t xml:space="preserve">we stood at the very top. I went to the front edge </w:t>
      </w:r>
      <w:r w:rsidR="00DC6D4D">
        <w:t>and peer</w:t>
      </w:r>
      <w:r w:rsidR="00CE5A10">
        <w:t>ed out from between t</w:t>
      </w:r>
      <w:r w:rsidR="00FF0A15">
        <w:t>w</w:t>
      </w:r>
      <w:r w:rsidR="00DC6D4D">
        <w:t>o rocky towers</w:t>
      </w:r>
      <w:r w:rsidR="00CE5A10">
        <w:t>. Not far below lay the lip of the black hole, with the coiled up rope ladder, and below that the ledge with our backpack, still lying there.</w:t>
      </w:r>
    </w:p>
    <w:p w:rsidR="008F7069" w:rsidRDefault="00CE5A10" w:rsidP="00EF2FD1">
      <w:pPr>
        <w:pStyle w:val="Body-TextTx"/>
      </w:pPr>
      <w:r>
        <w:t>Griffie was not interested in the view. He stood close to the center of this flat little mountaintop, his attention on a hole in the ground. This was a man-sized hole of a type I knew well from our explorations</w:t>
      </w:r>
      <w:r w:rsidR="00EB2699">
        <w:t>—</w:t>
      </w:r>
      <w:r>
        <w:t>mine and Bernie</w:t>
      </w:r>
      <w:r w:rsidR="00EB2699">
        <w:t>’</w:t>
      </w:r>
      <w:r>
        <w:t>s</w:t>
      </w:r>
      <w:r w:rsidR="00EB2699">
        <w:t>—</w:t>
      </w:r>
      <w:r>
        <w:t>of old desert mines. Griffie popped down the hole. I stood at the edge. Lots of smells rose up from the hole. One was Bernie</w:t>
      </w:r>
      <w:r w:rsidR="00EB2699">
        <w:t>’</w:t>
      </w:r>
      <w:r>
        <w:t>s. I popped down myself.</w:t>
      </w:r>
    </w:p>
    <w:p w:rsidR="00EB2699" w:rsidRDefault="00FF0A15" w:rsidP="00EF2FD1">
      <w:pPr>
        <w:pStyle w:val="Body-TextTx"/>
      </w:pPr>
      <w:r>
        <w:t>Bernie always brings a flashlight on our tunneling expeditions, but I don</w:t>
      </w:r>
      <w:r w:rsidR="00EB2699">
        <w:t>’</w:t>
      </w:r>
      <w:r>
        <w:t>t really need the light myself. This particular tunnel would have been pretty easy even without having Griffie to follow. And I wasn</w:t>
      </w:r>
      <w:r w:rsidR="00EB2699">
        <w:t>’</w:t>
      </w:r>
      <w:r>
        <w:t>t actually following him. He just happened to be ahead of me. We went mostly down but turned sideways at the end, the only tricky part. These bends can get pretty narrow and sometimes you get stuck, which I did now. The tricky part is not being able to move and the feeling of no air to breathe. But then you hear a voice in your head</w:t>
      </w:r>
      <w:r w:rsidR="00EB2699">
        <w:t>—</w:t>
      </w:r>
      <w:r>
        <w:t>namely Bernie</w:t>
      </w:r>
      <w:r w:rsidR="00EB2699">
        <w:t>’</w:t>
      </w:r>
      <w:r>
        <w:t>s</w:t>
      </w:r>
      <w:r w:rsidR="00EB2699">
        <w:t>—</w:t>
      </w:r>
      <w:r>
        <w:t xml:space="preserve">saying </w:t>
      </w:r>
      <w:r w:rsidRPr="004C28E0">
        <w:rPr>
          <w:rStyle w:val="itali"/>
        </w:rPr>
        <w:t>We</w:t>
      </w:r>
      <w:r w:rsidR="00EB2699" w:rsidRPr="004C28E0">
        <w:rPr>
          <w:rStyle w:val="itali"/>
        </w:rPr>
        <w:t>’</w:t>
      </w:r>
      <w:r w:rsidRPr="004C28E0">
        <w:rPr>
          <w:rStyle w:val="itali"/>
        </w:rPr>
        <w:t xml:space="preserve">re good, big guy, just wriggle a bit. </w:t>
      </w:r>
      <w:r>
        <w:t>You wriggle and presto! You</w:t>
      </w:r>
      <w:r w:rsidR="00EB2699">
        <w:t>’</w:t>
      </w:r>
      <w:r>
        <w:t>re free.</w:t>
      </w:r>
    </w:p>
    <w:p w:rsidR="00EB2699" w:rsidRDefault="00FF0A15" w:rsidP="00EF2FD1">
      <w:pPr>
        <w:pStyle w:val="Body-TextTx"/>
      </w:pPr>
      <w:r>
        <w:t xml:space="preserve">We came to the end of the tunnel, me </w:t>
      </w:r>
      <w:r w:rsidR="00EF20ED">
        <w:t>and Griffie. The end of the tunnel seemed to be fairly high up the wall of a sort of cave. The cave was lit by a camping lantern on the floor</w:t>
      </w:r>
      <w:r w:rsidR="00EB2699">
        <w:t>—</w:t>
      </w:r>
      <w:r w:rsidR="00EF20ED">
        <w:t>we had one just like it</w:t>
      </w:r>
      <w:r w:rsidR="00EB2699">
        <w:t>—</w:t>
      </w:r>
      <w:r w:rsidR="00EF20ED">
        <w:t>and by the light of the lantern I saw Bernie! He lay on his back, asleep on the hard-packed dirt floor, his chest slowly rising and falling. Seated on the floor over to one side, hands bound behind their backs, were two women I knew, namely Mavis and Johnnie Lee. Mavis</w:t>
      </w:r>
      <w:r w:rsidR="00EB2699">
        <w:t>’</w:t>
      </w:r>
      <w:r w:rsidR="00EF20ED">
        <w:t>s face had no color in it at all. Johnnie Lee looked a little better but not much.</w:t>
      </w:r>
    </w:p>
    <w:p w:rsidR="00EB2699" w:rsidRDefault="00EF20ED" w:rsidP="00EF2FD1">
      <w:pPr>
        <w:pStyle w:val="Body-TextTx"/>
      </w:pPr>
      <w:r>
        <w:t>Olek sat on the other side of the lantern. Between sips from a vodka bottle</w:t>
      </w:r>
      <w:r w:rsidR="00EB2699">
        <w:t>—</w:t>
      </w:r>
      <w:r w:rsidR="006C58E6">
        <w:t xml:space="preserve">the </w:t>
      </w:r>
      <w:r>
        <w:t>same magical kind he</w:t>
      </w:r>
      <w:r w:rsidR="00EB2699">
        <w:t>’</w:t>
      </w:r>
      <w:r>
        <w:t>d given us</w:t>
      </w:r>
      <w:r w:rsidR="00EB2699">
        <w:t>—</w:t>
      </w:r>
      <w:r>
        <w:t xml:space="preserve">he was building a bomb. </w:t>
      </w:r>
      <w:r w:rsidR="00E6607C">
        <w:t xml:space="preserve">I was familiar with bombs because Bernie </w:t>
      </w:r>
      <w:r w:rsidR="00E6607C">
        <w:lastRenderedPageBreak/>
        <w:t>had spent a lot of time studying bombs and I spent a lot of time studying Bernie. We</w:t>
      </w:r>
      <w:r w:rsidR="00EB2699">
        <w:t>’</w:t>
      </w:r>
      <w:r w:rsidR="00E6607C">
        <w:t>d even built a couple for practice, Bernie handling the actual building.</w:t>
      </w:r>
    </w:p>
    <w:p w:rsidR="008F7069" w:rsidRDefault="00E6607C" w:rsidP="00EF2FD1">
      <w:pPr>
        <w:pStyle w:val="Body-TextTx"/>
      </w:pPr>
      <w:r>
        <w:t xml:space="preserve">Mavis started to cry. </w:t>
      </w:r>
      <w:r w:rsidR="00EB2699">
        <w:t>“</w:t>
      </w:r>
      <w:r>
        <w:t>Why are you doing this if Mickey</w:t>
      </w:r>
      <w:r w:rsidR="00EB2699">
        <w:t>’</w:t>
      </w:r>
      <w:r>
        <w:t>s dead? I</w:t>
      </w:r>
      <w:r w:rsidR="00EB2699">
        <w:t>’</w:t>
      </w:r>
      <w:r>
        <w:t>ll never tell anyone anything, I promise.</w:t>
      </w:r>
      <w:r w:rsidR="00EB2699">
        <w:t>”</w:t>
      </w:r>
    </w:p>
    <w:p w:rsidR="008F7069" w:rsidRDefault="00EB2699" w:rsidP="00EF2FD1">
      <w:pPr>
        <w:pStyle w:val="Body-TextTx"/>
      </w:pPr>
      <w:r>
        <w:t>“</w:t>
      </w:r>
      <w:r w:rsidR="00E6607C">
        <w:t>Shut your mouth,</w:t>
      </w:r>
      <w:r>
        <w:t>”</w:t>
      </w:r>
      <w:r w:rsidR="00E6607C">
        <w:t xml:space="preserve"> Olek said.</w:t>
      </w:r>
    </w:p>
    <w:p w:rsidR="00EB2699" w:rsidRDefault="00E6607C" w:rsidP="00EF2FD1">
      <w:pPr>
        <w:pStyle w:val="Body-TextTx"/>
      </w:pPr>
      <w:r>
        <w:t>Mavis shut her mouth. That was when Griffie decided to leap</w:t>
      </w:r>
      <w:r w:rsidR="00EB2699">
        <w:t>—</w:t>
      </w:r>
      <w:r>
        <w:t>well, more of a glide, like he knew how to fly</w:t>
      </w:r>
      <w:r w:rsidR="00EB2699">
        <w:t>—</w:t>
      </w:r>
      <w:r>
        <w:t>down to the cave floor. He pitterpattered over to Mavis, crawled up and sat on her shoulder.</w:t>
      </w:r>
    </w:p>
    <w:p w:rsidR="00EB2699" w:rsidRDefault="00E375F0" w:rsidP="00EF2FD1">
      <w:pPr>
        <w:pStyle w:val="Body-TextTx"/>
      </w:pPr>
      <w:r>
        <w:t xml:space="preserve">Olek glanced at the cave entrance. </w:t>
      </w:r>
      <w:r w:rsidR="00EB2699">
        <w:t>“</w:t>
      </w:r>
      <w:r w:rsidR="00E6607C">
        <w:t>Whe</w:t>
      </w:r>
      <w:r w:rsidR="002A4C34">
        <w:t>re the hell were you, my pretty little souvenir</w:t>
      </w:r>
      <w:r>
        <w:t>?</w:t>
      </w:r>
      <w:r w:rsidR="002A4C34">
        <w:t xml:space="preserve"> Come to tato.</w:t>
      </w:r>
      <w:r w:rsidR="00EB2699">
        <w:t>”</w:t>
      </w:r>
    </w:p>
    <w:p w:rsidR="00EB2699" w:rsidRDefault="009E619D" w:rsidP="00EF2FD1">
      <w:pPr>
        <w:pStyle w:val="Body-TextTx"/>
      </w:pPr>
      <w:r>
        <w:t xml:space="preserve">Griffie </w:t>
      </w:r>
      <w:r w:rsidR="0082142A">
        <w:t>didn</w:t>
      </w:r>
      <w:r w:rsidR="00EB2699">
        <w:t>’</w:t>
      </w:r>
      <w:r w:rsidR="0082142A">
        <w:t>t move</w:t>
      </w:r>
      <w:r>
        <w:t>.</w:t>
      </w:r>
    </w:p>
    <w:p w:rsidR="009E619D" w:rsidRDefault="009E619D" w:rsidP="00EF2FD1">
      <w:pPr>
        <w:pStyle w:val="Body-TextTx"/>
      </w:pPr>
      <w:r>
        <w:t xml:space="preserve">Olek patted the floor. </w:t>
      </w:r>
      <w:r w:rsidR="00EB2699">
        <w:t>“</w:t>
      </w:r>
      <w:r>
        <w:t>Come!</w:t>
      </w:r>
      <w:r w:rsidR="00EB2699">
        <w:t>”</w:t>
      </w:r>
    </w:p>
    <w:p w:rsidR="008F7069" w:rsidRDefault="009E619D" w:rsidP="00EF2FD1">
      <w:pPr>
        <w:pStyle w:val="Body-TextTx"/>
      </w:pPr>
      <w:r>
        <w:t>Griffie stayed on Mavis</w:t>
      </w:r>
      <w:r w:rsidR="00EB2699">
        <w:t>’</w:t>
      </w:r>
      <w:r>
        <w:t xml:space="preserve"> shoulder. Did his presence there</w:t>
      </w:r>
      <w:r w:rsidR="00E6607C">
        <w:t xml:space="preserve"> give Mavis the courage to open her mouth again? </w:t>
      </w:r>
      <w:r w:rsidR="00E375F0">
        <w:t>I had no idea, but that was what she did. Johnnie Lee saw what was happening and gave her head a quick little shake. Mavis didn</w:t>
      </w:r>
      <w:r w:rsidR="00EB2699">
        <w:t>’</w:t>
      </w:r>
      <w:r w:rsidR="00E375F0">
        <w:t>t see, or else she ignored her.</w:t>
      </w:r>
    </w:p>
    <w:p w:rsidR="008F7069" w:rsidRDefault="00EB2699" w:rsidP="00EF2FD1">
      <w:pPr>
        <w:pStyle w:val="Body-TextTx"/>
      </w:pPr>
      <w:r>
        <w:t>“</w:t>
      </w:r>
      <w:r w:rsidR="00E375F0">
        <w:t>Please,</w:t>
      </w:r>
      <w:r>
        <w:t>”</w:t>
      </w:r>
      <w:r w:rsidR="00E375F0">
        <w:t xml:space="preserve"> she said. </w:t>
      </w:r>
      <w:r>
        <w:t>“</w:t>
      </w:r>
      <w:r w:rsidR="00E375F0">
        <w:t>I</w:t>
      </w:r>
      <w:r>
        <w:t>’</w:t>
      </w:r>
      <w:r w:rsidR="00E375F0">
        <w:t>m begging you.</w:t>
      </w:r>
      <w:r>
        <w:t>”</w:t>
      </w:r>
      <w:r w:rsidR="00E375F0">
        <w:t xml:space="preserve"> She sobbed. </w:t>
      </w:r>
      <w:r>
        <w:t>“</w:t>
      </w:r>
      <w:r w:rsidR="00E375F0">
        <w:t>We</w:t>
      </w:r>
      <w:r>
        <w:t>’</w:t>
      </w:r>
      <w:r w:rsidR="00E375F0">
        <w:t>re so young. How will you live with your conscience if</w:t>
      </w:r>
      <w:r>
        <w:t>—”</w:t>
      </w:r>
    </w:p>
    <w:p w:rsidR="008F7069" w:rsidRDefault="009E619D" w:rsidP="00EF2FD1">
      <w:pPr>
        <w:pStyle w:val="Body-TextTx"/>
      </w:pPr>
      <w:r>
        <w:t>“Come!</w:t>
      </w:r>
      <w:r w:rsidR="00EB2699">
        <w:t>”</w:t>
      </w:r>
      <w:r>
        <w:t xml:space="preserve"> Olek shouted. </w:t>
      </w:r>
      <w:r w:rsidR="00EB2699">
        <w:t>“</w:t>
      </w:r>
      <w:r>
        <w:t>Come!</w:t>
      </w:r>
      <w:r w:rsidR="00EB2699">
        <w:t>”</w:t>
      </w:r>
    </w:p>
    <w:p w:rsidR="00EB2699" w:rsidRDefault="009E619D" w:rsidP="00EF2FD1">
      <w:pPr>
        <w:pStyle w:val="Body-TextTx"/>
      </w:pPr>
      <w:r>
        <w:t>Griffie did not come.</w:t>
      </w:r>
    </w:p>
    <w:p w:rsidR="00EB2699" w:rsidRDefault="00EB2699" w:rsidP="00EF2FD1">
      <w:pPr>
        <w:pStyle w:val="Body-TextTx"/>
      </w:pPr>
      <w:r>
        <w:t>“</w:t>
      </w:r>
      <w:r w:rsidR="0082142A">
        <w:t>You don</w:t>
      </w:r>
      <w:r>
        <w:t>’</w:t>
      </w:r>
      <w:r w:rsidR="0082142A">
        <w:t>t obey?</w:t>
      </w:r>
      <w:r>
        <w:t>”</w:t>
      </w:r>
      <w:r w:rsidR="0082142A">
        <w:t xml:space="preserve"> Olek said. He </w:t>
      </w:r>
      <w:r w:rsidR="00E375F0">
        <w:t>whipped the gun from his shoulder holster</w:t>
      </w:r>
      <w:r w:rsidR="00222CC9">
        <w:t>, aimed at Griffie</w:t>
      </w:r>
      <w:r w:rsidRPr="00EB2699">
        <w:t xml:space="preserve"> </w:t>
      </w:r>
      <w:r w:rsidR="00E375F0">
        <w:t xml:space="preserve">and shot </w:t>
      </w:r>
      <w:r w:rsidR="00222CC9">
        <w:t>him</w:t>
      </w:r>
      <w:r w:rsidR="00E375F0">
        <w:t xml:space="preserve"> right off Mavis</w:t>
      </w:r>
      <w:r>
        <w:t>’</w:t>
      </w:r>
      <w:r w:rsidR="00E375F0">
        <w:t xml:space="preserve">s shoulder. </w:t>
      </w:r>
      <w:r w:rsidR="00222CC9">
        <w:t xml:space="preserve">Well, almost. Just before Olek pulled the trigger, Mavis screamed a terrible scream and the gun barrel wavered the tiniest bit. </w:t>
      </w:r>
      <w:r w:rsidR="00E375F0">
        <w:t>The sound</w:t>
      </w:r>
      <w:r w:rsidR="00222CC9">
        <w:t>s of the shot and the scream and the ricochet of the bullet off the rock wall</w:t>
      </w:r>
      <w:r w:rsidR="00E375F0">
        <w:t xml:space="preserve"> echoed and echoed. </w:t>
      </w:r>
      <w:r w:rsidR="0082142A">
        <w:t xml:space="preserve">Griffie </w:t>
      </w:r>
      <w:r w:rsidR="0082142A">
        <w:lastRenderedPageBreak/>
        <w:t>leaped</w:t>
      </w:r>
      <w:r w:rsidR="00222CC9">
        <w:t xml:space="preserve"> in</w:t>
      </w:r>
      <w:r w:rsidR="0082142A">
        <w:t>to</w:t>
      </w:r>
      <w:r w:rsidR="00222CC9">
        <w:t xml:space="preserve"> the shadows.</w:t>
      </w:r>
    </w:p>
    <w:p w:rsidR="008F7069" w:rsidRDefault="00E375F0" w:rsidP="00EF2FD1">
      <w:pPr>
        <w:pStyle w:val="Body-TextTx"/>
      </w:pPr>
      <w:r>
        <w:t xml:space="preserve">Bernie moaned and sat up. There was </w:t>
      </w:r>
      <w:r w:rsidR="00481198">
        <w:t>dried blood in his hair, but not</w:t>
      </w:r>
      <w:r w:rsidR="00222CC9">
        <w:t xml:space="preserve"> a whole lot</w:t>
      </w:r>
      <w:r w:rsidR="00481198">
        <w:t>.</w:t>
      </w:r>
    </w:p>
    <w:p w:rsidR="00EB2699" w:rsidRDefault="00EB2699" w:rsidP="00EF2FD1">
      <w:pPr>
        <w:pStyle w:val="Body-TextTx"/>
      </w:pPr>
      <w:r>
        <w:t>“</w:t>
      </w:r>
      <w:r w:rsidR="00481198">
        <w:t>Now look what you</w:t>
      </w:r>
      <w:r>
        <w:t>’</w:t>
      </w:r>
      <w:r w:rsidR="00481198">
        <w:t>ve done,</w:t>
      </w:r>
      <w:r>
        <w:t>”</w:t>
      </w:r>
      <w:r w:rsidR="00481198">
        <w:t xml:space="preserve"> Olek said. He rose, fished plastic cuffs from his pocket, and moved toward Ber</w:t>
      </w:r>
      <w:r w:rsidR="006A6CEA">
        <w:t>nie. I sprang out of the tunnel a</w:t>
      </w:r>
      <w:r w:rsidR="00481198">
        <w:t>nd soared through the air, striking Olek with all my strength and power. He fell and</w:t>
      </w:r>
      <w:r>
        <w:t>—</w:t>
      </w:r>
    </w:p>
    <w:p w:rsidR="00EB2699" w:rsidRDefault="00481198" w:rsidP="00EF2FD1">
      <w:pPr>
        <w:pStyle w:val="Body-TextTx"/>
      </w:pPr>
      <w:r>
        <w:t>But not quite. It was mostly a stagger. I bit his arm with everything I had, our faces so close. Did he hate me? Oh, yes, and I hated him just the same. I shook my head back and forth, trying to rip that arm right off him, trying to throw him to the ground, but none of that happened. Inste</w:t>
      </w:r>
      <w:r w:rsidR="007A4708">
        <w:t>ad Olek raised his other arm. He still had the gun. Olek</w:t>
      </w:r>
      <w:r>
        <w:t xml:space="preserve"> pointed it right at my face and</w:t>
      </w:r>
      <w:r w:rsidR="00EB2699">
        <w:t>—</w:t>
      </w:r>
    </w:p>
    <w:p w:rsidR="008F7069" w:rsidRDefault="007A4708" w:rsidP="00EF2FD1">
      <w:pPr>
        <w:pStyle w:val="Body-TextTx"/>
      </w:pPr>
      <w:r>
        <w:t>And that was when Bernie ta</w:t>
      </w:r>
      <w:r w:rsidR="006A6CEA">
        <w:t>ckled him, so hard he swept Olek</w:t>
      </w:r>
      <w:r>
        <w:t xml:space="preserve"> right out of my grasp. They </w:t>
      </w:r>
      <w:r w:rsidR="003B7B12">
        <w:t>landed on the ground, crushing a metal canister, from which rose a huge invisible vinegary cloud. Bernie and Olek rolled over and over,</w:t>
      </w:r>
      <w:r>
        <w:t xml:space="preserve"> ending up near the lantern with Olek o</w:t>
      </w:r>
      <w:r w:rsidR="006A6CEA">
        <w:t>n top. He drew back his huge fi</w:t>
      </w:r>
      <w:r>
        <w:t>st and grinned a horrid grin at Bernie. Taking the time to do that was a mistake. Bernie grabbed the lantern and swung it against the side of Olek</w:t>
      </w:r>
      <w:r w:rsidR="00EB2699">
        <w:t>’</w:t>
      </w:r>
      <w:r>
        <w:t>s head. The horrid grin froze on Olek</w:t>
      </w:r>
      <w:r w:rsidR="00EB2699">
        <w:t>’</w:t>
      </w:r>
      <w:r>
        <w:t>s face. Bernie hit him again, much harder. Olek toppled over. The lantern went out and we had total darkness in the cave.</w:t>
      </w:r>
    </w:p>
    <w:p w:rsidR="008F7069" w:rsidRDefault="007A4708" w:rsidP="00EF2FD1">
      <w:pPr>
        <w:pStyle w:val="Body-TextTx"/>
      </w:pPr>
      <w:r>
        <w:t xml:space="preserve">I heard Bernie rise. </w:t>
      </w:r>
      <w:r w:rsidR="00EB2699">
        <w:t>“</w:t>
      </w:r>
      <w:r>
        <w:t>You okay, Chet?</w:t>
      </w:r>
      <w:r w:rsidR="00EB2699">
        <w:t>”</w:t>
      </w:r>
    </w:p>
    <w:p w:rsidR="008F7069" w:rsidRDefault="007A4708" w:rsidP="00EF2FD1">
      <w:pPr>
        <w:pStyle w:val="Body-TextTx"/>
      </w:pPr>
      <w:r>
        <w:t>I was fine. Maybe not quite back to fine and dandy, but fine.</w:t>
      </w:r>
    </w:p>
    <w:p w:rsidR="008F7069" w:rsidRDefault="0074428C" w:rsidP="00EF2FD1">
      <w:pPr>
        <w:pStyle w:val="Body-TextTx"/>
      </w:pPr>
      <w:r>
        <w:t>I heard Bernie go over to Mavis and help her to her feet. I heard Johnnie Lee coming the other</w:t>
      </w:r>
      <w:r w:rsidR="006A6CEA">
        <w:t xml:space="preserve"> way</w:t>
      </w:r>
      <w:r>
        <w:t>. She stopped nearby. I heard her stomp on something, very hard.</w:t>
      </w:r>
    </w:p>
    <w:p w:rsidR="003B2C7D" w:rsidRPr="003B2C7D" w:rsidRDefault="003B2C7D" w:rsidP="003B2C7D">
      <w:pPr>
        <w:pStyle w:val="Blank-Space-BreakBsbrk"/>
      </w:pPr>
      <w:r w:rsidRPr="003B2C7D">
        <w:t>[blank]</w:t>
      </w:r>
    </w:p>
    <w:p w:rsidR="00222CC9" w:rsidRDefault="00EB2699" w:rsidP="00EF2FD1">
      <w:pPr>
        <w:pStyle w:val="Body-TextTx"/>
      </w:pPr>
      <w:r>
        <w:t>“</w:t>
      </w:r>
      <w:r w:rsidR="00222CC9">
        <w:t>Griffie? Griffie?</w:t>
      </w:r>
      <w:r>
        <w:t>”</w:t>
      </w:r>
    </w:p>
    <w:p w:rsidR="008F7069" w:rsidRDefault="00222CC9" w:rsidP="00EF2FD1">
      <w:pPr>
        <w:pStyle w:val="Body-TextTx"/>
      </w:pPr>
      <w:r>
        <w:t>There was a lot of calling for Griffie</w:t>
      </w:r>
      <w:r w:rsidR="00EB2699">
        <w:t>—</w:t>
      </w:r>
      <w:r>
        <w:t>more than necessary, in my opinion</w:t>
      </w:r>
      <w:r w:rsidR="00EB2699">
        <w:t>-</w:t>
      </w:r>
      <w:r>
        <w:t xml:space="preserve">but Griffie did </w:t>
      </w:r>
      <w:r>
        <w:lastRenderedPageBreak/>
        <w:t xml:space="preserve">not appear. </w:t>
      </w:r>
      <w:r w:rsidR="00A20136">
        <w:t>The rest of us</w:t>
      </w:r>
      <w:r w:rsidR="00EB2699" w:rsidRPr="00EB2699">
        <w:t xml:space="preserve"> </w:t>
      </w:r>
      <w:r w:rsidR="0074428C">
        <w:t>hiked out of the forest by starlight, and toward the end we had moonlight, too. I was first, Bernie last, Mavis and Johnnie Lee in the middle. Mavis cried a lot.</w:t>
      </w:r>
    </w:p>
    <w:p w:rsidR="008F7069" w:rsidRDefault="00EB2699" w:rsidP="00EF2FD1">
      <w:pPr>
        <w:pStyle w:val="Body-TextTx"/>
      </w:pPr>
      <w:r>
        <w:t>“</w:t>
      </w:r>
      <w:r w:rsidR="0074428C">
        <w:t>It</w:t>
      </w:r>
      <w:r>
        <w:t>’</w:t>
      </w:r>
      <w:r w:rsidR="0074428C">
        <w:t>s all my fault! None of this would have happened except for me.</w:t>
      </w:r>
      <w:r>
        <w:t>”</w:t>
      </w:r>
    </w:p>
    <w:p w:rsidR="008F7069" w:rsidRDefault="00EB2699" w:rsidP="00EF2FD1">
      <w:pPr>
        <w:pStyle w:val="Body-TextTx"/>
      </w:pPr>
      <w:r>
        <w:t>“</w:t>
      </w:r>
      <w:r w:rsidR="0074428C">
        <w:t>You</w:t>
      </w:r>
      <w:r>
        <w:t>’</w:t>
      </w:r>
      <w:r w:rsidR="0074428C">
        <w:t>re being ridiculous,</w:t>
      </w:r>
      <w:r>
        <w:t>”</w:t>
      </w:r>
      <w:r w:rsidR="0074428C">
        <w:t xml:space="preserve"> Johnnie Lee told her. </w:t>
      </w:r>
      <w:r>
        <w:t>“</w:t>
      </w:r>
      <w:r w:rsidR="0074428C">
        <w:t>Like he</w:t>
      </w:r>
      <w:r>
        <w:t>’</w:t>
      </w:r>
      <w:r w:rsidR="0074428C">
        <w:t>s some wallflower? The asshole</w:t>
      </w:r>
      <w:r>
        <w:t>’</w:t>
      </w:r>
      <w:r w:rsidR="0074428C">
        <w:t>s old enough to be your father</w:t>
      </w:r>
      <w:r>
        <w:t>—</w:t>
      </w:r>
      <w:r w:rsidR="0074428C">
        <w:t>grandfather, even.</w:t>
      </w:r>
      <w:r>
        <w:t>”</w:t>
      </w:r>
    </w:p>
    <w:p w:rsidR="008F7069" w:rsidRDefault="00EB2699" w:rsidP="00EF2FD1">
      <w:pPr>
        <w:pStyle w:val="Body-TextTx"/>
      </w:pPr>
      <w:r>
        <w:t>“</w:t>
      </w:r>
      <w:r w:rsidR="0074428C">
        <w:t>That</w:t>
      </w:r>
      <w:r>
        <w:t>’</w:t>
      </w:r>
      <w:r w:rsidR="0074428C">
        <w:t>s what I mean! I</w:t>
      </w:r>
      <w:r>
        <w:t>’</w:t>
      </w:r>
      <w:r w:rsidR="0074428C">
        <w:t>m just a stupid, no-good, whore.</w:t>
      </w:r>
      <w:r>
        <w:t>”</w:t>
      </w:r>
    </w:p>
    <w:p w:rsidR="008F7069" w:rsidRDefault="0074428C" w:rsidP="00EF2FD1">
      <w:pPr>
        <w:pStyle w:val="Body-TextTx"/>
      </w:pPr>
      <w:r>
        <w:t xml:space="preserve">Bernie spoke up, although not loudly. </w:t>
      </w:r>
      <w:r w:rsidR="00EB2699">
        <w:t>“</w:t>
      </w:r>
      <w:r>
        <w:t>You</w:t>
      </w:r>
      <w:r w:rsidR="00EB2699">
        <w:t>’</w:t>
      </w:r>
      <w:r>
        <w:t>re none of those things. And here</w:t>
      </w:r>
      <w:r w:rsidR="00EB2699">
        <w:t>’</w:t>
      </w:r>
      <w:r>
        <w:t xml:space="preserve">s </w:t>
      </w:r>
      <w:r w:rsidR="006970D8">
        <w:t>how we</w:t>
      </w:r>
      <w:r w:rsidR="00EB2699">
        <w:t>’</w:t>
      </w:r>
      <w:r w:rsidR="006970D8">
        <w:t>ll handle this. No one</w:t>
      </w:r>
      <w:r w:rsidR="00EB2699">
        <w:t>’</w:t>
      </w:r>
      <w:r w:rsidR="006970D8">
        <w:t>s going to find out from us. I</w:t>
      </w:r>
      <w:r w:rsidR="00EB2699">
        <w:t>’</w:t>
      </w:r>
      <w:r w:rsidR="006970D8">
        <w:t xml:space="preserve">m talking about your involvement, Mavis. If they find out they find out, but it </w:t>
      </w:r>
      <w:r w:rsidR="006A6CEA">
        <w:t>won</w:t>
      </w:r>
      <w:r w:rsidR="00EB2699">
        <w:t>’</w:t>
      </w:r>
      <w:r w:rsidR="006A6CEA">
        <w:t xml:space="preserve">t be from us and it </w:t>
      </w:r>
      <w:r w:rsidR="006970D8">
        <w:t>won</w:t>
      </w:r>
      <w:r w:rsidR="00EB2699">
        <w:t>’</w:t>
      </w:r>
      <w:r w:rsidR="006970D8">
        <w:t>t be easy to prove, not without those pictures, which I</w:t>
      </w:r>
      <w:r w:rsidR="00EB2699">
        <w:t>’</w:t>
      </w:r>
      <w:r w:rsidR="006970D8">
        <w:t>ll send you today. My advice is to destroy them.</w:t>
      </w:r>
      <w:r w:rsidR="00EB2699">
        <w:t>”</w:t>
      </w:r>
    </w:p>
    <w:p w:rsidR="008F7069" w:rsidRDefault="00395A61" w:rsidP="00EF2FD1">
      <w:pPr>
        <w:pStyle w:val="Body-TextTx"/>
      </w:pPr>
      <w:r>
        <w:t xml:space="preserve">Mavis touched Bernie. </w:t>
      </w:r>
      <w:r w:rsidR="00EB2699">
        <w:t>“</w:t>
      </w:r>
      <w:r>
        <w:t>I should have trusted you.</w:t>
      </w:r>
      <w:r w:rsidR="00EB2699">
        <w:t>”</w:t>
      </w:r>
    </w:p>
    <w:p w:rsidR="008F7069" w:rsidRDefault="00EB2699" w:rsidP="00EF2FD1">
      <w:pPr>
        <w:pStyle w:val="Body-TextTx"/>
      </w:pPr>
      <w:r>
        <w:t>“</w:t>
      </w:r>
      <w:r w:rsidR="00395A61">
        <w:t>Well,</w:t>
      </w:r>
      <w:r>
        <w:t>”</w:t>
      </w:r>
      <w:r w:rsidR="00395A61">
        <w:t xml:space="preserve"> said Bernie. </w:t>
      </w:r>
      <w:r>
        <w:t>“</w:t>
      </w:r>
      <w:r w:rsidR="00395A61">
        <w:t>Um.</w:t>
      </w:r>
      <w:r>
        <w:t>”</w:t>
      </w:r>
    </w:p>
    <w:p w:rsidR="00C8648F" w:rsidRDefault="006970D8" w:rsidP="00EF2FD1">
      <w:pPr>
        <w:pStyle w:val="Body-TextTx"/>
      </w:pPr>
      <w:r>
        <w:t xml:space="preserve">We walked on. After a while, Johnnie Lee said, </w:t>
      </w:r>
      <w:r w:rsidR="00EB2699">
        <w:t>“</w:t>
      </w:r>
      <w:r w:rsidR="00C8648F">
        <w:t>So he ends up getting away with it?</w:t>
      </w:r>
      <w:r w:rsidR="00EB2699">
        <w:t>”</w:t>
      </w:r>
    </w:p>
    <w:p w:rsidR="00C8648F" w:rsidRDefault="00EB2699" w:rsidP="00EF2FD1">
      <w:pPr>
        <w:pStyle w:val="Body-TextTx"/>
      </w:pPr>
      <w:r>
        <w:t>“</w:t>
      </w:r>
      <w:r w:rsidR="00C8648F">
        <w:t>Who?</w:t>
      </w:r>
      <w:r>
        <w:t>”</w:t>
      </w:r>
      <w:r w:rsidR="00C8648F">
        <w:t xml:space="preserve"> said Bernie.</w:t>
      </w:r>
    </w:p>
    <w:p w:rsidR="00EB2699" w:rsidRDefault="00EB2699" w:rsidP="00EF2FD1">
      <w:pPr>
        <w:pStyle w:val="Body-TextTx"/>
      </w:pPr>
      <w:r>
        <w:t>“</w:t>
      </w:r>
      <w:r w:rsidR="00C8648F">
        <w:t>Wray,</w:t>
      </w:r>
      <w:r>
        <w:t>”</w:t>
      </w:r>
      <w:r w:rsidR="00C8648F">
        <w:t xml:space="preserve"> Johnnie Lee said.</w:t>
      </w:r>
    </w:p>
    <w:p w:rsidR="00C8648F" w:rsidRDefault="00EB2699" w:rsidP="00EF2FD1">
      <w:pPr>
        <w:pStyle w:val="Body-TextTx"/>
      </w:pPr>
      <w:r>
        <w:t>“</w:t>
      </w:r>
      <w:r w:rsidR="00C8648F">
        <w:t>Depends what you mean by getting away with it,</w:t>
      </w:r>
      <w:r>
        <w:t>”</w:t>
      </w:r>
      <w:r w:rsidR="00C8648F">
        <w:t xml:space="preserve"> Bernie said. </w:t>
      </w:r>
      <w:r>
        <w:t>“</w:t>
      </w:r>
      <w:r w:rsidR="00C8648F">
        <w:t>And I</w:t>
      </w:r>
      <w:r>
        <w:t>’</w:t>
      </w:r>
      <w:r w:rsidR="00C8648F">
        <w:t>m not so sure he was the one in charge.</w:t>
      </w:r>
      <w:r>
        <w:t>”</w:t>
      </w:r>
    </w:p>
    <w:p w:rsidR="008F7069" w:rsidRDefault="00C8648F" w:rsidP="00EF2FD1">
      <w:pPr>
        <w:pStyle w:val="Body-TextTx"/>
      </w:pPr>
      <w:r>
        <w:t xml:space="preserve">There was a lot of silent walking after that. Then Johnnie Lee said, </w:t>
      </w:r>
      <w:r w:rsidR="00EB2699">
        <w:t>“</w:t>
      </w:r>
      <w:r w:rsidR="006970D8">
        <w:t>The</w:t>
      </w:r>
      <w:r w:rsidR="006A6CEA">
        <w:t xml:space="preserve"> bumper sticker on the butt </w:t>
      </w:r>
      <w:r>
        <w:t xml:space="preserve">pic </w:t>
      </w:r>
      <w:r w:rsidR="006970D8">
        <w:t>should be on the cover of every poli sci textbook in the country.</w:t>
      </w:r>
      <w:r w:rsidR="00EB2699">
        <w:t>”</w:t>
      </w:r>
    </w:p>
    <w:p w:rsidR="008F7069" w:rsidRDefault="006970D8" w:rsidP="00EF2FD1">
      <w:pPr>
        <w:pStyle w:val="Body-TextTx"/>
      </w:pPr>
      <w:r>
        <w:t>Bernie laughed. Mavis laughed, too, although it quickly led to tears.</w:t>
      </w:r>
      <w:r w:rsidR="005C2810">
        <w:t xml:space="preserve"> And back again.</w:t>
      </w:r>
    </w:p>
    <w:p w:rsidR="008F7069" w:rsidRDefault="00EB2699" w:rsidP="00EF2FD1">
      <w:pPr>
        <w:pStyle w:val="Body-TextTx"/>
      </w:pPr>
      <w:r>
        <w:t>“</w:t>
      </w:r>
      <w:r w:rsidR="006970D8">
        <w:t>I turn out to be the funny one,</w:t>
      </w:r>
      <w:r>
        <w:t>”</w:t>
      </w:r>
      <w:r w:rsidR="006970D8">
        <w:t xml:space="preserve"> Johnnie Lee said.</w:t>
      </w:r>
    </w:p>
    <w:p w:rsidR="008F7069" w:rsidRDefault="00A20136" w:rsidP="00EF2FD1">
      <w:pPr>
        <w:pStyle w:val="Body-TextTx"/>
      </w:pPr>
      <w:r>
        <w:t>But maybe she was</w:t>
      </w:r>
      <w:r w:rsidR="00B57AD4">
        <w:t xml:space="preserve"> wrong about that, Griffie ending up as</w:t>
      </w:r>
      <w:r>
        <w:t xml:space="preserve"> the funny one after all. There was certainly a lot of delighted laughter when he popped up out of nowhere and glided onto </w:t>
      </w:r>
      <w:r>
        <w:lastRenderedPageBreak/>
        <w:t>Mavis</w:t>
      </w:r>
      <w:r w:rsidR="00EB2699">
        <w:t>’</w:t>
      </w:r>
      <w:r>
        <w:t xml:space="preserve"> shoulder. </w:t>
      </w:r>
      <w:r w:rsidR="007B1249">
        <w:t>On Mavis</w:t>
      </w:r>
      <w:r w:rsidR="00EB2699">
        <w:t>’</w:t>
      </w:r>
      <w:r w:rsidR="007B1249">
        <w:t xml:space="preserve"> shoulder yes, but giving Bernie one of those adoring looks</w:t>
      </w:r>
      <w:r w:rsidR="00EB2699">
        <w:t>—</w:t>
      </w:r>
      <w:r w:rsidR="005D10D5">
        <w:t>completely u</w:t>
      </w:r>
      <w:r w:rsidR="007B1249">
        <w:t>nacceptable from a certain point of view.</w:t>
      </w:r>
    </w:p>
    <w:p w:rsidR="008F7069" w:rsidRDefault="00EB2699" w:rsidP="00EF2FD1">
      <w:pPr>
        <w:pStyle w:val="Body-TextTx"/>
      </w:pPr>
      <w:r>
        <w:t>“</w:t>
      </w:r>
      <w:r w:rsidR="00A20136">
        <w:t>Should I keep him?</w:t>
      </w:r>
      <w:r>
        <w:t>”</w:t>
      </w:r>
      <w:r w:rsidR="00A20136">
        <w:t xml:space="preserve"> she said.</w:t>
      </w:r>
    </w:p>
    <w:p w:rsidR="008F7069" w:rsidRDefault="00EB2699" w:rsidP="00EF2FD1">
      <w:pPr>
        <w:pStyle w:val="Body-TextTx"/>
      </w:pPr>
      <w:r>
        <w:t>“</w:t>
      </w:r>
      <w:r w:rsidR="00A20136">
        <w:t>Why not?</w:t>
      </w:r>
      <w:r>
        <w:t>”</w:t>
      </w:r>
      <w:r w:rsidR="00A20136">
        <w:t xml:space="preserve"> said Johnnie Lee. </w:t>
      </w:r>
      <w:r>
        <w:t>“</w:t>
      </w:r>
      <w:r w:rsidR="00A20136">
        <w:t>The bastard gave him to you.</w:t>
      </w:r>
      <w:r>
        <w:t>”</w:t>
      </w:r>
    </w:p>
    <w:p w:rsidR="008F7069" w:rsidRDefault="00EB2699" w:rsidP="00EF2FD1">
      <w:pPr>
        <w:pStyle w:val="Body-TextTx"/>
      </w:pPr>
      <w:r>
        <w:t>“</w:t>
      </w:r>
      <w:r w:rsidR="004041A9">
        <w:t>And he seems pretty happy where he is</w:t>
      </w:r>
      <w:r w:rsidR="00A20136">
        <w:t>,</w:t>
      </w:r>
      <w:r>
        <w:t>”</w:t>
      </w:r>
      <w:r w:rsidR="00A20136">
        <w:t xml:space="preserve"> Bernie said.</w:t>
      </w:r>
    </w:p>
    <w:p w:rsidR="008F7069" w:rsidRDefault="00A20136" w:rsidP="00EF2FD1">
      <w:pPr>
        <w:pStyle w:val="Body-TextTx"/>
      </w:pPr>
      <w:r>
        <w:t>So Griffie would be living with Mavis from here on in? I felt a quiet and quite relaxing moment of</w:t>
      </w:r>
      <w:r w:rsidR="00EB2699">
        <w:t>—</w:t>
      </w:r>
      <w:r>
        <w:t>what would you call it? Relief? Something like that.</w:t>
      </w:r>
    </w:p>
    <w:p w:rsidR="003B2C7D" w:rsidRPr="003B2C7D" w:rsidRDefault="003B2C7D" w:rsidP="003B2C7D">
      <w:pPr>
        <w:pStyle w:val="Blank-Space-BreakBsbrk"/>
      </w:pPr>
      <w:r w:rsidRPr="003B2C7D">
        <w:t>[blank]</w:t>
      </w:r>
    </w:p>
    <w:p w:rsidR="008F7069" w:rsidRDefault="00DF7F33" w:rsidP="00EF2FD1">
      <w:pPr>
        <w:pStyle w:val="Body-TextTx"/>
      </w:pPr>
      <w:r>
        <w:t xml:space="preserve">Suzie called. </w:t>
      </w:r>
      <w:r w:rsidR="00EB2699">
        <w:t>“</w:t>
      </w:r>
      <w:r w:rsidR="00D93E9C">
        <w:t>Your name is coming up.</w:t>
      </w:r>
      <w:r w:rsidR="00EB2699">
        <w:t>”</w:t>
      </w:r>
    </w:p>
    <w:p w:rsidR="008F7069" w:rsidRDefault="00EB2699" w:rsidP="00EF2FD1">
      <w:pPr>
        <w:pStyle w:val="Body-TextTx"/>
      </w:pPr>
      <w:r>
        <w:t>“</w:t>
      </w:r>
      <w:r w:rsidR="00D93E9C">
        <w:t>Yeah?</w:t>
      </w:r>
      <w:r>
        <w:t>”</w:t>
      </w:r>
      <w:r w:rsidR="00D93E9C">
        <w:t xml:space="preserve"> said Bernie.</w:t>
      </w:r>
    </w:p>
    <w:p w:rsidR="008F7069" w:rsidRDefault="00EB2699" w:rsidP="00EF2FD1">
      <w:pPr>
        <w:pStyle w:val="Body-TextTx"/>
      </w:pPr>
      <w:r>
        <w:t>“</w:t>
      </w:r>
      <w:r w:rsidR="00D93E9C">
        <w:t>Supposedly you were up on stage with Senator Wray the other day.</w:t>
      </w:r>
      <w:r>
        <w:t>”</w:t>
      </w:r>
    </w:p>
    <w:p w:rsidR="008F7069" w:rsidRDefault="00EB2699" w:rsidP="00EF2FD1">
      <w:pPr>
        <w:pStyle w:val="Body-TextTx"/>
      </w:pPr>
      <w:r>
        <w:t>“</w:t>
      </w:r>
      <w:r w:rsidR="00D93E9C">
        <w:t>Kind of weird.</w:t>
      </w:r>
      <w:r>
        <w:t>”</w:t>
      </w:r>
    </w:p>
    <w:p w:rsidR="008F7069" w:rsidRDefault="00EB2699" w:rsidP="00EF2FD1">
      <w:pPr>
        <w:pStyle w:val="Body-TextTx"/>
      </w:pPr>
      <w:r>
        <w:t>“</w:t>
      </w:r>
      <w:r w:rsidR="00D93E9C">
        <w:t>So I hear,</w:t>
      </w:r>
      <w:r>
        <w:t>”</w:t>
      </w:r>
      <w:r w:rsidR="00D93E9C">
        <w:t xml:space="preserve"> said Suzie. </w:t>
      </w:r>
      <w:r>
        <w:t>“</w:t>
      </w:r>
      <w:r w:rsidR="00D93E9C">
        <w:t>From multiple sources. The retiring Senator Wray, as it turns out. He won</w:t>
      </w:r>
      <w:r>
        <w:t>’</w:t>
      </w:r>
      <w:r w:rsidR="00D93E9C">
        <w:t>t be running after all.</w:t>
      </w:r>
      <w:r>
        <w:t>”</w:t>
      </w:r>
    </w:p>
    <w:p w:rsidR="008F7069" w:rsidRDefault="00EB2699" w:rsidP="00EF2FD1">
      <w:pPr>
        <w:pStyle w:val="Body-TextTx"/>
      </w:pPr>
      <w:r>
        <w:t>“</w:t>
      </w:r>
      <w:r w:rsidR="00D93E9C">
        <w:t>No?</w:t>
      </w:r>
      <w:r>
        <w:t>”</w:t>
      </w:r>
      <w:r w:rsidR="00D93E9C">
        <w:t xml:space="preserve"> Bernie said.</w:t>
      </w:r>
    </w:p>
    <w:p w:rsidR="008F7069" w:rsidRDefault="00EB2699" w:rsidP="00EF2FD1">
      <w:pPr>
        <w:pStyle w:val="Body-TextTx"/>
      </w:pPr>
      <w:r>
        <w:t>“</w:t>
      </w:r>
      <w:r w:rsidR="00D93E9C">
        <w:t>Allegedly for health reasons. What do you think of that?</w:t>
      </w:r>
      <w:r>
        <w:t>”</w:t>
      </w:r>
    </w:p>
    <w:p w:rsidR="008F7069" w:rsidRDefault="00EB2699" w:rsidP="00EF2FD1">
      <w:pPr>
        <w:pStyle w:val="Body-TextTx"/>
      </w:pPr>
      <w:r>
        <w:t>“</w:t>
      </w:r>
      <w:r w:rsidR="00D93E9C">
        <w:t>Well, he is getting on, and</w:t>
      </w:r>
      <w:r>
        <w:t>—”</w:t>
      </w:r>
    </w:p>
    <w:p w:rsidR="008F7069" w:rsidRDefault="00D93E9C" w:rsidP="00EF2FD1">
      <w:pPr>
        <w:pStyle w:val="Body-TextTx"/>
      </w:pPr>
      <w:r>
        <w:t>“Bernie, please. It</w:t>
      </w:r>
      <w:r w:rsidR="00EB2699">
        <w:t>’</w:t>
      </w:r>
      <w:r>
        <w:t>s crap. What</w:t>
      </w:r>
      <w:r w:rsidR="00EB2699">
        <w:t>’</w:t>
      </w:r>
      <w:r>
        <w:t>s going on?</w:t>
      </w:r>
      <w:r w:rsidR="00EB2699">
        <w:t>”</w:t>
      </w:r>
    </w:p>
    <w:p w:rsidR="008F7069" w:rsidRDefault="00EB2699" w:rsidP="00EF2FD1">
      <w:pPr>
        <w:pStyle w:val="Body-TextTx"/>
      </w:pPr>
      <w:r>
        <w:t>“</w:t>
      </w:r>
      <w:r w:rsidR="00D93E9C">
        <w:t>I didn</w:t>
      </w:r>
      <w:r>
        <w:t>’</w:t>
      </w:r>
      <w:r w:rsidR="00D93E9C">
        <w:t>t even know he</w:t>
      </w:r>
      <w:r>
        <w:t>’</w:t>
      </w:r>
      <w:r w:rsidR="00D93E9C">
        <w:t>s retiring until you just told me.</w:t>
      </w:r>
      <w:r>
        <w:t>”</w:t>
      </w:r>
    </w:p>
    <w:p w:rsidR="008F7069" w:rsidRDefault="00EB2699" w:rsidP="00EF2FD1">
      <w:pPr>
        <w:pStyle w:val="Body-TextTx"/>
      </w:pPr>
      <w:r>
        <w:t>“</w:t>
      </w:r>
      <w:r w:rsidR="00D93E9C">
        <w:t>There</w:t>
      </w:r>
      <w:r>
        <w:t>’</w:t>
      </w:r>
      <w:r w:rsidR="00D93E9C">
        <w:t>s also talk that he and Caroline are splitting,</w:t>
      </w:r>
      <w:r>
        <w:t>”</w:t>
      </w:r>
      <w:r w:rsidR="00D93E9C">
        <w:t xml:space="preserve"> Suzie said. </w:t>
      </w:r>
      <w:r>
        <w:t>“</w:t>
      </w:r>
      <w:r w:rsidR="00D93E9C">
        <w:t>And that she might run herself. Any thoughts on that?</w:t>
      </w:r>
      <w:r>
        <w:t>”</w:t>
      </w:r>
    </w:p>
    <w:p w:rsidR="008F7069" w:rsidRDefault="00EB2699" w:rsidP="00EF2FD1">
      <w:pPr>
        <w:pStyle w:val="Body-TextTx"/>
      </w:pPr>
      <w:r>
        <w:t>“</w:t>
      </w:r>
      <w:r w:rsidR="00D93E9C">
        <w:t>Um, she</w:t>
      </w:r>
      <w:r>
        <w:t>’</w:t>
      </w:r>
      <w:r w:rsidR="00D93E9C">
        <w:t>s a formidable person,</w:t>
      </w:r>
      <w:r>
        <w:t>”</w:t>
      </w:r>
      <w:r w:rsidR="00D93E9C">
        <w:t xml:space="preserve"> Bernie said.</w:t>
      </w:r>
    </w:p>
    <w:p w:rsidR="008F7069" w:rsidRDefault="00EB2699" w:rsidP="00EF2FD1">
      <w:pPr>
        <w:pStyle w:val="Body-TextTx"/>
      </w:pPr>
      <w:r>
        <w:t>“</w:t>
      </w:r>
      <w:r w:rsidR="00D93E9C">
        <w:t>Can I quote you?</w:t>
      </w:r>
      <w:r>
        <w:t>”</w:t>
      </w:r>
    </w:p>
    <w:p w:rsidR="008F7069" w:rsidRDefault="00EB2699" w:rsidP="00EF2FD1">
      <w:pPr>
        <w:pStyle w:val="Body-TextTx"/>
      </w:pPr>
      <w:r>
        <w:lastRenderedPageBreak/>
        <w:t>“</w:t>
      </w:r>
      <w:r w:rsidR="00925B2F">
        <w:t>I don</w:t>
      </w:r>
      <w:r>
        <w:t>’</w:t>
      </w:r>
      <w:r w:rsidR="00925B2F">
        <w:t>t see why not but</w:t>
      </w:r>
      <w:r>
        <w:t>—”</w:t>
      </w:r>
    </w:p>
    <w:p w:rsidR="008F7069" w:rsidRDefault="00925B2F" w:rsidP="00EF2FD1">
      <w:pPr>
        <w:pStyle w:val="Body-TextTx"/>
      </w:pPr>
      <w:r>
        <w:t>“Bernie! For god</w:t>
      </w:r>
      <w:r w:rsidR="00EB2699">
        <w:t>’</w:t>
      </w:r>
      <w:r>
        <w:t>s sake! What</w:t>
      </w:r>
      <w:r w:rsidR="00EB2699">
        <w:t>’</w:t>
      </w:r>
      <w:r>
        <w:t>s going on?</w:t>
      </w:r>
      <w:r w:rsidR="00EB2699">
        <w:t>”</w:t>
      </w:r>
    </w:p>
    <w:p w:rsidR="008F7069" w:rsidRDefault="00EB2699" w:rsidP="00EF2FD1">
      <w:pPr>
        <w:pStyle w:val="Body-TextTx"/>
      </w:pPr>
      <w:r>
        <w:t>“</w:t>
      </w:r>
      <w:r w:rsidR="00925B2F">
        <w:t>Can</w:t>
      </w:r>
      <w:r>
        <w:t>’</w:t>
      </w:r>
      <w:r w:rsidR="00925B2F">
        <w:t>t say.</w:t>
      </w:r>
      <w:r>
        <w:t>”</w:t>
      </w:r>
    </w:p>
    <w:p w:rsidR="008F7069" w:rsidRDefault="00EB2699" w:rsidP="00EF2FD1">
      <w:pPr>
        <w:pStyle w:val="Body-TextTx"/>
      </w:pPr>
      <w:r>
        <w:t>“</w:t>
      </w:r>
      <w:r w:rsidR="00925B2F">
        <w:t>Can</w:t>
      </w:r>
      <w:r>
        <w:t>’</w:t>
      </w:r>
      <w:r w:rsidR="00925B2F">
        <w:t>t or won</w:t>
      </w:r>
      <w:r>
        <w:t>’</w:t>
      </w:r>
      <w:r w:rsidR="00925B2F">
        <w:t>t?</w:t>
      </w:r>
      <w:r>
        <w:t>”</w:t>
      </w:r>
      <w:r w:rsidR="00925B2F">
        <w:t xml:space="preserve"> Suzie said.</w:t>
      </w:r>
    </w:p>
    <w:p w:rsidR="008F7069" w:rsidRDefault="00EB2699" w:rsidP="00EF2FD1">
      <w:pPr>
        <w:pStyle w:val="Body-TextTx"/>
      </w:pPr>
      <w:r>
        <w:t>“</w:t>
      </w:r>
      <w:r w:rsidR="00925B2F">
        <w:t>Yeah,</w:t>
      </w:r>
      <w:r>
        <w:t>”</w:t>
      </w:r>
      <w:r w:rsidR="00925B2F">
        <w:t xml:space="preserve"> said Bernie.</w:t>
      </w:r>
    </w:p>
    <w:p w:rsidR="008F7069" w:rsidRDefault="00EB2699" w:rsidP="00EF2FD1">
      <w:pPr>
        <w:pStyle w:val="Body-TextTx"/>
      </w:pPr>
      <w:r>
        <w:t>“</w:t>
      </w:r>
      <w:r w:rsidR="00925B2F">
        <w:t>What about the Ukrainian thing? I told you Jacques and I are working on that. Do</w:t>
      </w:r>
      <w:r w:rsidR="001E6699">
        <w:t xml:space="preserve"> you think it</w:t>
      </w:r>
      <w:r>
        <w:t>’</w:t>
      </w:r>
      <w:r w:rsidR="001E6699">
        <w:t xml:space="preserve">s worth pursuing? Is there a </w:t>
      </w:r>
      <w:r w:rsidR="00925B2F">
        <w:t>McGregor angle?</w:t>
      </w:r>
      <w:r>
        <w:t>”</w:t>
      </w:r>
    </w:p>
    <w:p w:rsidR="008F7069" w:rsidRDefault="00EB2699" w:rsidP="00EF2FD1">
      <w:pPr>
        <w:pStyle w:val="Body-TextTx"/>
      </w:pPr>
      <w:r>
        <w:t>“</w:t>
      </w:r>
      <w:r w:rsidR="00925B2F">
        <w:t>Try a guy named Scott Kyle, in that order.</w:t>
      </w:r>
      <w:r>
        <w:t>”</w:t>
      </w:r>
    </w:p>
    <w:p w:rsidR="008F7069" w:rsidRDefault="00EB2699" w:rsidP="00EF2FD1">
      <w:pPr>
        <w:pStyle w:val="Body-TextTx"/>
      </w:pPr>
      <w:r>
        <w:t>“</w:t>
      </w:r>
      <w:r w:rsidR="006A6CEA">
        <w:t>What else?</w:t>
      </w:r>
      <w:r>
        <w:t>”</w:t>
      </w:r>
      <w:r w:rsidRPr="00EB2699">
        <w:t xml:space="preserve"> </w:t>
      </w:r>
      <w:r w:rsidR="006A6CEA">
        <w:t>Suzie said.</w:t>
      </w:r>
    </w:p>
    <w:p w:rsidR="008F7069" w:rsidRDefault="006A6CEA" w:rsidP="00EF2FD1">
      <w:pPr>
        <w:pStyle w:val="Body-TextTx"/>
      </w:pPr>
      <w:r>
        <w:t xml:space="preserve">There was a long silence. Then Bernie said, </w:t>
      </w:r>
      <w:r w:rsidR="00EB2699">
        <w:t>“</w:t>
      </w:r>
      <w:r>
        <w:t>For you, anything, Suzie, but not this.</w:t>
      </w:r>
      <w:r w:rsidR="00EB2699">
        <w:t>”</w:t>
      </w:r>
    </w:p>
    <w:p w:rsidR="003B2C7D" w:rsidRPr="003B2C7D" w:rsidRDefault="003B2C7D" w:rsidP="003B2C7D">
      <w:pPr>
        <w:pStyle w:val="Blank-Space-BreakBsbrk"/>
      </w:pPr>
      <w:r w:rsidRPr="003B2C7D">
        <w:t>[blank]</w:t>
      </w:r>
    </w:p>
    <w:p w:rsidR="008F7069" w:rsidRDefault="00925B2F" w:rsidP="00EF2FD1">
      <w:pPr>
        <w:pStyle w:val="Body-TextTx"/>
      </w:pPr>
      <w:r>
        <w:t>We had some other calls, all sent direct to voicemail, one before lunch from the chief of Valley PD, one after lunch from the new chief of Valley PD, and one from Les Erlanger.</w:t>
      </w:r>
    </w:p>
    <w:p w:rsidR="008F7069" w:rsidRDefault="00EB2699" w:rsidP="00EF2FD1">
      <w:pPr>
        <w:pStyle w:val="Body-TextTx"/>
      </w:pPr>
      <w:r>
        <w:t>“</w:t>
      </w:r>
      <w:r w:rsidR="00925B2F">
        <w:t>Bernie Little? Les Erlanger, here. I</w:t>
      </w:r>
      <w:r>
        <w:t>’</w:t>
      </w:r>
      <w:r w:rsidR="00925B2F">
        <w:t>m running for Senate, as I</w:t>
      </w:r>
      <w:r>
        <w:t>’</w:t>
      </w:r>
      <w:r w:rsidR="00925B2F">
        <w:t>m pretty sure you know, heh heh, and I</w:t>
      </w:r>
      <w:r>
        <w:t>’</w:t>
      </w:r>
      <w:r w:rsidR="00925B2F">
        <w:t>d love to</w:t>
      </w:r>
      <w:r w:rsidR="005D6AC8">
        <w:t xml:space="preserve"> take you to lunch any time at</w:t>
      </w:r>
      <w:r w:rsidR="00925B2F">
        <w:t xml:space="preserve"> your convenience.</w:t>
      </w:r>
      <w:r>
        <w:t>”</w:t>
      </w:r>
    </w:p>
    <w:p w:rsidR="008F7069" w:rsidRDefault="00925B2F" w:rsidP="00EF2FD1">
      <w:pPr>
        <w:pStyle w:val="Body-TextTx"/>
      </w:pPr>
      <w:r>
        <w:t xml:space="preserve">Bernie gave me a long look after he listened to that. </w:t>
      </w:r>
      <w:r w:rsidR="00EB2699">
        <w:t>“</w:t>
      </w:r>
      <w:r>
        <w:t>Heh heh,</w:t>
      </w:r>
      <w:r w:rsidR="00EB2699">
        <w:t>”</w:t>
      </w:r>
      <w:r>
        <w:t xml:space="preserve"> he said.</w:t>
      </w:r>
    </w:p>
    <w:p w:rsidR="003B2C7D" w:rsidRPr="003B2C7D" w:rsidRDefault="003B2C7D" w:rsidP="003B2C7D">
      <w:pPr>
        <w:pStyle w:val="Blank-Space-BreakBsbrk"/>
      </w:pPr>
      <w:r w:rsidRPr="003B2C7D">
        <w:t>[blank]</w:t>
      </w:r>
    </w:p>
    <w:p w:rsidR="008F7069" w:rsidRDefault="00245893" w:rsidP="00EF2FD1">
      <w:pPr>
        <w:pStyle w:val="Body-TextTx"/>
      </w:pPr>
      <w:r>
        <w:t xml:space="preserve">A diamond ring </w:t>
      </w:r>
      <w:r w:rsidR="00B57AD4">
        <w:t xml:space="preserve">that looked familiar </w:t>
      </w:r>
      <w:r>
        <w:t>arrived by messenger. We sold it to Mr. and Mrs. Singh and for some reason failed to pocket the money. I believe it ended up at the South Pedroia shelter.</w:t>
      </w:r>
      <w:r w:rsidR="004459B6">
        <w:t xml:space="preserve"> Rick Torres sent</w:t>
      </w:r>
      <w:r w:rsidR="00413976">
        <w:t xml:space="preserve"> a</w:t>
      </w:r>
      <w:r w:rsidR="004459B6">
        <w:t xml:space="preserve"> case of the bourbon with the roses on the label that Bernie likes, plus a</w:t>
      </w:r>
      <w:r w:rsidR="00413976">
        <w:t xml:space="preserve"> squeaky chewy for me, unfortunately misplaced by Bernie.</w:t>
      </w:r>
    </w:p>
    <w:p w:rsidR="003B2C7D" w:rsidRPr="003B2C7D" w:rsidRDefault="003B2C7D" w:rsidP="003B2C7D">
      <w:pPr>
        <w:pStyle w:val="Blank-Space-BreakBsbrk"/>
      </w:pPr>
      <w:r w:rsidRPr="003B2C7D">
        <w:t>[blank]</w:t>
      </w:r>
    </w:p>
    <w:p w:rsidR="008F7069" w:rsidRDefault="00C74DD4" w:rsidP="00EF2FD1">
      <w:pPr>
        <w:pStyle w:val="Body-TextTx"/>
      </w:pPr>
      <w:r>
        <w:lastRenderedPageBreak/>
        <w:t xml:space="preserve">We took Charlie to </w:t>
      </w:r>
      <w:r w:rsidRPr="00C74DD4">
        <w:t>Buckets and Buckets O</w:t>
      </w:r>
      <w:r w:rsidR="00EB2699">
        <w:t>’</w:t>
      </w:r>
      <w:r w:rsidRPr="00C74DD4">
        <w:t>Balls, Cheapest Driving Range West of the Mississippi, Come Knock Yourself Out</w:t>
      </w:r>
      <w:r>
        <w:t xml:space="preserve"> for his very first golf lesson.</w:t>
      </w:r>
    </w:p>
    <w:p w:rsidR="008F7069" w:rsidRDefault="00EB2699" w:rsidP="00EF2FD1">
      <w:pPr>
        <w:pStyle w:val="Body-TextTx"/>
      </w:pPr>
      <w:r>
        <w:t>“</w:t>
      </w:r>
      <w:r w:rsidR="00C74DD4">
        <w:t>Hold the club like so,</w:t>
      </w:r>
      <w:r>
        <w:t>”</w:t>
      </w:r>
      <w:r w:rsidR="00C74DD4">
        <w:t xml:space="preserve"> said Shaky Insterwald. </w:t>
      </w:r>
      <w:r>
        <w:t>“</w:t>
      </w:r>
      <w:r w:rsidR="001A3929">
        <w:t>Feet this way. C</w:t>
      </w:r>
      <w:r w:rsidR="00C74DD4">
        <w:t>lub head back to right here. Load up your power. Feel your power loading up?</w:t>
      </w:r>
    </w:p>
    <w:p w:rsidR="008F7069" w:rsidRDefault="005D10D5" w:rsidP="00EF2FD1">
      <w:pPr>
        <w:pStyle w:val="Body-TextTx"/>
      </w:pPr>
      <w:r>
        <w:t>Charlie nodded a vi</w:t>
      </w:r>
      <w:r w:rsidR="00C74DD4">
        <w:t>gorous nod.</w:t>
      </w:r>
    </w:p>
    <w:p w:rsidR="008F7069" w:rsidRDefault="00EB2699" w:rsidP="00EF2FD1">
      <w:pPr>
        <w:pStyle w:val="Body-TextTx"/>
      </w:pPr>
      <w:r>
        <w:t>“</w:t>
      </w:r>
      <w:r w:rsidR="00C74DD4">
        <w:t>How</w:t>
      </w:r>
      <w:r>
        <w:t>’</w:t>
      </w:r>
      <w:r w:rsidR="00C74DD4">
        <w:t>s your eyes?</w:t>
      </w:r>
      <w:r>
        <w:t>”</w:t>
      </w:r>
      <w:r w:rsidR="00C74DD4">
        <w:t xml:space="preserve"> Shaky s</w:t>
      </w:r>
      <w:r w:rsidR="001A3929">
        <w:t xml:space="preserve">aid. </w:t>
      </w:r>
      <w:r>
        <w:t>“</w:t>
      </w:r>
      <w:r w:rsidR="001A3929">
        <w:t>Work</w:t>
      </w:r>
      <w:r w:rsidR="000A104C">
        <w:t xml:space="preserve"> pretty good?</w:t>
      </w:r>
      <w:r>
        <w:t>”</w:t>
      </w:r>
    </w:p>
    <w:p w:rsidR="008F7069" w:rsidRDefault="00EB2699" w:rsidP="00EF2FD1">
      <w:pPr>
        <w:pStyle w:val="Body-TextTx"/>
      </w:pPr>
      <w:r>
        <w:t>“</w:t>
      </w:r>
      <w:r w:rsidR="000A104C">
        <w:t>I think so,</w:t>
      </w:r>
      <w:r>
        <w:t>”</w:t>
      </w:r>
      <w:r w:rsidR="000A104C">
        <w:t xml:space="preserve"> said Charlie.</w:t>
      </w:r>
    </w:p>
    <w:p w:rsidR="008F7069" w:rsidRDefault="00EB2699" w:rsidP="00EF2FD1">
      <w:pPr>
        <w:pStyle w:val="Body-TextTx"/>
      </w:pPr>
      <w:r>
        <w:t>“</w:t>
      </w:r>
      <w:r w:rsidR="000A104C">
        <w:t>See the dimples on the ball?</w:t>
      </w:r>
      <w:r>
        <w:t>”</w:t>
      </w:r>
    </w:p>
    <w:p w:rsidR="008F7069" w:rsidRDefault="00EB2699" w:rsidP="00EF2FD1">
      <w:pPr>
        <w:pStyle w:val="Body-TextTx"/>
      </w:pPr>
      <w:r>
        <w:t>“</w:t>
      </w:r>
      <w:r w:rsidR="000A104C">
        <w:t>Yeah.</w:t>
      </w:r>
      <w:r>
        <w:t>”</w:t>
      </w:r>
    </w:p>
    <w:p w:rsidR="008F7069" w:rsidRDefault="00EB2699" w:rsidP="00EF2FD1">
      <w:pPr>
        <w:pStyle w:val="Body-TextTx"/>
      </w:pPr>
      <w:r>
        <w:t>“</w:t>
      </w:r>
      <w:r w:rsidR="000A104C">
        <w:t>I</w:t>
      </w:r>
      <w:r>
        <w:t>’</w:t>
      </w:r>
      <w:r w:rsidR="000A104C">
        <w:t>m gonna</w:t>
      </w:r>
      <w:r w:rsidR="001A3929">
        <w:t xml:space="preserve"> make a red mark on a dimple</w:t>
      </w:r>
      <w:r w:rsidR="000A104C">
        <w:t>.</w:t>
      </w:r>
      <w:r>
        <w:t>”</w:t>
      </w:r>
      <w:r w:rsidR="000A104C">
        <w:t xml:space="preserve"> Shaky bent down with a red marker. </w:t>
      </w:r>
      <w:r>
        <w:t>“</w:t>
      </w:r>
      <w:r w:rsidR="000A104C">
        <w:t>With them pretty good eyes of yours you</w:t>
      </w:r>
      <w:r>
        <w:t>’</w:t>
      </w:r>
      <w:r w:rsidR="000A104C">
        <w:t>re gonna watch that dimple and you</w:t>
      </w:r>
      <w:r>
        <w:t>’</w:t>
      </w:r>
      <w:r w:rsidR="000A104C">
        <w:t>re not gonna look up until I say so. Got it?</w:t>
      </w:r>
      <w:r>
        <w:t>”</w:t>
      </w:r>
    </w:p>
    <w:p w:rsidR="008F7069" w:rsidRDefault="000A104C" w:rsidP="00EF2FD1">
      <w:pPr>
        <w:pStyle w:val="Body-TextTx"/>
      </w:pPr>
      <w:r>
        <w:t>Charlie nodded another vigorous nod.</w:t>
      </w:r>
    </w:p>
    <w:p w:rsidR="008F7069" w:rsidRDefault="00EB2699" w:rsidP="00EF2FD1">
      <w:pPr>
        <w:pStyle w:val="Body-TextTx"/>
      </w:pPr>
      <w:r>
        <w:t>“</w:t>
      </w:r>
      <w:r w:rsidR="000A104C">
        <w:t>Now load up, feel the power and knock that son of a</w:t>
      </w:r>
      <w:r>
        <w:t>—</w:t>
      </w:r>
      <w:r w:rsidR="000A104C">
        <w:t>son of a gun to kingdom come.</w:t>
      </w:r>
      <w:r>
        <w:t>”</w:t>
      </w:r>
    </w:p>
    <w:p w:rsidR="00EB2699" w:rsidRDefault="000A104C" w:rsidP="00EF2FD1">
      <w:pPr>
        <w:pStyle w:val="Body-TextTx"/>
      </w:pPr>
      <w:r>
        <w:t>Charlie swung. Crack. The ball took off.</w:t>
      </w:r>
    </w:p>
    <w:p w:rsidR="00EB2699" w:rsidRDefault="00EB2699" w:rsidP="00EF2FD1">
      <w:pPr>
        <w:pStyle w:val="Body-TextTx"/>
      </w:pPr>
      <w:r>
        <w:t>“‘</w:t>
      </w:r>
      <w:r w:rsidR="000A104C">
        <w:t>Kay,</w:t>
      </w:r>
      <w:r>
        <w:t>”</w:t>
      </w:r>
      <w:r w:rsidR="000A104C">
        <w:t xml:space="preserve"> Shaky said. </w:t>
      </w:r>
      <w:r>
        <w:t>“</w:t>
      </w:r>
      <w:r w:rsidR="000A104C">
        <w:t>Look up.</w:t>
      </w:r>
      <w:r>
        <w:t>”</w:t>
      </w:r>
    </w:p>
    <w:p w:rsidR="008F7069" w:rsidRDefault="000A104C" w:rsidP="00EF2FD1">
      <w:pPr>
        <w:pStyle w:val="Body-TextTx"/>
      </w:pPr>
      <w:r>
        <w:t>Charlie looked up.</w:t>
      </w:r>
    </w:p>
    <w:p w:rsidR="00EB2699" w:rsidRDefault="00EB2699" w:rsidP="00EF2FD1">
      <w:pPr>
        <w:pStyle w:val="Body-TextTx"/>
      </w:pPr>
      <w:r>
        <w:t>“</w:t>
      </w:r>
      <w:r w:rsidR="000A104C">
        <w:t>There</w:t>
      </w:r>
      <w:r>
        <w:t>’</w:t>
      </w:r>
      <w:r w:rsidR="000A104C">
        <w:t>s your ball,</w:t>
      </w:r>
      <w:r>
        <w:t>”</w:t>
      </w:r>
      <w:r w:rsidR="000A104C">
        <w:t xml:space="preserve"> said Shaky.</w:t>
      </w:r>
    </w:p>
    <w:p w:rsidR="008F7069" w:rsidRDefault="000A104C" w:rsidP="00EF2FD1">
      <w:pPr>
        <w:pStyle w:val="Body-TextTx"/>
      </w:pPr>
      <w:r>
        <w:t>He pointed. The ball was surprisingly far away, still rising, straight and true. A lovely look appeared on Charlie</w:t>
      </w:r>
      <w:r w:rsidR="00EB2699">
        <w:t>’</w:t>
      </w:r>
      <w:r>
        <w:t>s face, an even lovelier one on Bernie</w:t>
      </w:r>
      <w:r w:rsidR="00EB2699">
        <w:t>’</w:t>
      </w:r>
      <w:r>
        <w:t>s.</w:t>
      </w:r>
    </w:p>
    <w:p w:rsidR="003B2C7D" w:rsidRPr="003B2C7D" w:rsidRDefault="003B2C7D" w:rsidP="003B2C7D">
      <w:pPr>
        <w:pStyle w:val="Blank-Space-BreakBsbrk"/>
      </w:pPr>
      <w:r w:rsidRPr="003B2C7D">
        <w:t>[blank]</w:t>
      </w:r>
    </w:p>
    <w:p w:rsidR="008F7069" w:rsidRDefault="00925B2F" w:rsidP="00EF2FD1">
      <w:pPr>
        <w:pStyle w:val="Body-TextTx"/>
      </w:pPr>
      <w:r>
        <w:t xml:space="preserve">We went for a nice </w:t>
      </w:r>
      <w:r w:rsidR="00F957A2">
        <w:t xml:space="preserve">walk with Weatherly along the bank of the Arroyo Seco, although we could have walked right in it, the Arroyo </w:t>
      </w:r>
      <w:r w:rsidR="006A6CEA">
        <w:t>Seco being dry, as usual. She</w:t>
      </w:r>
      <w:r w:rsidR="00EB2699">
        <w:t>’</w:t>
      </w:r>
      <w:r w:rsidR="006A6CEA">
        <w:t xml:space="preserve">d </w:t>
      </w:r>
      <w:r w:rsidR="00F957A2">
        <w:t xml:space="preserve">been reinstated and </w:t>
      </w:r>
      <w:r w:rsidR="00F957A2">
        <w:lastRenderedPageBreak/>
        <w:t xml:space="preserve">smiled a lot, also gave Bernie </w:t>
      </w:r>
      <w:r w:rsidR="006A6CEA">
        <w:t xml:space="preserve">more than one </w:t>
      </w:r>
      <w:r w:rsidR="00F957A2">
        <w:t>kiss on the cheek. After a while her face got more serious.</w:t>
      </w:r>
    </w:p>
    <w:p w:rsidR="008F7069" w:rsidRDefault="00EB2699" w:rsidP="00EF2FD1">
      <w:pPr>
        <w:pStyle w:val="Body-TextTx"/>
      </w:pPr>
      <w:r>
        <w:t>“</w:t>
      </w:r>
      <w:r w:rsidR="00F957A2">
        <w:t>I</w:t>
      </w:r>
      <w:r>
        <w:t>’</w:t>
      </w:r>
      <w:r w:rsidR="00F957A2">
        <w:t>ve been looking into the Gail Blandina case</w:t>
      </w:r>
      <w:r w:rsidR="002436CF">
        <w:t xml:space="preserve"> a little more</w:t>
      </w:r>
      <w:r w:rsidR="00F957A2">
        <w:t>,</w:t>
      </w:r>
      <w:r>
        <w:t>”</w:t>
      </w:r>
      <w:r w:rsidR="00F957A2">
        <w:t xml:space="preserve"> she said.</w:t>
      </w:r>
    </w:p>
    <w:p w:rsidR="008F7069" w:rsidRDefault="00EB2699" w:rsidP="00EF2FD1">
      <w:pPr>
        <w:pStyle w:val="Body-TextTx"/>
      </w:pPr>
      <w:r>
        <w:t>“</w:t>
      </w:r>
      <w:r w:rsidR="00F957A2">
        <w:t>Oh?</w:t>
      </w:r>
      <w:r>
        <w:t>”</w:t>
      </w:r>
    </w:p>
    <w:p w:rsidR="008F7069" w:rsidRDefault="00EB2699" w:rsidP="00EF2FD1">
      <w:pPr>
        <w:pStyle w:val="Body-TextTx"/>
      </w:pPr>
      <w:r>
        <w:t>“</w:t>
      </w:r>
      <w:r w:rsidR="00F957A2">
        <w:t>Officially unsolved.</w:t>
      </w:r>
      <w:r>
        <w:t>”</w:t>
      </w:r>
    </w:p>
    <w:p w:rsidR="008F7069" w:rsidRDefault="00EB2699" w:rsidP="00EF2FD1">
      <w:pPr>
        <w:pStyle w:val="Body-TextTx"/>
      </w:pPr>
      <w:r>
        <w:t>“</w:t>
      </w:r>
      <w:r w:rsidR="00F957A2">
        <w:t>That</w:t>
      </w:r>
      <w:r>
        <w:t>’</w:t>
      </w:r>
      <w:r w:rsidR="00F957A2">
        <w:t>s my understanding,</w:t>
      </w:r>
      <w:r>
        <w:t>”</w:t>
      </w:r>
      <w:r w:rsidR="00F957A2">
        <w:t xml:space="preserve"> Bernie said.</w:t>
      </w:r>
    </w:p>
    <w:p w:rsidR="008F7069" w:rsidRDefault="00EB2699" w:rsidP="00EF2FD1">
      <w:pPr>
        <w:pStyle w:val="Body-TextTx"/>
      </w:pPr>
      <w:r>
        <w:t>“</w:t>
      </w:r>
      <w:r w:rsidR="00F957A2">
        <w:t>There were a number of potential suspects in the early part of the investigation but none panned out,</w:t>
      </w:r>
      <w:r>
        <w:t>”</w:t>
      </w:r>
      <w:r w:rsidR="00F957A2">
        <w:t xml:space="preserve"> Weatherly said. </w:t>
      </w:r>
      <w:r>
        <w:t>“</w:t>
      </w:r>
      <w:r w:rsidR="00F957A2">
        <w:t>One was called Melvin Ellis. He didn</w:t>
      </w:r>
      <w:r>
        <w:t>’</w:t>
      </w:r>
      <w:r w:rsidR="00F957A2">
        <w:t>t have much of a record</w:t>
      </w:r>
      <w:r>
        <w:t>—</w:t>
      </w:r>
      <w:r w:rsidR="00F957A2">
        <w:t>just the one conviction, for animal cruelty. The last name caught my eye. Turned out to be a distant cousin of our Ellis</w:t>
      </w:r>
      <w:r w:rsidR="00B7641C">
        <w:t>. They hadn</w:t>
      </w:r>
      <w:r>
        <w:t>’</w:t>
      </w:r>
      <w:r w:rsidR="00B7641C">
        <w:t xml:space="preserve">t kept up with each other but </w:t>
      </w:r>
      <w:r w:rsidR="00303327">
        <w:t xml:space="preserve">had </w:t>
      </w:r>
      <w:r w:rsidR="00B7641C">
        <w:t>lived in the same house as children.</w:t>
      </w:r>
      <w:r>
        <w:t>”</w:t>
      </w:r>
    </w:p>
    <w:p w:rsidR="008F7069" w:rsidRDefault="00B7641C" w:rsidP="00EF2FD1">
      <w:pPr>
        <w:pStyle w:val="Body-TextTx"/>
      </w:pPr>
      <w:r>
        <w:t>Bernie nodded and said nothing.</w:t>
      </w:r>
    </w:p>
    <w:p w:rsidR="008F7069" w:rsidRDefault="00EB2699" w:rsidP="00EF2FD1">
      <w:pPr>
        <w:pStyle w:val="Body-TextTx"/>
      </w:pPr>
      <w:r>
        <w:t>“</w:t>
      </w:r>
      <w:r w:rsidR="00B7641C">
        <w:t>I tried to track him down,</w:t>
      </w:r>
      <w:r>
        <w:t>”</w:t>
      </w:r>
      <w:r w:rsidR="00B7641C">
        <w:t xml:space="preserve"> Weatherly said. </w:t>
      </w:r>
      <w:r>
        <w:t>“</w:t>
      </w:r>
      <w:r w:rsidR="00B7641C">
        <w:t>Got nowhere.</w:t>
      </w:r>
      <w:r w:rsidR="005D6AC8">
        <w:t xml:space="preserve"> Like he disappeared off the face of the earth.</w:t>
      </w:r>
      <w:r>
        <w:t>”</w:t>
      </w:r>
    </w:p>
    <w:p w:rsidR="008F7069" w:rsidRDefault="00B7641C" w:rsidP="00EF2FD1">
      <w:pPr>
        <w:pStyle w:val="Body-TextTx"/>
      </w:pPr>
      <w:r>
        <w:t>Bernie nodded and did more of saying nothing. Weatherly gave him a close look, then shook her head and took his hand.</w:t>
      </w:r>
    </w:p>
    <w:p w:rsidR="008F7069" w:rsidRDefault="00B7641C" w:rsidP="00EF2FD1">
      <w:pPr>
        <w:pStyle w:val="Body-TextTx"/>
      </w:pPr>
      <w:r>
        <w:t>Mea</w:t>
      </w:r>
      <w:r w:rsidR="004C1DC9">
        <w:t>n</w:t>
      </w:r>
      <w:r>
        <w:t xml:space="preserve">while I came upon what looked like a brand new tennis ball, all fluffy the way I like it, just lying there on the path. I grabbed it and </w:t>
      </w:r>
      <w:r w:rsidR="00303327">
        <w:t xml:space="preserve">brought it to Bernie. He </w:t>
      </w:r>
      <w:r>
        <w:t>hurled it far down the arroyo.</w:t>
      </w:r>
    </w:p>
    <w:p w:rsidR="008F7069" w:rsidRDefault="00B7641C" w:rsidP="00EF2FD1">
      <w:pPr>
        <w:pStyle w:val="Body-TextTx"/>
      </w:pPr>
      <w:r>
        <w:t>I took off after it. And what was this? Trixie taking of</w:t>
      </w:r>
      <w:r w:rsidR="0095063B">
        <w:t>f after it, too? Did I mention</w:t>
      </w:r>
      <w:r>
        <w:t xml:space="preserve"> that Trixie, </w:t>
      </w:r>
      <w:r w:rsidR="003021F4">
        <w:t xml:space="preserve">now coneless but </w:t>
      </w:r>
      <w:r>
        <w:t xml:space="preserve">supposedly </w:t>
      </w:r>
      <w:r w:rsidR="003021F4">
        <w:t xml:space="preserve">still </w:t>
      </w:r>
      <w:r>
        <w:t>taking it easy, had tagged along on our walk?</w:t>
      </w:r>
    </w:p>
    <w:p w:rsidR="008F7069" w:rsidRDefault="00B7641C" w:rsidP="00EF2FD1">
      <w:pPr>
        <w:pStyle w:val="Body-TextTx"/>
      </w:pPr>
      <w:r>
        <w:t>Now comes something you</w:t>
      </w:r>
      <w:r w:rsidR="00EB2699">
        <w:t>’</w:t>
      </w:r>
      <w:r>
        <w:t>re not going to believe, so please stop right here.</w:t>
      </w:r>
    </w:p>
    <w:p w:rsidR="00237B7D" w:rsidRDefault="00B7641C" w:rsidP="00EF2FD1">
      <w:pPr>
        <w:pStyle w:val="Body-TextTx"/>
      </w:pPr>
      <w:r>
        <w:t>Trixie got to that tennis ball first! Some might almost say she beat me to it!</w:t>
      </w:r>
      <w:r w:rsidR="001659E8">
        <w:t xml:space="preserve"> I knew you </w:t>
      </w:r>
      <w:r w:rsidR="001659E8">
        <w:lastRenderedPageBreak/>
        <w:t>wouldn</w:t>
      </w:r>
      <w:r w:rsidR="00EB2699">
        <w:t>’</w:t>
      </w:r>
      <w:r w:rsidR="001659E8">
        <w:t>t believe me.</w:t>
      </w:r>
    </w:p>
    <w:p w:rsidR="001F22AC" w:rsidRPr="001F22AC" w:rsidRDefault="001F22AC" w:rsidP="001F22AC">
      <w:pPr>
        <w:pStyle w:val="Section-AcknowledgmentsSAK"/>
      </w:pPr>
      <w:r w:rsidRPr="001F22AC">
        <w:lastRenderedPageBreak/>
        <w:t>Acknowledgments</w:t>
      </w:r>
    </w:p>
    <w:p w:rsidR="00EB2699" w:rsidRDefault="003E47A4" w:rsidP="00891CBE">
      <w:pPr>
        <w:pStyle w:val="TitleTtl"/>
      </w:pPr>
      <w:r>
        <w:t>Acknowledg</w:t>
      </w:r>
      <w:r w:rsidR="00FF458D" w:rsidRPr="007135B5">
        <w:t>ments</w:t>
      </w:r>
    </w:p>
    <w:p w:rsidR="00FF458D" w:rsidRPr="00310738" w:rsidRDefault="00FF458D" w:rsidP="000034CF">
      <w:pPr>
        <w:pStyle w:val="Body-TextTx"/>
      </w:pPr>
      <w:r>
        <w:t>TK</w:t>
      </w:r>
    </w:p>
    <w:sectPr w:rsidR="00FF458D" w:rsidRPr="00310738" w:rsidSect="004E1DCA">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2523" w:rsidRDefault="004A2523" w:rsidP="0070656D">
      <w:r>
        <w:separator/>
      </w:r>
    </w:p>
  </w:endnote>
  <w:endnote w:type="continuationSeparator" w:id="0">
    <w:p w:rsidR="004A2523" w:rsidRDefault="004A2523" w:rsidP="00706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2523" w:rsidRDefault="004A2523" w:rsidP="0070656D">
      <w:r>
        <w:separator/>
      </w:r>
    </w:p>
  </w:footnote>
  <w:footnote w:type="continuationSeparator" w:id="0">
    <w:p w:rsidR="004A2523" w:rsidRDefault="004A2523" w:rsidP="00706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458D" w:rsidRDefault="005330CC" w:rsidP="00C911DE">
    <w:pPr>
      <w:pStyle w:val="Header"/>
      <w:framePr w:wrap="around" w:vAnchor="text" w:hAnchor="margin" w:xAlign="right" w:y="1"/>
      <w:rPr>
        <w:rStyle w:val="PageNumber"/>
      </w:rPr>
    </w:pPr>
    <w:r>
      <w:rPr>
        <w:rStyle w:val="PageNumber"/>
      </w:rPr>
      <w:fldChar w:fldCharType="begin"/>
    </w:r>
    <w:r w:rsidR="00FF458D">
      <w:rPr>
        <w:rStyle w:val="PageNumber"/>
      </w:rPr>
      <w:instrText xml:space="preserve">PAGE  </w:instrText>
    </w:r>
    <w:r>
      <w:rPr>
        <w:rStyle w:val="PageNumber"/>
      </w:rPr>
      <w:fldChar w:fldCharType="separate"/>
    </w:r>
    <w:r w:rsidR="00256177">
      <w:rPr>
        <w:rStyle w:val="PageNumber"/>
        <w:noProof/>
      </w:rPr>
      <w:t>6</w:t>
    </w:r>
    <w:r>
      <w:rPr>
        <w:rStyle w:val="PageNumber"/>
      </w:rPr>
      <w:fldChar w:fldCharType="end"/>
    </w:r>
  </w:p>
  <w:p w:rsidR="00FF458D" w:rsidRDefault="00FF458D" w:rsidP="0070656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56F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AA51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33A0BF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B56B0E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D2EED7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D4929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BC664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78A2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B4DC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C664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C1A09"/>
    <w:multiLevelType w:val="multilevel"/>
    <w:tmpl w:val="6608C708"/>
    <w:lvl w:ilvl="0">
      <w:start w:val="1"/>
      <w:numFmt w:val="bullet"/>
      <w:pStyle w:val="Bullet-Level-1-ListBl1"/>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28B028FA"/>
    <w:multiLevelType w:val="multilevel"/>
    <w:tmpl w:val="0409001D"/>
    <w:name w:val="objBulletLT5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67448AD"/>
    <w:multiLevelType w:val="multilevel"/>
    <w:tmpl w:val="9A6816F0"/>
    <w:name w:val="objBulletLT4"/>
    <w:lvl w:ilvl="0">
      <w:start w:val="1"/>
      <w:numFmt w:val="bullet"/>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3" w15:restartNumberingAfterBreak="0">
    <w:nsid w:val="39ED00D0"/>
    <w:multiLevelType w:val="multilevel"/>
    <w:tmpl w:val="275A0B28"/>
    <w:name w:val="objBulletLT3"/>
    <w:lvl w:ilvl="0">
      <w:start w:val="1"/>
      <w:numFmt w:val="bullet"/>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4" w15:restartNumberingAfterBreak="0">
    <w:nsid w:val="3E8C47B5"/>
    <w:multiLevelType w:val="multilevel"/>
    <w:tmpl w:val="17D4905C"/>
    <w:name w:val="objBulletLT"/>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2A452C9"/>
    <w:multiLevelType w:val="multilevel"/>
    <w:tmpl w:val="04090023"/>
    <w:name w:val="objBulletLT5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A456239"/>
    <w:multiLevelType w:val="multilevel"/>
    <w:tmpl w:val="ABF0927E"/>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8D57E4F"/>
    <w:multiLevelType w:val="multilevel"/>
    <w:tmpl w:val="35A212A0"/>
    <w:lvl w:ilvl="0">
      <w:start w:val="1"/>
      <w:numFmt w:val="bullet"/>
      <w:pStyle w:val="Bullet-Level-3-ListBl3"/>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8" w15:restartNumberingAfterBreak="0">
    <w:nsid w:val="6B9C0840"/>
    <w:multiLevelType w:val="multilevel"/>
    <w:tmpl w:val="0409001F"/>
    <w:name w:val="objBulletLT5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F47924"/>
    <w:multiLevelType w:val="multilevel"/>
    <w:tmpl w:val="F4F4C3A4"/>
    <w:lvl w:ilvl="0">
      <w:start w:val="1"/>
      <w:numFmt w:val="bullet"/>
      <w:pStyle w:val="Bullet-Level-2-ListBl2"/>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0" w15:restartNumberingAfterBreak="0">
    <w:nsid w:val="734447A5"/>
    <w:multiLevelType w:val="multilevel"/>
    <w:tmpl w:val="BC4A1E0A"/>
    <w:name w:val="objBulletLT5"/>
    <w:lvl w:ilvl="0">
      <w:start w:val="1"/>
      <w:numFmt w:val="bullet"/>
      <w:pStyle w:val="Bulleted-ParagraphBp"/>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1" w15:restartNumberingAfterBreak="0">
    <w:nsid w:val="7B0C44B2"/>
    <w:multiLevelType w:val="multilevel"/>
    <w:tmpl w:val="04BAB3B0"/>
    <w:name w:val="objBulletLT2"/>
    <w:lvl w:ilvl="0">
      <w:start w:val="1"/>
      <w:numFmt w:val="bullet"/>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14"/>
  </w:num>
  <w:num w:numId="2">
    <w:abstractNumId w:val="21"/>
  </w:num>
  <w:num w:numId="3">
    <w:abstractNumId w:val="13"/>
  </w:num>
  <w:num w:numId="4">
    <w:abstractNumId w:val="12"/>
  </w:num>
  <w:num w:numId="5">
    <w:abstractNumId w:val="18"/>
  </w:num>
  <w:num w:numId="6">
    <w:abstractNumId w:val="11"/>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0"/>
  </w:num>
  <w:num w:numId="20">
    <w:abstractNumId w:val="19"/>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ttachedTemplate r:id="rId1"/>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56D"/>
    <w:rsid w:val="00000F13"/>
    <w:rsid w:val="000015A5"/>
    <w:rsid w:val="00002771"/>
    <w:rsid w:val="000031C8"/>
    <w:rsid w:val="000034CF"/>
    <w:rsid w:val="00003656"/>
    <w:rsid w:val="000054C0"/>
    <w:rsid w:val="00010331"/>
    <w:rsid w:val="00010C53"/>
    <w:rsid w:val="00011ABF"/>
    <w:rsid w:val="00011DBD"/>
    <w:rsid w:val="0001221D"/>
    <w:rsid w:val="00012538"/>
    <w:rsid w:val="00014DB1"/>
    <w:rsid w:val="00016689"/>
    <w:rsid w:val="00016DA4"/>
    <w:rsid w:val="0001761D"/>
    <w:rsid w:val="00017CF9"/>
    <w:rsid w:val="00021256"/>
    <w:rsid w:val="00023709"/>
    <w:rsid w:val="00024577"/>
    <w:rsid w:val="000248E7"/>
    <w:rsid w:val="00024BFC"/>
    <w:rsid w:val="00025EC3"/>
    <w:rsid w:val="000319B3"/>
    <w:rsid w:val="00032BF1"/>
    <w:rsid w:val="0003356B"/>
    <w:rsid w:val="00033D99"/>
    <w:rsid w:val="00035568"/>
    <w:rsid w:val="00035A56"/>
    <w:rsid w:val="00035B11"/>
    <w:rsid w:val="00036122"/>
    <w:rsid w:val="0003614B"/>
    <w:rsid w:val="00036C64"/>
    <w:rsid w:val="0003725C"/>
    <w:rsid w:val="00041FFC"/>
    <w:rsid w:val="00042052"/>
    <w:rsid w:val="00042797"/>
    <w:rsid w:val="0004324B"/>
    <w:rsid w:val="000434A9"/>
    <w:rsid w:val="000436E1"/>
    <w:rsid w:val="00043DAE"/>
    <w:rsid w:val="00044B43"/>
    <w:rsid w:val="00047213"/>
    <w:rsid w:val="000474CB"/>
    <w:rsid w:val="00050372"/>
    <w:rsid w:val="00050A93"/>
    <w:rsid w:val="00051322"/>
    <w:rsid w:val="00051E0E"/>
    <w:rsid w:val="00055329"/>
    <w:rsid w:val="000561E9"/>
    <w:rsid w:val="00056B02"/>
    <w:rsid w:val="000600FE"/>
    <w:rsid w:val="00060258"/>
    <w:rsid w:val="00060524"/>
    <w:rsid w:val="00060B04"/>
    <w:rsid w:val="00060D81"/>
    <w:rsid w:val="000618A7"/>
    <w:rsid w:val="00061D3B"/>
    <w:rsid w:val="000624F8"/>
    <w:rsid w:val="0006301A"/>
    <w:rsid w:val="0006334A"/>
    <w:rsid w:val="00064A56"/>
    <w:rsid w:val="0006517B"/>
    <w:rsid w:val="000656B4"/>
    <w:rsid w:val="00067D6D"/>
    <w:rsid w:val="000713D2"/>
    <w:rsid w:val="0007152C"/>
    <w:rsid w:val="000721FC"/>
    <w:rsid w:val="00072332"/>
    <w:rsid w:val="00072C71"/>
    <w:rsid w:val="00073822"/>
    <w:rsid w:val="00074A86"/>
    <w:rsid w:val="00077241"/>
    <w:rsid w:val="000800F9"/>
    <w:rsid w:val="00080194"/>
    <w:rsid w:val="000813F2"/>
    <w:rsid w:val="000818DA"/>
    <w:rsid w:val="00081BEE"/>
    <w:rsid w:val="00082761"/>
    <w:rsid w:val="00083058"/>
    <w:rsid w:val="000836F0"/>
    <w:rsid w:val="000837A5"/>
    <w:rsid w:val="00083E0E"/>
    <w:rsid w:val="00083E88"/>
    <w:rsid w:val="00085222"/>
    <w:rsid w:val="00085BC3"/>
    <w:rsid w:val="00085D81"/>
    <w:rsid w:val="00086402"/>
    <w:rsid w:val="00086BC0"/>
    <w:rsid w:val="00087549"/>
    <w:rsid w:val="00087F72"/>
    <w:rsid w:val="0009046F"/>
    <w:rsid w:val="00090884"/>
    <w:rsid w:val="000919A8"/>
    <w:rsid w:val="00092068"/>
    <w:rsid w:val="000953C9"/>
    <w:rsid w:val="0009613B"/>
    <w:rsid w:val="0009671E"/>
    <w:rsid w:val="00096905"/>
    <w:rsid w:val="0009752B"/>
    <w:rsid w:val="00097CB0"/>
    <w:rsid w:val="000A0D5E"/>
    <w:rsid w:val="000A104C"/>
    <w:rsid w:val="000A22BD"/>
    <w:rsid w:val="000A2A75"/>
    <w:rsid w:val="000A639C"/>
    <w:rsid w:val="000A677D"/>
    <w:rsid w:val="000A6B67"/>
    <w:rsid w:val="000A6D80"/>
    <w:rsid w:val="000A7761"/>
    <w:rsid w:val="000A77E7"/>
    <w:rsid w:val="000A7A7B"/>
    <w:rsid w:val="000B01E6"/>
    <w:rsid w:val="000B07E4"/>
    <w:rsid w:val="000B1D77"/>
    <w:rsid w:val="000B337E"/>
    <w:rsid w:val="000B4229"/>
    <w:rsid w:val="000B5AB3"/>
    <w:rsid w:val="000B5B81"/>
    <w:rsid w:val="000B5F32"/>
    <w:rsid w:val="000B5FB2"/>
    <w:rsid w:val="000B6B85"/>
    <w:rsid w:val="000B7116"/>
    <w:rsid w:val="000B774A"/>
    <w:rsid w:val="000B7AA4"/>
    <w:rsid w:val="000B7BFF"/>
    <w:rsid w:val="000C0122"/>
    <w:rsid w:val="000C04EE"/>
    <w:rsid w:val="000C05DC"/>
    <w:rsid w:val="000C0FFE"/>
    <w:rsid w:val="000C25DA"/>
    <w:rsid w:val="000C312A"/>
    <w:rsid w:val="000C4351"/>
    <w:rsid w:val="000C46A2"/>
    <w:rsid w:val="000C5528"/>
    <w:rsid w:val="000C5756"/>
    <w:rsid w:val="000C6284"/>
    <w:rsid w:val="000C6766"/>
    <w:rsid w:val="000C7C21"/>
    <w:rsid w:val="000D032B"/>
    <w:rsid w:val="000D0962"/>
    <w:rsid w:val="000D1BA2"/>
    <w:rsid w:val="000D4D71"/>
    <w:rsid w:val="000D5761"/>
    <w:rsid w:val="000D601B"/>
    <w:rsid w:val="000D62BE"/>
    <w:rsid w:val="000D63AF"/>
    <w:rsid w:val="000D7975"/>
    <w:rsid w:val="000D7FE3"/>
    <w:rsid w:val="000E0318"/>
    <w:rsid w:val="000E0765"/>
    <w:rsid w:val="000E07A8"/>
    <w:rsid w:val="000E1246"/>
    <w:rsid w:val="000E1538"/>
    <w:rsid w:val="000E1BCC"/>
    <w:rsid w:val="000E208C"/>
    <w:rsid w:val="000E26F0"/>
    <w:rsid w:val="000E2B58"/>
    <w:rsid w:val="000E33F2"/>
    <w:rsid w:val="000E3784"/>
    <w:rsid w:val="000E5A2D"/>
    <w:rsid w:val="000F07EB"/>
    <w:rsid w:val="000F0AA2"/>
    <w:rsid w:val="000F218C"/>
    <w:rsid w:val="000F28EE"/>
    <w:rsid w:val="000F338A"/>
    <w:rsid w:val="000F693E"/>
    <w:rsid w:val="000F7080"/>
    <w:rsid w:val="000F713D"/>
    <w:rsid w:val="0010131F"/>
    <w:rsid w:val="00103ECA"/>
    <w:rsid w:val="00104270"/>
    <w:rsid w:val="00105153"/>
    <w:rsid w:val="001051A3"/>
    <w:rsid w:val="00105ABB"/>
    <w:rsid w:val="00105F92"/>
    <w:rsid w:val="00106281"/>
    <w:rsid w:val="00106A55"/>
    <w:rsid w:val="00106C76"/>
    <w:rsid w:val="001070F4"/>
    <w:rsid w:val="0010717D"/>
    <w:rsid w:val="00107635"/>
    <w:rsid w:val="00110153"/>
    <w:rsid w:val="00113E71"/>
    <w:rsid w:val="001149A7"/>
    <w:rsid w:val="00114C08"/>
    <w:rsid w:val="00115832"/>
    <w:rsid w:val="00115C98"/>
    <w:rsid w:val="001218BD"/>
    <w:rsid w:val="00122577"/>
    <w:rsid w:val="00122A5A"/>
    <w:rsid w:val="00123DAD"/>
    <w:rsid w:val="00125BCC"/>
    <w:rsid w:val="00127136"/>
    <w:rsid w:val="0013050F"/>
    <w:rsid w:val="00130884"/>
    <w:rsid w:val="0013097F"/>
    <w:rsid w:val="00130CB2"/>
    <w:rsid w:val="00130E8F"/>
    <w:rsid w:val="00132BB1"/>
    <w:rsid w:val="00132E7A"/>
    <w:rsid w:val="00133876"/>
    <w:rsid w:val="00133C2F"/>
    <w:rsid w:val="001347A0"/>
    <w:rsid w:val="00135116"/>
    <w:rsid w:val="00135F37"/>
    <w:rsid w:val="001362E8"/>
    <w:rsid w:val="0013767E"/>
    <w:rsid w:val="001378BD"/>
    <w:rsid w:val="00137A6B"/>
    <w:rsid w:val="00140D4F"/>
    <w:rsid w:val="00142156"/>
    <w:rsid w:val="00142E3B"/>
    <w:rsid w:val="001437CC"/>
    <w:rsid w:val="001455CC"/>
    <w:rsid w:val="00145616"/>
    <w:rsid w:val="00146066"/>
    <w:rsid w:val="0014659E"/>
    <w:rsid w:val="00146E4C"/>
    <w:rsid w:val="00146F8E"/>
    <w:rsid w:val="00147621"/>
    <w:rsid w:val="001502FA"/>
    <w:rsid w:val="00151368"/>
    <w:rsid w:val="001520F3"/>
    <w:rsid w:val="0015276F"/>
    <w:rsid w:val="00153AB8"/>
    <w:rsid w:val="00153FDE"/>
    <w:rsid w:val="00155010"/>
    <w:rsid w:val="00155608"/>
    <w:rsid w:val="00156562"/>
    <w:rsid w:val="00157353"/>
    <w:rsid w:val="00157E51"/>
    <w:rsid w:val="0016003B"/>
    <w:rsid w:val="0016029D"/>
    <w:rsid w:val="00160725"/>
    <w:rsid w:val="001611F2"/>
    <w:rsid w:val="00161848"/>
    <w:rsid w:val="00161E27"/>
    <w:rsid w:val="00162D71"/>
    <w:rsid w:val="00164029"/>
    <w:rsid w:val="00164BCF"/>
    <w:rsid w:val="001659E8"/>
    <w:rsid w:val="001665F1"/>
    <w:rsid w:val="00167DB8"/>
    <w:rsid w:val="0017095F"/>
    <w:rsid w:val="00171135"/>
    <w:rsid w:val="00171719"/>
    <w:rsid w:val="00171856"/>
    <w:rsid w:val="00172277"/>
    <w:rsid w:val="00172BFC"/>
    <w:rsid w:val="0017376B"/>
    <w:rsid w:val="00173D7D"/>
    <w:rsid w:val="001741FB"/>
    <w:rsid w:val="001745F4"/>
    <w:rsid w:val="001759EE"/>
    <w:rsid w:val="00176EB4"/>
    <w:rsid w:val="00177167"/>
    <w:rsid w:val="0017743C"/>
    <w:rsid w:val="00177522"/>
    <w:rsid w:val="001813F9"/>
    <w:rsid w:val="001816EA"/>
    <w:rsid w:val="00181D11"/>
    <w:rsid w:val="001829D0"/>
    <w:rsid w:val="00182D17"/>
    <w:rsid w:val="00182E7B"/>
    <w:rsid w:val="00183F69"/>
    <w:rsid w:val="0018441F"/>
    <w:rsid w:val="0018571F"/>
    <w:rsid w:val="00187776"/>
    <w:rsid w:val="00190018"/>
    <w:rsid w:val="0019063B"/>
    <w:rsid w:val="00190DE5"/>
    <w:rsid w:val="001923BD"/>
    <w:rsid w:val="0019288E"/>
    <w:rsid w:val="00192C47"/>
    <w:rsid w:val="00192D82"/>
    <w:rsid w:val="00193D58"/>
    <w:rsid w:val="00196083"/>
    <w:rsid w:val="00196561"/>
    <w:rsid w:val="00197675"/>
    <w:rsid w:val="001977E1"/>
    <w:rsid w:val="001978B7"/>
    <w:rsid w:val="001A026A"/>
    <w:rsid w:val="001A1468"/>
    <w:rsid w:val="001A2705"/>
    <w:rsid w:val="001A2CE7"/>
    <w:rsid w:val="001A3304"/>
    <w:rsid w:val="001A3929"/>
    <w:rsid w:val="001A3A06"/>
    <w:rsid w:val="001A3B69"/>
    <w:rsid w:val="001A3E23"/>
    <w:rsid w:val="001A47C4"/>
    <w:rsid w:val="001A4C0D"/>
    <w:rsid w:val="001A5201"/>
    <w:rsid w:val="001A5ED4"/>
    <w:rsid w:val="001A6F3D"/>
    <w:rsid w:val="001B01DD"/>
    <w:rsid w:val="001B0841"/>
    <w:rsid w:val="001B0F04"/>
    <w:rsid w:val="001B1B06"/>
    <w:rsid w:val="001B1E05"/>
    <w:rsid w:val="001B2758"/>
    <w:rsid w:val="001B2B74"/>
    <w:rsid w:val="001B2C7E"/>
    <w:rsid w:val="001B32F7"/>
    <w:rsid w:val="001B4C7D"/>
    <w:rsid w:val="001B6701"/>
    <w:rsid w:val="001B675C"/>
    <w:rsid w:val="001C32A5"/>
    <w:rsid w:val="001C3A3F"/>
    <w:rsid w:val="001C453F"/>
    <w:rsid w:val="001C4F1B"/>
    <w:rsid w:val="001C4F46"/>
    <w:rsid w:val="001C4FAA"/>
    <w:rsid w:val="001C5FF0"/>
    <w:rsid w:val="001C7C8B"/>
    <w:rsid w:val="001D1691"/>
    <w:rsid w:val="001D1B20"/>
    <w:rsid w:val="001D1E41"/>
    <w:rsid w:val="001D2EDB"/>
    <w:rsid w:val="001D375E"/>
    <w:rsid w:val="001D383A"/>
    <w:rsid w:val="001D3FF0"/>
    <w:rsid w:val="001D47FD"/>
    <w:rsid w:val="001D4836"/>
    <w:rsid w:val="001D5D68"/>
    <w:rsid w:val="001D5DB2"/>
    <w:rsid w:val="001D7804"/>
    <w:rsid w:val="001E022D"/>
    <w:rsid w:val="001E1FBE"/>
    <w:rsid w:val="001E351B"/>
    <w:rsid w:val="001E605D"/>
    <w:rsid w:val="001E6699"/>
    <w:rsid w:val="001E6FA7"/>
    <w:rsid w:val="001E7874"/>
    <w:rsid w:val="001E78F7"/>
    <w:rsid w:val="001F0291"/>
    <w:rsid w:val="001F0922"/>
    <w:rsid w:val="001F0BCE"/>
    <w:rsid w:val="001F0EDA"/>
    <w:rsid w:val="001F1659"/>
    <w:rsid w:val="001F1B1C"/>
    <w:rsid w:val="001F22AC"/>
    <w:rsid w:val="001F2A88"/>
    <w:rsid w:val="001F325F"/>
    <w:rsid w:val="001F3631"/>
    <w:rsid w:val="001F3C62"/>
    <w:rsid w:val="001F3E50"/>
    <w:rsid w:val="001F42CA"/>
    <w:rsid w:val="001F43E0"/>
    <w:rsid w:val="001F55AD"/>
    <w:rsid w:val="001F6999"/>
    <w:rsid w:val="001F7435"/>
    <w:rsid w:val="001F744D"/>
    <w:rsid w:val="0020004D"/>
    <w:rsid w:val="00200A83"/>
    <w:rsid w:val="002010C1"/>
    <w:rsid w:val="00201B49"/>
    <w:rsid w:val="00202EDB"/>
    <w:rsid w:val="00202FD2"/>
    <w:rsid w:val="00203315"/>
    <w:rsid w:val="00203A3A"/>
    <w:rsid w:val="002042A8"/>
    <w:rsid w:val="00204431"/>
    <w:rsid w:val="00204974"/>
    <w:rsid w:val="00205796"/>
    <w:rsid w:val="00205C0B"/>
    <w:rsid w:val="00206BFA"/>
    <w:rsid w:val="00207057"/>
    <w:rsid w:val="002072BB"/>
    <w:rsid w:val="00207AD8"/>
    <w:rsid w:val="00211C5C"/>
    <w:rsid w:val="002121DF"/>
    <w:rsid w:val="002133A4"/>
    <w:rsid w:val="00214609"/>
    <w:rsid w:val="00215FAB"/>
    <w:rsid w:val="00216AF9"/>
    <w:rsid w:val="00220F55"/>
    <w:rsid w:val="00221520"/>
    <w:rsid w:val="00221B91"/>
    <w:rsid w:val="002229E4"/>
    <w:rsid w:val="00222BD5"/>
    <w:rsid w:val="00222CC9"/>
    <w:rsid w:val="0022353F"/>
    <w:rsid w:val="002243AC"/>
    <w:rsid w:val="0022471E"/>
    <w:rsid w:val="00225685"/>
    <w:rsid w:val="00225B2F"/>
    <w:rsid w:val="00225E18"/>
    <w:rsid w:val="00225F72"/>
    <w:rsid w:val="00226538"/>
    <w:rsid w:val="002278D3"/>
    <w:rsid w:val="00230236"/>
    <w:rsid w:val="0023027A"/>
    <w:rsid w:val="0023037D"/>
    <w:rsid w:val="0023081C"/>
    <w:rsid w:val="00230A07"/>
    <w:rsid w:val="002314D0"/>
    <w:rsid w:val="00231F4C"/>
    <w:rsid w:val="00231F7F"/>
    <w:rsid w:val="00233434"/>
    <w:rsid w:val="00233B9D"/>
    <w:rsid w:val="00233C07"/>
    <w:rsid w:val="00234410"/>
    <w:rsid w:val="002345E5"/>
    <w:rsid w:val="00235282"/>
    <w:rsid w:val="00235F75"/>
    <w:rsid w:val="00237B7D"/>
    <w:rsid w:val="0024089D"/>
    <w:rsid w:val="002414D1"/>
    <w:rsid w:val="0024195E"/>
    <w:rsid w:val="002427CD"/>
    <w:rsid w:val="002436CF"/>
    <w:rsid w:val="00244087"/>
    <w:rsid w:val="002440F4"/>
    <w:rsid w:val="002445EE"/>
    <w:rsid w:val="002452AE"/>
    <w:rsid w:val="00245390"/>
    <w:rsid w:val="00245893"/>
    <w:rsid w:val="002459BC"/>
    <w:rsid w:val="002463D7"/>
    <w:rsid w:val="00246642"/>
    <w:rsid w:val="00246E31"/>
    <w:rsid w:val="00246E34"/>
    <w:rsid w:val="002506DD"/>
    <w:rsid w:val="002512A7"/>
    <w:rsid w:val="00251505"/>
    <w:rsid w:val="00253094"/>
    <w:rsid w:val="00253B30"/>
    <w:rsid w:val="00254B0B"/>
    <w:rsid w:val="00255335"/>
    <w:rsid w:val="00255482"/>
    <w:rsid w:val="00255D0C"/>
    <w:rsid w:val="00255DCC"/>
    <w:rsid w:val="00256177"/>
    <w:rsid w:val="002567B5"/>
    <w:rsid w:val="00257FB9"/>
    <w:rsid w:val="0026095C"/>
    <w:rsid w:val="00261CB7"/>
    <w:rsid w:val="00263A0A"/>
    <w:rsid w:val="00265267"/>
    <w:rsid w:val="00267394"/>
    <w:rsid w:val="00270268"/>
    <w:rsid w:val="002709F0"/>
    <w:rsid w:val="00270BD7"/>
    <w:rsid w:val="00270F87"/>
    <w:rsid w:val="00271926"/>
    <w:rsid w:val="00271FE6"/>
    <w:rsid w:val="0027240C"/>
    <w:rsid w:val="00272778"/>
    <w:rsid w:val="002728D1"/>
    <w:rsid w:val="00272DE9"/>
    <w:rsid w:val="0027513D"/>
    <w:rsid w:val="0027541E"/>
    <w:rsid w:val="00275C41"/>
    <w:rsid w:val="00276449"/>
    <w:rsid w:val="00276ED9"/>
    <w:rsid w:val="002776A7"/>
    <w:rsid w:val="002776E2"/>
    <w:rsid w:val="00280F95"/>
    <w:rsid w:val="00281537"/>
    <w:rsid w:val="00282A4B"/>
    <w:rsid w:val="00282ACA"/>
    <w:rsid w:val="00283B55"/>
    <w:rsid w:val="00284287"/>
    <w:rsid w:val="002860C3"/>
    <w:rsid w:val="0028752D"/>
    <w:rsid w:val="0028785A"/>
    <w:rsid w:val="002900F1"/>
    <w:rsid w:val="00291067"/>
    <w:rsid w:val="00291A7F"/>
    <w:rsid w:val="00292252"/>
    <w:rsid w:val="00294424"/>
    <w:rsid w:val="002951A1"/>
    <w:rsid w:val="00295800"/>
    <w:rsid w:val="00295A54"/>
    <w:rsid w:val="00297A65"/>
    <w:rsid w:val="00297F03"/>
    <w:rsid w:val="002A09F9"/>
    <w:rsid w:val="002A09FB"/>
    <w:rsid w:val="002A1424"/>
    <w:rsid w:val="002A1A86"/>
    <w:rsid w:val="002A293B"/>
    <w:rsid w:val="002A2F5C"/>
    <w:rsid w:val="002A4C34"/>
    <w:rsid w:val="002A4C95"/>
    <w:rsid w:val="002A54FB"/>
    <w:rsid w:val="002A6514"/>
    <w:rsid w:val="002A6747"/>
    <w:rsid w:val="002A7C9E"/>
    <w:rsid w:val="002B0592"/>
    <w:rsid w:val="002B1BC3"/>
    <w:rsid w:val="002B1C8E"/>
    <w:rsid w:val="002B2C33"/>
    <w:rsid w:val="002B2F9A"/>
    <w:rsid w:val="002B40AC"/>
    <w:rsid w:val="002B5166"/>
    <w:rsid w:val="002B5DC8"/>
    <w:rsid w:val="002B5F35"/>
    <w:rsid w:val="002B5F48"/>
    <w:rsid w:val="002B6045"/>
    <w:rsid w:val="002B7C49"/>
    <w:rsid w:val="002B7DF6"/>
    <w:rsid w:val="002C03E3"/>
    <w:rsid w:val="002C1F75"/>
    <w:rsid w:val="002C207D"/>
    <w:rsid w:val="002C4598"/>
    <w:rsid w:val="002C4D38"/>
    <w:rsid w:val="002C51D7"/>
    <w:rsid w:val="002C5A6F"/>
    <w:rsid w:val="002C60AA"/>
    <w:rsid w:val="002C6E2B"/>
    <w:rsid w:val="002D173B"/>
    <w:rsid w:val="002D1CFF"/>
    <w:rsid w:val="002D2E57"/>
    <w:rsid w:val="002D3BD4"/>
    <w:rsid w:val="002D4AB1"/>
    <w:rsid w:val="002D581C"/>
    <w:rsid w:val="002D6060"/>
    <w:rsid w:val="002D6B6B"/>
    <w:rsid w:val="002D7595"/>
    <w:rsid w:val="002E008C"/>
    <w:rsid w:val="002E2399"/>
    <w:rsid w:val="002E23C9"/>
    <w:rsid w:val="002E2A98"/>
    <w:rsid w:val="002E3AD3"/>
    <w:rsid w:val="002E3E98"/>
    <w:rsid w:val="002E4A58"/>
    <w:rsid w:val="002E4D56"/>
    <w:rsid w:val="002E5207"/>
    <w:rsid w:val="002E6A82"/>
    <w:rsid w:val="002F0490"/>
    <w:rsid w:val="002F0B2D"/>
    <w:rsid w:val="002F1581"/>
    <w:rsid w:val="002F41D2"/>
    <w:rsid w:val="002F46FD"/>
    <w:rsid w:val="002F5AB1"/>
    <w:rsid w:val="002F5B8B"/>
    <w:rsid w:val="002F6226"/>
    <w:rsid w:val="002F6596"/>
    <w:rsid w:val="002F66A0"/>
    <w:rsid w:val="00300FF1"/>
    <w:rsid w:val="00301090"/>
    <w:rsid w:val="0030117A"/>
    <w:rsid w:val="003021F4"/>
    <w:rsid w:val="003026FB"/>
    <w:rsid w:val="00302C0A"/>
    <w:rsid w:val="003030EE"/>
    <w:rsid w:val="00303327"/>
    <w:rsid w:val="00303AA4"/>
    <w:rsid w:val="00303C5E"/>
    <w:rsid w:val="00303DE5"/>
    <w:rsid w:val="00305686"/>
    <w:rsid w:val="00305F28"/>
    <w:rsid w:val="00307921"/>
    <w:rsid w:val="00311130"/>
    <w:rsid w:val="003120E1"/>
    <w:rsid w:val="00312B8D"/>
    <w:rsid w:val="0031422F"/>
    <w:rsid w:val="0031478E"/>
    <w:rsid w:val="00314962"/>
    <w:rsid w:val="00314D72"/>
    <w:rsid w:val="00315A0D"/>
    <w:rsid w:val="003167B4"/>
    <w:rsid w:val="003169FD"/>
    <w:rsid w:val="00316B52"/>
    <w:rsid w:val="00316C80"/>
    <w:rsid w:val="00320B24"/>
    <w:rsid w:val="00321159"/>
    <w:rsid w:val="003219AD"/>
    <w:rsid w:val="00321DAC"/>
    <w:rsid w:val="0032302E"/>
    <w:rsid w:val="003233A0"/>
    <w:rsid w:val="0032519B"/>
    <w:rsid w:val="003267C1"/>
    <w:rsid w:val="0032687B"/>
    <w:rsid w:val="00326A3C"/>
    <w:rsid w:val="00326FA6"/>
    <w:rsid w:val="0032736C"/>
    <w:rsid w:val="0032748E"/>
    <w:rsid w:val="003277A1"/>
    <w:rsid w:val="003279A0"/>
    <w:rsid w:val="00327F3B"/>
    <w:rsid w:val="003300D3"/>
    <w:rsid w:val="00330C3A"/>
    <w:rsid w:val="00330C7F"/>
    <w:rsid w:val="00331A1E"/>
    <w:rsid w:val="003324B6"/>
    <w:rsid w:val="003332B3"/>
    <w:rsid w:val="0033362B"/>
    <w:rsid w:val="00334662"/>
    <w:rsid w:val="00334BE0"/>
    <w:rsid w:val="00334C25"/>
    <w:rsid w:val="00334F75"/>
    <w:rsid w:val="00335C07"/>
    <w:rsid w:val="003367B1"/>
    <w:rsid w:val="00336B71"/>
    <w:rsid w:val="00337028"/>
    <w:rsid w:val="00337357"/>
    <w:rsid w:val="00342293"/>
    <w:rsid w:val="00344178"/>
    <w:rsid w:val="00344438"/>
    <w:rsid w:val="0034632F"/>
    <w:rsid w:val="00346F03"/>
    <w:rsid w:val="003472D3"/>
    <w:rsid w:val="00350829"/>
    <w:rsid w:val="00353E7E"/>
    <w:rsid w:val="003549D0"/>
    <w:rsid w:val="00355359"/>
    <w:rsid w:val="00355462"/>
    <w:rsid w:val="00356B11"/>
    <w:rsid w:val="00356D29"/>
    <w:rsid w:val="00357F13"/>
    <w:rsid w:val="00360474"/>
    <w:rsid w:val="00360F46"/>
    <w:rsid w:val="003614EE"/>
    <w:rsid w:val="00361B83"/>
    <w:rsid w:val="00361C8D"/>
    <w:rsid w:val="00363492"/>
    <w:rsid w:val="00363906"/>
    <w:rsid w:val="00363BCC"/>
    <w:rsid w:val="003653AD"/>
    <w:rsid w:val="003665E6"/>
    <w:rsid w:val="00366CBE"/>
    <w:rsid w:val="00366E50"/>
    <w:rsid w:val="0036742A"/>
    <w:rsid w:val="003675A4"/>
    <w:rsid w:val="003676D0"/>
    <w:rsid w:val="003709D1"/>
    <w:rsid w:val="0037143D"/>
    <w:rsid w:val="00372438"/>
    <w:rsid w:val="00373807"/>
    <w:rsid w:val="00373C85"/>
    <w:rsid w:val="003746B8"/>
    <w:rsid w:val="0037481E"/>
    <w:rsid w:val="00374DA6"/>
    <w:rsid w:val="00375A8F"/>
    <w:rsid w:val="00375D9C"/>
    <w:rsid w:val="003760F4"/>
    <w:rsid w:val="00376468"/>
    <w:rsid w:val="00376A45"/>
    <w:rsid w:val="00376AA1"/>
    <w:rsid w:val="00377B11"/>
    <w:rsid w:val="00377EDF"/>
    <w:rsid w:val="00380D6E"/>
    <w:rsid w:val="00380FC7"/>
    <w:rsid w:val="0038101F"/>
    <w:rsid w:val="0038373D"/>
    <w:rsid w:val="003847C3"/>
    <w:rsid w:val="00384AE9"/>
    <w:rsid w:val="003870B9"/>
    <w:rsid w:val="00387448"/>
    <w:rsid w:val="00390513"/>
    <w:rsid w:val="0039128C"/>
    <w:rsid w:val="003915E3"/>
    <w:rsid w:val="003922B4"/>
    <w:rsid w:val="00393009"/>
    <w:rsid w:val="00393562"/>
    <w:rsid w:val="00393E45"/>
    <w:rsid w:val="003948BF"/>
    <w:rsid w:val="00394BB0"/>
    <w:rsid w:val="00395407"/>
    <w:rsid w:val="00395A61"/>
    <w:rsid w:val="00395D4C"/>
    <w:rsid w:val="0039619F"/>
    <w:rsid w:val="0039642A"/>
    <w:rsid w:val="00396B04"/>
    <w:rsid w:val="00396CBD"/>
    <w:rsid w:val="0039706E"/>
    <w:rsid w:val="003976A8"/>
    <w:rsid w:val="003A1D19"/>
    <w:rsid w:val="003A2585"/>
    <w:rsid w:val="003A2E89"/>
    <w:rsid w:val="003A34C5"/>
    <w:rsid w:val="003A3512"/>
    <w:rsid w:val="003A4717"/>
    <w:rsid w:val="003A4FD4"/>
    <w:rsid w:val="003A5393"/>
    <w:rsid w:val="003A5E35"/>
    <w:rsid w:val="003A5F3E"/>
    <w:rsid w:val="003A6D2D"/>
    <w:rsid w:val="003A73F9"/>
    <w:rsid w:val="003A7E7A"/>
    <w:rsid w:val="003B010F"/>
    <w:rsid w:val="003B0675"/>
    <w:rsid w:val="003B0B31"/>
    <w:rsid w:val="003B11D7"/>
    <w:rsid w:val="003B131C"/>
    <w:rsid w:val="003B15F3"/>
    <w:rsid w:val="003B233C"/>
    <w:rsid w:val="003B2642"/>
    <w:rsid w:val="003B2C7D"/>
    <w:rsid w:val="003B3593"/>
    <w:rsid w:val="003B3B08"/>
    <w:rsid w:val="003B61E2"/>
    <w:rsid w:val="003B79EC"/>
    <w:rsid w:val="003B7B12"/>
    <w:rsid w:val="003B7FA7"/>
    <w:rsid w:val="003C0D3C"/>
    <w:rsid w:val="003C1635"/>
    <w:rsid w:val="003C1FDB"/>
    <w:rsid w:val="003C45A9"/>
    <w:rsid w:val="003C620A"/>
    <w:rsid w:val="003C69C5"/>
    <w:rsid w:val="003C6D04"/>
    <w:rsid w:val="003C6ECF"/>
    <w:rsid w:val="003D02D7"/>
    <w:rsid w:val="003D2D64"/>
    <w:rsid w:val="003D3D3F"/>
    <w:rsid w:val="003D4165"/>
    <w:rsid w:val="003D4571"/>
    <w:rsid w:val="003D5680"/>
    <w:rsid w:val="003D59E5"/>
    <w:rsid w:val="003D6DED"/>
    <w:rsid w:val="003D6F7E"/>
    <w:rsid w:val="003E03CB"/>
    <w:rsid w:val="003E052E"/>
    <w:rsid w:val="003E21A7"/>
    <w:rsid w:val="003E2261"/>
    <w:rsid w:val="003E3D2C"/>
    <w:rsid w:val="003E4140"/>
    <w:rsid w:val="003E45A6"/>
    <w:rsid w:val="003E47A4"/>
    <w:rsid w:val="003E4D78"/>
    <w:rsid w:val="003E5518"/>
    <w:rsid w:val="003E5AE4"/>
    <w:rsid w:val="003F08F7"/>
    <w:rsid w:val="003F27D9"/>
    <w:rsid w:val="003F2BA8"/>
    <w:rsid w:val="003F2C2E"/>
    <w:rsid w:val="003F30E1"/>
    <w:rsid w:val="003F3BE7"/>
    <w:rsid w:val="003F4FC8"/>
    <w:rsid w:val="003F64C8"/>
    <w:rsid w:val="003F64CC"/>
    <w:rsid w:val="003F6D71"/>
    <w:rsid w:val="003F77F7"/>
    <w:rsid w:val="00400166"/>
    <w:rsid w:val="00403BF9"/>
    <w:rsid w:val="00403D0B"/>
    <w:rsid w:val="004041A9"/>
    <w:rsid w:val="0040543E"/>
    <w:rsid w:val="00405B7D"/>
    <w:rsid w:val="00405D45"/>
    <w:rsid w:val="0040712A"/>
    <w:rsid w:val="004071A9"/>
    <w:rsid w:val="00407463"/>
    <w:rsid w:val="00411C1D"/>
    <w:rsid w:val="00412909"/>
    <w:rsid w:val="00412B0F"/>
    <w:rsid w:val="00413027"/>
    <w:rsid w:val="00413976"/>
    <w:rsid w:val="0041474F"/>
    <w:rsid w:val="00414B30"/>
    <w:rsid w:val="00415299"/>
    <w:rsid w:val="00415A14"/>
    <w:rsid w:val="00417EDC"/>
    <w:rsid w:val="00420269"/>
    <w:rsid w:val="00420725"/>
    <w:rsid w:val="004207D3"/>
    <w:rsid w:val="004209EC"/>
    <w:rsid w:val="004215BC"/>
    <w:rsid w:val="004218D6"/>
    <w:rsid w:val="0042202F"/>
    <w:rsid w:val="00423EB0"/>
    <w:rsid w:val="004241C4"/>
    <w:rsid w:val="004251BA"/>
    <w:rsid w:val="00426BE8"/>
    <w:rsid w:val="00427EA9"/>
    <w:rsid w:val="004300E0"/>
    <w:rsid w:val="004301E9"/>
    <w:rsid w:val="00430504"/>
    <w:rsid w:val="004306CB"/>
    <w:rsid w:val="00431620"/>
    <w:rsid w:val="0043277E"/>
    <w:rsid w:val="00432A41"/>
    <w:rsid w:val="00434B5B"/>
    <w:rsid w:val="004350F3"/>
    <w:rsid w:val="0043670F"/>
    <w:rsid w:val="00437E5B"/>
    <w:rsid w:val="00437F0F"/>
    <w:rsid w:val="00441057"/>
    <w:rsid w:val="00441BF4"/>
    <w:rsid w:val="004424D6"/>
    <w:rsid w:val="00442630"/>
    <w:rsid w:val="004450FD"/>
    <w:rsid w:val="004459B6"/>
    <w:rsid w:val="00445AB3"/>
    <w:rsid w:val="004468B9"/>
    <w:rsid w:val="00447526"/>
    <w:rsid w:val="00450185"/>
    <w:rsid w:val="004508A4"/>
    <w:rsid w:val="00451162"/>
    <w:rsid w:val="00451508"/>
    <w:rsid w:val="00451F54"/>
    <w:rsid w:val="00451F64"/>
    <w:rsid w:val="004530A3"/>
    <w:rsid w:val="00453202"/>
    <w:rsid w:val="00453710"/>
    <w:rsid w:val="00453CD1"/>
    <w:rsid w:val="00454536"/>
    <w:rsid w:val="00454D74"/>
    <w:rsid w:val="00455DC9"/>
    <w:rsid w:val="00455F0F"/>
    <w:rsid w:val="004623E8"/>
    <w:rsid w:val="0046282F"/>
    <w:rsid w:val="0046287A"/>
    <w:rsid w:val="00463CAB"/>
    <w:rsid w:val="00463FD8"/>
    <w:rsid w:val="004650F0"/>
    <w:rsid w:val="004652FB"/>
    <w:rsid w:val="004669A2"/>
    <w:rsid w:val="00467703"/>
    <w:rsid w:val="00467722"/>
    <w:rsid w:val="004679A2"/>
    <w:rsid w:val="00470248"/>
    <w:rsid w:val="004703E8"/>
    <w:rsid w:val="0047081E"/>
    <w:rsid w:val="004723E8"/>
    <w:rsid w:val="004738AB"/>
    <w:rsid w:val="004738FA"/>
    <w:rsid w:val="00473ED9"/>
    <w:rsid w:val="004744A0"/>
    <w:rsid w:val="00474A36"/>
    <w:rsid w:val="00475281"/>
    <w:rsid w:val="00475A3A"/>
    <w:rsid w:val="00476B28"/>
    <w:rsid w:val="0047791C"/>
    <w:rsid w:val="00477FF0"/>
    <w:rsid w:val="00480C69"/>
    <w:rsid w:val="00481198"/>
    <w:rsid w:val="00481E89"/>
    <w:rsid w:val="00481ED5"/>
    <w:rsid w:val="0048206B"/>
    <w:rsid w:val="0048240F"/>
    <w:rsid w:val="00483008"/>
    <w:rsid w:val="00483CB1"/>
    <w:rsid w:val="00486CE6"/>
    <w:rsid w:val="00487D9C"/>
    <w:rsid w:val="004902BB"/>
    <w:rsid w:val="004911CA"/>
    <w:rsid w:val="00491BDE"/>
    <w:rsid w:val="00492306"/>
    <w:rsid w:val="00492FCA"/>
    <w:rsid w:val="00495323"/>
    <w:rsid w:val="0049559C"/>
    <w:rsid w:val="00496581"/>
    <w:rsid w:val="00497016"/>
    <w:rsid w:val="00497068"/>
    <w:rsid w:val="004975C5"/>
    <w:rsid w:val="004976CD"/>
    <w:rsid w:val="004A0651"/>
    <w:rsid w:val="004A08E7"/>
    <w:rsid w:val="004A135B"/>
    <w:rsid w:val="004A2015"/>
    <w:rsid w:val="004A2523"/>
    <w:rsid w:val="004A2D54"/>
    <w:rsid w:val="004A35A9"/>
    <w:rsid w:val="004A3943"/>
    <w:rsid w:val="004A3F17"/>
    <w:rsid w:val="004A4614"/>
    <w:rsid w:val="004A6423"/>
    <w:rsid w:val="004A74DE"/>
    <w:rsid w:val="004B09FB"/>
    <w:rsid w:val="004B1267"/>
    <w:rsid w:val="004B30EB"/>
    <w:rsid w:val="004B32B4"/>
    <w:rsid w:val="004B347C"/>
    <w:rsid w:val="004B4AA1"/>
    <w:rsid w:val="004B5767"/>
    <w:rsid w:val="004B5902"/>
    <w:rsid w:val="004B604A"/>
    <w:rsid w:val="004B6136"/>
    <w:rsid w:val="004B67A1"/>
    <w:rsid w:val="004B687F"/>
    <w:rsid w:val="004B6FFB"/>
    <w:rsid w:val="004B7FA5"/>
    <w:rsid w:val="004C1453"/>
    <w:rsid w:val="004C1DC9"/>
    <w:rsid w:val="004C28E0"/>
    <w:rsid w:val="004C34F9"/>
    <w:rsid w:val="004C377A"/>
    <w:rsid w:val="004C400D"/>
    <w:rsid w:val="004C4309"/>
    <w:rsid w:val="004C6647"/>
    <w:rsid w:val="004C67C8"/>
    <w:rsid w:val="004C6972"/>
    <w:rsid w:val="004C6BAC"/>
    <w:rsid w:val="004C6D85"/>
    <w:rsid w:val="004C7C06"/>
    <w:rsid w:val="004D02E0"/>
    <w:rsid w:val="004D1775"/>
    <w:rsid w:val="004D1E93"/>
    <w:rsid w:val="004D2C79"/>
    <w:rsid w:val="004D42B9"/>
    <w:rsid w:val="004D4315"/>
    <w:rsid w:val="004D443D"/>
    <w:rsid w:val="004D473D"/>
    <w:rsid w:val="004D55FF"/>
    <w:rsid w:val="004D661D"/>
    <w:rsid w:val="004D7039"/>
    <w:rsid w:val="004E0DF8"/>
    <w:rsid w:val="004E1D16"/>
    <w:rsid w:val="004E1DCA"/>
    <w:rsid w:val="004E55FD"/>
    <w:rsid w:val="004E5871"/>
    <w:rsid w:val="004F0C38"/>
    <w:rsid w:val="004F2B67"/>
    <w:rsid w:val="004F350B"/>
    <w:rsid w:val="004F38EF"/>
    <w:rsid w:val="004F5257"/>
    <w:rsid w:val="0050239A"/>
    <w:rsid w:val="00502752"/>
    <w:rsid w:val="00502CAD"/>
    <w:rsid w:val="00502F45"/>
    <w:rsid w:val="00503A96"/>
    <w:rsid w:val="0050514C"/>
    <w:rsid w:val="005062C0"/>
    <w:rsid w:val="0051296C"/>
    <w:rsid w:val="00512FCA"/>
    <w:rsid w:val="00513261"/>
    <w:rsid w:val="00513476"/>
    <w:rsid w:val="005134B7"/>
    <w:rsid w:val="005140D4"/>
    <w:rsid w:val="00515348"/>
    <w:rsid w:val="005162CA"/>
    <w:rsid w:val="0051638E"/>
    <w:rsid w:val="00516443"/>
    <w:rsid w:val="005168E6"/>
    <w:rsid w:val="00517880"/>
    <w:rsid w:val="00517D27"/>
    <w:rsid w:val="00520013"/>
    <w:rsid w:val="0052027D"/>
    <w:rsid w:val="005204E7"/>
    <w:rsid w:val="0052113A"/>
    <w:rsid w:val="00522328"/>
    <w:rsid w:val="00524105"/>
    <w:rsid w:val="0052417B"/>
    <w:rsid w:val="005243D2"/>
    <w:rsid w:val="005249D5"/>
    <w:rsid w:val="00525631"/>
    <w:rsid w:val="00526E7B"/>
    <w:rsid w:val="0052787B"/>
    <w:rsid w:val="00527A27"/>
    <w:rsid w:val="00527C09"/>
    <w:rsid w:val="00530C9E"/>
    <w:rsid w:val="005313A0"/>
    <w:rsid w:val="00531AAA"/>
    <w:rsid w:val="005328B9"/>
    <w:rsid w:val="005330CC"/>
    <w:rsid w:val="00533531"/>
    <w:rsid w:val="00533F26"/>
    <w:rsid w:val="00535138"/>
    <w:rsid w:val="005352DA"/>
    <w:rsid w:val="00536021"/>
    <w:rsid w:val="00540B17"/>
    <w:rsid w:val="00540BEA"/>
    <w:rsid w:val="00541528"/>
    <w:rsid w:val="005421B9"/>
    <w:rsid w:val="00542884"/>
    <w:rsid w:val="00542987"/>
    <w:rsid w:val="00542EF6"/>
    <w:rsid w:val="00543081"/>
    <w:rsid w:val="005455A2"/>
    <w:rsid w:val="005463FB"/>
    <w:rsid w:val="0054690C"/>
    <w:rsid w:val="0054735A"/>
    <w:rsid w:val="00547505"/>
    <w:rsid w:val="00547DEC"/>
    <w:rsid w:val="005519B9"/>
    <w:rsid w:val="00551DB6"/>
    <w:rsid w:val="0055261F"/>
    <w:rsid w:val="00552BE0"/>
    <w:rsid w:val="00553287"/>
    <w:rsid w:val="00554F00"/>
    <w:rsid w:val="00555F59"/>
    <w:rsid w:val="0055628C"/>
    <w:rsid w:val="005607ED"/>
    <w:rsid w:val="0056097C"/>
    <w:rsid w:val="005617A5"/>
    <w:rsid w:val="005637A8"/>
    <w:rsid w:val="005637CF"/>
    <w:rsid w:val="005637FB"/>
    <w:rsid w:val="00564C62"/>
    <w:rsid w:val="005673DD"/>
    <w:rsid w:val="00570C2A"/>
    <w:rsid w:val="005721F8"/>
    <w:rsid w:val="00573154"/>
    <w:rsid w:val="0057445F"/>
    <w:rsid w:val="005746D9"/>
    <w:rsid w:val="005753DA"/>
    <w:rsid w:val="005754F9"/>
    <w:rsid w:val="005759EC"/>
    <w:rsid w:val="00575DC3"/>
    <w:rsid w:val="0057617C"/>
    <w:rsid w:val="00576370"/>
    <w:rsid w:val="0058197F"/>
    <w:rsid w:val="00581DC1"/>
    <w:rsid w:val="00582356"/>
    <w:rsid w:val="00582CE1"/>
    <w:rsid w:val="00585583"/>
    <w:rsid w:val="0058653F"/>
    <w:rsid w:val="00586E15"/>
    <w:rsid w:val="00587E8C"/>
    <w:rsid w:val="00590702"/>
    <w:rsid w:val="00590C66"/>
    <w:rsid w:val="005911B6"/>
    <w:rsid w:val="00592547"/>
    <w:rsid w:val="00592DAA"/>
    <w:rsid w:val="00593DF2"/>
    <w:rsid w:val="00594617"/>
    <w:rsid w:val="00594DF9"/>
    <w:rsid w:val="00595A58"/>
    <w:rsid w:val="00595BB1"/>
    <w:rsid w:val="00595E2B"/>
    <w:rsid w:val="00595E66"/>
    <w:rsid w:val="00596CC1"/>
    <w:rsid w:val="005A0298"/>
    <w:rsid w:val="005A2649"/>
    <w:rsid w:val="005A2ACC"/>
    <w:rsid w:val="005A395C"/>
    <w:rsid w:val="005A427A"/>
    <w:rsid w:val="005A498C"/>
    <w:rsid w:val="005A5741"/>
    <w:rsid w:val="005A5E6E"/>
    <w:rsid w:val="005A7ADB"/>
    <w:rsid w:val="005B0A7D"/>
    <w:rsid w:val="005B0BAA"/>
    <w:rsid w:val="005B2FC1"/>
    <w:rsid w:val="005B44BA"/>
    <w:rsid w:val="005B5927"/>
    <w:rsid w:val="005B5EF2"/>
    <w:rsid w:val="005B6CE8"/>
    <w:rsid w:val="005B6E88"/>
    <w:rsid w:val="005B7A95"/>
    <w:rsid w:val="005C084A"/>
    <w:rsid w:val="005C0BFA"/>
    <w:rsid w:val="005C119F"/>
    <w:rsid w:val="005C2810"/>
    <w:rsid w:val="005C2BCA"/>
    <w:rsid w:val="005C30F3"/>
    <w:rsid w:val="005C41E5"/>
    <w:rsid w:val="005C4986"/>
    <w:rsid w:val="005C52B0"/>
    <w:rsid w:val="005C56C9"/>
    <w:rsid w:val="005C5706"/>
    <w:rsid w:val="005C6074"/>
    <w:rsid w:val="005C6D66"/>
    <w:rsid w:val="005C7B50"/>
    <w:rsid w:val="005D10D5"/>
    <w:rsid w:val="005D1EE7"/>
    <w:rsid w:val="005D37B6"/>
    <w:rsid w:val="005D3805"/>
    <w:rsid w:val="005D4820"/>
    <w:rsid w:val="005D6A91"/>
    <w:rsid w:val="005D6AC8"/>
    <w:rsid w:val="005E0541"/>
    <w:rsid w:val="005E188C"/>
    <w:rsid w:val="005E1908"/>
    <w:rsid w:val="005E1A9D"/>
    <w:rsid w:val="005E1CE0"/>
    <w:rsid w:val="005E1EA2"/>
    <w:rsid w:val="005E3DF5"/>
    <w:rsid w:val="005E43F3"/>
    <w:rsid w:val="005E48B1"/>
    <w:rsid w:val="005E48B8"/>
    <w:rsid w:val="005E4934"/>
    <w:rsid w:val="005E6C22"/>
    <w:rsid w:val="005E78A6"/>
    <w:rsid w:val="005E7B3A"/>
    <w:rsid w:val="005F0141"/>
    <w:rsid w:val="005F08C0"/>
    <w:rsid w:val="005F1108"/>
    <w:rsid w:val="005F158F"/>
    <w:rsid w:val="005F1AA8"/>
    <w:rsid w:val="005F1D4F"/>
    <w:rsid w:val="005F1D6D"/>
    <w:rsid w:val="005F1E2D"/>
    <w:rsid w:val="005F3647"/>
    <w:rsid w:val="005F65FC"/>
    <w:rsid w:val="00600489"/>
    <w:rsid w:val="0060104A"/>
    <w:rsid w:val="00601BE8"/>
    <w:rsid w:val="0060201C"/>
    <w:rsid w:val="006028D2"/>
    <w:rsid w:val="00603532"/>
    <w:rsid w:val="00604697"/>
    <w:rsid w:val="0060481B"/>
    <w:rsid w:val="00605AD2"/>
    <w:rsid w:val="00606844"/>
    <w:rsid w:val="00606FC5"/>
    <w:rsid w:val="00607072"/>
    <w:rsid w:val="00607EF0"/>
    <w:rsid w:val="0061178F"/>
    <w:rsid w:val="006124A9"/>
    <w:rsid w:val="00612877"/>
    <w:rsid w:val="00613933"/>
    <w:rsid w:val="00614697"/>
    <w:rsid w:val="00616DC4"/>
    <w:rsid w:val="0061720A"/>
    <w:rsid w:val="00620759"/>
    <w:rsid w:val="00622628"/>
    <w:rsid w:val="00623A97"/>
    <w:rsid w:val="00623DA2"/>
    <w:rsid w:val="006242D8"/>
    <w:rsid w:val="006259D0"/>
    <w:rsid w:val="00625ABC"/>
    <w:rsid w:val="00625DD1"/>
    <w:rsid w:val="006261AE"/>
    <w:rsid w:val="00626F12"/>
    <w:rsid w:val="00627B50"/>
    <w:rsid w:val="00631205"/>
    <w:rsid w:val="00631D37"/>
    <w:rsid w:val="00632D9F"/>
    <w:rsid w:val="00633715"/>
    <w:rsid w:val="00634415"/>
    <w:rsid w:val="00634536"/>
    <w:rsid w:val="00634A53"/>
    <w:rsid w:val="00634C88"/>
    <w:rsid w:val="00634EAC"/>
    <w:rsid w:val="00635CF1"/>
    <w:rsid w:val="0064097D"/>
    <w:rsid w:val="00640E38"/>
    <w:rsid w:val="00641207"/>
    <w:rsid w:val="00641285"/>
    <w:rsid w:val="006414A8"/>
    <w:rsid w:val="00641C3E"/>
    <w:rsid w:val="00642A79"/>
    <w:rsid w:val="00642BFA"/>
    <w:rsid w:val="006433A8"/>
    <w:rsid w:val="0064345E"/>
    <w:rsid w:val="00643A07"/>
    <w:rsid w:val="00643C2B"/>
    <w:rsid w:val="00644360"/>
    <w:rsid w:val="006463E5"/>
    <w:rsid w:val="00646A5D"/>
    <w:rsid w:val="006506DE"/>
    <w:rsid w:val="00650AAB"/>
    <w:rsid w:val="00651BA6"/>
    <w:rsid w:val="0065217E"/>
    <w:rsid w:val="00652DC3"/>
    <w:rsid w:val="006530CB"/>
    <w:rsid w:val="0065506C"/>
    <w:rsid w:val="00656165"/>
    <w:rsid w:val="00656F61"/>
    <w:rsid w:val="00656FCB"/>
    <w:rsid w:val="00657B79"/>
    <w:rsid w:val="00657F35"/>
    <w:rsid w:val="00660BF5"/>
    <w:rsid w:val="0066242D"/>
    <w:rsid w:val="00662C55"/>
    <w:rsid w:val="00662CCD"/>
    <w:rsid w:val="00663E39"/>
    <w:rsid w:val="00664336"/>
    <w:rsid w:val="00664593"/>
    <w:rsid w:val="00664A8E"/>
    <w:rsid w:val="00664CC1"/>
    <w:rsid w:val="00664E38"/>
    <w:rsid w:val="006666AD"/>
    <w:rsid w:val="00666DDE"/>
    <w:rsid w:val="0066727B"/>
    <w:rsid w:val="00667953"/>
    <w:rsid w:val="006708F1"/>
    <w:rsid w:val="00672759"/>
    <w:rsid w:val="00672E1D"/>
    <w:rsid w:val="00674891"/>
    <w:rsid w:val="00676CDA"/>
    <w:rsid w:val="00676DF9"/>
    <w:rsid w:val="00680482"/>
    <w:rsid w:val="0068051E"/>
    <w:rsid w:val="00681455"/>
    <w:rsid w:val="00683440"/>
    <w:rsid w:val="006849D8"/>
    <w:rsid w:val="00684FBE"/>
    <w:rsid w:val="00685270"/>
    <w:rsid w:val="0068598D"/>
    <w:rsid w:val="00686584"/>
    <w:rsid w:val="006868D7"/>
    <w:rsid w:val="00686CD2"/>
    <w:rsid w:val="006878CA"/>
    <w:rsid w:val="00687A94"/>
    <w:rsid w:val="00687F13"/>
    <w:rsid w:val="00691215"/>
    <w:rsid w:val="00691B72"/>
    <w:rsid w:val="00691E63"/>
    <w:rsid w:val="0069250C"/>
    <w:rsid w:val="00692606"/>
    <w:rsid w:val="00692C9D"/>
    <w:rsid w:val="0069390C"/>
    <w:rsid w:val="006953FB"/>
    <w:rsid w:val="00695619"/>
    <w:rsid w:val="0069579C"/>
    <w:rsid w:val="006960F1"/>
    <w:rsid w:val="00696172"/>
    <w:rsid w:val="0069642A"/>
    <w:rsid w:val="00696C46"/>
    <w:rsid w:val="00697023"/>
    <w:rsid w:val="006970D8"/>
    <w:rsid w:val="00697103"/>
    <w:rsid w:val="00697E79"/>
    <w:rsid w:val="006A0FA2"/>
    <w:rsid w:val="006A2AE7"/>
    <w:rsid w:val="006A3C94"/>
    <w:rsid w:val="006A54BA"/>
    <w:rsid w:val="006A5519"/>
    <w:rsid w:val="006A65B1"/>
    <w:rsid w:val="006A6CEA"/>
    <w:rsid w:val="006A7065"/>
    <w:rsid w:val="006A7392"/>
    <w:rsid w:val="006B15E2"/>
    <w:rsid w:val="006B2EC4"/>
    <w:rsid w:val="006B3818"/>
    <w:rsid w:val="006B38EC"/>
    <w:rsid w:val="006B4A51"/>
    <w:rsid w:val="006B50E1"/>
    <w:rsid w:val="006B571C"/>
    <w:rsid w:val="006B6208"/>
    <w:rsid w:val="006B7430"/>
    <w:rsid w:val="006B74F2"/>
    <w:rsid w:val="006B7D61"/>
    <w:rsid w:val="006B7D9E"/>
    <w:rsid w:val="006C10CF"/>
    <w:rsid w:val="006C137C"/>
    <w:rsid w:val="006C1E6F"/>
    <w:rsid w:val="006C26CD"/>
    <w:rsid w:val="006C2A76"/>
    <w:rsid w:val="006C58E6"/>
    <w:rsid w:val="006C5B78"/>
    <w:rsid w:val="006C5E0A"/>
    <w:rsid w:val="006C6CD0"/>
    <w:rsid w:val="006C77C2"/>
    <w:rsid w:val="006C7B24"/>
    <w:rsid w:val="006D0CB6"/>
    <w:rsid w:val="006D1089"/>
    <w:rsid w:val="006D168E"/>
    <w:rsid w:val="006D2E0C"/>
    <w:rsid w:val="006D359C"/>
    <w:rsid w:val="006D35FC"/>
    <w:rsid w:val="006D416A"/>
    <w:rsid w:val="006D43E4"/>
    <w:rsid w:val="006D5CD4"/>
    <w:rsid w:val="006D5E9C"/>
    <w:rsid w:val="006D6590"/>
    <w:rsid w:val="006D6977"/>
    <w:rsid w:val="006D7A4C"/>
    <w:rsid w:val="006E0596"/>
    <w:rsid w:val="006E1757"/>
    <w:rsid w:val="006E4A6A"/>
    <w:rsid w:val="006E5384"/>
    <w:rsid w:val="006E5623"/>
    <w:rsid w:val="006E5BEC"/>
    <w:rsid w:val="006E6260"/>
    <w:rsid w:val="006E71F3"/>
    <w:rsid w:val="006E7289"/>
    <w:rsid w:val="006F00D3"/>
    <w:rsid w:val="006F1649"/>
    <w:rsid w:val="006F19FD"/>
    <w:rsid w:val="006F2847"/>
    <w:rsid w:val="006F3828"/>
    <w:rsid w:val="006F3C6F"/>
    <w:rsid w:val="006F5E62"/>
    <w:rsid w:val="0070067D"/>
    <w:rsid w:val="0070365A"/>
    <w:rsid w:val="007052E5"/>
    <w:rsid w:val="007058D8"/>
    <w:rsid w:val="00705F42"/>
    <w:rsid w:val="0070656D"/>
    <w:rsid w:val="0070693B"/>
    <w:rsid w:val="007069D3"/>
    <w:rsid w:val="0070703D"/>
    <w:rsid w:val="007070D3"/>
    <w:rsid w:val="007103F6"/>
    <w:rsid w:val="00710CBA"/>
    <w:rsid w:val="00711BCA"/>
    <w:rsid w:val="00711D98"/>
    <w:rsid w:val="0071330D"/>
    <w:rsid w:val="00713A22"/>
    <w:rsid w:val="00714309"/>
    <w:rsid w:val="007156C3"/>
    <w:rsid w:val="007158F8"/>
    <w:rsid w:val="00715CE6"/>
    <w:rsid w:val="00715CEE"/>
    <w:rsid w:val="0071700C"/>
    <w:rsid w:val="00717AA4"/>
    <w:rsid w:val="00717EBC"/>
    <w:rsid w:val="00720616"/>
    <w:rsid w:val="00723F86"/>
    <w:rsid w:val="007243D9"/>
    <w:rsid w:val="00724468"/>
    <w:rsid w:val="007244FF"/>
    <w:rsid w:val="00725335"/>
    <w:rsid w:val="00726607"/>
    <w:rsid w:val="007275D7"/>
    <w:rsid w:val="00730D01"/>
    <w:rsid w:val="007312EC"/>
    <w:rsid w:val="00731AED"/>
    <w:rsid w:val="00731B87"/>
    <w:rsid w:val="007333DB"/>
    <w:rsid w:val="00733A02"/>
    <w:rsid w:val="00735082"/>
    <w:rsid w:val="007352DB"/>
    <w:rsid w:val="00735B4C"/>
    <w:rsid w:val="00736202"/>
    <w:rsid w:val="007365CA"/>
    <w:rsid w:val="00737B06"/>
    <w:rsid w:val="0074037C"/>
    <w:rsid w:val="007419E0"/>
    <w:rsid w:val="00742634"/>
    <w:rsid w:val="007428A3"/>
    <w:rsid w:val="0074428C"/>
    <w:rsid w:val="00744523"/>
    <w:rsid w:val="0074489B"/>
    <w:rsid w:val="00744A08"/>
    <w:rsid w:val="00744F34"/>
    <w:rsid w:val="0074536C"/>
    <w:rsid w:val="007455CE"/>
    <w:rsid w:val="00746AB8"/>
    <w:rsid w:val="00747391"/>
    <w:rsid w:val="0075004C"/>
    <w:rsid w:val="0075124C"/>
    <w:rsid w:val="0075141B"/>
    <w:rsid w:val="0075287C"/>
    <w:rsid w:val="00753667"/>
    <w:rsid w:val="00753A55"/>
    <w:rsid w:val="007546F1"/>
    <w:rsid w:val="007549BC"/>
    <w:rsid w:val="00757835"/>
    <w:rsid w:val="0076167F"/>
    <w:rsid w:val="00762BF5"/>
    <w:rsid w:val="00762E63"/>
    <w:rsid w:val="00762EB9"/>
    <w:rsid w:val="00763E5D"/>
    <w:rsid w:val="00763EEB"/>
    <w:rsid w:val="007640E5"/>
    <w:rsid w:val="00764240"/>
    <w:rsid w:val="00764CB7"/>
    <w:rsid w:val="00764F24"/>
    <w:rsid w:val="00765418"/>
    <w:rsid w:val="00766477"/>
    <w:rsid w:val="00767706"/>
    <w:rsid w:val="00770282"/>
    <w:rsid w:val="00770AF3"/>
    <w:rsid w:val="007711DA"/>
    <w:rsid w:val="007715D1"/>
    <w:rsid w:val="00771B4C"/>
    <w:rsid w:val="007720CC"/>
    <w:rsid w:val="007728D8"/>
    <w:rsid w:val="00772999"/>
    <w:rsid w:val="007729AF"/>
    <w:rsid w:val="00774741"/>
    <w:rsid w:val="007754EA"/>
    <w:rsid w:val="00775979"/>
    <w:rsid w:val="00775A39"/>
    <w:rsid w:val="00775C28"/>
    <w:rsid w:val="00776122"/>
    <w:rsid w:val="007762C6"/>
    <w:rsid w:val="007777E7"/>
    <w:rsid w:val="0078002C"/>
    <w:rsid w:val="007804C5"/>
    <w:rsid w:val="00780855"/>
    <w:rsid w:val="00782B1F"/>
    <w:rsid w:val="00782DC8"/>
    <w:rsid w:val="00782FB9"/>
    <w:rsid w:val="00785067"/>
    <w:rsid w:val="0078511B"/>
    <w:rsid w:val="007860C2"/>
    <w:rsid w:val="0078627E"/>
    <w:rsid w:val="0078744E"/>
    <w:rsid w:val="00787946"/>
    <w:rsid w:val="00787CA6"/>
    <w:rsid w:val="0079016C"/>
    <w:rsid w:val="00792254"/>
    <w:rsid w:val="00792FD3"/>
    <w:rsid w:val="00793339"/>
    <w:rsid w:val="00794DF8"/>
    <w:rsid w:val="00794E7D"/>
    <w:rsid w:val="00794F40"/>
    <w:rsid w:val="007950B8"/>
    <w:rsid w:val="0079532A"/>
    <w:rsid w:val="007969A6"/>
    <w:rsid w:val="0079719F"/>
    <w:rsid w:val="00797EE9"/>
    <w:rsid w:val="007A00E1"/>
    <w:rsid w:val="007A02C8"/>
    <w:rsid w:val="007A163B"/>
    <w:rsid w:val="007A17F7"/>
    <w:rsid w:val="007A18E9"/>
    <w:rsid w:val="007A285B"/>
    <w:rsid w:val="007A2A5C"/>
    <w:rsid w:val="007A375E"/>
    <w:rsid w:val="007A3C27"/>
    <w:rsid w:val="007A4706"/>
    <w:rsid w:val="007A4708"/>
    <w:rsid w:val="007A6474"/>
    <w:rsid w:val="007A65B3"/>
    <w:rsid w:val="007A6D9B"/>
    <w:rsid w:val="007A7390"/>
    <w:rsid w:val="007A7DCE"/>
    <w:rsid w:val="007B0319"/>
    <w:rsid w:val="007B1249"/>
    <w:rsid w:val="007B1878"/>
    <w:rsid w:val="007B236D"/>
    <w:rsid w:val="007B2DC4"/>
    <w:rsid w:val="007B2E80"/>
    <w:rsid w:val="007B2EEB"/>
    <w:rsid w:val="007B2F8D"/>
    <w:rsid w:val="007B4157"/>
    <w:rsid w:val="007B4624"/>
    <w:rsid w:val="007B6918"/>
    <w:rsid w:val="007B69B4"/>
    <w:rsid w:val="007C05A2"/>
    <w:rsid w:val="007C1B20"/>
    <w:rsid w:val="007C2B06"/>
    <w:rsid w:val="007C2BDE"/>
    <w:rsid w:val="007C3AEB"/>
    <w:rsid w:val="007C4263"/>
    <w:rsid w:val="007C5213"/>
    <w:rsid w:val="007C5DB3"/>
    <w:rsid w:val="007C5DD6"/>
    <w:rsid w:val="007C6F1B"/>
    <w:rsid w:val="007C757F"/>
    <w:rsid w:val="007C7584"/>
    <w:rsid w:val="007D01BE"/>
    <w:rsid w:val="007D0E71"/>
    <w:rsid w:val="007D22C1"/>
    <w:rsid w:val="007D2A43"/>
    <w:rsid w:val="007D2AEE"/>
    <w:rsid w:val="007D3436"/>
    <w:rsid w:val="007D38EE"/>
    <w:rsid w:val="007D3B1E"/>
    <w:rsid w:val="007D4151"/>
    <w:rsid w:val="007D4E40"/>
    <w:rsid w:val="007D695C"/>
    <w:rsid w:val="007D7FBC"/>
    <w:rsid w:val="007E0BC1"/>
    <w:rsid w:val="007E0FCD"/>
    <w:rsid w:val="007E1AFF"/>
    <w:rsid w:val="007E2EB1"/>
    <w:rsid w:val="007E3B74"/>
    <w:rsid w:val="007E573A"/>
    <w:rsid w:val="007E589D"/>
    <w:rsid w:val="007E5A50"/>
    <w:rsid w:val="007E740C"/>
    <w:rsid w:val="007E78E9"/>
    <w:rsid w:val="007E7B12"/>
    <w:rsid w:val="007F0EAE"/>
    <w:rsid w:val="007F15A3"/>
    <w:rsid w:val="007F1E91"/>
    <w:rsid w:val="007F233F"/>
    <w:rsid w:val="007F3671"/>
    <w:rsid w:val="007F3E6C"/>
    <w:rsid w:val="007F622E"/>
    <w:rsid w:val="007F6994"/>
    <w:rsid w:val="007F6A28"/>
    <w:rsid w:val="007F71E2"/>
    <w:rsid w:val="0080050D"/>
    <w:rsid w:val="0080236D"/>
    <w:rsid w:val="00802BB9"/>
    <w:rsid w:val="00802E00"/>
    <w:rsid w:val="00802F48"/>
    <w:rsid w:val="0080482A"/>
    <w:rsid w:val="00805939"/>
    <w:rsid w:val="00806FF2"/>
    <w:rsid w:val="008106BC"/>
    <w:rsid w:val="008114CF"/>
    <w:rsid w:val="00811674"/>
    <w:rsid w:val="00811C1A"/>
    <w:rsid w:val="00811C6B"/>
    <w:rsid w:val="00811FBF"/>
    <w:rsid w:val="00812E2B"/>
    <w:rsid w:val="00813A37"/>
    <w:rsid w:val="00814179"/>
    <w:rsid w:val="00814FC6"/>
    <w:rsid w:val="00815EDE"/>
    <w:rsid w:val="00816006"/>
    <w:rsid w:val="00816269"/>
    <w:rsid w:val="00816FB8"/>
    <w:rsid w:val="0081768A"/>
    <w:rsid w:val="00820B32"/>
    <w:rsid w:val="0082132A"/>
    <w:rsid w:val="0082142A"/>
    <w:rsid w:val="00821D0C"/>
    <w:rsid w:val="008226AB"/>
    <w:rsid w:val="00822A1C"/>
    <w:rsid w:val="00822EA8"/>
    <w:rsid w:val="008245C9"/>
    <w:rsid w:val="0083029D"/>
    <w:rsid w:val="0083053A"/>
    <w:rsid w:val="008310D4"/>
    <w:rsid w:val="0083250D"/>
    <w:rsid w:val="008330CD"/>
    <w:rsid w:val="00833831"/>
    <w:rsid w:val="008347DA"/>
    <w:rsid w:val="00834CE9"/>
    <w:rsid w:val="00835AF1"/>
    <w:rsid w:val="00840573"/>
    <w:rsid w:val="00840FEE"/>
    <w:rsid w:val="00841BA1"/>
    <w:rsid w:val="0084459D"/>
    <w:rsid w:val="00845D2F"/>
    <w:rsid w:val="00845DC4"/>
    <w:rsid w:val="008464D4"/>
    <w:rsid w:val="0084713A"/>
    <w:rsid w:val="00847FA5"/>
    <w:rsid w:val="00850088"/>
    <w:rsid w:val="00850419"/>
    <w:rsid w:val="008505AA"/>
    <w:rsid w:val="008505C7"/>
    <w:rsid w:val="00851224"/>
    <w:rsid w:val="00851CC1"/>
    <w:rsid w:val="008525A2"/>
    <w:rsid w:val="00852B23"/>
    <w:rsid w:val="008531FA"/>
    <w:rsid w:val="00853A75"/>
    <w:rsid w:val="00854308"/>
    <w:rsid w:val="008546DF"/>
    <w:rsid w:val="00855856"/>
    <w:rsid w:val="00855B18"/>
    <w:rsid w:val="00855CB6"/>
    <w:rsid w:val="0085697C"/>
    <w:rsid w:val="008579C2"/>
    <w:rsid w:val="00857B7D"/>
    <w:rsid w:val="008609EB"/>
    <w:rsid w:val="00861FE6"/>
    <w:rsid w:val="00864764"/>
    <w:rsid w:val="008648D4"/>
    <w:rsid w:val="008664A6"/>
    <w:rsid w:val="00867A41"/>
    <w:rsid w:val="00870ACA"/>
    <w:rsid w:val="008719FC"/>
    <w:rsid w:val="00872355"/>
    <w:rsid w:val="00872784"/>
    <w:rsid w:val="00872EA7"/>
    <w:rsid w:val="00872F56"/>
    <w:rsid w:val="00873137"/>
    <w:rsid w:val="008734FF"/>
    <w:rsid w:val="00874272"/>
    <w:rsid w:val="008742D0"/>
    <w:rsid w:val="00874744"/>
    <w:rsid w:val="008757D3"/>
    <w:rsid w:val="00876510"/>
    <w:rsid w:val="008765B1"/>
    <w:rsid w:val="00876A42"/>
    <w:rsid w:val="00876D10"/>
    <w:rsid w:val="00877922"/>
    <w:rsid w:val="00880253"/>
    <w:rsid w:val="00880FCB"/>
    <w:rsid w:val="00881A6A"/>
    <w:rsid w:val="00881BC5"/>
    <w:rsid w:val="00881DF0"/>
    <w:rsid w:val="00881F90"/>
    <w:rsid w:val="008823E0"/>
    <w:rsid w:val="008843F0"/>
    <w:rsid w:val="00884611"/>
    <w:rsid w:val="0088491E"/>
    <w:rsid w:val="008852C8"/>
    <w:rsid w:val="00886C9B"/>
    <w:rsid w:val="00887436"/>
    <w:rsid w:val="00891357"/>
    <w:rsid w:val="00891CBE"/>
    <w:rsid w:val="00891DD4"/>
    <w:rsid w:val="0089268C"/>
    <w:rsid w:val="00892C2D"/>
    <w:rsid w:val="00894273"/>
    <w:rsid w:val="00894DB5"/>
    <w:rsid w:val="008966C0"/>
    <w:rsid w:val="00897DBF"/>
    <w:rsid w:val="008A210F"/>
    <w:rsid w:val="008A3493"/>
    <w:rsid w:val="008A3DA5"/>
    <w:rsid w:val="008A4D64"/>
    <w:rsid w:val="008A4E27"/>
    <w:rsid w:val="008A5AD7"/>
    <w:rsid w:val="008A6154"/>
    <w:rsid w:val="008A64ED"/>
    <w:rsid w:val="008A66C9"/>
    <w:rsid w:val="008A6D2E"/>
    <w:rsid w:val="008B02E3"/>
    <w:rsid w:val="008B06EC"/>
    <w:rsid w:val="008B0BA3"/>
    <w:rsid w:val="008B0F73"/>
    <w:rsid w:val="008B1FDE"/>
    <w:rsid w:val="008B2DEA"/>
    <w:rsid w:val="008B37EF"/>
    <w:rsid w:val="008B41DB"/>
    <w:rsid w:val="008B5519"/>
    <w:rsid w:val="008B5A1A"/>
    <w:rsid w:val="008B77BD"/>
    <w:rsid w:val="008C205A"/>
    <w:rsid w:val="008C223A"/>
    <w:rsid w:val="008C2CD4"/>
    <w:rsid w:val="008C32EE"/>
    <w:rsid w:val="008C3AB8"/>
    <w:rsid w:val="008C43BC"/>
    <w:rsid w:val="008C4CFD"/>
    <w:rsid w:val="008C5869"/>
    <w:rsid w:val="008C5CDD"/>
    <w:rsid w:val="008C65F8"/>
    <w:rsid w:val="008C6635"/>
    <w:rsid w:val="008D0774"/>
    <w:rsid w:val="008D15DA"/>
    <w:rsid w:val="008D1DD0"/>
    <w:rsid w:val="008D2990"/>
    <w:rsid w:val="008D30EB"/>
    <w:rsid w:val="008D41B4"/>
    <w:rsid w:val="008D46E7"/>
    <w:rsid w:val="008D53E7"/>
    <w:rsid w:val="008D5D9B"/>
    <w:rsid w:val="008D5F12"/>
    <w:rsid w:val="008D6937"/>
    <w:rsid w:val="008D6B8E"/>
    <w:rsid w:val="008D710B"/>
    <w:rsid w:val="008D711E"/>
    <w:rsid w:val="008E0BAA"/>
    <w:rsid w:val="008E0C28"/>
    <w:rsid w:val="008E165A"/>
    <w:rsid w:val="008E17B0"/>
    <w:rsid w:val="008E182D"/>
    <w:rsid w:val="008E268A"/>
    <w:rsid w:val="008E30F6"/>
    <w:rsid w:val="008E47BA"/>
    <w:rsid w:val="008E4A77"/>
    <w:rsid w:val="008E4F8D"/>
    <w:rsid w:val="008E612A"/>
    <w:rsid w:val="008E62FB"/>
    <w:rsid w:val="008E63A7"/>
    <w:rsid w:val="008E6410"/>
    <w:rsid w:val="008E6FA1"/>
    <w:rsid w:val="008E7D28"/>
    <w:rsid w:val="008F0FE1"/>
    <w:rsid w:val="008F1414"/>
    <w:rsid w:val="008F2AF8"/>
    <w:rsid w:val="008F33CB"/>
    <w:rsid w:val="008F3511"/>
    <w:rsid w:val="008F378E"/>
    <w:rsid w:val="008F4303"/>
    <w:rsid w:val="008F4B9F"/>
    <w:rsid w:val="008F4E8A"/>
    <w:rsid w:val="008F5BEA"/>
    <w:rsid w:val="008F6B53"/>
    <w:rsid w:val="008F7069"/>
    <w:rsid w:val="008F73B9"/>
    <w:rsid w:val="008F771F"/>
    <w:rsid w:val="008F786F"/>
    <w:rsid w:val="008F7E6D"/>
    <w:rsid w:val="009005B1"/>
    <w:rsid w:val="00900ABB"/>
    <w:rsid w:val="009010E3"/>
    <w:rsid w:val="0090188F"/>
    <w:rsid w:val="009018F0"/>
    <w:rsid w:val="00901EE1"/>
    <w:rsid w:val="00902169"/>
    <w:rsid w:val="00902745"/>
    <w:rsid w:val="0090327F"/>
    <w:rsid w:val="00903384"/>
    <w:rsid w:val="00904CEC"/>
    <w:rsid w:val="00904DB6"/>
    <w:rsid w:val="00905486"/>
    <w:rsid w:val="009075C4"/>
    <w:rsid w:val="00907702"/>
    <w:rsid w:val="0091057E"/>
    <w:rsid w:val="00910FB0"/>
    <w:rsid w:val="00911BF0"/>
    <w:rsid w:val="00911CED"/>
    <w:rsid w:val="00911EF0"/>
    <w:rsid w:val="0091228F"/>
    <w:rsid w:val="00912B80"/>
    <w:rsid w:val="009137E1"/>
    <w:rsid w:val="0091429C"/>
    <w:rsid w:val="00914928"/>
    <w:rsid w:val="0091558F"/>
    <w:rsid w:val="00915BAE"/>
    <w:rsid w:val="00916239"/>
    <w:rsid w:val="009169D5"/>
    <w:rsid w:val="00917A51"/>
    <w:rsid w:val="00920977"/>
    <w:rsid w:val="00922340"/>
    <w:rsid w:val="0092281D"/>
    <w:rsid w:val="00924823"/>
    <w:rsid w:val="009248EF"/>
    <w:rsid w:val="00925B2F"/>
    <w:rsid w:val="0092631A"/>
    <w:rsid w:val="00926C52"/>
    <w:rsid w:val="00927131"/>
    <w:rsid w:val="009273E0"/>
    <w:rsid w:val="0093007B"/>
    <w:rsid w:val="009300A2"/>
    <w:rsid w:val="00933BB0"/>
    <w:rsid w:val="00934273"/>
    <w:rsid w:val="00934468"/>
    <w:rsid w:val="00934EB3"/>
    <w:rsid w:val="00935952"/>
    <w:rsid w:val="0093676B"/>
    <w:rsid w:val="00936856"/>
    <w:rsid w:val="009405B2"/>
    <w:rsid w:val="00942170"/>
    <w:rsid w:val="00942F4F"/>
    <w:rsid w:val="00944623"/>
    <w:rsid w:val="00944737"/>
    <w:rsid w:val="00944AD4"/>
    <w:rsid w:val="00944B18"/>
    <w:rsid w:val="00944DAD"/>
    <w:rsid w:val="009462D4"/>
    <w:rsid w:val="009465DA"/>
    <w:rsid w:val="009479CF"/>
    <w:rsid w:val="0095063B"/>
    <w:rsid w:val="00951F1F"/>
    <w:rsid w:val="00952AD6"/>
    <w:rsid w:val="00952D98"/>
    <w:rsid w:val="009536C7"/>
    <w:rsid w:val="00953E02"/>
    <w:rsid w:val="009544A9"/>
    <w:rsid w:val="00954D16"/>
    <w:rsid w:val="00954DE3"/>
    <w:rsid w:val="009554F1"/>
    <w:rsid w:val="0095596A"/>
    <w:rsid w:val="00955AA0"/>
    <w:rsid w:val="00956556"/>
    <w:rsid w:val="00956F3E"/>
    <w:rsid w:val="00957303"/>
    <w:rsid w:val="00960155"/>
    <w:rsid w:val="0096026F"/>
    <w:rsid w:val="009607C1"/>
    <w:rsid w:val="00960FC8"/>
    <w:rsid w:val="0096131D"/>
    <w:rsid w:val="00964AD6"/>
    <w:rsid w:val="00966A70"/>
    <w:rsid w:val="00967ADE"/>
    <w:rsid w:val="0097023E"/>
    <w:rsid w:val="00970499"/>
    <w:rsid w:val="00970619"/>
    <w:rsid w:val="00970674"/>
    <w:rsid w:val="009712A6"/>
    <w:rsid w:val="00971F50"/>
    <w:rsid w:val="00972F19"/>
    <w:rsid w:val="0097418E"/>
    <w:rsid w:val="00974C74"/>
    <w:rsid w:val="00975C10"/>
    <w:rsid w:val="00976590"/>
    <w:rsid w:val="0097678A"/>
    <w:rsid w:val="00977B9F"/>
    <w:rsid w:val="00977F09"/>
    <w:rsid w:val="0098019C"/>
    <w:rsid w:val="00980EEB"/>
    <w:rsid w:val="009811AF"/>
    <w:rsid w:val="00982242"/>
    <w:rsid w:val="00982B1E"/>
    <w:rsid w:val="00982BC4"/>
    <w:rsid w:val="00982DBE"/>
    <w:rsid w:val="0098320E"/>
    <w:rsid w:val="0098363A"/>
    <w:rsid w:val="00983CF2"/>
    <w:rsid w:val="0098469E"/>
    <w:rsid w:val="0098583B"/>
    <w:rsid w:val="00985A3F"/>
    <w:rsid w:val="00985DFA"/>
    <w:rsid w:val="009862B5"/>
    <w:rsid w:val="0098746D"/>
    <w:rsid w:val="00990C8F"/>
    <w:rsid w:val="009915EB"/>
    <w:rsid w:val="00992F69"/>
    <w:rsid w:val="00993238"/>
    <w:rsid w:val="00993355"/>
    <w:rsid w:val="00993B4B"/>
    <w:rsid w:val="009941D4"/>
    <w:rsid w:val="009943F4"/>
    <w:rsid w:val="00994413"/>
    <w:rsid w:val="009951D5"/>
    <w:rsid w:val="00995C48"/>
    <w:rsid w:val="0099746A"/>
    <w:rsid w:val="009A0AE8"/>
    <w:rsid w:val="009A1A64"/>
    <w:rsid w:val="009A2A75"/>
    <w:rsid w:val="009A3172"/>
    <w:rsid w:val="009A3E26"/>
    <w:rsid w:val="009A444E"/>
    <w:rsid w:val="009A629F"/>
    <w:rsid w:val="009A64BB"/>
    <w:rsid w:val="009A7E8B"/>
    <w:rsid w:val="009B0CC7"/>
    <w:rsid w:val="009B23A5"/>
    <w:rsid w:val="009B5B22"/>
    <w:rsid w:val="009B6A71"/>
    <w:rsid w:val="009B72B2"/>
    <w:rsid w:val="009B7508"/>
    <w:rsid w:val="009B7769"/>
    <w:rsid w:val="009B7903"/>
    <w:rsid w:val="009C0B8D"/>
    <w:rsid w:val="009C1A73"/>
    <w:rsid w:val="009C1B55"/>
    <w:rsid w:val="009C3374"/>
    <w:rsid w:val="009C441F"/>
    <w:rsid w:val="009C4A4B"/>
    <w:rsid w:val="009C6405"/>
    <w:rsid w:val="009C6A01"/>
    <w:rsid w:val="009D04B8"/>
    <w:rsid w:val="009D091A"/>
    <w:rsid w:val="009D0EC1"/>
    <w:rsid w:val="009D0F2E"/>
    <w:rsid w:val="009D1A31"/>
    <w:rsid w:val="009D1D4B"/>
    <w:rsid w:val="009D2A0F"/>
    <w:rsid w:val="009D3D54"/>
    <w:rsid w:val="009D3E5D"/>
    <w:rsid w:val="009D457C"/>
    <w:rsid w:val="009D4E6D"/>
    <w:rsid w:val="009D6DCC"/>
    <w:rsid w:val="009D736F"/>
    <w:rsid w:val="009D7B36"/>
    <w:rsid w:val="009E08B0"/>
    <w:rsid w:val="009E0C1B"/>
    <w:rsid w:val="009E0F00"/>
    <w:rsid w:val="009E1BAF"/>
    <w:rsid w:val="009E1FB8"/>
    <w:rsid w:val="009E2EC8"/>
    <w:rsid w:val="009E31FF"/>
    <w:rsid w:val="009E422F"/>
    <w:rsid w:val="009E4253"/>
    <w:rsid w:val="009E4B77"/>
    <w:rsid w:val="009E619D"/>
    <w:rsid w:val="009E6E88"/>
    <w:rsid w:val="009E6F6D"/>
    <w:rsid w:val="009E724D"/>
    <w:rsid w:val="009E7839"/>
    <w:rsid w:val="009F0571"/>
    <w:rsid w:val="009F0E16"/>
    <w:rsid w:val="009F4BD7"/>
    <w:rsid w:val="009F5BE6"/>
    <w:rsid w:val="009F62CC"/>
    <w:rsid w:val="009F6AB5"/>
    <w:rsid w:val="009F786D"/>
    <w:rsid w:val="00A0066B"/>
    <w:rsid w:val="00A00EBD"/>
    <w:rsid w:val="00A01253"/>
    <w:rsid w:val="00A020B0"/>
    <w:rsid w:val="00A0261F"/>
    <w:rsid w:val="00A02BC0"/>
    <w:rsid w:val="00A04DC9"/>
    <w:rsid w:val="00A05542"/>
    <w:rsid w:val="00A056E1"/>
    <w:rsid w:val="00A06FA5"/>
    <w:rsid w:val="00A07265"/>
    <w:rsid w:val="00A113CF"/>
    <w:rsid w:val="00A11C16"/>
    <w:rsid w:val="00A12AD7"/>
    <w:rsid w:val="00A13C7B"/>
    <w:rsid w:val="00A1468B"/>
    <w:rsid w:val="00A1619E"/>
    <w:rsid w:val="00A16EFD"/>
    <w:rsid w:val="00A17272"/>
    <w:rsid w:val="00A20136"/>
    <w:rsid w:val="00A209FE"/>
    <w:rsid w:val="00A20A26"/>
    <w:rsid w:val="00A210C7"/>
    <w:rsid w:val="00A211EF"/>
    <w:rsid w:val="00A23256"/>
    <w:rsid w:val="00A236C5"/>
    <w:rsid w:val="00A238F4"/>
    <w:rsid w:val="00A23AA2"/>
    <w:rsid w:val="00A23B32"/>
    <w:rsid w:val="00A248D1"/>
    <w:rsid w:val="00A250E5"/>
    <w:rsid w:val="00A25555"/>
    <w:rsid w:val="00A25AFB"/>
    <w:rsid w:val="00A26A24"/>
    <w:rsid w:val="00A26AE8"/>
    <w:rsid w:val="00A30ACE"/>
    <w:rsid w:val="00A31844"/>
    <w:rsid w:val="00A31E07"/>
    <w:rsid w:val="00A3253D"/>
    <w:rsid w:val="00A32671"/>
    <w:rsid w:val="00A342EF"/>
    <w:rsid w:val="00A352EE"/>
    <w:rsid w:val="00A3578F"/>
    <w:rsid w:val="00A36BE8"/>
    <w:rsid w:val="00A37326"/>
    <w:rsid w:val="00A37327"/>
    <w:rsid w:val="00A376E1"/>
    <w:rsid w:val="00A379EB"/>
    <w:rsid w:val="00A4065A"/>
    <w:rsid w:val="00A40E15"/>
    <w:rsid w:val="00A41BCF"/>
    <w:rsid w:val="00A41C4B"/>
    <w:rsid w:val="00A41E6D"/>
    <w:rsid w:val="00A42EC2"/>
    <w:rsid w:val="00A43C6F"/>
    <w:rsid w:val="00A44B49"/>
    <w:rsid w:val="00A46230"/>
    <w:rsid w:val="00A46966"/>
    <w:rsid w:val="00A4728E"/>
    <w:rsid w:val="00A5284A"/>
    <w:rsid w:val="00A52C97"/>
    <w:rsid w:val="00A53419"/>
    <w:rsid w:val="00A5362C"/>
    <w:rsid w:val="00A53729"/>
    <w:rsid w:val="00A56E96"/>
    <w:rsid w:val="00A60283"/>
    <w:rsid w:val="00A60A91"/>
    <w:rsid w:val="00A61843"/>
    <w:rsid w:val="00A61E48"/>
    <w:rsid w:val="00A62A55"/>
    <w:rsid w:val="00A6354C"/>
    <w:rsid w:val="00A64526"/>
    <w:rsid w:val="00A645EB"/>
    <w:rsid w:val="00A64F88"/>
    <w:rsid w:val="00A6515B"/>
    <w:rsid w:val="00A65AA8"/>
    <w:rsid w:val="00A70465"/>
    <w:rsid w:val="00A70515"/>
    <w:rsid w:val="00A70FD6"/>
    <w:rsid w:val="00A71400"/>
    <w:rsid w:val="00A71850"/>
    <w:rsid w:val="00A71ADA"/>
    <w:rsid w:val="00A72479"/>
    <w:rsid w:val="00A72ED1"/>
    <w:rsid w:val="00A73BBE"/>
    <w:rsid w:val="00A74000"/>
    <w:rsid w:val="00A76319"/>
    <w:rsid w:val="00A768D7"/>
    <w:rsid w:val="00A76EC1"/>
    <w:rsid w:val="00A772AA"/>
    <w:rsid w:val="00A803C9"/>
    <w:rsid w:val="00A80C2A"/>
    <w:rsid w:val="00A80FDF"/>
    <w:rsid w:val="00A82CE8"/>
    <w:rsid w:val="00A8402A"/>
    <w:rsid w:val="00A8478E"/>
    <w:rsid w:val="00A84C0F"/>
    <w:rsid w:val="00A84F43"/>
    <w:rsid w:val="00A85912"/>
    <w:rsid w:val="00A85A9B"/>
    <w:rsid w:val="00A86152"/>
    <w:rsid w:val="00A864CE"/>
    <w:rsid w:val="00A86795"/>
    <w:rsid w:val="00A87CFD"/>
    <w:rsid w:val="00A87DA8"/>
    <w:rsid w:val="00A906DE"/>
    <w:rsid w:val="00A90EBD"/>
    <w:rsid w:val="00A92BA7"/>
    <w:rsid w:val="00A92C3F"/>
    <w:rsid w:val="00A939A9"/>
    <w:rsid w:val="00A949AC"/>
    <w:rsid w:val="00A953A1"/>
    <w:rsid w:val="00A978BC"/>
    <w:rsid w:val="00A97BEB"/>
    <w:rsid w:val="00A97FCC"/>
    <w:rsid w:val="00AA14F9"/>
    <w:rsid w:val="00AA1897"/>
    <w:rsid w:val="00AA24D4"/>
    <w:rsid w:val="00AA2693"/>
    <w:rsid w:val="00AA2AF1"/>
    <w:rsid w:val="00AA3991"/>
    <w:rsid w:val="00AA3C45"/>
    <w:rsid w:val="00AA4D60"/>
    <w:rsid w:val="00AA506B"/>
    <w:rsid w:val="00AA5983"/>
    <w:rsid w:val="00AA5AE5"/>
    <w:rsid w:val="00AA5F9E"/>
    <w:rsid w:val="00AA6FB1"/>
    <w:rsid w:val="00AB3F22"/>
    <w:rsid w:val="00AB44A2"/>
    <w:rsid w:val="00AB4F35"/>
    <w:rsid w:val="00AB5685"/>
    <w:rsid w:val="00AB6748"/>
    <w:rsid w:val="00AB7642"/>
    <w:rsid w:val="00AB78C4"/>
    <w:rsid w:val="00AC0BAE"/>
    <w:rsid w:val="00AC1378"/>
    <w:rsid w:val="00AC137E"/>
    <w:rsid w:val="00AC142C"/>
    <w:rsid w:val="00AC2429"/>
    <w:rsid w:val="00AC24EE"/>
    <w:rsid w:val="00AC3015"/>
    <w:rsid w:val="00AC35F5"/>
    <w:rsid w:val="00AC3E4C"/>
    <w:rsid w:val="00AC4926"/>
    <w:rsid w:val="00AC566B"/>
    <w:rsid w:val="00AC5ACE"/>
    <w:rsid w:val="00AC5E66"/>
    <w:rsid w:val="00AC5F44"/>
    <w:rsid w:val="00AC6B31"/>
    <w:rsid w:val="00AC7503"/>
    <w:rsid w:val="00AD0B11"/>
    <w:rsid w:val="00AD0B42"/>
    <w:rsid w:val="00AD0C58"/>
    <w:rsid w:val="00AD0E95"/>
    <w:rsid w:val="00AD183F"/>
    <w:rsid w:val="00AD1942"/>
    <w:rsid w:val="00AD29FA"/>
    <w:rsid w:val="00AD2A04"/>
    <w:rsid w:val="00AD30B4"/>
    <w:rsid w:val="00AD3693"/>
    <w:rsid w:val="00AD4AC5"/>
    <w:rsid w:val="00AD52A5"/>
    <w:rsid w:val="00AD5783"/>
    <w:rsid w:val="00AD5FDB"/>
    <w:rsid w:val="00AD71BC"/>
    <w:rsid w:val="00AD743D"/>
    <w:rsid w:val="00AE04ED"/>
    <w:rsid w:val="00AE2651"/>
    <w:rsid w:val="00AE3777"/>
    <w:rsid w:val="00AE4002"/>
    <w:rsid w:val="00AE4E93"/>
    <w:rsid w:val="00AE50AC"/>
    <w:rsid w:val="00AE63F7"/>
    <w:rsid w:val="00AE646C"/>
    <w:rsid w:val="00AE6E61"/>
    <w:rsid w:val="00AE6EE6"/>
    <w:rsid w:val="00AE6F64"/>
    <w:rsid w:val="00AE76A0"/>
    <w:rsid w:val="00AE7F00"/>
    <w:rsid w:val="00AF05D6"/>
    <w:rsid w:val="00AF0CB9"/>
    <w:rsid w:val="00AF15CB"/>
    <w:rsid w:val="00AF270E"/>
    <w:rsid w:val="00AF2775"/>
    <w:rsid w:val="00AF3E45"/>
    <w:rsid w:val="00AF4489"/>
    <w:rsid w:val="00AF5BA8"/>
    <w:rsid w:val="00AF5F9F"/>
    <w:rsid w:val="00AF6276"/>
    <w:rsid w:val="00AF6C56"/>
    <w:rsid w:val="00B0053A"/>
    <w:rsid w:val="00B006C8"/>
    <w:rsid w:val="00B00E47"/>
    <w:rsid w:val="00B01475"/>
    <w:rsid w:val="00B014FF"/>
    <w:rsid w:val="00B035BE"/>
    <w:rsid w:val="00B03658"/>
    <w:rsid w:val="00B046C6"/>
    <w:rsid w:val="00B0472A"/>
    <w:rsid w:val="00B04D42"/>
    <w:rsid w:val="00B050EF"/>
    <w:rsid w:val="00B0786E"/>
    <w:rsid w:val="00B07DCE"/>
    <w:rsid w:val="00B10BD7"/>
    <w:rsid w:val="00B12DC7"/>
    <w:rsid w:val="00B12E7C"/>
    <w:rsid w:val="00B13E67"/>
    <w:rsid w:val="00B13F2E"/>
    <w:rsid w:val="00B13F89"/>
    <w:rsid w:val="00B1540B"/>
    <w:rsid w:val="00B17BB9"/>
    <w:rsid w:val="00B21001"/>
    <w:rsid w:val="00B22C08"/>
    <w:rsid w:val="00B24207"/>
    <w:rsid w:val="00B24F5C"/>
    <w:rsid w:val="00B250A9"/>
    <w:rsid w:val="00B26262"/>
    <w:rsid w:val="00B3034B"/>
    <w:rsid w:val="00B30797"/>
    <w:rsid w:val="00B31BAA"/>
    <w:rsid w:val="00B3266C"/>
    <w:rsid w:val="00B3279F"/>
    <w:rsid w:val="00B32D12"/>
    <w:rsid w:val="00B33451"/>
    <w:rsid w:val="00B3596B"/>
    <w:rsid w:val="00B35C29"/>
    <w:rsid w:val="00B35C69"/>
    <w:rsid w:val="00B36340"/>
    <w:rsid w:val="00B36E72"/>
    <w:rsid w:val="00B372AD"/>
    <w:rsid w:val="00B37F3C"/>
    <w:rsid w:val="00B40276"/>
    <w:rsid w:val="00B41D26"/>
    <w:rsid w:val="00B43176"/>
    <w:rsid w:val="00B43A0A"/>
    <w:rsid w:val="00B44098"/>
    <w:rsid w:val="00B44CD8"/>
    <w:rsid w:val="00B44F13"/>
    <w:rsid w:val="00B4555F"/>
    <w:rsid w:val="00B46999"/>
    <w:rsid w:val="00B475FD"/>
    <w:rsid w:val="00B47A39"/>
    <w:rsid w:val="00B50D2E"/>
    <w:rsid w:val="00B50FBD"/>
    <w:rsid w:val="00B5168E"/>
    <w:rsid w:val="00B51B8D"/>
    <w:rsid w:val="00B525B9"/>
    <w:rsid w:val="00B52684"/>
    <w:rsid w:val="00B53A4A"/>
    <w:rsid w:val="00B53E5B"/>
    <w:rsid w:val="00B54A59"/>
    <w:rsid w:val="00B559D2"/>
    <w:rsid w:val="00B5655B"/>
    <w:rsid w:val="00B569FE"/>
    <w:rsid w:val="00B56E84"/>
    <w:rsid w:val="00B570F6"/>
    <w:rsid w:val="00B57AD4"/>
    <w:rsid w:val="00B6047D"/>
    <w:rsid w:val="00B60ACB"/>
    <w:rsid w:val="00B62126"/>
    <w:rsid w:val="00B62FF1"/>
    <w:rsid w:val="00B632BF"/>
    <w:rsid w:val="00B63FB5"/>
    <w:rsid w:val="00B644F6"/>
    <w:rsid w:val="00B645E6"/>
    <w:rsid w:val="00B6504B"/>
    <w:rsid w:val="00B65489"/>
    <w:rsid w:val="00B654FC"/>
    <w:rsid w:val="00B65DBD"/>
    <w:rsid w:val="00B66109"/>
    <w:rsid w:val="00B66502"/>
    <w:rsid w:val="00B6668D"/>
    <w:rsid w:val="00B66DDC"/>
    <w:rsid w:val="00B67720"/>
    <w:rsid w:val="00B67B13"/>
    <w:rsid w:val="00B70379"/>
    <w:rsid w:val="00B717C2"/>
    <w:rsid w:val="00B73930"/>
    <w:rsid w:val="00B74D35"/>
    <w:rsid w:val="00B75729"/>
    <w:rsid w:val="00B7641C"/>
    <w:rsid w:val="00B76CB3"/>
    <w:rsid w:val="00B7766E"/>
    <w:rsid w:val="00B77D31"/>
    <w:rsid w:val="00B80FF5"/>
    <w:rsid w:val="00B810EE"/>
    <w:rsid w:val="00B8137D"/>
    <w:rsid w:val="00B81E23"/>
    <w:rsid w:val="00B835C7"/>
    <w:rsid w:val="00B83A4F"/>
    <w:rsid w:val="00B8534E"/>
    <w:rsid w:val="00B86A83"/>
    <w:rsid w:val="00B8762D"/>
    <w:rsid w:val="00B87860"/>
    <w:rsid w:val="00B90747"/>
    <w:rsid w:val="00B90A81"/>
    <w:rsid w:val="00B91BE0"/>
    <w:rsid w:val="00B92B64"/>
    <w:rsid w:val="00B933DC"/>
    <w:rsid w:val="00B93BA4"/>
    <w:rsid w:val="00B93DC8"/>
    <w:rsid w:val="00B944AB"/>
    <w:rsid w:val="00B94515"/>
    <w:rsid w:val="00B95554"/>
    <w:rsid w:val="00B9658C"/>
    <w:rsid w:val="00B968BC"/>
    <w:rsid w:val="00BA05CD"/>
    <w:rsid w:val="00BA2134"/>
    <w:rsid w:val="00BA3710"/>
    <w:rsid w:val="00BA37FB"/>
    <w:rsid w:val="00BA3E26"/>
    <w:rsid w:val="00BA538F"/>
    <w:rsid w:val="00BA6EAA"/>
    <w:rsid w:val="00BA74BD"/>
    <w:rsid w:val="00BA7ECF"/>
    <w:rsid w:val="00BB0FEF"/>
    <w:rsid w:val="00BB1304"/>
    <w:rsid w:val="00BB130B"/>
    <w:rsid w:val="00BB17B6"/>
    <w:rsid w:val="00BB35ED"/>
    <w:rsid w:val="00BB376E"/>
    <w:rsid w:val="00BB454E"/>
    <w:rsid w:val="00BB5030"/>
    <w:rsid w:val="00BB514E"/>
    <w:rsid w:val="00BB6B2C"/>
    <w:rsid w:val="00BB7679"/>
    <w:rsid w:val="00BB7EC6"/>
    <w:rsid w:val="00BC0042"/>
    <w:rsid w:val="00BC0DFB"/>
    <w:rsid w:val="00BC1583"/>
    <w:rsid w:val="00BC1E4C"/>
    <w:rsid w:val="00BC2450"/>
    <w:rsid w:val="00BC408A"/>
    <w:rsid w:val="00BC414C"/>
    <w:rsid w:val="00BC45DE"/>
    <w:rsid w:val="00BC461E"/>
    <w:rsid w:val="00BC4A73"/>
    <w:rsid w:val="00BC593A"/>
    <w:rsid w:val="00BC59E2"/>
    <w:rsid w:val="00BC6F99"/>
    <w:rsid w:val="00BC71D2"/>
    <w:rsid w:val="00BC7AF9"/>
    <w:rsid w:val="00BD0AFA"/>
    <w:rsid w:val="00BD0D79"/>
    <w:rsid w:val="00BD1BB1"/>
    <w:rsid w:val="00BD2173"/>
    <w:rsid w:val="00BD23D1"/>
    <w:rsid w:val="00BD464D"/>
    <w:rsid w:val="00BE009D"/>
    <w:rsid w:val="00BE2B54"/>
    <w:rsid w:val="00BE2E35"/>
    <w:rsid w:val="00BE3F5B"/>
    <w:rsid w:val="00BE3FBB"/>
    <w:rsid w:val="00BE4951"/>
    <w:rsid w:val="00BE5315"/>
    <w:rsid w:val="00BE5836"/>
    <w:rsid w:val="00BE79DF"/>
    <w:rsid w:val="00BE7E91"/>
    <w:rsid w:val="00BF0370"/>
    <w:rsid w:val="00BF1086"/>
    <w:rsid w:val="00BF1A87"/>
    <w:rsid w:val="00BF1EAA"/>
    <w:rsid w:val="00BF239C"/>
    <w:rsid w:val="00BF28D0"/>
    <w:rsid w:val="00BF37E1"/>
    <w:rsid w:val="00BF3BC8"/>
    <w:rsid w:val="00BF4365"/>
    <w:rsid w:val="00BF48EB"/>
    <w:rsid w:val="00BF48F2"/>
    <w:rsid w:val="00BF50AA"/>
    <w:rsid w:val="00BF54C5"/>
    <w:rsid w:val="00BF5D4F"/>
    <w:rsid w:val="00BF5F85"/>
    <w:rsid w:val="00BF6063"/>
    <w:rsid w:val="00BF658E"/>
    <w:rsid w:val="00BF65E1"/>
    <w:rsid w:val="00BF6B6C"/>
    <w:rsid w:val="00C00A2D"/>
    <w:rsid w:val="00C016C9"/>
    <w:rsid w:val="00C0365F"/>
    <w:rsid w:val="00C036B2"/>
    <w:rsid w:val="00C03BD9"/>
    <w:rsid w:val="00C03CB1"/>
    <w:rsid w:val="00C04A35"/>
    <w:rsid w:val="00C04FDC"/>
    <w:rsid w:val="00C058D3"/>
    <w:rsid w:val="00C05A96"/>
    <w:rsid w:val="00C05AD3"/>
    <w:rsid w:val="00C06AF5"/>
    <w:rsid w:val="00C10B42"/>
    <w:rsid w:val="00C10FEF"/>
    <w:rsid w:val="00C11CAB"/>
    <w:rsid w:val="00C1333E"/>
    <w:rsid w:val="00C134A8"/>
    <w:rsid w:val="00C1488F"/>
    <w:rsid w:val="00C14FA1"/>
    <w:rsid w:val="00C153F0"/>
    <w:rsid w:val="00C163D1"/>
    <w:rsid w:val="00C1665E"/>
    <w:rsid w:val="00C1677D"/>
    <w:rsid w:val="00C16975"/>
    <w:rsid w:val="00C16A6B"/>
    <w:rsid w:val="00C16B1B"/>
    <w:rsid w:val="00C17F10"/>
    <w:rsid w:val="00C202A9"/>
    <w:rsid w:val="00C203F0"/>
    <w:rsid w:val="00C205A2"/>
    <w:rsid w:val="00C21C3D"/>
    <w:rsid w:val="00C21C68"/>
    <w:rsid w:val="00C2290E"/>
    <w:rsid w:val="00C22FBA"/>
    <w:rsid w:val="00C23378"/>
    <w:rsid w:val="00C23E2E"/>
    <w:rsid w:val="00C2405C"/>
    <w:rsid w:val="00C2467A"/>
    <w:rsid w:val="00C24BEA"/>
    <w:rsid w:val="00C26163"/>
    <w:rsid w:val="00C263D6"/>
    <w:rsid w:val="00C264BD"/>
    <w:rsid w:val="00C2683A"/>
    <w:rsid w:val="00C26931"/>
    <w:rsid w:val="00C30EB1"/>
    <w:rsid w:val="00C31FF9"/>
    <w:rsid w:val="00C343A6"/>
    <w:rsid w:val="00C350B6"/>
    <w:rsid w:val="00C3644A"/>
    <w:rsid w:val="00C3785C"/>
    <w:rsid w:val="00C3795B"/>
    <w:rsid w:val="00C40362"/>
    <w:rsid w:val="00C41904"/>
    <w:rsid w:val="00C423E0"/>
    <w:rsid w:val="00C42D89"/>
    <w:rsid w:val="00C43657"/>
    <w:rsid w:val="00C44E21"/>
    <w:rsid w:val="00C45EDC"/>
    <w:rsid w:val="00C464CE"/>
    <w:rsid w:val="00C466A3"/>
    <w:rsid w:val="00C46BBE"/>
    <w:rsid w:val="00C473CC"/>
    <w:rsid w:val="00C473F9"/>
    <w:rsid w:val="00C47694"/>
    <w:rsid w:val="00C4796F"/>
    <w:rsid w:val="00C47B3F"/>
    <w:rsid w:val="00C47E3A"/>
    <w:rsid w:val="00C50900"/>
    <w:rsid w:val="00C50A97"/>
    <w:rsid w:val="00C525C6"/>
    <w:rsid w:val="00C531A2"/>
    <w:rsid w:val="00C53F9F"/>
    <w:rsid w:val="00C54265"/>
    <w:rsid w:val="00C54C45"/>
    <w:rsid w:val="00C54F7B"/>
    <w:rsid w:val="00C55601"/>
    <w:rsid w:val="00C55EA0"/>
    <w:rsid w:val="00C56697"/>
    <w:rsid w:val="00C56D82"/>
    <w:rsid w:val="00C56DE4"/>
    <w:rsid w:val="00C571C2"/>
    <w:rsid w:val="00C57831"/>
    <w:rsid w:val="00C578BF"/>
    <w:rsid w:val="00C578D3"/>
    <w:rsid w:val="00C61813"/>
    <w:rsid w:val="00C61875"/>
    <w:rsid w:val="00C62392"/>
    <w:rsid w:val="00C624BD"/>
    <w:rsid w:val="00C638D0"/>
    <w:rsid w:val="00C63919"/>
    <w:rsid w:val="00C64119"/>
    <w:rsid w:val="00C645CC"/>
    <w:rsid w:val="00C6499F"/>
    <w:rsid w:val="00C64ED0"/>
    <w:rsid w:val="00C64F0D"/>
    <w:rsid w:val="00C65619"/>
    <w:rsid w:val="00C65AD7"/>
    <w:rsid w:val="00C65D83"/>
    <w:rsid w:val="00C670FC"/>
    <w:rsid w:val="00C67B4B"/>
    <w:rsid w:val="00C67CCA"/>
    <w:rsid w:val="00C70514"/>
    <w:rsid w:val="00C71F29"/>
    <w:rsid w:val="00C71F8C"/>
    <w:rsid w:val="00C7321D"/>
    <w:rsid w:val="00C73697"/>
    <w:rsid w:val="00C737DA"/>
    <w:rsid w:val="00C73A90"/>
    <w:rsid w:val="00C749B2"/>
    <w:rsid w:val="00C74DD4"/>
    <w:rsid w:val="00C75A16"/>
    <w:rsid w:val="00C763D3"/>
    <w:rsid w:val="00C76854"/>
    <w:rsid w:val="00C77B52"/>
    <w:rsid w:val="00C77DC1"/>
    <w:rsid w:val="00C81F04"/>
    <w:rsid w:val="00C8484E"/>
    <w:rsid w:val="00C8648F"/>
    <w:rsid w:val="00C872E1"/>
    <w:rsid w:val="00C90686"/>
    <w:rsid w:val="00C909FF"/>
    <w:rsid w:val="00C911DE"/>
    <w:rsid w:val="00C912EA"/>
    <w:rsid w:val="00C91571"/>
    <w:rsid w:val="00C916F5"/>
    <w:rsid w:val="00C93BE5"/>
    <w:rsid w:val="00C93F06"/>
    <w:rsid w:val="00C957E9"/>
    <w:rsid w:val="00C9644A"/>
    <w:rsid w:val="00CA0D0B"/>
    <w:rsid w:val="00CA131A"/>
    <w:rsid w:val="00CA1A60"/>
    <w:rsid w:val="00CA2816"/>
    <w:rsid w:val="00CA3568"/>
    <w:rsid w:val="00CA3647"/>
    <w:rsid w:val="00CA613A"/>
    <w:rsid w:val="00CA7A98"/>
    <w:rsid w:val="00CA7DB8"/>
    <w:rsid w:val="00CA7F4D"/>
    <w:rsid w:val="00CB1AA8"/>
    <w:rsid w:val="00CB2C1C"/>
    <w:rsid w:val="00CB3356"/>
    <w:rsid w:val="00CB3547"/>
    <w:rsid w:val="00CB497F"/>
    <w:rsid w:val="00CB57DD"/>
    <w:rsid w:val="00CB5D82"/>
    <w:rsid w:val="00CB5E5C"/>
    <w:rsid w:val="00CB775C"/>
    <w:rsid w:val="00CB79E0"/>
    <w:rsid w:val="00CC21E3"/>
    <w:rsid w:val="00CC3C32"/>
    <w:rsid w:val="00CC4B5A"/>
    <w:rsid w:val="00CC5EB2"/>
    <w:rsid w:val="00CC7466"/>
    <w:rsid w:val="00CC7DE9"/>
    <w:rsid w:val="00CD0152"/>
    <w:rsid w:val="00CD31B6"/>
    <w:rsid w:val="00CD3AB6"/>
    <w:rsid w:val="00CD3DE4"/>
    <w:rsid w:val="00CD3FE8"/>
    <w:rsid w:val="00CD42FB"/>
    <w:rsid w:val="00CD511E"/>
    <w:rsid w:val="00CD5430"/>
    <w:rsid w:val="00CD54ED"/>
    <w:rsid w:val="00CD56D7"/>
    <w:rsid w:val="00CD6664"/>
    <w:rsid w:val="00CD73A7"/>
    <w:rsid w:val="00CD781A"/>
    <w:rsid w:val="00CD7853"/>
    <w:rsid w:val="00CE003B"/>
    <w:rsid w:val="00CE1A32"/>
    <w:rsid w:val="00CE1FA3"/>
    <w:rsid w:val="00CE26D9"/>
    <w:rsid w:val="00CE28B8"/>
    <w:rsid w:val="00CE2EDF"/>
    <w:rsid w:val="00CE3B71"/>
    <w:rsid w:val="00CE4381"/>
    <w:rsid w:val="00CE5A10"/>
    <w:rsid w:val="00CE5AFC"/>
    <w:rsid w:val="00CE5C9A"/>
    <w:rsid w:val="00CE6BD0"/>
    <w:rsid w:val="00CE7BFF"/>
    <w:rsid w:val="00CE7E8E"/>
    <w:rsid w:val="00CF0C09"/>
    <w:rsid w:val="00CF1113"/>
    <w:rsid w:val="00CF1939"/>
    <w:rsid w:val="00CF3FCF"/>
    <w:rsid w:val="00CF65B2"/>
    <w:rsid w:val="00CF66DA"/>
    <w:rsid w:val="00CF696C"/>
    <w:rsid w:val="00CF7706"/>
    <w:rsid w:val="00CF77F2"/>
    <w:rsid w:val="00D00698"/>
    <w:rsid w:val="00D00C0D"/>
    <w:rsid w:val="00D00CF6"/>
    <w:rsid w:val="00D00E44"/>
    <w:rsid w:val="00D01D00"/>
    <w:rsid w:val="00D02858"/>
    <w:rsid w:val="00D02E54"/>
    <w:rsid w:val="00D03A33"/>
    <w:rsid w:val="00D03D31"/>
    <w:rsid w:val="00D04D02"/>
    <w:rsid w:val="00D054EE"/>
    <w:rsid w:val="00D05B43"/>
    <w:rsid w:val="00D05D00"/>
    <w:rsid w:val="00D07811"/>
    <w:rsid w:val="00D07F29"/>
    <w:rsid w:val="00D1000D"/>
    <w:rsid w:val="00D107FA"/>
    <w:rsid w:val="00D10E2E"/>
    <w:rsid w:val="00D112A3"/>
    <w:rsid w:val="00D12248"/>
    <w:rsid w:val="00D12DEC"/>
    <w:rsid w:val="00D139C8"/>
    <w:rsid w:val="00D13EFE"/>
    <w:rsid w:val="00D14F8E"/>
    <w:rsid w:val="00D15436"/>
    <w:rsid w:val="00D15921"/>
    <w:rsid w:val="00D17730"/>
    <w:rsid w:val="00D17A3F"/>
    <w:rsid w:val="00D17B0C"/>
    <w:rsid w:val="00D226C9"/>
    <w:rsid w:val="00D22731"/>
    <w:rsid w:val="00D22D8D"/>
    <w:rsid w:val="00D23327"/>
    <w:rsid w:val="00D23C9E"/>
    <w:rsid w:val="00D2432D"/>
    <w:rsid w:val="00D24640"/>
    <w:rsid w:val="00D24938"/>
    <w:rsid w:val="00D25187"/>
    <w:rsid w:val="00D25441"/>
    <w:rsid w:val="00D27860"/>
    <w:rsid w:val="00D27FFE"/>
    <w:rsid w:val="00D3045B"/>
    <w:rsid w:val="00D306CC"/>
    <w:rsid w:val="00D31C9E"/>
    <w:rsid w:val="00D325A2"/>
    <w:rsid w:val="00D32DDE"/>
    <w:rsid w:val="00D32F52"/>
    <w:rsid w:val="00D33286"/>
    <w:rsid w:val="00D349AB"/>
    <w:rsid w:val="00D35D36"/>
    <w:rsid w:val="00D367FC"/>
    <w:rsid w:val="00D369EA"/>
    <w:rsid w:val="00D376E4"/>
    <w:rsid w:val="00D40038"/>
    <w:rsid w:val="00D42B13"/>
    <w:rsid w:val="00D42BE8"/>
    <w:rsid w:val="00D43183"/>
    <w:rsid w:val="00D4359A"/>
    <w:rsid w:val="00D438A4"/>
    <w:rsid w:val="00D44319"/>
    <w:rsid w:val="00D453BB"/>
    <w:rsid w:val="00D45A79"/>
    <w:rsid w:val="00D4687A"/>
    <w:rsid w:val="00D46EA5"/>
    <w:rsid w:val="00D47BCA"/>
    <w:rsid w:val="00D47C1A"/>
    <w:rsid w:val="00D50BF1"/>
    <w:rsid w:val="00D51943"/>
    <w:rsid w:val="00D51968"/>
    <w:rsid w:val="00D53DCE"/>
    <w:rsid w:val="00D53DD7"/>
    <w:rsid w:val="00D54402"/>
    <w:rsid w:val="00D54C11"/>
    <w:rsid w:val="00D55779"/>
    <w:rsid w:val="00D558DF"/>
    <w:rsid w:val="00D55DEC"/>
    <w:rsid w:val="00D564EF"/>
    <w:rsid w:val="00D56A75"/>
    <w:rsid w:val="00D56CE1"/>
    <w:rsid w:val="00D57091"/>
    <w:rsid w:val="00D57422"/>
    <w:rsid w:val="00D57E2F"/>
    <w:rsid w:val="00D6068F"/>
    <w:rsid w:val="00D62C4E"/>
    <w:rsid w:val="00D63605"/>
    <w:rsid w:val="00D6515A"/>
    <w:rsid w:val="00D652F2"/>
    <w:rsid w:val="00D65552"/>
    <w:rsid w:val="00D65D17"/>
    <w:rsid w:val="00D66156"/>
    <w:rsid w:val="00D6634D"/>
    <w:rsid w:val="00D66A3D"/>
    <w:rsid w:val="00D66D04"/>
    <w:rsid w:val="00D677F5"/>
    <w:rsid w:val="00D700F5"/>
    <w:rsid w:val="00D701E2"/>
    <w:rsid w:val="00D70482"/>
    <w:rsid w:val="00D73398"/>
    <w:rsid w:val="00D7383B"/>
    <w:rsid w:val="00D743DC"/>
    <w:rsid w:val="00D74B50"/>
    <w:rsid w:val="00D75230"/>
    <w:rsid w:val="00D7620F"/>
    <w:rsid w:val="00D769DB"/>
    <w:rsid w:val="00D77521"/>
    <w:rsid w:val="00D779AB"/>
    <w:rsid w:val="00D80915"/>
    <w:rsid w:val="00D81F58"/>
    <w:rsid w:val="00D82941"/>
    <w:rsid w:val="00D82D58"/>
    <w:rsid w:val="00D83009"/>
    <w:rsid w:val="00D83074"/>
    <w:rsid w:val="00D839D5"/>
    <w:rsid w:val="00D84589"/>
    <w:rsid w:val="00D8634A"/>
    <w:rsid w:val="00D87584"/>
    <w:rsid w:val="00D91628"/>
    <w:rsid w:val="00D9168E"/>
    <w:rsid w:val="00D916FC"/>
    <w:rsid w:val="00D93E9C"/>
    <w:rsid w:val="00D94337"/>
    <w:rsid w:val="00D9460F"/>
    <w:rsid w:val="00D94A7A"/>
    <w:rsid w:val="00D95029"/>
    <w:rsid w:val="00D95B1A"/>
    <w:rsid w:val="00D96665"/>
    <w:rsid w:val="00D973F8"/>
    <w:rsid w:val="00D97F40"/>
    <w:rsid w:val="00DA29EA"/>
    <w:rsid w:val="00DA2D8C"/>
    <w:rsid w:val="00DA31AB"/>
    <w:rsid w:val="00DA32A0"/>
    <w:rsid w:val="00DA38E7"/>
    <w:rsid w:val="00DA572C"/>
    <w:rsid w:val="00DA5A06"/>
    <w:rsid w:val="00DA5C44"/>
    <w:rsid w:val="00DA5C5B"/>
    <w:rsid w:val="00DA5D43"/>
    <w:rsid w:val="00DA67EB"/>
    <w:rsid w:val="00DA6D96"/>
    <w:rsid w:val="00DA6DE5"/>
    <w:rsid w:val="00DA75B8"/>
    <w:rsid w:val="00DA7ADC"/>
    <w:rsid w:val="00DA7C02"/>
    <w:rsid w:val="00DB06B2"/>
    <w:rsid w:val="00DB1570"/>
    <w:rsid w:val="00DB15D2"/>
    <w:rsid w:val="00DB1AE9"/>
    <w:rsid w:val="00DB433B"/>
    <w:rsid w:val="00DB4B2D"/>
    <w:rsid w:val="00DB5232"/>
    <w:rsid w:val="00DB5D7F"/>
    <w:rsid w:val="00DB60F6"/>
    <w:rsid w:val="00DB6884"/>
    <w:rsid w:val="00DC0777"/>
    <w:rsid w:val="00DC09AA"/>
    <w:rsid w:val="00DC1358"/>
    <w:rsid w:val="00DC1DEC"/>
    <w:rsid w:val="00DC332C"/>
    <w:rsid w:val="00DC3CA4"/>
    <w:rsid w:val="00DC6364"/>
    <w:rsid w:val="00DC6D4D"/>
    <w:rsid w:val="00DC70E1"/>
    <w:rsid w:val="00DC74C8"/>
    <w:rsid w:val="00DD024B"/>
    <w:rsid w:val="00DD0803"/>
    <w:rsid w:val="00DD2B53"/>
    <w:rsid w:val="00DD44E8"/>
    <w:rsid w:val="00DD4D92"/>
    <w:rsid w:val="00DD6AF1"/>
    <w:rsid w:val="00DD6CDE"/>
    <w:rsid w:val="00DD7393"/>
    <w:rsid w:val="00DD7556"/>
    <w:rsid w:val="00DD7F25"/>
    <w:rsid w:val="00DE007E"/>
    <w:rsid w:val="00DE07CE"/>
    <w:rsid w:val="00DE0DE0"/>
    <w:rsid w:val="00DE1CE9"/>
    <w:rsid w:val="00DE2682"/>
    <w:rsid w:val="00DE5ADC"/>
    <w:rsid w:val="00DE637F"/>
    <w:rsid w:val="00DE69DD"/>
    <w:rsid w:val="00DE7003"/>
    <w:rsid w:val="00DF037B"/>
    <w:rsid w:val="00DF03C2"/>
    <w:rsid w:val="00DF0C0C"/>
    <w:rsid w:val="00DF0EA3"/>
    <w:rsid w:val="00DF17A6"/>
    <w:rsid w:val="00DF1E63"/>
    <w:rsid w:val="00DF22CB"/>
    <w:rsid w:val="00DF27E3"/>
    <w:rsid w:val="00DF3CBF"/>
    <w:rsid w:val="00DF43F3"/>
    <w:rsid w:val="00DF4506"/>
    <w:rsid w:val="00DF4C56"/>
    <w:rsid w:val="00DF4F0D"/>
    <w:rsid w:val="00DF51D1"/>
    <w:rsid w:val="00DF5D6C"/>
    <w:rsid w:val="00DF7F33"/>
    <w:rsid w:val="00E0084D"/>
    <w:rsid w:val="00E00E9D"/>
    <w:rsid w:val="00E016D3"/>
    <w:rsid w:val="00E0180A"/>
    <w:rsid w:val="00E01ECC"/>
    <w:rsid w:val="00E025DB"/>
    <w:rsid w:val="00E03A02"/>
    <w:rsid w:val="00E047C1"/>
    <w:rsid w:val="00E04AA1"/>
    <w:rsid w:val="00E04BB5"/>
    <w:rsid w:val="00E05A77"/>
    <w:rsid w:val="00E0613C"/>
    <w:rsid w:val="00E07655"/>
    <w:rsid w:val="00E07BC5"/>
    <w:rsid w:val="00E11920"/>
    <w:rsid w:val="00E12801"/>
    <w:rsid w:val="00E134A2"/>
    <w:rsid w:val="00E14F1E"/>
    <w:rsid w:val="00E153CC"/>
    <w:rsid w:val="00E1542B"/>
    <w:rsid w:val="00E15689"/>
    <w:rsid w:val="00E16AA0"/>
    <w:rsid w:val="00E16EE6"/>
    <w:rsid w:val="00E16F80"/>
    <w:rsid w:val="00E17F03"/>
    <w:rsid w:val="00E21958"/>
    <w:rsid w:val="00E22609"/>
    <w:rsid w:val="00E22D57"/>
    <w:rsid w:val="00E22F45"/>
    <w:rsid w:val="00E232E0"/>
    <w:rsid w:val="00E23736"/>
    <w:rsid w:val="00E24050"/>
    <w:rsid w:val="00E246E6"/>
    <w:rsid w:val="00E24F31"/>
    <w:rsid w:val="00E2586C"/>
    <w:rsid w:val="00E269C2"/>
    <w:rsid w:val="00E2763C"/>
    <w:rsid w:val="00E27B03"/>
    <w:rsid w:val="00E31C2D"/>
    <w:rsid w:val="00E32328"/>
    <w:rsid w:val="00E3335F"/>
    <w:rsid w:val="00E3401B"/>
    <w:rsid w:val="00E3418D"/>
    <w:rsid w:val="00E34EAC"/>
    <w:rsid w:val="00E3505D"/>
    <w:rsid w:val="00E351B6"/>
    <w:rsid w:val="00E36B58"/>
    <w:rsid w:val="00E36DA6"/>
    <w:rsid w:val="00E374E9"/>
    <w:rsid w:val="00E375F0"/>
    <w:rsid w:val="00E376EE"/>
    <w:rsid w:val="00E376FA"/>
    <w:rsid w:val="00E37E32"/>
    <w:rsid w:val="00E40293"/>
    <w:rsid w:val="00E40A6E"/>
    <w:rsid w:val="00E41BC8"/>
    <w:rsid w:val="00E41EC9"/>
    <w:rsid w:val="00E42D3E"/>
    <w:rsid w:val="00E430D4"/>
    <w:rsid w:val="00E4356F"/>
    <w:rsid w:val="00E43737"/>
    <w:rsid w:val="00E438DE"/>
    <w:rsid w:val="00E4460D"/>
    <w:rsid w:val="00E446EA"/>
    <w:rsid w:val="00E446EE"/>
    <w:rsid w:val="00E4594E"/>
    <w:rsid w:val="00E460AE"/>
    <w:rsid w:val="00E463A3"/>
    <w:rsid w:val="00E46B9F"/>
    <w:rsid w:val="00E46D07"/>
    <w:rsid w:val="00E46F9C"/>
    <w:rsid w:val="00E47EB2"/>
    <w:rsid w:val="00E5000F"/>
    <w:rsid w:val="00E503E0"/>
    <w:rsid w:val="00E512E1"/>
    <w:rsid w:val="00E51C0E"/>
    <w:rsid w:val="00E52867"/>
    <w:rsid w:val="00E52A9E"/>
    <w:rsid w:val="00E551CA"/>
    <w:rsid w:val="00E56781"/>
    <w:rsid w:val="00E5742E"/>
    <w:rsid w:val="00E57A65"/>
    <w:rsid w:val="00E60F5E"/>
    <w:rsid w:val="00E60FC4"/>
    <w:rsid w:val="00E635C5"/>
    <w:rsid w:val="00E63BA3"/>
    <w:rsid w:val="00E64A9B"/>
    <w:rsid w:val="00E64FA5"/>
    <w:rsid w:val="00E656B7"/>
    <w:rsid w:val="00E658AD"/>
    <w:rsid w:val="00E6607C"/>
    <w:rsid w:val="00E666ED"/>
    <w:rsid w:val="00E70A78"/>
    <w:rsid w:val="00E70C0B"/>
    <w:rsid w:val="00E70DEB"/>
    <w:rsid w:val="00E714E2"/>
    <w:rsid w:val="00E73793"/>
    <w:rsid w:val="00E7388C"/>
    <w:rsid w:val="00E75364"/>
    <w:rsid w:val="00E75BAE"/>
    <w:rsid w:val="00E7642E"/>
    <w:rsid w:val="00E76E56"/>
    <w:rsid w:val="00E7785A"/>
    <w:rsid w:val="00E80452"/>
    <w:rsid w:val="00E8049C"/>
    <w:rsid w:val="00E8073C"/>
    <w:rsid w:val="00E81576"/>
    <w:rsid w:val="00E81CD7"/>
    <w:rsid w:val="00E82413"/>
    <w:rsid w:val="00E8290B"/>
    <w:rsid w:val="00E84A85"/>
    <w:rsid w:val="00E8607A"/>
    <w:rsid w:val="00E86F43"/>
    <w:rsid w:val="00E87FBB"/>
    <w:rsid w:val="00E905E2"/>
    <w:rsid w:val="00E90D52"/>
    <w:rsid w:val="00E90DC3"/>
    <w:rsid w:val="00E90F2E"/>
    <w:rsid w:val="00E910A5"/>
    <w:rsid w:val="00E91E05"/>
    <w:rsid w:val="00E922C6"/>
    <w:rsid w:val="00E92514"/>
    <w:rsid w:val="00E92A1A"/>
    <w:rsid w:val="00E92C34"/>
    <w:rsid w:val="00E92FAB"/>
    <w:rsid w:val="00E93A30"/>
    <w:rsid w:val="00E94946"/>
    <w:rsid w:val="00E95060"/>
    <w:rsid w:val="00E95CCB"/>
    <w:rsid w:val="00E96310"/>
    <w:rsid w:val="00E9656B"/>
    <w:rsid w:val="00E97146"/>
    <w:rsid w:val="00E97D2D"/>
    <w:rsid w:val="00EA0D0A"/>
    <w:rsid w:val="00EA5876"/>
    <w:rsid w:val="00EA6821"/>
    <w:rsid w:val="00EA68CD"/>
    <w:rsid w:val="00EA781E"/>
    <w:rsid w:val="00EB0896"/>
    <w:rsid w:val="00EB0F4D"/>
    <w:rsid w:val="00EB0FFB"/>
    <w:rsid w:val="00EB10BC"/>
    <w:rsid w:val="00EB2699"/>
    <w:rsid w:val="00EB321B"/>
    <w:rsid w:val="00EB3CBD"/>
    <w:rsid w:val="00EB4B2C"/>
    <w:rsid w:val="00EB6FA3"/>
    <w:rsid w:val="00EC0AC8"/>
    <w:rsid w:val="00EC0E10"/>
    <w:rsid w:val="00EC1556"/>
    <w:rsid w:val="00EC4293"/>
    <w:rsid w:val="00EC441A"/>
    <w:rsid w:val="00EC4732"/>
    <w:rsid w:val="00EC4827"/>
    <w:rsid w:val="00EC59CC"/>
    <w:rsid w:val="00EC5DDA"/>
    <w:rsid w:val="00EC6162"/>
    <w:rsid w:val="00ED122F"/>
    <w:rsid w:val="00ED1649"/>
    <w:rsid w:val="00ED2CB4"/>
    <w:rsid w:val="00ED345F"/>
    <w:rsid w:val="00ED3496"/>
    <w:rsid w:val="00ED4170"/>
    <w:rsid w:val="00ED5122"/>
    <w:rsid w:val="00ED60C2"/>
    <w:rsid w:val="00ED63B8"/>
    <w:rsid w:val="00ED7030"/>
    <w:rsid w:val="00ED7FE3"/>
    <w:rsid w:val="00EE10B4"/>
    <w:rsid w:val="00EE14FF"/>
    <w:rsid w:val="00EE18D7"/>
    <w:rsid w:val="00EE1975"/>
    <w:rsid w:val="00EE4186"/>
    <w:rsid w:val="00EE4C6A"/>
    <w:rsid w:val="00EE654F"/>
    <w:rsid w:val="00EF125B"/>
    <w:rsid w:val="00EF20ED"/>
    <w:rsid w:val="00EF2B57"/>
    <w:rsid w:val="00EF2FD1"/>
    <w:rsid w:val="00EF3DD0"/>
    <w:rsid w:val="00EF5BF7"/>
    <w:rsid w:val="00EF5C53"/>
    <w:rsid w:val="00EF6383"/>
    <w:rsid w:val="00EF683C"/>
    <w:rsid w:val="00EF6CEE"/>
    <w:rsid w:val="00EF7347"/>
    <w:rsid w:val="00F004A6"/>
    <w:rsid w:val="00F00E25"/>
    <w:rsid w:val="00F019FD"/>
    <w:rsid w:val="00F01AD5"/>
    <w:rsid w:val="00F024B5"/>
    <w:rsid w:val="00F0266E"/>
    <w:rsid w:val="00F02D8B"/>
    <w:rsid w:val="00F031F3"/>
    <w:rsid w:val="00F032A1"/>
    <w:rsid w:val="00F03CCB"/>
    <w:rsid w:val="00F041B5"/>
    <w:rsid w:val="00F052D9"/>
    <w:rsid w:val="00F075A7"/>
    <w:rsid w:val="00F078A1"/>
    <w:rsid w:val="00F10D74"/>
    <w:rsid w:val="00F10EEE"/>
    <w:rsid w:val="00F117DC"/>
    <w:rsid w:val="00F12CFA"/>
    <w:rsid w:val="00F14829"/>
    <w:rsid w:val="00F1492B"/>
    <w:rsid w:val="00F14F38"/>
    <w:rsid w:val="00F15513"/>
    <w:rsid w:val="00F15A83"/>
    <w:rsid w:val="00F160B9"/>
    <w:rsid w:val="00F16911"/>
    <w:rsid w:val="00F17502"/>
    <w:rsid w:val="00F17DDD"/>
    <w:rsid w:val="00F20BCE"/>
    <w:rsid w:val="00F218FA"/>
    <w:rsid w:val="00F26761"/>
    <w:rsid w:val="00F325D9"/>
    <w:rsid w:val="00F32B3F"/>
    <w:rsid w:val="00F3423E"/>
    <w:rsid w:val="00F34851"/>
    <w:rsid w:val="00F3549E"/>
    <w:rsid w:val="00F3779E"/>
    <w:rsid w:val="00F37CBE"/>
    <w:rsid w:val="00F419F5"/>
    <w:rsid w:val="00F41F0B"/>
    <w:rsid w:val="00F42991"/>
    <w:rsid w:val="00F4393A"/>
    <w:rsid w:val="00F444EB"/>
    <w:rsid w:val="00F4546F"/>
    <w:rsid w:val="00F45FF8"/>
    <w:rsid w:val="00F46387"/>
    <w:rsid w:val="00F4638E"/>
    <w:rsid w:val="00F50411"/>
    <w:rsid w:val="00F50908"/>
    <w:rsid w:val="00F51A91"/>
    <w:rsid w:val="00F53362"/>
    <w:rsid w:val="00F54429"/>
    <w:rsid w:val="00F54546"/>
    <w:rsid w:val="00F545AA"/>
    <w:rsid w:val="00F55DE0"/>
    <w:rsid w:val="00F56CCC"/>
    <w:rsid w:val="00F57E47"/>
    <w:rsid w:val="00F60788"/>
    <w:rsid w:val="00F60A42"/>
    <w:rsid w:val="00F61137"/>
    <w:rsid w:val="00F619ED"/>
    <w:rsid w:val="00F62694"/>
    <w:rsid w:val="00F64A69"/>
    <w:rsid w:val="00F65307"/>
    <w:rsid w:val="00F66C7A"/>
    <w:rsid w:val="00F66E2F"/>
    <w:rsid w:val="00F7027E"/>
    <w:rsid w:val="00F70C69"/>
    <w:rsid w:val="00F72510"/>
    <w:rsid w:val="00F72994"/>
    <w:rsid w:val="00F72DA7"/>
    <w:rsid w:val="00F73D6C"/>
    <w:rsid w:val="00F73E76"/>
    <w:rsid w:val="00F7435A"/>
    <w:rsid w:val="00F747FE"/>
    <w:rsid w:val="00F75D8D"/>
    <w:rsid w:val="00F76C7C"/>
    <w:rsid w:val="00F772E1"/>
    <w:rsid w:val="00F7798C"/>
    <w:rsid w:val="00F81694"/>
    <w:rsid w:val="00F81FCA"/>
    <w:rsid w:val="00F8342A"/>
    <w:rsid w:val="00F83DB1"/>
    <w:rsid w:val="00F8430C"/>
    <w:rsid w:val="00F85ADB"/>
    <w:rsid w:val="00F85D3C"/>
    <w:rsid w:val="00F86F5F"/>
    <w:rsid w:val="00F87783"/>
    <w:rsid w:val="00F87F9C"/>
    <w:rsid w:val="00F912A3"/>
    <w:rsid w:val="00F9194F"/>
    <w:rsid w:val="00F92E38"/>
    <w:rsid w:val="00F957A2"/>
    <w:rsid w:val="00F958CB"/>
    <w:rsid w:val="00F96E7E"/>
    <w:rsid w:val="00FA045C"/>
    <w:rsid w:val="00FA15E8"/>
    <w:rsid w:val="00FA1856"/>
    <w:rsid w:val="00FA1E0F"/>
    <w:rsid w:val="00FA229B"/>
    <w:rsid w:val="00FA49CB"/>
    <w:rsid w:val="00FA4F04"/>
    <w:rsid w:val="00FA589F"/>
    <w:rsid w:val="00FA6610"/>
    <w:rsid w:val="00FA6CC7"/>
    <w:rsid w:val="00FA76ED"/>
    <w:rsid w:val="00FA7AEE"/>
    <w:rsid w:val="00FB0449"/>
    <w:rsid w:val="00FB15D1"/>
    <w:rsid w:val="00FB1863"/>
    <w:rsid w:val="00FB2ACD"/>
    <w:rsid w:val="00FB2EC9"/>
    <w:rsid w:val="00FB4652"/>
    <w:rsid w:val="00FB4F33"/>
    <w:rsid w:val="00FB603E"/>
    <w:rsid w:val="00FB6B41"/>
    <w:rsid w:val="00FB7227"/>
    <w:rsid w:val="00FC074D"/>
    <w:rsid w:val="00FC16C7"/>
    <w:rsid w:val="00FC2007"/>
    <w:rsid w:val="00FC2027"/>
    <w:rsid w:val="00FC2729"/>
    <w:rsid w:val="00FC3A32"/>
    <w:rsid w:val="00FC4E9F"/>
    <w:rsid w:val="00FC523E"/>
    <w:rsid w:val="00FC5726"/>
    <w:rsid w:val="00FC6333"/>
    <w:rsid w:val="00FC6CF0"/>
    <w:rsid w:val="00FC75F9"/>
    <w:rsid w:val="00FC7772"/>
    <w:rsid w:val="00FD0321"/>
    <w:rsid w:val="00FD10B2"/>
    <w:rsid w:val="00FD14E8"/>
    <w:rsid w:val="00FD1578"/>
    <w:rsid w:val="00FD1883"/>
    <w:rsid w:val="00FD2819"/>
    <w:rsid w:val="00FD2CC8"/>
    <w:rsid w:val="00FD4C61"/>
    <w:rsid w:val="00FD554C"/>
    <w:rsid w:val="00FD6EEB"/>
    <w:rsid w:val="00FD71EB"/>
    <w:rsid w:val="00FD78A7"/>
    <w:rsid w:val="00FE0B04"/>
    <w:rsid w:val="00FE1B8E"/>
    <w:rsid w:val="00FE2602"/>
    <w:rsid w:val="00FE2F31"/>
    <w:rsid w:val="00FE3267"/>
    <w:rsid w:val="00FE58A9"/>
    <w:rsid w:val="00FE5F87"/>
    <w:rsid w:val="00FE61BD"/>
    <w:rsid w:val="00FE6FF7"/>
    <w:rsid w:val="00FE7156"/>
    <w:rsid w:val="00FF07F6"/>
    <w:rsid w:val="00FF0A15"/>
    <w:rsid w:val="00FF0A70"/>
    <w:rsid w:val="00FF0F79"/>
    <w:rsid w:val="00FF115D"/>
    <w:rsid w:val="00FF1DF7"/>
    <w:rsid w:val="00FF1FFA"/>
    <w:rsid w:val="00FF39C3"/>
    <w:rsid w:val="00FF458D"/>
    <w:rsid w:val="00FF5036"/>
    <w:rsid w:val="00FF547C"/>
    <w:rsid w:val="00FF54A4"/>
    <w:rsid w:val="00FF5811"/>
    <w:rsid w:val="00FF599B"/>
    <w:rsid w:val="00FF644B"/>
    <w:rsid w:val="00FF65FA"/>
    <w:rsid w:val="00FF6EF8"/>
    <w:rsid w:val="00FF7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33FBA8"/>
  <w15:docId w15:val="{E6BD5C28-09CB-48B9-A65E-0F14A049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8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89"/>
    <w:qFormat/>
    <w:rsid w:val="005168E6"/>
    <w:pPr>
      <w:spacing w:after="160" w:line="259" w:lineRule="auto"/>
    </w:pPr>
    <w:rPr>
      <w:rFonts w:eastAsiaTheme="minorHAnsi"/>
      <w:sz w:val="22"/>
      <w:szCs w:val="22"/>
    </w:rPr>
  </w:style>
  <w:style w:type="paragraph" w:styleId="Heading1">
    <w:name w:val="heading 1"/>
    <w:basedOn w:val="Normal"/>
    <w:next w:val="Normal"/>
    <w:link w:val="Heading1Char"/>
    <w:uiPriority w:val="89"/>
    <w:qFormat/>
    <w:rsid w:val="005168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89"/>
    <w:semiHidden/>
    <w:unhideWhenUsed/>
    <w:qFormat/>
    <w:rsid w:val="005168E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89"/>
    <w:semiHidden/>
    <w:unhideWhenUsed/>
    <w:qFormat/>
    <w:rsid w:val="005168E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89"/>
    <w:semiHidden/>
    <w:unhideWhenUsed/>
    <w:qFormat/>
    <w:rsid w:val="005168E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89"/>
    <w:semiHidden/>
    <w:unhideWhenUsed/>
    <w:qFormat/>
    <w:rsid w:val="005168E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89"/>
    <w:semiHidden/>
    <w:unhideWhenUsed/>
    <w:qFormat/>
    <w:rsid w:val="005168E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89"/>
    <w:semiHidden/>
    <w:unhideWhenUsed/>
    <w:qFormat/>
    <w:rsid w:val="005168E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89"/>
    <w:semiHidden/>
    <w:unhideWhenUsed/>
    <w:qFormat/>
    <w:rsid w:val="005168E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89"/>
    <w:semiHidden/>
    <w:unhideWhenUsed/>
    <w:qFormat/>
    <w:rsid w:val="005168E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5168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68E6"/>
  </w:style>
  <w:style w:type="paragraph" w:styleId="Header">
    <w:name w:val="header"/>
    <w:basedOn w:val="Normal"/>
    <w:link w:val="HeaderChar"/>
    <w:uiPriority w:val="89"/>
    <w:unhideWhenUsed/>
    <w:rsid w:val="005168E6"/>
    <w:pPr>
      <w:tabs>
        <w:tab w:val="center" w:pos="4680"/>
        <w:tab w:val="right" w:pos="9360"/>
      </w:tabs>
      <w:spacing w:after="0" w:line="240" w:lineRule="auto"/>
    </w:pPr>
  </w:style>
  <w:style w:type="character" w:customStyle="1" w:styleId="HeaderChar">
    <w:name w:val="Header Char"/>
    <w:basedOn w:val="DefaultParagraphFont"/>
    <w:link w:val="Header"/>
    <w:uiPriority w:val="89"/>
    <w:rsid w:val="005168E6"/>
    <w:rPr>
      <w:rFonts w:eastAsiaTheme="minorHAnsi"/>
      <w:sz w:val="22"/>
      <w:szCs w:val="22"/>
    </w:rPr>
  </w:style>
  <w:style w:type="character" w:styleId="PageNumber">
    <w:name w:val="page number"/>
    <w:basedOn w:val="DefaultParagraphFont"/>
    <w:uiPriority w:val="89"/>
    <w:semiHidden/>
    <w:unhideWhenUsed/>
    <w:rsid w:val="005168E6"/>
  </w:style>
  <w:style w:type="paragraph" w:styleId="HTMLPreformatted">
    <w:name w:val="HTML Preformatted"/>
    <w:basedOn w:val="Normal"/>
    <w:link w:val="HTMLPreformattedChar"/>
    <w:uiPriority w:val="89"/>
    <w:semiHidden/>
    <w:unhideWhenUsed/>
    <w:rsid w:val="005168E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89"/>
    <w:semiHidden/>
    <w:rsid w:val="005168E6"/>
    <w:rPr>
      <w:rFonts w:ascii="Consolas" w:eastAsiaTheme="minorHAnsi" w:hAnsi="Consolas"/>
      <w:sz w:val="20"/>
      <w:szCs w:val="20"/>
    </w:rPr>
  </w:style>
  <w:style w:type="character" w:styleId="CommentReference">
    <w:name w:val="annotation reference"/>
    <w:basedOn w:val="DefaultParagraphFont"/>
    <w:uiPriority w:val="89"/>
    <w:semiHidden/>
    <w:unhideWhenUsed/>
    <w:rsid w:val="005168E6"/>
    <w:rPr>
      <w:sz w:val="16"/>
      <w:szCs w:val="16"/>
    </w:rPr>
  </w:style>
  <w:style w:type="paragraph" w:styleId="CommentText">
    <w:name w:val="annotation text"/>
    <w:basedOn w:val="Normal"/>
    <w:link w:val="CommentTextChar"/>
    <w:uiPriority w:val="89"/>
    <w:semiHidden/>
    <w:unhideWhenUsed/>
    <w:rsid w:val="005168E6"/>
    <w:pPr>
      <w:spacing w:line="240" w:lineRule="auto"/>
    </w:pPr>
    <w:rPr>
      <w:sz w:val="20"/>
      <w:szCs w:val="20"/>
    </w:rPr>
  </w:style>
  <w:style w:type="character" w:customStyle="1" w:styleId="CommentTextChar">
    <w:name w:val="Comment Text Char"/>
    <w:basedOn w:val="DefaultParagraphFont"/>
    <w:link w:val="CommentText"/>
    <w:uiPriority w:val="89"/>
    <w:semiHidden/>
    <w:rsid w:val="005168E6"/>
    <w:rPr>
      <w:rFonts w:eastAsiaTheme="minorHAnsi"/>
      <w:sz w:val="20"/>
      <w:szCs w:val="20"/>
    </w:rPr>
  </w:style>
  <w:style w:type="paragraph" w:styleId="CommentSubject">
    <w:name w:val="annotation subject"/>
    <w:basedOn w:val="CommentText"/>
    <w:next w:val="CommentText"/>
    <w:link w:val="CommentSubjectChar"/>
    <w:uiPriority w:val="89"/>
    <w:semiHidden/>
    <w:unhideWhenUsed/>
    <w:rsid w:val="005168E6"/>
    <w:rPr>
      <w:b/>
      <w:bCs/>
    </w:rPr>
  </w:style>
  <w:style w:type="character" w:customStyle="1" w:styleId="CommentSubjectChar">
    <w:name w:val="Comment Subject Char"/>
    <w:basedOn w:val="CommentTextChar"/>
    <w:link w:val="CommentSubject"/>
    <w:uiPriority w:val="89"/>
    <w:semiHidden/>
    <w:rsid w:val="005168E6"/>
    <w:rPr>
      <w:rFonts w:eastAsiaTheme="minorHAnsi"/>
      <w:b/>
      <w:bCs/>
      <w:sz w:val="20"/>
      <w:szCs w:val="20"/>
    </w:rPr>
  </w:style>
  <w:style w:type="paragraph" w:styleId="BalloonText">
    <w:name w:val="Balloon Text"/>
    <w:basedOn w:val="Normal"/>
    <w:link w:val="BalloonTextChar"/>
    <w:uiPriority w:val="89"/>
    <w:semiHidden/>
    <w:unhideWhenUsed/>
    <w:rsid w:val="00516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89"/>
    <w:semiHidden/>
    <w:rsid w:val="005168E6"/>
    <w:rPr>
      <w:rFonts w:ascii="Segoe UI" w:eastAsiaTheme="minorHAnsi" w:hAnsi="Segoe UI" w:cs="Segoe UI"/>
      <w:sz w:val="18"/>
      <w:szCs w:val="18"/>
    </w:rPr>
  </w:style>
  <w:style w:type="paragraph" w:styleId="Footer">
    <w:name w:val="footer"/>
    <w:basedOn w:val="Normal"/>
    <w:link w:val="FooterChar"/>
    <w:uiPriority w:val="89"/>
    <w:unhideWhenUsed/>
    <w:rsid w:val="005168E6"/>
    <w:pPr>
      <w:tabs>
        <w:tab w:val="center" w:pos="4680"/>
        <w:tab w:val="right" w:pos="9360"/>
      </w:tabs>
      <w:spacing w:after="0" w:line="240" w:lineRule="auto"/>
    </w:pPr>
  </w:style>
  <w:style w:type="character" w:customStyle="1" w:styleId="FooterChar">
    <w:name w:val="Footer Char"/>
    <w:basedOn w:val="DefaultParagraphFont"/>
    <w:link w:val="Footer"/>
    <w:uiPriority w:val="89"/>
    <w:rsid w:val="005168E6"/>
    <w:rPr>
      <w:rFonts w:eastAsiaTheme="minorHAnsi"/>
      <w:sz w:val="22"/>
      <w:szCs w:val="22"/>
    </w:rPr>
  </w:style>
  <w:style w:type="character" w:customStyle="1" w:styleId="Heading1Char">
    <w:name w:val="Heading 1 Char"/>
    <w:basedOn w:val="DefaultParagraphFont"/>
    <w:link w:val="Heading1"/>
    <w:uiPriority w:val="89"/>
    <w:rsid w:val="005168E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89"/>
    <w:semiHidden/>
    <w:rsid w:val="005168E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89"/>
    <w:semiHidden/>
    <w:rsid w:val="005168E6"/>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89"/>
    <w:semiHidden/>
    <w:rsid w:val="005168E6"/>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89"/>
    <w:semiHidden/>
    <w:rsid w:val="005168E6"/>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uiPriority w:val="89"/>
    <w:semiHidden/>
    <w:rsid w:val="005168E6"/>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89"/>
    <w:semiHidden/>
    <w:rsid w:val="005168E6"/>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89"/>
    <w:semiHidden/>
    <w:rsid w:val="005168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89"/>
    <w:semiHidden/>
    <w:rsid w:val="005168E6"/>
    <w:rPr>
      <w:rFonts w:asciiTheme="majorHAnsi" w:eastAsiaTheme="majorEastAsia" w:hAnsiTheme="majorHAnsi" w:cstheme="majorBidi"/>
      <w:i/>
      <w:iCs/>
      <w:color w:val="272727" w:themeColor="text1" w:themeTint="D8"/>
      <w:sz w:val="21"/>
      <w:szCs w:val="21"/>
    </w:rPr>
  </w:style>
  <w:style w:type="paragraph" w:customStyle="1" w:styleId="Section-BookBOOK">
    <w:name w:val="Section-Book (BOOK)"/>
    <w:basedOn w:val="Normal"/>
    <w:next w:val="Body-TextTx"/>
    <w:uiPriority w:val="3"/>
    <w:rsid w:val="005168E6"/>
    <w:pPr>
      <w:widowControl w:val="0"/>
      <w:spacing w:after="120" w:line="240" w:lineRule="auto"/>
      <w:jc w:val="center"/>
      <w:outlineLvl w:val="0"/>
    </w:pPr>
    <w:rPr>
      <w:rFonts w:ascii="Arial" w:hAnsi="Arial" w:cs="Arial"/>
      <w:color w:val="329632"/>
      <w:sz w:val="48"/>
    </w:rPr>
  </w:style>
  <w:style w:type="paragraph" w:customStyle="1" w:styleId="Section-Front-SalesSFS">
    <w:name w:val="Section-Front-Sales (SFS)"/>
    <w:basedOn w:val="Normal"/>
    <w:next w:val="TitleTtl"/>
    <w:uiPriority w:val="3"/>
    <w:rsid w:val="005168E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HalftitleSHT">
    <w:name w:val="Section-Halftitle (SHT)"/>
    <w:basedOn w:val="Normal"/>
    <w:next w:val="TitleTtl"/>
    <w:uiPriority w:val="3"/>
    <w:rsid w:val="005168E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Ad-CardSAC">
    <w:name w:val="Section-Ad-Card (SAC)"/>
    <w:basedOn w:val="Normal"/>
    <w:next w:val="Main-HeadMHead"/>
    <w:uiPriority w:val="3"/>
    <w:rsid w:val="005168E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Series-PageSSP">
    <w:name w:val="Section-Series-Page (SSP)"/>
    <w:basedOn w:val="Normal"/>
    <w:next w:val="Main-HeadMHead"/>
    <w:uiPriority w:val="3"/>
    <w:rsid w:val="005168E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TitlepageSTI">
    <w:name w:val="Section-Titlepage (STI)"/>
    <w:basedOn w:val="Normal"/>
    <w:next w:val="TitleTtl"/>
    <w:uiPriority w:val="3"/>
    <w:rsid w:val="005168E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pyrightSCR">
    <w:name w:val="Section-Copyright (SCR)"/>
    <w:basedOn w:val="Normal"/>
    <w:next w:val="Body-TextTx"/>
    <w:uiPriority w:val="3"/>
    <w:rsid w:val="005168E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book-CopyrightSECR">
    <w:name w:val="Section-Ebook-Copyright (SECR)"/>
    <w:basedOn w:val="Normal"/>
    <w:next w:val="Body-TextTx"/>
    <w:uiPriority w:val="3"/>
    <w:rsid w:val="005168E6"/>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DedicationSDE">
    <w:name w:val="Section-Dedication (SDE)"/>
    <w:basedOn w:val="Normal"/>
    <w:next w:val="DedicationDed"/>
    <w:uiPriority w:val="3"/>
    <w:rsid w:val="005168E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EpigraphSEP">
    <w:name w:val="Section-Epigraph (SEP)"/>
    <w:basedOn w:val="Normal"/>
    <w:next w:val="Body-TextTx"/>
    <w:uiPriority w:val="3"/>
    <w:rsid w:val="005168E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ContentsSTC">
    <w:name w:val="Section-Contents (STC)"/>
    <w:basedOn w:val="Normal"/>
    <w:next w:val="Main-HeadMHead"/>
    <w:uiPriority w:val="3"/>
    <w:rsid w:val="005168E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orewordSFW">
    <w:name w:val="Section-Foreword (SFW)"/>
    <w:basedOn w:val="Normal"/>
    <w:next w:val="Main-HeadMHead"/>
    <w:uiPriority w:val="3"/>
    <w:rsid w:val="005168E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refaceSPF">
    <w:name w:val="Section-Preface (SPF)"/>
    <w:basedOn w:val="Normal"/>
    <w:next w:val="Main-HeadMHead"/>
    <w:uiPriority w:val="3"/>
    <w:rsid w:val="005168E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Front-Matter-GeneralSFM">
    <w:name w:val="Section-Front-Matter-General (SFM)"/>
    <w:basedOn w:val="Normal"/>
    <w:next w:val="Main-HeadMHead"/>
    <w:uiPriority w:val="3"/>
    <w:rsid w:val="005168E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IntroductionSIC">
    <w:name w:val="Section-Introduction (SIC)"/>
    <w:basedOn w:val="Normal"/>
    <w:next w:val="Main-HeadMHead"/>
    <w:uiPriority w:val="3"/>
    <w:rsid w:val="005168E6"/>
    <w:pPr>
      <w:pageBreakBefore/>
      <w:widowControl w:val="0"/>
      <w:pBdr>
        <w:left w:val="single" w:sz="36" w:space="4" w:color="000000"/>
      </w:pBdr>
      <w:shd w:val="clear" w:color="auto" w:fill="B4E2F3"/>
      <w:spacing w:after="120" w:line="240" w:lineRule="auto"/>
      <w:jc w:val="center"/>
      <w:outlineLvl w:val="0"/>
    </w:pPr>
    <w:rPr>
      <w:rFonts w:ascii="Arial Black" w:hAnsi="Arial Black"/>
      <w:sz w:val="32"/>
    </w:rPr>
  </w:style>
  <w:style w:type="paragraph" w:customStyle="1" w:styleId="Section-PartSPT">
    <w:name w:val="Section-Part (SPT)"/>
    <w:basedOn w:val="Normal"/>
    <w:next w:val="TitleTtl"/>
    <w:uiPriority w:val="3"/>
    <w:rsid w:val="005168E6"/>
    <w:pPr>
      <w:pageBreakBefore/>
      <w:widowControl w:val="0"/>
      <w:pBdr>
        <w:left w:val="single" w:sz="36" w:space="4" w:color="000000"/>
      </w:pBdr>
      <w:shd w:val="clear" w:color="auto" w:fill="FF0080"/>
      <w:spacing w:after="120" w:line="240" w:lineRule="auto"/>
      <w:jc w:val="center"/>
      <w:outlineLvl w:val="0"/>
    </w:pPr>
    <w:rPr>
      <w:rFonts w:ascii="Arial Black" w:hAnsi="Arial Black"/>
      <w:sz w:val="32"/>
    </w:rPr>
  </w:style>
  <w:style w:type="paragraph" w:customStyle="1" w:styleId="Section-ChapterSCP">
    <w:name w:val="Section-Chapter (SCP)"/>
    <w:basedOn w:val="Normal"/>
    <w:next w:val="TitleTtl"/>
    <w:uiPriority w:val="3"/>
    <w:rsid w:val="005168E6"/>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RecipeSREC">
    <w:name w:val="Section-Recipe (SREC)"/>
    <w:basedOn w:val="Normal"/>
    <w:next w:val="TitleTtl"/>
    <w:uiPriority w:val="3"/>
    <w:rsid w:val="005168E6"/>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InterludeSIN">
    <w:name w:val="Section-Interlude (SIN)"/>
    <w:basedOn w:val="Normal"/>
    <w:next w:val="TitleTtl"/>
    <w:uiPriority w:val="7"/>
    <w:rsid w:val="00E40A6E"/>
    <w:pPr>
      <w:pageBreakBefore/>
      <w:widowControl w:val="0"/>
      <w:pBdr>
        <w:left w:val="single" w:sz="36" w:space="4" w:color="000000"/>
      </w:pBdr>
      <w:shd w:val="clear" w:color="auto" w:fill="006600"/>
      <w:spacing w:after="120" w:line="240" w:lineRule="auto"/>
      <w:jc w:val="center"/>
      <w:outlineLvl w:val="0"/>
    </w:pPr>
    <w:rPr>
      <w:rFonts w:ascii="Arial Black" w:hAnsi="Arial Black"/>
      <w:sz w:val="32"/>
    </w:rPr>
  </w:style>
  <w:style w:type="paragraph" w:customStyle="1" w:styleId="Section-ConclusionSCL">
    <w:name w:val="Section-Conclusion (SCL)"/>
    <w:basedOn w:val="Normal"/>
    <w:next w:val="Main-HeadMHead"/>
    <w:uiPriority w:val="3"/>
    <w:rsid w:val="005168E6"/>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Section-AfterwordSAW">
    <w:name w:val="Section-Afterword (SAW)"/>
    <w:basedOn w:val="Normal"/>
    <w:next w:val="Main-HeadMHead"/>
    <w:uiPriority w:val="3"/>
    <w:rsid w:val="005168E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cknowledgmentsSAK">
    <w:name w:val="Section-Acknowledgments (SAK)"/>
    <w:basedOn w:val="Normal"/>
    <w:next w:val="Main-HeadMHead"/>
    <w:uiPriority w:val="3"/>
    <w:rsid w:val="005168E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ppendixSAP">
    <w:name w:val="Section-Appendix (SAP)"/>
    <w:basedOn w:val="Normal"/>
    <w:next w:val="Main-HeadMHead"/>
    <w:uiPriority w:val="3"/>
    <w:rsid w:val="005168E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GlossarySGL">
    <w:name w:val="Section-Glossary (SGL)"/>
    <w:basedOn w:val="Normal"/>
    <w:next w:val="Main-HeadMHead"/>
    <w:uiPriority w:val="3"/>
    <w:rsid w:val="005168E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ChapterSEC">
    <w:name w:val="Section-Excerpt-Chapter (SEC)"/>
    <w:basedOn w:val="Normal"/>
    <w:next w:val="TitleTtl"/>
    <w:uiPriority w:val="3"/>
    <w:rsid w:val="005168E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Excerpt-OpenerSEO">
    <w:name w:val="Section-Excerpt-Opener (SEO)"/>
    <w:basedOn w:val="Normal"/>
    <w:next w:val="Main-HeadMHead"/>
    <w:uiPriority w:val="3"/>
    <w:rsid w:val="005168E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ibliographySBI">
    <w:name w:val="Section-Bibliography (SBI)"/>
    <w:basedOn w:val="Normal"/>
    <w:next w:val="Main-HeadMHead"/>
    <w:uiPriority w:val="3"/>
    <w:rsid w:val="005168E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NotesSNT">
    <w:name w:val="Section-Notes (SNT)"/>
    <w:basedOn w:val="Normal"/>
    <w:next w:val="Main-HeadMHead"/>
    <w:uiPriority w:val="3"/>
    <w:rsid w:val="005168E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About-AuthorSAA">
    <w:name w:val="Section-About-Author (SAA)"/>
    <w:basedOn w:val="Normal"/>
    <w:next w:val="Main-HeadMHead"/>
    <w:uiPriority w:val="3"/>
    <w:rsid w:val="005168E6"/>
    <w:pPr>
      <w:pageBreakBefore/>
      <w:widowControl w:val="0"/>
      <w:pBdr>
        <w:left w:val="single" w:sz="36" w:space="4" w:color="000000"/>
      </w:pBdr>
      <w:shd w:val="clear" w:color="auto" w:fill="800000"/>
      <w:spacing w:after="120" w:line="240" w:lineRule="auto"/>
      <w:jc w:val="center"/>
      <w:outlineLvl w:val="0"/>
    </w:pPr>
    <w:rPr>
      <w:rFonts w:ascii="Arial Black" w:hAnsi="Arial Black"/>
      <w:color w:val="D0D0D0"/>
      <w:sz w:val="32"/>
    </w:rPr>
  </w:style>
  <w:style w:type="paragraph" w:customStyle="1" w:styleId="Section-Back-AdSBA">
    <w:name w:val="Section-Back-Ad (SBA)"/>
    <w:basedOn w:val="Normal"/>
    <w:next w:val="TitleTtl"/>
    <w:uiPriority w:val="3"/>
    <w:rsid w:val="005168E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IndexSIN">
    <w:name w:val="Section-Index (SIN)"/>
    <w:basedOn w:val="Normal"/>
    <w:next w:val="Main-HeadMHead"/>
    <w:uiPriority w:val="3"/>
    <w:rsid w:val="005168E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Section-Back-Matter-GeneralSBM">
    <w:name w:val="Section-Back-Matter-General (SBM)"/>
    <w:basedOn w:val="Normal"/>
    <w:next w:val="Main-HeadMHead"/>
    <w:uiPriority w:val="3"/>
    <w:rsid w:val="005168E6"/>
    <w:pPr>
      <w:pageBreakBefore/>
      <w:widowControl w:val="0"/>
      <w:pBdr>
        <w:left w:val="single" w:sz="36" w:space="4" w:color="000000"/>
      </w:pBdr>
      <w:shd w:val="clear" w:color="auto" w:fill="000080"/>
      <w:spacing w:after="120" w:line="240" w:lineRule="auto"/>
      <w:jc w:val="center"/>
      <w:outlineLvl w:val="0"/>
    </w:pPr>
    <w:rPr>
      <w:rFonts w:ascii="Arial Black" w:hAnsi="Arial Black"/>
      <w:color w:val="D0D0D0"/>
      <w:sz w:val="32"/>
    </w:rPr>
  </w:style>
  <w:style w:type="paragraph" w:customStyle="1" w:styleId="NumberNum">
    <w:name w:val="Number (Num)"/>
    <w:basedOn w:val="Normal"/>
    <w:next w:val="TitleTtl"/>
    <w:qFormat/>
    <w:rsid w:val="005168E6"/>
    <w:pPr>
      <w:widowControl w:val="0"/>
      <w:pBdr>
        <w:left w:val="dotted" w:sz="36" w:space="4" w:color="C5E0B3"/>
      </w:pBdr>
      <w:spacing w:before="120" w:after="120" w:line="480" w:lineRule="auto"/>
      <w:jc w:val="center"/>
      <w:outlineLvl w:val="2"/>
    </w:pPr>
    <w:rPr>
      <w:rFonts w:ascii="Arial Black" w:hAnsi="Arial Black"/>
      <w:sz w:val="36"/>
    </w:rPr>
  </w:style>
  <w:style w:type="paragraph" w:customStyle="1" w:styleId="TitleTtl">
    <w:name w:val="Title (Ttl)"/>
    <w:basedOn w:val="Normal"/>
    <w:next w:val="Body-TextTx"/>
    <w:qFormat/>
    <w:rsid w:val="005168E6"/>
    <w:pPr>
      <w:widowControl w:val="0"/>
      <w:pBdr>
        <w:left w:val="dotted" w:sz="36" w:space="4" w:color="C5E0B3"/>
      </w:pBdr>
      <w:spacing w:before="120" w:after="120" w:line="480" w:lineRule="auto"/>
      <w:jc w:val="center"/>
      <w:outlineLvl w:val="2"/>
    </w:pPr>
    <w:rPr>
      <w:rFonts w:ascii="Arial" w:hAnsi="Arial" w:cs="Arial"/>
      <w:sz w:val="48"/>
    </w:rPr>
  </w:style>
  <w:style w:type="paragraph" w:customStyle="1" w:styleId="Main-HeadMHead">
    <w:name w:val="Main-Head (MHead)"/>
    <w:basedOn w:val="Normal"/>
    <w:next w:val="Body-TextTx"/>
    <w:qFormat/>
    <w:rsid w:val="005168E6"/>
    <w:pPr>
      <w:widowControl w:val="0"/>
      <w:pBdr>
        <w:left w:val="dotted" w:sz="36" w:space="4" w:color="C5E0B3"/>
      </w:pBdr>
      <w:spacing w:before="120" w:after="120" w:line="480" w:lineRule="auto"/>
      <w:jc w:val="center"/>
      <w:outlineLvl w:val="2"/>
    </w:pPr>
    <w:rPr>
      <w:rFonts w:ascii="Arial Black" w:hAnsi="Arial Black"/>
      <w:sz w:val="40"/>
    </w:rPr>
  </w:style>
  <w:style w:type="paragraph" w:customStyle="1" w:styleId="SubtitleSttl">
    <w:name w:val="Subtitle (Sttl)"/>
    <w:basedOn w:val="Normal"/>
    <w:next w:val="Body-TextTx"/>
    <w:rsid w:val="005168E6"/>
    <w:pPr>
      <w:widowControl w:val="0"/>
      <w:pBdr>
        <w:left w:val="dotted" w:sz="36" w:space="4" w:color="C5E0B3"/>
      </w:pBdr>
      <w:spacing w:before="120" w:after="120" w:line="480" w:lineRule="auto"/>
      <w:contextualSpacing/>
      <w:jc w:val="center"/>
    </w:pPr>
    <w:rPr>
      <w:rFonts w:ascii="Times New Roman" w:hAnsi="Times New Roman" w:cs="Times New Roman"/>
      <w:sz w:val="36"/>
    </w:rPr>
  </w:style>
  <w:style w:type="paragraph" w:customStyle="1" w:styleId="Author1Au1">
    <w:name w:val="Author1 (Au1)"/>
    <w:basedOn w:val="Normal"/>
    <w:next w:val="Body-TextTx"/>
    <w:rsid w:val="005168E6"/>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2Au2">
    <w:name w:val="Author2 (Au2)"/>
    <w:basedOn w:val="Normal"/>
    <w:next w:val="Body-TextTx"/>
    <w:rsid w:val="005168E6"/>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uthor3Au3">
    <w:name w:val="Author3 (Au3)"/>
    <w:basedOn w:val="Normal"/>
    <w:next w:val="Body-TextTx"/>
    <w:rsid w:val="005168E6"/>
    <w:pPr>
      <w:widowControl w:val="0"/>
      <w:pBdr>
        <w:left w:val="dotted" w:sz="36" w:space="4" w:color="C5E0B3"/>
      </w:pBdr>
      <w:spacing w:before="120" w:after="120" w:line="480" w:lineRule="auto"/>
      <w:contextualSpacing/>
      <w:jc w:val="center"/>
    </w:pPr>
    <w:rPr>
      <w:rFonts w:ascii="Times New Roman" w:hAnsi="Times New Roman" w:cs="Times New Roman"/>
      <w:sz w:val="28"/>
    </w:rPr>
  </w:style>
  <w:style w:type="paragraph" w:customStyle="1" w:styleId="A-HeadAhead">
    <w:name w:val="A-Head (Ahead)"/>
    <w:basedOn w:val="Normal"/>
    <w:next w:val="Body-TextTx"/>
    <w:qFormat/>
    <w:rsid w:val="005168E6"/>
    <w:pPr>
      <w:widowControl w:val="0"/>
      <w:pBdr>
        <w:left w:val="dotted" w:sz="36" w:space="4" w:color="C5E0B3"/>
      </w:pBdr>
      <w:spacing w:before="120" w:after="120" w:line="480" w:lineRule="auto"/>
      <w:outlineLvl w:val="3"/>
    </w:pPr>
    <w:rPr>
      <w:rFonts w:ascii="Arial Black" w:hAnsi="Arial Black"/>
      <w:sz w:val="32"/>
    </w:rPr>
  </w:style>
  <w:style w:type="paragraph" w:customStyle="1" w:styleId="B-HeadBhead">
    <w:name w:val="B-Head (Bhead)"/>
    <w:basedOn w:val="Normal"/>
    <w:next w:val="Body-TextTx"/>
    <w:qFormat/>
    <w:rsid w:val="005168E6"/>
    <w:pPr>
      <w:widowControl w:val="0"/>
      <w:pBdr>
        <w:left w:val="dotted" w:sz="36" w:space="4" w:color="C5E0B3"/>
      </w:pBdr>
      <w:spacing w:before="120" w:after="120" w:line="480" w:lineRule="auto"/>
      <w:outlineLvl w:val="4"/>
    </w:pPr>
    <w:rPr>
      <w:rFonts w:ascii="Arial" w:hAnsi="Arial" w:cs="Arial"/>
      <w:sz w:val="32"/>
    </w:rPr>
  </w:style>
  <w:style w:type="paragraph" w:customStyle="1" w:styleId="C-HeadChead">
    <w:name w:val="C-Head (Chead)"/>
    <w:basedOn w:val="Normal"/>
    <w:next w:val="Body-TextTx"/>
    <w:rsid w:val="005168E6"/>
    <w:pPr>
      <w:widowControl w:val="0"/>
      <w:pBdr>
        <w:left w:val="dotted" w:sz="36" w:space="4" w:color="C5E0B3"/>
      </w:pBdr>
      <w:spacing w:before="120" w:after="120" w:line="480" w:lineRule="auto"/>
      <w:outlineLvl w:val="5"/>
    </w:pPr>
    <w:rPr>
      <w:rFonts w:ascii="Arial Narrow" w:hAnsi="Arial Narrow"/>
      <w:sz w:val="32"/>
    </w:rPr>
  </w:style>
  <w:style w:type="paragraph" w:customStyle="1" w:styleId="D-HeadDhead">
    <w:name w:val="D-Head (Dhead)"/>
    <w:basedOn w:val="Normal"/>
    <w:next w:val="Body-TextTx"/>
    <w:rsid w:val="005168E6"/>
    <w:pPr>
      <w:widowControl w:val="0"/>
      <w:pBdr>
        <w:left w:val="dotted" w:sz="36" w:space="4" w:color="C5E0B3"/>
      </w:pBdr>
      <w:spacing w:before="120" w:after="120" w:line="480" w:lineRule="auto"/>
      <w:outlineLvl w:val="6"/>
    </w:pPr>
    <w:rPr>
      <w:rFonts w:ascii="Arial Black" w:hAnsi="Arial Black"/>
      <w:sz w:val="28"/>
    </w:rPr>
  </w:style>
  <w:style w:type="paragraph" w:customStyle="1" w:styleId="E-HeadEhead">
    <w:name w:val="E-Head (Ehead)"/>
    <w:basedOn w:val="Normal"/>
    <w:next w:val="Body-TextTx"/>
    <w:rsid w:val="005168E6"/>
    <w:pPr>
      <w:widowControl w:val="0"/>
      <w:pBdr>
        <w:left w:val="dotted" w:sz="36" w:space="4" w:color="C5E0B3"/>
      </w:pBdr>
      <w:spacing w:before="120" w:after="120" w:line="480" w:lineRule="auto"/>
      <w:outlineLvl w:val="7"/>
    </w:pPr>
    <w:rPr>
      <w:rFonts w:ascii="Arial" w:hAnsi="Arial" w:cs="Arial"/>
      <w:sz w:val="28"/>
    </w:rPr>
  </w:style>
  <w:style w:type="paragraph" w:customStyle="1" w:styleId="F-HeadFhead">
    <w:name w:val="F-Head (Fhead)"/>
    <w:basedOn w:val="Normal"/>
    <w:next w:val="Body-TextTx"/>
    <w:rsid w:val="005168E6"/>
    <w:pPr>
      <w:widowControl w:val="0"/>
      <w:pBdr>
        <w:left w:val="dotted" w:sz="36" w:space="4" w:color="C5E0B3"/>
      </w:pBdr>
      <w:spacing w:before="120" w:after="120" w:line="480" w:lineRule="auto"/>
      <w:outlineLvl w:val="8"/>
    </w:pPr>
    <w:rPr>
      <w:rFonts w:ascii="Arial Narrow" w:hAnsi="Arial Narrow"/>
      <w:sz w:val="28"/>
    </w:rPr>
  </w:style>
  <w:style w:type="paragraph" w:customStyle="1" w:styleId="Body-TextTx">
    <w:name w:val="Body-Text (Tx)"/>
    <w:basedOn w:val="Normal"/>
    <w:qFormat/>
    <w:rsid w:val="005168E6"/>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Body-Text-ContinuedTxc">
    <w:name w:val="Body-Text-Continued (Txc)"/>
    <w:basedOn w:val="Normal"/>
    <w:next w:val="Body-TextTx"/>
    <w:rsid w:val="005168E6"/>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Verse1Vrs1">
    <w:name w:val="Verse1 (Vrs1)"/>
    <w:basedOn w:val="Normal"/>
    <w:qFormat/>
    <w:rsid w:val="005168E6"/>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Verse1-indent1Vrs1-i1">
    <w:name w:val="Verse1-indent1 (Vrs1-i1)"/>
    <w:basedOn w:val="Normal"/>
    <w:next w:val="Verse1Vrs1"/>
    <w:rsid w:val="005168E6"/>
    <w:pPr>
      <w:widowControl w:val="0"/>
      <w:pBdr>
        <w:left w:val="single" w:sz="36" w:space="4" w:color="C5E0B3"/>
      </w:pBdr>
      <w:spacing w:before="120" w:after="120" w:line="480" w:lineRule="auto"/>
      <w:ind w:left="1440"/>
      <w:contextualSpacing/>
    </w:pPr>
    <w:rPr>
      <w:rFonts w:ascii="Times New Roman" w:hAnsi="Times New Roman" w:cs="Times New Roman"/>
      <w:sz w:val="24"/>
    </w:rPr>
  </w:style>
  <w:style w:type="paragraph" w:customStyle="1" w:styleId="Verse1-indent2Vrs1-i2">
    <w:name w:val="Verse1-indent2 (Vrs1-i2)"/>
    <w:basedOn w:val="Normal"/>
    <w:next w:val="Verse1Vrs1"/>
    <w:rsid w:val="005168E6"/>
    <w:pPr>
      <w:widowControl w:val="0"/>
      <w:pBdr>
        <w:left w:val="single" w:sz="36" w:space="4" w:color="C5E0B3"/>
      </w:pBdr>
      <w:spacing w:before="120" w:after="120" w:line="480" w:lineRule="auto"/>
      <w:ind w:left="2160"/>
      <w:contextualSpacing/>
    </w:pPr>
    <w:rPr>
      <w:rFonts w:ascii="Times New Roman" w:hAnsi="Times New Roman" w:cs="Times New Roman"/>
      <w:sz w:val="24"/>
    </w:rPr>
  </w:style>
  <w:style w:type="paragraph" w:customStyle="1" w:styleId="Verse1-indent3Vrs1-i3">
    <w:name w:val="Verse1-indent3 (Vrs1-i3)"/>
    <w:basedOn w:val="Normal"/>
    <w:next w:val="Verse1Vrs1"/>
    <w:rsid w:val="005168E6"/>
    <w:pPr>
      <w:widowControl w:val="0"/>
      <w:pBdr>
        <w:left w:val="single" w:sz="36" w:space="4" w:color="C5E0B3"/>
      </w:pBdr>
      <w:spacing w:before="120" w:after="120" w:line="480" w:lineRule="auto"/>
      <w:ind w:left="2880"/>
      <w:contextualSpacing/>
    </w:pPr>
    <w:rPr>
      <w:rFonts w:ascii="Times New Roman" w:hAnsi="Times New Roman" w:cs="Times New Roman"/>
      <w:sz w:val="24"/>
    </w:rPr>
  </w:style>
  <w:style w:type="paragraph" w:customStyle="1" w:styleId="Verse2Vrs2">
    <w:name w:val="Verse2 (Vrs2)"/>
    <w:basedOn w:val="Normal"/>
    <w:qFormat/>
    <w:rsid w:val="005168E6"/>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Verse2-indent1Vrs2-i1">
    <w:name w:val="Verse2-indent1 (Vrs2-i1)"/>
    <w:basedOn w:val="Normal"/>
    <w:next w:val="Verse2Vrs2"/>
    <w:rsid w:val="005168E6"/>
    <w:pPr>
      <w:widowControl w:val="0"/>
      <w:pBdr>
        <w:left w:val="double" w:sz="18" w:space="4" w:color="C5E0B3"/>
      </w:pBdr>
      <w:spacing w:before="120" w:after="120" w:line="480" w:lineRule="auto"/>
      <w:ind w:left="1440"/>
      <w:contextualSpacing/>
    </w:pPr>
    <w:rPr>
      <w:rFonts w:ascii="Times New Roman" w:hAnsi="Times New Roman" w:cs="Times New Roman"/>
      <w:sz w:val="24"/>
    </w:rPr>
  </w:style>
  <w:style w:type="paragraph" w:customStyle="1" w:styleId="Verse2-indent2Vrs2-i2">
    <w:name w:val="Verse2-indent2 (Vrs2-i2)"/>
    <w:basedOn w:val="Normal"/>
    <w:next w:val="Verse2Vrs2"/>
    <w:rsid w:val="005168E6"/>
    <w:pPr>
      <w:widowControl w:val="0"/>
      <w:pBdr>
        <w:left w:val="double" w:sz="18" w:space="4" w:color="C5E0B3"/>
      </w:pBdr>
      <w:spacing w:before="120" w:after="120" w:line="480" w:lineRule="auto"/>
      <w:ind w:left="2160"/>
      <w:contextualSpacing/>
    </w:pPr>
    <w:rPr>
      <w:rFonts w:ascii="Times New Roman" w:hAnsi="Times New Roman" w:cs="Times New Roman"/>
      <w:sz w:val="24"/>
    </w:rPr>
  </w:style>
  <w:style w:type="paragraph" w:customStyle="1" w:styleId="Verse2-indent3Vrs2-i3">
    <w:name w:val="Verse2-indent3 (Vrs2-i3)"/>
    <w:basedOn w:val="Normal"/>
    <w:next w:val="Verse2Vrs2"/>
    <w:rsid w:val="005168E6"/>
    <w:pPr>
      <w:widowControl w:val="0"/>
      <w:pBdr>
        <w:left w:val="double" w:sz="18" w:space="4" w:color="C5E0B3"/>
      </w:pBdr>
      <w:spacing w:before="120" w:after="120" w:line="480" w:lineRule="auto"/>
      <w:ind w:left="2880"/>
      <w:contextualSpacing/>
    </w:pPr>
    <w:rPr>
      <w:rFonts w:ascii="Times New Roman" w:hAnsi="Times New Roman" w:cs="Times New Roman"/>
      <w:sz w:val="24"/>
    </w:rPr>
  </w:style>
  <w:style w:type="paragraph" w:customStyle="1" w:styleId="QuotationQuo">
    <w:name w:val="Quotation (Quo)"/>
    <w:basedOn w:val="Normal"/>
    <w:rsid w:val="005168E6"/>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1Ext1">
    <w:name w:val="Extract1 (Ext1)"/>
    <w:basedOn w:val="Normal"/>
    <w:qFormat/>
    <w:rsid w:val="005168E6"/>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2Ext2">
    <w:name w:val="Extract2 (Ext2)"/>
    <w:basedOn w:val="Normal"/>
    <w:qFormat/>
    <w:rsid w:val="005168E6"/>
    <w:pPr>
      <w:widowControl w:val="0"/>
      <w:pBdr>
        <w:left w:val="doub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SourceSrc">
    <w:name w:val="Source (Src)"/>
    <w:basedOn w:val="Normal"/>
    <w:next w:val="Body-TextTx"/>
    <w:rsid w:val="005168E6"/>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Epigraph-Non-VerseEpi">
    <w:name w:val="Epigraph-Non-Verse (Epi)"/>
    <w:basedOn w:val="Normal"/>
    <w:qFormat/>
    <w:rsid w:val="005168E6"/>
    <w:pPr>
      <w:widowControl w:val="0"/>
      <w:pBdr>
        <w:left w:val="single" w:sz="36" w:space="4" w:color="C5E0B3"/>
      </w:pBdr>
      <w:spacing w:before="120" w:after="120" w:line="480" w:lineRule="auto"/>
      <w:ind w:left="720" w:firstLine="720"/>
      <w:contextualSpacing/>
    </w:pPr>
    <w:rPr>
      <w:rFonts w:ascii="Times New Roman" w:hAnsi="Times New Roman" w:cs="Times New Roman"/>
      <w:sz w:val="24"/>
    </w:rPr>
  </w:style>
  <w:style w:type="paragraph" w:customStyle="1" w:styleId="Epigraph-VerseEpiv">
    <w:name w:val="Epigraph-Verse (Epiv)"/>
    <w:basedOn w:val="Normal"/>
    <w:qFormat/>
    <w:rsid w:val="005168E6"/>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Epigraph-SourceEpisrc">
    <w:name w:val="Epigraph-Source (Episrc)"/>
    <w:basedOn w:val="Normal"/>
    <w:next w:val="Body-TextTx"/>
    <w:qFormat/>
    <w:rsid w:val="005168E6"/>
    <w:pPr>
      <w:widowControl w:val="0"/>
      <w:pBdr>
        <w:left w:val="single" w:sz="36" w:space="4" w:color="C5E0B3"/>
      </w:pBdr>
      <w:spacing w:before="120" w:after="120" w:line="480" w:lineRule="auto"/>
      <w:ind w:left="720"/>
      <w:contextualSpacing/>
      <w:jc w:val="right"/>
    </w:pPr>
    <w:rPr>
      <w:rFonts w:ascii="Times New Roman" w:hAnsi="Times New Roman" w:cs="Times New Roman"/>
      <w:sz w:val="24"/>
    </w:rPr>
  </w:style>
  <w:style w:type="paragraph" w:customStyle="1" w:styleId="HeadnoteHdnt">
    <w:name w:val="Headnote (Hdnt)"/>
    <w:basedOn w:val="Normal"/>
    <w:next w:val="Body-TextTx"/>
    <w:rsid w:val="005168E6"/>
    <w:pPr>
      <w:widowControl w:val="0"/>
      <w:pBdr>
        <w:left w:val="single" w:sz="36" w:space="4" w:color="C5E0B3"/>
      </w:pBdr>
      <w:spacing w:before="120" w:after="120" w:line="480" w:lineRule="auto"/>
      <w:ind w:firstLine="720"/>
      <w:jc w:val="center"/>
    </w:pPr>
    <w:rPr>
      <w:rFonts w:ascii="Times New Roman" w:hAnsi="Times New Roman" w:cs="Times New Roman"/>
      <w:sz w:val="24"/>
    </w:rPr>
  </w:style>
  <w:style w:type="paragraph" w:customStyle="1" w:styleId="DatelineDate">
    <w:name w:val="Dateline (Date)"/>
    <w:basedOn w:val="Normal"/>
    <w:rsid w:val="005168E6"/>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AddressAdd">
    <w:name w:val="Address (Add)"/>
    <w:basedOn w:val="Normal"/>
    <w:rsid w:val="005168E6"/>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LocationLoc">
    <w:name w:val="Location (Loc)"/>
    <w:basedOn w:val="Normal"/>
    <w:rsid w:val="005168E6"/>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SignatureSig">
    <w:name w:val="Signature (Sig)"/>
    <w:basedOn w:val="Normal"/>
    <w:rsid w:val="005168E6"/>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SalutationSal">
    <w:name w:val="Salutation (Sal)"/>
    <w:basedOn w:val="Normal"/>
    <w:rsid w:val="005168E6"/>
    <w:pPr>
      <w:widowControl w:val="0"/>
      <w:pBdr>
        <w:left w:val="single" w:sz="36" w:space="4" w:color="C5E0B3"/>
      </w:pBdr>
      <w:spacing w:before="120" w:after="120" w:line="480" w:lineRule="auto"/>
    </w:pPr>
    <w:rPr>
      <w:rFonts w:ascii="Times New Roman" w:hAnsi="Times New Roman" w:cs="Times New Roman"/>
      <w:sz w:val="24"/>
    </w:rPr>
  </w:style>
  <w:style w:type="paragraph" w:customStyle="1" w:styleId="ClosingClos">
    <w:name w:val="Closing (Clos)"/>
    <w:basedOn w:val="Normal"/>
    <w:rsid w:val="005168E6"/>
    <w:pPr>
      <w:widowControl w:val="0"/>
      <w:pBdr>
        <w:left w:val="single" w:sz="36" w:space="4" w:color="C5E0B3"/>
      </w:pBdr>
      <w:spacing w:before="120" w:after="120" w:line="480" w:lineRule="auto"/>
      <w:contextualSpacing/>
      <w:jc w:val="right"/>
    </w:pPr>
    <w:rPr>
      <w:rFonts w:ascii="Times New Roman" w:hAnsi="Times New Roman" w:cs="Times New Roman"/>
      <w:sz w:val="24"/>
    </w:rPr>
  </w:style>
  <w:style w:type="paragraph" w:customStyle="1" w:styleId="PostscriptPst">
    <w:name w:val="Postscript (Pst)"/>
    <w:basedOn w:val="Normal"/>
    <w:rsid w:val="005168E6"/>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edicationDed">
    <w:name w:val="Dedication (Ded)"/>
    <w:basedOn w:val="Normal"/>
    <w:rsid w:val="005168E6"/>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Text-MessageTmg">
    <w:name w:val="Text-Message (Tmg)"/>
    <w:basedOn w:val="Normal"/>
    <w:rsid w:val="005168E6"/>
    <w:pPr>
      <w:widowControl w:val="0"/>
      <w:pBdr>
        <w:left w:val="single" w:sz="36" w:space="4" w:color="C5E0B3"/>
      </w:pBdr>
      <w:spacing w:before="120" w:after="120" w:line="480" w:lineRule="auto"/>
      <w:ind w:left="720"/>
      <w:contextualSpacing/>
    </w:pPr>
    <w:rPr>
      <w:rFonts w:ascii="Courier New" w:hAnsi="Courier New"/>
    </w:rPr>
  </w:style>
  <w:style w:type="paragraph" w:customStyle="1" w:styleId="Computer-TextComp">
    <w:name w:val="Computer-Text (Comp)"/>
    <w:basedOn w:val="Normal"/>
    <w:rsid w:val="005168E6"/>
    <w:pPr>
      <w:widowControl w:val="0"/>
      <w:pBdr>
        <w:left w:val="single" w:sz="36" w:space="4" w:color="C5E0B3"/>
      </w:pBdr>
      <w:spacing w:before="120" w:after="120" w:line="480" w:lineRule="auto"/>
      <w:ind w:left="720"/>
      <w:contextualSpacing/>
    </w:pPr>
    <w:rPr>
      <w:rFonts w:ascii="Courier New" w:hAnsi="Courier New"/>
    </w:rPr>
  </w:style>
  <w:style w:type="paragraph" w:customStyle="1" w:styleId="Custom1Cust1">
    <w:name w:val="Custom1 (Cust1)"/>
    <w:basedOn w:val="Normal"/>
    <w:rsid w:val="005168E6"/>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Custom2Cust2">
    <w:name w:val="Custom2 (Cust2)"/>
    <w:basedOn w:val="Normal"/>
    <w:rsid w:val="005168E6"/>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Display1Disp1">
    <w:name w:val="Display1 (Disp1)"/>
    <w:basedOn w:val="Normal"/>
    <w:rsid w:val="005168E6"/>
    <w:pPr>
      <w:widowControl w:val="0"/>
      <w:pBdr>
        <w:left w:val="single" w:sz="36" w:space="4" w:color="C5E0B3"/>
      </w:pBdr>
      <w:spacing w:before="120" w:after="120" w:line="480" w:lineRule="auto"/>
      <w:contextualSpacing/>
    </w:pPr>
    <w:rPr>
      <w:rFonts w:ascii="Times New Roman" w:hAnsi="Times New Roman" w:cs="Times New Roman"/>
      <w:sz w:val="24"/>
    </w:rPr>
  </w:style>
  <w:style w:type="paragraph" w:customStyle="1" w:styleId="Display2Disp2">
    <w:name w:val="Display2 (Disp2)"/>
    <w:basedOn w:val="Normal"/>
    <w:rsid w:val="005168E6"/>
    <w:pPr>
      <w:widowControl w:val="0"/>
      <w:pBdr>
        <w:left w:val="double" w:sz="18" w:space="4" w:color="C5E0B3"/>
      </w:pBdr>
      <w:spacing w:before="120" w:after="120" w:line="480" w:lineRule="auto"/>
      <w:contextualSpacing/>
    </w:pPr>
    <w:rPr>
      <w:rFonts w:ascii="Times New Roman" w:hAnsi="Times New Roman" w:cs="Times New Roman"/>
      <w:sz w:val="24"/>
    </w:rPr>
  </w:style>
  <w:style w:type="paragraph" w:customStyle="1" w:styleId="Table-HeadTbhd">
    <w:name w:val="Table-Head (Tbhd)"/>
    <w:basedOn w:val="Normal"/>
    <w:next w:val="Table-TextTbtx"/>
    <w:rsid w:val="005168E6"/>
    <w:pPr>
      <w:widowControl w:val="0"/>
      <w:pBdr>
        <w:left w:val="single" w:sz="36" w:space="4" w:color="C5E0B3"/>
      </w:pBdr>
      <w:spacing w:before="120" w:after="120" w:line="480" w:lineRule="auto"/>
      <w:contextualSpacing/>
    </w:pPr>
    <w:rPr>
      <w:rFonts w:ascii="Arial" w:hAnsi="Arial" w:cs="Arial"/>
      <w:b/>
    </w:rPr>
  </w:style>
  <w:style w:type="paragraph" w:customStyle="1" w:styleId="Table-SubheadTbsbhd">
    <w:name w:val="Table-Subhead (Tbsbhd)"/>
    <w:basedOn w:val="Normal"/>
    <w:next w:val="Table-TextTbtx"/>
    <w:rsid w:val="005168E6"/>
    <w:pPr>
      <w:widowControl w:val="0"/>
      <w:pBdr>
        <w:left w:val="single" w:sz="36" w:space="4" w:color="C5E0B3"/>
      </w:pBdr>
      <w:spacing w:before="120" w:after="120" w:line="480" w:lineRule="auto"/>
      <w:contextualSpacing/>
    </w:pPr>
    <w:rPr>
      <w:rFonts w:ascii="Arial" w:hAnsi="Arial" w:cs="Arial"/>
    </w:rPr>
  </w:style>
  <w:style w:type="paragraph" w:customStyle="1" w:styleId="Table-TextTbtx">
    <w:name w:val="Table-Text (Tbtx)"/>
    <w:basedOn w:val="Normal"/>
    <w:rsid w:val="005168E6"/>
    <w:pPr>
      <w:widowControl w:val="0"/>
      <w:pBdr>
        <w:left w:val="single" w:sz="36" w:space="4" w:color="C5E0B3"/>
      </w:pBdr>
      <w:spacing w:before="120" w:after="120" w:line="480" w:lineRule="auto"/>
      <w:contextualSpacing/>
    </w:pPr>
    <w:rPr>
      <w:rFonts w:ascii="Arial" w:hAnsi="Arial" w:cs="Arial"/>
    </w:rPr>
  </w:style>
  <w:style w:type="paragraph" w:customStyle="1" w:styleId="HeadlineHdline">
    <w:name w:val="Headline (Hdline)"/>
    <w:basedOn w:val="Normal"/>
    <w:next w:val="Body-TextTx"/>
    <w:rsid w:val="005168E6"/>
    <w:pPr>
      <w:widowControl w:val="0"/>
      <w:pBdr>
        <w:left w:val="single" w:sz="36" w:space="4" w:color="C5E0B3"/>
      </w:pBdr>
      <w:spacing w:before="120" w:after="120" w:line="480" w:lineRule="auto"/>
      <w:jc w:val="center"/>
    </w:pPr>
    <w:rPr>
      <w:rFonts w:ascii="Times New Roman" w:hAnsi="Times New Roman" w:cs="Times New Roman"/>
      <w:b/>
      <w:sz w:val="24"/>
    </w:rPr>
  </w:style>
  <w:style w:type="paragraph" w:customStyle="1" w:styleId="BylineByline">
    <w:name w:val="Byline (Byline)"/>
    <w:basedOn w:val="Normal"/>
    <w:next w:val="Body-TextTx"/>
    <w:rsid w:val="005168E6"/>
    <w:pPr>
      <w:widowControl w:val="0"/>
      <w:pBdr>
        <w:left w:val="single" w:sz="36" w:space="4" w:color="C5E0B3"/>
      </w:pBdr>
      <w:spacing w:before="120" w:after="120" w:line="480" w:lineRule="auto"/>
      <w:jc w:val="center"/>
    </w:pPr>
    <w:rPr>
      <w:rFonts w:ascii="Times New Roman" w:hAnsi="Times New Roman" w:cs="Times New Roman"/>
      <w:sz w:val="24"/>
    </w:rPr>
  </w:style>
  <w:style w:type="paragraph" w:customStyle="1" w:styleId="Bullet-Level-1-ListBl1">
    <w:name w:val="Bullet-Level-1-List (Bl1)"/>
    <w:basedOn w:val="Normal"/>
    <w:qFormat/>
    <w:rsid w:val="005168E6"/>
    <w:pPr>
      <w:widowControl w:val="0"/>
      <w:numPr>
        <w:numId w:val="19"/>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1-List-ParagraphBl1p">
    <w:name w:val="Bullet-Level-1-List-Paragraph (Bl1p)"/>
    <w:basedOn w:val="Normal"/>
    <w:rsid w:val="005168E6"/>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Bullet-Level-2-ListBl2">
    <w:name w:val="Bullet-Level-2-List (Bl2)"/>
    <w:basedOn w:val="Normal"/>
    <w:rsid w:val="005168E6"/>
    <w:pPr>
      <w:widowControl w:val="0"/>
      <w:numPr>
        <w:numId w:val="20"/>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2-List-ParagraphBl2p">
    <w:name w:val="Bullet-Level-2-List-Paragraph (Bl2p)"/>
    <w:basedOn w:val="Normal"/>
    <w:rsid w:val="005168E6"/>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Bullet-Level-3-ListBl3">
    <w:name w:val="Bullet-Level-3-List (Bl3)"/>
    <w:basedOn w:val="Normal"/>
    <w:rsid w:val="005168E6"/>
    <w:pPr>
      <w:widowControl w:val="0"/>
      <w:numPr>
        <w:numId w:val="21"/>
      </w:numPr>
      <w:pBdr>
        <w:left w:val="wave" w:sz="12" w:space="4" w:color="C5E0B3"/>
      </w:pBdr>
      <w:spacing w:before="120" w:after="120" w:line="480" w:lineRule="auto"/>
      <w:contextualSpacing/>
    </w:pPr>
    <w:rPr>
      <w:rFonts w:ascii="Times New Roman" w:hAnsi="Times New Roman" w:cs="Times New Roman"/>
      <w:sz w:val="24"/>
    </w:rPr>
  </w:style>
  <w:style w:type="paragraph" w:customStyle="1" w:styleId="Bullet-Level-3-List-ParagraphBl3p">
    <w:name w:val="Bullet-Level-3-List-Paragraph (Bl3p)"/>
    <w:basedOn w:val="Normal"/>
    <w:rsid w:val="005168E6"/>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Num-Level-1-ListNl1">
    <w:name w:val="Num-Level-1-List (Nl1)"/>
    <w:basedOn w:val="Normal"/>
    <w:qFormat/>
    <w:rsid w:val="005168E6"/>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Num-Level-1-List-ParagraphNl1p">
    <w:name w:val="Num-Level-1-List-Paragraph (Nl1p)"/>
    <w:basedOn w:val="Normal"/>
    <w:rsid w:val="005168E6"/>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Num-Level-2-ListNl2">
    <w:name w:val="Num-Level-2-List (Nl2)"/>
    <w:basedOn w:val="Normal"/>
    <w:rsid w:val="005168E6"/>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Num-Level-2-List-ParagraphNl2p">
    <w:name w:val="Num-Level-2-List-Paragraph (Nl2p)"/>
    <w:basedOn w:val="Normal"/>
    <w:rsid w:val="005168E6"/>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Num-Level-3-ListNl3">
    <w:name w:val="Num-Level-3-List (Nl3)"/>
    <w:basedOn w:val="Normal"/>
    <w:rsid w:val="005168E6"/>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Num-Level-3-List-ParagraphNl3p">
    <w:name w:val="Num-Level-3-List-Paragraph (Nl3p)"/>
    <w:basedOn w:val="Normal"/>
    <w:rsid w:val="005168E6"/>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Unnum-Level-1-ListUl1">
    <w:name w:val="Unnum-Level-1-List (Ul1)"/>
    <w:basedOn w:val="Normal"/>
    <w:qFormat/>
    <w:rsid w:val="005168E6"/>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Unnum-Level-1-List-ParagraphUl1p">
    <w:name w:val="Unnum-Level-1-List-Paragraph (Ul1p)"/>
    <w:basedOn w:val="Normal"/>
    <w:rsid w:val="005168E6"/>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Unnum-Level-2-ListUl2">
    <w:name w:val="Unnum-Level-2-List (Ul2)"/>
    <w:basedOn w:val="Normal"/>
    <w:rsid w:val="005168E6"/>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Unnum-Level-2-List-ParagraphUl2p">
    <w:name w:val="Unnum-Level-2-List-Paragraph (Ul2p)"/>
    <w:basedOn w:val="Normal"/>
    <w:rsid w:val="005168E6"/>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Unnum-Level-3-ListUl3">
    <w:name w:val="Unnum-Level-3-List (Ul3)"/>
    <w:basedOn w:val="Normal"/>
    <w:rsid w:val="005168E6"/>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Unnum-Level-3-List-ParagraphUl3p">
    <w:name w:val="Unnum-Level-3-List-Paragraph (Ul3p)"/>
    <w:basedOn w:val="Normal"/>
    <w:rsid w:val="005168E6"/>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Alpha-Level-1-ListAl1">
    <w:name w:val="Alpha-Level-1-List (Al1)"/>
    <w:basedOn w:val="Normal"/>
    <w:rsid w:val="005168E6"/>
    <w:pPr>
      <w:widowControl w:val="0"/>
      <w:pBdr>
        <w:left w:val="wave" w:sz="12" w:space="4" w:color="C5E0B3"/>
      </w:pBdr>
      <w:spacing w:before="120" w:after="120" w:line="480" w:lineRule="auto"/>
      <w:ind w:left="720"/>
      <w:contextualSpacing/>
    </w:pPr>
    <w:rPr>
      <w:rFonts w:ascii="Times New Roman" w:hAnsi="Times New Roman" w:cs="Times New Roman"/>
      <w:sz w:val="24"/>
    </w:rPr>
  </w:style>
  <w:style w:type="paragraph" w:customStyle="1" w:styleId="Alpha-Level-1-List-ParagraphAl1p">
    <w:name w:val="Alpha-Level-1-List-Paragraph (Al1p)"/>
    <w:basedOn w:val="Normal"/>
    <w:rsid w:val="005168E6"/>
    <w:pPr>
      <w:widowControl w:val="0"/>
      <w:pBdr>
        <w:left w:val="wave" w:sz="12" w:space="4" w:color="C5E0B3"/>
      </w:pBdr>
      <w:spacing w:before="120" w:after="120" w:line="480" w:lineRule="auto"/>
      <w:ind w:left="720" w:firstLine="720"/>
      <w:contextualSpacing/>
    </w:pPr>
    <w:rPr>
      <w:rFonts w:ascii="Times New Roman" w:hAnsi="Times New Roman" w:cs="Times New Roman"/>
      <w:sz w:val="24"/>
    </w:rPr>
  </w:style>
  <w:style w:type="paragraph" w:customStyle="1" w:styleId="Alpha-Level-2-ListAl2">
    <w:name w:val="Alpha-Level-2-List (Al2)"/>
    <w:basedOn w:val="Normal"/>
    <w:rsid w:val="005168E6"/>
    <w:pPr>
      <w:widowControl w:val="0"/>
      <w:pBdr>
        <w:left w:val="wave" w:sz="12" w:space="4" w:color="C5E0B3"/>
      </w:pBdr>
      <w:spacing w:before="120" w:after="120" w:line="480" w:lineRule="auto"/>
      <w:ind w:left="1440"/>
      <w:contextualSpacing/>
    </w:pPr>
    <w:rPr>
      <w:rFonts w:ascii="Times New Roman" w:hAnsi="Times New Roman" w:cs="Times New Roman"/>
      <w:sz w:val="24"/>
    </w:rPr>
  </w:style>
  <w:style w:type="paragraph" w:customStyle="1" w:styleId="Alpha-Level-2-List-ParagraphAl2p">
    <w:name w:val="Alpha-Level-2-List-Paragraph (Al2p)"/>
    <w:basedOn w:val="Normal"/>
    <w:rsid w:val="005168E6"/>
    <w:pPr>
      <w:widowControl w:val="0"/>
      <w:pBdr>
        <w:left w:val="wave" w:sz="12" w:space="4" w:color="C5E0B3"/>
      </w:pBdr>
      <w:spacing w:before="120" w:after="120" w:line="480" w:lineRule="auto"/>
      <w:ind w:left="1440" w:firstLine="720"/>
      <w:contextualSpacing/>
    </w:pPr>
    <w:rPr>
      <w:rFonts w:ascii="Times New Roman" w:hAnsi="Times New Roman" w:cs="Times New Roman"/>
      <w:sz w:val="24"/>
    </w:rPr>
  </w:style>
  <w:style w:type="paragraph" w:customStyle="1" w:styleId="Alpha-Level-3-ListAl3">
    <w:name w:val="Alpha-Level-3-List (Al3)"/>
    <w:basedOn w:val="Normal"/>
    <w:rsid w:val="005168E6"/>
    <w:pPr>
      <w:widowControl w:val="0"/>
      <w:pBdr>
        <w:left w:val="wave" w:sz="12" w:space="4" w:color="C5E0B3"/>
      </w:pBdr>
      <w:spacing w:before="120" w:after="120" w:line="480" w:lineRule="auto"/>
      <w:ind w:left="2160"/>
      <w:contextualSpacing/>
    </w:pPr>
    <w:rPr>
      <w:rFonts w:ascii="Times New Roman" w:hAnsi="Times New Roman" w:cs="Times New Roman"/>
      <w:sz w:val="24"/>
    </w:rPr>
  </w:style>
  <w:style w:type="paragraph" w:customStyle="1" w:styleId="Alpha-Level-3-List-ParagraphAl3p">
    <w:name w:val="Alpha-Level-3-List-Paragraph (Al3p)"/>
    <w:basedOn w:val="Normal"/>
    <w:rsid w:val="005168E6"/>
    <w:pPr>
      <w:widowControl w:val="0"/>
      <w:pBdr>
        <w:left w:val="wave" w:sz="12" w:space="4" w:color="C5E0B3"/>
      </w:pBdr>
      <w:spacing w:before="120" w:after="120" w:line="480" w:lineRule="auto"/>
      <w:ind w:left="2160" w:firstLine="720"/>
      <w:contextualSpacing/>
    </w:pPr>
    <w:rPr>
      <w:rFonts w:ascii="Times New Roman" w:hAnsi="Times New Roman" w:cs="Times New Roman"/>
      <w:sz w:val="24"/>
    </w:rPr>
  </w:style>
  <w:style w:type="paragraph" w:customStyle="1" w:styleId="Bulleted-ParagraphBp">
    <w:name w:val="Bulleted-Paragraph (Bp)"/>
    <w:basedOn w:val="Normal"/>
    <w:rsid w:val="005168E6"/>
    <w:pPr>
      <w:widowControl w:val="0"/>
      <w:numPr>
        <w:numId w:val="22"/>
      </w:numPr>
      <w:pBdr>
        <w:left w:val="wave" w:sz="12" w:space="4" w:color="C5E0B3"/>
      </w:pBdr>
      <w:spacing w:before="120" w:after="120" w:line="480" w:lineRule="auto"/>
    </w:pPr>
    <w:rPr>
      <w:rFonts w:ascii="Times New Roman" w:hAnsi="Times New Roman" w:cs="Times New Roman"/>
      <w:sz w:val="24"/>
    </w:rPr>
  </w:style>
  <w:style w:type="paragraph" w:customStyle="1" w:styleId="Numbered-ParagraphNp">
    <w:name w:val="Numbered-Paragraph (Np)"/>
    <w:basedOn w:val="Normal"/>
    <w:rsid w:val="005168E6"/>
    <w:pPr>
      <w:widowControl w:val="0"/>
      <w:pBdr>
        <w:left w:val="wave" w:sz="12" w:space="4" w:color="C5E0B3"/>
      </w:pBdr>
      <w:spacing w:before="120" w:after="120" w:line="480" w:lineRule="auto"/>
      <w:ind w:firstLine="720"/>
    </w:pPr>
    <w:rPr>
      <w:rFonts w:ascii="Times New Roman" w:hAnsi="Times New Roman" w:cs="Times New Roman"/>
      <w:sz w:val="24"/>
    </w:rPr>
  </w:style>
  <w:style w:type="paragraph" w:customStyle="1" w:styleId="List-HeadLhead">
    <w:name w:val="List-Head (Lhead)"/>
    <w:basedOn w:val="Normal"/>
    <w:next w:val="Body-TextTx"/>
    <w:rsid w:val="005168E6"/>
    <w:pPr>
      <w:widowControl w:val="0"/>
      <w:pBdr>
        <w:left w:val="wave" w:sz="12" w:space="4" w:color="C5E0B3"/>
      </w:pBdr>
      <w:spacing w:before="120" w:after="120" w:line="480" w:lineRule="auto"/>
      <w:ind w:left="720"/>
      <w:outlineLvl w:val="5"/>
    </w:pPr>
    <w:rPr>
      <w:rFonts w:ascii="Arial Narrow" w:hAnsi="Arial Narrow"/>
      <w:sz w:val="28"/>
    </w:rPr>
  </w:style>
  <w:style w:type="paragraph" w:customStyle="1" w:styleId="Generic-FootnoteFtnt">
    <w:name w:val="Generic-Footnote (Ftnt)"/>
    <w:basedOn w:val="Normal"/>
    <w:rsid w:val="005168E6"/>
    <w:pPr>
      <w:widowControl w:val="0"/>
      <w:pBdr>
        <w:left w:val="single" w:sz="36" w:space="4" w:color="C5E0B3"/>
      </w:pBdr>
      <w:spacing w:before="120" w:after="120" w:line="480" w:lineRule="auto"/>
      <w:ind w:firstLine="720"/>
    </w:pPr>
    <w:rPr>
      <w:rFonts w:ascii="Times New Roman" w:hAnsi="Times New Roman" w:cs="Times New Roman"/>
      <w:sz w:val="20"/>
    </w:rPr>
  </w:style>
  <w:style w:type="paragraph" w:customStyle="1" w:styleId="Reference-EntryRef">
    <w:name w:val="Reference-Entry (Ref)"/>
    <w:basedOn w:val="Normal"/>
    <w:rsid w:val="005168E6"/>
    <w:pPr>
      <w:widowControl w:val="0"/>
      <w:pBdr>
        <w:left w:val="single" w:sz="36" w:space="4" w:color="C5E0B3"/>
      </w:pBdr>
      <w:spacing w:before="120" w:after="120" w:line="480" w:lineRule="auto"/>
      <w:ind w:firstLine="720"/>
    </w:pPr>
    <w:rPr>
      <w:rFonts w:ascii="Times New Roman" w:hAnsi="Times New Roman" w:cs="Times New Roman"/>
      <w:sz w:val="24"/>
    </w:rPr>
  </w:style>
  <w:style w:type="paragraph" w:customStyle="1" w:styleId="Source-NoteSrcnt">
    <w:name w:val="Source-Note (Srcnt)"/>
    <w:basedOn w:val="Normal"/>
    <w:next w:val="Body-TextTx"/>
    <w:rsid w:val="005168E6"/>
    <w:pPr>
      <w:widowControl w:val="0"/>
      <w:pBdr>
        <w:left w:val="single" w:sz="36" w:space="4" w:color="C5E0B3"/>
      </w:pBdr>
      <w:spacing w:before="120" w:after="120" w:line="480" w:lineRule="auto"/>
      <w:ind w:firstLine="720"/>
      <w:contextualSpacing/>
    </w:pPr>
    <w:rPr>
      <w:rFonts w:ascii="Times New Roman" w:hAnsi="Times New Roman" w:cs="Times New Roman"/>
      <w:sz w:val="24"/>
    </w:rPr>
  </w:style>
  <w:style w:type="paragraph" w:customStyle="1" w:styleId="Index-EntryIdx1">
    <w:name w:val="Index-Entry (Idx1)"/>
    <w:basedOn w:val="Normal"/>
    <w:rsid w:val="005168E6"/>
    <w:pPr>
      <w:widowControl w:val="0"/>
      <w:pBdr>
        <w:left w:val="single" w:sz="36" w:space="4" w:color="000080"/>
      </w:pBdr>
      <w:spacing w:before="120" w:after="120" w:line="480" w:lineRule="auto"/>
      <w:ind w:left="360" w:hanging="360"/>
      <w:contextualSpacing/>
    </w:pPr>
    <w:rPr>
      <w:rFonts w:ascii="Times New Roman" w:hAnsi="Times New Roman" w:cs="Times New Roman"/>
      <w:sz w:val="24"/>
    </w:rPr>
  </w:style>
  <w:style w:type="paragraph" w:customStyle="1" w:styleId="Index-Sub-EntryIdx2">
    <w:name w:val="Index-Sub-Entry (Idx2)"/>
    <w:basedOn w:val="Normal"/>
    <w:rsid w:val="005168E6"/>
    <w:pPr>
      <w:widowControl w:val="0"/>
      <w:pBdr>
        <w:left w:val="single" w:sz="36" w:space="4" w:color="000080"/>
      </w:pBdr>
      <w:spacing w:before="120" w:after="120" w:line="480" w:lineRule="auto"/>
      <w:ind w:left="1080" w:hanging="360"/>
      <w:contextualSpacing/>
    </w:pPr>
    <w:rPr>
      <w:rFonts w:ascii="Times New Roman" w:hAnsi="Times New Roman" w:cs="Times New Roman"/>
      <w:sz w:val="24"/>
    </w:rPr>
  </w:style>
  <w:style w:type="paragraph" w:customStyle="1" w:styleId="Index-Sub-Sub-EntryIdx3">
    <w:name w:val="Index-Sub-Sub-Entry (Idx3)"/>
    <w:basedOn w:val="Normal"/>
    <w:rsid w:val="005168E6"/>
    <w:pPr>
      <w:widowControl w:val="0"/>
      <w:pBdr>
        <w:left w:val="single" w:sz="36" w:space="4" w:color="000080"/>
      </w:pBdr>
      <w:spacing w:before="120" w:after="120" w:line="480" w:lineRule="auto"/>
      <w:ind w:left="1800" w:hanging="360"/>
      <w:contextualSpacing/>
    </w:pPr>
    <w:rPr>
      <w:rFonts w:ascii="Times New Roman" w:hAnsi="Times New Roman" w:cs="Times New Roman"/>
      <w:sz w:val="24"/>
    </w:rPr>
  </w:style>
  <w:style w:type="paragraph" w:customStyle="1" w:styleId="PublisherPub">
    <w:name w:val="Publisher (Pub)"/>
    <w:basedOn w:val="Normal"/>
    <w:next w:val="Body-TextTx"/>
    <w:rsid w:val="005168E6"/>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CitiesCit">
    <w:name w:val="Cities (Cit)"/>
    <w:basedOn w:val="Normal"/>
    <w:next w:val="Body-TextTx"/>
    <w:rsid w:val="005168E6"/>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Logo-PlacementLogo">
    <w:name w:val="Logo-Placement (Logo)"/>
    <w:basedOn w:val="Normal"/>
    <w:next w:val="Body-TextTx"/>
    <w:rsid w:val="005168E6"/>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ImprintImp">
    <w:name w:val="Imprint (Imp)"/>
    <w:basedOn w:val="Normal"/>
    <w:next w:val="Body-TextTx"/>
    <w:rsid w:val="005168E6"/>
    <w:pPr>
      <w:widowControl w:val="0"/>
      <w:pBdr>
        <w:left w:val="single" w:sz="36" w:space="4" w:color="B4E2F3"/>
      </w:pBdr>
      <w:spacing w:before="120" w:after="120" w:line="480" w:lineRule="auto"/>
      <w:contextualSpacing/>
      <w:jc w:val="center"/>
    </w:pPr>
    <w:rPr>
      <w:rFonts w:ascii="Times New Roman" w:hAnsi="Times New Roman" w:cs="Times New Roman"/>
      <w:sz w:val="24"/>
    </w:rPr>
  </w:style>
  <w:style w:type="paragraph" w:customStyle="1" w:styleId="Image-PlacementImg">
    <w:name w:val="Image-Placement (Img)"/>
    <w:basedOn w:val="Normal"/>
    <w:next w:val="Body-TextTx"/>
    <w:qFormat/>
    <w:rsid w:val="005168E6"/>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hAnsi="Arial" w:cs="Arial"/>
      <w:color w:val="FF0000"/>
      <w:sz w:val="24"/>
    </w:rPr>
  </w:style>
  <w:style w:type="paragraph" w:customStyle="1" w:styleId="Credit-LineCrd">
    <w:name w:val="Credit-Line (Crd)"/>
    <w:basedOn w:val="Normal"/>
    <w:rsid w:val="005168E6"/>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CaptionCap">
    <w:name w:val="Caption (Cap)"/>
    <w:basedOn w:val="Normal"/>
    <w:rsid w:val="005168E6"/>
    <w:pPr>
      <w:widowControl w:val="0"/>
      <w:pBdr>
        <w:left w:val="single" w:sz="36" w:space="4" w:color="800040"/>
      </w:pBdr>
      <w:spacing w:before="120" w:after="120" w:line="480" w:lineRule="auto"/>
      <w:ind w:firstLine="720"/>
      <w:contextualSpacing/>
    </w:pPr>
    <w:rPr>
      <w:rFonts w:ascii="Arial" w:hAnsi="Arial" w:cs="Arial"/>
      <w:sz w:val="20"/>
    </w:rPr>
  </w:style>
  <w:style w:type="paragraph" w:customStyle="1" w:styleId="Speaker1Sp1">
    <w:name w:val="Speaker1 (Sp1)"/>
    <w:basedOn w:val="Normal"/>
    <w:rsid w:val="005168E6"/>
    <w:pPr>
      <w:widowControl w:val="0"/>
      <w:pBdr>
        <w:left w:val="single" w:sz="36" w:space="4" w:color="C5E0B3"/>
      </w:pBdr>
      <w:spacing w:before="120" w:after="120" w:line="480" w:lineRule="auto"/>
      <w:ind w:left="720"/>
    </w:pPr>
    <w:rPr>
      <w:rFonts w:ascii="Arial Black" w:hAnsi="Arial Black"/>
    </w:rPr>
  </w:style>
  <w:style w:type="paragraph" w:customStyle="1" w:styleId="Speaker2Sp2">
    <w:name w:val="Speaker2 (Sp2)"/>
    <w:basedOn w:val="Normal"/>
    <w:rsid w:val="005168E6"/>
    <w:pPr>
      <w:widowControl w:val="0"/>
      <w:pBdr>
        <w:left w:val="double" w:sz="18" w:space="4" w:color="C5E0B3"/>
      </w:pBdr>
      <w:spacing w:before="120" w:after="120" w:line="480" w:lineRule="auto"/>
      <w:ind w:left="720"/>
    </w:pPr>
    <w:rPr>
      <w:rFonts w:ascii="Arial Black" w:hAnsi="Arial Black"/>
    </w:rPr>
  </w:style>
  <w:style w:type="paragraph" w:customStyle="1" w:styleId="Dialogue1Dia1">
    <w:name w:val="Dialogue1 (Dia1)"/>
    <w:basedOn w:val="Normal"/>
    <w:rsid w:val="005168E6"/>
    <w:pPr>
      <w:widowControl w:val="0"/>
      <w:pBdr>
        <w:left w:val="single" w:sz="36" w:space="4" w:color="C5E0B3"/>
      </w:pBdr>
      <w:spacing w:before="120" w:after="120" w:line="480" w:lineRule="auto"/>
      <w:ind w:left="720"/>
      <w:contextualSpacing/>
    </w:pPr>
    <w:rPr>
      <w:rFonts w:ascii="Times New Roman" w:hAnsi="Times New Roman" w:cs="Times New Roman"/>
      <w:sz w:val="24"/>
    </w:rPr>
  </w:style>
  <w:style w:type="paragraph" w:customStyle="1" w:styleId="Dialogue2Dia2">
    <w:name w:val="Dialogue2 (Dia2)"/>
    <w:basedOn w:val="Normal"/>
    <w:rsid w:val="005168E6"/>
    <w:pPr>
      <w:widowControl w:val="0"/>
      <w:pBdr>
        <w:left w:val="double" w:sz="18" w:space="4" w:color="C5E0B3"/>
      </w:pBdr>
      <w:spacing w:before="120" w:after="120" w:line="480" w:lineRule="auto"/>
      <w:ind w:left="720"/>
      <w:contextualSpacing/>
    </w:pPr>
    <w:rPr>
      <w:rFonts w:ascii="Times New Roman" w:hAnsi="Times New Roman" w:cs="Times New Roman"/>
      <w:sz w:val="24"/>
    </w:rPr>
  </w:style>
  <w:style w:type="paragraph" w:customStyle="1" w:styleId="Stage-DirectionsStdir">
    <w:name w:val="Stage-Directions (Stdir)"/>
    <w:basedOn w:val="Normal"/>
    <w:rsid w:val="005168E6"/>
    <w:pPr>
      <w:widowControl w:val="0"/>
      <w:pBdr>
        <w:left w:val="single" w:sz="36" w:space="4" w:color="C5E0B3"/>
      </w:pBdr>
      <w:spacing w:before="120" w:after="120" w:line="480" w:lineRule="auto"/>
      <w:ind w:left="720"/>
      <w:contextualSpacing/>
    </w:pPr>
    <w:rPr>
      <w:rFonts w:ascii="Arial" w:hAnsi="Arial" w:cs="Arial"/>
    </w:rPr>
  </w:style>
  <w:style w:type="paragraph" w:customStyle="1" w:styleId="TOC-FrontmatterTocfm">
    <w:name w:val="TOC-Frontmatter (Tocfm)"/>
    <w:basedOn w:val="Normal"/>
    <w:rsid w:val="005168E6"/>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PartTocpt">
    <w:name w:val="TOC-Part (Tocpt)"/>
    <w:basedOn w:val="Normal"/>
    <w:rsid w:val="005168E6"/>
    <w:pPr>
      <w:widowControl w:val="0"/>
      <w:pBdr>
        <w:left w:val="single" w:sz="36" w:space="4" w:color="B4E2F3"/>
      </w:pBdr>
      <w:spacing w:before="120" w:after="120" w:line="480" w:lineRule="auto"/>
    </w:pPr>
    <w:rPr>
      <w:rFonts w:ascii="Times New Roman" w:hAnsi="Times New Roman" w:cs="Times New Roman"/>
      <w:sz w:val="24"/>
    </w:rPr>
  </w:style>
  <w:style w:type="paragraph" w:customStyle="1" w:styleId="TOC-ChapterTocch">
    <w:name w:val="TOC-Chapter (Tocch)"/>
    <w:basedOn w:val="Normal"/>
    <w:rsid w:val="005168E6"/>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SubheadTocsub">
    <w:name w:val="TOC-Subhead (Tocsub)"/>
    <w:basedOn w:val="Normal"/>
    <w:rsid w:val="005168E6"/>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TOC-BackmatterTocbm">
    <w:name w:val="TOC-Backmatter (Tocbm)"/>
    <w:basedOn w:val="Normal"/>
    <w:rsid w:val="005168E6"/>
    <w:pPr>
      <w:widowControl w:val="0"/>
      <w:pBdr>
        <w:left w:val="single" w:sz="36" w:space="4" w:color="B4E2F3"/>
      </w:pBdr>
      <w:spacing w:before="120" w:after="120" w:line="480" w:lineRule="auto"/>
      <w:contextualSpacing/>
    </w:pPr>
    <w:rPr>
      <w:rFonts w:ascii="Times New Roman" w:hAnsi="Times New Roman" w:cs="Times New Roman"/>
      <w:sz w:val="24"/>
    </w:rPr>
  </w:style>
  <w:style w:type="paragraph" w:customStyle="1" w:styleId="Blank-Space-BreakBsbrk">
    <w:name w:val="Blank-Space-Break (Bsbrk)"/>
    <w:basedOn w:val="Normal"/>
    <w:next w:val="Body-TextTx"/>
    <w:qFormat/>
    <w:rsid w:val="005168E6"/>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Osbrk">
    <w:name w:val="Ornamental-Space-Break (Osbrk)"/>
    <w:basedOn w:val="Normal"/>
    <w:next w:val="Body-TextTx"/>
    <w:qFormat/>
    <w:rsid w:val="005168E6"/>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SeparatorSep">
    <w:name w:val="Separator (Sep)"/>
    <w:basedOn w:val="Normal"/>
    <w:next w:val="Body-TextTx"/>
    <w:qFormat/>
    <w:rsid w:val="005168E6"/>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Design-NoteDn">
    <w:name w:val="Design-Note (Dn)"/>
    <w:basedOn w:val="Normal"/>
    <w:qFormat/>
    <w:rsid w:val="005168E6"/>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pPr>
    <w:rPr>
      <w:rFonts w:ascii="Courier New" w:hAnsi="Courier New" w:cs="Courier New"/>
      <w:color w:val="FF0000"/>
    </w:rPr>
  </w:style>
  <w:style w:type="paragraph" w:customStyle="1" w:styleId="Bookmaker-Processing-InstructionBpi">
    <w:name w:val="Bookmaker-Processing-Instruction (Bpi)"/>
    <w:basedOn w:val="Normal"/>
    <w:rsid w:val="005168E6"/>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contextualSpacing/>
    </w:pPr>
    <w:rPr>
      <w:rFonts w:ascii="Courier New" w:hAnsi="Courier New" w:cs="Courier New"/>
      <w:color w:val="FF0000"/>
    </w:rPr>
  </w:style>
  <w:style w:type="paragraph" w:customStyle="1" w:styleId="Ebook-Only-TextEonly">
    <w:name w:val="Ebook-Only-Text (Eonly)"/>
    <w:basedOn w:val="Normal"/>
    <w:rsid w:val="005168E6"/>
    <w:pPr>
      <w:widowControl w:val="0"/>
      <w:pBdr>
        <w:left w:val="single" w:sz="36" w:space="4" w:color="800000"/>
      </w:pBdr>
      <w:spacing w:before="120" w:after="120" w:line="480" w:lineRule="auto"/>
      <w:ind w:firstLine="720"/>
      <w:contextualSpacing/>
    </w:pPr>
    <w:rPr>
      <w:rFonts w:ascii="Arial" w:hAnsi="Arial" w:cs="Arial"/>
      <w:color w:val="FF0000"/>
    </w:rPr>
  </w:style>
  <w:style w:type="paragraph" w:customStyle="1" w:styleId="EXTRACT-AEXT-A">
    <w:name w:val="EXTRACT-A (EXT-A)"/>
    <w:basedOn w:val="Normal"/>
    <w:next w:val="Body-TextTx"/>
    <w:uiPriority w:val="2"/>
    <w:rsid w:val="005168E6"/>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XTRACT-BEXT-B">
    <w:name w:val="EXTRACT-B (EXT-B)"/>
    <w:basedOn w:val="Normal"/>
    <w:next w:val="Body-TextTx"/>
    <w:uiPriority w:val="2"/>
    <w:rsid w:val="005168E6"/>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EXTRACT-CEXT-C">
    <w:name w:val="EXTRACT-C (EXT-C)"/>
    <w:basedOn w:val="Normal"/>
    <w:next w:val="Body-TextTx"/>
    <w:uiPriority w:val="2"/>
    <w:rsid w:val="005168E6"/>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EXTRACT-DEXT-D">
    <w:name w:val="EXTRACT-D (EXT-D)"/>
    <w:basedOn w:val="Normal"/>
    <w:next w:val="Body-TextTx"/>
    <w:uiPriority w:val="2"/>
    <w:rsid w:val="005168E6"/>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VERSE-AVRS-A">
    <w:name w:val="VERSE-A (VRS-A)"/>
    <w:basedOn w:val="Normal"/>
    <w:next w:val="Body-TextTx"/>
    <w:uiPriority w:val="2"/>
    <w:rsid w:val="005168E6"/>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VERSE-BVRS-B">
    <w:name w:val="VERSE-B (VRS-B)"/>
    <w:basedOn w:val="Normal"/>
    <w:next w:val="Body-TextTx"/>
    <w:uiPriority w:val="2"/>
    <w:rsid w:val="005168E6"/>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BOX-ABOX-A">
    <w:name w:val="BOX-A (BOX-A)"/>
    <w:basedOn w:val="Normal"/>
    <w:next w:val="Body-TextTx"/>
    <w:uiPriority w:val="2"/>
    <w:rsid w:val="005168E6"/>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BOX-BBOX-B">
    <w:name w:val="BOX-B (BOX-B)"/>
    <w:basedOn w:val="Normal"/>
    <w:next w:val="Body-TextTx"/>
    <w:uiPriority w:val="2"/>
    <w:rsid w:val="005168E6"/>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ALTR-A">
    <w:name w:val="LETTER-A (LTR-A)"/>
    <w:basedOn w:val="Normal"/>
    <w:next w:val="Body-TextTx"/>
    <w:uiPriority w:val="2"/>
    <w:rsid w:val="005168E6"/>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LETTER-BLTR-B">
    <w:name w:val="LETTER-B (LTR-B)"/>
    <w:basedOn w:val="Normal"/>
    <w:next w:val="Body-TextTx"/>
    <w:uiPriority w:val="2"/>
    <w:rsid w:val="005168E6"/>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LETTER-CLTR-C">
    <w:name w:val="LETTER-C (LTR-C)"/>
    <w:basedOn w:val="Normal"/>
    <w:next w:val="Body-TextTx"/>
    <w:uiPriority w:val="2"/>
    <w:rsid w:val="005168E6"/>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hAnsi="Arial" w:cs="Arial"/>
      <w:b/>
      <w:sz w:val="24"/>
    </w:rPr>
  </w:style>
  <w:style w:type="paragraph" w:customStyle="1" w:styleId="LETTER-DLTR-D">
    <w:name w:val="LETTER-D (LTR-D)"/>
    <w:basedOn w:val="Normal"/>
    <w:next w:val="Body-TextTx"/>
    <w:uiPriority w:val="2"/>
    <w:rsid w:val="005168E6"/>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hAnsi="Arial" w:cs="Arial"/>
      <w:b/>
      <w:sz w:val="24"/>
    </w:rPr>
  </w:style>
  <w:style w:type="paragraph" w:customStyle="1" w:styleId="COMPUTER-ACOM-A">
    <w:name w:val="COMPUTER-A (COM-A)"/>
    <w:basedOn w:val="Normal"/>
    <w:next w:val="Body-TextTx"/>
    <w:uiPriority w:val="2"/>
    <w:rsid w:val="005168E6"/>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COMPUTER-BCOM-B">
    <w:name w:val="COMPUTER-B (COM-B)"/>
    <w:basedOn w:val="Normal"/>
    <w:next w:val="Body-TextTx"/>
    <w:uiPriority w:val="2"/>
    <w:rsid w:val="005168E6"/>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hAnsi="Arial" w:cs="Arial"/>
      <w:b/>
      <w:sz w:val="24"/>
    </w:rPr>
  </w:style>
  <w:style w:type="paragraph" w:customStyle="1" w:styleId="SIDEBAR-ASIDE-A">
    <w:name w:val="SIDEBAR-A (SIDE-A)"/>
    <w:basedOn w:val="Normal"/>
    <w:next w:val="Body-TextTx"/>
    <w:uiPriority w:val="2"/>
    <w:rsid w:val="005168E6"/>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SIDEBAR-BSIDE-B">
    <w:name w:val="SIDEBAR-B (SIDE-B)"/>
    <w:basedOn w:val="Normal"/>
    <w:next w:val="Body-TextTx"/>
    <w:uiPriority w:val="2"/>
    <w:rsid w:val="005168E6"/>
    <w:pPr>
      <w:widowControl w:val="0"/>
      <w:pBdr>
        <w:top w:val="single" w:sz="12" w:space="1" w:color="4B4B4B"/>
        <w:left w:val="double" w:sz="18" w:space="4" w:color="4B4B4B"/>
        <w:right w:val="double" w:sz="18" w:space="4" w:color="4B4B4B"/>
      </w:pBdr>
      <w:shd w:val="clear" w:color="auto" w:fill="FFFFCD"/>
      <w:spacing w:before="360" w:after="120" w:line="480" w:lineRule="auto"/>
      <w:jc w:val="center"/>
    </w:pPr>
    <w:rPr>
      <w:rFonts w:ascii="Arial" w:hAnsi="Arial" w:cs="Arial"/>
      <w:b/>
      <w:sz w:val="24"/>
    </w:rPr>
  </w:style>
  <w:style w:type="paragraph" w:customStyle="1" w:styleId="PULL-QUOTEPQ">
    <w:name w:val="PULL-QUOTE (PQ)"/>
    <w:basedOn w:val="Normal"/>
    <w:next w:val="Body-TextTx"/>
    <w:uiPriority w:val="2"/>
    <w:rsid w:val="005168E6"/>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IMAGEIMG">
    <w:name w:val="IMAGE (IMG)"/>
    <w:basedOn w:val="Normal"/>
    <w:next w:val="Body-TextTx"/>
    <w:uiPriority w:val="2"/>
    <w:rsid w:val="005168E6"/>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TABLETBL">
    <w:name w:val="TABLE (TBL)"/>
    <w:basedOn w:val="Normal"/>
    <w:next w:val="Body-TextTx"/>
    <w:uiPriority w:val="2"/>
    <w:rsid w:val="005168E6"/>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hAnsi="Arial" w:cs="Arial"/>
      <w:b/>
      <w:sz w:val="24"/>
    </w:rPr>
  </w:style>
  <w:style w:type="paragraph" w:customStyle="1" w:styleId="RECIPEREC">
    <w:name w:val="RECIPE (REC)"/>
    <w:basedOn w:val="Normal"/>
    <w:next w:val="Body-TextTx"/>
    <w:uiPriority w:val="2"/>
    <w:rsid w:val="005168E6"/>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hAnsi="Arial" w:cs="Arial"/>
      <w:b/>
      <w:sz w:val="24"/>
    </w:rPr>
  </w:style>
  <w:style w:type="paragraph" w:customStyle="1" w:styleId="ENDEND">
    <w:name w:val="END (END)"/>
    <w:basedOn w:val="Normal"/>
    <w:next w:val="Body-TextTx"/>
    <w:uiPriority w:val="2"/>
    <w:rsid w:val="005168E6"/>
    <w:pPr>
      <w:widowControl w:val="0"/>
      <w:pBdr>
        <w:left w:val="single" w:sz="36" w:space="4" w:color="000000"/>
        <w:bottom w:val="single" w:sz="12" w:space="1" w:color="000000"/>
        <w:right w:val="single" w:sz="36" w:space="4" w:color="000000"/>
      </w:pBdr>
      <w:shd w:val="clear" w:color="auto" w:fill="808080"/>
      <w:spacing w:before="120" w:after="360" w:line="480" w:lineRule="auto"/>
      <w:jc w:val="center"/>
    </w:pPr>
    <w:rPr>
      <w:rFonts w:ascii="Arial" w:hAnsi="Arial" w:cs="Arial"/>
      <w:b/>
      <w:sz w:val="24"/>
    </w:rPr>
  </w:style>
  <w:style w:type="character" w:customStyle="1" w:styleId="boldb">
    <w:name w:val="bold (b)"/>
    <w:basedOn w:val="DefaultParagraphFont"/>
    <w:uiPriority w:val="1"/>
    <w:qFormat/>
    <w:rsid w:val="005168E6"/>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itali">
    <w:name w:val="ital (i)"/>
    <w:basedOn w:val="DefaultParagraphFont"/>
    <w:uiPriority w:val="1"/>
    <w:qFormat/>
    <w:rsid w:val="005168E6"/>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underlineu">
    <w:name w:val="underline (u)"/>
    <w:basedOn w:val="DefaultParagraphFont"/>
    <w:uiPriority w:val="1"/>
    <w:rsid w:val="005168E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singl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sc">
    <w:name w:val="smallcaps (sc)"/>
    <w:basedOn w:val="DefaultParagraphFont"/>
    <w:uiPriority w:val="1"/>
    <w:qFormat/>
    <w:rsid w:val="005168E6"/>
    <w:rPr>
      <w:rFonts w:ascii="Times New Roman" w:hAnsi="Times New Roman" w:cs="Times New Roman"/>
      <w:b w:val="0"/>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sup">
    <w:name w:val="super (sup)"/>
    <w:basedOn w:val="DefaultParagraphFont"/>
    <w:uiPriority w:val="1"/>
    <w:rsid w:val="005168E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subsub">
    <w:name w:val="sub (sub)"/>
    <w:basedOn w:val="DefaultParagraphFont"/>
    <w:uiPriority w:val="1"/>
    <w:rsid w:val="005168E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bscript"/>
      <w:lang w:val="en-US"/>
      <w14:ligatures w14:val="none"/>
      <w14:numForm w14:val="default"/>
      <w14:numSpacing w14:val="default"/>
      <w14:stylisticSets/>
      <w14:cntxtAlts w14:val="0"/>
    </w:rPr>
  </w:style>
  <w:style w:type="character" w:customStyle="1" w:styleId="strikestr">
    <w:name w:val="strike (str)"/>
    <w:basedOn w:val="DefaultParagraphFont"/>
    <w:uiPriority w:val="1"/>
    <w:rsid w:val="005168E6"/>
    <w:rPr>
      <w:rFonts w:ascii="Times New Roman" w:hAnsi="Times New Roman" w:cs="Times New Roman"/>
      <w:b w:val="0"/>
      <w:i w:val="0"/>
      <w:caps w:val="0"/>
      <w:smallCaps w:val="0"/>
      <w:strike/>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bold-italbi">
    <w:name w:val="bold-ital (bi)"/>
    <w:basedOn w:val="DefaultParagraphFont"/>
    <w:uiPriority w:val="1"/>
    <w:rsid w:val="005168E6"/>
    <w:rPr>
      <w:rFonts w:ascii="Times New Roman" w:hAnsi="Times New Roman" w:cs="Times New Roman"/>
      <w:b/>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italsci">
    <w:name w:val="smallcaps-ital (sci)"/>
    <w:basedOn w:val="DefaultParagraphFont"/>
    <w:uiPriority w:val="1"/>
    <w:rsid w:val="005168E6"/>
    <w:rPr>
      <w:rFonts w:ascii="Times New Roman" w:hAnsi="Times New Roman" w:cs="Times New Roman"/>
      <w:b w:val="0"/>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scb">
    <w:name w:val="smallcaps-bold (scb)"/>
    <w:basedOn w:val="DefaultParagraphFont"/>
    <w:uiPriority w:val="1"/>
    <w:rsid w:val="005168E6"/>
    <w:rPr>
      <w:rFonts w:ascii="Times New Roman" w:hAnsi="Times New Roman" w:cs="Times New Roman"/>
      <w:b/>
      <w:i w:val="0"/>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mallcaps-bold-italscbi">
    <w:name w:val="smallcaps-bold-ital (scbi)"/>
    <w:basedOn w:val="DefaultParagraphFont"/>
    <w:uiPriority w:val="1"/>
    <w:rsid w:val="005168E6"/>
    <w:rPr>
      <w:rFonts w:ascii="Times New Roman" w:hAnsi="Times New Roman" w:cs="Times New Roman"/>
      <w:b/>
      <w:i/>
      <w:caps w:val="0"/>
      <w:smallCaps/>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super-italsupi">
    <w:name w:val="super-ital (supi)"/>
    <w:basedOn w:val="DefaultParagraphFont"/>
    <w:uiPriority w:val="1"/>
    <w:rsid w:val="005168E6"/>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superscript"/>
      <w:lang w:val="en-US"/>
      <w14:ligatures w14:val="none"/>
      <w14:numForm w14:val="default"/>
      <w14:numSpacing w14:val="default"/>
      <w14:stylisticSets/>
      <w14:cntxtAlts w14:val="0"/>
    </w:rPr>
  </w:style>
  <w:style w:type="character" w:customStyle="1" w:styleId="cstyle1cs1">
    <w:name w:val="cstyle1 (cs1)"/>
    <w:basedOn w:val="DefaultParagraphFont"/>
    <w:uiPriority w:val="1"/>
    <w:rsid w:val="005168E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tyle2cs2">
    <w:name w:val="cstyle2 (cs2)"/>
    <w:basedOn w:val="DefaultParagraphFont"/>
    <w:uiPriority w:val="1"/>
    <w:rsid w:val="005168E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CCFFFF"/>
      <w:vertAlign w:val="baseline"/>
      <w:lang w:val="en-US"/>
      <w14:ligatures w14:val="none"/>
      <w14:numForm w14:val="default"/>
      <w14:numSpacing w14:val="default"/>
      <w14:stylisticSets/>
      <w14:cntxtAlts w14:val="0"/>
    </w:rPr>
  </w:style>
  <w:style w:type="character" w:customStyle="1" w:styleId="cs-headcshd">
    <w:name w:val="cs-head (cshd)"/>
    <w:basedOn w:val="DefaultParagraphFont"/>
    <w:uiPriority w:val="1"/>
    <w:rsid w:val="005168E6"/>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speakercsp">
    <w:name w:val="cs-speaker (csp)"/>
    <w:basedOn w:val="DefaultParagraphFont"/>
    <w:uiPriority w:val="1"/>
    <w:rsid w:val="005168E6"/>
    <w:rPr>
      <w:rFonts w:ascii="Arial Black" w:hAnsi="Arial Black"/>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text-messagectm">
    <w:name w:val="cs-text-message (ctm)"/>
    <w:basedOn w:val="DefaultParagraphFont"/>
    <w:uiPriority w:val="1"/>
    <w:rsid w:val="005168E6"/>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computerccom">
    <w:name w:val="cs-computer (ccom)"/>
    <w:basedOn w:val="DefaultParagraphFont"/>
    <w:uiPriority w:val="1"/>
    <w:rsid w:val="005168E6"/>
    <w:rPr>
      <w:rFonts w:ascii="Courier New" w:hAnsi="Courier New" w:cs="Courier New"/>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cs-design-notecdn">
    <w:name w:val="cs-design-note (cdn)"/>
    <w:basedOn w:val="DefaultParagraphFont"/>
    <w:uiPriority w:val="1"/>
    <w:rsid w:val="005168E6"/>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cs-image-placementcimg">
    <w:name w:val="cs-image-placement (cimg)"/>
    <w:basedOn w:val="DefaultParagraphFont"/>
    <w:uiPriority w:val="1"/>
    <w:rsid w:val="005168E6"/>
    <w:rPr>
      <w:rFonts w:ascii="Arial" w:hAnsi="Arial" w:cs="Arial"/>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0000"/>
      <w:vertAlign w:val="baseline"/>
      <w:lang w:val="en-US"/>
      <w14:ligatures w14:val="none"/>
      <w14:numForm w14:val="default"/>
      <w14:numSpacing w14:val="default"/>
      <w14:stylisticSets/>
      <w14:cntxtAlts w14:val="0"/>
    </w:rPr>
  </w:style>
  <w:style w:type="character" w:customStyle="1" w:styleId="symbolssym">
    <w:name w:val="symbols (sym)"/>
    <w:basedOn w:val="DefaultParagraphFont"/>
    <w:uiPriority w:val="1"/>
    <w:rsid w:val="005168E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symbols-italsymi">
    <w:name w:val="symbols-ital (symi)"/>
    <w:basedOn w:val="DefaultParagraphFont"/>
    <w:uiPriority w:val="1"/>
    <w:rsid w:val="005168E6"/>
    <w:rPr>
      <w:rFonts w:ascii="Times New Roman" w:hAnsi="Times New Roman" w:cs="Times New Roman"/>
      <w:b w:val="0"/>
      <w:i/>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cross-referencexref">
    <w:name w:val="cross-reference (xref)"/>
    <w:basedOn w:val="DefaultParagraphFont"/>
    <w:uiPriority w:val="1"/>
    <w:rsid w:val="005168E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redacted-textred">
    <w:name w:val="redacted-text (red)"/>
    <w:basedOn w:val="DefaultParagraphFont"/>
    <w:uiPriority w:val="1"/>
    <w:rsid w:val="005168E6"/>
    <w:rPr>
      <w:rFonts w:ascii="Times New Roman" w:hAnsi="Times New Roman" w:cs="Times New Roman"/>
      <w:b/>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DEC3FF"/>
      <w:vertAlign w:val="baseline"/>
      <w:lang w:val="en-US"/>
      <w14:ligatures w14:val="none"/>
      <w14:numForm w14:val="default"/>
      <w14:numSpacing w14:val="default"/>
      <w14:stylisticSets/>
      <w14:cntxtAlts w14:val="0"/>
    </w:rPr>
  </w:style>
  <w:style w:type="character" w:customStyle="1" w:styleId="keyphrasekp">
    <w:name w:val="keyphrase (kp)"/>
    <w:basedOn w:val="DefaultParagraphFont"/>
    <w:uiPriority w:val="1"/>
    <w:rsid w:val="005168E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99CCFF"/>
      <w:vertAlign w:val="baseline"/>
      <w:lang w:val="en-US"/>
      <w14:ligatures w14:val="none"/>
      <w14:numForm w14:val="default"/>
      <w14:numSpacing w14:val="default"/>
      <w14:stylisticSets/>
      <w14:cntxtAlts w14:val="0"/>
    </w:rPr>
  </w:style>
  <w:style w:type="character" w:customStyle="1" w:styleId="cs-cleanup-excludecex">
    <w:name w:val="cs-cleanup-exclude (cex)"/>
    <w:basedOn w:val="DefaultParagraphFont"/>
    <w:uiPriority w:val="1"/>
    <w:rsid w:val="005168E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character" w:customStyle="1" w:styleId="bookmaker-keep-togetherbkt">
    <w:name w:val="bookmaker-keep-together (bkt)"/>
    <w:basedOn w:val="DefaultParagraphFont"/>
    <w:uiPriority w:val="1"/>
    <w:rsid w:val="005168E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loosenbln">
    <w:name w:val="bookmaker-loosen (bln)"/>
    <w:basedOn w:val="DefaultParagraphFont"/>
    <w:uiPriority w:val="1"/>
    <w:rsid w:val="005168E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bookmaker-tightenbti">
    <w:name w:val="bookmaker-tighten (bti)"/>
    <w:basedOn w:val="DefaultParagraphFont"/>
    <w:uiPriority w:val="1"/>
    <w:rsid w:val="005168E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BCE890"/>
      <w:vertAlign w:val="baseline"/>
      <w:lang w:val="en-US"/>
      <w14:ligatures w14:val="none"/>
      <w14:numForm w14:val="default"/>
      <w14:numSpacing w14:val="default"/>
      <w14:stylisticSets/>
      <w14:cntxtAlts w14:val="0"/>
    </w:rPr>
  </w:style>
  <w:style w:type="character" w:customStyle="1" w:styleId="cs-isbnisbn">
    <w:name w:val="cs-isbn (isbn)"/>
    <w:basedOn w:val="DefaultParagraphFont"/>
    <w:uiPriority w:val="1"/>
    <w:rsid w:val="005168E6"/>
    <w:rPr>
      <w:rFonts w:ascii="Times New Roman" w:hAnsi="Times New Roman" w:cs="Times New Roman"/>
      <w:b w:val="0"/>
      <w:i w:val="0"/>
      <w:caps w:val="0"/>
      <w:smallCaps w:val="0"/>
      <w:strike w:val="0"/>
      <w:dstrike w:val="0"/>
      <w:outline w:val="0"/>
      <w:shadow w:val="0"/>
      <w:emboss w:val="0"/>
      <w:imprint w:val="0"/>
      <w:noProof w:val="0"/>
      <w:vanish w:val="0"/>
      <w:color w:val="auto"/>
      <w:w w:val="100"/>
      <w:kern w:val="0"/>
      <w:sz w:val="24"/>
      <w:u w:val="none"/>
      <w:effect w:val="none"/>
      <w:bdr w:val="none" w:sz="0" w:space="0" w:color="auto"/>
      <w:shd w:val="clear" w:color="auto" w:fill="FFCC99"/>
      <w:vertAlign w:val="baseline"/>
      <w:lang w:val="en-US"/>
      <w14:ligatures w14:val="none"/>
      <w14:numForm w14:val="default"/>
      <w14:numSpacing w14:val="default"/>
      <w14:stylisticSets/>
      <w14:cntxtAlts w14:val="0"/>
    </w:rPr>
  </w:style>
  <w:style w:type="numbering" w:styleId="111111">
    <w:name w:val="Outline List 2"/>
    <w:basedOn w:val="NoList"/>
    <w:uiPriority w:val="89"/>
    <w:semiHidden/>
    <w:unhideWhenUsed/>
    <w:rsid w:val="005168E6"/>
    <w:pPr>
      <w:numPr>
        <w:numId w:val="5"/>
      </w:numPr>
    </w:pPr>
  </w:style>
  <w:style w:type="numbering" w:styleId="1ai">
    <w:name w:val="Outline List 1"/>
    <w:basedOn w:val="NoList"/>
    <w:uiPriority w:val="89"/>
    <w:semiHidden/>
    <w:unhideWhenUsed/>
    <w:rsid w:val="005168E6"/>
    <w:pPr>
      <w:numPr>
        <w:numId w:val="6"/>
      </w:numPr>
    </w:pPr>
  </w:style>
  <w:style w:type="numbering" w:styleId="ArticleSection">
    <w:name w:val="Outline List 3"/>
    <w:basedOn w:val="NoList"/>
    <w:uiPriority w:val="89"/>
    <w:semiHidden/>
    <w:unhideWhenUsed/>
    <w:rsid w:val="005168E6"/>
    <w:pPr>
      <w:numPr>
        <w:numId w:val="7"/>
      </w:numPr>
    </w:pPr>
  </w:style>
  <w:style w:type="paragraph" w:styleId="Bibliography">
    <w:name w:val="Bibliography"/>
    <w:basedOn w:val="Normal"/>
    <w:next w:val="Normal"/>
    <w:uiPriority w:val="89"/>
    <w:semiHidden/>
    <w:unhideWhenUsed/>
    <w:rsid w:val="005168E6"/>
  </w:style>
  <w:style w:type="paragraph" w:styleId="BlockText">
    <w:name w:val="Block Text"/>
    <w:basedOn w:val="Normal"/>
    <w:uiPriority w:val="89"/>
    <w:semiHidden/>
    <w:unhideWhenUsed/>
    <w:rsid w:val="005168E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89"/>
    <w:semiHidden/>
    <w:unhideWhenUsed/>
    <w:rsid w:val="005168E6"/>
    <w:pPr>
      <w:spacing w:after="120"/>
    </w:pPr>
  </w:style>
  <w:style w:type="character" w:customStyle="1" w:styleId="BodyTextChar">
    <w:name w:val="Body Text Char"/>
    <w:basedOn w:val="DefaultParagraphFont"/>
    <w:link w:val="BodyText"/>
    <w:uiPriority w:val="89"/>
    <w:semiHidden/>
    <w:rsid w:val="005168E6"/>
    <w:rPr>
      <w:rFonts w:eastAsiaTheme="minorHAnsi"/>
      <w:sz w:val="22"/>
      <w:szCs w:val="22"/>
    </w:rPr>
  </w:style>
  <w:style w:type="paragraph" w:styleId="BodyText2">
    <w:name w:val="Body Text 2"/>
    <w:basedOn w:val="Normal"/>
    <w:link w:val="BodyText2Char"/>
    <w:uiPriority w:val="89"/>
    <w:semiHidden/>
    <w:unhideWhenUsed/>
    <w:rsid w:val="005168E6"/>
    <w:pPr>
      <w:spacing w:after="120" w:line="480" w:lineRule="auto"/>
    </w:pPr>
  </w:style>
  <w:style w:type="character" w:customStyle="1" w:styleId="BodyText2Char">
    <w:name w:val="Body Text 2 Char"/>
    <w:basedOn w:val="DefaultParagraphFont"/>
    <w:link w:val="BodyText2"/>
    <w:uiPriority w:val="89"/>
    <w:semiHidden/>
    <w:rsid w:val="005168E6"/>
    <w:rPr>
      <w:rFonts w:eastAsiaTheme="minorHAnsi"/>
      <w:sz w:val="22"/>
      <w:szCs w:val="22"/>
    </w:rPr>
  </w:style>
  <w:style w:type="paragraph" w:styleId="BodyText3">
    <w:name w:val="Body Text 3"/>
    <w:basedOn w:val="Normal"/>
    <w:link w:val="BodyText3Char"/>
    <w:uiPriority w:val="89"/>
    <w:semiHidden/>
    <w:unhideWhenUsed/>
    <w:rsid w:val="005168E6"/>
    <w:pPr>
      <w:spacing w:after="120"/>
    </w:pPr>
    <w:rPr>
      <w:sz w:val="16"/>
      <w:szCs w:val="16"/>
    </w:rPr>
  </w:style>
  <w:style w:type="character" w:customStyle="1" w:styleId="BodyText3Char">
    <w:name w:val="Body Text 3 Char"/>
    <w:basedOn w:val="DefaultParagraphFont"/>
    <w:link w:val="BodyText3"/>
    <w:uiPriority w:val="89"/>
    <w:semiHidden/>
    <w:rsid w:val="005168E6"/>
    <w:rPr>
      <w:rFonts w:eastAsiaTheme="minorHAnsi"/>
      <w:sz w:val="16"/>
      <w:szCs w:val="16"/>
    </w:rPr>
  </w:style>
  <w:style w:type="paragraph" w:styleId="BodyTextFirstIndent">
    <w:name w:val="Body Text First Indent"/>
    <w:basedOn w:val="BodyText"/>
    <w:link w:val="BodyTextFirstIndentChar"/>
    <w:uiPriority w:val="89"/>
    <w:semiHidden/>
    <w:unhideWhenUsed/>
    <w:rsid w:val="005168E6"/>
    <w:pPr>
      <w:spacing w:after="160"/>
      <w:ind w:firstLine="360"/>
    </w:pPr>
  </w:style>
  <w:style w:type="character" w:customStyle="1" w:styleId="BodyTextFirstIndentChar">
    <w:name w:val="Body Text First Indent Char"/>
    <w:basedOn w:val="BodyTextChar"/>
    <w:link w:val="BodyTextFirstIndent"/>
    <w:uiPriority w:val="89"/>
    <w:semiHidden/>
    <w:rsid w:val="005168E6"/>
    <w:rPr>
      <w:rFonts w:eastAsiaTheme="minorHAnsi"/>
      <w:sz w:val="22"/>
      <w:szCs w:val="22"/>
    </w:rPr>
  </w:style>
  <w:style w:type="paragraph" w:styleId="BodyTextIndent">
    <w:name w:val="Body Text Indent"/>
    <w:basedOn w:val="Normal"/>
    <w:link w:val="BodyTextIndentChar"/>
    <w:uiPriority w:val="89"/>
    <w:semiHidden/>
    <w:unhideWhenUsed/>
    <w:rsid w:val="005168E6"/>
    <w:pPr>
      <w:spacing w:after="120"/>
      <w:ind w:left="360"/>
    </w:pPr>
  </w:style>
  <w:style w:type="character" w:customStyle="1" w:styleId="BodyTextIndentChar">
    <w:name w:val="Body Text Indent Char"/>
    <w:basedOn w:val="DefaultParagraphFont"/>
    <w:link w:val="BodyTextIndent"/>
    <w:uiPriority w:val="89"/>
    <w:semiHidden/>
    <w:rsid w:val="005168E6"/>
    <w:rPr>
      <w:rFonts w:eastAsiaTheme="minorHAnsi"/>
      <w:sz w:val="22"/>
      <w:szCs w:val="22"/>
    </w:rPr>
  </w:style>
  <w:style w:type="paragraph" w:styleId="BodyTextFirstIndent2">
    <w:name w:val="Body Text First Indent 2"/>
    <w:basedOn w:val="BodyTextIndent"/>
    <w:link w:val="BodyTextFirstIndent2Char"/>
    <w:uiPriority w:val="89"/>
    <w:semiHidden/>
    <w:unhideWhenUsed/>
    <w:rsid w:val="005168E6"/>
    <w:pPr>
      <w:spacing w:after="160"/>
      <w:ind w:firstLine="360"/>
    </w:pPr>
  </w:style>
  <w:style w:type="character" w:customStyle="1" w:styleId="BodyTextFirstIndent2Char">
    <w:name w:val="Body Text First Indent 2 Char"/>
    <w:basedOn w:val="BodyTextIndentChar"/>
    <w:link w:val="BodyTextFirstIndent2"/>
    <w:uiPriority w:val="89"/>
    <w:semiHidden/>
    <w:rsid w:val="005168E6"/>
    <w:rPr>
      <w:rFonts w:eastAsiaTheme="minorHAnsi"/>
      <w:sz w:val="22"/>
      <w:szCs w:val="22"/>
    </w:rPr>
  </w:style>
  <w:style w:type="paragraph" w:styleId="BodyTextIndent2">
    <w:name w:val="Body Text Indent 2"/>
    <w:basedOn w:val="Normal"/>
    <w:link w:val="BodyTextIndent2Char"/>
    <w:uiPriority w:val="89"/>
    <w:semiHidden/>
    <w:unhideWhenUsed/>
    <w:rsid w:val="005168E6"/>
    <w:pPr>
      <w:spacing w:after="120" w:line="480" w:lineRule="auto"/>
      <w:ind w:left="360"/>
    </w:pPr>
  </w:style>
  <w:style w:type="character" w:customStyle="1" w:styleId="BodyTextIndent2Char">
    <w:name w:val="Body Text Indent 2 Char"/>
    <w:basedOn w:val="DefaultParagraphFont"/>
    <w:link w:val="BodyTextIndent2"/>
    <w:uiPriority w:val="89"/>
    <w:semiHidden/>
    <w:rsid w:val="005168E6"/>
    <w:rPr>
      <w:rFonts w:eastAsiaTheme="minorHAnsi"/>
      <w:sz w:val="22"/>
      <w:szCs w:val="22"/>
    </w:rPr>
  </w:style>
  <w:style w:type="paragraph" w:styleId="BodyTextIndent3">
    <w:name w:val="Body Text Indent 3"/>
    <w:basedOn w:val="Normal"/>
    <w:link w:val="BodyTextIndent3Char"/>
    <w:uiPriority w:val="89"/>
    <w:semiHidden/>
    <w:unhideWhenUsed/>
    <w:rsid w:val="005168E6"/>
    <w:pPr>
      <w:spacing w:after="120"/>
      <w:ind w:left="360"/>
    </w:pPr>
    <w:rPr>
      <w:sz w:val="16"/>
      <w:szCs w:val="16"/>
    </w:rPr>
  </w:style>
  <w:style w:type="character" w:customStyle="1" w:styleId="BodyTextIndent3Char">
    <w:name w:val="Body Text Indent 3 Char"/>
    <w:basedOn w:val="DefaultParagraphFont"/>
    <w:link w:val="BodyTextIndent3"/>
    <w:uiPriority w:val="89"/>
    <w:semiHidden/>
    <w:rsid w:val="005168E6"/>
    <w:rPr>
      <w:rFonts w:eastAsiaTheme="minorHAnsi"/>
      <w:sz w:val="16"/>
      <w:szCs w:val="16"/>
    </w:rPr>
  </w:style>
  <w:style w:type="character" w:styleId="BookTitle">
    <w:name w:val="Book Title"/>
    <w:basedOn w:val="DefaultParagraphFont"/>
    <w:uiPriority w:val="89"/>
    <w:qFormat/>
    <w:rsid w:val="005168E6"/>
    <w:rPr>
      <w:b/>
      <w:bCs/>
      <w:i/>
      <w:iCs/>
      <w:spacing w:val="5"/>
    </w:rPr>
  </w:style>
  <w:style w:type="paragraph" w:styleId="Caption">
    <w:name w:val="caption"/>
    <w:basedOn w:val="Normal"/>
    <w:next w:val="Normal"/>
    <w:uiPriority w:val="89"/>
    <w:semiHidden/>
    <w:unhideWhenUsed/>
    <w:qFormat/>
    <w:rsid w:val="005168E6"/>
    <w:pPr>
      <w:spacing w:after="200" w:line="240" w:lineRule="auto"/>
    </w:pPr>
    <w:rPr>
      <w:i/>
      <w:iCs/>
      <w:color w:val="1F497D" w:themeColor="text2"/>
      <w:sz w:val="18"/>
      <w:szCs w:val="18"/>
    </w:rPr>
  </w:style>
  <w:style w:type="paragraph" w:styleId="Closing">
    <w:name w:val="Closing"/>
    <w:basedOn w:val="Normal"/>
    <w:link w:val="ClosingChar"/>
    <w:uiPriority w:val="89"/>
    <w:semiHidden/>
    <w:unhideWhenUsed/>
    <w:rsid w:val="005168E6"/>
    <w:pPr>
      <w:spacing w:after="0" w:line="240" w:lineRule="auto"/>
      <w:ind w:left="4320"/>
    </w:pPr>
  </w:style>
  <w:style w:type="character" w:customStyle="1" w:styleId="ClosingChar">
    <w:name w:val="Closing Char"/>
    <w:basedOn w:val="DefaultParagraphFont"/>
    <w:link w:val="Closing"/>
    <w:uiPriority w:val="89"/>
    <w:semiHidden/>
    <w:rsid w:val="005168E6"/>
    <w:rPr>
      <w:rFonts w:eastAsiaTheme="minorHAnsi"/>
      <w:sz w:val="22"/>
      <w:szCs w:val="22"/>
    </w:rPr>
  </w:style>
  <w:style w:type="table" w:customStyle="1" w:styleId="ColorfulGrid1">
    <w:name w:val="Colorful Grid1"/>
    <w:basedOn w:val="TableNormal"/>
    <w:uiPriority w:val="89"/>
    <w:unhideWhenUsed/>
    <w:rsid w:val="00782FB9"/>
    <w:rPr>
      <w:rFonts w:eastAsiaTheme="minorHAnsi"/>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89"/>
    <w:unhideWhenUsed/>
    <w:rsid w:val="005168E6"/>
    <w:rPr>
      <w:rFonts w:eastAsiaTheme="minorHAnsi"/>
      <w:color w:val="000000" w:themeColor="text1"/>
      <w:sz w:val="22"/>
      <w:szCs w:val="22"/>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89"/>
    <w:unhideWhenUsed/>
    <w:rsid w:val="005168E6"/>
    <w:rPr>
      <w:rFonts w:eastAsiaTheme="minorHAnsi"/>
      <w:color w:val="000000" w:themeColor="text1"/>
      <w:sz w:val="22"/>
      <w:szCs w:val="22"/>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89"/>
    <w:unhideWhenUsed/>
    <w:rsid w:val="005168E6"/>
    <w:rPr>
      <w:rFonts w:eastAsiaTheme="minorHAnsi"/>
      <w:color w:val="000000" w:themeColor="text1"/>
      <w:sz w:val="22"/>
      <w:szCs w:val="22"/>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89"/>
    <w:unhideWhenUsed/>
    <w:rsid w:val="005168E6"/>
    <w:rPr>
      <w:rFonts w:eastAsiaTheme="minorHAnsi"/>
      <w:color w:val="000000" w:themeColor="text1"/>
      <w:sz w:val="22"/>
      <w:szCs w:val="22"/>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89"/>
    <w:unhideWhenUsed/>
    <w:rsid w:val="005168E6"/>
    <w:rPr>
      <w:rFonts w:eastAsiaTheme="minorHAnsi"/>
      <w:color w:val="000000" w:themeColor="text1"/>
      <w:sz w:val="22"/>
      <w:szCs w:val="22"/>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89"/>
    <w:unhideWhenUsed/>
    <w:rsid w:val="005168E6"/>
    <w:rPr>
      <w:rFonts w:eastAsiaTheme="minorHAnsi"/>
      <w:color w:val="000000" w:themeColor="text1"/>
      <w:sz w:val="22"/>
      <w:szCs w:val="22"/>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89"/>
    <w:unhideWhenUsed/>
    <w:rsid w:val="00782FB9"/>
    <w:rPr>
      <w:rFonts w:eastAsiaTheme="minorHAnsi"/>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89"/>
    <w:unhideWhenUsed/>
    <w:rsid w:val="005168E6"/>
    <w:rPr>
      <w:rFonts w:eastAsiaTheme="minorHAnsi"/>
      <w:color w:val="000000" w:themeColor="text1"/>
      <w:sz w:val="22"/>
      <w:szCs w:val="22"/>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89"/>
    <w:unhideWhenUsed/>
    <w:rsid w:val="005168E6"/>
    <w:rPr>
      <w:rFonts w:eastAsiaTheme="minorHAnsi"/>
      <w:color w:val="000000" w:themeColor="text1"/>
      <w:sz w:val="22"/>
      <w:szCs w:val="22"/>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89"/>
    <w:unhideWhenUsed/>
    <w:rsid w:val="005168E6"/>
    <w:rPr>
      <w:rFonts w:eastAsiaTheme="minorHAnsi"/>
      <w:color w:val="000000" w:themeColor="text1"/>
      <w:sz w:val="22"/>
      <w:szCs w:val="22"/>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89"/>
    <w:unhideWhenUsed/>
    <w:rsid w:val="005168E6"/>
    <w:rPr>
      <w:rFonts w:eastAsiaTheme="minorHAnsi"/>
      <w:color w:val="000000" w:themeColor="text1"/>
      <w:sz w:val="22"/>
      <w:szCs w:val="22"/>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89"/>
    <w:unhideWhenUsed/>
    <w:rsid w:val="005168E6"/>
    <w:rPr>
      <w:rFonts w:eastAsiaTheme="minorHAnsi"/>
      <w:color w:val="000000" w:themeColor="text1"/>
      <w:sz w:val="22"/>
      <w:szCs w:val="22"/>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89"/>
    <w:unhideWhenUsed/>
    <w:rsid w:val="005168E6"/>
    <w:rPr>
      <w:rFonts w:eastAsiaTheme="minorHAnsi"/>
      <w:color w:val="000000" w:themeColor="text1"/>
      <w:sz w:val="22"/>
      <w:szCs w:val="22"/>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89"/>
    <w:unhideWhenUsed/>
    <w:rsid w:val="00782FB9"/>
    <w:rPr>
      <w:rFonts w:eastAsiaTheme="minorHAnsi"/>
      <w:color w:val="000000" w:themeColor="text1"/>
      <w:sz w:val="22"/>
      <w:szCs w:val="22"/>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89"/>
    <w:unhideWhenUsed/>
    <w:rsid w:val="005168E6"/>
    <w:rPr>
      <w:rFonts w:eastAsiaTheme="minorHAnsi"/>
      <w:color w:val="000000" w:themeColor="text1"/>
      <w:sz w:val="22"/>
      <w:szCs w:val="22"/>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89"/>
    <w:unhideWhenUsed/>
    <w:rsid w:val="005168E6"/>
    <w:rPr>
      <w:rFonts w:eastAsiaTheme="minorHAnsi"/>
      <w:color w:val="000000" w:themeColor="text1"/>
      <w:sz w:val="22"/>
      <w:szCs w:val="22"/>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89"/>
    <w:unhideWhenUsed/>
    <w:rsid w:val="005168E6"/>
    <w:rPr>
      <w:rFonts w:eastAsiaTheme="minorHAnsi"/>
      <w:color w:val="000000" w:themeColor="text1"/>
      <w:sz w:val="22"/>
      <w:szCs w:val="22"/>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89"/>
    <w:unhideWhenUsed/>
    <w:rsid w:val="005168E6"/>
    <w:rPr>
      <w:rFonts w:eastAsiaTheme="minorHAnsi"/>
      <w:color w:val="000000" w:themeColor="text1"/>
      <w:sz w:val="22"/>
      <w:szCs w:val="22"/>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89"/>
    <w:unhideWhenUsed/>
    <w:rsid w:val="005168E6"/>
    <w:rPr>
      <w:rFonts w:eastAsiaTheme="minorHAnsi"/>
      <w:color w:val="000000" w:themeColor="text1"/>
      <w:sz w:val="22"/>
      <w:szCs w:val="22"/>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89"/>
    <w:unhideWhenUsed/>
    <w:rsid w:val="005168E6"/>
    <w:rPr>
      <w:rFonts w:eastAsiaTheme="minorHAnsi"/>
      <w:color w:val="000000" w:themeColor="text1"/>
      <w:sz w:val="22"/>
      <w:szCs w:val="22"/>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89"/>
    <w:unhideWhenUsed/>
    <w:rsid w:val="00782FB9"/>
    <w:rPr>
      <w:rFonts w:eastAsiaTheme="minorHAnsi"/>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89"/>
    <w:unhideWhenUsed/>
    <w:rsid w:val="005168E6"/>
    <w:rPr>
      <w:rFonts w:eastAsiaTheme="minorHAnsi"/>
      <w:color w:val="FFFFFF" w:themeColor="background1"/>
      <w:sz w:val="22"/>
      <w:szCs w:val="22"/>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89"/>
    <w:unhideWhenUsed/>
    <w:rsid w:val="005168E6"/>
    <w:rPr>
      <w:rFonts w:eastAsiaTheme="minorHAnsi"/>
      <w:color w:val="FFFFFF" w:themeColor="background1"/>
      <w:sz w:val="22"/>
      <w:szCs w:val="22"/>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89"/>
    <w:unhideWhenUsed/>
    <w:rsid w:val="005168E6"/>
    <w:rPr>
      <w:rFonts w:eastAsiaTheme="minorHAnsi"/>
      <w:color w:val="FFFFFF" w:themeColor="background1"/>
      <w:sz w:val="22"/>
      <w:szCs w:val="22"/>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89"/>
    <w:unhideWhenUsed/>
    <w:rsid w:val="005168E6"/>
    <w:rPr>
      <w:rFonts w:eastAsiaTheme="minorHAnsi"/>
      <w:color w:val="FFFFFF" w:themeColor="background1"/>
      <w:sz w:val="22"/>
      <w:szCs w:val="22"/>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89"/>
    <w:unhideWhenUsed/>
    <w:rsid w:val="005168E6"/>
    <w:rPr>
      <w:rFonts w:eastAsiaTheme="minorHAnsi"/>
      <w:color w:val="FFFFFF" w:themeColor="background1"/>
      <w:sz w:val="22"/>
      <w:szCs w:val="22"/>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89"/>
    <w:unhideWhenUsed/>
    <w:rsid w:val="005168E6"/>
    <w:rPr>
      <w:rFonts w:eastAsiaTheme="minorHAnsi"/>
      <w:color w:val="FFFFFF" w:themeColor="background1"/>
      <w:sz w:val="22"/>
      <w:szCs w:val="22"/>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89"/>
    <w:semiHidden/>
    <w:unhideWhenUsed/>
    <w:rsid w:val="005168E6"/>
  </w:style>
  <w:style w:type="character" w:customStyle="1" w:styleId="DateChar">
    <w:name w:val="Date Char"/>
    <w:basedOn w:val="DefaultParagraphFont"/>
    <w:link w:val="Date"/>
    <w:uiPriority w:val="89"/>
    <w:semiHidden/>
    <w:rsid w:val="005168E6"/>
    <w:rPr>
      <w:rFonts w:eastAsiaTheme="minorHAnsi"/>
      <w:sz w:val="22"/>
      <w:szCs w:val="22"/>
    </w:rPr>
  </w:style>
  <w:style w:type="paragraph" w:styleId="DocumentMap">
    <w:name w:val="Document Map"/>
    <w:basedOn w:val="Normal"/>
    <w:link w:val="DocumentMapChar"/>
    <w:uiPriority w:val="89"/>
    <w:semiHidden/>
    <w:unhideWhenUsed/>
    <w:rsid w:val="005168E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89"/>
    <w:semiHidden/>
    <w:rsid w:val="005168E6"/>
    <w:rPr>
      <w:rFonts w:ascii="Segoe UI" w:eastAsiaTheme="minorHAnsi" w:hAnsi="Segoe UI" w:cs="Segoe UI"/>
      <w:sz w:val="16"/>
      <w:szCs w:val="16"/>
    </w:rPr>
  </w:style>
  <w:style w:type="paragraph" w:styleId="E-mailSignature">
    <w:name w:val="E-mail Signature"/>
    <w:basedOn w:val="Normal"/>
    <w:link w:val="E-mailSignatureChar"/>
    <w:uiPriority w:val="89"/>
    <w:semiHidden/>
    <w:unhideWhenUsed/>
    <w:rsid w:val="005168E6"/>
    <w:pPr>
      <w:spacing w:after="0" w:line="240" w:lineRule="auto"/>
    </w:pPr>
  </w:style>
  <w:style w:type="character" w:customStyle="1" w:styleId="E-mailSignatureChar">
    <w:name w:val="E-mail Signature Char"/>
    <w:basedOn w:val="DefaultParagraphFont"/>
    <w:link w:val="E-mailSignature"/>
    <w:uiPriority w:val="89"/>
    <w:semiHidden/>
    <w:rsid w:val="005168E6"/>
    <w:rPr>
      <w:rFonts w:eastAsiaTheme="minorHAnsi"/>
      <w:sz w:val="22"/>
      <w:szCs w:val="22"/>
    </w:rPr>
  </w:style>
  <w:style w:type="character" w:styleId="Emphasis">
    <w:name w:val="Emphasis"/>
    <w:basedOn w:val="DefaultParagraphFont"/>
    <w:uiPriority w:val="89"/>
    <w:qFormat/>
    <w:rsid w:val="005168E6"/>
    <w:rPr>
      <w:i/>
      <w:iCs/>
    </w:rPr>
  </w:style>
  <w:style w:type="character" w:styleId="EndnoteReference">
    <w:name w:val="endnote reference"/>
    <w:basedOn w:val="DefaultParagraphFont"/>
    <w:uiPriority w:val="89"/>
    <w:semiHidden/>
    <w:unhideWhenUsed/>
    <w:rsid w:val="005168E6"/>
    <w:rPr>
      <w:vertAlign w:val="superscript"/>
    </w:rPr>
  </w:style>
  <w:style w:type="paragraph" w:styleId="EndnoteText">
    <w:name w:val="endnote text"/>
    <w:basedOn w:val="Normal"/>
    <w:link w:val="EndnoteTextChar"/>
    <w:unhideWhenUsed/>
    <w:rsid w:val="005168E6"/>
    <w:pPr>
      <w:spacing w:after="0" w:line="240" w:lineRule="auto"/>
    </w:pPr>
    <w:rPr>
      <w:rFonts w:ascii="Times New Roman" w:hAnsi="Times New Roman" w:cs="Times New Roman"/>
      <w:sz w:val="24"/>
      <w:szCs w:val="20"/>
    </w:rPr>
  </w:style>
  <w:style w:type="character" w:customStyle="1" w:styleId="EndnoteTextChar">
    <w:name w:val="Endnote Text Char"/>
    <w:basedOn w:val="DefaultParagraphFont"/>
    <w:link w:val="EndnoteText"/>
    <w:rsid w:val="005168E6"/>
    <w:rPr>
      <w:rFonts w:ascii="Times New Roman" w:eastAsiaTheme="minorHAnsi" w:hAnsi="Times New Roman" w:cs="Times New Roman"/>
      <w:szCs w:val="20"/>
    </w:rPr>
  </w:style>
  <w:style w:type="paragraph" w:styleId="EnvelopeAddress">
    <w:name w:val="envelope address"/>
    <w:basedOn w:val="Normal"/>
    <w:uiPriority w:val="89"/>
    <w:semiHidden/>
    <w:unhideWhenUsed/>
    <w:rsid w:val="005168E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89"/>
    <w:semiHidden/>
    <w:unhideWhenUsed/>
    <w:rsid w:val="005168E6"/>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89"/>
    <w:semiHidden/>
    <w:unhideWhenUsed/>
    <w:rsid w:val="005168E6"/>
    <w:rPr>
      <w:color w:val="800080" w:themeColor="followedHyperlink"/>
      <w:u w:val="single"/>
    </w:rPr>
  </w:style>
  <w:style w:type="character" w:styleId="FootnoteReference">
    <w:name w:val="footnote reference"/>
    <w:basedOn w:val="DefaultParagraphFont"/>
    <w:uiPriority w:val="89"/>
    <w:semiHidden/>
    <w:unhideWhenUsed/>
    <w:rsid w:val="005168E6"/>
    <w:rPr>
      <w:vertAlign w:val="superscript"/>
    </w:rPr>
  </w:style>
  <w:style w:type="paragraph" w:styleId="FootnoteText">
    <w:name w:val="footnote text"/>
    <w:basedOn w:val="Normal"/>
    <w:link w:val="FootnoteTextChar"/>
    <w:unhideWhenUsed/>
    <w:rsid w:val="005168E6"/>
    <w:pPr>
      <w:spacing w:after="0" w:line="240" w:lineRule="auto"/>
    </w:pPr>
    <w:rPr>
      <w:rFonts w:ascii="Times New Roman" w:hAnsi="Times New Roman" w:cs="Times New Roman"/>
      <w:sz w:val="24"/>
      <w:szCs w:val="20"/>
    </w:rPr>
  </w:style>
  <w:style w:type="character" w:customStyle="1" w:styleId="FootnoteTextChar">
    <w:name w:val="Footnote Text Char"/>
    <w:basedOn w:val="DefaultParagraphFont"/>
    <w:link w:val="FootnoteText"/>
    <w:rsid w:val="005168E6"/>
    <w:rPr>
      <w:rFonts w:ascii="Times New Roman" w:eastAsiaTheme="minorHAnsi" w:hAnsi="Times New Roman" w:cs="Times New Roman"/>
      <w:szCs w:val="20"/>
    </w:rPr>
  </w:style>
  <w:style w:type="table" w:customStyle="1" w:styleId="GridTable1Light1">
    <w:name w:val="Grid Table 1 Light1"/>
    <w:basedOn w:val="TableNormal"/>
    <w:uiPriority w:val="89"/>
    <w:rsid w:val="00E40A6E"/>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89"/>
    <w:rsid w:val="00E40A6E"/>
    <w:rPr>
      <w:rFonts w:eastAsiaTheme="minorHAns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89"/>
    <w:rsid w:val="00E40A6E"/>
    <w:rPr>
      <w:rFonts w:eastAsiaTheme="minorHAnsi"/>
      <w:sz w:val="22"/>
      <w:szCs w:val="22"/>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89"/>
    <w:rsid w:val="00E40A6E"/>
    <w:rPr>
      <w:rFonts w:eastAsiaTheme="minorHAnsi"/>
      <w:sz w:val="22"/>
      <w:szCs w:val="22"/>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89"/>
    <w:rsid w:val="00E40A6E"/>
    <w:rPr>
      <w:rFonts w:eastAsiaTheme="minorHAnsi"/>
      <w:sz w:val="22"/>
      <w:szCs w:val="22"/>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89"/>
    <w:rsid w:val="00E40A6E"/>
    <w:rPr>
      <w:rFonts w:eastAsiaTheme="minorHAnsi"/>
      <w:sz w:val="22"/>
      <w:szCs w:val="22"/>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89"/>
    <w:rsid w:val="00E40A6E"/>
    <w:rPr>
      <w:rFonts w:eastAsiaTheme="minorHAnsi"/>
      <w:sz w:val="22"/>
      <w:szCs w:val="22"/>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89"/>
    <w:rsid w:val="00E40A6E"/>
    <w:rPr>
      <w:rFonts w:eastAsiaTheme="minorHAns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89"/>
    <w:rsid w:val="00E40A6E"/>
    <w:rPr>
      <w:rFonts w:eastAsiaTheme="minorHAnsi"/>
      <w:sz w:val="22"/>
      <w:szCs w:val="22"/>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1">
    <w:name w:val="Grid Table 2 - Accent 21"/>
    <w:basedOn w:val="TableNormal"/>
    <w:uiPriority w:val="89"/>
    <w:rsid w:val="00E40A6E"/>
    <w:rPr>
      <w:rFonts w:eastAsiaTheme="minorHAnsi"/>
      <w:sz w:val="22"/>
      <w:szCs w:val="22"/>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89"/>
    <w:rsid w:val="00E40A6E"/>
    <w:rPr>
      <w:rFonts w:eastAsiaTheme="minorHAnsi"/>
      <w:sz w:val="22"/>
      <w:szCs w:val="22"/>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1">
    <w:name w:val="Grid Table 2 - Accent 41"/>
    <w:basedOn w:val="TableNormal"/>
    <w:uiPriority w:val="89"/>
    <w:rsid w:val="00E40A6E"/>
    <w:rPr>
      <w:rFonts w:eastAsiaTheme="minorHAnsi"/>
      <w:sz w:val="22"/>
      <w:szCs w:val="22"/>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1">
    <w:name w:val="Grid Table 2 - Accent 51"/>
    <w:basedOn w:val="TableNormal"/>
    <w:uiPriority w:val="89"/>
    <w:rsid w:val="00E40A6E"/>
    <w:rPr>
      <w:rFonts w:eastAsiaTheme="minorHAnsi"/>
      <w:sz w:val="22"/>
      <w:szCs w:val="22"/>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1">
    <w:name w:val="Grid Table 2 - Accent 61"/>
    <w:basedOn w:val="TableNormal"/>
    <w:uiPriority w:val="89"/>
    <w:rsid w:val="00E40A6E"/>
    <w:rPr>
      <w:rFonts w:eastAsiaTheme="minorHAnsi"/>
      <w:sz w:val="22"/>
      <w:szCs w:val="22"/>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1">
    <w:name w:val="Grid Table 31"/>
    <w:basedOn w:val="TableNormal"/>
    <w:uiPriority w:val="89"/>
    <w:rsid w:val="00E40A6E"/>
    <w:rPr>
      <w:rFonts w:eastAsiaTheme="minorHAns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89"/>
    <w:rsid w:val="00E40A6E"/>
    <w:rPr>
      <w:rFonts w:eastAsiaTheme="minorHAns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1">
    <w:name w:val="Grid Table 3 - Accent 21"/>
    <w:basedOn w:val="TableNormal"/>
    <w:uiPriority w:val="89"/>
    <w:rsid w:val="00E40A6E"/>
    <w:rPr>
      <w:rFonts w:eastAsiaTheme="minorHAns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1">
    <w:name w:val="Grid Table 3 - Accent 31"/>
    <w:basedOn w:val="TableNormal"/>
    <w:uiPriority w:val="89"/>
    <w:rsid w:val="00E40A6E"/>
    <w:rPr>
      <w:rFonts w:eastAsiaTheme="minorHAns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1">
    <w:name w:val="Grid Table 3 - Accent 41"/>
    <w:basedOn w:val="TableNormal"/>
    <w:uiPriority w:val="89"/>
    <w:rsid w:val="00E40A6E"/>
    <w:rPr>
      <w:rFonts w:eastAsiaTheme="minorHAns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1">
    <w:name w:val="Grid Table 3 - Accent 51"/>
    <w:basedOn w:val="TableNormal"/>
    <w:uiPriority w:val="89"/>
    <w:rsid w:val="00E40A6E"/>
    <w:rPr>
      <w:rFonts w:eastAsiaTheme="minorHAns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1">
    <w:name w:val="Grid Table 3 - Accent 61"/>
    <w:basedOn w:val="TableNormal"/>
    <w:uiPriority w:val="89"/>
    <w:rsid w:val="00E40A6E"/>
    <w:rPr>
      <w:rFonts w:eastAsiaTheme="minorHAns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1">
    <w:name w:val="Grid Table 41"/>
    <w:basedOn w:val="TableNormal"/>
    <w:uiPriority w:val="89"/>
    <w:rsid w:val="00E40A6E"/>
    <w:rPr>
      <w:rFonts w:eastAsiaTheme="minorHAns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89"/>
    <w:rsid w:val="00E40A6E"/>
    <w:rPr>
      <w:rFonts w:eastAsiaTheme="minorHAns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89"/>
    <w:rsid w:val="00E40A6E"/>
    <w:rPr>
      <w:rFonts w:eastAsiaTheme="minorHAns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89"/>
    <w:rsid w:val="00E40A6E"/>
    <w:rPr>
      <w:rFonts w:eastAsiaTheme="minorHAns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1">
    <w:name w:val="Grid Table 4 - Accent 41"/>
    <w:basedOn w:val="TableNormal"/>
    <w:uiPriority w:val="89"/>
    <w:rsid w:val="00E40A6E"/>
    <w:rPr>
      <w:rFonts w:eastAsiaTheme="minorHAns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89"/>
    <w:rsid w:val="00E40A6E"/>
    <w:rPr>
      <w:rFonts w:eastAsiaTheme="minorHAns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89"/>
    <w:rsid w:val="00E40A6E"/>
    <w:rPr>
      <w:rFonts w:eastAsiaTheme="minorHAns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1">
    <w:name w:val="Grid Table 5 Dark1"/>
    <w:basedOn w:val="TableNormal"/>
    <w:uiPriority w:val="89"/>
    <w:rsid w:val="00E40A6E"/>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89"/>
    <w:rsid w:val="00E40A6E"/>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1">
    <w:name w:val="Grid Table 5 Dark - Accent 21"/>
    <w:basedOn w:val="TableNormal"/>
    <w:uiPriority w:val="89"/>
    <w:rsid w:val="00E40A6E"/>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1">
    <w:name w:val="Grid Table 5 Dark - Accent 31"/>
    <w:basedOn w:val="TableNormal"/>
    <w:uiPriority w:val="89"/>
    <w:rsid w:val="00E40A6E"/>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1">
    <w:name w:val="Grid Table 5 Dark - Accent 41"/>
    <w:basedOn w:val="TableNormal"/>
    <w:uiPriority w:val="89"/>
    <w:rsid w:val="00E40A6E"/>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1">
    <w:name w:val="Grid Table 5 Dark - Accent 51"/>
    <w:basedOn w:val="TableNormal"/>
    <w:uiPriority w:val="89"/>
    <w:rsid w:val="00E40A6E"/>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1">
    <w:name w:val="Grid Table 5 Dark - Accent 61"/>
    <w:basedOn w:val="TableNormal"/>
    <w:uiPriority w:val="89"/>
    <w:rsid w:val="00E40A6E"/>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1">
    <w:name w:val="Grid Table 6 Colorful1"/>
    <w:basedOn w:val="TableNormal"/>
    <w:uiPriority w:val="89"/>
    <w:rsid w:val="00E40A6E"/>
    <w:rPr>
      <w:rFonts w:eastAsiaTheme="minorHAns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89"/>
    <w:rsid w:val="00E40A6E"/>
    <w:rPr>
      <w:rFonts w:eastAsiaTheme="minorHAnsi"/>
      <w:color w:val="365F91" w:themeColor="accent1" w:themeShade="BF"/>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1">
    <w:name w:val="Grid Table 6 Colorful - Accent 21"/>
    <w:basedOn w:val="TableNormal"/>
    <w:uiPriority w:val="89"/>
    <w:rsid w:val="00E40A6E"/>
    <w:rPr>
      <w:rFonts w:eastAsiaTheme="minorHAnsi"/>
      <w:color w:val="943634" w:themeColor="accent2" w:themeShade="BF"/>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1">
    <w:name w:val="Grid Table 6 Colorful - Accent 31"/>
    <w:basedOn w:val="TableNormal"/>
    <w:uiPriority w:val="89"/>
    <w:rsid w:val="00E40A6E"/>
    <w:rPr>
      <w:rFonts w:eastAsiaTheme="minorHAnsi"/>
      <w:color w:val="76923C" w:themeColor="accent3" w:themeShade="BF"/>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1">
    <w:name w:val="Grid Table 6 Colorful - Accent 41"/>
    <w:basedOn w:val="TableNormal"/>
    <w:uiPriority w:val="89"/>
    <w:rsid w:val="00E40A6E"/>
    <w:rPr>
      <w:rFonts w:eastAsiaTheme="minorHAnsi"/>
      <w:color w:val="5F497A" w:themeColor="accent4" w:themeShade="BF"/>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1">
    <w:name w:val="Grid Table 6 Colorful - Accent 51"/>
    <w:basedOn w:val="TableNormal"/>
    <w:uiPriority w:val="89"/>
    <w:rsid w:val="00E40A6E"/>
    <w:rPr>
      <w:rFonts w:eastAsiaTheme="minorHAns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1">
    <w:name w:val="Grid Table 6 Colorful - Accent 61"/>
    <w:basedOn w:val="TableNormal"/>
    <w:uiPriority w:val="89"/>
    <w:rsid w:val="00E40A6E"/>
    <w:rPr>
      <w:rFonts w:eastAsiaTheme="minorHAnsi"/>
      <w:color w:val="E36C0A" w:themeColor="accent6" w:themeShade="BF"/>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1">
    <w:name w:val="Grid Table 7 Colorful1"/>
    <w:basedOn w:val="TableNormal"/>
    <w:uiPriority w:val="89"/>
    <w:rsid w:val="00E40A6E"/>
    <w:rPr>
      <w:rFonts w:eastAsiaTheme="minorHAns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89"/>
    <w:rsid w:val="00E40A6E"/>
    <w:rPr>
      <w:rFonts w:eastAsiaTheme="minorHAnsi"/>
      <w:color w:val="365F91" w:themeColor="accent1" w:themeShade="BF"/>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1">
    <w:name w:val="Grid Table 7 Colorful - Accent 21"/>
    <w:basedOn w:val="TableNormal"/>
    <w:uiPriority w:val="89"/>
    <w:rsid w:val="00E40A6E"/>
    <w:rPr>
      <w:rFonts w:eastAsiaTheme="minorHAnsi"/>
      <w:color w:val="943634" w:themeColor="accent2" w:themeShade="BF"/>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1">
    <w:name w:val="Grid Table 7 Colorful - Accent 31"/>
    <w:basedOn w:val="TableNormal"/>
    <w:uiPriority w:val="89"/>
    <w:rsid w:val="00E40A6E"/>
    <w:rPr>
      <w:rFonts w:eastAsiaTheme="minorHAnsi"/>
      <w:color w:val="76923C" w:themeColor="accent3" w:themeShade="BF"/>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1">
    <w:name w:val="Grid Table 7 Colorful - Accent 41"/>
    <w:basedOn w:val="TableNormal"/>
    <w:uiPriority w:val="89"/>
    <w:rsid w:val="00E40A6E"/>
    <w:rPr>
      <w:rFonts w:eastAsiaTheme="minorHAnsi"/>
      <w:color w:val="5F497A" w:themeColor="accent4" w:themeShade="BF"/>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1">
    <w:name w:val="Grid Table 7 Colorful - Accent 51"/>
    <w:basedOn w:val="TableNormal"/>
    <w:uiPriority w:val="89"/>
    <w:rsid w:val="00E40A6E"/>
    <w:rPr>
      <w:rFonts w:eastAsiaTheme="minorHAns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1">
    <w:name w:val="Grid Table 7 Colorful - Accent 61"/>
    <w:basedOn w:val="TableNormal"/>
    <w:uiPriority w:val="89"/>
    <w:rsid w:val="00E40A6E"/>
    <w:rPr>
      <w:rFonts w:eastAsiaTheme="minorHAnsi"/>
      <w:color w:val="E36C0A" w:themeColor="accent6" w:themeShade="BF"/>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TMLAcronym">
    <w:name w:val="HTML Acronym"/>
    <w:basedOn w:val="DefaultParagraphFont"/>
    <w:uiPriority w:val="89"/>
    <w:semiHidden/>
    <w:unhideWhenUsed/>
    <w:rsid w:val="005168E6"/>
  </w:style>
  <w:style w:type="paragraph" w:styleId="HTMLAddress">
    <w:name w:val="HTML Address"/>
    <w:basedOn w:val="Normal"/>
    <w:link w:val="HTMLAddressChar"/>
    <w:uiPriority w:val="89"/>
    <w:semiHidden/>
    <w:unhideWhenUsed/>
    <w:rsid w:val="005168E6"/>
    <w:pPr>
      <w:spacing w:after="0" w:line="240" w:lineRule="auto"/>
    </w:pPr>
    <w:rPr>
      <w:i/>
      <w:iCs/>
    </w:rPr>
  </w:style>
  <w:style w:type="character" w:customStyle="1" w:styleId="HTMLAddressChar">
    <w:name w:val="HTML Address Char"/>
    <w:basedOn w:val="DefaultParagraphFont"/>
    <w:link w:val="HTMLAddress"/>
    <w:uiPriority w:val="89"/>
    <w:semiHidden/>
    <w:rsid w:val="005168E6"/>
    <w:rPr>
      <w:rFonts w:eastAsiaTheme="minorHAnsi"/>
      <w:i/>
      <w:iCs/>
      <w:sz w:val="22"/>
      <w:szCs w:val="22"/>
    </w:rPr>
  </w:style>
  <w:style w:type="character" w:styleId="HTMLCite">
    <w:name w:val="HTML Cite"/>
    <w:basedOn w:val="DefaultParagraphFont"/>
    <w:uiPriority w:val="89"/>
    <w:semiHidden/>
    <w:unhideWhenUsed/>
    <w:rsid w:val="005168E6"/>
    <w:rPr>
      <w:i/>
      <w:iCs/>
    </w:rPr>
  </w:style>
  <w:style w:type="character" w:styleId="HTMLCode">
    <w:name w:val="HTML Code"/>
    <w:basedOn w:val="DefaultParagraphFont"/>
    <w:uiPriority w:val="89"/>
    <w:semiHidden/>
    <w:unhideWhenUsed/>
    <w:rsid w:val="005168E6"/>
    <w:rPr>
      <w:rFonts w:ascii="Consolas" w:hAnsi="Consolas"/>
      <w:sz w:val="20"/>
      <w:szCs w:val="20"/>
    </w:rPr>
  </w:style>
  <w:style w:type="character" w:styleId="HTMLDefinition">
    <w:name w:val="HTML Definition"/>
    <w:basedOn w:val="DefaultParagraphFont"/>
    <w:uiPriority w:val="89"/>
    <w:semiHidden/>
    <w:unhideWhenUsed/>
    <w:rsid w:val="005168E6"/>
    <w:rPr>
      <w:i/>
      <w:iCs/>
    </w:rPr>
  </w:style>
  <w:style w:type="character" w:styleId="HTMLKeyboard">
    <w:name w:val="HTML Keyboard"/>
    <w:basedOn w:val="DefaultParagraphFont"/>
    <w:uiPriority w:val="89"/>
    <w:semiHidden/>
    <w:unhideWhenUsed/>
    <w:rsid w:val="005168E6"/>
    <w:rPr>
      <w:rFonts w:ascii="Consolas" w:hAnsi="Consolas"/>
      <w:sz w:val="20"/>
      <w:szCs w:val="20"/>
    </w:rPr>
  </w:style>
  <w:style w:type="character" w:styleId="HTMLSample">
    <w:name w:val="HTML Sample"/>
    <w:basedOn w:val="DefaultParagraphFont"/>
    <w:uiPriority w:val="89"/>
    <w:semiHidden/>
    <w:unhideWhenUsed/>
    <w:rsid w:val="005168E6"/>
    <w:rPr>
      <w:rFonts w:ascii="Consolas" w:hAnsi="Consolas"/>
      <w:sz w:val="24"/>
      <w:szCs w:val="24"/>
    </w:rPr>
  </w:style>
  <w:style w:type="character" w:styleId="HTMLTypewriter">
    <w:name w:val="HTML Typewriter"/>
    <w:basedOn w:val="DefaultParagraphFont"/>
    <w:uiPriority w:val="89"/>
    <w:semiHidden/>
    <w:unhideWhenUsed/>
    <w:rsid w:val="005168E6"/>
    <w:rPr>
      <w:rFonts w:ascii="Consolas" w:hAnsi="Consolas"/>
      <w:sz w:val="20"/>
      <w:szCs w:val="20"/>
    </w:rPr>
  </w:style>
  <w:style w:type="character" w:styleId="HTMLVariable">
    <w:name w:val="HTML Variable"/>
    <w:basedOn w:val="DefaultParagraphFont"/>
    <w:uiPriority w:val="89"/>
    <w:semiHidden/>
    <w:unhideWhenUsed/>
    <w:rsid w:val="005168E6"/>
    <w:rPr>
      <w:i/>
      <w:iCs/>
    </w:rPr>
  </w:style>
  <w:style w:type="character" w:styleId="Hyperlink">
    <w:name w:val="Hyperlink"/>
    <w:basedOn w:val="DefaultParagraphFont"/>
    <w:uiPriority w:val="89"/>
    <w:semiHidden/>
    <w:unhideWhenUsed/>
    <w:rsid w:val="005168E6"/>
    <w:rPr>
      <w:color w:val="0000FF" w:themeColor="hyperlink"/>
      <w:u w:val="single"/>
    </w:rPr>
  </w:style>
  <w:style w:type="paragraph" w:styleId="Index1">
    <w:name w:val="index 1"/>
    <w:basedOn w:val="Normal"/>
    <w:next w:val="Normal"/>
    <w:autoRedefine/>
    <w:uiPriority w:val="89"/>
    <w:semiHidden/>
    <w:unhideWhenUsed/>
    <w:rsid w:val="005168E6"/>
    <w:pPr>
      <w:spacing w:after="0" w:line="240" w:lineRule="auto"/>
      <w:ind w:left="220" w:hanging="220"/>
    </w:pPr>
  </w:style>
  <w:style w:type="paragraph" w:styleId="Index2">
    <w:name w:val="index 2"/>
    <w:basedOn w:val="Normal"/>
    <w:next w:val="Normal"/>
    <w:autoRedefine/>
    <w:uiPriority w:val="89"/>
    <w:semiHidden/>
    <w:unhideWhenUsed/>
    <w:rsid w:val="005168E6"/>
    <w:pPr>
      <w:spacing w:after="0" w:line="240" w:lineRule="auto"/>
      <w:ind w:left="440" w:hanging="220"/>
    </w:pPr>
  </w:style>
  <w:style w:type="paragraph" w:styleId="Index3">
    <w:name w:val="index 3"/>
    <w:basedOn w:val="Normal"/>
    <w:next w:val="Normal"/>
    <w:autoRedefine/>
    <w:uiPriority w:val="89"/>
    <w:semiHidden/>
    <w:unhideWhenUsed/>
    <w:rsid w:val="005168E6"/>
    <w:pPr>
      <w:spacing w:after="0" w:line="240" w:lineRule="auto"/>
      <w:ind w:left="660" w:hanging="220"/>
    </w:pPr>
  </w:style>
  <w:style w:type="paragraph" w:styleId="Index4">
    <w:name w:val="index 4"/>
    <w:basedOn w:val="Normal"/>
    <w:next w:val="Normal"/>
    <w:autoRedefine/>
    <w:uiPriority w:val="89"/>
    <w:semiHidden/>
    <w:unhideWhenUsed/>
    <w:rsid w:val="005168E6"/>
    <w:pPr>
      <w:spacing w:after="0" w:line="240" w:lineRule="auto"/>
      <w:ind w:left="880" w:hanging="220"/>
    </w:pPr>
  </w:style>
  <w:style w:type="paragraph" w:styleId="Index5">
    <w:name w:val="index 5"/>
    <w:basedOn w:val="Normal"/>
    <w:next w:val="Normal"/>
    <w:autoRedefine/>
    <w:uiPriority w:val="89"/>
    <w:semiHidden/>
    <w:unhideWhenUsed/>
    <w:rsid w:val="005168E6"/>
    <w:pPr>
      <w:spacing w:after="0" w:line="240" w:lineRule="auto"/>
      <w:ind w:left="1100" w:hanging="220"/>
    </w:pPr>
  </w:style>
  <w:style w:type="paragraph" w:styleId="Index6">
    <w:name w:val="index 6"/>
    <w:basedOn w:val="Normal"/>
    <w:next w:val="Normal"/>
    <w:autoRedefine/>
    <w:uiPriority w:val="89"/>
    <w:semiHidden/>
    <w:unhideWhenUsed/>
    <w:rsid w:val="005168E6"/>
    <w:pPr>
      <w:spacing w:after="0" w:line="240" w:lineRule="auto"/>
      <w:ind w:left="1320" w:hanging="220"/>
    </w:pPr>
  </w:style>
  <w:style w:type="paragraph" w:styleId="Index7">
    <w:name w:val="index 7"/>
    <w:basedOn w:val="Normal"/>
    <w:next w:val="Normal"/>
    <w:autoRedefine/>
    <w:uiPriority w:val="89"/>
    <w:semiHidden/>
    <w:unhideWhenUsed/>
    <w:rsid w:val="005168E6"/>
    <w:pPr>
      <w:spacing w:after="0" w:line="240" w:lineRule="auto"/>
      <w:ind w:left="1540" w:hanging="220"/>
    </w:pPr>
  </w:style>
  <w:style w:type="paragraph" w:styleId="Index8">
    <w:name w:val="index 8"/>
    <w:basedOn w:val="Normal"/>
    <w:next w:val="Normal"/>
    <w:autoRedefine/>
    <w:uiPriority w:val="89"/>
    <w:semiHidden/>
    <w:unhideWhenUsed/>
    <w:rsid w:val="005168E6"/>
    <w:pPr>
      <w:spacing w:after="0" w:line="240" w:lineRule="auto"/>
      <w:ind w:left="1760" w:hanging="220"/>
    </w:pPr>
  </w:style>
  <w:style w:type="paragraph" w:styleId="Index9">
    <w:name w:val="index 9"/>
    <w:basedOn w:val="Normal"/>
    <w:next w:val="Normal"/>
    <w:autoRedefine/>
    <w:uiPriority w:val="89"/>
    <w:semiHidden/>
    <w:unhideWhenUsed/>
    <w:rsid w:val="005168E6"/>
    <w:pPr>
      <w:spacing w:after="0" w:line="240" w:lineRule="auto"/>
      <w:ind w:left="1980" w:hanging="220"/>
    </w:pPr>
  </w:style>
  <w:style w:type="paragraph" w:styleId="IndexHeading">
    <w:name w:val="index heading"/>
    <w:basedOn w:val="Normal"/>
    <w:next w:val="Index1"/>
    <w:uiPriority w:val="89"/>
    <w:semiHidden/>
    <w:unhideWhenUsed/>
    <w:rsid w:val="005168E6"/>
    <w:rPr>
      <w:rFonts w:asciiTheme="majorHAnsi" w:eastAsiaTheme="majorEastAsia" w:hAnsiTheme="majorHAnsi" w:cstheme="majorBidi"/>
      <w:b/>
      <w:bCs/>
    </w:rPr>
  </w:style>
  <w:style w:type="character" w:styleId="IntenseEmphasis">
    <w:name w:val="Intense Emphasis"/>
    <w:basedOn w:val="DefaultParagraphFont"/>
    <w:uiPriority w:val="89"/>
    <w:qFormat/>
    <w:rsid w:val="005168E6"/>
    <w:rPr>
      <w:i/>
      <w:iCs/>
      <w:color w:val="4F81BD" w:themeColor="accent1"/>
    </w:rPr>
  </w:style>
  <w:style w:type="paragraph" w:styleId="IntenseQuote">
    <w:name w:val="Intense Quote"/>
    <w:basedOn w:val="Normal"/>
    <w:next w:val="Normal"/>
    <w:link w:val="IntenseQuoteChar"/>
    <w:uiPriority w:val="89"/>
    <w:qFormat/>
    <w:rsid w:val="005168E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89"/>
    <w:rsid w:val="005168E6"/>
    <w:rPr>
      <w:rFonts w:eastAsiaTheme="minorHAnsi"/>
      <w:i/>
      <w:iCs/>
      <w:color w:val="4F81BD" w:themeColor="accent1"/>
      <w:sz w:val="22"/>
      <w:szCs w:val="22"/>
    </w:rPr>
  </w:style>
  <w:style w:type="character" w:styleId="IntenseReference">
    <w:name w:val="Intense Reference"/>
    <w:basedOn w:val="DefaultParagraphFont"/>
    <w:uiPriority w:val="89"/>
    <w:qFormat/>
    <w:rsid w:val="005168E6"/>
    <w:rPr>
      <w:b/>
      <w:bCs/>
      <w:smallCaps/>
      <w:color w:val="4F81BD" w:themeColor="accent1"/>
      <w:spacing w:val="5"/>
    </w:rPr>
  </w:style>
  <w:style w:type="table" w:customStyle="1" w:styleId="LightGrid1">
    <w:name w:val="Light Grid1"/>
    <w:basedOn w:val="TableNormal"/>
    <w:uiPriority w:val="89"/>
    <w:unhideWhenUsed/>
    <w:rsid w:val="00782FB9"/>
    <w:rPr>
      <w:rFonts w:eastAsiaTheme="minorHAns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89"/>
    <w:unhideWhenUsed/>
    <w:rsid w:val="00782FB9"/>
    <w:rPr>
      <w:rFonts w:eastAsiaTheme="minorHAns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89"/>
    <w:unhideWhenUsed/>
    <w:rsid w:val="005168E6"/>
    <w:rPr>
      <w:rFonts w:eastAsiaTheme="minorHAnsi"/>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89"/>
    <w:unhideWhenUsed/>
    <w:rsid w:val="005168E6"/>
    <w:rPr>
      <w:rFonts w:eastAsiaTheme="minorHAns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89"/>
    <w:unhideWhenUsed/>
    <w:rsid w:val="005168E6"/>
    <w:rPr>
      <w:rFonts w:eastAsiaTheme="minorHAnsi"/>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89"/>
    <w:unhideWhenUsed/>
    <w:rsid w:val="005168E6"/>
    <w:rPr>
      <w:rFonts w:eastAsiaTheme="minorHAns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89"/>
    <w:unhideWhenUsed/>
    <w:rsid w:val="005168E6"/>
    <w:rPr>
      <w:rFonts w:eastAsiaTheme="minorHAns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89"/>
    <w:unhideWhenUsed/>
    <w:rsid w:val="00782FB9"/>
    <w:rPr>
      <w:rFonts w:eastAsiaTheme="minorHAns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89"/>
    <w:unhideWhenUsed/>
    <w:rsid w:val="00782FB9"/>
    <w:rPr>
      <w:rFonts w:eastAsiaTheme="minorHAns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89"/>
    <w:unhideWhenUsed/>
    <w:rsid w:val="005168E6"/>
    <w:rPr>
      <w:rFonts w:eastAsiaTheme="minorHAnsi"/>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89"/>
    <w:unhideWhenUsed/>
    <w:rsid w:val="005168E6"/>
    <w:rPr>
      <w:rFonts w:eastAsiaTheme="minorHAns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89"/>
    <w:unhideWhenUsed/>
    <w:rsid w:val="005168E6"/>
    <w:rPr>
      <w:rFonts w:eastAsiaTheme="minorHAnsi"/>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89"/>
    <w:unhideWhenUsed/>
    <w:rsid w:val="005168E6"/>
    <w:rPr>
      <w:rFonts w:eastAsiaTheme="minorHAnsi"/>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89"/>
    <w:unhideWhenUsed/>
    <w:rsid w:val="005168E6"/>
    <w:rPr>
      <w:rFonts w:eastAsiaTheme="minorHAns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89"/>
    <w:unhideWhenUsed/>
    <w:rsid w:val="00782FB9"/>
    <w:rPr>
      <w:rFonts w:eastAsiaTheme="minorHAns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89"/>
    <w:unhideWhenUsed/>
    <w:rsid w:val="00782FB9"/>
    <w:rPr>
      <w:rFonts w:eastAsiaTheme="minorHAns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89"/>
    <w:unhideWhenUsed/>
    <w:rsid w:val="005168E6"/>
    <w:rPr>
      <w:rFonts w:eastAsiaTheme="minorHAns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89"/>
    <w:unhideWhenUsed/>
    <w:rsid w:val="005168E6"/>
    <w:rPr>
      <w:rFonts w:eastAsiaTheme="minorHAnsi"/>
      <w:color w:val="76923C" w:themeColor="accent3" w:themeShade="BF"/>
      <w:sz w:val="22"/>
      <w:szCs w:val="22"/>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89"/>
    <w:unhideWhenUsed/>
    <w:rsid w:val="005168E6"/>
    <w:rPr>
      <w:rFonts w:eastAsiaTheme="minorHAnsi"/>
      <w:color w:val="5F497A" w:themeColor="accent4" w:themeShade="BF"/>
      <w:sz w:val="22"/>
      <w:szCs w:val="22"/>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89"/>
    <w:unhideWhenUsed/>
    <w:rsid w:val="005168E6"/>
    <w:rPr>
      <w:rFonts w:eastAsiaTheme="minorHAns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89"/>
    <w:unhideWhenUsed/>
    <w:rsid w:val="005168E6"/>
    <w:rPr>
      <w:rFonts w:eastAsiaTheme="minorHAnsi"/>
      <w:color w:val="E36C0A" w:themeColor="accent6" w:themeShade="BF"/>
      <w:sz w:val="22"/>
      <w:szCs w:val="22"/>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89"/>
    <w:semiHidden/>
    <w:unhideWhenUsed/>
    <w:rsid w:val="005168E6"/>
  </w:style>
  <w:style w:type="paragraph" w:styleId="List">
    <w:name w:val="List"/>
    <w:basedOn w:val="Normal"/>
    <w:uiPriority w:val="89"/>
    <w:semiHidden/>
    <w:unhideWhenUsed/>
    <w:rsid w:val="005168E6"/>
    <w:pPr>
      <w:ind w:left="360" w:hanging="360"/>
      <w:contextualSpacing/>
    </w:pPr>
  </w:style>
  <w:style w:type="paragraph" w:styleId="List2">
    <w:name w:val="List 2"/>
    <w:basedOn w:val="Normal"/>
    <w:uiPriority w:val="89"/>
    <w:semiHidden/>
    <w:unhideWhenUsed/>
    <w:rsid w:val="005168E6"/>
    <w:pPr>
      <w:ind w:left="720" w:hanging="360"/>
      <w:contextualSpacing/>
    </w:pPr>
  </w:style>
  <w:style w:type="paragraph" w:styleId="List3">
    <w:name w:val="List 3"/>
    <w:basedOn w:val="Normal"/>
    <w:uiPriority w:val="89"/>
    <w:semiHidden/>
    <w:unhideWhenUsed/>
    <w:rsid w:val="005168E6"/>
    <w:pPr>
      <w:ind w:left="1080" w:hanging="360"/>
      <w:contextualSpacing/>
    </w:pPr>
  </w:style>
  <w:style w:type="paragraph" w:styleId="List4">
    <w:name w:val="List 4"/>
    <w:basedOn w:val="Normal"/>
    <w:uiPriority w:val="89"/>
    <w:semiHidden/>
    <w:unhideWhenUsed/>
    <w:rsid w:val="005168E6"/>
    <w:pPr>
      <w:ind w:left="1440" w:hanging="360"/>
      <w:contextualSpacing/>
    </w:pPr>
  </w:style>
  <w:style w:type="paragraph" w:styleId="List5">
    <w:name w:val="List 5"/>
    <w:basedOn w:val="Normal"/>
    <w:uiPriority w:val="89"/>
    <w:semiHidden/>
    <w:unhideWhenUsed/>
    <w:rsid w:val="005168E6"/>
    <w:pPr>
      <w:ind w:left="1800" w:hanging="360"/>
      <w:contextualSpacing/>
    </w:pPr>
  </w:style>
  <w:style w:type="paragraph" w:styleId="ListBullet">
    <w:name w:val="List Bullet"/>
    <w:basedOn w:val="Normal"/>
    <w:uiPriority w:val="89"/>
    <w:semiHidden/>
    <w:unhideWhenUsed/>
    <w:rsid w:val="005168E6"/>
    <w:pPr>
      <w:numPr>
        <w:numId w:val="8"/>
      </w:numPr>
      <w:contextualSpacing/>
    </w:pPr>
  </w:style>
  <w:style w:type="paragraph" w:styleId="ListBullet2">
    <w:name w:val="List Bullet 2"/>
    <w:basedOn w:val="Normal"/>
    <w:uiPriority w:val="89"/>
    <w:semiHidden/>
    <w:unhideWhenUsed/>
    <w:rsid w:val="005168E6"/>
    <w:pPr>
      <w:numPr>
        <w:numId w:val="9"/>
      </w:numPr>
      <w:contextualSpacing/>
    </w:pPr>
  </w:style>
  <w:style w:type="paragraph" w:styleId="ListBullet3">
    <w:name w:val="List Bullet 3"/>
    <w:basedOn w:val="Normal"/>
    <w:uiPriority w:val="89"/>
    <w:semiHidden/>
    <w:unhideWhenUsed/>
    <w:rsid w:val="005168E6"/>
    <w:pPr>
      <w:numPr>
        <w:numId w:val="10"/>
      </w:numPr>
      <w:contextualSpacing/>
    </w:pPr>
  </w:style>
  <w:style w:type="paragraph" w:styleId="ListBullet4">
    <w:name w:val="List Bullet 4"/>
    <w:basedOn w:val="Normal"/>
    <w:uiPriority w:val="89"/>
    <w:semiHidden/>
    <w:unhideWhenUsed/>
    <w:rsid w:val="005168E6"/>
    <w:pPr>
      <w:numPr>
        <w:numId w:val="11"/>
      </w:numPr>
      <w:contextualSpacing/>
    </w:pPr>
  </w:style>
  <w:style w:type="paragraph" w:styleId="ListBullet5">
    <w:name w:val="List Bullet 5"/>
    <w:basedOn w:val="Normal"/>
    <w:uiPriority w:val="89"/>
    <w:semiHidden/>
    <w:unhideWhenUsed/>
    <w:rsid w:val="005168E6"/>
    <w:pPr>
      <w:numPr>
        <w:numId w:val="12"/>
      </w:numPr>
      <w:contextualSpacing/>
    </w:pPr>
  </w:style>
  <w:style w:type="paragraph" w:styleId="ListContinue">
    <w:name w:val="List Continue"/>
    <w:basedOn w:val="Normal"/>
    <w:uiPriority w:val="89"/>
    <w:semiHidden/>
    <w:unhideWhenUsed/>
    <w:rsid w:val="005168E6"/>
    <w:pPr>
      <w:spacing w:after="120"/>
      <w:ind w:left="360"/>
      <w:contextualSpacing/>
    </w:pPr>
  </w:style>
  <w:style w:type="paragraph" w:styleId="ListContinue2">
    <w:name w:val="List Continue 2"/>
    <w:basedOn w:val="Normal"/>
    <w:uiPriority w:val="89"/>
    <w:semiHidden/>
    <w:unhideWhenUsed/>
    <w:rsid w:val="005168E6"/>
    <w:pPr>
      <w:spacing w:after="120"/>
      <w:ind w:left="720"/>
      <w:contextualSpacing/>
    </w:pPr>
  </w:style>
  <w:style w:type="paragraph" w:styleId="ListContinue3">
    <w:name w:val="List Continue 3"/>
    <w:basedOn w:val="Normal"/>
    <w:uiPriority w:val="89"/>
    <w:semiHidden/>
    <w:unhideWhenUsed/>
    <w:rsid w:val="005168E6"/>
    <w:pPr>
      <w:spacing w:after="120"/>
      <w:ind w:left="1080"/>
      <w:contextualSpacing/>
    </w:pPr>
  </w:style>
  <w:style w:type="paragraph" w:styleId="ListContinue4">
    <w:name w:val="List Continue 4"/>
    <w:basedOn w:val="Normal"/>
    <w:uiPriority w:val="89"/>
    <w:semiHidden/>
    <w:unhideWhenUsed/>
    <w:rsid w:val="005168E6"/>
    <w:pPr>
      <w:spacing w:after="120"/>
      <w:ind w:left="1440"/>
      <w:contextualSpacing/>
    </w:pPr>
  </w:style>
  <w:style w:type="paragraph" w:styleId="ListContinue5">
    <w:name w:val="List Continue 5"/>
    <w:basedOn w:val="Normal"/>
    <w:uiPriority w:val="89"/>
    <w:semiHidden/>
    <w:unhideWhenUsed/>
    <w:rsid w:val="005168E6"/>
    <w:pPr>
      <w:spacing w:after="120"/>
      <w:ind w:left="1800"/>
      <w:contextualSpacing/>
    </w:pPr>
  </w:style>
  <w:style w:type="paragraph" w:styleId="ListNumber">
    <w:name w:val="List Number"/>
    <w:basedOn w:val="Normal"/>
    <w:uiPriority w:val="89"/>
    <w:semiHidden/>
    <w:unhideWhenUsed/>
    <w:rsid w:val="005168E6"/>
    <w:pPr>
      <w:numPr>
        <w:numId w:val="13"/>
      </w:numPr>
      <w:contextualSpacing/>
    </w:pPr>
  </w:style>
  <w:style w:type="paragraph" w:styleId="ListNumber2">
    <w:name w:val="List Number 2"/>
    <w:basedOn w:val="Normal"/>
    <w:uiPriority w:val="89"/>
    <w:semiHidden/>
    <w:unhideWhenUsed/>
    <w:rsid w:val="005168E6"/>
    <w:pPr>
      <w:numPr>
        <w:numId w:val="14"/>
      </w:numPr>
      <w:contextualSpacing/>
    </w:pPr>
  </w:style>
  <w:style w:type="paragraph" w:styleId="ListNumber3">
    <w:name w:val="List Number 3"/>
    <w:basedOn w:val="Normal"/>
    <w:uiPriority w:val="89"/>
    <w:semiHidden/>
    <w:unhideWhenUsed/>
    <w:rsid w:val="005168E6"/>
    <w:pPr>
      <w:numPr>
        <w:numId w:val="15"/>
      </w:numPr>
      <w:contextualSpacing/>
    </w:pPr>
  </w:style>
  <w:style w:type="paragraph" w:styleId="ListNumber4">
    <w:name w:val="List Number 4"/>
    <w:basedOn w:val="Normal"/>
    <w:uiPriority w:val="89"/>
    <w:semiHidden/>
    <w:unhideWhenUsed/>
    <w:rsid w:val="005168E6"/>
    <w:pPr>
      <w:numPr>
        <w:numId w:val="16"/>
      </w:numPr>
      <w:contextualSpacing/>
    </w:pPr>
  </w:style>
  <w:style w:type="paragraph" w:styleId="ListNumber5">
    <w:name w:val="List Number 5"/>
    <w:basedOn w:val="Normal"/>
    <w:uiPriority w:val="89"/>
    <w:semiHidden/>
    <w:unhideWhenUsed/>
    <w:rsid w:val="005168E6"/>
    <w:pPr>
      <w:numPr>
        <w:numId w:val="17"/>
      </w:numPr>
      <w:contextualSpacing/>
    </w:pPr>
  </w:style>
  <w:style w:type="paragraph" w:styleId="ListParagraph">
    <w:name w:val="List Paragraph"/>
    <w:basedOn w:val="Normal"/>
    <w:uiPriority w:val="89"/>
    <w:qFormat/>
    <w:rsid w:val="005168E6"/>
    <w:pPr>
      <w:ind w:left="720"/>
      <w:contextualSpacing/>
    </w:pPr>
  </w:style>
  <w:style w:type="table" w:customStyle="1" w:styleId="ListTable1Light1">
    <w:name w:val="List Table 1 Light1"/>
    <w:basedOn w:val="TableNormal"/>
    <w:uiPriority w:val="89"/>
    <w:rsid w:val="00E40A6E"/>
    <w:rPr>
      <w:rFonts w:eastAsiaTheme="minorHAnsi"/>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89"/>
    <w:rsid w:val="00E40A6E"/>
    <w:rPr>
      <w:rFonts w:eastAsiaTheme="minorHAnsi"/>
      <w:sz w:val="22"/>
      <w:szCs w:val="22"/>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1">
    <w:name w:val="List Table 1 Light - Accent 21"/>
    <w:basedOn w:val="TableNormal"/>
    <w:uiPriority w:val="89"/>
    <w:rsid w:val="00E40A6E"/>
    <w:rPr>
      <w:rFonts w:eastAsiaTheme="minorHAnsi"/>
      <w:sz w:val="22"/>
      <w:szCs w:val="22"/>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1">
    <w:name w:val="List Table 1 Light - Accent 31"/>
    <w:basedOn w:val="TableNormal"/>
    <w:uiPriority w:val="89"/>
    <w:rsid w:val="00E40A6E"/>
    <w:rPr>
      <w:rFonts w:eastAsiaTheme="minorHAnsi"/>
      <w:sz w:val="22"/>
      <w:szCs w:val="22"/>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1">
    <w:name w:val="List Table 1 Light - Accent 41"/>
    <w:basedOn w:val="TableNormal"/>
    <w:uiPriority w:val="89"/>
    <w:rsid w:val="00E40A6E"/>
    <w:rPr>
      <w:rFonts w:eastAsiaTheme="minorHAnsi"/>
      <w:sz w:val="22"/>
      <w:szCs w:val="22"/>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1">
    <w:name w:val="List Table 1 Light - Accent 51"/>
    <w:basedOn w:val="TableNormal"/>
    <w:uiPriority w:val="89"/>
    <w:rsid w:val="00E40A6E"/>
    <w:rPr>
      <w:rFonts w:eastAsiaTheme="minorHAnsi"/>
      <w:sz w:val="22"/>
      <w:szCs w:val="22"/>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1">
    <w:name w:val="List Table 1 Light - Accent 61"/>
    <w:basedOn w:val="TableNormal"/>
    <w:uiPriority w:val="89"/>
    <w:rsid w:val="00E40A6E"/>
    <w:rPr>
      <w:rFonts w:eastAsiaTheme="minorHAnsi"/>
      <w:sz w:val="22"/>
      <w:szCs w:val="22"/>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1">
    <w:name w:val="List Table 21"/>
    <w:basedOn w:val="TableNormal"/>
    <w:uiPriority w:val="89"/>
    <w:rsid w:val="00E40A6E"/>
    <w:rPr>
      <w:rFonts w:eastAsiaTheme="minorHAnsi"/>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89"/>
    <w:rsid w:val="00E40A6E"/>
    <w:rPr>
      <w:rFonts w:eastAsiaTheme="minorHAnsi"/>
      <w:sz w:val="22"/>
      <w:szCs w:val="22"/>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1">
    <w:name w:val="List Table 2 - Accent 21"/>
    <w:basedOn w:val="TableNormal"/>
    <w:uiPriority w:val="89"/>
    <w:rsid w:val="00E40A6E"/>
    <w:rPr>
      <w:rFonts w:eastAsiaTheme="minorHAnsi"/>
      <w:sz w:val="22"/>
      <w:szCs w:val="22"/>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1">
    <w:name w:val="List Table 2 - Accent 31"/>
    <w:basedOn w:val="TableNormal"/>
    <w:uiPriority w:val="89"/>
    <w:rsid w:val="00E40A6E"/>
    <w:rPr>
      <w:rFonts w:eastAsiaTheme="minorHAnsi"/>
      <w:sz w:val="22"/>
      <w:szCs w:val="22"/>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1">
    <w:name w:val="List Table 2 - Accent 41"/>
    <w:basedOn w:val="TableNormal"/>
    <w:uiPriority w:val="89"/>
    <w:rsid w:val="00E40A6E"/>
    <w:rPr>
      <w:rFonts w:eastAsiaTheme="minorHAnsi"/>
      <w:sz w:val="22"/>
      <w:szCs w:val="22"/>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1">
    <w:name w:val="List Table 2 - Accent 51"/>
    <w:basedOn w:val="TableNormal"/>
    <w:uiPriority w:val="89"/>
    <w:rsid w:val="00E40A6E"/>
    <w:rPr>
      <w:rFonts w:eastAsiaTheme="minorHAnsi"/>
      <w:sz w:val="22"/>
      <w:szCs w:val="22"/>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1">
    <w:name w:val="List Table 2 - Accent 61"/>
    <w:basedOn w:val="TableNormal"/>
    <w:uiPriority w:val="89"/>
    <w:rsid w:val="00E40A6E"/>
    <w:rPr>
      <w:rFonts w:eastAsiaTheme="minorHAnsi"/>
      <w:sz w:val="22"/>
      <w:szCs w:val="22"/>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1">
    <w:name w:val="List Table 31"/>
    <w:basedOn w:val="TableNormal"/>
    <w:uiPriority w:val="89"/>
    <w:rsid w:val="00E40A6E"/>
    <w:rPr>
      <w:rFonts w:eastAsiaTheme="minorHAns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89"/>
    <w:rsid w:val="00E40A6E"/>
    <w:rPr>
      <w:rFonts w:eastAsiaTheme="minorHAns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1">
    <w:name w:val="List Table 3 - Accent 21"/>
    <w:basedOn w:val="TableNormal"/>
    <w:uiPriority w:val="89"/>
    <w:rsid w:val="00E40A6E"/>
    <w:rPr>
      <w:rFonts w:eastAsiaTheme="minorHAnsi"/>
      <w:sz w:val="22"/>
      <w:szCs w:val="22"/>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1">
    <w:name w:val="List Table 3 - Accent 31"/>
    <w:basedOn w:val="TableNormal"/>
    <w:uiPriority w:val="89"/>
    <w:rsid w:val="00E40A6E"/>
    <w:rPr>
      <w:rFonts w:eastAsiaTheme="minorHAnsi"/>
      <w:sz w:val="22"/>
      <w:szCs w:val="22"/>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1">
    <w:name w:val="List Table 3 - Accent 41"/>
    <w:basedOn w:val="TableNormal"/>
    <w:uiPriority w:val="89"/>
    <w:rsid w:val="00E40A6E"/>
    <w:rPr>
      <w:rFonts w:eastAsiaTheme="minorHAnsi"/>
      <w:sz w:val="22"/>
      <w:szCs w:val="22"/>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TableNormal"/>
    <w:uiPriority w:val="89"/>
    <w:rsid w:val="00E40A6E"/>
    <w:rPr>
      <w:rFonts w:eastAsiaTheme="minorHAnsi"/>
      <w:sz w:val="22"/>
      <w:szCs w:val="22"/>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1">
    <w:name w:val="List Table 3 - Accent 61"/>
    <w:basedOn w:val="TableNormal"/>
    <w:uiPriority w:val="89"/>
    <w:rsid w:val="00E40A6E"/>
    <w:rPr>
      <w:rFonts w:eastAsiaTheme="minorHAnsi"/>
      <w:sz w:val="22"/>
      <w:szCs w:val="22"/>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1">
    <w:name w:val="List Table 41"/>
    <w:basedOn w:val="TableNormal"/>
    <w:uiPriority w:val="89"/>
    <w:rsid w:val="00E40A6E"/>
    <w:rPr>
      <w:rFonts w:eastAsiaTheme="minorHAns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89"/>
    <w:rsid w:val="00E40A6E"/>
    <w:rPr>
      <w:rFonts w:eastAsiaTheme="minorHAns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89"/>
    <w:rsid w:val="00E40A6E"/>
    <w:rPr>
      <w:rFonts w:eastAsiaTheme="minorHAns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1">
    <w:name w:val="List Table 4 - Accent 31"/>
    <w:basedOn w:val="TableNormal"/>
    <w:uiPriority w:val="89"/>
    <w:rsid w:val="00E40A6E"/>
    <w:rPr>
      <w:rFonts w:eastAsiaTheme="minorHAns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1">
    <w:name w:val="List Table 4 - Accent 41"/>
    <w:basedOn w:val="TableNormal"/>
    <w:uiPriority w:val="89"/>
    <w:rsid w:val="00E40A6E"/>
    <w:rPr>
      <w:rFonts w:eastAsiaTheme="minorHAns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1">
    <w:name w:val="List Table 4 - Accent 51"/>
    <w:basedOn w:val="TableNormal"/>
    <w:uiPriority w:val="89"/>
    <w:rsid w:val="00E40A6E"/>
    <w:rPr>
      <w:rFonts w:eastAsiaTheme="minorHAns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1">
    <w:name w:val="List Table 4 - Accent 61"/>
    <w:basedOn w:val="TableNormal"/>
    <w:uiPriority w:val="89"/>
    <w:rsid w:val="00E40A6E"/>
    <w:rPr>
      <w:rFonts w:eastAsiaTheme="minorHAns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1">
    <w:name w:val="List Table 5 Dark1"/>
    <w:basedOn w:val="TableNormal"/>
    <w:uiPriority w:val="89"/>
    <w:rsid w:val="00E40A6E"/>
    <w:rPr>
      <w:rFonts w:eastAsiaTheme="minorHAnsi"/>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89"/>
    <w:rsid w:val="00E40A6E"/>
    <w:rPr>
      <w:rFonts w:eastAsiaTheme="minorHAnsi"/>
      <w:color w:val="FFFFFF" w:themeColor="background1"/>
      <w:sz w:val="22"/>
      <w:szCs w:val="22"/>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89"/>
    <w:rsid w:val="00E40A6E"/>
    <w:rPr>
      <w:rFonts w:eastAsiaTheme="minorHAnsi"/>
      <w:color w:val="FFFFFF" w:themeColor="background1"/>
      <w:sz w:val="22"/>
      <w:szCs w:val="22"/>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89"/>
    <w:rsid w:val="00E40A6E"/>
    <w:rPr>
      <w:rFonts w:eastAsiaTheme="minorHAnsi"/>
      <w:color w:val="FFFFFF" w:themeColor="background1"/>
      <w:sz w:val="22"/>
      <w:szCs w:val="22"/>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89"/>
    <w:rsid w:val="00E40A6E"/>
    <w:rPr>
      <w:rFonts w:eastAsiaTheme="minorHAnsi"/>
      <w:color w:val="FFFFFF" w:themeColor="background1"/>
      <w:sz w:val="22"/>
      <w:szCs w:val="22"/>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89"/>
    <w:rsid w:val="00E40A6E"/>
    <w:rPr>
      <w:rFonts w:eastAsiaTheme="minorHAnsi"/>
      <w:color w:val="FFFFFF" w:themeColor="background1"/>
      <w:sz w:val="22"/>
      <w:szCs w:val="22"/>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89"/>
    <w:rsid w:val="00E40A6E"/>
    <w:rPr>
      <w:rFonts w:eastAsiaTheme="minorHAnsi"/>
      <w:color w:val="FFFFFF" w:themeColor="background1"/>
      <w:sz w:val="22"/>
      <w:szCs w:val="22"/>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89"/>
    <w:rsid w:val="00E40A6E"/>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89"/>
    <w:rsid w:val="00E40A6E"/>
    <w:rPr>
      <w:rFonts w:eastAsiaTheme="minorHAnsi"/>
      <w:color w:val="365F91" w:themeColor="accent1" w:themeShade="BF"/>
      <w:sz w:val="22"/>
      <w:szCs w:val="22"/>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1">
    <w:name w:val="List Table 6 Colorful - Accent 21"/>
    <w:basedOn w:val="TableNormal"/>
    <w:uiPriority w:val="89"/>
    <w:rsid w:val="00E40A6E"/>
    <w:rPr>
      <w:rFonts w:eastAsiaTheme="minorHAnsi"/>
      <w:color w:val="943634" w:themeColor="accent2" w:themeShade="BF"/>
      <w:sz w:val="22"/>
      <w:szCs w:val="22"/>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1">
    <w:name w:val="List Table 6 Colorful - Accent 31"/>
    <w:basedOn w:val="TableNormal"/>
    <w:uiPriority w:val="89"/>
    <w:rsid w:val="00E40A6E"/>
    <w:rPr>
      <w:rFonts w:eastAsiaTheme="minorHAnsi"/>
      <w:color w:val="76923C" w:themeColor="accent3" w:themeShade="BF"/>
      <w:sz w:val="22"/>
      <w:szCs w:val="22"/>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1">
    <w:name w:val="List Table 6 Colorful - Accent 41"/>
    <w:basedOn w:val="TableNormal"/>
    <w:uiPriority w:val="89"/>
    <w:rsid w:val="00E40A6E"/>
    <w:rPr>
      <w:rFonts w:eastAsiaTheme="minorHAnsi"/>
      <w:color w:val="5F497A" w:themeColor="accent4" w:themeShade="BF"/>
      <w:sz w:val="22"/>
      <w:szCs w:val="22"/>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1">
    <w:name w:val="List Table 6 Colorful - Accent 51"/>
    <w:basedOn w:val="TableNormal"/>
    <w:uiPriority w:val="89"/>
    <w:rsid w:val="00E40A6E"/>
    <w:rPr>
      <w:rFonts w:eastAsiaTheme="minorHAnsi"/>
      <w:color w:val="31849B" w:themeColor="accent5" w:themeShade="BF"/>
      <w:sz w:val="22"/>
      <w:szCs w:val="22"/>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1">
    <w:name w:val="List Table 6 Colorful - Accent 61"/>
    <w:basedOn w:val="TableNormal"/>
    <w:uiPriority w:val="89"/>
    <w:rsid w:val="00E40A6E"/>
    <w:rPr>
      <w:rFonts w:eastAsiaTheme="minorHAnsi"/>
      <w:color w:val="E36C0A" w:themeColor="accent6" w:themeShade="BF"/>
      <w:sz w:val="22"/>
      <w:szCs w:val="22"/>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1">
    <w:name w:val="List Table 7 Colorful1"/>
    <w:basedOn w:val="TableNormal"/>
    <w:uiPriority w:val="89"/>
    <w:rsid w:val="00E40A6E"/>
    <w:rPr>
      <w:rFonts w:eastAsiaTheme="minorHAnsi"/>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89"/>
    <w:rsid w:val="00E40A6E"/>
    <w:rPr>
      <w:rFonts w:eastAsiaTheme="minorHAnsi"/>
      <w:color w:val="365F91"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89"/>
    <w:rsid w:val="00E40A6E"/>
    <w:rPr>
      <w:rFonts w:eastAsiaTheme="minorHAnsi"/>
      <w:color w:val="943634"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89"/>
    <w:rsid w:val="00E40A6E"/>
    <w:rPr>
      <w:rFonts w:eastAsiaTheme="minorHAnsi"/>
      <w:color w:val="76923C"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89"/>
    <w:rsid w:val="00E40A6E"/>
    <w:rPr>
      <w:rFonts w:eastAsiaTheme="minorHAnsi"/>
      <w:color w:val="5F497A"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89"/>
    <w:rsid w:val="00E40A6E"/>
    <w:rPr>
      <w:rFonts w:eastAsiaTheme="minorHAnsi"/>
      <w:color w:val="31849B"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89"/>
    <w:rsid w:val="00E40A6E"/>
    <w:rPr>
      <w:rFonts w:eastAsiaTheme="minorHAnsi"/>
      <w:color w:val="E36C0A"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89"/>
    <w:semiHidden/>
    <w:unhideWhenUsed/>
    <w:rsid w:val="005168E6"/>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89"/>
    <w:semiHidden/>
    <w:rsid w:val="005168E6"/>
    <w:rPr>
      <w:rFonts w:ascii="Consolas" w:eastAsiaTheme="minorHAnsi" w:hAnsi="Consolas"/>
      <w:sz w:val="20"/>
      <w:szCs w:val="20"/>
    </w:rPr>
  </w:style>
  <w:style w:type="table" w:customStyle="1" w:styleId="MediumGrid11">
    <w:name w:val="Medium Grid 11"/>
    <w:basedOn w:val="TableNormal"/>
    <w:uiPriority w:val="89"/>
    <w:unhideWhenUsed/>
    <w:rsid w:val="00782FB9"/>
    <w:rPr>
      <w:rFonts w:eastAsiaTheme="minorHAns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89"/>
    <w:unhideWhenUsed/>
    <w:rsid w:val="005168E6"/>
    <w:rPr>
      <w:rFonts w:eastAsiaTheme="minorHAns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89"/>
    <w:unhideWhenUsed/>
    <w:rsid w:val="005168E6"/>
    <w:rPr>
      <w:rFonts w:eastAsiaTheme="minorHAnsi"/>
      <w:sz w:val="22"/>
      <w:szCs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89"/>
    <w:unhideWhenUsed/>
    <w:rsid w:val="005168E6"/>
    <w:rPr>
      <w:rFonts w:eastAsiaTheme="minorHAnsi"/>
      <w:sz w:val="22"/>
      <w:szCs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89"/>
    <w:unhideWhenUsed/>
    <w:rsid w:val="005168E6"/>
    <w:rPr>
      <w:rFonts w:eastAsiaTheme="minorHAnsi"/>
      <w:sz w:val="22"/>
      <w:szCs w:val="22"/>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89"/>
    <w:unhideWhenUsed/>
    <w:rsid w:val="005168E6"/>
    <w:rPr>
      <w:rFonts w:eastAsiaTheme="minorHAnsi"/>
      <w:sz w:val="22"/>
      <w:szCs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89"/>
    <w:unhideWhenUsed/>
    <w:rsid w:val="005168E6"/>
    <w:rPr>
      <w:rFonts w:eastAsiaTheme="minorHAnsi"/>
      <w:sz w:val="22"/>
      <w:szCs w:val="22"/>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89"/>
    <w:unhideWhenUsed/>
    <w:rsid w:val="00782FB9"/>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89"/>
    <w:unhideWhenUsed/>
    <w:rsid w:val="005168E6"/>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89"/>
    <w:unhideWhenUsed/>
    <w:rsid w:val="005168E6"/>
    <w:rPr>
      <w:rFonts w:asciiTheme="majorHAnsi" w:eastAsiaTheme="majorEastAsia" w:hAnsiTheme="majorHAnsi" w:cstheme="majorBidi"/>
      <w:color w:val="000000" w:themeColor="text1"/>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89"/>
    <w:unhideWhenUsed/>
    <w:rsid w:val="005168E6"/>
    <w:rPr>
      <w:rFonts w:asciiTheme="majorHAnsi" w:eastAsiaTheme="majorEastAsia" w:hAnsiTheme="majorHAnsi" w:cstheme="majorBidi"/>
      <w:color w:val="000000" w:themeColor="text1"/>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89"/>
    <w:unhideWhenUsed/>
    <w:rsid w:val="005168E6"/>
    <w:rPr>
      <w:rFonts w:asciiTheme="majorHAnsi" w:eastAsiaTheme="majorEastAsia" w:hAnsiTheme="majorHAnsi" w:cstheme="majorBidi"/>
      <w:color w:val="000000" w:themeColor="text1"/>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89"/>
    <w:unhideWhenUsed/>
    <w:rsid w:val="005168E6"/>
    <w:rPr>
      <w:rFonts w:asciiTheme="majorHAnsi" w:eastAsiaTheme="majorEastAsia" w:hAnsiTheme="majorHAnsi" w:cstheme="majorBidi"/>
      <w:color w:val="000000" w:themeColor="text1"/>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89"/>
    <w:unhideWhenUsed/>
    <w:rsid w:val="005168E6"/>
    <w:rPr>
      <w:rFonts w:asciiTheme="majorHAnsi" w:eastAsiaTheme="majorEastAsia" w:hAnsiTheme="majorHAnsi" w:cstheme="majorBidi"/>
      <w:color w:val="000000" w:themeColor="text1"/>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89"/>
    <w:unhideWhenUsed/>
    <w:rsid w:val="00782FB9"/>
    <w:rPr>
      <w:rFonts w:eastAsiaTheme="minorHAns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89"/>
    <w:unhideWhenUsed/>
    <w:rsid w:val="005168E6"/>
    <w:rPr>
      <w:rFonts w:eastAsiaTheme="minorHAns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89"/>
    <w:unhideWhenUsed/>
    <w:rsid w:val="005168E6"/>
    <w:rPr>
      <w:rFonts w:eastAsiaTheme="minorHAns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89"/>
    <w:unhideWhenUsed/>
    <w:rsid w:val="005168E6"/>
    <w:rPr>
      <w:rFonts w:eastAsiaTheme="minorHAns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89"/>
    <w:unhideWhenUsed/>
    <w:rsid w:val="005168E6"/>
    <w:rPr>
      <w:rFonts w:eastAsiaTheme="minorHAns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89"/>
    <w:unhideWhenUsed/>
    <w:rsid w:val="005168E6"/>
    <w:rPr>
      <w:rFonts w:eastAsiaTheme="minorHAns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89"/>
    <w:unhideWhenUsed/>
    <w:rsid w:val="005168E6"/>
    <w:rPr>
      <w:rFonts w:eastAsiaTheme="minorHAns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89"/>
    <w:unhideWhenUsed/>
    <w:rsid w:val="00782FB9"/>
    <w:rPr>
      <w:rFonts w:eastAsiaTheme="minorHAnsi"/>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89"/>
    <w:unhideWhenUsed/>
    <w:rsid w:val="00782FB9"/>
    <w:rPr>
      <w:rFonts w:eastAsiaTheme="minorHAnsi"/>
      <w:color w:val="000000" w:themeColor="text1"/>
      <w:sz w:val="22"/>
      <w:szCs w:val="22"/>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89"/>
    <w:unhideWhenUsed/>
    <w:rsid w:val="005168E6"/>
    <w:rPr>
      <w:rFonts w:eastAsiaTheme="minorHAnsi"/>
      <w:color w:val="000000" w:themeColor="text1"/>
      <w:sz w:val="22"/>
      <w:szCs w:val="22"/>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89"/>
    <w:unhideWhenUsed/>
    <w:rsid w:val="005168E6"/>
    <w:rPr>
      <w:rFonts w:eastAsiaTheme="minorHAnsi"/>
      <w:color w:val="000000" w:themeColor="text1"/>
      <w:sz w:val="22"/>
      <w:szCs w:val="22"/>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89"/>
    <w:unhideWhenUsed/>
    <w:rsid w:val="005168E6"/>
    <w:rPr>
      <w:rFonts w:eastAsiaTheme="minorHAnsi"/>
      <w:color w:val="000000" w:themeColor="text1"/>
      <w:sz w:val="22"/>
      <w:szCs w:val="22"/>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89"/>
    <w:unhideWhenUsed/>
    <w:rsid w:val="005168E6"/>
    <w:rPr>
      <w:rFonts w:eastAsiaTheme="minorHAnsi"/>
      <w:color w:val="000000" w:themeColor="text1"/>
      <w:sz w:val="22"/>
      <w:szCs w:val="22"/>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89"/>
    <w:unhideWhenUsed/>
    <w:rsid w:val="005168E6"/>
    <w:rPr>
      <w:rFonts w:eastAsiaTheme="minorHAnsi"/>
      <w:color w:val="000000" w:themeColor="text1"/>
      <w:sz w:val="22"/>
      <w:szCs w:val="22"/>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89"/>
    <w:unhideWhenUsed/>
    <w:rsid w:val="00782FB9"/>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89"/>
    <w:unhideWhenUsed/>
    <w:rsid w:val="005168E6"/>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89"/>
    <w:unhideWhenUsed/>
    <w:rsid w:val="005168E6"/>
    <w:rPr>
      <w:rFonts w:asciiTheme="majorHAnsi" w:eastAsiaTheme="majorEastAsia" w:hAnsiTheme="majorHAnsi" w:cstheme="majorBidi"/>
      <w:color w:val="000000" w:themeColor="text1"/>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89"/>
    <w:unhideWhenUsed/>
    <w:rsid w:val="005168E6"/>
    <w:rPr>
      <w:rFonts w:asciiTheme="majorHAnsi" w:eastAsiaTheme="majorEastAsia" w:hAnsiTheme="majorHAnsi" w:cstheme="majorBidi"/>
      <w:color w:val="000000" w:themeColor="text1"/>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89"/>
    <w:unhideWhenUsed/>
    <w:rsid w:val="005168E6"/>
    <w:rPr>
      <w:rFonts w:asciiTheme="majorHAnsi" w:eastAsiaTheme="majorEastAsia" w:hAnsiTheme="majorHAnsi" w:cstheme="majorBidi"/>
      <w:color w:val="000000" w:themeColor="text1"/>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89"/>
    <w:unhideWhenUsed/>
    <w:rsid w:val="005168E6"/>
    <w:rPr>
      <w:rFonts w:asciiTheme="majorHAnsi" w:eastAsiaTheme="majorEastAsia" w:hAnsiTheme="majorHAnsi" w:cstheme="majorBidi"/>
      <w:color w:val="000000" w:themeColor="text1"/>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89"/>
    <w:unhideWhenUsed/>
    <w:rsid w:val="005168E6"/>
    <w:rPr>
      <w:rFonts w:asciiTheme="majorHAnsi" w:eastAsiaTheme="majorEastAsia" w:hAnsiTheme="majorHAnsi" w:cstheme="majorBidi"/>
      <w:color w:val="000000" w:themeColor="text1"/>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89"/>
    <w:unhideWhenUsed/>
    <w:rsid w:val="00782FB9"/>
    <w:rPr>
      <w:rFonts w:eastAsiaTheme="minorHAns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89"/>
    <w:unhideWhenUsed/>
    <w:rsid w:val="00782FB9"/>
    <w:rPr>
      <w:rFonts w:eastAsiaTheme="minorHAns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89"/>
    <w:unhideWhenUsed/>
    <w:rsid w:val="005168E6"/>
    <w:rPr>
      <w:rFonts w:eastAsiaTheme="minorHAnsi"/>
      <w:sz w:val="22"/>
      <w:szCs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89"/>
    <w:unhideWhenUsed/>
    <w:rsid w:val="005168E6"/>
    <w:rPr>
      <w:rFonts w:eastAsiaTheme="minorHAnsi"/>
      <w:sz w:val="22"/>
      <w:szCs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89"/>
    <w:unhideWhenUsed/>
    <w:rsid w:val="005168E6"/>
    <w:rPr>
      <w:rFonts w:eastAsiaTheme="minorHAnsi"/>
      <w:sz w:val="22"/>
      <w:szCs w:val="22"/>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89"/>
    <w:unhideWhenUsed/>
    <w:rsid w:val="005168E6"/>
    <w:rPr>
      <w:rFonts w:eastAsiaTheme="minorHAnsi"/>
      <w:sz w:val="22"/>
      <w:szCs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89"/>
    <w:unhideWhenUsed/>
    <w:rsid w:val="005168E6"/>
    <w:rPr>
      <w:rFonts w:eastAsiaTheme="minorHAnsi"/>
      <w:sz w:val="22"/>
      <w:szCs w:val="22"/>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89"/>
    <w:unhideWhenUsed/>
    <w:rsid w:val="00782FB9"/>
    <w:rPr>
      <w:rFonts w:eastAsiaTheme="minorHAns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89"/>
    <w:unhideWhenUsed/>
    <w:rsid w:val="00782FB9"/>
    <w:rPr>
      <w:rFonts w:eastAsiaTheme="minorHAns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89"/>
    <w:unhideWhenUsed/>
    <w:rsid w:val="005168E6"/>
    <w:rPr>
      <w:rFonts w:eastAsiaTheme="minorHAns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89"/>
    <w:unhideWhenUsed/>
    <w:rsid w:val="005168E6"/>
    <w:rPr>
      <w:rFonts w:eastAsiaTheme="minorHAns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89"/>
    <w:unhideWhenUsed/>
    <w:rsid w:val="005168E6"/>
    <w:rPr>
      <w:rFonts w:eastAsiaTheme="minorHAns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89"/>
    <w:unhideWhenUsed/>
    <w:rsid w:val="005168E6"/>
    <w:rPr>
      <w:rFonts w:eastAsiaTheme="minorHAns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89"/>
    <w:unhideWhenUsed/>
    <w:rsid w:val="005168E6"/>
    <w:rPr>
      <w:rFonts w:eastAsiaTheme="minorHAns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89"/>
    <w:semiHidden/>
    <w:unhideWhenUsed/>
    <w:rsid w:val="005168E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89"/>
    <w:semiHidden/>
    <w:rsid w:val="005168E6"/>
    <w:rPr>
      <w:rFonts w:asciiTheme="majorHAnsi" w:eastAsiaTheme="majorEastAsia" w:hAnsiTheme="majorHAnsi" w:cstheme="majorBidi"/>
      <w:shd w:val="pct20" w:color="auto" w:fill="auto"/>
    </w:rPr>
  </w:style>
  <w:style w:type="paragraph" w:styleId="NoSpacing">
    <w:name w:val="No Spacing"/>
    <w:uiPriority w:val="89"/>
    <w:qFormat/>
    <w:rsid w:val="005168E6"/>
    <w:rPr>
      <w:rFonts w:eastAsiaTheme="minorHAnsi"/>
      <w:sz w:val="22"/>
      <w:szCs w:val="22"/>
    </w:rPr>
  </w:style>
  <w:style w:type="paragraph" w:styleId="NormalWeb">
    <w:name w:val="Normal (Web)"/>
    <w:basedOn w:val="Normal"/>
    <w:uiPriority w:val="89"/>
    <w:semiHidden/>
    <w:unhideWhenUsed/>
    <w:rsid w:val="005168E6"/>
    <w:rPr>
      <w:rFonts w:ascii="Times New Roman" w:hAnsi="Times New Roman" w:cs="Times New Roman"/>
      <w:sz w:val="24"/>
      <w:szCs w:val="24"/>
    </w:rPr>
  </w:style>
  <w:style w:type="paragraph" w:styleId="NormalIndent">
    <w:name w:val="Normal Indent"/>
    <w:basedOn w:val="Normal"/>
    <w:uiPriority w:val="89"/>
    <w:semiHidden/>
    <w:unhideWhenUsed/>
    <w:rsid w:val="005168E6"/>
    <w:pPr>
      <w:ind w:left="720"/>
    </w:pPr>
  </w:style>
  <w:style w:type="paragraph" w:styleId="NoteHeading">
    <w:name w:val="Note Heading"/>
    <w:basedOn w:val="Normal"/>
    <w:next w:val="Normal"/>
    <w:link w:val="NoteHeadingChar"/>
    <w:uiPriority w:val="89"/>
    <w:semiHidden/>
    <w:unhideWhenUsed/>
    <w:rsid w:val="005168E6"/>
    <w:pPr>
      <w:spacing w:after="0" w:line="240" w:lineRule="auto"/>
    </w:pPr>
  </w:style>
  <w:style w:type="character" w:customStyle="1" w:styleId="NoteHeadingChar">
    <w:name w:val="Note Heading Char"/>
    <w:basedOn w:val="DefaultParagraphFont"/>
    <w:link w:val="NoteHeading"/>
    <w:uiPriority w:val="89"/>
    <w:semiHidden/>
    <w:rsid w:val="005168E6"/>
    <w:rPr>
      <w:rFonts w:eastAsiaTheme="minorHAnsi"/>
      <w:sz w:val="22"/>
      <w:szCs w:val="22"/>
    </w:rPr>
  </w:style>
  <w:style w:type="character" w:styleId="PlaceholderText">
    <w:name w:val="Placeholder Text"/>
    <w:basedOn w:val="DefaultParagraphFont"/>
    <w:uiPriority w:val="89"/>
    <w:semiHidden/>
    <w:rsid w:val="005168E6"/>
    <w:rPr>
      <w:color w:val="808080"/>
    </w:rPr>
  </w:style>
  <w:style w:type="table" w:customStyle="1" w:styleId="PlainTable11">
    <w:name w:val="Plain Table 11"/>
    <w:basedOn w:val="TableNormal"/>
    <w:uiPriority w:val="89"/>
    <w:rsid w:val="00E40A6E"/>
    <w:rPr>
      <w:rFonts w:eastAsiaTheme="minorHAns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89"/>
    <w:rsid w:val="00E40A6E"/>
    <w:rPr>
      <w:rFonts w:eastAsiaTheme="minorHAns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89"/>
    <w:rsid w:val="00E40A6E"/>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89"/>
    <w:rsid w:val="00E40A6E"/>
    <w:rPr>
      <w:rFonts w:eastAsiaTheme="minorHAns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89"/>
    <w:rsid w:val="00E40A6E"/>
    <w:rPr>
      <w:rFonts w:eastAsiaTheme="minorHAns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89"/>
    <w:semiHidden/>
    <w:unhideWhenUsed/>
    <w:rsid w:val="005168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89"/>
    <w:semiHidden/>
    <w:rsid w:val="005168E6"/>
    <w:rPr>
      <w:rFonts w:ascii="Consolas" w:eastAsiaTheme="minorHAnsi" w:hAnsi="Consolas"/>
      <w:sz w:val="21"/>
      <w:szCs w:val="21"/>
    </w:rPr>
  </w:style>
  <w:style w:type="paragraph" w:styleId="Quote">
    <w:name w:val="Quote"/>
    <w:basedOn w:val="Normal"/>
    <w:next w:val="Normal"/>
    <w:link w:val="QuoteChar"/>
    <w:uiPriority w:val="89"/>
    <w:qFormat/>
    <w:rsid w:val="005168E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89"/>
    <w:rsid w:val="005168E6"/>
    <w:rPr>
      <w:rFonts w:eastAsiaTheme="minorHAnsi"/>
      <w:i/>
      <w:iCs/>
      <w:color w:val="404040" w:themeColor="text1" w:themeTint="BF"/>
      <w:sz w:val="22"/>
      <w:szCs w:val="22"/>
    </w:rPr>
  </w:style>
  <w:style w:type="paragraph" w:styleId="Salutation">
    <w:name w:val="Salutation"/>
    <w:basedOn w:val="Normal"/>
    <w:next w:val="Normal"/>
    <w:link w:val="SalutationChar"/>
    <w:uiPriority w:val="89"/>
    <w:semiHidden/>
    <w:unhideWhenUsed/>
    <w:rsid w:val="005168E6"/>
  </w:style>
  <w:style w:type="character" w:customStyle="1" w:styleId="SalutationChar">
    <w:name w:val="Salutation Char"/>
    <w:basedOn w:val="DefaultParagraphFont"/>
    <w:link w:val="Salutation"/>
    <w:uiPriority w:val="89"/>
    <w:semiHidden/>
    <w:rsid w:val="005168E6"/>
    <w:rPr>
      <w:rFonts w:eastAsiaTheme="minorHAnsi"/>
      <w:sz w:val="22"/>
      <w:szCs w:val="22"/>
    </w:rPr>
  </w:style>
  <w:style w:type="paragraph" w:styleId="Signature">
    <w:name w:val="Signature"/>
    <w:basedOn w:val="Normal"/>
    <w:link w:val="SignatureChar"/>
    <w:uiPriority w:val="89"/>
    <w:semiHidden/>
    <w:unhideWhenUsed/>
    <w:rsid w:val="005168E6"/>
    <w:pPr>
      <w:spacing w:after="0" w:line="240" w:lineRule="auto"/>
      <w:ind w:left="4320"/>
    </w:pPr>
  </w:style>
  <w:style w:type="character" w:customStyle="1" w:styleId="SignatureChar">
    <w:name w:val="Signature Char"/>
    <w:basedOn w:val="DefaultParagraphFont"/>
    <w:link w:val="Signature"/>
    <w:uiPriority w:val="89"/>
    <w:semiHidden/>
    <w:rsid w:val="005168E6"/>
    <w:rPr>
      <w:rFonts w:eastAsiaTheme="minorHAnsi"/>
      <w:sz w:val="22"/>
      <w:szCs w:val="22"/>
    </w:rPr>
  </w:style>
  <w:style w:type="character" w:styleId="Strong">
    <w:name w:val="Strong"/>
    <w:basedOn w:val="DefaultParagraphFont"/>
    <w:uiPriority w:val="89"/>
    <w:qFormat/>
    <w:rsid w:val="005168E6"/>
    <w:rPr>
      <w:b/>
      <w:bCs/>
    </w:rPr>
  </w:style>
  <w:style w:type="paragraph" w:styleId="Subtitle">
    <w:name w:val="Subtitle"/>
    <w:basedOn w:val="Normal"/>
    <w:next w:val="Normal"/>
    <w:link w:val="SubtitleChar"/>
    <w:uiPriority w:val="89"/>
    <w:qFormat/>
    <w:rsid w:val="005168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89"/>
    <w:rsid w:val="005168E6"/>
    <w:rPr>
      <w:color w:val="5A5A5A" w:themeColor="text1" w:themeTint="A5"/>
      <w:spacing w:val="15"/>
      <w:sz w:val="22"/>
      <w:szCs w:val="22"/>
    </w:rPr>
  </w:style>
  <w:style w:type="character" w:styleId="SubtleEmphasis">
    <w:name w:val="Subtle Emphasis"/>
    <w:basedOn w:val="DefaultParagraphFont"/>
    <w:uiPriority w:val="89"/>
    <w:qFormat/>
    <w:rsid w:val="005168E6"/>
    <w:rPr>
      <w:i/>
      <w:iCs/>
      <w:color w:val="404040" w:themeColor="text1" w:themeTint="BF"/>
    </w:rPr>
  </w:style>
  <w:style w:type="character" w:styleId="SubtleReference">
    <w:name w:val="Subtle Reference"/>
    <w:basedOn w:val="DefaultParagraphFont"/>
    <w:uiPriority w:val="89"/>
    <w:qFormat/>
    <w:rsid w:val="005168E6"/>
    <w:rPr>
      <w:smallCaps/>
      <w:color w:val="5A5A5A" w:themeColor="text1" w:themeTint="A5"/>
    </w:rPr>
  </w:style>
  <w:style w:type="table" w:styleId="Table3Deffects1">
    <w:name w:val="Table 3D effects 1"/>
    <w:basedOn w:val="TableNormal"/>
    <w:uiPriority w:val="89"/>
    <w:semiHidden/>
    <w:unhideWhenUsed/>
    <w:rsid w:val="005168E6"/>
    <w:pPr>
      <w:spacing w:after="160" w:line="259" w:lineRule="auto"/>
    </w:pPr>
    <w:rPr>
      <w:rFonts w:eastAsiaTheme="minorHAnsi"/>
      <w:sz w:val="22"/>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89"/>
    <w:semiHidden/>
    <w:unhideWhenUsed/>
    <w:rsid w:val="005168E6"/>
    <w:pPr>
      <w:spacing w:after="160" w:line="259" w:lineRule="auto"/>
    </w:pPr>
    <w:rPr>
      <w:rFonts w:eastAsiaTheme="minorHAnsi"/>
      <w:sz w:val="22"/>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89"/>
    <w:semiHidden/>
    <w:unhideWhenUsed/>
    <w:rsid w:val="005168E6"/>
    <w:pPr>
      <w:spacing w:after="160" w:line="259" w:lineRule="auto"/>
    </w:pPr>
    <w:rPr>
      <w:rFonts w:eastAsiaTheme="minorHAnsi"/>
      <w:sz w:val="22"/>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89"/>
    <w:semiHidden/>
    <w:unhideWhenUsed/>
    <w:rsid w:val="005168E6"/>
    <w:pPr>
      <w:spacing w:after="160" w:line="259" w:lineRule="auto"/>
    </w:pPr>
    <w:rPr>
      <w:rFonts w:eastAsiaTheme="minorHAnsi"/>
      <w:sz w:val="22"/>
      <w:szCs w:val="22"/>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89"/>
    <w:semiHidden/>
    <w:unhideWhenUsed/>
    <w:rsid w:val="005168E6"/>
    <w:pPr>
      <w:spacing w:after="160" w:line="259" w:lineRule="auto"/>
    </w:pPr>
    <w:rPr>
      <w:rFonts w:eastAsiaTheme="minorHAnsi"/>
      <w:sz w:val="22"/>
      <w:szCs w:val="22"/>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89"/>
    <w:semiHidden/>
    <w:unhideWhenUsed/>
    <w:rsid w:val="005168E6"/>
    <w:pPr>
      <w:spacing w:after="160" w:line="259" w:lineRule="auto"/>
    </w:pPr>
    <w:rPr>
      <w:rFonts w:eastAsiaTheme="minorHAnsi"/>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89"/>
    <w:semiHidden/>
    <w:unhideWhenUsed/>
    <w:rsid w:val="005168E6"/>
    <w:pPr>
      <w:spacing w:after="160" w:line="259" w:lineRule="auto"/>
    </w:pPr>
    <w:rPr>
      <w:rFonts w:eastAsiaTheme="minorHAnsi"/>
      <w:sz w:val="22"/>
      <w:szCs w:val="22"/>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89"/>
    <w:semiHidden/>
    <w:unhideWhenUsed/>
    <w:rsid w:val="005168E6"/>
    <w:pPr>
      <w:spacing w:after="160" w:line="259" w:lineRule="auto"/>
    </w:pPr>
    <w:rPr>
      <w:rFonts w:eastAsiaTheme="minorHAnsi"/>
      <w:color w:val="FFFFFF"/>
      <w:sz w:val="22"/>
      <w:szCs w:val="22"/>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89"/>
    <w:semiHidden/>
    <w:unhideWhenUsed/>
    <w:rsid w:val="005168E6"/>
    <w:pPr>
      <w:spacing w:after="160" w:line="259" w:lineRule="auto"/>
    </w:pPr>
    <w:rPr>
      <w:rFonts w:eastAsiaTheme="minorHAnsi"/>
      <w:sz w:val="22"/>
      <w:szCs w:val="22"/>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89"/>
    <w:semiHidden/>
    <w:unhideWhenUsed/>
    <w:rsid w:val="005168E6"/>
    <w:pPr>
      <w:spacing w:after="160" w:line="259" w:lineRule="auto"/>
    </w:pPr>
    <w:rPr>
      <w:rFonts w:eastAsiaTheme="minorHAnsi"/>
      <w:sz w:val="22"/>
      <w:szCs w:val="22"/>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89"/>
    <w:semiHidden/>
    <w:unhideWhenUsed/>
    <w:rsid w:val="005168E6"/>
    <w:pPr>
      <w:spacing w:after="160" w:line="259" w:lineRule="auto"/>
    </w:pPr>
    <w:rPr>
      <w:rFonts w:eastAsiaTheme="minorHAnsi"/>
      <w:b/>
      <w:bCs/>
      <w:sz w:val="22"/>
      <w:szCs w:val="22"/>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89"/>
    <w:semiHidden/>
    <w:unhideWhenUsed/>
    <w:rsid w:val="005168E6"/>
    <w:pPr>
      <w:spacing w:after="160" w:line="259" w:lineRule="auto"/>
    </w:pPr>
    <w:rPr>
      <w:rFonts w:eastAsiaTheme="minorHAnsi"/>
      <w:b/>
      <w:bCs/>
      <w:sz w:val="22"/>
      <w:szCs w:val="22"/>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89"/>
    <w:semiHidden/>
    <w:unhideWhenUsed/>
    <w:rsid w:val="005168E6"/>
    <w:pPr>
      <w:spacing w:after="160" w:line="259" w:lineRule="auto"/>
    </w:pPr>
    <w:rPr>
      <w:rFonts w:eastAsiaTheme="minorHAnsi"/>
      <w:b/>
      <w:bCs/>
      <w:sz w:val="22"/>
      <w:szCs w:val="22"/>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89"/>
    <w:semiHidden/>
    <w:unhideWhenUsed/>
    <w:rsid w:val="005168E6"/>
    <w:pPr>
      <w:spacing w:after="160" w:line="259" w:lineRule="auto"/>
    </w:pPr>
    <w:rPr>
      <w:rFonts w:eastAsiaTheme="minorHAnsi"/>
      <w:sz w:val="22"/>
      <w:szCs w:val="22"/>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89"/>
    <w:semiHidden/>
    <w:unhideWhenUsed/>
    <w:rsid w:val="005168E6"/>
    <w:pPr>
      <w:spacing w:after="160" w:line="259" w:lineRule="auto"/>
    </w:pPr>
    <w:rPr>
      <w:rFonts w:eastAsiaTheme="minorHAnsi"/>
      <w:sz w:val="22"/>
      <w:szCs w:val="22"/>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89"/>
    <w:semiHidden/>
    <w:unhideWhenUsed/>
    <w:rsid w:val="005168E6"/>
    <w:pPr>
      <w:spacing w:after="160" w:line="259" w:lineRule="auto"/>
    </w:pPr>
    <w:rPr>
      <w:rFonts w:eastAsiaTheme="minorHAnsi"/>
      <w:sz w:val="22"/>
      <w:szCs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89"/>
    <w:semiHidden/>
    <w:unhideWhenUsed/>
    <w:rsid w:val="005168E6"/>
    <w:pPr>
      <w:spacing w:after="160" w:line="259" w:lineRule="auto"/>
    </w:pPr>
    <w:rPr>
      <w:rFonts w:eastAsiaTheme="minorHAnsi"/>
      <w:sz w:val="22"/>
      <w:szCs w:val="22"/>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89"/>
    <w:rsid w:val="005168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89"/>
    <w:semiHidden/>
    <w:unhideWhenUsed/>
    <w:rsid w:val="005168E6"/>
    <w:pPr>
      <w:spacing w:after="160" w:line="259" w:lineRule="auto"/>
    </w:pPr>
    <w:rPr>
      <w:rFonts w:eastAsiaTheme="minorHAns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89"/>
    <w:semiHidden/>
    <w:unhideWhenUsed/>
    <w:rsid w:val="005168E6"/>
    <w:pPr>
      <w:spacing w:after="160" w:line="259" w:lineRule="auto"/>
    </w:pPr>
    <w:rPr>
      <w:rFonts w:eastAsiaTheme="minorHAnsi"/>
      <w:sz w:val="22"/>
      <w:szCs w:val="22"/>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89"/>
    <w:semiHidden/>
    <w:unhideWhenUsed/>
    <w:rsid w:val="005168E6"/>
    <w:pPr>
      <w:spacing w:after="160" w:line="259" w:lineRule="auto"/>
    </w:pPr>
    <w:rPr>
      <w:rFonts w:eastAsiaTheme="minorHAnsi"/>
      <w:sz w:val="22"/>
      <w:szCs w:val="22"/>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89"/>
    <w:semiHidden/>
    <w:unhideWhenUsed/>
    <w:rsid w:val="005168E6"/>
    <w:pPr>
      <w:spacing w:after="160" w:line="259" w:lineRule="auto"/>
    </w:pPr>
    <w:rPr>
      <w:rFonts w:eastAsiaTheme="minorHAnsi"/>
      <w:sz w:val="22"/>
      <w:szCs w:val="22"/>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89"/>
    <w:semiHidden/>
    <w:unhideWhenUsed/>
    <w:rsid w:val="005168E6"/>
    <w:pPr>
      <w:spacing w:after="160" w:line="259" w:lineRule="auto"/>
    </w:pPr>
    <w:rPr>
      <w:rFonts w:eastAsiaTheme="minorHAnsi"/>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89"/>
    <w:semiHidden/>
    <w:unhideWhenUsed/>
    <w:rsid w:val="005168E6"/>
    <w:pPr>
      <w:spacing w:after="160" w:line="259" w:lineRule="auto"/>
    </w:pPr>
    <w:rPr>
      <w:rFonts w:eastAsiaTheme="minorHAnsi"/>
      <w:sz w:val="22"/>
      <w:szCs w:val="22"/>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89"/>
    <w:semiHidden/>
    <w:unhideWhenUsed/>
    <w:rsid w:val="005168E6"/>
    <w:pPr>
      <w:spacing w:after="160" w:line="259" w:lineRule="auto"/>
    </w:pPr>
    <w:rPr>
      <w:rFonts w:eastAsiaTheme="minorHAnsi"/>
      <w:b/>
      <w:bCs/>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89"/>
    <w:semiHidden/>
    <w:unhideWhenUsed/>
    <w:rsid w:val="005168E6"/>
    <w:pPr>
      <w:spacing w:after="160" w:line="259" w:lineRule="auto"/>
    </w:pPr>
    <w:rPr>
      <w:rFonts w:eastAsiaTheme="minorHAnsi"/>
      <w:sz w:val="22"/>
      <w:szCs w:val="22"/>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89"/>
    <w:rsid w:val="00E40A6E"/>
    <w:rPr>
      <w:rFonts w:eastAsia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89"/>
    <w:semiHidden/>
    <w:unhideWhenUsed/>
    <w:rsid w:val="005168E6"/>
    <w:pPr>
      <w:spacing w:after="160" w:line="259" w:lineRule="auto"/>
    </w:pPr>
    <w:rPr>
      <w:rFonts w:eastAsiaTheme="minorHAnsi"/>
      <w:sz w:val="22"/>
      <w:szCs w:val="22"/>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89"/>
    <w:semiHidden/>
    <w:unhideWhenUsed/>
    <w:rsid w:val="005168E6"/>
    <w:pPr>
      <w:spacing w:after="160" w:line="259" w:lineRule="auto"/>
    </w:pPr>
    <w:rPr>
      <w:rFonts w:eastAsiaTheme="minorHAnsi"/>
      <w:sz w:val="22"/>
      <w:szCs w:val="22"/>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89"/>
    <w:semiHidden/>
    <w:unhideWhenUsed/>
    <w:rsid w:val="005168E6"/>
    <w:pPr>
      <w:spacing w:after="160" w:line="259" w:lineRule="auto"/>
    </w:pPr>
    <w:rPr>
      <w:rFonts w:eastAsiaTheme="minorHAnsi"/>
      <w:sz w:val="22"/>
      <w:szCs w:val="22"/>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89"/>
    <w:semiHidden/>
    <w:unhideWhenUsed/>
    <w:rsid w:val="005168E6"/>
    <w:pPr>
      <w:spacing w:after="160" w:line="259" w:lineRule="auto"/>
    </w:pPr>
    <w:rPr>
      <w:rFonts w:eastAsiaTheme="minorHAnsi"/>
      <w:sz w:val="22"/>
      <w:szCs w:val="22"/>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89"/>
    <w:semiHidden/>
    <w:unhideWhenUsed/>
    <w:rsid w:val="005168E6"/>
    <w:pPr>
      <w:spacing w:after="160" w:line="259" w:lineRule="auto"/>
    </w:pPr>
    <w:rPr>
      <w:rFonts w:eastAsiaTheme="minorHAnsi"/>
      <w:sz w:val="22"/>
      <w:szCs w:val="22"/>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89"/>
    <w:semiHidden/>
    <w:unhideWhenUsed/>
    <w:rsid w:val="005168E6"/>
    <w:pPr>
      <w:spacing w:after="160" w:line="259" w:lineRule="auto"/>
    </w:pPr>
    <w:rPr>
      <w:rFonts w:eastAsiaTheme="minorHAnsi"/>
      <w:sz w:val="22"/>
      <w:szCs w:val="22"/>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89"/>
    <w:semiHidden/>
    <w:unhideWhenUsed/>
    <w:rsid w:val="005168E6"/>
    <w:pPr>
      <w:spacing w:after="160" w:line="259" w:lineRule="auto"/>
    </w:pPr>
    <w:rPr>
      <w:rFonts w:eastAsiaTheme="minorHAnsi"/>
      <w:sz w:val="22"/>
      <w:szCs w:val="22"/>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89"/>
    <w:semiHidden/>
    <w:unhideWhenUsed/>
    <w:rsid w:val="005168E6"/>
    <w:pPr>
      <w:spacing w:after="160" w:line="259" w:lineRule="auto"/>
    </w:pPr>
    <w:rPr>
      <w:rFonts w:eastAsiaTheme="minorHAnsi"/>
      <w:sz w:val="22"/>
      <w:szCs w:val="22"/>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89"/>
    <w:semiHidden/>
    <w:unhideWhenUsed/>
    <w:rsid w:val="005168E6"/>
    <w:pPr>
      <w:spacing w:after="0"/>
      <w:ind w:left="220" w:hanging="220"/>
    </w:pPr>
  </w:style>
  <w:style w:type="paragraph" w:styleId="TableofFigures">
    <w:name w:val="table of figures"/>
    <w:basedOn w:val="Normal"/>
    <w:next w:val="Normal"/>
    <w:uiPriority w:val="89"/>
    <w:semiHidden/>
    <w:unhideWhenUsed/>
    <w:rsid w:val="005168E6"/>
    <w:pPr>
      <w:spacing w:after="0"/>
    </w:pPr>
  </w:style>
  <w:style w:type="table" w:styleId="TableProfessional">
    <w:name w:val="Table Professional"/>
    <w:basedOn w:val="TableNormal"/>
    <w:uiPriority w:val="89"/>
    <w:semiHidden/>
    <w:unhideWhenUsed/>
    <w:rsid w:val="005168E6"/>
    <w:pPr>
      <w:spacing w:after="160" w:line="259" w:lineRule="auto"/>
    </w:pPr>
    <w:rPr>
      <w:rFonts w:eastAsiaTheme="minorHAns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89"/>
    <w:semiHidden/>
    <w:unhideWhenUsed/>
    <w:rsid w:val="005168E6"/>
    <w:pPr>
      <w:spacing w:after="160" w:line="259" w:lineRule="auto"/>
    </w:pPr>
    <w:rPr>
      <w:rFonts w:eastAsiaTheme="minorHAnsi"/>
      <w:sz w:val="22"/>
      <w:szCs w:val="22"/>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89"/>
    <w:semiHidden/>
    <w:unhideWhenUsed/>
    <w:rsid w:val="005168E6"/>
    <w:pPr>
      <w:spacing w:after="160" w:line="259" w:lineRule="auto"/>
    </w:pPr>
    <w:rPr>
      <w:rFonts w:eastAsiaTheme="minorHAnsi"/>
      <w:sz w:val="22"/>
      <w:szCs w:val="22"/>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89"/>
    <w:semiHidden/>
    <w:unhideWhenUsed/>
    <w:rsid w:val="005168E6"/>
    <w:pPr>
      <w:spacing w:after="160" w:line="259" w:lineRule="auto"/>
    </w:pPr>
    <w:rPr>
      <w:rFonts w:eastAsiaTheme="minorHAnsi"/>
      <w:sz w:val="22"/>
      <w:szCs w:val="22"/>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89"/>
    <w:semiHidden/>
    <w:unhideWhenUsed/>
    <w:rsid w:val="005168E6"/>
    <w:pPr>
      <w:spacing w:after="160" w:line="259" w:lineRule="auto"/>
    </w:pPr>
    <w:rPr>
      <w:rFonts w:eastAsiaTheme="minorHAnsi"/>
      <w:sz w:val="22"/>
      <w:szCs w:val="22"/>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89"/>
    <w:semiHidden/>
    <w:unhideWhenUsed/>
    <w:rsid w:val="005168E6"/>
    <w:pPr>
      <w:spacing w:after="160" w:line="259" w:lineRule="auto"/>
    </w:pPr>
    <w:rPr>
      <w:rFonts w:eastAsiaTheme="minorHAnsi"/>
      <w:sz w:val="22"/>
      <w:szCs w:val="22"/>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89"/>
    <w:semiHidden/>
    <w:unhideWhenUsed/>
    <w:rsid w:val="005168E6"/>
    <w:pPr>
      <w:spacing w:after="160" w:line="259"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89"/>
    <w:semiHidden/>
    <w:unhideWhenUsed/>
    <w:rsid w:val="005168E6"/>
    <w:pPr>
      <w:spacing w:after="160" w:line="259" w:lineRule="auto"/>
    </w:pPr>
    <w:rPr>
      <w:rFonts w:eastAsiaTheme="minorHAnsi"/>
      <w:sz w:val="22"/>
      <w:szCs w:val="22"/>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89"/>
    <w:semiHidden/>
    <w:unhideWhenUsed/>
    <w:rsid w:val="005168E6"/>
    <w:pPr>
      <w:spacing w:after="160" w:line="259" w:lineRule="auto"/>
    </w:pPr>
    <w:rPr>
      <w:rFonts w:eastAsiaTheme="minorHAnsi"/>
      <w:sz w:val="22"/>
      <w:szCs w:val="22"/>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89"/>
    <w:semiHidden/>
    <w:unhideWhenUsed/>
    <w:rsid w:val="005168E6"/>
    <w:pPr>
      <w:spacing w:after="160" w:line="259" w:lineRule="auto"/>
    </w:pPr>
    <w:rPr>
      <w:rFonts w:eastAsiaTheme="minorHAnsi"/>
      <w:sz w:val="22"/>
      <w:szCs w:val="22"/>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89"/>
    <w:qFormat/>
    <w:rsid w:val="00516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89"/>
    <w:rsid w:val="005168E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89"/>
    <w:semiHidden/>
    <w:unhideWhenUsed/>
    <w:rsid w:val="005168E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89"/>
    <w:semiHidden/>
    <w:unhideWhenUsed/>
    <w:rsid w:val="005168E6"/>
    <w:pPr>
      <w:spacing w:after="100"/>
    </w:pPr>
  </w:style>
  <w:style w:type="paragraph" w:styleId="TOC2">
    <w:name w:val="toc 2"/>
    <w:basedOn w:val="Normal"/>
    <w:next w:val="Normal"/>
    <w:autoRedefine/>
    <w:uiPriority w:val="89"/>
    <w:semiHidden/>
    <w:unhideWhenUsed/>
    <w:rsid w:val="005168E6"/>
    <w:pPr>
      <w:spacing w:after="100"/>
      <w:ind w:left="220"/>
    </w:pPr>
  </w:style>
  <w:style w:type="paragraph" w:styleId="TOC3">
    <w:name w:val="toc 3"/>
    <w:basedOn w:val="Normal"/>
    <w:next w:val="Normal"/>
    <w:autoRedefine/>
    <w:uiPriority w:val="89"/>
    <w:semiHidden/>
    <w:unhideWhenUsed/>
    <w:rsid w:val="005168E6"/>
    <w:pPr>
      <w:spacing w:after="100"/>
      <w:ind w:left="440"/>
    </w:pPr>
  </w:style>
  <w:style w:type="paragraph" w:styleId="TOC4">
    <w:name w:val="toc 4"/>
    <w:basedOn w:val="Normal"/>
    <w:next w:val="Normal"/>
    <w:autoRedefine/>
    <w:uiPriority w:val="89"/>
    <w:semiHidden/>
    <w:unhideWhenUsed/>
    <w:rsid w:val="005168E6"/>
    <w:pPr>
      <w:spacing w:after="100"/>
      <w:ind w:left="660"/>
    </w:pPr>
  </w:style>
  <w:style w:type="paragraph" w:styleId="TOC5">
    <w:name w:val="toc 5"/>
    <w:basedOn w:val="Normal"/>
    <w:next w:val="Normal"/>
    <w:autoRedefine/>
    <w:uiPriority w:val="89"/>
    <w:semiHidden/>
    <w:unhideWhenUsed/>
    <w:rsid w:val="005168E6"/>
    <w:pPr>
      <w:spacing w:after="100"/>
      <w:ind w:left="880"/>
    </w:pPr>
  </w:style>
  <w:style w:type="paragraph" w:styleId="TOC6">
    <w:name w:val="toc 6"/>
    <w:basedOn w:val="Normal"/>
    <w:next w:val="Normal"/>
    <w:autoRedefine/>
    <w:uiPriority w:val="89"/>
    <w:semiHidden/>
    <w:unhideWhenUsed/>
    <w:rsid w:val="005168E6"/>
    <w:pPr>
      <w:spacing w:after="100"/>
      <w:ind w:left="1100"/>
    </w:pPr>
  </w:style>
  <w:style w:type="paragraph" w:styleId="TOC7">
    <w:name w:val="toc 7"/>
    <w:basedOn w:val="Normal"/>
    <w:next w:val="Normal"/>
    <w:autoRedefine/>
    <w:uiPriority w:val="89"/>
    <w:semiHidden/>
    <w:unhideWhenUsed/>
    <w:rsid w:val="005168E6"/>
    <w:pPr>
      <w:spacing w:after="100"/>
      <w:ind w:left="1320"/>
    </w:pPr>
  </w:style>
  <w:style w:type="paragraph" w:styleId="TOC8">
    <w:name w:val="toc 8"/>
    <w:basedOn w:val="Normal"/>
    <w:next w:val="Normal"/>
    <w:autoRedefine/>
    <w:uiPriority w:val="89"/>
    <w:semiHidden/>
    <w:unhideWhenUsed/>
    <w:rsid w:val="005168E6"/>
    <w:pPr>
      <w:spacing w:after="100"/>
      <w:ind w:left="1540"/>
    </w:pPr>
  </w:style>
  <w:style w:type="paragraph" w:styleId="TOC9">
    <w:name w:val="toc 9"/>
    <w:basedOn w:val="Normal"/>
    <w:next w:val="Normal"/>
    <w:autoRedefine/>
    <w:uiPriority w:val="89"/>
    <w:semiHidden/>
    <w:unhideWhenUsed/>
    <w:rsid w:val="005168E6"/>
    <w:pPr>
      <w:spacing w:after="100"/>
      <w:ind w:left="1760"/>
    </w:pPr>
  </w:style>
  <w:style w:type="paragraph" w:styleId="TOCHeading">
    <w:name w:val="TOC Heading"/>
    <w:basedOn w:val="Heading1"/>
    <w:next w:val="Normal"/>
    <w:uiPriority w:val="89"/>
    <w:semiHidden/>
    <w:unhideWhenUsed/>
    <w:qFormat/>
    <w:rsid w:val="005168E6"/>
    <w:pPr>
      <w:outlineLvl w:val="9"/>
    </w:pPr>
  </w:style>
  <w:style w:type="table" w:styleId="ColorfulGrid">
    <w:name w:val="Colorful Grid"/>
    <w:basedOn w:val="TableNormal"/>
    <w:uiPriority w:val="89"/>
    <w:unhideWhenUsed/>
    <w:rsid w:val="005168E6"/>
    <w:rPr>
      <w:rFonts w:eastAsiaTheme="minorHAnsi"/>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89"/>
    <w:unhideWhenUsed/>
    <w:rsid w:val="005168E6"/>
    <w:rPr>
      <w:rFonts w:eastAsiaTheme="minorHAnsi"/>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89"/>
    <w:unhideWhenUsed/>
    <w:rsid w:val="005168E6"/>
    <w:rPr>
      <w:rFonts w:eastAsiaTheme="minorHAnsi"/>
      <w:color w:val="000000" w:themeColor="text1"/>
      <w:sz w:val="22"/>
      <w:szCs w:val="22"/>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89"/>
    <w:unhideWhenUsed/>
    <w:rsid w:val="005168E6"/>
    <w:rPr>
      <w:rFonts w:eastAsiaTheme="minorHAnsi"/>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89"/>
    <w:unhideWhenUsed/>
    <w:rsid w:val="005168E6"/>
    <w:rPr>
      <w:rFonts w:eastAsiaTheme="minorHAns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89"/>
    <w:unhideWhenUsed/>
    <w:rsid w:val="005168E6"/>
    <w:rPr>
      <w:rFonts w:eastAsiaTheme="minorHAns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
    <w:name w:val="Light List"/>
    <w:basedOn w:val="TableNormal"/>
    <w:uiPriority w:val="89"/>
    <w:unhideWhenUsed/>
    <w:rsid w:val="005168E6"/>
    <w:rPr>
      <w:rFonts w:eastAsiaTheme="minorHAns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89"/>
    <w:unhideWhenUsed/>
    <w:rsid w:val="005168E6"/>
    <w:rPr>
      <w:rFonts w:eastAsiaTheme="minorHAns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89"/>
    <w:unhideWhenUsed/>
    <w:rsid w:val="005168E6"/>
    <w:rPr>
      <w:rFonts w:eastAsiaTheme="minorHAns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89"/>
    <w:unhideWhenUsed/>
    <w:rsid w:val="005168E6"/>
    <w:rPr>
      <w:rFonts w:eastAsiaTheme="minorHAns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
    <w:name w:val="Medium Grid 1"/>
    <w:basedOn w:val="TableNormal"/>
    <w:uiPriority w:val="89"/>
    <w:unhideWhenUsed/>
    <w:rsid w:val="005168E6"/>
    <w:rPr>
      <w:rFonts w:eastAsiaTheme="minorHAns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89"/>
    <w:unhideWhenUsed/>
    <w:rsid w:val="005168E6"/>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89"/>
    <w:unhideWhenUsed/>
    <w:rsid w:val="005168E6"/>
    <w:rPr>
      <w:rFonts w:eastAsiaTheme="minorHAns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89"/>
    <w:unhideWhenUsed/>
    <w:rsid w:val="005168E6"/>
    <w:rPr>
      <w:rFonts w:eastAsiaTheme="minorHAnsi"/>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89"/>
    <w:unhideWhenUsed/>
    <w:rsid w:val="005168E6"/>
    <w:rPr>
      <w:rFonts w:eastAsiaTheme="minorHAnsi"/>
      <w:color w:val="000000" w:themeColor="text1"/>
      <w:sz w:val="22"/>
      <w:szCs w:val="22"/>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
    <w:name w:val="Medium List 2"/>
    <w:basedOn w:val="TableNormal"/>
    <w:uiPriority w:val="89"/>
    <w:unhideWhenUsed/>
    <w:rsid w:val="005168E6"/>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89"/>
    <w:unhideWhenUsed/>
    <w:rsid w:val="005168E6"/>
    <w:rPr>
      <w:rFonts w:eastAsiaTheme="minorHAns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89"/>
    <w:unhideWhenUsed/>
    <w:rsid w:val="005168E6"/>
    <w:rPr>
      <w:rFonts w:eastAsiaTheme="minorHAns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89"/>
    <w:unhideWhenUsed/>
    <w:rsid w:val="005168E6"/>
    <w:rPr>
      <w:rFonts w:eastAsiaTheme="minorHAns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89"/>
    <w:unhideWhenUsed/>
    <w:rsid w:val="005168E6"/>
    <w:rPr>
      <w:rFonts w:eastAsiaTheme="minorHAns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Revision">
    <w:name w:val="Revision"/>
    <w:hidden/>
    <w:uiPriority w:val="99"/>
    <w:semiHidden/>
    <w:rsid w:val="00316C80"/>
    <w:rPr>
      <w:rFonts w:eastAsiaTheme="minorHAnsi"/>
      <w:sz w:val="22"/>
      <w:szCs w:val="22"/>
    </w:rPr>
  </w:style>
  <w:style w:type="paragraph" w:customStyle="1" w:styleId="Section-Chapter2SCP2">
    <w:name w:val="Section-Chapter2 (SCP2)"/>
    <w:basedOn w:val="Normal"/>
    <w:next w:val="TitleTtl"/>
    <w:uiPriority w:val="3"/>
    <w:rsid w:val="005168E6"/>
    <w:pPr>
      <w:pageBreakBefore/>
      <w:widowControl w:val="0"/>
      <w:pBdr>
        <w:left w:val="single" w:sz="36" w:space="4" w:color="000000"/>
      </w:pBdr>
      <w:shd w:val="clear" w:color="auto" w:fill="C5E0B3"/>
      <w:spacing w:after="120" w:line="240" w:lineRule="auto"/>
      <w:jc w:val="center"/>
      <w:outlineLvl w:val="0"/>
    </w:pPr>
    <w:rPr>
      <w:rFonts w:ascii="Arial Black" w:hAnsi="Arial Black"/>
      <w:sz w:val="32"/>
    </w:rPr>
  </w:style>
  <w:style w:type="paragraph" w:customStyle="1" w:styleId="Body-Text2Tx2">
    <w:name w:val="Body-Text2 (Tx2)"/>
    <w:basedOn w:val="Normal"/>
    <w:qFormat/>
    <w:rsid w:val="005168E6"/>
    <w:pPr>
      <w:widowControl w:val="0"/>
      <w:pBdr>
        <w:left w:val="double" w:sz="24" w:space="4" w:color="C5E0B3"/>
      </w:pBdr>
      <w:spacing w:before="120" w:after="120" w:line="480" w:lineRule="auto"/>
      <w:ind w:firstLine="720"/>
      <w:contextualSpacing/>
    </w:pPr>
    <w:rPr>
      <w:rFonts w:ascii="Arial" w:hAnsi="Arial" w:cs="Arial"/>
      <w:sz w:val="24"/>
    </w:rPr>
  </w:style>
  <w:style w:type="paragraph" w:customStyle="1" w:styleId="Body-Text2-ContinuedTx2c">
    <w:name w:val="Body-Text2-Continued (Tx2c)"/>
    <w:basedOn w:val="Normal"/>
    <w:next w:val="Body-Text2Tx2"/>
    <w:rsid w:val="005168E6"/>
    <w:pPr>
      <w:widowControl w:val="0"/>
      <w:pBdr>
        <w:left w:val="double" w:sz="24" w:space="4" w:color="C5E0B3"/>
      </w:pBdr>
      <w:spacing w:before="120" w:after="120" w:line="480" w:lineRule="auto"/>
    </w:pPr>
    <w:rPr>
      <w:rFonts w:ascii="Arial" w:hAnsi="Arial" w:cs="Arial"/>
      <w:sz w:val="24"/>
    </w:rPr>
  </w:style>
  <w:style w:type="paragraph" w:customStyle="1" w:styleId="Extract3Ext3">
    <w:name w:val="Extract3 (Ext3)"/>
    <w:basedOn w:val="Normal"/>
    <w:qFormat/>
    <w:rsid w:val="005168E6"/>
    <w:pPr>
      <w:widowControl w:val="0"/>
      <w:pBdr>
        <w:left w:val="triple"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Extract4Ext4">
    <w:name w:val="Extract4 (Ext4)"/>
    <w:basedOn w:val="Normal"/>
    <w:qFormat/>
    <w:rsid w:val="005168E6"/>
    <w:pPr>
      <w:widowControl w:val="0"/>
      <w:pBdr>
        <w:left w:val="thinThickMediumGap" w:sz="18" w:space="4" w:color="C5E0B3"/>
      </w:pBdr>
      <w:spacing w:before="120" w:after="120" w:line="480" w:lineRule="auto"/>
      <w:ind w:left="720" w:firstLine="720"/>
      <w:contextualSpacing/>
    </w:pPr>
    <w:rPr>
      <w:rFonts w:ascii="Times New Roman" w:hAnsi="Times New Roman" w:cs="Times New Roman"/>
      <w:sz w:val="24"/>
    </w:rPr>
  </w:style>
  <w:style w:type="paragraph" w:customStyle="1" w:styleId="Blank-Space-Break2Bsbrk2">
    <w:name w:val="Blank-Space-Break2 (Bsbrk2)"/>
    <w:basedOn w:val="Normal"/>
    <w:next w:val="Body-TextTx"/>
    <w:qFormat/>
    <w:rsid w:val="005168E6"/>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paragraph" w:customStyle="1" w:styleId="Ornamental-Space-Break2Osbrk2">
    <w:name w:val="Ornamental-Space-Break2 (Osbrk2)"/>
    <w:basedOn w:val="Normal"/>
    <w:next w:val="Body-TextTx"/>
    <w:qFormat/>
    <w:rsid w:val="005168E6"/>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ascii="Times New Roman" w:hAnsi="Times New Roman" w:cs="Times New Roman"/>
      <w:color w:val="FF0000"/>
      <w:sz w:val="24"/>
    </w:rPr>
  </w:style>
  <w:style w:type="table" w:styleId="GridTable1Light">
    <w:name w:val="Grid Table 1 Light"/>
    <w:basedOn w:val="TableNormal"/>
    <w:uiPriority w:val="89"/>
    <w:rsid w:val="005168E6"/>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89"/>
    <w:rsid w:val="005168E6"/>
    <w:rPr>
      <w:rFonts w:eastAsiaTheme="minorHAns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89"/>
    <w:rsid w:val="005168E6"/>
    <w:rPr>
      <w:rFonts w:eastAsiaTheme="minorHAnsi"/>
      <w:sz w:val="22"/>
      <w:szCs w:val="22"/>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89"/>
    <w:rsid w:val="005168E6"/>
    <w:rPr>
      <w:rFonts w:eastAsiaTheme="minorHAnsi"/>
      <w:sz w:val="22"/>
      <w:szCs w:val="22"/>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89"/>
    <w:rsid w:val="005168E6"/>
    <w:rPr>
      <w:rFonts w:eastAsiaTheme="minorHAnsi"/>
      <w:sz w:val="22"/>
      <w:szCs w:val="22"/>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89"/>
    <w:rsid w:val="005168E6"/>
    <w:rPr>
      <w:rFonts w:eastAsiaTheme="minorHAnsi"/>
      <w:sz w:val="22"/>
      <w:szCs w:val="22"/>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89"/>
    <w:rsid w:val="005168E6"/>
    <w:rPr>
      <w:rFonts w:eastAsiaTheme="minorHAnsi"/>
      <w:sz w:val="22"/>
      <w:szCs w:val="22"/>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89"/>
    <w:rsid w:val="005168E6"/>
    <w:rPr>
      <w:rFonts w:eastAsiaTheme="minorHAnsi"/>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89"/>
    <w:rsid w:val="005168E6"/>
    <w:rPr>
      <w:rFonts w:eastAsiaTheme="minorHAnsi"/>
      <w:sz w:val="22"/>
      <w:szCs w:val="22"/>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89"/>
    <w:rsid w:val="005168E6"/>
    <w:rPr>
      <w:rFonts w:eastAsiaTheme="minorHAnsi"/>
      <w:sz w:val="22"/>
      <w:szCs w:val="22"/>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89"/>
    <w:rsid w:val="005168E6"/>
    <w:rPr>
      <w:rFonts w:eastAsiaTheme="minorHAnsi"/>
      <w:sz w:val="22"/>
      <w:szCs w:val="22"/>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89"/>
    <w:rsid w:val="005168E6"/>
    <w:rPr>
      <w:rFonts w:eastAsiaTheme="minorHAnsi"/>
      <w:sz w:val="22"/>
      <w:szCs w:val="22"/>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89"/>
    <w:rsid w:val="005168E6"/>
    <w:rPr>
      <w:rFonts w:eastAsiaTheme="minorHAnsi"/>
      <w:sz w:val="22"/>
      <w:szCs w:val="22"/>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89"/>
    <w:rsid w:val="005168E6"/>
    <w:rPr>
      <w:rFonts w:eastAsiaTheme="minorHAnsi"/>
      <w:sz w:val="22"/>
      <w:szCs w:val="22"/>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89"/>
    <w:rsid w:val="005168E6"/>
    <w:rPr>
      <w:rFonts w:eastAsiaTheme="minorHAns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89"/>
    <w:rsid w:val="005168E6"/>
    <w:rPr>
      <w:rFonts w:eastAsiaTheme="minorHAns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89"/>
    <w:rsid w:val="005168E6"/>
    <w:rPr>
      <w:rFonts w:eastAsiaTheme="minorHAns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89"/>
    <w:rsid w:val="005168E6"/>
    <w:rPr>
      <w:rFonts w:eastAsiaTheme="minorHAns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89"/>
    <w:rsid w:val="005168E6"/>
    <w:rPr>
      <w:rFonts w:eastAsiaTheme="minorHAns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89"/>
    <w:rsid w:val="005168E6"/>
    <w:rPr>
      <w:rFonts w:eastAsiaTheme="minorHAns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89"/>
    <w:rsid w:val="005168E6"/>
    <w:rPr>
      <w:rFonts w:eastAsiaTheme="minorHAns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89"/>
    <w:rsid w:val="005168E6"/>
    <w:rPr>
      <w:rFonts w:eastAsiaTheme="minorHAns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89"/>
    <w:rsid w:val="005168E6"/>
    <w:rPr>
      <w:rFonts w:eastAsiaTheme="minorHAns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89"/>
    <w:rsid w:val="005168E6"/>
    <w:rPr>
      <w:rFonts w:eastAsiaTheme="minorHAns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89"/>
    <w:rsid w:val="005168E6"/>
    <w:rPr>
      <w:rFonts w:eastAsiaTheme="minorHAns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89"/>
    <w:rsid w:val="005168E6"/>
    <w:rPr>
      <w:rFonts w:eastAsiaTheme="minorHAns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89"/>
    <w:rsid w:val="005168E6"/>
    <w:rPr>
      <w:rFonts w:eastAsiaTheme="minorHAns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89"/>
    <w:rsid w:val="005168E6"/>
    <w:rPr>
      <w:rFonts w:eastAsiaTheme="minorHAns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89"/>
    <w:rsid w:val="005168E6"/>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89"/>
    <w:rsid w:val="005168E6"/>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89"/>
    <w:rsid w:val="005168E6"/>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89"/>
    <w:rsid w:val="005168E6"/>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89"/>
    <w:rsid w:val="005168E6"/>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89"/>
    <w:rsid w:val="005168E6"/>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89"/>
    <w:rsid w:val="005168E6"/>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89"/>
    <w:rsid w:val="005168E6"/>
    <w:rPr>
      <w:rFonts w:eastAsiaTheme="minorHAns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9"/>
    <w:rsid w:val="005168E6"/>
    <w:rPr>
      <w:rFonts w:eastAsiaTheme="minorHAnsi"/>
      <w:color w:val="365F91" w:themeColor="accent1" w:themeShade="BF"/>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89"/>
    <w:rsid w:val="005168E6"/>
    <w:rPr>
      <w:rFonts w:eastAsiaTheme="minorHAnsi"/>
      <w:color w:val="943634" w:themeColor="accent2" w:themeShade="BF"/>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89"/>
    <w:rsid w:val="005168E6"/>
    <w:rPr>
      <w:rFonts w:eastAsiaTheme="minorHAnsi"/>
      <w:color w:val="76923C" w:themeColor="accent3" w:themeShade="BF"/>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89"/>
    <w:rsid w:val="005168E6"/>
    <w:rPr>
      <w:rFonts w:eastAsiaTheme="minorHAnsi"/>
      <w:color w:val="5F497A" w:themeColor="accent4" w:themeShade="BF"/>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89"/>
    <w:rsid w:val="005168E6"/>
    <w:rPr>
      <w:rFonts w:eastAsiaTheme="minorHAns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89"/>
    <w:rsid w:val="005168E6"/>
    <w:rPr>
      <w:rFonts w:eastAsiaTheme="minorHAnsi"/>
      <w:color w:val="E36C0A" w:themeColor="accent6" w:themeShade="BF"/>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89"/>
    <w:rsid w:val="005168E6"/>
    <w:rPr>
      <w:rFonts w:eastAsiaTheme="minorHAnsi"/>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9"/>
    <w:rsid w:val="005168E6"/>
    <w:rPr>
      <w:rFonts w:eastAsiaTheme="minorHAnsi"/>
      <w:color w:val="365F91" w:themeColor="accent1" w:themeShade="BF"/>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89"/>
    <w:rsid w:val="005168E6"/>
    <w:rPr>
      <w:rFonts w:eastAsiaTheme="minorHAnsi"/>
      <w:color w:val="943634" w:themeColor="accent2" w:themeShade="BF"/>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89"/>
    <w:rsid w:val="005168E6"/>
    <w:rPr>
      <w:rFonts w:eastAsiaTheme="minorHAnsi"/>
      <w:color w:val="76923C" w:themeColor="accent3" w:themeShade="BF"/>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89"/>
    <w:rsid w:val="005168E6"/>
    <w:rPr>
      <w:rFonts w:eastAsiaTheme="minorHAnsi"/>
      <w:color w:val="5F497A" w:themeColor="accent4" w:themeShade="BF"/>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89"/>
    <w:rsid w:val="005168E6"/>
    <w:rPr>
      <w:rFonts w:eastAsiaTheme="minorHAns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89"/>
    <w:rsid w:val="005168E6"/>
    <w:rPr>
      <w:rFonts w:eastAsiaTheme="minorHAnsi"/>
      <w:color w:val="E36C0A" w:themeColor="accent6" w:themeShade="BF"/>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
    <w:name w:val="List Table 1 Light"/>
    <w:basedOn w:val="TableNormal"/>
    <w:uiPriority w:val="89"/>
    <w:rsid w:val="005168E6"/>
    <w:rPr>
      <w:rFonts w:eastAsiaTheme="minorHAnsi"/>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89"/>
    <w:rsid w:val="005168E6"/>
    <w:rPr>
      <w:rFonts w:eastAsiaTheme="minorHAnsi"/>
      <w:sz w:val="22"/>
      <w:szCs w:val="22"/>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89"/>
    <w:rsid w:val="005168E6"/>
    <w:rPr>
      <w:rFonts w:eastAsiaTheme="minorHAnsi"/>
      <w:sz w:val="22"/>
      <w:szCs w:val="22"/>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89"/>
    <w:rsid w:val="005168E6"/>
    <w:rPr>
      <w:rFonts w:eastAsiaTheme="minorHAnsi"/>
      <w:sz w:val="22"/>
      <w:szCs w:val="22"/>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89"/>
    <w:rsid w:val="005168E6"/>
    <w:rPr>
      <w:rFonts w:eastAsiaTheme="minorHAnsi"/>
      <w:sz w:val="22"/>
      <w:szCs w:val="22"/>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89"/>
    <w:rsid w:val="005168E6"/>
    <w:rPr>
      <w:rFonts w:eastAsiaTheme="minorHAnsi"/>
      <w:sz w:val="22"/>
      <w:szCs w:val="22"/>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89"/>
    <w:rsid w:val="005168E6"/>
    <w:rPr>
      <w:rFonts w:eastAsiaTheme="minorHAnsi"/>
      <w:sz w:val="22"/>
      <w:szCs w:val="22"/>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89"/>
    <w:rsid w:val="005168E6"/>
    <w:rPr>
      <w:rFonts w:eastAsiaTheme="minorHAnsi"/>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89"/>
    <w:rsid w:val="005168E6"/>
    <w:rPr>
      <w:rFonts w:eastAsiaTheme="minorHAnsi"/>
      <w:sz w:val="22"/>
      <w:szCs w:val="22"/>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89"/>
    <w:rsid w:val="005168E6"/>
    <w:rPr>
      <w:rFonts w:eastAsiaTheme="minorHAnsi"/>
      <w:sz w:val="22"/>
      <w:szCs w:val="22"/>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89"/>
    <w:rsid w:val="005168E6"/>
    <w:rPr>
      <w:rFonts w:eastAsiaTheme="minorHAnsi"/>
      <w:sz w:val="22"/>
      <w:szCs w:val="22"/>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89"/>
    <w:rsid w:val="005168E6"/>
    <w:rPr>
      <w:rFonts w:eastAsiaTheme="minorHAnsi"/>
      <w:sz w:val="22"/>
      <w:szCs w:val="22"/>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89"/>
    <w:rsid w:val="005168E6"/>
    <w:rPr>
      <w:rFonts w:eastAsiaTheme="minorHAnsi"/>
      <w:sz w:val="22"/>
      <w:szCs w:val="22"/>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89"/>
    <w:rsid w:val="005168E6"/>
    <w:rPr>
      <w:rFonts w:eastAsiaTheme="minorHAnsi"/>
      <w:sz w:val="22"/>
      <w:szCs w:val="22"/>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89"/>
    <w:rsid w:val="005168E6"/>
    <w:rPr>
      <w:rFonts w:eastAsiaTheme="minorHAnsi"/>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89"/>
    <w:rsid w:val="005168E6"/>
    <w:rPr>
      <w:rFonts w:eastAsiaTheme="minorHAns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89"/>
    <w:rsid w:val="005168E6"/>
    <w:rPr>
      <w:rFonts w:eastAsiaTheme="minorHAnsi"/>
      <w:sz w:val="22"/>
      <w:szCs w:val="22"/>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89"/>
    <w:rsid w:val="005168E6"/>
    <w:rPr>
      <w:rFonts w:eastAsiaTheme="minorHAnsi"/>
      <w:sz w:val="22"/>
      <w:szCs w:val="22"/>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89"/>
    <w:rsid w:val="005168E6"/>
    <w:rPr>
      <w:rFonts w:eastAsiaTheme="minorHAnsi"/>
      <w:sz w:val="22"/>
      <w:szCs w:val="22"/>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89"/>
    <w:rsid w:val="005168E6"/>
    <w:rPr>
      <w:rFonts w:eastAsiaTheme="minorHAnsi"/>
      <w:sz w:val="22"/>
      <w:szCs w:val="22"/>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89"/>
    <w:rsid w:val="005168E6"/>
    <w:rPr>
      <w:rFonts w:eastAsiaTheme="minorHAnsi"/>
      <w:sz w:val="22"/>
      <w:szCs w:val="22"/>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89"/>
    <w:rsid w:val="005168E6"/>
    <w:rPr>
      <w:rFonts w:eastAsiaTheme="minorHAns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89"/>
    <w:rsid w:val="005168E6"/>
    <w:rPr>
      <w:rFonts w:eastAsiaTheme="minorHAns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89"/>
    <w:rsid w:val="005168E6"/>
    <w:rPr>
      <w:rFonts w:eastAsiaTheme="minorHAnsi"/>
      <w:sz w:val="22"/>
      <w:szCs w:val="22"/>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89"/>
    <w:rsid w:val="005168E6"/>
    <w:rPr>
      <w:rFonts w:eastAsiaTheme="minorHAns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89"/>
    <w:rsid w:val="005168E6"/>
    <w:rPr>
      <w:rFonts w:eastAsiaTheme="minorHAns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89"/>
    <w:rsid w:val="005168E6"/>
    <w:rPr>
      <w:rFonts w:eastAsiaTheme="minorHAns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89"/>
    <w:rsid w:val="005168E6"/>
    <w:rPr>
      <w:rFonts w:eastAsiaTheme="minorHAns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89"/>
    <w:rsid w:val="005168E6"/>
    <w:rPr>
      <w:rFonts w:eastAsiaTheme="minorHAnsi"/>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89"/>
    <w:rsid w:val="005168E6"/>
    <w:rPr>
      <w:rFonts w:eastAsiaTheme="minorHAnsi"/>
      <w:color w:val="FFFFFF" w:themeColor="background1"/>
      <w:sz w:val="22"/>
      <w:szCs w:val="22"/>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89"/>
    <w:rsid w:val="005168E6"/>
    <w:rPr>
      <w:rFonts w:eastAsiaTheme="minorHAnsi"/>
      <w:color w:val="FFFFFF" w:themeColor="background1"/>
      <w:sz w:val="22"/>
      <w:szCs w:val="22"/>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89"/>
    <w:rsid w:val="005168E6"/>
    <w:rPr>
      <w:rFonts w:eastAsiaTheme="minorHAnsi"/>
      <w:color w:val="FFFFFF" w:themeColor="background1"/>
      <w:sz w:val="22"/>
      <w:szCs w:val="22"/>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89"/>
    <w:rsid w:val="005168E6"/>
    <w:rPr>
      <w:rFonts w:eastAsiaTheme="minorHAnsi"/>
      <w:color w:val="FFFFFF" w:themeColor="background1"/>
      <w:sz w:val="22"/>
      <w:szCs w:val="22"/>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89"/>
    <w:rsid w:val="005168E6"/>
    <w:rPr>
      <w:rFonts w:eastAsiaTheme="minorHAnsi"/>
      <w:color w:val="FFFFFF" w:themeColor="background1"/>
      <w:sz w:val="22"/>
      <w:szCs w:val="22"/>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89"/>
    <w:rsid w:val="005168E6"/>
    <w:rPr>
      <w:rFonts w:eastAsiaTheme="minorHAnsi"/>
      <w:color w:val="FFFFFF" w:themeColor="background1"/>
      <w:sz w:val="22"/>
      <w:szCs w:val="22"/>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89"/>
    <w:rsid w:val="005168E6"/>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89"/>
    <w:rsid w:val="005168E6"/>
    <w:rPr>
      <w:rFonts w:eastAsiaTheme="minorHAnsi"/>
      <w:color w:val="365F91" w:themeColor="accent1" w:themeShade="BF"/>
      <w:sz w:val="22"/>
      <w:szCs w:val="22"/>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89"/>
    <w:rsid w:val="005168E6"/>
    <w:rPr>
      <w:rFonts w:eastAsiaTheme="minorHAnsi"/>
      <w:color w:val="943634" w:themeColor="accent2" w:themeShade="BF"/>
      <w:sz w:val="22"/>
      <w:szCs w:val="22"/>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89"/>
    <w:rsid w:val="005168E6"/>
    <w:rPr>
      <w:rFonts w:eastAsiaTheme="minorHAnsi"/>
      <w:color w:val="76923C" w:themeColor="accent3" w:themeShade="BF"/>
      <w:sz w:val="22"/>
      <w:szCs w:val="22"/>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89"/>
    <w:rsid w:val="005168E6"/>
    <w:rPr>
      <w:rFonts w:eastAsiaTheme="minorHAnsi"/>
      <w:color w:val="5F497A" w:themeColor="accent4" w:themeShade="BF"/>
      <w:sz w:val="22"/>
      <w:szCs w:val="22"/>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89"/>
    <w:rsid w:val="005168E6"/>
    <w:rPr>
      <w:rFonts w:eastAsiaTheme="minorHAnsi"/>
      <w:color w:val="31849B" w:themeColor="accent5" w:themeShade="BF"/>
      <w:sz w:val="22"/>
      <w:szCs w:val="22"/>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89"/>
    <w:rsid w:val="005168E6"/>
    <w:rPr>
      <w:rFonts w:eastAsiaTheme="minorHAnsi"/>
      <w:color w:val="E36C0A" w:themeColor="accent6" w:themeShade="BF"/>
      <w:sz w:val="22"/>
      <w:szCs w:val="22"/>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89"/>
    <w:rsid w:val="005168E6"/>
    <w:rPr>
      <w:rFonts w:eastAsiaTheme="minorHAnsi"/>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89"/>
    <w:rsid w:val="005168E6"/>
    <w:rPr>
      <w:rFonts w:eastAsiaTheme="minorHAnsi"/>
      <w:color w:val="365F91"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89"/>
    <w:rsid w:val="005168E6"/>
    <w:rPr>
      <w:rFonts w:eastAsiaTheme="minorHAnsi"/>
      <w:color w:val="943634"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89"/>
    <w:rsid w:val="005168E6"/>
    <w:rPr>
      <w:rFonts w:eastAsiaTheme="minorHAnsi"/>
      <w:color w:val="76923C"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89"/>
    <w:rsid w:val="005168E6"/>
    <w:rPr>
      <w:rFonts w:eastAsiaTheme="minorHAnsi"/>
      <w:color w:val="5F497A"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89"/>
    <w:rsid w:val="005168E6"/>
    <w:rPr>
      <w:rFonts w:eastAsiaTheme="minorHAnsi"/>
      <w:color w:val="31849B"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89"/>
    <w:rsid w:val="005168E6"/>
    <w:rPr>
      <w:rFonts w:eastAsiaTheme="minorHAnsi"/>
      <w:color w:val="E36C0A"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89"/>
    <w:rsid w:val="005168E6"/>
    <w:rPr>
      <w:rFonts w:eastAsiaTheme="minorHAns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89"/>
    <w:rsid w:val="005168E6"/>
    <w:rPr>
      <w:rFonts w:eastAsiaTheme="minorHAns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89"/>
    <w:rsid w:val="005168E6"/>
    <w:rPr>
      <w:rFonts w:eastAsiaTheme="minorHAns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89"/>
    <w:rsid w:val="005168E6"/>
    <w:rPr>
      <w:rFonts w:eastAsiaTheme="minorHAns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89"/>
    <w:rsid w:val="005168E6"/>
    <w:rPr>
      <w:rFonts w:eastAsiaTheme="minorHAns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89"/>
    <w:rsid w:val="005168E6"/>
    <w:rPr>
      <w:rFonts w:eastAsia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5681">
      <w:bodyDiv w:val="1"/>
      <w:marLeft w:val="0"/>
      <w:marRight w:val="0"/>
      <w:marTop w:val="0"/>
      <w:marBottom w:val="0"/>
      <w:divBdr>
        <w:top w:val="none" w:sz="0" w:space="0" w:color="auto"/>
        <w:left w:val="none" w:sz="0" w:space="0" w:color="auto"/>
        <w:bottom w:val="none" w:sz="0" w:space="0" w:color="auto"/>
        <w:right w:val="none" w:sz="0" w:space="0" w:color="auto"/>
      </w:divBdr>
    </w:div>
    <w:div w:id="241716504">
      <w:bodyDiv w:val="1"/>
      <w:marLeft w:val="0"/>
      <w:marRight w:val="0"/>
      <w:marTop w:val="0"/>
      <w:marBottom w:val="0"/>
      <w:divBdr>
        <w:top w:val="none" w:sz="0" w:space="0" w:color="auto"/>
        <w:left w:val="none" w:sz="0" w:space="0" w:color="auto"/>
        <w:bottom w:val="none" w:sz="0" w:space="0" w:color="auto"/>
        <w:right w:val="none" w:sz="0" w:space="0" w:color="auto"/>
      </w:divBdr>
    </w:div>
    <w:div w:id="308437112">
      <w:bodyDiv w:val="1"/>
      <w:marLeft w:val="0"/>
      <w:marRight w:val="0"/>
      <w:marTop w:val="0"/>
      <w:marBottom w:val="0"/>
      <w:divBdr>
        <w:top w:val="none" w:sz="0" w:space="0" w:color="auto"/>
        <w:left w:val="none" w:sz="0" w:space="0" w:color="auto"/>
        <w:bottom w:val="none" w:sz="0" w:space="0" w:color="auto"/>
        <w:right w:val="none" w:sz="0" w:space="0" w:color="auto"/>
      </w:divBdr>
    </w:div>
    <w:div w:id="1452893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thew.retzer/Documents/programming_projects/local_rsv/rsuite_validate_stg/rsv_direct/RSu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RSuite.dotx</Template>
  <TotalTime>4</TotalTime>
  <Pages>54</Pages>
  <Words>10235</Words>
  <Characters>58341</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Tender Is the Bite</vt:lpstr>
    </vt:vector>
  </TitlesOfParts>
  <Company/>
  <LinksUpToDate>false</LinksUpToDate>
  <CharactersWithSpaces>68440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Tender Is the Bite</dc:title>
  <dc:subject/>
  <dc:creator>Spencer Quinn</dc:creator>
  <cp:keywords/>
  <dc:description/>
  <cp:lastModifiedBy>Matthew Retzer</cp:lastModifiedBy>
  <cp:revision>3</cp:revision>
  <cp:lastPrinted>2020-06-03T17:39:00Z</cp:lastPrinted>
  <dcterms:created xsi:type="dcterms:W3CDTF">2020-09-29T21:08:00Z</dcterms:created>
  <dcterms:modified xsi:type="dcterms:W3CDTF">2020-09-30T16:16:00Z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6.2</vt:lpwstr>
  </property>
  <property fmtid="{D5CDD505-2E9C-101B-9397-08002B2CF9AE}" pid="3" name="Template">
    <vt:lpwstr>2</vt:lpwstr>
  </property>
</Properties>
</file>