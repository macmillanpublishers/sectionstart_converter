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FE622" w14:textId="4FB99E1C" w:rsidR="00536CA5" w:rsidRDefault="00536CA5" w:rsidP="00282F79">
      <w:pPr>
        <w:pStyle w:val="TitleTtl"/>
        <w:rPr>
          <w:noProof/>
        </w:rPr>
      </w:pPr>
      <w:r>
        <w:rPr>
          <w:noProof/>
        </w:rPr>
        <w:t>My book</w:t>
      </w:r>
    </w:p>
    <w:p w14:paraId="19B3A7E2" w14:textId="5583AF10" w:rsidR="00536CA5" w:rsidRDefault="00536CA5" w:rsidP="008979D3">
      <w:pPr>
        <w:pStyle w:val="Body-TextTx"/>
        <w:rPr>
          <w:noProof/>
        </w:rPr>
      </w:pPr>
      <w:r>
        <w:rPr>
          <w:noProof/>
        </w:rPr>
        <w:t xml:space="preserve">Lorem </w:t>
      </w:r>
      <w:bookmarkStart w:id="0" w:name="OriginalInsertionPoint"/>
      <w:bookmarkEnd w:id="0"/>
      <w:r>
        <w:rPr>
          <w:noProof/>
        </w:rPr>
        <w:t>ipsum dolor sit amet, consectetuer adipiscing elit. Maecenas porttitor congue massa. Fusce posuere, magna sed pulvinar ultricies, purus lectus malesuada libero, sit amet commodo magna eros quis urna.</w:t>
      </w:r>
    </w:p>
    <w:p w14:paraId="65B45B85" w14:textId="5661FCAD" w:rsidR="00536CA5" w:rsidRDefault="00536CA5" w:rsidP="008979D3">
      <w:pPr>
        <w:pStyle w:val="Body-TextTx"/>
        <w:rPr>
          <w:noProof/>
        </w:rPr>
      </w:pPr>
      <w:r>
        <w:rPr>
          <w:noProof/>
        </w:rPr>
        <w:t>Nunc viverra</w:t>
      </w:r>
      <w:r w:rsidR="008979D3" w:rsidRPr="008979D3">
        <w:rPr>
          <w:rStyle w:val="EndnoteReference"/>
          <w:noProof/>
        </w:rPr>
        <w:endnoteReference w:customMarkFollows="1" w:id="1"/>
        <w:sym w:font="Symbol" w:char="F0B6"/>
      </w:r>
      <w:r>
        <w:rPr>
          <w:noProof/>
        </w:rPr>
        <w:t xml:space="preserve"> imperdiet enim. Fusce est. Vivamus a tellus.</w:t>
      </w:r>
    </w:p>
    <w:p w14:paraId="60B78F16" w14:textId="77777777" w:rsidR="00536CA5" w:rsidRDefault="00536CA5" w:rsidP="008979D3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886BF35" w14:textId="77777777" w:rsidR="00536CA5" w:rsidRDefault="00536CA5" w:rsidP="008979D3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14:paraId="696D595B" w14:textId="0426143B" w:rsidR="00536CA5" w:rsidRDefault="00536CA5" w:rsidP="008979D3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sectPr w:rsidR="00536CA5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E4A29" w14:textId="77777777" w:rsidR="003F5CE1" w:rsidRDefault="003F5CE1" w:rsidP="008979D3">
      <w:pPr>
        <w:spacing w:after="0" w:line="240" w:lineRule="auto"/>
      </w:pPr>
      <w:r>
        <w:separator/>
      </w:r>
    </w:p>
  </w:endnote>
  <w:endnote w:type="continuationSeparator" w:id="0">
    <w:p w14:paraId="5B9CC6A2" w14:textId="77777777" w:rsidR="003F5CE1" w:rsidRDefault="003F5CE1" w:rsidP="008979D3">
      <w:pPr>
        <w:spacing w:after="0" w:line="240" w:lineRule="auto"/>
      </w:pPr>
      <w:r>
        <w:continuationSeparator/>
      </w:r>
    </w:p>
  </w:endnote>
  <w:endnote w:id="1">
    <w:p w14:paraId="08274BA6" w14:textId="0DB3A283" w:rsidR="008979D3" w:rsidRDefault="008979D3">
      <w:pPr>
        <w:pStyle w:val="EndnoteText"/>
      </w:pPr>
      <w:r w:rsidRPr="008979D3">
        <w:rPr>
          <w:rStyle w:val="EndnoteReference"/>
        </w:rPr>
        <w:sym w:font="Symbol" w:char="F0B6"/>
      </w:r>
      <w:r>
        <w:t xml:space="preserve"> custom symbol mark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3596D" w14:textId="77777777" w:rsidR="003F5CE1" w:rsidRDefault="003F5CE1" w:rsidP="008979D3">
      <w:pPr>
        <w:spacing w:after="0" w:line="240" w:lineRule="auto"/>
      </w:pPr>
      <w:r>
        <w:separator/>
      </w:r>
    </w:p>
  </w:footnote>
  <w:footnote w:type="continuationSeparator" w:id="0">
    <w:p w14:paraId="4A2C6426" w14:textId="77777777" w:rsidR="003F5CE1" w:rsidRDefault="003F5CE1" w:rsidP="00897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C8A35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8421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C0DE8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A870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C611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B0DC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88A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ECDA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1EE7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BE78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295A9B"/>
    <w:multiLevelType w:val="multilevel"/>
    <w:tmpl w:val="3C225862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415DE5"/>
    <w:multiLevelType w:val="multilevel"/>
    <w:tmpl w:val="EB943BAC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C74A2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9409A9"/>
    <w:multiLevelType w:val="multilevel"/>
    <w:tmpl w:val="8D7EAB8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8D96B11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CA21E9"/>
    <w:multiLevelType w:val="multilevel"/>
    <w:tmpl w:val="C6C2A89A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73842CA"/>
    <w:multiLevelType w:val="multilevel"/>
    <w:tmpl w:val="930E09D4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3902C6"/>
    <w:multiLevelType w:val="multilevel"/>
    <w:tmpl w:val="8D22D8E8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941C38"/>
    <w:multiLevelType w:val="multilevel"/>
    <w:tmpl w:val="7324BB78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2A0E42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D370A2"/>
    <w:multiLevelType w:val="multilevel"/>
    <w:tmpl w:val="059A3004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13"/>
  </w:num>
  <w:num w:numId="5">
    <w:abstractNumId w:val="11"/>
  </w:num>
  <w:num w:numId="6">
    <w:abstractNumId w:val="16"/>
  </w:num>
  <w:num w:numId="7">
    <w:abstractNumId w:val="17"/>
  </w:num>
  <w:num w:numId="8">
    <w:abstractNumId w:val="20"/>
  </w:num>
  <w:num w:numId="9">
    <w:abstractNumId w:val="19"/>
  </w:num>
  <w:num w:numId="10">
    <w:abstractNumId w:val="12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5"/>
    <w:rsid w:val="00012DA0"/>
    <w:rsid w:val="00282F79"/>
    <w:rsid w:val="003F5CE1"/>
    <w:rsid w:val="00536CA5"/>
    <w:rsid w:val="006E01FE"/>
    <w:rsid w:val="0089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64EA1"/>
  <w15:chartTrackingRefBased/>
  <w15:docId w15:val="{84F1097C-842B-0746-86C8-238BA7FA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536CA5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536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536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536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536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536C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536C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536C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536C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536C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536CA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36CA5"/>
  </w:style>
  <w:style w:type="character" w:customStyle="1" w:styleId="Heading1Char">
    <w:name w:val="Heading 1 Char"/>
    <w:basedOn w:val="DefaultParagraphFont"/>
    <w:link w:val="Heading1"/>
    <w:uiPriority w:val="89"/>
    <w:rsid w:val="00536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536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536C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536CA5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536CA5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536CA5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536CA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536C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536C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536CA5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536CA5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536CA5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536CA5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536CA5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536CA5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536CA5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536CA5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536CA5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536CA5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536CA5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536CA5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536CA5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536CA5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536CA5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536CA5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536CA5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536CA5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536CA5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536CA5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536CA5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536CA5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536CA5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536CA5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536CA5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536CA5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536CA5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536CA5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536CA5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536CA5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536CA5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536CA5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536CA5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536CA5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536CA5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536CA5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536CA5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536CA5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536CA5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536CA5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536CA5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536CA5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536CA5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536CA5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536CA5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536CA5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536CA5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536CA5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536CA5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536CA5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536CA5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536CA5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536CA5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536CA5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536CA5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536CA5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536CA5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536CA5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536CA5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536CA5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536CA5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536CA5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536CA5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536CA5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536CA5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536CA5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536CA5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536CA5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536CA5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536CA5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536CA5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536CA5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536CA5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536CA5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536CA5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536CA5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536CA5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536CA5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536CA5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536CA5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536CA5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536CA5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536CA5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536CA5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536CA5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536CA5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536CA5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536CA5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536CA5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536CA5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536CA5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536CA5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536CA5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536CA5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536CA5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536CA5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536CA5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536CA5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536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536CA5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536CA5"/>
  </w:style>
  <w:style w:type="paragraph" w:styleId="BlockText">
    <w:name w:val="Block Text"/>
    <w:basedOn w:val="Normal"/>
    <w:uiPriority w:val="89"/>
    <w:semiHidden/>
    <w:unhideWhenUsed/>
    <w:rsid w:val="00536CA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53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536CA5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536CA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536CA5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536CA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536CA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536CA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536CA5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536C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536CA5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536CA5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536CA5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536CA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536CA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536CA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536CA5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536CA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536C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536CA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536CA5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536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536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536C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536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536CA5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536CA5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536CA5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536CA5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536CA5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536CA5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536CA5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536CA5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536CA5"/>
  </w:style>
  <w:style w:type="character" w:customStyle="1" w:styleId="DateChar">
    <w:name w:val="Date Char"/>
    <w:basedOn w:val="DefaultParagraphFont"/>
    <w:link w:val="Date"/>
    <w:uiPriority w:val="89"/>
    <w:semiHidden/>
    <w:rsid w:val="00536CA5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536CA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536CA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536CA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536CA5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536CA5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536CA5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536CA5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36CA5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536CA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536CA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536CA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536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536CA5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536CA5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536CA5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36CA5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536CA5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536CA5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536CA5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536CA5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536CA5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536CA5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536CA5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536CA5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536CA5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536CA5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536CA5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536CA5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536CA5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536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536CA5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536CA5"/>
  </w:style>
  <w:style w:type="paragraph" w:styleId="HTMLAddress">
    <w:name w:val="HTML Address"/>
    <w:basedOn w:val="Normal"/>
    <w:link w:val="HTMLAddressChar"/>
    <w:uiPriority w:val="89"/>
    <w:semiHidden/>
    <w:unhideWhenUsed/>
    <w:rsid w:val="00536CA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536CA5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536CA5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536CA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536CA5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536CA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536C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536CA5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536CA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536CA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536CA5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536CA5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536CA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536CA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536CA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536CA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536CA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536CA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536CA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536CA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536CA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536CA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536CA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536CA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536CA5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536CA5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536CA5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536CA5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536CA5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536CA5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536CA5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536CA5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536CA5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536CA5"/>
  </w:style>
  <w:style w:type="paragraph" w:styleId="List">
    <w:name w:val="List"/>
    <w:basedOn w:val="Normal"/>
    <w:uiPriority w:val="89"/>
    <w:semiHidden/>
    <w:unhideWhenUsed/>
    <w:rsid w:val="00536CA5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536CA5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536CA5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536CA5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536CA5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536CA5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536CA5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536CA5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536CA5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536CA5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536CA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536CA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536CA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536CA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536CA5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536CA5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536CA5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536CA5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536CA5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536CA5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536CA5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536CA5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536CA5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536CA5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536CA5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536CA5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536CA5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536CA5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536CA5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536CA5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536CA5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536CA5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536CA5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536CA5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536CA5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536CA5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536CA5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536CA5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536CA5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536CA5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536CA5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536CA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536CA5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536CA5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536CA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536CA5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536CA5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536C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536CA5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536CA5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536CA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536CA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536CA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536CA5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536CA5"/>
  </w:style>
  <w:style w:type="character" w:styleId="PlaceholderText">
    <w:name w:val="Placeholder Text"/>
    <w:basedOn w:val="DefaultParagraphFont"/>
    <w:uiPriority w:val="89"/>
    <w:semiHidden/>
    <w:rsid w:val="00536CA5"/>
    <w:rPr>
      <w:color w:val="808080"/>
    </w:rPr>
  </w:style>
  <w:style w:type="table" w:styleId="PlainTable1">
    <w:name w:val="Plain Table 1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536CA5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536C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536CA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536C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536CA5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536CA5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536CA5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536CA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536CA5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536CA5"/>
    <w:rPr>
      <w:u w:val="dotted"/>
    </w:rPr>
  </w:style>
  <w:style w:type="character" w:styleId="Strong">
    <w:name w:val="Strong"/>
    <w:basedOn w:val="DefaultParagraphFont"/>
    <w:uiPriority w:val="89"/>
    <w:qFormat/>
    <w:rsid w:val="00536CA5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536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536CA5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536CA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536CA5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536CA5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536CA5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536CA5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536CA5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536CA5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536C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536CA5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536CA5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536CA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536CA5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536CA5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536CA5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536CA5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536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536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536CA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536CA5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536C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536CA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536CA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536CA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536CA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536CA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536CA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536CA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536CA5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53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2</TotalTime>
  <Pages>1</Pages>
  <Words>104</Words>
  <Characters>504</Characters>
  <Application>Microsoft Office Word</Application>
  <DocSecurity>0</DocSecurity>
  <Lines>8</Lines>
  <Paragraphs>1</Paragraphs>
  <ScaleCrop>false</ScaleCrop>
  <Company>Macmillan Publishers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3</cp:revision>
  <dcterms:created xsi:type="dcterms:W3CDTF">2021-06-21T18:42:00Z</dcterms:created>
  <dcterms:modified xsi:type="dcterms:W3CDTF">2021-06-21T18:44:00Z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6.4.2</vt:lpwstr>
  </property>
  <property fmtid="{D5CDD505-2E9C-101B-9397-08002B2CF9AE}" pid="3" name="Template">
    <vt:lpwstr>2</vt:lpwstr>
  </property>
</Properties>
</file>